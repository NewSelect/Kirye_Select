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5A9A3" w14:textId="2A06F920" w:rsidR="00A35020" w:rsidRPr="0032723C" w:rsidRDefault="00A35020" w:rsidP="00A35020">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w:t>
      </w:r>
      <w:r w:rsidR="0032723C">
        <w:rPr>
          <w:rFonts w:ascii="Times New Roman" w:hAnsi="Times New Roman" w:cs="Times New Roman"/>
          <w:b/>
          <w:color w:val="1C6194" w:themeColor="accent2" w:themeShade="BF"/>
          <w:sz w:val="36"/>
          <w:szCs w:val="36"/>
          <w:lang w:val="es-ES"/>
        </w:rPr>
        <w:t xml:space="preserve">o: El confuso itinerario de una cierta cita. </w:t>
      </w:r>
      <w:r w:rsidR="0032723C" w:rsidRPr="0032723C">
        <w:rPr>
          <w:rFonts w:ascii="Times New Roman" w:hAnsi="Times New Roman" w:cs="Times New Roman"/>
          <w:b/>
          <w:color w:val="1C6194" w:themeColor="accent2" w:themeShade="BF"/>
          <w:sz w:val="36"/>
          <w:szCs w:val="36"/>
        </w:rPr>
        <w:t>_Is Show Time Heaven-E</w:t>
      </w:r>
      <w:r w:rsidR="0032723C">
        <w:rPr>
          <w:rFonts w:ascii="Times New Roman" w:hAnsi="Times New Roman" w:cs="Times New Roman"/>
          <w:b/>
          <w:color w:val="1C6194" w:themeColor="accent2" w:themeShade="BF"/>
          <w:sz w:val="36"/>
          <w:szCs w:val="36"/>
        </w:rPr>
        <w:t>CO.</w:t>
      </w:r>
    </w:p>
    <w:p w14:paraId="42472E58" w14:textId="77777777" w:rsidR="00A35020" w:rsidRPr="0032723C" w:rsidRDefault="00A35020" w:rsidP="00A35020">
      <w:pPr>
        <w:spacing w:line="360" w:lineRule="auto"/>
        <w:rPr>
          <w:rFonts w:ascii="Arial" w:hAnsi="Arial" w:cs="Arial"/>
          <w:b/>
          <w:bCs/>
          <w:sz w:val="24"/>
          <w:szCs w:val="24"/>
        </w:rPr>
      </w:pPr>
    </w:p>
    <w:p w14:paraId="370F4B14" w14:textId="206C3F2F" w:rsidR="00754B71" w:rsidRDefault="002F7461" w:rsidP="00754B71">
      <w:pPr>
        <w:spacing w:line="360" w:lineRule="auto"/>
        <w:rPr>
          <w:rFonts w:ascii="Arial" w:hAnsi="Arial" w:cs="Arial"/>
          <w:b/>
          <w:bCs/>
          <w:sz w:val="24"/>
          <w:szCs w:val="24"/>
          <w:lang w:val="es-ES"/>
        </w:rPr>
      </w:pPr>
      <w:r>
        <w:rPr>
          <w:rFonts w:ascii="Arial" w:hAnsi="Arial" w:cs="Arial"/>
          <w:b/>
          <w:bCs/>
          <w:sz w:val="24"/>
          <w:szCs w:val="24"/>
          <w:lang w:val="es-ES"/>
        </w:rPr>
        <w:t>N</w:t>
      </w:r>
      <w:bookmarkStart w:id="0" w:name="_GoBack"/>
      <w:bookmarkEnd w:id="0"/>
      <w:r w:rsidR="00754B71">
        <w:rPr>
          <w:rFonts w:ascii="Arial" w:hAnsi="Arial" w:cs="Arial"/>
          <w:b/>
          <w:bCs/>
          <w:sz w:val="24"/>
          <w:szCs w:val="24"/>
          <w:lang w:val="es-ES"/>
        </w:rPr>
        <w:t>adie pensó que esa salida terminaría de esa manera. Lo que tenían planeado para el viernes luego de clases, era ir a Anters a disfrutar un poco de relajo con algunos video juegos y comida.</w:t>
      </w:r>
    </w:p>
    <w:p w14:paraId="60C0142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Sábado 00:48, Tokio.</w:t>
      </w:r>
    </w:p>
    <w:p w14:paraId="43D13C56" w14:textId="2E73BCE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esa pequeña reunión, Onodera, Aiko, Ruiko y Takero tendrían que haberse </w:t>
      </w:r>
      <w:r w:rsidR="004962F2">
        <w:rPr>
          <w:rFonts w:ascii="Arial" w:hAnsi="Arial" w:cs="Arial"/>
          <w:b/>
          <w:bCs/>
          <w:sz w:val="24"/>
          <w:szCs w:val="24"/>
          <w:lang w:val="es-ES"/>
        </w:rPr>
        <w:t>dividido</w:t>
      </w:r>
      <w:r>
        <w:rPr>
          <w:rFonts w:ascii="Arial" w:hAnsi="Arial" w:cs="Arial"/>
          <w:b/>
          <w:bCs/>
          <w:sz w:val="24"/>
          <w:szCs w:val="24"/>
          <w:lang w:val="es-ES"/>
        </w:rPr>
        <w:t xml:space="preserve"> en aquella </w:t>
      </w:r>
      <w:r w:rsidR="004962F2">
        <w:rPr>
          <w:rFonts w:ascii="Arial" w:hAnsi="Arial" w:cs="Arial"/>
          <w:b/>
          <w:bCs/>
          <w:sz w:val="24"/>
          <w:szCs w:val="24"/>
          <w:lang w:val="es-ES"/>
        </w:rPr>
        <w:t>intercepción</w:t>
      </w:r>
      <w:r>
        <w:rPr>
          <w:rFonts w:ascii="Arial" w:hAnsi="Arial" w:cs="Arial"/>
          <w:b/>
          <w:bCs/>
          <w:sz w:val="24"/>
          <w:szCs w:val="24"/>
          <w:lang w:val="es-ES"/>
        </w:rPr>
        <w:t xml:space="preserve"> para ir cada </w:t>
      </w:r>
      <w:r w:rsidR="004962F2">
        <w:rPr>
          <w:rFonts w:ascii="Arial" w:hAnsi="Arial" w:cs="Arial"/>
          <w:b/>
          <w:bCs/>
          <w:sz w:val="24"/>
          <w:szCs w:val="24"/>
          <w:lang w:val="es-ES"/>
        </w:rPr>
        <w:t>quien,</w:t>
      </w:r>
      <w:r>
        <w:rPr>
          <w:rFonts w:ascii="Arial" w:hAnsi="Arial" w:cs="Arial"/>
          <w:b/>
          <w:bCs/>
          <w:sz w:val="24"/>
          <w:szCs w:val="24"/>
          <w:lang w:val="es-ES"/>
        </w:rPr>
        <w:t xml:space="preserve"> a sus </w:t>
      </w:r>
      <w:r w:rsidR="004962F2">
        <w:rPr>
          <w:rFonts w:ascii="Arial" w:hAnsi="Arial" w:cs="Arial"/>
          <w:b/>
          <w:bCs/>
          <w:sz w:val="24"/>
          <w:szCs w:val="24"/>
          <w:lang w:val="es-ES"/>
        </w:rPr>
        <w:t>respectivas casas</w:t>
      </w:r>
      <w:r>
        <w:rPr>
          <w:rFonts w:ascii="Arial" w:hAnsi="Arial" w:cs="Arial"/>
          <w:b/>
          <w:bCs/>
          <w:sz w:val="24"/>
          <w:szCs w:val="24"/>
          <w:lang w:val="es-ES"/>
        </w:rPr>
        <w:t>, ¿verdad? ¿entonces que se supone que hacen esas dos chicas y el pobre de Takero en la casa de Onodera Kosaki?</w:t>
      </w:r>
    </w:p>
    <w:p w14:paraId="4D047CDE" w14:textId="7E9D119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Para ser </w:t>
      </w:r>
      <w:r w:rsidR="004962F2">
        <w:rPr>
          <w:rFonts w:ascii="Arial" w:hAnsi="Arial" w:cs="Arial"/>
          <w:b/>
          <w:bCs/>
          <w:sz w:val="24"/>
          <w:szCs w:val="24"/>
          <w:lang w:val="es-ES"/>
        </w:rPr>
        <w:t>más</w:t>
      </w:r>
      <w:r>
        <w:rPr>
          <w:rFonts w:ascii="Arial" w:hAnsi="Arial" w:cs="Arial"/>
          <w:b/>
          <w:bCs/>
          <w:sz w:val="24"/>
          <w:szCs w:val="24"/>
          <w:lang w:val="es-ES"/>
        </w:rPr>
        <w:t xml:space="preserve"> </w:t>
      </w:r>
      <w:r w:rsidR="004962F2">
        <w:rPr>
          <w:rFonts w:ascii="Arial" w:hAnsi="Arial" w:cs="Arial"/>
          <w:b/>
          <w:bCs/>
          <w:sz w:val="24"/>
          <w:szCs w:val="24"/>
          <w:lang w:val="es-ES"/>
        </w:rPr>
        <w:t>específico</w:t>
      </w:r>
      <w:r>
        <w:rPr>
          <w:rFonts w:ascii="Arial" w:hAnsi="Arial" w:cs="Arial"/>
          <w:b/>
          <w:bCs/>
          <w:sz w:val="24"/>
          <w:szCs w:val="24"/>
          <w:lang w:val="es-ES"/>
        </w:rPr>
        <w:t>, el grupo de amigos estaba en la habitación de Onodera Kosaki.</w:t>
      </w:r>
    </w:p>
    <w:p w14:paraId="40373162" w14:textId="48281B6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Yomikawa Ruiko, aquella chica que se le confeso a Kaminoa Oziel, o llamado por sus compañeros de clases Aozora Oziel por temas de identidad, </w:t>
      </w:r>
      <w:r w:rsidR="004962F2">
        <w:rPr>
          <w:rFonts w:ascii="Arial" w:hAnsi="Arial" w:cs="Arial"/>
          <w:b/>
          <w:bCs/>
          <w:sz w:val="24"/>
          <w:szCs w:val="24"/>
          <w:lang w:val="es-ES"/>
        </w:rPr>
        <w:t>había</w:t>
      </w:r>
      <w:r>
        <w:rPr>
          <w:rFonts w:ascii="Arial" w:hAnsi="Arial" w:cs="Arial"/>
          <w:b/>
          <w:bCs/>
          <w:sz w:val="24"/>
          <w:szCs w:val="24"/>
          <w:lang w:val="es-ES"/>
        </w:rPr>
        <w:t xml:space="preserve"> sido aceptada como alguien </w:t>
      </w:r>
      <w:r w:rsidR="004962F2">
        <w:rPr>
          <w:rFonts w:ascii="Arial" w:hAnsi="Arial" w:cs="Arial"/>
          <w:b/>
          <w:bCs/>
          <w:sz w:val="24"/>
          <w:szCs w:val="24"/>
          <w:lang w:val="es-ES"/>
        </w:rPr>
        <w:t>más</w:t>
      </w:r>
      <w:r>
        <w:rPr>
          <w:rFonts w:ascii="Arial" w:hAnsi="Arial" w:cs="Arial"/>
          <w:b/>
          <w:bCs/>
          <w:sz w:val="24"/>
          <w:szCs w:val="24"/>
          <w:lang w:val="es-ES"/>
        </w:rPr>
        <w:t xml:space="preserve"> del grupo. </w:t>
      </w:r>
    </w:p>
    <w:p w14:paraId="206E4330" w14:textId="299262C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Aquella </w:t>
      </w:r>
      <w:r w:rsidR="004962F2">
        <w:rPr>
          <w:rFonts w:ascii="Arial" w:hAnsi="Arial" w:cs="Arial"/>
          <w:b/>
          <w:bCs/>
          <w:sz w:val="24"/>
          <w:szCs w:val="24"/>
          <w:lang w:val="es-ES"/>
        </w:rPr>
        <w:t>confesión</w:t>
      </w:r>
      <w:r>
        <w:rPr>
          <w:rFonts w:ascii="Arial" w:hAnsi="Arial" w:cs="Arial"/>
          <w:b/>
          <w:bCs/>
          <w:sz w:val="24"/>
          <w:szCs w:val="24"/>
          <w:lang w:val="es-ES"/>
        </w:rPr>
        <w:t xml:space="preserve"> quedo como fracasada para todos, pero para ella solo es un pequeño descanso de demostrar todo su amor al chico. </w:t>
      </w:r>
    </w:p>
    <w:p w14:paraId="41143FF6" w14:textId="6B559C0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su mejor amiga, observa un poco extrañada las pesas de ejercicios y otros objetos tirados a un lado de la habitación cerca de la cama. Ella </w:t>
      </w:r>
      <w:r w:rsidR="004962F2">
        <w:rPr>
          <w:rFonts w:ascii="Arial" w:hAnsi="Arial" w:cs="Arial"/>
          <w:b/>
          <w:bCs/>
          <w:sz w:val="24"/>
          <w:szCs w:val="24"/>
          <w:lang w:val="es-ES"/>
        </w:rPr>
        <w:t>está</w:t>
      </w:r>
      <w:r>
        <w:rPr>
          <w:rFonts w:ascii="Arial" w:hAnsi="Arial" w:cs="Arial"/>
          <w:b/>
          <w:bCs/>
          <w:sz w:val="24"/>
          <w:szCs w:val="24"/>
          <w:lang w:val="es-ES"/>
        </w:rPr>
        <w:t xml:space="preserve"> sujetando su frente con un </w:t>
      </w:r>
      <w:r w:rsidR="004962F2">
        <w:rPr>
          <w:rFonts w:ascii="Arial" w:hAnsi="Arial" w:cs="Arial"/>
          <w:b/>
          <w:bCs/>
          <w:sz w:val="24"/>
          <w:szCs w:val="24"/>
          <w:lang w:val="es-ES"/>
        </w:rPr>
        <w:t>vaso</w:t>
      </w:r>
      <w:r>
        <w:rPr>
          <w:rFonts w:ascii="Arial" w:hAnsi="Arial" w:cs="Arial"/>
          <w:b/>
          <w:bCs/>
          <w:sz w:val="24"/>
          <w:szCs w:val="24"/>
          <w:lang w:val="es-ES"/>
        </w:rPr>
        <w:t xml:space="preserve"> de agua en su otra mano.</w:t>
      </w:r>
    </w:p>
    <w:p w14:paraId="40E68AB2" w14:textId="52F386F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-Onodera-chan… Nunca pensé que </w:t>
      </w:r>
      <w:r w:rsidR="004962F2">
        <w:rPr>
          <w:rFonts w:ascii="Arial" w:hAnsi="Arial" w:cs="Arial"/>
          <w:b/>
          <w:bCs/>
          <w:sz w:val="24"/>
          <w:szCs w:val="24"/>
          <w:lang w:val="es-ES"/>
        </w:rPr>
        <w:t>también</w:t>
      </w:r>
      <w:r>
        <w:rPr>
          <w:rFonts w:ascii="Arial" w:hAnsi="Arial" w:cs="Arial"/>
          <w:b/>
          <w:bCs/>
          <w:sz w:val="24"/>
          <w:szCs w:val="24"/>
          <w:lang w:val="es-ES"/>
        </w:rPr>
        <w:t xml:space="preserve"> te gustaba hacer ejercicios en casa.</w:t>
      </w:r>
    </w:p>
    <w:p w14:paraId="6763AFB2" w14:textId="642E821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w:t>
      </w:r>
      <w:r w:rsidR="004962F2">
        <w:rPr>
          <w:rFonts w:ascii="Arial" w:hAnsi="Arial" w:cs="Arial"/>
          <w:b/>
          <w:bCs/>
          <w:sz w:val="24"/>
          <w:szCs w:val="24"/>
          <w:lang w:val="es-ES"/>
        </w:rPr>
        <w:t>marrón</w:t>
      </w:r>
      <w:r>
        <w:rPr>
          <w:rFonts w:ascii="Arial" w:hAnsi="Arial" w:cs="Arial"/>
          <w:b/>
          <w:bCs/>
          <w:sz w:val="24"/>
          <w:szCs w:val="24"/>
          <w:lang w:val="es-ES"/>
        </w:rPr>
        <w:t xml:space="preserve"> y largo </w:t>
      </w:r>
      <w:r w:rsidR="004962F2">
        <w:rPr>
          <w:rFonts w:ascii="Arial" w:hAnsi="Arial" w:cs="Arial"/>
          <w:b/>
          <w:bCs/>
          <w:sz w:val="24"/>
          <w:szCs w:val="24"/>
          <w:lang w:val="es-ES"/>
        </w:rPr>
        <w:t>mechón</w:t>
      </w:r>
      <w:r>
        <w:rPr>
          <w:rFonts w:ascii="Arial" w:hAnsi="Arial" w:cs="Arial"/>
          <w:b/>
          <w:bCs/>
          <w:sz w:val="24"/>
          <w:szCs w:val="24"/>
          <w:lang w:val="es-ES"/>
        </w:rPr>
        <w:t xml:space="preserve"> de flequillo solo se puso un poco colorada mientras trae una bandeja de galletas y jugo de limon para limpiar los </w:t>
      </w:r>
      <w:r w:rsidR="004962F2">
        <w:rPr>
          <w:rFonts w:ascii="Arial" w:hAnsi="Arial" w:cs="Arial"/>
          <w:b/>
          <w:bCs/>
          <w:sz w:val="24"/>
          <w:szCs w:val="24"/>
          <w:lang w:val="es-ES"/>
        </w:rPr>
        <w:t>estómagos</w:t>
      </w:r>
      <w:r>
        <w:rPr>
          <w:rFonts w:ascii="Arial" w:hAnsi="Arial" w:cs="Arial"/>
          <w:b/>
          <w:bCs/>
          <w:sz w:val="24"/>
          <w:szCs w:val="24"/>
          <w:lang w:val="es-ES"/>
        </w:rPr>
        <w:t xml:space="preserve"> de todo. </w:t>
      </w:r>
    </w:p>
    <w:p w14:paraId="7658221E" w14:textId="6D704674"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Comida</w:t>
      </w:r>
      <w:r w:rsidR="00754B71">
        <w:rPr>
          <w:rFonts w:ascii="Arial" w:hAnsi="Arial" w:cs="Arial"/>
          <w:b/>
          <w:bCs/>
          <w:sz w:val="24"/>
          <w:szCs w:val="24"/>
          <w:lang w:val="es-ES"/>
        </w:rPr>
        <w:t xml:space="preserve"> </w:t>
      </w:r>
      <w:r>
        <w:rPr>
          <w:rFonts w:ascii="Arial" w:hAnsi="Arial" w:cs="Arial"/>
          <w:b/>
          <w:bCs/>
          <w:sz w:val="24"/>
          <w:szCs w:val="24"/>
          <w:lang w:val="es-ES"/>
        </w:rPr>
        <w:t>saludable</w:t>
      </w:r>
      <w:r w:rsidR="00754B71">
        <w:rPr>
          <w:rFonts w:ascii="Arial" w:hAnsi="Arial" w:cs="Arial"/>
          <w:b/>
          <w:bCs/>
          <w:sz w:val="24"/>
          <w:szCs w:val="24"/>
          <w:lang w:val="es-ES"/>
        </w:rPr>
        <w:t xml:space="preserve"> es lo menos indicado para vender en un edificio abastecido de video juegos y muchas personas, </w:t>
      </w:r>
      <w:r>
        <w:rPr>
          <w:rFonts w:ascii="Arial" w:hAnsi="Arial" w:cs="Arial"/>
          <w:b/>
          <w:bCs/>
          <w:sz w:val="24"/>
          <w:szCs w:val="24"/>
          <w:lang w:val="es-ES"/>
        </w:rPr>
        <w:t>más</w:t>
      </w:r>
      <w:r w:rsidR="00754B71">
        <w:rPr>
          <w:rFonts w:ascii="Arial" w:hAnsi="Arial" w:cs="Arial"/>
          <w:b/>
          <w:bCs/>
          <w:sz w:val="24"/>
          <w:szCs w:val="24"/>
          <w:lang w:val="es-ES"/>
        </w:rPr>
        <w:t xml:space="preserve"> hombres que </w:t>
      </w:r>
      <w:r>
        <w:rPr>
          <w:rFonts w:ascii="Arial" w:hAnsi="Arial" w:cs="Arial"/>
          <w:b/>
          <w:bCs/>
          <w:sz w:val="24"/>
          <w:szCs w:val="24"/>
          <w:lang w:val="es-ES"/>
        </w:rPr>
        <w:t>mujeres</w:t>
      </w:r>
      <w:r w:rsidR="00754B71">
        <w:rPr>
          <w:rFonts w:ascii="Arial" w:hAnsi="Arial" w:cs="Arial"/>
          <w:b/>
          <w:bCs/>
          <w:sz w:val="24"/>
          <w:szCs w:val="24"/>
          <w:lang w:val="es-ES"/>
        </w:rPr>
        <w:t>. Es por eso que comida saludable, vegetariana o vegana solo estaba en un menú muy reducido con muy pocas opciones.</w:t>
      </w:r>
    </w:p>
    <w:p w14:paraId="2E21CCAA" w14:textId="03E307D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-E-Esto… En </w:t>
      </w:r>
      <w:r w:rsidR="004962F2">
        <w:rPr>
          <w:rFonts w:ascii="Arial" w:hAnsi="Arial" w:cs="Arial"/>
          <w:b/>
          <w:bCs/>
          <w:sz w:val="24"/>
          <w:szCs w:val="24"/>
          <w:lang w:val="es-ES"/>
        </w:rPr>
        <w:t>ocasiones</w:t>
      </w:r>
      <w:r>
        <w:rPr>
          <w:rFonts w:ascii="Arial" w:hAnsi="Arial" w:cs="Arial"/>
          <w:b/>
          <w:bCs/>
          <w:sz w:val="24"/>
          <w:szCs w:val="24"/>
          <w:lang w:val="es-ES"/>
        </w:rPr>
        <w:t xml:space="preserve"> hago un poco de ejercicio antes de dormir o cuando me levanto por </w:t>
      </w:r>
      <w:r w:rsidR="004962F2">
        <w:rPr>
          <w:rFonts w:ascii="Arial" w:hAnsi="Arial" w:cs="Arial"/>
          <w:b/>
          <w:bCs/>
          <w:sz w:val="24"/>
          <w:szCs w:val="24"/>
          <w:lang w:val="es-ES"/>
        </w:rPr>
        <w:t>la madrugada</w:t>
      </w:r>
      <w:r>
        <w:rPr>
          <w:rFonts w:ascii="Arial" w:hAnsi="Arial" w:cs="Arial"/>
          <w:b/>
          <w:bCs/>
          <w:sz w:val="24"/>
          <w:szCs w:val="24"/>
          <w:lang w:val="es-ES"/>
        </w:rPr>
        <w:t>. Es para despejar un poco mi mente y hacer cansar al cuerpo para poder lograr dormir.</w:t>
      </w:r>
    </w:p>
    <w:p w14:paraId="61B561A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-¿Tienes problemas de sueño?</w:t>
      </w:r>
    </w:p>
    <w:p w14:paraId="06706A50"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Takeru junto a ella solo murmuro sin esperar una respuesta clara.</w:t>
      </w:r>
    </w:p>
    <w:p w14:paraId="21AB31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-Creo que ya se te fue la borrachera, ¿verdad?</w:t>
      </w:r>
    </w:p>
    <w:p w14:paraId="3F90ABE0" w14:textId="0C4B2E3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lo alcanzo a escuchar y solo lo miro con indiferencia con su cara roja por la vergüenza de que la viera de esa manera. Ella </w:t>
      </w:r>
      <w:r w:rsidR="004962F2">
        <w:rPr>
          <w:rFonts w:ascii="Arial" w:hAnsi="Arial" w:cs="Arial"/>
          <w:b/>
          <w:bCs/>
          <w:sz w:val="24"/>
          <w:szCs w:val="24"/>
          <w:lang w:val="es-ES"/>
        </w:rPr>
        <w:t>actuó</w:t>
      </w:r>
      <w:r>
        <w:rPr>
          <w:rFonts w:ascii="Arial" w:hAnsi="Arial" w:cs="Arial"/>
          <w:b/>
          <w:bCs/>
          <w:sz w:val="24"/>
          <w:szCs w:val="24"/>
          <w:lang w:val="es-ES"/>
        </w:rPr>
        <w:t xml:space="preserve"> como una novia muy celosa al quitarle el celular para hablar con Kaminoa, eso lo recuerda claramente y es el origen de </w:t>
      </w:r>
      <w:r w:rsidR="004962F2">
        <w:rPr>
          <w:rFonts w:ascii="Arial" w:hAnsi="Arial" w:cs="Arial"/>
          <w:b/>
          <w:bCs/>
          <w:sz w:val="24"/>
          <w:szCs w:val="24"/>
          <w:lang w:val="es-ES"/>
        </w:rPr>
        <w:t>por qué</w:t>
      </w:r>
      <w:r>
        <w:rPr>
          <w:rFonts w:ascii="Arial" w:hAnsi="Arial" w:cs="Arial"/>
          <w:b/>
          <w:bCs/>
          <w:sz w:val="24"/>
          <w:szCs w:val="24"/>
          <w:lang w:val="es-ES"/>
        </w:rPr>
        <w:t xml:space="preserve"> no le pega.</w:t>
      </w:r>
    </w:p>
    <w:p w14:paraId="2C1E7EF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El chico solo dio una sonrisa para.</w:t>
      </w:r>
    </w:p>
    <w:p w14:paraId="28FA050E" w14:textId="1CAA514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-Algunos sueños de vez en cuando me levantan </w:t>
      </w:r>
      <w:r w:rsidR="004962F2">
        <w:rPr>
          <w:rFonts w:ascii="Arial" w:hAnsi="Arial" w:cs="Arial"/>
          <w:b/>
          <w:bCs/>
          <w:sz w:val="24"/>
          <w:szCs w:val="24"/>
          <w:lang w:val="es-ES"/>
        </w:rPr>
        <w:t>así</w:t>
      </w:r>
      <w:r>
        <w:rPr>
          <w:rFonts w:ascii="Arial" w:hAnsi="Arial" w:cs="Arial"/>
          <w:b/>
          <w:bCs/>
          <w:sz w:val="24"/>
          <w:szCs w:val="24"/>
          <w:lang w:val="es-ES"/>
        </w:rPr>
        <w:t xml:space="preserve"> que me ejercito un poco para que luego del agotamiento </w:t>
      </w:r>
      <w:r w:rsidR="004962F2">
        <w:rPr>
          <w:rFonts w:ascii="Arial" w:hAnsi="Arial" w:cs="Arial"/>
          <w:b/>
          <w:bCs/>
          <w:sz w:val="24"/>
          <w:szCs w:val="24"/>
          <w:lang w:val="es-ES"/>
        </w:rPr>
        <w:t xml:space="preserve">logre dormir </w:t>
      </w:r>
      <w:r>
        <w:rPr>
          <w:rFonts w:ascii="Arial" w:hAnsi="Arial" w:cs="Arial"/>
          <w:b/>
          <w:bCs/>
          <w:sz w:val="24"/>
          <w:szCs w:val="24"/>
          <w:lang w:val="es-ES"/>
        </w:rPr>
        <w:t xml:space="preserve">un poco. Pero no es tan constante, solo pasa en </w:t>
      </w:r>
      <w:r w:rsidR="004962F2">
        <w:rPr>
          <w:rFonts w:ascii="Arial" w:hAnsi="Arial" w:cs="Arial"/>
          <w:b/>
          <w:bCs/>
          <w:sz w:val="24"/>
          <w:szCs w:val="24"/>
          <w:lang w:val="es-ES"/>
        </w:rPr>
        <w:t>ocasiones</w:t>
      </w:r>
      <w:r>
        <w:rPr>
          <w:rFonts w:ascii="Arial" w:hAnsi="Arial" w:cs="Arial"/>
          <w:b/>
          <w:bCs/>
          <w:sz w:val="24"/>
          <w:szCs w:val="24"/>
          <w:lang w:val="es-ES"/>
        </w:rPr>
        <w:t>.</w:t>
      </w:r>
    </w:p>
    <w:p w14:paraId="1AA0A176" w14:textId="0EC1C74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sacudió su cabeza y </w:t>
      </w:r>
      <w:r w:rsidR="004962F2">
        <w:rPr>
          <w:rFonts w:ascii="Arial" w:hAnsi="Arial" w:cs="Arial"/>
          <w:b/>
          <w:bCs/>
          <w:sz w:val="24"/>
          <w:szCs w:val="24"/>
          <w:lang w:val="es-ES"/>
        </w:rPr>
        <w:t>sus</w:t>
      </w:r>
      <w:r>
        <w:rPr>
          <w:rFonts w:ascii="Arial" w:hAnsi="Arial" w:cs="Arial"/>
          <w:b/>
          <w:bCs/>
          <w:sz w:val="24"/>
          <w:szCs w:val="24"/>
          <w:lang w:val="es-ES"/>
        </w:rPr>
        <w:t xml:space="preserve"> brazos en señal para que Aiko no se preocupara por nada tan simple como pesadillas.</w:t>
      </w:r>
    </w:p>
    <w:p w14:paraId="1F5EE843" w14:textId="74E89B0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 confiar en esa sonrisa de su amiga, decide cambiar </w:t>
      </w:r>
      <w:r w:rsidR="004962F2">
        <w:rPr>
          <w:rFonts w:ascii="Arial" w:hAnsi="Arial" w:cs="Arial"/>
          <w:b/>
          <w:bCs/>
          <w:sz w:val="24"/>
          <w:szCs w:val="24"/>
          <w:lang w:val="es-ES"/>
        </w:rPr>
        <w:t>rápidamente</w:t>
      </w:r>
      <w:r>
        <w:rPr>
          <w:rFonts w:ascii="Arial" w:hAnsi="Arial" w:cs="Arial"/>
          <w:b/>
          <w:bCs/>
          <w:sz w:val="24"/>
          <w:szCs w:val="24"/>
          <w:lang w:val="es-ES"/>
        </w:rPr>
        <w:t xml:space="preserve"> de tema. Ella sabe </w:t>
      </w:r>
      <w:r w:rsidR="004962F2">
        <w:rPr>
          <w:rFonts w:ascii="Arial" w:hAnsi="Arial" w:cs="Arial"/>
          <w:b/>
          <w:bCs/>
          <w:sz w:val="24"/>
          <w:szCs w:val="24"/>
          <w:lang w:val="es-ES"/>
        </w:rPr>
        <w:t>cómo</w:t>
      </w:r>
      <w:r>
        <w:rPr>
          <w:rFonts w:ascii="Arial" w:hAnsi="Arial" w:cs="Arial"/>
          <w:b/>
          <w:bCs/>
          <w:sz w:val="24"/>
          <w:szCs w:val="24"/>
          <w:lang w:val="es-ES"/>
        </w:rPr>
        <w:t xml:space="preserve"> levantar ese </w:t>
      </w:r>
      <w:r w:rsidR="004962F2">
        <w:rPr>
          <w:rFonts w:ascii="Arial" w:hAnsi="Arial" w:cs="Arial"/>
          <w:b/>
          <w:bCs/>
          <w:sz w:val="24"/>
          <w:szCs w:val="24"/>
          <w:lang w:val="es-ES"/>
        </w:rPr>
        <w:t>ánimo</w:t>
      </w:r>
      <w:r>
        <w:rPr>
          <w:rFonts w:ascii="Arial" w:hAnsi="Arial" w:cs="Arial"/>
          <w:b/>
          <w:bCs/>
          <w:sz w:val="24"/>
          <w:szCs w:val="24"/>
          <w:lang w:val="es-ES"/>
        </w:rPr>
        <w:t xml:space="preserve"> de su amiga y evitar </w:t>
      </w:r>
      <w:r w:rsidR="004962F2">
        <w:rPr>
          <w:rFonts w:ascii="Arial" w:hAnsi="Arial" w:cs="Arial"/>
          <w:b/>
          <w:bCs/>
          <w:sz w:val="24"/>
          <w:szCs w:val="24"/>
          <w:lang w:val="es-ES"/>
        </w:rPr>
        <w:t>más</w:t>
      </w:r>
      <w:r>
        <w:rPr>
          <w:rFonts w:ascii="Arial" w:hAnsi="Arial" w:cs="Arial"/>
          <w:b/>
          <w:bCs/>
          <w:sz w:val="24"/>
          <w:szCs w:val="24"/>
          <w:lang w:val="es-ES"/>
        </w:rPr>
        <w:t xml:space="preserve"> pesadillas que interrumpan su agradable sueño.</w:t>
      </w:r>
    </w:p>
    <w:p w14:paraId="17011541"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-Bien… Ahora. El tema de la rápida reunión antes de descansar. </w:t>
      </w:r>
    </w:p>
    <w:p w14:paraId="1F9919F5"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4F85A0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4692A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-El itinerario para la cita perfecta entre Onodera y Aozora.</w:t>
      </w:r>
    </w:p>
    <w:p w14:paraId="618E73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aun sigues con eso? </w:t>
      </w:r>
    </w:p>
    <w:p w14:paraId="30EBAA3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Takeru sentado en esa mesa pequeña que parece un kotatsu dejo caer su codo para que su mano sirviera como soporte para su cansado cuello luego de muchas horas frente a los juegos de Antars.</w:t>
      </w:r>
    </w:p>
    <w:p w14:paraId="5BEE0979" w14:textId="26F5BF0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4962F2">
        <w:rPr>
          <w:rFonts w:ascii="Arial" w:hAnsi="Arial" w:cs="Arial"/>
          <w:b/>
          <w:bCs/>
          <w:sz w:val="24"/>
          <w:szCs w:val="24"/>
          <w:lang w:val="es-ES"/>
        </w:rPr>
        <w:t>sí</w:t>
      </w:r>
      <w:r>
        <w:rPr>
          <w:rFonts w:ascii="Arial" w:hAnsi="Arial" w:cs="Arial"/>
          <w:b/>
          <w:bCs/>
          <w:sz w:val="24"/>
          <w:szCs w:val="24"/>
          <w:lang w:val="es-ES"/>
        </w:rPr>
        <w:t xml:space="preserve">. El tonto de Aozora-sempai ha estado evitando mucho salir con nosotros desde que comenzó a entrenar. Siempre estaba en todas las salidas y </w:t>
      </w:r>
      <w:r w:rsidR="004962F2">
        <w:rPr>
          <w:rFonts w:ascii="Arial" w:hAnsi="Arial" w:cs="Arial"/>
          <w:b/>
          <w:bCs/>
          <w:sz w:val="24"/>
          <w:szCs w:val="24"/>
          <w:lang w:val="es-ES"/>
        </w:rPr>
        <w:t>más</w:t>
      </w:r>
      <w:r>
        <w:rPr>
          <w:rFonts w:ascii="Arial" w:hAnsi="Arial" w:cs="Arial"/>
          <w:b/>
          <w:bCs/>
          <w:sz w:val="24"/>
          <w:szCs w:val="24"/>
          <w:lang w:val="es-ES"/>
        </w:rPr>
        <w:t xml:space="preserve"> si íbamos con Onodera.</w:t>
      </w:r>
    </w:p>
    <w:p w14:paraId="55EE4CB5" w14:textId="64CBDC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castaño y </w:t>
      </w:r>
      <w:r w:rsidR="004962F2">
        <w:rPr>
          <w:rFonts w:ascii="Arial" w:hAnsi="Arial" w:cs="Arial"/>
          <w:b/>
          <w:bCs/>
          <w:sz w:val="24"/>
          <w:szCs w:val="24"/>
          <w:lang w:val="es-ES"/>
        </w:rPr>
        <w:t>mechón</w:t>
      </w:r>
      <w:r>
        <w:rPr>
          <w:rFonts w:ascii="Arial" w:hAnsi="Arial" w:cs="Arial"/>
          <w:b/>
          <w:bCs/>
          <w:sz w:val="24"/>
          <w:szCs w:val="24"/>
          <w:lang w:val="es-ES"/>
        </w:rPr>
        <w:t xml:space="preserve"> no evito ponerse nerviosa y sonrojada.</w:t>
      </w:r>
    </w:p>
    <w:p w14:paraId="3201AF3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Ruiko acostada sobre la cama observo esas ruborizadas mejillas de Onodera y murmuro en sus pensamientos.</w:t>
      </w:r>
    </w:p>
    <w:p w14:paraId="05ABCDAA" w14:textId="03E1805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parece gustarle mucho Aozora-kun. ¿Sera que siente lo mismo que yo por él? ¿O su amor va </w:t>
      </w:r>
      <w:r w:rsidR="004962F2">
        <w:rPr>
          <w:rFonts w:ascii="Arial" w:hAnsi="Arial" w:cs="Arial"/>
          <w:b/>
          <w:bCs/>
          <w:sz w:val="24"/>
          <w:szCs w:val="24"/>
          <w:lang w:val="es-ES"/>
        </w:rPr>
        <w:t>más</w:t>
      </w:r>
      <w:r>
        <w:rPr>
          <w:rFonts w:ascii="Arial" w:hAnsi="Arial" w:cs="Arial"/>
          <w:b/>
          <w:bCs/>
          <w:sz w:val="24"/>
          <w:szCs w:val="24"/>
          <w:lang w:val="es-ES"/>
        </w:rPr>
        <w:t xml:space="preserve"> allá que todo lo que yo siento?)</w:t>
      </w:r>
    </w:p>
    <w:p w14:paraId="2AFDAFD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-¡Ruiko!</w:t>
      </w:r>
    </w:p>
    <w:p w14:paraId="614F0CE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30AF4FFD" w14:textId="6AC691A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niña de pelo negro y ojos azules con aquel lunar cerca de sus labios se </w:t>
      </w:r>
      <w:r w:rsidR="004962F2">
        <w:rPr>
          <w:rFonts w:ascii="Arial" w:hAnsi="Arial" w:cs="Arial"/>
          <w:b/>
          <w:bCs/>
          <w:sz w:val="24"/>
          <w:szCs w:val="24"/>
          <w:lang w:val="es-ES"/>
        </w:rPr>
        <w:t>sorprendió</w:t>
      </w:r>
      <w:r>
        <w:rPr>
          <w:rFonts w:ascii="Arial" w:hAnsi="Arial" w:cs="Arial"/>
          <w:b/>
          <w:bCs/>
          <w:sz w:val="24"/>
          <w:szCs w:val="24"/>
          <w:lang w:val="es-ES"/>
        </w:rPr>
        <w:t xml:space="preserve">, </w:t>
      </w:r>
      <w:r w:rsidR="004962F2">
        <w:rPr>
          <w:rFonts w:ascii="Arial" w:hAnsi="Arial" w:cs="Arial"/>
          <w:b/>
          <w:bCs/>
          <w:sz w:val="24"/>
          <w:szCs w:val="24"/>
          <w:lang w:val="es-ES"/>
        </w:rPr>
        <w:t>o,</w:t>
      </w:r>
      <w:r>
        <w:rPr>
          <w:rFonts w:ascii="Arial" w:hAnsi="Arial" w:cs="Arial"/>
          <w:b/>
          <w:bCs/>
          <w:sz w:val="24"/>
          <w:szCs w:val="24"/>
          <w:lang w:val="es-ES"/>
        </w:rPr>
        <w:t xml:space="preserve"> </w:t>
      </w:r>
      <w:r w:rsidR="004962F2">
        <w:rPr>
          <w:rFonts w:ascii="Arial" w:hAnsi="Arial" w:cs="Arial"/>
          <w:b/>
          <w:bCs/>
          <w:sz w:val="24"/>
          <w:szCs w:val="24"/>
          <w:lang w:val="es-ES"/>
        </w:rPr>
        <w:t>mejor</w:t>
      </w:r>
      <w:r>
        <w:rPr>
          <w:rFonts w:ascii="Arial" w:hAnsi="Arial" w:cs="Arial"/>
          <w:b/>
          <w:bCs/>
          <w:sz w:val="24"/>
          <w:szCs w:val="24"/>
          <w:lang w:val="es-ES"/>
        </w:rPr>
        <w:t xml:space="preserve"> dicho, se </w:t>
      </w:r>
      <w:r w:rsidR="004962F2">
        <w:rPr>
          <w:rFonts w:ascii="Arial" w:hAnsi="Arial" w:cs="Arial"/>
          <w:b/>
          <w:bCs/>
          <w:sz w:val="24"/>
          <w:szCs w:val="24"/>
          <w:lang w:val="es-ES"/>
        </w:rPr>
        <w:t>asustó</w:t>
      </w:r>
      <w:r>
        <w:rPr>
          <w:rFonts w:ascii="Arial" w:hAnsi="Arial" w:cs="Arial"/>
          <w:b/>
          <w:bCs/>
          <w:sz w:val="24"/>
          <w:szCs w:val="24"/>
          <w:lang w:val="es-ES"/>
        </w:rPr>
        <w:t xml:space="preserve"> al quebrar esa nube de pensamientos que estaba manteniendo al observar a Onodera.</w:t>
      </w:r>
    </w:p>
    <w:p w14:paraId="509C74BA" w14:textId="7293313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 dónde </w:t>
      </w:r>
      <w:r w:rsidR="004962F2">
        <w:rPr>
          <w:rFonts w:ascii="Arial" w:hAnsi="Arial" w:cs="Arial"/>
          <w:b/>
          <w:bCs/>
          <w:sz w:val="24"/>
          <w:szCs w:val="24"/>
          <w:lang w:val="es-ES"/>
        </w:rPr>
        <w:t>irías</w:t>
      </w:r>
      <w:r>
        <w:rPr>
          <w:rFonts w:ascii="Arial" w:hAnsi="Arial" w:cs="Arial"/>
          <w:b/>
          <w:bCs/>
          <w:sz w:val="24"/>
          <w:szCs w:val="24"/>
          <w:lang w:val="es-ES"/>
        </w:rPr>
        <w:t xml:space="preserve"> con Aozora-sempai a tu primera cita?</w:t>
      </w:r>
    </w:p>
    <w:p w14:paraId="1D36D8E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C2C5E93" w14:textId="3F3E111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indefensa con la guarda en baja al nombrar “Cita y Aozora” </w:t>
      </w:r>
      <w:r w:rsidR="004962F2">
        <w:rPr>
          <w:rFonts w:ascii="Arial" w:hAnsi="Arial" w:cs="Arial"/>
          <w:b/>
          <w:bCs/>
          <w:sz w:val="24"/>
          <w:szCs w:val="24"/>
          <w:lang w:val="es-ES"/>
        </w:rPr>
        <w:t>rápidamente</w:t>
      </w:r>
      <w:r>
        <w:rPr>
          <w:rFonts w:ascii="Arial" w:hAnsi="Arial" w:cs="Arial"/>
          <w:b/>
          <w:bCs/>
          <w:sz w:val="24"/>
          <w:szCs w:val="24"/>
          <w:lang w:val="es-ES"/>
        </w:rPr>
        <w:t xml:space="preserve"> contesto completamente ruborizada hasta su sudorosa nuca. </w:t>
      </w:r>
    </w:p>
    <w:p w14:paraId="2D3517E0" w14:textId="5CAB305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-E-E-Esto… Veras… Quisiera poder ir un </w:t>
      </w:r>
      <w:r w:rsidR="004962F2">
        <w:rPr>
          <w:rFonts w:ascii="Arial" w:hAnsi="Arial" w:cs="Arial"/>
          <w:b/>
          <w:bCs/>
          <w:sz w:val="24"/>
          <w:szCs w:val="24"/>
          <w:lang w:val="es-ES"/>
        </w:rPr>
        <w:t>día</w:t>
      </w:r>
      <w:r>
        <w:rPr>
          <w:rFonts w:ascii="Arial" w:hAnsi="Arial" w:cs="Arial"/>
          <w:b/>
          <w:bCs/>
          <w:sz w:val="24"/>
          <w:szCs w:val="24"/>
          <w:lang w:val="es-ES"/>
        </w:rPr>
        <w:t xml:space="preserve"> de mucho calor a un hermoso parque acuático y mostrarle mi… –Ruiki entrecerró sus ojos y con sus manos en su pecho prosiguió– …Mi nuevo biquini. </w:t>
      </w:r>
    </w:p>
    <w:p w14:paraId="68E1CA7C" w14:textId="3299892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-Perfecto… Cita en un parque </w:t>
      </w:r>
      <w:r w:rsidR="004962F2">
        <w:rPr>
          <w:rFonts w:ascii="Arial" w:hAnsi="Arial" w:cs="Arial"/>
          <w:b/>
          <w:bCs/>
          <w:sz w:val="24"/>
          <w:szCs w:val="24"/>
          <w:lang w:val="es-ES"/>
        </w:rPr>
        <w:t>acuático</w:t>
      </w:r>
      <w:r>
        <w:rPr>
          <w:rFonts w:ascii="Arial" w:hAnsi="Arial" w:cs="Arial"/>
          <w:b/>
          <w:bCs/>
          <w:sz w:val="24"/>
          <w:szCs w:val="24"/>
          <w:lang w:val="es-ES"/>
        </w:rPr>
        <w:t>…</w:t>
      </w:r>
    </w:p>
    <w:p w14:paraId="3921D64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¡No me utilices para armar un itinerario con mis ideas, Aiko!</w:t>
      </w:r>
    </w:p>
    <w:p w14:paraId="62265CD3" w14:textId="7D9B90B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con su lengua afuera, estaba escribiendo un amplio itinerario para luego de todas esas ideas sacar las mejores. </w:t>
      </w:r>
      <w:r w:rsidR="004962F2">
        <w:rPr>
          <w:rFonts w:ascii="Arial" w:hAnsi="Arial" w:cs="Arial"/>
          <w:b/>
          <w:bCs/>
          <w:sz w:val="24"/>
          <w:szCs w:val="24"/>
          <w:lang w:val="es-ES"/>
        </w:rPr>
        <w:t>También</w:t>
      </w:r>
      <w:r>
        <w:rPr>
          <w:rFonts w:ascii="Arial" w:hAnsi="Arial" w:cs="Arial"/>
          <w:b/>
          <w:bCs/>
          <w:sz w:val="24"/>
          <w:szCs w:val="24"/>
          <w:lang w:val="es-ES"/>
        </w:rPr>
        <w:t xml:space="preserve"> se agregaron, ir a tomar helado, parque de diversiones, un viaje a </w:t>
      </w:r>
      <w:r w:rsidR="004962F2">
        <w:rPr>
          <w:rFonts w:ascii="Arial" w:hAnsi="Arial" w:cs="Arial"/>
          <w:b/>
          <w:bCs/>
          <w:sz w:val="24"/>
          <w:szCs w:val="24"/>
          <w:lang w:val="es-ES"/>
        </w:rPr>
        <w:t>Unificación</w:t>
      </w:r>
      <w:r>
        <w:rPr>
          <w:rFonts w:ascii="Arial" w:hAnsi="Arial" w:cs="Arial"/>
          <w:b/>
          <w:bCs/>
          <w:sz w:val="24"/>
          <w:szCs w:val="24"/>
          <w:lang w:val="es-ES"/>
        </w:rPr>
        <w:t xml:space="preserve"> Central, aguas termales, una comida en un muy privado restaurante, una película, etc. La lista es lo suficientemente larga como para tomarse un buen tiempo al seleccionar las mejores.</w:t>
      </w:r>
    </w:p>
    <w:p w14:paraId="74C3EE3B" w14:textId="009D4C2A"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Ellas compartieron opiniones, risas, en </w:t>
      </w:r>
      <w:r w:rsidR="004962F2">
        <w:rPr>
          <w:rFonts w:ascii="Arial" w:hAnsi="Arial" w:cs="Arial"/>
          <w:b/>
          <w:bCs/>
          <w:sz w:val="24"/>
          <w:szCs w:val="24"/>
          <w:lang w:val="es-ES"/>
        </w:rPr>
        <w:t>cómo</w:t>
      </w:r>
      <w:r>
        <w:rPr>
          <w:rFonts w:ascii="Arial" w:hAnsi="Arial" w:cs="Arial"/>
          <w:b/>
          <w:bCs/>
          <w:sz w:val="24"/>
          <w:szCs w:val="24"/>
          <w:lang w:val="es-ES"/>
        </w:rPr>
        <w:t xml:space="preserve"> se conocieron Onodera y Kaminoa, del </w:t>
      </w:r>
      <w:r w:rsidR="004962F2">
        <w:rPr>
          <w:rFonts w:ascii="Arial" w:hAnsi="Arial" w:cs="Arial"/>
          <w:b/>
          <w:bCs/>
          <w:sz w:val="24"/>
          <w:szCs w:val="24"/>
          <w:lang w:val="es-ES"/>
        </w:rPr>
        <w:t>por qué</w:t>
      </w:r>
      <w:r>
        <w:rPr>
          <w:rFonts w:ascii="Arial" w:hAnsi="Arial" w:cs="Arial"/>
          <w:b/>
          <w:bCs/>
          <w:sz w:val="24"/>
          <w:szCs w:val="24"/>
          <w:lang w:val="es-ES"/>
        </w:rPr>
        <w:t xml:space="preserve"> ella lo llama Kaminoa y muchas otras cosas </w:t>
      </w:r>
      <w:r w:rsidR="004962F2">
        <w:rPr>
          <w:rFonts w:ascii="Arial" w:hAnsi="Arial" w:cs="Arial"/>
          <w:b/>
          <w:bCs/>
          <w:sz w:val="24"/>
          <w:szCs w:val="24"/>
          <w:lang w:val="es-ES"/>
        </w:rPr>
        <w:t>más</w:t>
      </w:r>
      <w:r>
        <w:rPr>
          <w:rFonts w:ascii="Arial" w:hAnsi="Arial" w:cs="Arial"/>
          <w:b/>
          <w:bCs/>
          <w:sz w:val="24"/>
          <w:szCs w:val="24"/>
          <w:lang w:val="es-ES"/>
        </w:rPr>
        <w:t xml:space="preserve">. </w:t>
      </w:r>
    </w:p>
    <w:p w14:paraId="1B9736A3" w14:textId="45DB9554"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t>También</w:t>
      </w:r>
      <w:r w:rsidR="00754B71">
        <w:rPr>
          <w:rFonts w:ascii="Arial" w:hAnsi="Arial" w:cs="Arial"/>
          <w:b/>
          <w:bCs/>
          <w:sz w:val="24"/>
          <w:szCs w:val="24"/>
          <w:lang w:val="es-ES"/>
        </w:rPr>
        <w:t xml:space="preserve"> hablaron de Aiko y la </w:t>
      </w:r>
      <w:r>
        <w:rPr>
          <w:rFonts w:ascii="Arial" w:hAnsi="Arial" w:cs="Arial"/>
          <w:b/>
          <w:bCs/>
          <w:sz w:val="24"/>
          <w:szCs w:val="24"/>
          <w:lang w:val="es-ES"/>
        </w:rPr>
        <w:t>confesión</w:t>
      </w:r>
      <w:r w:rsidR="00754B71">
        <w:rPr>
          <w:rFonts w:ascii="Arial" w:hAnsi="Arial" w:cs="Arial"/>
          <w:b/>
          <w:bCs/>
          <w:sz w:val="24"/>
          <w:szCs w:val="24"/>
          <w:lang w:val="es-ES"/>
        </w:rPr>
        <w:t xml:space="preserve"> de Takeru que hiciera que toda la Academia se enterara.</w:t>
      </w:r>
    </w:p>
    <w:p w14:paraId="1317BF9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Tanto Aiko como Takeru se ruborizaron, pero para el chico fue un poco menos vergonzoso ya que en verdad aria cualquier cosa por Aiko. El solo sonrio y vio la expresión super avergonzada de Aiko.</w:t>
      </w:r>
    </w:p>
    <w:p w14:paraId="111DDC6D"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Luego de la rápida selección.</w:t>
      </w:r>
    </w:p>
    <w:p w14:paraId="419DE98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Sábado en la habitación de Onodera Kosaki. 01:37</w:t>
      </w:r>
    </w:p>
    <w:p w14:paraId="6214FF7D" w14:textId="5BBE8D7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-AHHHHHHHHHHHH Creo que esto es </w:t>
      </w:r>
      <w:r w:rsidR="004962F2">
        <w:rPr>
          <w:rFonts w:ascii="Arial" w:hAnsi="Arial" w:cs="Arial"/>
          <w:b/>
          <w:bCs/>
          <w:sz w:val="24"/>
          <w:szCs w:val="24"/>
          <w:lang w:val="es-ES"/>
        </w:rPr>
        <w:t>más</w:t>
      </w:r>
      <w:r>
        <w:rPr>
          <w:rFonts w:ascii="Arial" w:hAnsi="Arial" w:cs="Arial"/>
          <w:b/>
          <w:bCs/>
          <w:sz w:val="24"/>
          <w:szCs w:val="24"/>
          <w:lang w:val="es-ES"/>
        </w:rPr>
        <w:t xml:space="preserve"> que suficiente. Con esto podremos crear la cita perfecta. </w:t>
      </w:r>
    </w:p>
    <w:p w14:paraId="5A9A4CA1" w14:textId="6D726D0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-Espero que cuando yo tenga mi cita con Aozora-kun </w:t>
      </w:r>
      <w:r w:rsidR="004962F2">
        <w:rPr>
          <w:rFonts w:ascii="Arial" w:hAnsi="Arial" w:cs="Arial"/>
          <w:b/>
          <w:bCs/>
          <w:sz w:val="24"/>
          <w:szCs w:val="24"/>
          <w:lang w:val="es-ES"/>
        </w:rPr>
        <w:t>también</w:t>
      </w:r>
      <w:r>
        <w:rPr>
          <w:rFonts w:ascii="Arial" w:hAnsi="Arial" w:cs="Arial"/>
          <w:b/>
          <w:bCs/>
          <w:sz w:val="24"/>
          <w:szCs w:val="24"/>
          <w:lang w:val="es-ES"/>
        </w:rPr>
        <w:t xml:space="preserve"> le pongan tanto </w:t>
      </w:r>
      <w:r w:rsidR="004962F2">
        <w:rPr>
          <w:rFonts w:ascii="Arial" w:hAnsi="Arial" w:cs="Arial"/>
          <w:b/>
          <w:bCs/>
          <w:sz w:val="24"/>
          <w:szCs w:val="24"/>
          <w:lang w:val="es-ES"/>
        </w:rPr>
        <w:t>entusiasmo</w:t>
      </w:r>
      <w:r>
        <w:rPr>
          <w:rFonts w:ascii="Arial" w:hAnsi="Arial" w:cs="Arial"/>
          <w:b/>
          <w:bCs/>
          <w:sz w:val="24"/>
          <w:szCs w:val="24"/>
          <w:lang w:val="es-ES"/>
        </w:rPr>
        <w:t xml:space="preserve">… </w:t>
      </w:r>
    </w:p>
    <w:p w14:paraId="6C7A9DBE" w14:textId="38F642D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-Huuu Claro, una cita linda para los dos seria en un universo paralelo en donde tengas una mínima oportunidad con </w:t>
      </w:r>
      <w:r w:rsidR="004962F2">
        <w:rPr>
          <w:rFonts w:ascii="Arial" w:hAnsi="Arial" w:cs="Arial"/>
          <w:b/>
          <w:bCs/>
          <w:sz w:val="24"/>
          <w:szCs w:val="24"/>
          <w:lang w:val="es-ES"/>
        </w:rPr>
        <w:t>él</w:t>
      </w:r>
      <w:r>
        <w:rPr>
          <w:rFonts w:ascii="Arial" w:hAnsi="Arial" w:cs="Arial"/>
          <w:b/>
          <w:bCs/>
          <w:sz w:val="24"/>
          <w:szCs w:val="24"/>
          <w:lang w:val="es-ES"/>
        </w:rPr>
        <w:t>. Esa es una gran idea, abrió tus posibilidades a un multiverso. Ajajjajaja</w:t>
      </w:r>
    </w:p>
    <w:p w14:paraId="3702796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-¡¡Eso no es justo!!</w:t>
      </w:r>
    </w:p>
    <w:p w14:paraId="74F78C1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-Como sea. Ya es tarde. </w:t>
      </w:r>
    </w:p>
    <w:p w14:paraId="57C5AF2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-S-Si quieren pueden quedarse. Tengo algunos futones extras guardados.</w:t>
      </w:r>
    </w:p>
    <w:p w14:paraId="55DE88B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-Eso suena genial, yo quiero quedarme. </w:t>
      </w:r>
    </w:p>
    <w:p w14:paraId="552F00B6" w14:textId="1C67C28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lo pensó un poco, pero luego se </w:t>
      </w:r>
      <w:r w:rsidR="004962F2">
        <w:rPr>
          <w:rFonts w:ascii="Arial" w:hAnsi="Arial" w:cs="Arial"/>
          <w:b/>
          <w:bCs/>
          <w:sz w:val="24"/>
          <w:szCs w:val="24"/>
          <w:lang w:val="es-ES"/>
        </w:rPr>
        <w:t>percató</w:t>
      </w:r>
      <w:r>
        <w:rPr>
          <w:rFonts w:ascii="Arial" w:hAnsi="Arial" w:cs="Arial"/>
          <w:b/>
          <w:bCs/>
          <w:sz w:val="24"/>
          <w:szCs w:val="24"/>
          <w:lang w:val="es-ES"/>
        </w:rPr>
        <w:t xml:space="preserve"> de que es sábado y no hay clases o horas extras. Levanto sus hombros y manos en respuesta al no poder negarse.</w:t>
      </w:r>
    </w:p>
    <w:p w14:paraId="073B1D1D"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Lentamente bajo su mano en el hombro de Takeru y hablo.</w:t>
      </w:r>
    </w:p>
    <w:p w14:paraId="01D8909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-Buena suerte cariño. Que tengan mucha suerte de camino a casa. No puedo dejar pasar esta linda reunión de chicas. </w:t>
      </w:r>
    </w:p>
    <w:p w14:paraId="6C2FCD64"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w:t>
      </w:r>
    </w:p>
    <w:p w14:paraId="00E75BB0" w14:textId="1524FF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mano que </w:t>
      </w:r>
      <w:r w:rsidR="004962F2">
        <w:rPr>
          <w:rFonts w:ascii="Arial" w:hAnsi="Arial" w:cs="Arial"/>
          <w:b/>
          <w:bCs/>
          <w:sz w:val="24"/>
          <w:szCs w:val="24"/>
          <w:lang w:val="es-ES"/>
        </w:rPr>
        <w:t>sostenía</w:t>
      </w:r>
      <w:r>
        <w:rPr>
          <w:rFonts w:ascii="Arial" w:hAnsi="Arial" w:cs="Arial"/>
          <w:b/>
          <w:bCs/>
          <w:sz w:val="24"/>
          <w:szCs w:val="24"/>
          <w:lang w:val="es-ES"/>
        </w:rPr>
        <w:t xml:space="preserve"> el </w:t>
      </w:r>
      <w:r w:rsidR="004962F2">
        <w:rPr>
          <w:rFonts w:ascii="Arial" w:hAnsi="Arial" w:cs="Arial"/>
          <w:b/>
          <w:bCs/>
          <w:sz w:val="24"/>
          <w:szCs w:val="24"/>
          <w:lang w:val="es-ES"/>
        </w:rPr>
        <w:t>hombro</w:t>
      </w:r>
      <w:r>
        <w:rPr>
          <w:rFonts w:ascii="Arial" w:hAnsi="Arial" w:cs="Arial"/>
          <w:b/>
          <w:bCs/>
          <w:sz w:val="24"/>
          <w:szCs w:val="24"/>
          <w:lang w:val="es-ES"/>
        </w:rPr>
        <w:t xml:space="preserve"> del chico </w:t>
      </w:r>
      <w:r w:rsidR="004962F2">
        <w:rPr>
          <w:rFonts w:ascii="Arial" w:hAnsi="Arial" w:cs="Arial"/>
          <w:b/>
          <w:bCs/>
          <w:sz w:val="24"/>
          <w:szCs w:val="24"/>
          <w:lang w:val="es-ES"/>
        </w:rPr>
        <w:t>rápidamente</w:t>
      </w:r>
      <w:r>
        <w:rPr>
          <w:rFonts w:ascii="Arial" w:hAnsi="Arial" w:cs="Arial"/>
          <w:b/>
          <w:bCs/>
          <w:sz w:val="24"/>
          <w:szCs w:val="24"/>
          <w:lang w:val="es-ES"/>
        </w:rPr>
        <w:t xml:space="preserve"> se </w:t>
      </w:r>
      <w:r w:rsidR="004962F2">
        <w:rPr>
          <w:rFonts w:ascii="Arial" w:hAnsi="Arial" w:cs="Arial"/>
          <w:b/>
          <w:bCs/>
          <w:sz w:val="24"/>
          <w:szCs w:val="24"/>
          <w:lang w:val="es-ES"/>
        </w:rPr>
        <w:t>tensó</w:t>
      </w:r>
      <w:r>
        <w:rPr>
          <w:rFonts w:ascii="Arial" w:hAnsi="Arial" w:cs="Arial"/>
          <w:b/>
          <w:bCs/>
          <w:sz w:val="24"/>
          <w:szCs w:val="24"/>
          <w:lang w:val="es-ES"/>
        </w:rPr>
        <w:t xml:space="preserve"> aplast</w:t>
      </w:r>
      <w:r w:rsidR="004962F2">
        <w:rPr>
          <w:rFonts w:ascii="Arial" w:hAnsi="Arial" w:cs="Arial"/>
          <w:b/>
          <w:bCs/>
          <w:sz w:val="24"/>
          <w:szCs w:val="24"/>
          <w:lang w:val="es-ES"/>
        </w:rPr>
        <w:t>ando</w:t>
      </w:r>
      <w:r>
        <w:rPr>
          <w:rFonts w:ascii="Arial" w:hAnsi="Arial" w:cs="Arial"/>
          <w:b/>
          <w:bCs/>
          <w:sz w:val="24"/>
          <w:szCs w:val="24"/>
          <w:lang w:val="es-ES"/>
        </w:rPr>
        <w:t xml:space="preserve"> </w:t>
      </w:r>
      <w:r w:rsidR="004962F2">
        <w:rPr>
          <w:rFonts w:ascii="Arial" w:hAnsi="Arial" w:cs="Arial"/>
          <w:b/>
          <w:bCs/>
          <w:sz w:val="24"/>
          <w:szCs w:val="24"/>
          <w:lang w:val="es-ES"/>
        </w:rPr>
        <w:t xml:space="preserve">así </w:t>
      </w:r>
      <w:r>
        <w:rPr>
          <w:rFonts w:ascii="Arial" w:hAnsi="Arial" w:cs="Arial"/>
          <w:b/>
          <w:bCs/>
          <w:sz w:val="24"/>
          <w:szCs w:val="24"/>
          <w:lang w:val="es-ES"/>
        </w:rPr>
        <w:t xml:space="preserve">algunos </w:t>
      </w:r>
      <w:r w:rsidR="004962F2">
        <w:rPr>
          <w:rFonts w:ascii="Arial" w:hAnsi="Arial" w:cs="Arial"/>
          <w:b/>
          <w:bCs/>
          <w:sz w:val="24"/>
          <w:szCs w:val="24"/>
          <w:lang w:val="es-ES"/>
        </w:rPr>
        <w:t>músculos</w:t>
      </w:r>
      <w:r>
        <w:rPr>
          <w:rFonts w:ascii="Arial" w:hAnsi="Arial" w:cs="Arial"/>
          <w:b/>
          <w:bCs/>
          <w:sz w:val="24"/>
          <w:szCs w:val="24"/>
          <w:lang w:val="es-ES"/>
        </w:rPr>
        <w:t>.</w:t>
      </w:r>
    </w:p>
    <w:p w14:paraId="46B517C6" w14:textId="74F8A93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espero que no quieras compartir una habitación con dos mujeres </w:t>
      </w:r>
      <w:r w:rsidR="004962F2">
        <w:rPr>
          <w:rFonts w:ascii="Arial" w:hAnsi="Arial" w:cs="Arial"/>
          <w:b/>
          <w:bCs/>
          <w:sz w:val="24"/>
          <w:szCs w:val="24"/>
          <w:lang w:val="es-ES"/>
        </w:rPr>
        <w:t>más</w:t>
      </w:r>
      <w:r>
        <w:rPr>
          <w:rFonts w:ascii="Arial" w:hAnsi="Arial" w:cs="Arial"/>
          <w:b/>
          <w:bCs/>
          <w:sz w:val="24"/>
          <w:szCs w:val="24"/>
          <w:lang w:val="es-ES"/>
        </w:rPr>
        <w:t>…</w:t>
      </w:r>
    </w:p>
    <w:p w14:paraId="2C5DE08C" w14:textId="78F726E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4962F2">
        <w:rPr>
          <w:rFonts w:ascii="Arial" w:hAnsi="Arial" w:cs="Arial"/>
          <w:b/>
          <w:bCs/>
          <w:sz w:val="24"/>
          <w:szCs w:val="24"/>
          <w:lang w:val="es-ES"/>
        </w:rPr>
        <w:t>cálida</w:t>
      </w:r>
      <w:r>
        <w:rPr>
          <w:rFonts w:ascii="Arial" w:hAnsi="Arial" w:cs="Arial"/>
          <w:b/>
          <w:bCs/>
          <w:sz w:val="24"/>
          <w:szCs w:val="24"/>
          <w:lang w:val="es-ES"/>
        </w:rPr>
        <w:t xml:space="preserve"> sonrisa, pero sus ojos daban la impresión de ser prácticamente lo contrario. Es una de esas miradas que lo dicen todo sin hablar de </w:t>
      </w:r>
      <w:r w:rsidR="004962F2">
        <w:rPr>
          <w:rFonts w:ascii="Arial" w:hAnsi="Arial" w:cs="Arial"/>
          <w:b/>
          <w:bCs/>
          <w:sz w:val="24"/>
          <w:szCs w:val="24"/>
          <w:lang w:val="es-ES"/>
        </w:rPr>
        <w:t>más</w:t>
      </w:r>
      <w:r>
        <w:rPr>
          <w:rFonts w:ascii="Arial" w:hAnsi="Arial" w:cs="Arial"/>
          <w:b/>
          <w:bCs/>
          <w:sz w:val="24"/>
          <w:szCs w:val="24"/>
          <w:lang w:val="es-ES"/>
        </w:rPr>
        <w:t xml:space="preserve"> con palabras.</w:t>
      </w:r>
    </w:p>
    <w:p w14:paraId="287C231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Cuando menos se dio cuenta, sin saber en como llego ahí, Takeru ya estaba fuera de la casa de Onodera sacado a la fuerza por su novia Aiko.</w:t>
      </w:r>
    </w:p>
    <w:p w14:paraId="3D5B0717" w14:textId="6C45558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-E-Esto no es justo… Donde estas Oziel… Hermano, ¿por qué me </w:t>
      </w:r>
      <w:r w:rsidR="004962F2">
        <w:rPr>
          <w:rFonts w:ascii="Arial" w:hAnsi="Arial" w:cs="Arial"/>
          <w:b/>
          <w:bCs/>
          <w:sz w:val="24"/>
          <w:szCs w:val="24"/>
          <w:lang w:val="es-ES"/>
        </w:rPr>
        <w:t>dejaste</w:t>
      </w:r>
      <w:r>
        <w:rPr>
          <w:rFonts w:ascii="Arial" w:hAnsi="Arial" w:cs="Arial"/>
          <w:b/>
          <w:bCs/>
          <w:sz w:val="24"/>
          <w:szCs w:val="24"/>
          <w:lang w:val="es-ES"/>
        </w:rPr>
        <w:t xml:space="preserve"> solo en un </w:t>
      </w:r>
      <w:r w:rsidR="004962F2">
        <w:rPr>
          <w:rFonts w:ascii="Arial" w:hAnsi="Arial" w:cs="Arial"/>
          <w:b/>
          <w:bCs/>
          <w:sz w:val="24"/>
          <w:szCs w:val="24"/>
          <w:lang w:val="es-ES"/>
        </w:rPr>
        <w:t>día</w:t>
      </w:r>
      <w:r>
        <w:rPr>
          <w:rFonts w:ascii="Arial" w:hAnsi="Arial" w:cs="Arial"/>
          <w:b/>
          <w:bCs/>
          <w:sz w:val="24"/>
          <w:szCs w:val="24"/>
          <w:lang w:val="es-ES"/>
        </w:rPr>
        <w:t xml:space="preserve"> como este? ¿¡Donde estas ahora Oziel!?</w:t>
      </w:r>
    </w:p>
    <w:p w14:paraId="682BE01C" w14:textId="77777777" w:rsidR="00754B71" w:rsidRDefault="00754B71" w:rsidP="00754B71">
      <w:pPr>
        <w:spacing w:line="360" w:lineRule="auto"/>
        <w:rPr>
          <w:rFonts w:ascii="Arial" w:hAnsi="Arial" w:cs="Arial"/>
          <w:b/>
          <w:bCs/>
          <w:sz w:val="24"/>
          <w:szCs w:val="24"/>
          <w:lang w:val="es-ES"/>
        </w:rPr>
      </w:pPr>
    </w:p>
    <w:p w14:paraId="76417B71" w14:textId="0652CBF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Con una gustosa sonrisa, Kaminoa Oziel</w:t>
      </w:r>
      <w:r w:rsidR="004962F2">
        <w:rPr>
          <w:rFonts w:ascii="Arial" w:hAnsi="Arial" w:cs="Arial"/>
          <w:b/>
          <w:bCs/>
          <w:sz w:val="24"/>
          <w:szCs w:val="24"/>
          <w:lang w:val="es-ES"/>
        </w:rPr>
        <w:t>, aquel chico de pelo revuelto que se niega a ser peinado,</w:t>
      </w:r>
      <w:r>
        <w:rPr>
          <w:rFonts w:ascii="Arial" w:hAnsi="Arial" w:cs="Arial"/>
          <w:b/>
          <w:bCs/>
          <w:sz w:val="24"/>
          <w:szCs w:val="24"/>
          <w:lang w:val="es-ES"/>
        </w:rPr>
        <w:t xml:space="preserve"> </w:t>
      </w:r>
      <w:r w:rsidR="004962F2">
        <w:rPr>
          <w:rFonts w:ascii="Arial" w:hAnsi="Arial" w:cs="Arial"/>
          <w:b/>
          <w:bCs/>
          <w:sz w:val="24"/>
          <w:szCs w:val="24"/>
          <w:lang w:val="es-ES"/>
        </w:rPr>
        <w:t>está</w:t>
      </w:r>
      <w:r>
        <w:rPr>
          <w:rFonts w:ascii="Arial" w:hAnsi="Arial" w:cs="Arial"/>
          <w:b/>
          <w:bCs/>
          <w:sz w:val="24"/>
          <w:szCs w:val="24"/>
          <w:lang w:val="es-ES"/>
        </w:rPr>
        <w:t xml:space="preserve"> durmiendo en su cama con las sabanas tapando solo la mitad de su cintura hacia abajo. </w:t>
      </w:r>
    </w:p>
    <w:p w14:paraId="4929A61F" w14:textId="4B0D336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a punto de interrumpir su agradable descanso, una hermosa hermana de pelo castaño y ojos </w:t>
      </w:r>
      <w:r w:rsidR="004962F2">
        <w:rPr>
          <w:rFonts w:ascii="Arial" w:hAnsi="Arial" w:cs="Arial"/>
          <w:b/>
          <w:bCs/>
          <w:sz w:val="24"/>
          <w:szCs w:val="24"/>
          <w:lang w:val="es-ES"/>
        </w:rPr>
        <w:t>más</w:t>
      </w:r>
      <w:r>
        <w:rPr>
          <w:rFonts w:ascii="Arial" w:hAnsi="Arial" w:cs="Arial"/>
          <w:b/>
          <w:bCs/>
          <w:sz w:val="24"/>
          <w:szCs w:val="24"/>
          <w:lang w:val="es-ES"/>
        </w:rPr>
        <w:t xml:space="preserve"> azules que los de su hermano mayor.</w:t>
      </w:r>
    </w:p>
    <w:p w14:paraId="5DD6C7B4" w14:textId="06CCC09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esta vestida con su pijama de siempre y una mirada con malas intenciones. Esa sonrisa no decía que solo le iba a dar un beso de buenas noches, sino que parecía </w:t>
      </w:r>
      <w:r w:rsidR="004962F2">
        <w:rPr>
          <w:rFonts w:ascii="Arial" w:hAnsi="Arial" w:cs="Arial"/>
          <w:b/>
          <w:bCs/>
          <w:sz w:val="24"/>
          <w:szCs w:val="24"/>
          <w:lang w:val="es-ES"/>
        </w:rPr>
        <w:t>más</w:t>
      </w:r>
      <w:r>
        <w:rPr>
          <w:rFonts w:ascii="Arial" w:hAnsi="Arial" w:cs="Arial"/>
          <w:b/>
          <w:bCs/>
          <w:sz w:val="24"/>
          <w:szCs w:val="24"/>
          <w:lang w:val="es-ES"/>
        </w:rPr>
        <w:t xml:space="preserve"> una mirada de una </w:t>
      </w:r>
      <w:r w:rsidR="004962F2">
        <w:rPr>
          <w:rFonts w:ascii="Arial" w:hAnsi="Arial" w:cs="Arial"/>
          <w:b/>
          <w:bCs/>
          <w:sz w:val="24"/>
          <w:szCs w:val="24"/>
          <w:lang w:val="es-ES"/>
        </w:rPr>
        <w:t>psicópata</w:t>
      </w:r>
      <w:r>
        <w:rPr>
          <w:rFonts w:ascii="Arial" w:hAnsi="Arial" w:cs="Arial"/>
          <w:b/>
          <w:bCs/>
          <w:sz w:val="24"/>
          <w:szCs w:val="24"/>
          <w:lang w:val="es-ES"/>
        </w:rPr>
        <w:t xml:space="preserve"> con necesidades de ver el cuerpo esculpido de su hermano mayor.</w:t>
      </w:r>
    </w:p>
    <w:p w14:paraId="13B8396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 una mano sostuvo su cabeza.</w:t>
      </w:r>
    </w:p>
    <w:p w14:paraId="1D80002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La madre de ambos chicos estaba parada detrás de ella como el hombre de la bolsa al llevarse a ese niño que se porta muy mal.</w:t>
      </w:r>
    </w:p>
    <w:p w14:paraId="5292FE82" w14:textId="77777777" w:rsidR="00754B71" w:rsidRDefault="00754B71" w:rsidP="00754B71">
      <w:pPr>
        <w:spacing w:line="360" w:lineRule="auto"/>
        <w:rPr>
          <w:rFonts w:ascii="Arial" w:hAnsi="Arial" w:cs="Arial"/>
          <w:b/>
          <w:bCs/>
          <w:sz w:val="24"/>
          <w:szCs w:val="24"/>
          <w:lang w:val="es-ES"/>
        </w:rPr>
      </w:pPr>
    </w:p>
    <w:p w14:paraId="6C3AA45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Unificación Central 01:59, cede principal del distrito 6.</w:t>
      </w:r>
    </w:p>
    <w:p w14:paraId="20C01CD0" w14:textId="18C16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-E-Es… Es la primera vez que me enfrento a algo lo suficientemente poderoso como para hacerme preocupar y dudar de mis habilidades como guardaespaldas… ¡</w:t>
      </w:r>
      <w:r w:rsidR="004962F2">
        <w:rPr>
          <w:rFonts w:ascii="Arial" w:hAnsi="Arial" w:cs="Arial"/>
          <w:b/>
          <w:bCs/>
          <w:sz w:val="24"/>
          <w:szCs w:val="24"/>
          <w:lang w:val="es-ES"/>
        </w:rPr>
        <w:t>Maldición</w:t>
      </w:r>
      <w:r>
        <w:rPr>
          <w:rFonts w:ascii="Arial" w:hAnsi="Arial" w:cs="Arial"/>
          <w:b/>
          <w:bCs/>
          <w:sz w:val="24"/>
          <w:szCs w:val="24"/>
          <w:lang w:val="es-ES"/>
        </w:rPr>
        <w:t>!</w:t>
      </w:r>
    </w:p>
    <w:p w14:paraId="051E24D1" w14:textId="2E957E9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Tosaka Sixto, el sexto humano </w:t>
      </w:r>
      <w:r w:rsidR="004962F2">
        <w:rPr>
          <w:rFonts w:ascii="Arial" w:hAnsi="Arial" w:cs="Arial"/>
          <w:b/>
          <w:bCs/>
          <w:sz w:val="24"/>
          <w:szCs w:val="24"/>
          <w:lang w:val="es-ES"/>
        </w:rPr>
        <w:t>más</w:t>
      </w:r>
      <w:r>
        <w:rPr>
          <w:rFonts w:ascii="Arial" w:hAnsi="Arial" w:cs="Arial"/>
          <w:b/>
          <w:bCs/>
          <w:sz w:val="24"/>
          <w:szCs w:val="24"/>
          <w:lang w:val="es-ES"/>
        </w:rPr>
        <w:t xml:space="preserve"> del mundo estaba conta la espada y la pared en la oficina de Shimada Naomi, la directora principal de </w:t>
      </w:r>
      <w:r w:rsidR="004962F2">
        <w:rPr>
          <w:rFonts w:ascii="Arial" w:hAnsi="Arial" w:cs="Arial"/>
          <w:b/>
          <w:bCs/>
          <w:sz w:val="24"/>
          <w:szCs w:val="24"/>
          <w:lang w:val="es-ES"/>
        </w:rPr>
        <w:t>Unificación</w:t>
      </w:r>
      <w:r>
        <w:rPr>
          <w:rFonts w:ascii="Arial" w:hAnsi="Arial" w:cs="Arial"/>
          <w:b/>
          <w:bCs/>
          <w:sz w:val="24"/>
          <w:szCs w:val="24"/>
          <w:lang w:val="es-ES"/>
        </w:rPr>
        <w:t xml:space="preserve"> Central.</w:t>
      </w:r>
    </w:p>
    <w:p w14:paraId="707723D0" w14:textId="26885AA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utilizaba esa oficina como suya </w:t>
      </w:r>
      <w:r w:rsidR="004962F2">
        <w:rPr>
          <w:rFonts w:ascii="Arial" w:hAnsi="Arial" w:cs="Arial"/>
          <w:b/>
          <w:bCs/>
          <w:sz w:val="24"/>
          <w:szCs w:val="24"/>
          <w:lang w:val="es-ES"/>
        </w:rPr>
        <w:t>también</w:t>
      </w:r>
      <w:r>
        <w:rPr>
          <w:rFonts w:ascii="Arial" w:hAnsi="Arial" w:cs="Arial"/>
          <w:b/>
          <w:bCs/>
          <w:sz w:val="24"/>
          <w:szCs w:val="24"/>
          <w:lang w:val="es-ES"/>
        </w:rPr>
        <w:t>. Es por eso que esta ahora intentando ganar una batalla que tiene perdida de antemano.</w:t>
      </w:r>
    </w:p>
    <w:p w14:paraId="25A5E41E" w14:textId="4955DE4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AR"/>
        </w:rPr>
        <w:t>¿</w:t>
      </w:r>
      <w:r>
        <w:rPr>
          <w:rFonts w:ascii="Arial" w:hAnsi="Arial" w:cs="Arial"/>
          <w:b/>
          <w:bCs/>
          <w:sz w:val="24"/>
          <w:szCs w:val="24"/>
          <w:lang w:val="es-ES"/>
        </w:rPr>
        <w:t xml:space="preserve">Como demonios se hace un maldito itinerario? –Murmura molesta en la oscura oficina mientras inspecciona </w:t>
      </w:r>
      <w:r w:rsidR="004962F2">
        <w:rPr>
          <w:rFonts w:ascii="Arial" w:hAnsi="Arial" w:cs="Arial"/>
          <w:b/>
          <w:bCs/>
          <w:sz w:val="24"/>
          <w:szCs w:val="24"/>
          <w:lang w:val="es-ES"/>
        </w:rPr>
        <w:t>páginas</w:t>
      </w:r>
      <w:r>
        <w:rPr>
          <w:rFonts w:ascii="Arial" w:hAnsi="Arial" w:cs="Arial"/>
          <w:b/>
          <w:bCs/>
          <w:sz w:val="24"/>
          <w:szCs w:val="24"/>
          <w:lang w:val="es-ES"/>
        </w:rPr>
        <w:t xml:space="preserve"> de citas– Tengo que tener una mínima comprensión de lo que le gusta a Naomi-sama…</w:t>
      </w:r>
    </w:p>
    <w:p w14:paraId="682D089F" w14:textId="2E0DF69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algunos minutos pensando, con su </w:t>
      </w:r>
      <w:r w:rsidR="004962F2">
        <w:rPr>
          <w:rFonts w:ascii="Arial" w:hAnsi="Arial" w:cs="Arial"/>
          <w:b/>
          <w:bCs/>
          <w:sz w:val="24"/>
          <w:szCs w:val="24"/>
          <w:lang w:val="es-ES"/>
        </w:rPr>
        <w:t>postura</w:t>
      </w:r>
      <w:r>
        <w:rPr>
          <w:rFonts w:ascii="Arial" w:hAnsi="Arial" w:cs="Arial"/>
          <w:b/>
          <w:bCs/>
          <w:sz w:val="24"/>
          <w:szCs w:val="24"/>
          <w:lang w:val="es-ES"/>
        </w:rPr>
        <w:t xml:space="preserve"> curvada frente a la pantalla holograma, Tosaka se da por vencido. Admite la derrota y suspira en desconsuelo.</w:t>
      </w:r>
    </w:p>
    <w:p w14:paraId="22B09EAB" w14:textId="3B53502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-Como la persona que se tiene que mantener </w:t>
      </w:r>
      <w:r w:rsidR="004962F2">
        <w:rPr>
          <w:rFonts w:ascii="Arial" w:hAnsi="Arial" w:cs="Arial"/>
          <w:b/>
          <w:bCs/>
          <w:sz w:val="24"/>
          <w:szCs w:val="24"/>
          <w:lang w:val="es-ES"/>
        </w:rPr>
        <w:t>más</w:t>
      </w:r>
      <w:r>
        <w:rPr>
          <w:rFonts w:ascii="Arial" w:hAnsi="Arial" w:cs="Arial"/>
          <w:b/>
          <w:bCs/>
          <w:sz w:val="24"/>
          <w:szCs w:val="24"/>
          <w:lang w:val="es-ES"/>
        </w:rPr>
        <w:t xml:space="preserve"> tiempo cerca de Naomi-sama, ahora me percato de que no se prácticamente nada de lo que le gusta en verdad… –Con su cabeza desanimada– ¡</w:t>
      </w:r>
      <w:r w:rsidR="004962F2">
        <w:rPr>
          <w:rFonts w:ascii="Arial" w:hAnsi="Arial" w:cs="Arial"/>
          <w:b/>
          <w:bCs/>
          <w:sz w:val="24"/>
          <w:szCs w:val="24"/>
          <w:lang w:val="es-ES"/>
        </w:rPr>
        <w:t>Maldicen</w:t>
      </w:r>
      <w:r>
        <w:rPr>
          <w:rFonts w:ascii="Arial" w:hAnsi="Arial" w:cs="Arial"/>
          <w:b/>
          <w:bCs/>
          <w:sz w:val="24"/>
          <w:szCs w:val="24"/>
          <w:lang w:val="es-ES"/>
        </w:rPr>
        <w:t>! Soy una decepción…</w:t>
      </w:r>
    </w:p>
    <w:p w14:paraId="6CC3D6F7" w14:textId="7590F68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pasa </w:t>
      </w:r>
      <w:r w:rsidR="004962F2">
        <w:rPr>
          <w:rFonts w:ascii="Arial" w:hAnsi="Arial" w:cs="Arial"/>
          <w:b/>
          <w:bCs/>
          <w:sz w:val="24"/>
          <w:szCs w:val="24"/>
          <w:lang w:val="es-ES"/>
        </w:rPr>
        <w:t>más</w:t>
      </w:r>
      <w:r>
        <w:rPr>
          <w:rFonts w:ascii="Arial" w:hAnsi="Arial" w:cs="Arial"/>
          <w:b/>
          <w:bCs/>
          <w:sz w:val="24"/>
          <w:szCs w:val="24"/>
          <w:lang w:val="es-ES"/>
        </w:rPr>
        <w:t xml:space="preserve"> tiempo que nadie cerca de la directora Naomi, pero nunca pensó que una pregunta que tendría que saber de antemano la dejaría sin palabras en este preciso momento.</w:t>
      </w:r>
    </w:p>
    <w:p w14:paraId="301AC18F" w14:textId="5B728219" w:rsidR="00754B71" w:rsidRPr="00A35020"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-No me queda de otra… –Levanta su mirada de </w:t>
      </w:r>
      <w:r w:rsidR="004962F2">
        <w:rPr>
          <w:rFonts w:ascii="Arial" w:hAnsi="Arial" w:cs="Arial"/>
          <w:b/>
          <w:bCs/>
          <w:sz w:val="24"/>
          <w:szCs w:val="24"/>
          <w:lang w:val="es-ES"/>
        </w:rPr>
        <w:t>póker</w:t>
      </w:r>
      <w:r>
        <w:rPr>
          <w:rFonts w:ascii="Arial" w:hAnsi="Arial" w:cs="Arial"/>
          <w:b/>
          <w:bCs/>
          <w:sz w:val="24"/>
          <w:szCs w:val="24"/>
          <w:lang w:val="es-ES"/>
        </w:rPr>
        <w:t xml:space="preserve"> hacia la pantalla– Lo usare… Usare el maldito As bajo la manga…</w:t>
      </w:r>
    </w:p>
    <w:p w14:paraId="32BBB8A6" w14:textId="0D80604C" w:rsidR="00A35020" w:rsidRDefault="00A35020" w:rsidP="00A35020">
      <w:pPr>
        <w:spacing w:line="360" w:lineRule="auto"/>
        <w:rPr>
          <w:rFonts w:ascii="Arial" w:hAnsi="Arial" w:cs="Arial"/>
          <w:b/>
          <w:bCs/>
          <w:sz w:val="24"/>
          <w:szCs w:val="24"/>
          <w:lang w:val="es-ES"/>
        </w:rPr>
      </w:pPr>
    </w:p>
    <w:p w14:paraId="5C9A87A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Distrito 18 de Unificación Central, 02:01</w:t>
      </w:r>
    </w:p>
    <w:p w14:paraId="2F5260F7" w14:textId="7D4036FC"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La oscuridad se abre camino por las calles. Donde usualmente abría cientos de personas disfrutando de los grandes centros comerciales del distrito 18, ahora solo un 10% de personas se encuentran caminando y aprovechando la noche </w:t>
      </w:r>
      <w:r>
        <w:rPr>
          <w:rFonts w:ascii="Arial" w:hAnsi="Arial" w:cs="Arial"/>
          <w:b/>
          <w:bCs/>
          <w:sz w:val="24"/>
          <w:szCs w:val="24"/>
          <w:lang w:val="es-ES"/>
        </w:rPr>
        <w:t>cálida</w:t>
      </w:r>
      <w:r>
        <w:rPr>
          <w:rFonts w:ascii="Arial" w:hAnsi="Arial" w:cs="Arial"/>
          <w:b/>
          <w:bCs/>
          <w:sz w:val="24"/>
          <w:szCs w:val="24"/>
          <w:lang w:val="es-ES"/>
        </w:rPr>
        <w:t>.</w:t>
      </w:r>
    </w:p>
    <w:p w14:paraId="065EBB07" w14:textId="0D340754"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Una chica con larga coleta que parece una especie de </w:t>
      </w:r>
      <w:r>
        <w:rPr>
          <w:rFonts w:ascii="Arial" w:hAnsi="Arial" w:cs="Arial"/>
          <w:b/>
          <w:bCs/>
          <w:sz w:val="24"/>
          <w:szCs w:val="24"/>
          <w:lang w:val="es-ES"/>
        </w:rPr>
        <w:t>extensión</w:t>
      </w:r>
      <w:r>
        <w:rPr>
          <w:rFonts w:ascii="Arial" w:hAnsi="Arial" w:cs="Arial"/>
          <w:b/>
          <w:bCs/>
          <w:sz w:val="24"/>
          <w:szCs w:val="24"/>
          <w:lang w:val="es-ES"/>
        </w:rPr>
        <w:t xml:space="preserve"> sale por debajo de su corto cabello cortad hasta la altura de sus orejas. El color de su inusual cabello es de un violeta oscuro tirando más hacia el purpura y azul en las puntas. </w:t>
      </w:r>
    </w:p>
    <w:p w14:paraId="7B39A01B" w14:textId="33D28AB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Su traje de oficina este manchado por todas partes por los dulces que </w:t>
      </w:r>
      <w:r>
        <w:rPr>
          <w:rFonts w:ascii="Arial" w:hAnsi="Arial" w:cs="Arial"/>
          <w:b/>
          <w:bCs/>
          <w:sz w:val="24"/>
          <w:szCs w:val="24"/>
          <w:lang w:val="es-ES"/>
        </w:rPr>
        <w:t>está</w:t>
      </w:r>
      <w:r>
        <w:rPr>
          <w:rFonts w:ascii="Arial" w:hAnsi="Arial" w:cs="Arial"/>
          <w:b/>
          <w:bCs/>
          <w:sz w:val="24"/>
          <w:szCs w:val="24"/>
          <w:lang w:val="es-ES"/>
        </w:rPr>
        <w:t xml:space="preserve"> sosteniendo contra su pecho con una sola mano, mientras la otra lo utiliza para sacar otro pegajoso dulce de ese montón.</w:t>
      </w:r>
    </w:p>
    <w:p w14:paraId="6CC01E3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-Mhmmehemhemmeimehemio…</w:t>
      </w:r>
    </w:p>
    <w:p w14:paraId="215458A3" w14:textId="20173D1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Sus palabras incomprensibles por todo el dulce en su boca yacían incomprensibles hacia las pocas personas observándola. Esas palabras no iban dirigidas hacia alguien en </w:t>
      </w:r>
      <w:r>
        <w:rPr>
          <w:rFonts w:ascii="Arial" w:hAnsi="Arial" w:cs="Arial"/>
          <w:b/>
          <w:bCs/>
          <w:sz w:val="24"/>
          <w:szCs w:val="24"/>
          <w:lang w:val="es-ES"/>
        </w:rPr>
        <w:t>específico</w:t>
      </w:r>
      <w:r>
        <w:rPr>
          <w:rFonts w:ascii="Arial" w:hAnsi="Arial" w:cs="Arial"/>
          <w:b/>
          <w:bCs/>
          <w:sz w:val="24"/>
          <w:szCs w:val="24"/>
          <w:lang w:val="es-ES"/>
        </w:rPr>
        <w:t>.</w:t>
      </w:r>
    </w:p>
    <w:p w14:paraId="3BD9164B" w14:textId="0ABD009E"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Parece haber dicho “Que bueno que mi hermana me dejo comer todo esto” O algo por el estilo. incluso sabiendo el idioma más difícil del mundo, era completamente imposible saber de </w:t>
      </w:r>
      <w:r>
        <w:rPr>
          <w:rFonts w:ascii="Arial" w:hAnsi="Arial" w:cs="Arial"/>
          <w:b/>
          <w:bCs/>
          <w:sz w:val="24"/>
          <w:szCs w:val="24"/>
          <w:lang w:val="es-ES"/>
        </w:rPr>
        <w:t>qué</w:t>
      </w:r>
      <w:r>
        <w:rPr>
          <w:rFonts w:ascii="Arial" w:hAnsi="Arial" w:cs="Arial"/>
          <w:b/>
          <w:bCs/>
          <w:sz w:val="24"/>
          <w:szCs w:val="24"/>
          <w:lang w:val="es-ES"/>
        </w:rPr>
        <w:t xml:space="preserve"> hablaba con la boca llena.</w:t>
      </w:r>
    </w:p>
    <w:p w14:paraId="1239141D" w14:textId="57350A1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De un gran trago, todo lo que </w:t>
      </w:r>
      <w:r>
        <w:rPr>
          <w:rFonts w:ascii="Arial" w:hAnsi="Arial" w:cs="Arial"/>
          <w:b/>
          <w:bCs/>
          <w:sz w:val="24"/>
          <w:szCs w:val="24"/>
          <w:lang w:val="es-ES"/>
        </w:rPr>
        <w:t>tenía</w:t>
      </w:r>
      <w:r>
        <w:rPr>
          <w:rFonts w:ascii="Arial" w:hAnsi="Arial" w:cs="Arial"/>
          <w:b/>
          <w:bCs/>
          <w:sz w:val="24"/>
          <w:szCs w:val="24"/>
          <w:lang w:val="es-ES"/>
        </w:rPr>
        <w:t xml:space="preserve"> en su boca fue devorado en un instante.</w:t>
      </w:r>
    </w:p>
    <w:p w14:paraId="32C56059" w14:textId="1EFB95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 detuvo a la altura de un </w:t>
      </w:r>
      <w:r>
        <w:rPr>
          <w:rFonts w:ascii="Arial" w:hAnsi="Arial" w:cs="Arial"/>
          <w:b/>
          <w:bCs/>
          <w:sz w:val="24"/>
          <w:szCs w:val="24"/>
          <w:lang w:val="es-ES"/>
        </w:rPr>
        <w:t>callejón</w:t>
      </w:r>
      <w:r>
        <w:rPr>
          <w:rFonts w:ascii="Arial" w:hAnsi="Arial" w:cs="Arial"/>
          <w:b/>
          <w:bCs/>
          <w:sz w:val="24"/>
          <w:szCs w:val="24"/>
          <w:lang w:val="es-ES"/>
        </w:rPr>
        <w:t xml:space="preserve"> y </w:t>
      </w:r>
      <w:r>
        <w:rPr>
          <w:rFonts w:ascii="Arial" w:hAnsi="Arial" w:cs="Arial"/>
          <w:b/>
          <w:bCs/>
          <w:sz w:val="24"/>
          <w:szCs w:val="24"/>
          <w:lang w:val="es-ES"/>
        </w:rPr>
        <w:t>redirigió</w:t>
      </w:r>
      <w:r>
        <w:rPr>
          <w:rFonts w:ascii="Arial" w:hAnsi="Arial" w:cs="Arial"/>
          <w:b/>
          <w:bCs/>
          <w:sz w:val="24"/>
          <w:szCs w:val="24"/>
          <w:lang w:val="es-ES"/>
        </w:rPr>
        <w:t xml:space="preserve"> su paseo hacia esa oscuridad repleta de tachos de basura abandonados y el frio de la noche golpeando las tuberías de algunos aires acondicionados.</w:t>
      </w:r>
    </w:p>
    <w:p w14:paraId="590DF891" w14:textId="1140C9CF"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-Solo vengo aquí para que salgas. Es </w:t>
      </w:r>
      <w:r>
        <w:rPr>
          <w:rFonts w:ascii="Arial" w:hAnsi="Arial" w:cs="Arial"/>
          <w:b/>
          <w:bCs/>
          <w:sz w:val="24"/>
          <w:szCs w:val="24"/>
          <w:lang w:val="es-ES"/>
        </w:rPr>
        <w:t>estúpido</w:t>
      </w:r>
      <w:r>
        <w:rPr>
          <w:rFonts w:ascii="Arial" w:hAnsi="Arial" w:cs="Arial"/>
          <w:b/>
          <w:bCs/>
          <w:sz w:val="24"/>
          <w:szCs w:val="24"/>
          <w:lang w:val="es-ES"/>
        </w:rPr>
        <w:t xml:space="preserve"> que me </w:t>
      </w:r>
      <w:r>
        <w:rPr>
          <w:rFonts w:ascii="Arial" w:hAnsi="Arial" w:cs="Arial"/>
          <w:b/>
          <w:bCs/>
          <w:sz w:val="24"/>
          <w:szCs w:val="24"/>
          <w:lang w:val="es-ES"/>
        </w:rPr>
        <w:t>estés</w:t>
      </w:r>
      <w:r>
        <w:rPr>
          <w:rFonts w:ascii="Arial" w:hAnsi="Arial" w:cs="Arial"/>
          <w:b/>
          <w:bCs/>
          <w:sz w:val="24"/>
          <w:szCs w:val="24"/>
          <w:lang w:val="es-ES"/>
        </w:rPr>
        <w:t xml:space="preserve"> siguiendo solo para decirme algo. Date prisa y dime que quieres para que pueda seguir disfrutando de la noche tranquila, no me gusta los lugares apagados.</w:t>
      </w:r>
    </w:p>
    <w:p w14:paraId="0805C266" w14:textId="2D7D70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De la misma oscuridad </w:t>
      </w:r>
      <w:r>
        <w:rPr>
          <w:rFonts w:ascii="Arial" w:hAnsi="Arial" w:cs="Arial"/>
          <w:b/>
          <w:bCs/>
          <w:sz w:val="24"/>
          <w:szCs w:val="24"/>
          <w:lang w:val="es-ES"/>
        </w:rPr>
        <w:t>más</w:t>
      </w:r>
      <w:r>
        <w:rPr>
          <w:rFonts w:ascii="Arial" w:hAnsi="Arial" w:cs="Arial"/>
          <w:b/>
          <w:bCs/>
          <w:sz w:val="24"/>
          <w:szCs w:val="24"/>
          <w:lang w:val="es-ES"/>
        </w:rPr>
        <w:t xml:space="preserve"> recóndita del </w:t>
      </w:r>
      <w:r>
        <w:rPr>
          <w:rFonts w:ascii="Arial" w:hAnsi="Arial" w:cs="Arial"/>
          <w:b/>
          <w:bCs/>
          <w:sz w:val="24"/>
          <w:szCs w:val="24"/>
          <w:lang w:val="es-ES"/>
        </w:rPr>
        <w:t>callejón</w:t>
      </w:r>
      <w:r>
        <w:rPr>
          <w:rFonts w:ascii="Arial" w:hAnsi="Arial" w:cs="Arial"/>
          <w:b/>
          <w:bCs/>
          <w:sz w:val="24"/>
          <w:szCs w:val="24"/>
          <w:lang w:val="es-ES"/>
        </w:rPr>
        <w:t>, una delgada figura vestida de negro con una especie de bufanda muy larga sale sin decir ni una sola palabra.</w:t>
      </w:r>
    </w:p>
    <w:p w14:paraId="5FFF6FDC"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Esta delgada figura parece ser un hombre por la falta de hermosos pechos, incluso si fuera mujer era imposible decir que con esa altura no tuviera unos 18 o 19 años de edad. Mide alrededor de 1,79.</w:t>
      </w:r>
    </w:p>
    <w:p w14:paraId="65733C9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Su delgado cuerpo y cintura con una linda cadera no corresponde a ese torso bien esculpido de músculos como el de un hombre muy delgado. Pero incluso su enorme cabello atado en una cola de caballo que llega hasta la altura de sus talones da la apariencia de una mujer, pero aun esta ese pecho muy plano. </w:t>
      </w:r>
    </w:p>
    <w:p w14:paraId="10E8356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Como el traje tiene alguna especie de armadura plateada en la entrepierna y dos hombreras, es imposible clasificar exactamente el sexo.</w:t>
      </w:r>
    </w:p>
    <w:p w14:paraId="3754EA3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Dejándolo en un punto intermedio, una figura delgada con un traje muy ajustado de Ninja sale para hablar cara a cara con la chica y sus numerosos dulces.</w:t>
      </w:r>
    </w:p>
    <w:p w14:paraId="4FA9EBE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-Soy a quien enviaron para el trabajo. Usted misma me pidió para cubrir dos puntos al mismo tiempo. Dijo que duda de algunos cálculos impredecibles y cambiantes.</w:t>
      </w:r>
    </w:p>
    <w:p w14:paraId="44CB4E3D"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-Ya veo, ya veo, ya veo… bueno, bueno. Quiero que me pongas al corriente. Llego un buen tiempo descansando y no estoy al tanto de los trabajos de mi hermana, si fueras tan amable.</w:t>
      </w:r>
    </w:p>
    <w:p w14:paraId="46854DC8" w14:textId="7F28275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Pero la </w:t>
      </w:r>
      <w:r>
        <w:rPr>
          <w:rFonts w:ascii="Arial" w:hAnsi="Arial" w:cs="Arial"/>
          <w:b/>
          <w:bCs/>
          <w:sz w:val="24"/>
          <w:szCs w:val="24"/>
          <w:lang w:val="es-ES"/>
        </w:rPr>
        <w:t>información</w:t>
      </w:r>
      <w:r>
        <w:rPr>
          <w:rFonts w:ascii="Arial" w:hAnsi="Arial" w:cs="Arial"/>
          <w:b/>
          <w:bCs/>
          <w:sz w:val="24"/>
          <w:szCs w:val="24"/>
          <w:lang w:val="es-ES"/>
        </w:rPr>
        <w:t xml:space="preserve"> con la que cuento es muy escasa por sus propios términos, Odoriko Hanako. Solo se me fue informado que serviría como un conducto de comunicación entre el distrito 18 y 13.</w:t>
      </w:r>
    </w:p>
    <w:p w14:paraId="0305C06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 el colmo, sobre todo, tiene cubierta la cara y su voz es muy femenina como para ser un hombre. Aunque en la actualidad algunos hombres cuentan con una voz muy suave, los cuales terminan siendo cantantes.</w:t>
      </w:r>
    </w:p>
    <w:p w14:paraId="0EB32BF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con sus numerosos dulces lo observa un poco confundida y luego de romper aquel chupetín entre sus dientes, abre la boca sin terminar de tragar todo el dulce.</w:t>
      </w:r>
    </w:p>
    <w:p w14:paraId="0AA9DEC7" w14:textId="66626E4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A ella no parece preocuparle o darle un poco de interés mínimo a todo lo que </w:t>
      </w:r>
      <w:r>
        <w:rPr>
          <w:rFonts w:ascii="Arial" w:hAnsi="Arial" w:cs="Arial"/>
          <w:b/>
          <w:bCs/>
          <w:sz w:val="24"/>
          <w:szCs w:val="24"/>
          <w:lang w:val="es-ES"/>
        </w:rPr>
        <w:t>está</w:t>
      </w:r>
      <w:r>
        <w:rPr>
          <w:rFonts w:ascii="Arial" w:hAnsi="Arial" w:cs="Arial"/>
          <w:b/>
          <w:bCs/>
          <w:sz w:val="24"/>
          <w:szCs w:val="24"/>
          <w:lang w:val="es-ES"/>
        </w:rPr>
        <w:t xml:space="preserve"> pasando. De un momento a otro cambio de actitud como si fuera otra persona.</w:t>
      </w:r>
    </w:p>
    <w:p w14:paraId="31D42613" w14:textId="1085EC6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Hablo sola y compro muchos dulces para salir a caminar por la noche, le hablo a aquel ninja de sexo indefinido como si fuera normal que alguien </w:t>
      </w:r>
      <w:r>
        <w:rPr>
          <w:rFonts w:ascii="Arial" w:hAnsi="Arial" w:cs="Arial"/>
          <w:b/>
          <w:bCs/>
          <w:sz w:val="24"/>
          <w:szCs w:val="24"/>
          <w:lang w:val="es-ES"/>
        </w:rPr>
        <w:t>así</w:t>
      </w:r>
      <w:r>
        <w:rPr>
          <w:rFonts w:ascii="Arial" w:hAnsi="Arial" w:cs="Arial"/>
          <w:b/>
          <w:bCs/>
          <w:sz w:val="24"/>
          <w:szCs w:val="24"/>
          <w:lang w:val="es-ES"/>
        </w:rPr>
        <w:t xml:space="preserve"> la siguiera y solo dijo.</w:t>
      </w:r>
    </w:p>
    <w:p w14:paraId="32C58011" w14:textId="6FB5DC5D"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-Bueno… Creo que mi hermana </w:t>
      </w:r>
      <w:r>
        <w:rPr>
          <w:rFonts w:ascii="Arial" w:hAnsi="Arial" w:cs="Arial"/>
          <w:b/>
          <w:bCs/>
          <w:sz w:val="24"/>
          <w:szCs w:val="24"/>
          <w:lang w:val="es-ES"/>
        </w:rPr>
        <w:t>está</w:t>
      </w:r>
      <w:r>
        <w:rPr>
          <w:rFonts w:ascii="Arial" w:hAnsi="Arial" w:cs="Arial"/>
          <w:b/>
          <w:bCs/>
          <w:sz w:val="24"/>
          <w:szCs w:val="24"/>
          <w:lang w:val="es-ES"/>
        </w:rPr>
        <w:t xml:space="preserve"> en un trabajo. Tu quédate aquí, yo </w:t>
      </w:r>
      <w:r>
        <w:rPr>
          <w:rFonts w:ascii="Arial" w:hAnsi="Arial" w:cs="Arial"/>
          <w:b/>
          <w:bCs/>
          <w:sz w:val="24"/>
          <w:szCs w:val="24"/>
          <w:lang w:val="es-ES"/>
        </w:rPr>
        <w:t>iré</w:t>
      </w:r>
      <w:r>
        <w:rPr>
          <w:rFonts w:ascii="Arial" w:hAnsi="Arial" w:cs="Arial"/>
          <w:b/>
          <w:bCs/>
          <w:sz w:val="24"/>
          <w:szCs w:val="24"/>
          <w:lang w:val="es-ES"/>
        </w:rPr>
        <w:t xml:space="preserve"> al distrito 13 en cuanto compre algo </w:t>
      </w:r>
      <w:r>
        <w:rPr>
          <w:rFonts w:ascii="Arial" w:hAnsi="Arial" w:cs="Arial"/>
          <w:b/>
          <w:bCs/>
          <w:sz w:val="24"/>
          <w:szCs w:val="24"/>
          <w:lang w:val="es-ES"/>
        </w:rPr>
        <w:t>más</w:t>
      </w:r>
      <w:r>
        <w:rPr>
          <w:rFonts w:ascii="Arial" w:hAnsi="Arial" w:cs="Arial"/>
          <w:b/>
          <w:bCs/>
          <w:sz w:val="24"/>
          <w:szCs w:val="24"/>
          <w:lang w:val="es-ES"/>
        </w:rPr>
        <w:t xml:space="preserve"> cómodo para el Show de esta tarde. No pienso adentrarme al </w:t>
      </w:r>
      <w:r>
        <w:rPr>
          <w:rFonts w:ascii="Arial" w:hAnsi="Arial" w:cs="Arial"/>
          <w:b/>
          <w:bCs/>
          <w:sz w:val="24"/>
          <w:szCs w:val="24"/>
          <w:lang w:val="es-ES"/>
        </w:rPr>
        <w:t>escenario</w:t>
      </w:r>
      <w:r>
        <w:rPr>
          <w:rFonts w:ascii="Arial" w:hAnsi="Arial" w:cs="Arial"/>
          <w:b/>
          <w:bCs/>
          <w:sz w:val="24"/>
          <w:szCs w:val="24"/>
          <w:lang w:val="es-ES"/>
        </w:rPr>
        <w:t xml:space="preserve"> vistiendo de esta manera. ¿Entendiste? </w:t>
      </w:r>
    </w:p>
    <w:p w14:paraId="5DCEEBDC"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-S-Si…</w:t>
      </w:r>
    </w:p>
    <w:p w14:paraId="663B2F0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-Bien. Cuando compre mi ropa y salga de este distrito, quiero que empieces a estar atento. Hasta entonces yo me ocupare de este distrito. </w:t>
      </w:r>
    </w:p>
    <w:p w14:paraId="07885D7D" w14:textId="7F5B63EE"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La chica solo se dio la vuelta y mientras sale de ese </w:t>
      </w:r>
      <w:r>
        <w:rPr>
          <w:rFonts w:ascii="Arial" w:hAnsi="Arial" w:cs="Arial"/>
          <w:b/>
          <w:bCs/>
          <w:sz w:val="24"/>
          <w:szCs w:val="24"/>
          <w:lang w:val="es-ES"/>
        </w:rPr>
        <w:t>callejón</w:t>
      </w:r>
      <w:r>
        <w:rPr>
          <w:rFonts w:ascii="Arial" w:hAnsi="Arial" w:cs="Arial"/>
          <w:b/>
          <w:bCs/>
          <w:sz w:val="24"/>
          <w:szCs w:val="24"/>
          <w:lang w:val="es-ES"/>
        </w:rPr>
        <w:t xml:space="preserve"> oscuro se detiene para decir algo por ultimo.</w:t>
      </w:r>
    </w:p>
    <w:p w14:paraId="1577497F" w14:textId="20E5FC41"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-Por cierto, ¿hay tiempo </w:t>
      </w:r>
      <w:r>
        <w:rPr>
          <w:rFonts w:ascii="Arial" w:hAnsi="Arial" w:cs="Arial"/>
          <w:b/>
          <w:bCs/>
          <w:sz w:val="24"/>
          <w:szCs w:val="24"/>
          <w:lang w:val="es-ES"/>
        </w:rPr>
        <w:t>límite</w:t>
      </w:r>
      <w:r>
        <w:rPr>
          <w:rFonts w:ascii="Arial" w:hAnsi="Arial" w:cs="Arial"/>
          <w:b/>
          <w:bCs/>
          <w:sz w:val="24"/>
          <w:szCs w:val="24"/>
          <w:lang w:val="es-ES"/>
        </w:rPr>
        <w:t xml:space="preserve"> o algo </w:t>
      </w:r>
      <w:r>
        <w:rPr>
          <w:rFonts w:ascii="Arial" w:hAnsi="Arial" w:cs="Arial"/>
          <w:b/>
          <w:bCs/>
          <w:sz w:val="24"/>
          <w:szCs w:val="24"/>
          <w:lang w:val="es-ES"/>
        </w:rPr>
        <w:t>así</w:t>
      </w:r>
      <w:r>
        <w:rPr>
          <w:rFonts w:ascii="Arial" w:hAnsi="Arial" w:cs="Arial"/>
          <w:b/>
          <w:bCs/>
          <w:sz w:val="24"/>
          <w:szCs w:val="24"/>
          <w:lang w:val="es-ES"/>
        </w:rPr>
        <w:t>?</w:t>
      </w:r>
    </w:p>
    <w:p w14:paraId="1C4B52BF"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-No se me informo. </w:t>
      </w:r>
    </w:p>
    <w:p w14:paraId="10B2396A" w14:textId="6D0ED0D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ES"/>
        </w:rPr>
        <w:t>Está</w:t>
      </w:r>
      <w:r>
        <w:rPr>
          <w:rFonts w:ascii="Arial" w:hAnsi="Arial" w:cs="Arial"/>
          <w:b/>
          <w:bCs/>
          <w:sz w:val="24"/>
          <w:szCs w:val="24"/>
          <w:lang w:val="es-ES"/>
        </w:rPr>
        <w:t xml:space="preserve"> bien… </w:t>
      </w:r>
    </w:p>
    <w:p w14:paraId="20514AB0" w14:textId="630F71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Ni siquiera miro hacia atrás, solo prosiguió caminando por las calles </w:t>
      </w:r>
      <w:r>
        <w:rPr>
          <w:rFonts w:ascii="Arial" w:hAnsi="Arial" w:cs="Arial"/>
          <w:b/>
          <w:bCs/>
          <w:sz w:val="24"/>
          <w:szCs w:val="24"/>
          <w:lang w:val="es-ES"/>
        </w:rPr>
        <w:t>iluminada</w:t>
      </w:r>
      <w:r>
        <w:rPr>
          <w:rFonts w:ascii="Arial" w:hAnsi="Arial" w:cs="Arial"/>
          <w:b/>
          <w:bCs/>
          <w:sz w:val="24"/>
          <w:szCs w:val="24"/>
          <w:lang w:val="es-ES"/>
        </w:rPr>
        <w:t xml:space="preserve"> por las luces de los edificios y la oscuridad de la noche dando un efecto medio luminoso como el de un planetario.</w:t>
      </w:r>
    </w:p>
    <w:p w14:paraId="24239C0A" w14:textId="77777777" w:rsidR="006604D4" w:rsidRPr="00A35020" w:rsidRDefault="006604D4" w:rsidP="00A35020">
      <w:pPr>
        <w:spacing w:line="360" w:lineRule="auto"/>
        <w:rPr>
          <w:rFonts w:ascii="Arial" w:hAnsi="Arial" w:cs="Arial"/>
          <w:b/>
          <w:bCs/>
          <w:sz w:val="24"/>
          <w:szCs w:val="24"/>
          <w:lang w:val="es-ES"/>
        </w:rPr>
      </w:pPr>
    </w:p>
    <w:p w14:paraId="4231AE8F" w14:textId="07027447" w:rsidR="00A35020" w:rsidRPr="00A35020" w:rsidRDefault="00A35020" w:rsidP="00A35020">
      <w:pPr>
        <w:spacing w:line="360" w:lineRule="auto"/>
        <w:rPr>
          <w:rFonts w:ascii="Arial" w:hAnsi="Arial" w:cs="Arial"/>
          <w:b/>
          <w:bCs/>
          <w:sz w:val="24"/>
          <w:szCs w:val="24"/>
          <w:lang w:val="es-ES"/>
        </w:rPr>
      </w:pPr>
    </w:p>
    <w:p w14:paraId="0433707C" w14:textId="1F941C86" w:rsidR="00A35020" w:rsidRDefault="00A35020" w:rsidP="00A35020">
      <w:pPr>
        <w:spacing w:line="360" w:lineRule="auto"/>
        <w:rPr>
          <w:rFonts w:ascii="Arial" w:hAnsi="Arial" w:cs="Arial"/>
          <w:b/>
          <w:bCs/>
          <w:sz w:val="24"/>
          <w:szCs w:val="24"/>
          <w:lang w:val="es-ES"/>
        </w:rPr>
      </w:pPr>
    </w:p>
    <w:p w14:paraId="101709BD" w14:textId="5EDD4EF5" w:rsidR="00A35020" w:rsidRDefault="00A35020" w:rsidP="00A35020">
      <w:pPr>
        <w:spacing w:line="360" w:lineRule="auto"/>
        <w:rPr>
          <w:rFonts w:ascii="Arial" w:hAnsi="Arial" w:cs="Arial"/>
          <w:b/>
          <w:bCs/>
          <w:sz w:val="24"/>
          <w:szCs w:val="24"/>
          <w:lang w:val="es-ES"/>
        </w:rPr>
      </w:pPr>
    </w:p>
    <w:p w14:paraId="6B2AE8CA" w14:textId="68317AC7" w:rsidR="00A35020" w:rsidRDefault="00A35020" w:rsidP="00A35020">
      <w:pPr>
        <w:spacing w:line="360" w:lineRule="auto"/>
        <w:rPr>
          <w:rFonts w:ascii="Arial" w:hAnsi="Arial" w:cs="Arial"/>
          <w:b/>
          <w:bCs/>
          <w:sz w:val="24"/>
          <w:szCs w:val="24"/>
          <w:lang w:val="es-ES"/>
        </w:rPr>
      </w:pPr>
    </w:p>
    <w:p w14:paraId="4D4005A0" w14:textId="2C24A318" w:rsidR="00A35020" w:rsidRDefault="00A35020" w:rsidP="00A35020">
      <w:pPr>
        <w:spacing w:line="360" w:lineRule="auto"/>
        <w:rPr>
          <w:rFonts w:ascii="Arial" w:hAnsi="Arial" w:cs="Arial"/>
          <w:b/>
          <w:bCs/>
          <w:sz w:val="24"/>
          <w:szCs w:val="24"/>
          <w:lang w:val="es-ES"/>
        </w:rPr>
      </w:pPr>
    </w:p>
    <w:p w14:paraId="14918CA3" w14:textId="2ECD168B" w:rsidR="00A35020" w:rsidRDefault="00A35020" w:rsidP="00A35020">
      <w:pPr>
        <w:spacing w:line="360" w:lineRule="auto"/>
        <w:rPr>
          <w:rFonts w:ascii="Arial" w:hAnsi="Arial" w:cs="Arial"/>
          <w:b/>
          <w:bCs/>
          <w:sz w:val="24"/>
          <w:szCs w:val="24"/>
          <w:lang w:val="es-ES"/>
        </w:rPr>
      </w:pPr>
    </w:p>
    <w:p w14:paraId="0CE6975C" w14:textId="05495521" w:rsidR="00A35020" w:rsidRDefault="00A35020" w:rsidP="00A35020">
      <w:pPr>
        <w:spacing w:line="360" w:lineRule="auto"/>
        <w:rPr>
          <w:rFonts w:ascii="Arial" w:hAnsi="Arial" w:cs="Arial"/>
          <w:b/>
          <w:bCs/>
          <w:sz w:val="24"/>
          <w:szCs w:val="24"/>
          <w:lang w:val="es-ES"/>
        </w:rPr>
      </w:pPr>
    </w:p>
    <w:p w14:paraId="69538902" w14:textId="44BC1081" w:rsidR="00A35020" w:rsidRDefault="00A35020" w:rsidP="00A35020">
      <w:pPr>
        <w:spacing w:line="360" w:lineRule="auto"/>
        <w:rPr>
          <w:rFonts w:ascii="Arial" w:hAnsi="Arial" w:cs="Arial"/>
          <w:b/>
          <w:bCs/>
          <w:sz w:val="24"/>
          <w:szCs w:val="24"/>
          <w:lang w:val="es-ES"/>
        </w:rPr>
      </w:pPr>
    </w:p>
    <w:p w14:paraId="7DD20B96" w14:textId="7E137AD1" w:rsidR="00A35020" w:rsidRDefault="00A35020" w:rsidP="00A35020">
      <w:pPr>
        <w:spacing w:line="360" w:lineRule="auto"/>
        <w:rPr>
          <w:rFonts w:ascii="Arial" w:hAnsi="Arial" w:cs="Arial"/>
          <w:b/>
          <w:bCs/>
          <w:sz w:val="24"/>
          <w:szCs w:val="24"/>
          <w:lang w:val="es-ES"/>
        </w:rPr>
      </w:pPr>
    </w:p>
    <w:p w14:paraId="6B9EA258" w14:textId="77777777" w:rsidR="00886EA8" w:rsidRDefault="00886EA8" w:rsidP="00A35020">
      <w:pPr>
        <w:rPr>
          <w:rFonts w:ascii="Arial" w:hAnsi="Arial" w:cs="Arial"/>
          <w:b/>
          <w:bCs/>
          <w:sz w:val="24"/>
          <w:szCs w:val="24"/>
          <w:lang w:val="es-ES"/>
        </w:rPr>
      </w:pPr>
    </w:p>
    <w:p w14:paraId="4F180B99" w14:textId="77777777" w:rsidR="00886EA8" w:rsidRDefault="00886EA8" w:rsidP="00A35020">
      <w:pPr>
        <w:rPr>
          <w:rFonts w:ascii="Arial" w:hAnsi="Arial" w:cs="Arial"/>
          <w:b/>
          <w:bCs/>
          <w:sz w:val="24"/>
          <w:szCs w:val="24"/>
          <w:lang w:val="es-ES"/>
        </w:rPr>
      </w:pPr>
    </w:p>
    <w:p w14:paraId="5EEED12B" w14:textId="77777777" w:rsidR="001D5660" w:rsidRDefault="001D5660" w:rsidP="00A35020">
      <w:pPr>
        <w:rPr>
          <w:rFonts w:ascii="Times New Roman" w:hAnsi="Times New Roman" w:cs="Times New Roman"/>
          <w:b/>
          <w:color w:val="1C6194" w:themeColor="accent2" w:themeShade="BF"/>
          <w:sz w:val="36"/>
          <w:szCs w:val="36"/>
          <w:lang w:val="es-AR"/>
        </w:rPr>
      </w:pPr>
    </w:p>
    <w:p w14:paraId="1ADA8CF5" w14:textId="77777777" w:rsidR="001D5660" w:rsidRDefault="001D5660" w:rsidP="00A35020">
      <w:pPr>
        <w:rPr>
          <w:rFonts w:ascii="Times New Roman" w:hAnsi="Times New Roman" w:cs="Times New Roman"/>
          <w:b/>
          <w:color w:val="1C6194" w:themeColor="accent2" w:themeShade="BF"/>
          <w:sz w:val="36"/>
          <w:szCs w:val="36"/>
          <w:lang w:val="es-AR"/>
        </w:rPr>
      </w:pPr>
    </w:p>
    <w:p w14:paraId="39491A3D" w14:textId="77777777" w:rsidR="001D5660" w:rsidRDefault="001D5660" w:rsidP="00A35020">
      <w:pPr>
        <w:rPr>
          <w:rFonts w:ascii="Times New Roman" w:hAnsi="Times New Roman" w:cs="Times New Roman"/>
          <w:b/>
          <w:color w:val="1C6194" w:themeColor="accent2" w:themeShade="BF"/>
          <w:sz w:val="36"/>
          <w:szCs w:val="36"/>
          <w:lang w:val="es-AR"/>
        </w:rPr>
      </w:pPr>
    </w:p>
    <w:p w14:paraId="0C97F5B9" w14:textId="77777777" w:rsidR="001D5660" w:rsidRDefault="001D5660" w:rsidP="00A35020">
      <w:pPr>
        <w:rPr>
          <w:rFonts w:ascii="Times New Roman" w:hAnsi="Times New Roman" w:cs="Times New Roman"/>
          <w:b/>
          <w:color w:val="1C6194" w:themeColor="accent2" w:themeShade="BF"/>
          <w:sz w:val="36"/>
          <w:szCs w:val="36"/>
          <w:lang w:val="es-AR"/>
        </w:rPr>
      </w:pPr>
    </w:p>
    <w:p w14:paraId="54FADC2C" w14:textId="77777777" w:rsidR="001D5660" w:rsidRDefault="001D5660" w:rsidP="00A35020">
      <w:pPr>
        <w:rPr>
          <w:rFonts w:ascii="Times New Roman" w:hAnsi="Times New Roman" w:cs="Times New Roman"/>
          <w:b/>
          <w:color w:val="1C6194" w:themeColor="accent2" w:themeShade="BF"/>
          <w:sz w:val="36"/>
          <w:szCs w:val="36"/>
          <w:lang w:val="es-AR"/>
        </w:rPr>
      </w:pPr>
    </w:p>
    <w:p w14:paraId="64992281" w14:textId="77777777" w:rsidR="001D5660" w:rsidRDefault="001D5660" w:rsidP="00A35020">
      <w:pPr>
        <w:rPr>
          <w:rFonts w:ascii="Times New Roman" w:hAnsi="Times New Roman" w:cs="Times New Roman"/>
          <w:b/>
          <w:color w:val="1C6194" w:themeColor="accent2" w:themeShade="BF"/>
          <w:sz w:val="36"/>
          <w:szCs w:val="36"/>
          <w:lang w:val="es-AR"/>
        </w:rPr>
      </w:pPr>
    </w:p>
    <w:p w14:paraId="288BAA54" w14:textId="77777777" w:rsidR="001D5660" w:rsidRDefault="001D5660" w:rsidP="00A35020">
      <w:pPr>
        <w:rPr>
          <w:rFonts w:ascii="Times New Roman" w:hAnsi="Times New Roman" w:cs="Times New Roman"/>
          <w:b/>
          <w:color w:val="1C6194" w:themeColor="accent2" w:themeShade="BF"/>
          <w:sz w:val="36"/>
          <w:szCs w:val="36"/>
          <w:lang w:val="es-AR"/>
        </w:rPr>
      </w:pPr>
    </w:p>
    <w:p w14:paraId="29181E39" w14:textId="61CDA04E" w:rsidR="00A35020" w:rsidRPr="00172953" w:rsidRDefault="00A35020" w:rsidP="00A3502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9C4EBA">
        <w:rPr>
          <w:rFonts w:ascii="Times New Roman" w:hAnsi="Times New Roman" w:cs="Times New Roman"/>
          <w:b/>
          <w:color w:val="1C6194" w:themeColor="accent2" w:themeShade="BF"/>
          <w:sz w:val="36"/>
          <w:szCs w:val="36"/>
          <w:lang w:val="es-ES"/>
        </w:rPr>
        <w:t>El cuerpo de una mujer es arte puro. _Strange Feeling.</w:t>
      </w:r>
    </w:p>
    <w:p w14:paraId="1D4C46A7" w14:textId="77777777" w:rsidR="00A35020" w:rsidRPr="00172953" w:rsidRDefault="00A35020" w:rsidP="00A35020">
      <w:pPr>
        <w:rPr>
          <w:rFonts w:ascii="Calibri" w:hAnsi="Calibri" w:cs="Calibri"/>
          <w:b/>
          <w:sz w:val="28"/>
          <w:szCs w:val="28"/>
          <w:lang w:val="es-ES"/>
        </w:rPr>
      </w:pPr>
    </w:p>
    <w:p w14:paraId="123F3542" w14:textId="77777777" w:rsidR="00A35020" w:rsidRPr="00A5443F" w:rsidRDefault="00A35020" w:rsidP="00A3502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1DEAEE7C" w14:textId="77777777" w:rsidR="00A35020" w:rsidRDefault="00A35020" w:rsidP="00A35020">
      <w:pPr>
        <w:spacing w:line="360" w:lineRule="auto"/>
        <w:rPr>
          <w:rFonts w:ascii="Arial" w:hAnsi="Arial" w:cs="Arial"/>
          <w:b/>
          <w:bCs/>
          <w:sz w:val="24"/>
          <w:szCs w:val="24"/>
          <w:lang w:val="es-ES"/>
        </w:rPr>
      </w:pPr>
    </w:p>
    <w:p w14:paraId="786CEE26" w14:textId="77777777" w:rsidR="009C4EBA" w:rsidRDefault="00A35020" w:rsidP="00A35020">
      <w:pPr>
        <w:spacing w:line="360" w:lineRule="auto"/>
        <w:rPr>
          <w:rFonts w:ascii="Arial" w:hAnsi="Arial" w:cs="Arial"/>
          <w:b/>
          <w:bCs/>
          <w:sz w:val="24"/>
          <w:szCs w:val="24"/>
          <w:lang w:val="es-ES"/>
        </w:rPr>
      </w:pPr>
      <w:r>
        <w:rPr>
          <w:rFonts w:ascii="Arial" w:hAnsi="Arial" w:cs="Arial"/>
          <w:b/>
          <w:bCs/>
          <w:sz w:val="24"/>
          <w:szCs w:val="24"/>
          <w:lang w:val="es-ES"/>
        </w:rPr>
        <w:t>Una mujer encontró una especie de información de algunos espías que tenían esparcido por la ciuda</w:t>
      </w:r>
    </w:p>
    <w:p w14:paraId="43C857BB" w14:textId="77777777" w:rsidR="009C4EBA" w:rsidRDefault="009C4EBA" w:rsidP="00A35020">
      <w:pPr>
        <w:spacing w:line="360" w:lineRule="auto"/>
        <w:rPr>
          <w:rFonts w:ascii="Arial" w:hAnsi="Arial" w:cs="Arial"/>
          <w:b/>
          <w:bCs/>
          <w:sz w:val="24"/>
          <w:szCs w:val="24"/>
          <w:lang w:val="es-ES"/>
        </w:rPr>
      </w:pPr>
    </w:p>
    <w:p w14:paraId="1334B4A6" w14:textId="77777777" w:rsidR="009C4EBA" w:rsidRDefault="009C4EBA" w:rsidP="00A35020">
      <w:pPr>
        <w:spacing w:line="360" w:lineRule="auto"/>
        <w:rPr>
          <w:rFonts w:ascii="Arial" w:hAnsi="Arial" w:cs="Arial"/>
          <w:b/>
          <w:bCs/>
          <w:sz w:val="24"/>
          <w:szCs w:val="24"/>
          <w:lang w:val="es-ES"/>
        </w:rPr>
      </w:pPr>
    </w:p>
    <w:p w14:paraId="55F0F96E" w14:textId="77777777" w:rsidR="009C4EBA" w:rsidRDefault="009C4EBA" w:rsidP="00A35020">
      <w:pPr>
        <w:spacing w:line="360" w:lineRule="auto"/>
        <w:rPr>
          <w:rFonts w:ascii="Arial" w:hAnsi="Arial" w:cs="Arial"/>
          <w:b/>
          <w:bCs/>
          <w:sz w:val="24"/>
          <w:szCs w:val="24"/>
          <w:lang w:val="es-ES"/>
        </w:rPr>
      </w:pPr>
    </w:p>
    <w:p w14:paraId="79152528" w14:textId="77777777" w:rsidR="009C4EBA" w:rsidRDefault="009C4EBA" w:rsidP="00A35020">
      <w:pPr>
        <w:spacing w:line="360" w:lineRule="auto"/>
        <w:rPr>
          <w:rFonts w:ascii="Arial" w:hAnsi="Arial" w:cs="Arial"/>
          <w:b/>
          <w:bCs/>
          <w:sz w:val="24"/>
          <w:szCs w:val="24"/>
          <w:lang w:val="es-ES"/>
        </w:rPr>
      </w:pPr>
    </w:p>
    <w:p w14:paraId="0CC244A2" w14:textId="77777777" w:rsidR="009C4EBA" w:rsidRDefault="009C4EBA" w:rsidP="00A35020">
      <w:pPr>
        <w:spacing w:line="360" w:lineRule="auto"/>
        <w:rPr>
          <w:rFonts w:ascii="Arial" w:hAnsi="Arial" w:cs="Arial"/>
          <w:b/>
          <w:bCs/>
          <w:sz w:val="24"/>
          <w:szCs w:val="24"/>
          <w:lang w:val="es-ES"/>
        </w:rPr>
      </w:pPr>
    </w:p>
    <w:p w14:paraId="208DC7A1" w14:textId="77777777" w:rsidR="009C4EBA" w:rsidRDefault="009C4EBA" w:rsidP="00A35020">
      <w:pPr>
        <w:spacing w:line="360" w:lineRule="auto"/>
        <w:rPr>
          <w:rFonts w:ascii="Arial" w:hAnsi="Arial" w:cs="Arial"/>
          <w:b/>
          <w:bCs/>
          <w:sz w:val="24"/>
          <w:szCs w:val="24"/>
          <w:lang w:val="es-ES"/>
        </w:rPr>
      </w:pPr>
    </w:p>
    <w:p w14:paraId="27E66471" w14:textId="77777777" w:rsidR="009C4EBA" w:rsidRDefault="009C4EBA" w:rsidP="00A35020">
      <w:pPr>
        <w:spacing w:line="360" w:lineRule="auto"/>
        <w:rPr>
          <w:rFonts w:ascii="Arial" w:hAnsi="Arial" w:cs="Arial"/>
          <w:b/>
          <w:bCs/>
          <w:sz w:val="24"/>
          <w:szCs w:val="24"/>
          <w:lang w:val="es-ES"/>
        </w:rPr>
      </w:pPr>
    </w:p>
    <w:p w14:paraId="6497D478" w14:textId="77777777" w:rsidR="009C4EBA" w:rsidRDefault="009C4EBA" w:rsidP="00A35020">
      <w:pPr>
        <w:spacing w:line="360" w:lineRule="auto"/>
        <w:rPr>
          <w:rFonts w:ascii="Arial" w:hAnsi="Arial" w:cs="Arial"/>
          <w:b/>
          <w:bCs/>
          <w:sz w:val="24"/>
          <w:szCs w:val="24"/>
          <w:lang w:val="es-ES"/>
        </w:rPr>
      </w:pPr>
    </w:p>
    <w:p w14:paraId="4A99671D" w14:textId="77777777" w:rsidR="009C4EBA" w:rsidRDefault="009C4EBA" w:rsidP="00A35020">
      <w:pPr>
        <w:spacing w:line="360" w:lineRule="auto"/>
        <w:rPr>
          <w:rFonts w:ascii="Arial" w:hAnsi="Arial" w:cs="Arial"/>
          <w:b/>
          <w:bCs/>
          <w:sz w:val="24"/>
          <w:szCs w:val="24"/>
          <w:lang w:val="es-ES"/>
        </w:rPr>
      </w:pPr>
    </w:p>
    <w:p w14:paraId="295D47E5" w14:textId="77777777" w:rsidR="009C4EBA" w:rsidRDefault="009C4EBA" w:rsidP="00A35020">
      <w:pPr>
        <w:spacing w:line="360" w:lineRule="auto"/>
        <w:rPr>
          <w:rFonts w:ascii="Arial" w:hAnsi="Arial" w:cs="Arial"/>
          <w:b/>
          <w:bCs/>
          <w:sz w:val="24"/>
          <w:szCs w:val="24"/>
          <w:lang w:val="es-ES"/>
        </w:rPr>
      </w:pPr>
    </w:p>
    <w:p w14:paraId="49D8FDFF" w14:textId="77777777" w:rsidR="009C4EBA" w:rsidRDefault="009C4EBA" w:rsidP="00A35020">
      <w:pPr>
        <w:spacing w:line="360" w:lineRule="auto"/>
        <w:rPr>
          <w:rFonts w:ascii="Arial" w:hAnsi="Arial" w:cs="Arial"/>
          <w:b/>
          <w:bCs/>
          <w:sz w:val="24"/>
          <w:szCs w:val="24"/>
          <w:lang w:val="es-ES"/>
        </w:rPr>
      </w:pPr>
    </w:p>
    <w:p w14:paraId="00DA9E84" w14:textId="77777777" w:rsidR="009C4EBA" w:rsidRDefault="009C4EBA" w:rsidP="00A35020">
      <w:pPr>
        <w:spacing w:line="360" w:lineRule="auto"/>
        <w:rPr>
          <w:rFonts w:ascii="Arial" w:hAnsi="Arial" w:cs="Arial"/>
          <w:b/>
          <w:bCs/>
          <w:sz w:val="24"/>
          <w:szCs w:val="24"/>
          <w:lang w:val="es-ES"/>
        </w:rPr>
      </w:pPr>
    </w:p>
    <w:p w14:paraId="3BC5D2A7" w14:textId="77777777" w:rsidR="009C4EBA" w:rsidRDefault="009C4EBA" w:rsidP="00A35020">
      <w:pPr>
        <w:spacing w:line="360" w:lineRule="auto"/>
        <w:rPr>
          <w:rFonts w:ascii="Arial" w:hAnsi="Arial" w:cs="Arial"/>
          <w:b/>
          <w:bCs/>
          <w:sz w:val="24"/>
          <w:szCs w:val="24"/>
          <w:lang w:val="es-ES"/>
        </w:rPr>
      </w:pPr>
    </w:p>
    <w:p w14:paraId="3F30F264" w14:textId="77777777" w:rsidR="009C4EBA" w:rsidRDefault="009C4EBA" w:rsidP="00A35020">
      <w:pPr>
        <w:spacing w:line="360" w:lineRule="auto"/>
        <w:rPr>
          <w:rFonts w:ascii="Arial" w:hAnsi="Arial" w:cs="Arial"/>
          <w:b/>
          <w:bCs/>
          <w:sz w:val="24"/>
          <w:szCs w:val="24"/>
          <w:lang w:val="es-ES"/>
        </w:rPr>
      </w:pPr>
    </w:p>
    <w:p w14:paraId="63682AAA" w14:textId="77777777" w:rsidR="009C4EBA" w:rsidRDefault="009C4EBA" w:rsidP="00A35020">
      <w:pPr>
        <w:spacing w:line="360" w:lineRule="auto"/>
        <w:rPr>
          <w:rFonts w:ascii="Arial" w:hAnsi="Arial" w:cs="Arial"/>
          <w:b/>
          <w:bCs/>
          <w:sz w:val="24"/>
          <w:szCs w:val="24"/>
          <w:lang w:val="es-ES"/>
        </w:rPr>
      </w:pPr>
    </w:p>
    <w:p w14:paraId="72D0B8E1" w14:textId="77777777" w:rsidR="009C4EBA" w:rsidRDefault="009C4EBA" w:rsidP="00A35020">
      <w:pPr>
        <w:spacing w:line="360" w:lineRule="auto"/>
        <w:rPr>
          <w:rFonts w:ascii="Arial" w:hAnsi="Arial" w:cs="Arial"/>
          <w:b/>
          <w:bCs/>
          <w:sz w:val="24"/>
          <w:szCs w:val="24"/>
          <w:lang w:val="es-ES"/>
        </w:rPr>
      </w:pPr>
    </w:p>
    <w:p w14:paraId="6F458B4B" w14:textId="77777777" w:rsidR="009C4EBA" w:rsidRDefault="009C4EBA" w:rsidP="00A35020">
      <w:pPr>
        <w:spacing w:line="360" w:lineRule="auto"/>
        <w:rPr>
          <w:rFonts w:ascii="Arial" w:hAnsi="Arial" w:cs="Arial"/>
          <w:b/>
          <w:bCs/>
          <w:sz w:val="24"/>
          <w:szCs w:val="24"/>
          <w:lang w:val="es-ES"/>
        </w:rPr>
      </w:pPr>
    </w:p>
    <w:p w14:paraId="74D7893F" w14:textId="77777777" w:rsidR="009C4EBA" w:rsidRDefault="009C4EBA" w:rsidP="00A35020">
      <w:pPr>
        <w:spacing w:line="360" w:lineRule="auto"/>
        <w:rPr>
          <w:rFonts w:ascii="Arial" w:hAnsi="Arial" w:cs="Arial"/>
          <w:b/>
          <w:bCs/>
          <w:sz w:val="24"/>
          <w:szCs w:val="24"/>
          <w:lang w:val="es-ES"/>
        </w:rPr>
      </w:pPr>
    </w:p>
    <w:p w14:paraId="579FAD3E" w14:textId="77777777" w:rsidR="009C4EBA" w:rsidRDefault="009C4EBA" w:rsidP="00A35020">
      <w:pPr>
        <w:spacing w:line="360" w:lineRule="auto"/>
        <w:rPr>
          <w:rFonts w:ascii="Arial" w:hAnsi="Arial" w:cs="Arial"/>
          <w:b/>
          <w:bCs/>
          <w:sz w:val="24"/>
          <w:szCs w:val="24"/>
          <w:lang w:val="es-ES"/>
        </w:rPr>
      </w:pPr>
    </w:p>
    <w:p w14:paraId="7E4AC24E" w14:textId="77777777" w:rsidR="009C4EBA" w:rsidRDefault="009C4EBA" w:rsidP="00A35020">
      <w:pPr>
        <w:spacing w:line="360" w:lineRule="auto"/>
        <w:rPr>
          <w:rFonts w:ascii="Arial" w:hAnsi="Arial" w:cs="Arial"/>
          <w:b/>
          <w:bCs/>
          <w:sz w:val="24"/>
          <w:szCs w:val="24"/>
          <w:lang w:val="es-ES"/>
        </w:rPr>
      </w:pPr>
    </w:p>
    <w:p w14:paraId="366A9331" w14:textId="77777777" w:rsidR="009C4EBA" w:rsidRDefault="009C4EBA" w:rsidP="00A35020">
      <w:pPr>
        <w:spacing w:line="360" w:lineRule="auto"/>
        <w:rPr>
          <w:rFonts w:ascii="Arial" w:hAnsi="Arial" w:cs="Arial"/>
          <w:b/>
          <w:bCs/>
          <w:sz w:val="24"/>
          <w:szCs w:val="24"/>
          <w:lang w:val="es-ES"/>
        </w:rPr>
      </w:pPr>
    </w:p>
    <w:p w14:paraId="05184736" w14:textId="77777777" w:rsidR="009C4EBA" w:rsidRDefault="009C4EBA" w:rsidP="00A35020">
      <w:pPr>
        <w:spacing w:line="360" w:lineRule="auto"/>
        <w:rPr>
          <w:rFonts w:ascii="Arial" w:hAnsi="Arial" w:cs="Arial"/>
          <w:b/>
          <w:bCs/>
          <w:sz w:val="24"/>
          <w:szCs w:val="24"/>
          <w:lang w:val="es-ES"/>
        </w:rPr>
      </w:pPr>
    </w:p>
    <w:p w14:paraId="6EB93730" w14:textId="77777777" w:rsidR="009C4EBA" w:rsidRDefault="009C4EBA" w:rsidP="00A35020">
      <w:pPr>
        <w:spacing w:line="360" w:lineRule="auto"/>
        <w:rPr>
          <w:rFonts w:ascii="Arial" w:hAnsi="Arial" w:cs="Arial"/>
          <w:b/>
          <w:bCs/>
          <w:sz w:val="24"/>
          <w:szCs w:val="24"/>
          <w:lang w:val="es-ES"/>
        </w:rPr>
      </w:pPr>
    </w:p>
    <w:p w14:paraId="25109530" w14:textId="77777777" w:rsidR="009C4EBA" w:rsidRDefault="009C4EBA" w:rsidP="00A35020">
      <w:pPr>
        <w:spacing w:line="360" w:lineRule="auto"/>
        <w:rPr>
          <w:rFonts w:ascii="Arial" w:hAnsi="Arial" w:cs="Arial"/>
          <w:b/>
          <w:bCs/>
          <w:sz w:val="24"/>
          <w:szCs w:val="24"/>
          <w:lang w:val="es-ES"/>
        </w:rPr>
      </w:pPr>
    </w:p>
    <w:p w14:paraId="6CCE1F8F" w14:textId="77777777" w:rsidR="009C4EBA" w:rsidRDefault="009C4EBA" w:rsidP="00A35020">
      <w:pPr>
        <w:spacing w:line="360" w:lineRule="auto"/>
        <w:rPr>
          <w:rFonts w:ascii="Arial" w:hAnsi="Arial" w:cs="Arial"/>
          <w:b/>
          <w:bCs/>
          <w:sz w:val="24"/>
          <w:szCs w:val="24"/>
          <w:lang w:val="es-ES"/>
        </w:rPr>
      </w:pPr>
    </w:p>
    <w:p w14:paraId="4CE46AE3" w14:textId="77777777" w:rsidR="009C4EBA" w:rsidRDefault="009C4EBA" w:rsidP="00A35020">
      <w:pPr>
        <w:spacing w:line="360" w:lineRule="auto"/>
        <w:rPr>
          <w:rFonts w:ascii="Arial" w:hAnsi="Arial" w:cs="Arial"/>
          <w:b/>
          <w:bCs/>
          <w:sz w:val="24"/>
          <w:szCs w:val="24"/>
          <w:lang w:val="es-ES"/>
        </w:rPr>
      </w:pPr>
    </w:p>
    <w:p w14:paraId="059899F0" w14:textId="77777777" w:rsidR="009C4EBA" w:rsidRDefault="009C4EBA" w:rsidP="00A35020">
      <w:pPr>
        <w:spacing w:line="360" w:lineRule="auto"/>
        <w:rPr>
          <w:rFonts w:ascii="Arial" w:hAnsi="Arial" w:cs="Arial"/>
          <w:b/>
          <w:bCs/>
          <w:sz w:val="24"/>
          <w:szCs w:val="24"/>
          <w:lang w:val="es-ES"/>
        </w:rPr>
      </w:pPr>
    </w:p>
    <w:p w14:paraId="690BF77B" w14:textId="77777777" w:rsidR="009C4EBA" w:rsidRDefault="009C4EBA" w:rsidP="00A35020">
      <w:pPr>
        <w:spacing w:line="360" w:lineRule="auto"/>
        <w:rPr>
          <w:rFonts w:ascii="Arial" w:hAnsi="Arial" w:cs="Arial"/>
          <w:b/>
          <w:bCs/>
          <w:sz w:val="24"/>
          <w:szCs w:val="24"/>
          <w:lang w:val="es-ES"/>
        </w:rPr>
      </w:pPr>
    </w:p>
    <w:p w14:paraId="35D95BBA" w14:textId="77777777" w:rsidR="009C4EBA" w:rsidRDefault="009C4EBA" w:rsidP="00A35020">
      <w:pPr>
        <w:spacing w:line="360" w:lineRule="auto"/>
        <w:rPr>
          <w:rFonts w:ascii="Arial" w:hAnsi="Arial" w:cs="Arial"/>
          <w:b/>
          <w:bCs/>
          <w:sz w:val="24"/>
          <w:szCs w:val="24"/>
          <w:lang w:val="es-ES"/>
        </w:rPr>
      </w:pPr>
    </w:p>
    <w:p w14:paraId="298B71F0" w14:textId="77777777" w:rsidR="009C4EBA" w:rsidRDefault="009C4EBA" w:rsidP="00A35020">
      <w:pPr>
        <w:spacing w:line="360" w:lineRule="auto"/>
        <w:rPr>
          <w:rFonts w:ascii="Arial" w:hAnsi="Arial" w:cs="Arial"/>
          <w:b/>
          <w:bCs/>
          <w:sz w:val="24"/>
          <w:szCs w:val="24"/>
          <w:lang w:val="es-ES"/>
        </w:rPr>
      </w:pPr>
    </w:p>
    <w:p w14:paraId="195F93BD" w14:textId="77777777" w:rsidR="009C4EBA" w:rsidRDefault="009C4EBA" w:rsidP="00A35020">
      <w:pPr>
        <w:spacing w:line="360" w:lineRule="auto"/>
        <w:rPr>
          <w:rFonts w:ascii="Arial" w:hAnsi="Arial" w:cs="Arial"/>
          <w:b/>
          <w:bCs/>
          <w:sz w:val="24"/>
          <w:szCs w:val="24"/>
          <w:lang w:val="es-ES"/>
        </w:rPr>
      </w:pPr>
    </w:p>
    <w:p w14:paraId="37BC7168" w14:textId="77777777" w:rsidR="009C4EBA" w:rsidRDefault="009C4EBA" w:rsidP="00A35020">
      <w:pPr>
        <w:spacing w:line="360" w:lineRule="auto"/>
        <w:rPr>
          <w:rFonts w:ascii="Arial" w:hAnsi="Arial" w:cs="Arial"/>
          <w:b/>
          <w:bCs/>
          <w:sz w:val="24"/>
          <w:szCs w:val="24"/>
          <w:lang w:val="es-ES"/>
        </w:rPr>
      </w:pPr>
    </w:p>
    <w:p w14:paraId="5C4F5FB7" w14:textId="77777777" w:rsidR="009C4EBA" w:rsidRDefault="009C4EBA" w:rsidP="00A35020">
      <w:pPr>
        <w:spacing w:line="360" w:lineRule="auto"/>
        <w:rPr>
          <w:rFonts w:ascii="Arial" w:hAnsi="Arial" w:cs="Arial"/>
          <w:b/>
          <w:bCs/>
          <w:sz w:val="24"/>
          <w:szCs w:val="24"/>
          <w:lang w:val="es-ES"/>
        </w:rPr>
      </w:pPr>
    </w:p>
    <w:p w14:paraId="68147AA4" w14:textId="77777777" w:rsidR="009C4EBA" w:rsidRDefault="009C4EBA" w:rsidP="00A35020">
      <w:pPr>
        <w:spacing w:line="360" w:lineRule="auto"/>
        <w:rPr>
          <w:rFonts w:ascii="Arial" w:hAnsi="Arial" w:cs="Arial"/>
          <w:b/>
          <w:bCs/>
          <w:sz w:val="24"/>
          <w:szCs w:val="24"/>
          <w:lang w:val="es-ES"/>
        </w:rPr>
      </w:pPr>
    </w:p>
    <w:p w14:paraId="62EF3332" w14:textId="77777777" w:rsidR="009C4EBA" w:rsidRDefault="009C4EBA" w:rsidP="00A35020">
      <w:pPr>
        <w:spacing w:line="360" w:lineRule="auto"/>
        <w:rPr>
          <w:rFonts w:ascii="Arial" w:hAnsi="Arial" w:cs="Arial"/>
          <w:b/>
          <w:bCs/>
          <w:sz w:val="24"/>
          <w:szCs w:val="24"/>
          <w:lang w:val="es-ES"/>
        </w:rPr>
      </w:pPr>
    </w:p>
    <w:p w14:paraId="4C4160A7" w14:textId="77777777" w:rsidR="009C4EBA" w:rsidRDefault="009C4EBA" w:rsidP="00A35020">
      <w:pPr>
        <w:spacing w:line="360" w:lineRule="auto"/>
        <w:rPr>
          <w:rFonts w:ascii="Arial" w:hAnsi="Arial" w:cs="Arial"/>
          <w:b/>
          <w:bCs/>
          <w:sz w:val="24"/>
          <w:szCs w:val="24"/>
          <w:lang w:val="es-ES"/>
        </w:rPr>
      </w:pPr>
    </w:p>
    <w:p w14:paraId="5AC447FC" w14:textId="77777777" w:rsidR="009C4EBA" w:rsidRDefault="009C4EBA" w:rsidP="00A35020">
      <w:pPr>
        <w:spacing w:line="360" w:lineRule="auto"/>
        <w:rPr>
          <w:rFonts w:ascii="Arial" w:hAnsi="Arial" w:cs="Arial"/>
          <w:b/>
          <w:bCs/>
          <w:sz w:val="24"/>
          <w:szCs w:val="24"/>
          <w:lang w:val="es-ES"/>
        </w:rPr>
      </w:pPr>
    </w:p>
    <w:p w14:paraId="24C98CD9" w14:textId="77777777" w:rsidR="009C4EBA" w:rsidRDefault="009C4EBA" w:rsidP="00A35020">
      <w:pPr>
        <w:spacing w:line="360" w:lineRule="auto"/>
        <w:rPr>
          <w:rFonts w:ascii="Arial" w:hAnsi="Arial" w:cs="Arial"/>
          <w:b/>
          <w:bCs/>
          <w:sz w:val="24"/>
          <w:szCs w:val="24"/>
          <w:lang w:val="es-ES"/>
        </w:rPr>
      </w:pPr>
    </w:p>
    <w:p w14:paraId="58A9903C" w14:textId="77777777" w:rsidR="009C4EBA" w:rsidRDefault="009C4EBA" w:rsidP="00A35020">
      <w:pPr>
        <w:spacing w:line="360" w:lineRule="auto"/>
        <w:rPr>
          <w:rFonts w:ascii="Arial" w:hAnsi="Arial" w:cs="Arial"/>
          <w:b/>
          <w:bCs/>
          <w:sz w:val="24"/>
          <w:szCs w:val="24"/>
          <w:lang w:val="es-ES"/>
        </w:rPr>
      </w:pPr>
    </w:p>
    <w:p w14:paraId="6CA7076D" w14:textId="77777777" w:rsidR="009C4EBA" w:rsidRDefault="009C4EBA" w:rsidP="00A35020">
      <w:pPr>
        <w:spacing w:line="360" w:lineRule="auto"/>
        <w:rPr>
          <w:rFonts w:ascii="Arial" w:hAnsi="Arial" w:cs="Arial"/>
          <w:b/>
          <w:bCs/>
          <w:sz w:val="24"/>
          <w:szCs w:val="24"/>
          <w:lang w:val="es-ES"/>
        </w:rPr>
      </w:pPr>
    </w:p>
    <w:p w14:paraId="27762D95" w14:textId="77777777" w:rsidR="009C4EBA" w:rsidRDefault="009C4EBA" w:rsidP="00A35020">
      <w:pPr>
        <w:spacing w:line="360" w:lineRule="auto"/>
        <w:rPr>
          <w:rFonts w:ascii="Arial" w:hAnsi="Arial" w:cs="Arial"/>
          <w:b/>
          <w:bCs/>
          <w:sz w:val="24"/>
          <w:szCs w:val="24"/>
          <w:lang w:val="es-ES"/>
        </w:rPr>
      </w:pPr>
    </w:p>
    <w:p w14:paraId="7D730C38" w14:textId="77777777" w:rsidR="009C4EBA" w:rsidRDefault="009C4EBA" w:rsidP="00A35020">
      <w:pPr>
        <w:spacing w:line="360" w:lineRule="auto"/>
        <w:rPr>
          <w:rFonts w:ascii="Arial" w:hAnsi="Arial" w:cs="Arial"/>
          <w:b/>
          <w:bCs/>
          <w:sz w:val="24"/>
          <w:szCs w:val="24"/>
          <w:lang w:val="es-ES"/>
        </w:rPr>
      </w:pPr>
    </w:p>
    <w:p w14:paraId="021D8A8B" w14:textId="77777777" w:rsidR="009C4EBA" w:rsidRDefault="009C4EBA" w:rsidP="00A35020">
      <w:pPr>
        <w:spacing w:line="360" w:lineRule="auto"/>
        <w:rPr>
          <w:rFonts w:ascii="Arial" w:hAnsi="Arial" w:cs="Arial"/>
          <w:b/>
          <w:bCs/>
          <w:sz w:val="24"/>
          <w:szCs w:val="24"/>
          <w:lang w:val="es-ES"/>
        </w:rPr>
      </w:pPr>
    </w:p>
    <w:p w14:paraId="5B55CB78" w14:textId="77777777" w:rsidR="009C4EBA" w:rsidRDefault="009C4EBA" w:rsidP="00A35020">
      <w:pPr>
        <w:spacing w:line="360" w:lineRule="auto"/>
        <w:rPr>
          <w:rFonts w:ascii="Arial" w:hAnsi="Arial" w:cs="Arial"/>
          <w:b/>
          <w:bCs/>
          <w:sz w:val="24"/>
          <w:szCs w:val="24"/>
          <w:lang w:val="es-ES"/>
        </w:rPr>
      </w:pPr>
    </w:p>
    <w:p w14:paraId="0F9C84C9" w14:textId="77777777" w:rsidR="009C4EBA" w:rsidRDefault="009C4EBA" w:rsidP="00A35020">
      <w:pPr>
        <w:spacing w:line="360" w:lineRule="auto"/>
        <w:rPr>
          <w:rFonts w:ascii="Arial" w:hAnsi="Arial" w:cs="Arial"/>
          <w:b/>
          <w:bCs/>
          <w:sz w:val="24"/>
          <w:szCs w:val="24"/>
          <w:lang w:val="es-ES"/>
        </w:rPr>
      </w:pPr>
    </w:p>
    <w:p w14:paraId="22C6EA11" w14:textId="77777777" w:rsidR="009C4EBA" w:rsidRDefault="009C4EBA" w:rsidP="00A35020">
      <w:pPr>
        <w:spacing w:line="360" w:lineRule="auto"/>
        <w:rPr>
          <w:rFonts w:ascii="Arial" w:hAnsi="Arial" w:cs="Arial"/>
          <w:b/>
          <w:bCs/>
          <w:sz w:val="24"/>
          <w:szCs w:val="24"/>
          <w:lang w:val="es-ES"/>
        </w:rPr>
      </w:pPr>
    </w:p>
    <w:p w14:paraId="739779B8" w14:textId="77777777" w:rsidR="009C4EBA" w:rsidRDefault="009C4EBA" w:rsidP="00A35020">
      <w:pPr>
        <w:spacing w:line="360" w:lineRule="auto"/>
        <w:rPr>
          <w:rFonts w:ascii="Arial" w:hAnsi="Arial" w:cs="Arial"/>
          <w:b/>
          <w:bCs/>
          <w:sz w:val="24"/>
          <w:szCs w:val="24"/>
          <w:lang w:val="es-ES"/>
        </w:rPr>
      </w:pPr>
    </w:p>
    <w:p w14:paraId="57C2157E" w14:textId="77777777" w:rsidR="009C4EBA" w:rsidRDefault="009C4EBA" w:rsidP="00A35020">
      <w:pPr>
        <w:spacing w:line="360" w:lineRule="auto"/>
        <w:rPr>
          <w:rFonts w:ascii="Arial" w:hAnsi="Arial" w:cs="Arial"/>
          <w:b/>
          <w:bCs/>
          <w:sz w:val="24"/>
          <w:szCs w:val="24"/>
          <w:lang w:val="es-ES"/>
        </w:rPr>
      </w:pPr>
    </w:p>
    <w:p w14:paraId="09AF496C" w14:textId="77777777" w:rsidR="009C4EBA" w:rsidRDefault="009C4EBA" w:rsidP="00A35020">
      <w:pPr>
        <w:spacing w:line="360" w:lineRule="auto"/>
        <w:rPr>
          <w:rFonts w:ascii="Arial" w:hAnsi="Arial" w:cs="Arial"/>
          <w:b/>
          <w:bCs/>
          <w:sz w:val="24"/>
          <w:szCs w:val="24"/>
          <w:lang w:val="es-ES"/>
        </w:rPr>
      </w:pPr>
    </w:p>
    <w:p w14:paraId="3A91CD73" w14:textId="77777777" w:rsidR="009C4EBA" w:rsidRDefault="009C4EBA" w:rsidP="00A35020">
      <w:pPr>
        <w:spacing w:line="360" w:lineRule="auto"/>
        <w:rPr>
          <w:rFonts w:ascii="Arial" w:hAnsi="Arial" w:cs="Arial"/>
          <w:b/>
          <w:bCs/>
          <w:sz w:val="24"/>
          <w:szCs w:val="24"/>
          <w:lang w:val="es-ES"/>
        </w:rPr>
      </w:pPr>
    </w:p>
    <w:p w14:paraId="0187239E" w14:textId="77777777" w:rsidR="009C4EBA" w:rsidRDefault="009C4EBA" w:rsidP="00A35020">
      <w:pPr>
        <w:spacing w:line="360" w:lineRule="auto"/>
        <w:rPr>
          <w:rFonts w:ascii="Arial" w:hAnsi="Arial" w:cs="Arial"/>
          <w:b/>
          <w:bCs/>
          <w:sz w:val="24"/>
          <w:szCs w:val="24"/>
          <w:lang w:val="es-ES"/>
        </w:rPr>
      </w:pPr>
    </w:p>
    <w:p w14:paraId="6FA2C00F" w14:textId="77777777" w:rsidR="009C4EBA" w:rsidRDefault="009C4EBA" w:rsidP="00A35020">
      <w:pPr>
        <w:spacing w:line="360" w:lineRule="auto"/>
        <w:rPr>
          <w:rFonts w:ascii="Arial" w:hAnsi="Arial" w:cs="Arial"/>
          <w:b/>
          <w:bCs/>
          <w:sz w:val="24"/>
          <w:szCs w:val="24"/>
          <w:lang w:val="es-ES"/>
        </w:rPr>
      </w:pPr>
    </w:p>
    <w:p w14:paraId="3EEC19F0" w14:textId="77777777" w:rsidR="009C4EBA" w:rsidRDefault="009C4EBA" w:rsidP="00A35020">
      <w:pPr>
        <w:spacing w:line="360" w:lineRule="auto"/>
        <w:rPr>
          <w:rFonts w:ascii="Arial" w:hAnsi="Arial" w:cs="Arial"/>
          <w:b/>
          <w:bCs/>
          <w:sz w:val="24"/>
          <w:szCs w:val="24"/>
          <w:lang w:val="es-ES"/>
        </w:rPr>
      </w:pPr>
    </w:p>
    <w:p w14:paraId="14E42BE7" w14:textId="77777777" w:rsidR="009C4EBA" w:rsidRDefault="009C4EBA" w:rsidP="00A35020">
      <w:pPr>
        <w:spacing w:line="360" w:lineRule="auto"/>
        <w:rPr>
          <w:rFonts w:ascii="Arial" w:hAnsi="Arial" w:cs="Arial"/>
          <w:b/>
          <w:bCs/>
          <w:sz w:val="24"/>
          <w:szCs w:val="24"/>
          <w:lang w:val="es-ES"/>
        </w:rPr>
      </w:pPr>
    </w:p>
    <w:p w14:paraId="72FA870F" w14:textId="77777777" w:rsidR="009C4EBA" w:rsidRDefault="009C4EBA" w:rsidP="00A35020">
      <w:pPr>
        <w:spacing w:line="360" w:lineRule="auto"/>
        <w:rPr>
          <w:rFonts w:ascii="Arial" w:hAnsi="Arial" w:cs="Arial"/>
          <w:b/>
          <w:bCs/>
          <w:sz w:val="24"/>
          <w:szCs w:val="24"/>
          <w:lang w:val="es-ES"/>
        </w:rPr>
      </w:pPr>
    </w:p>
    <w:p w14:paraId="27C201EB" w14:textId="77777777" w:rsidR="009C4EBA" w:rsidRDefault="009C4EBA" w:rsidP="00A35020">
      <w:pPr>
        <w:spacing w:line="360" w:lineRule="auto"/>
        <w:rPr>
          <w:rFonts w:ascii="Arial" w:hAnsi="Arial" w:cs="Arial"/>
          <w:b/>
          <w:bCs/>
          <w:sz w:val="24"/>
          <w:szCs w:val="24"/>
          <w:lang w:val="es-ES"/>
        </w:rPr>
      </w:pPr>
    </w:p>
    <w:p w14:paraId="4BAE66FE" w14:textId="77777777" w:rsidR="009C4EBA" w:rsidRDefault="009C4EBA" w:rsidP="00A35020">
      <w:pPr>
        <w:spacing w:line="360" w:lineRule="auto"/>
        <w:rPr>
          <w:rFonts w:ascii="Arial" w:hAnsi="Arial" w:cs="Arial"/>
          <w:b/>
          <w:bCs/>
          <w:sz w:val="24"/>
          <w:szCs w:val="24"/>
          <w:lang w:val="es-ES"/>
        </w:rPr>
      </w:pPr>
    </w:p>
    <w:p w14:paraId="52576468" w14:textId="77777777" w:rsidR="009C4EBA" w:rsidRDefault="009C4EBA" w:rsidP="00A35020">
      <w:pPr>
        <w:spacing w:line="360" w:lineRule="auto"/>
        <w:rPr>
          <w:rFonts w:ascii="Arial" w:hAnsi="Arial" w:cs="Arial"/>
          <w:b/>
          <w:bCs/>
          <w:sz w:val="24"/>
          <w:szCs w:val="24"/>
          <w:lang w:val="es-ES"/>
        </w:rPr>
      </w:pPr>
    </w:p>
    <w:p w14:paraId="73564896" w14:textId="77777777" w:rsidR="009C4EBA" w:rsidRDefault="009C4EBA" w:rsidP="00A35020">
      <w:pPr>
        <w:spacing w:line="360" w:lineRule="auto"/>
        <w:rPr>
          <w:rFonts w:ascii="Arial" w:hAnsi="Arial" w:cs="Arial"/>
          <w:b/>
          <w:bCs/>
          <w:sz w:val="24"/>
          <w:szCs w:val="24"/>
          <w:lang w:val="es-ES"/>
        </w:rPr>
      </w:pPr>
    </w:p>
    <w:p w14:paraId="358BD2B9" w14:textId="77777777" w:rsidR="009C4EBA" w:rsidRDefault="009C4EBA" w:rsidP="00A35020">
      <w:pPr>
        <w:spacing w:line="360" w:lineRule="auto"/>
        <w:rPr>
          <w:rFonts w:ascii="Arial" w:hAnsi="Arial" w:cs="Arial"/>
          <w:b/>
          <w:bCs/>
          <w:sz w:val="24"/>
          <w:szCs w:val="24"/>
          <w:lang w:val="es-ES"/>
        </w:rPr>
      </w:pPr>
    </w:p>
    <w:p w14:paraId="6E3CABE3" w14:textId="77777777" w:rsidR="009C4EBA" w:rsidRDefault="009C4EBA" w:rsidP="00A35020">
      <w:pPr>
        <w:spacing w:line="360" w:lineRule="auto"/>
        <w:rPr>
          <w:rFonts w:ascii="Arial" w:hAnsi="Arial" w:cs="Arial"/>
          <w:b/>
          <w:bCs/>
          <w:sz w:val="24"/>
          <w:szCs w:val="24"/>
          <w:lang w:val="es-ES"/>
        </w:rPr>
      </w:pPr>
    </w:p>
    <w:p w14:paraId="606CA30B" w14:textId="77777777" w:rsidR="009C4EBA" w:rsidRDefault="009C4EBA" w:rsidP="00A35020">
      <w:pPr>
        <w:spacing w:line="360" w:lineRule="auto"/>
        <w:rPr>
          <w:rFonts w:ascii="Arial" w:hAnsi="Arial" w:cs="Arial"/>
          <w:b/>
          <w:bCs/>
          <w:sz w:val="24"/>
          <w:szCs w:val="24"/>
          <w:lang w:val="es-ES"/>
        </w:rPr>
      </w:pPr>
    </w:p>
    <w:p w14:paraId="217FECC8" w14:textId="77777777" w:rsidR="009C4EBA" w:rsidRDefault="009C4EBA" w:rsidP="00A35020">
      <w:pPr>
        <w:spacing w:line="360" w:lineRule="auto"/>
        <w:rPr>
          <w:rFonts w:ascii="Arial" w:hAnsi="Arial" w:cs="Arial"/>
          <w:b/>
          <w:bCs/>
          <w:sz w:val="24"/>
          <w:szCs w:val="24"/>
          <w:lang w:val="es-ES"/>
        </w:rPr>
      </w:pPr>
    </w:p>
    <w:p w14:paraId="2350804F" w14:textId="77777777" w:rsidR="009C4EBA" w:rsidRDefault="009C4EBA" w:rsidP="00A35020">
      <w:pPr>
        <w:spacing w:line="360" w:lineRule="auto"/>
        <w:rPr>
          <w:rFonts w:ascii="Arial" w:hAnsi="Arial" w:cs="Arial"/>
          <w:b/>
          <w:bCs/>
          <w:sz w:val="24"/>
          <w:szCs w:val="24"/>
          <w:lang w:val="es-ES"/>
        </w:rPr>
      </w:pPr>
    </w:p>
    <w:p w14:paraId="41BDC00B" w14:textId="77777777" w:rsidR="009C4EBA" w:rsidRDefault="009C4EBA" w:rsidP="00A35020">
      <w:pPr>
        <w:spacing w:line="360" w:lineRule="auto"/>
        <w:rPr>
          <w:rFonts w:ascii="Arial" w:hAnsi="Arial" w:cs="Arial"/>
          <w:b/>
          <w:bCs/>
          <w:sz w:val="24"/>
          <w:szCs w:val="24"/>
          <w:lang w:val="es-ES"/>
        </w:rPr>
      </w:pPr>
    </w:p>
    <w:p w14:paraId="0B5A22AB" w14:textId="77777777" w:rsidR="009C4EBA" w:rsidRDefault="009C4EBA" w:rsidP="00A35020">
      <w:pPr>
        <w:spacing w:line="360" w:lineRule="auto"/>
        <w:rPr>
          <w:rFonts w:ascii="Arial" w:hAnsi="Arial" w:cs="Arial"/>
          <w:b/>
          <w:bCs/>
          <w:sz w:val="24"/>
          <w:szCs w:val="24"/>
          <w:lang w:val="es-ES"/>
        </w:rPr>
      </w:pPr>
    </w:p>
    <w:p w14:paraId="7A85C0A8" w14:textId="77777777" w:rsidR="009C4EBA" w:rsidRDefault="009C4EBA" w:rsidP="00A35020">
      <w:pPr>
        <w:spacing w:line="360" w:lineRule="auto"/>
        <w:rPr>
          <w:rFonts w:ascii="Arial" w:hAnsi="Arial" w:cs="Arial"/>
          <w:b/>
          <w:bCs/>
          <w:sz w:val="24"/>
          <w:szCs w:val="24"/>
          <w:lang w:val="es-ES"/>
        </w:rPr>
      </w:pPr>
    </w:p>
    <w:p w14:paraId="543ACA68" w14:textId="77777777" w:rsidR="009C4EBA" w:rsidRDefault="009C4EBA" w:rsidP="00A35020">
      <w:pPr>
        <w:spacing w:line="360" w:lineRule="auto"/>
        <w:rPr>
          <w:rFonts w:ascii="Arial" w:hAnsi="Arial" w:cs="Arial"/>
          <w:b/>
          <w:bCs/>
          <w:sz w:val="24"/>
          <w:szCs w:val="24"/>
          <w:lang w:val="es-ES"/>
        </w:rPr>
      </w:pPr>
    </w:p>
    <w:p w14:paraId="6FB2EA99" w14:textId="5F6016EF" w:rsidR="009C4EBA" w:rsidRDefault="009C4EBA" w:rsidP="00A35020">
      <w:pPr>
        <w:spacing w:line="360" w:lineRule="auto"/>
        <w:rPr>
          <w:rFonts w:ascii="Arial" w:hAnsi="Arial" w:cs="Arial"/>
          <w:b/>
          <w:bCs/>
          <w:sz w:val="24"/>
          <w:szCs w:val="24"/>
          <w:lang w:val="es-ES"/>
        </w:rPr>
      </w:pPr>
    </w:p>
    <w:p w14:paraId="045CB15C" w14:textId="730CC46D" w:rsidR="009C4EBA" w:rsidRDefault="009C4EBA" w:rsidP="00A35020">
      <w:pPr>
        <w:spacing w:line="360" w:lineRule="auto"/>
        <w:rPr>
          <w:rFonts w:ascii="Arial" w:hAnsi="Arial" w:cs="Arial"/>
          <w:b/>
          <w:bCs/>
          <w:sz w:val="24"/>
          <w:szCs w:val="24"/>
          <w:lang w:val="es-ES"/>
        </w:rPr>
      </w:pPr>
    </w:p>
    <w:p w14:paraId="4BD877AB" w14:textId="4A73AE84" w:rsidR="009C4EBA" w:rsidRDefault="009C4EBA" w:rsidP="00A35020">
      <w:pPr>
        <w:spacing w:line="360" w:lineRule="auto"/>
        <w:rPr>
          <w:rFonts w:ascii="Arial" w:hAnsi="Arial" w:cs="Arial"/>
          <w:b/>
          <w:bCs/>
          <w:sz w:val="24"/>
          <w:szCs w:val="24"/>
          <w:lang w:val="es-ES"/>
        </w:rPr>
      </w:pPr>
    </w:p>
    <w:p w14:paraId="52FADE29" w14:textId="7D29AD6C" w:rsidR="009C4EBA" w:rsidRDefault="009C4EBA" w:rsidP="00A35020">
      <w:pPr>
        <w:spacing w:line="360" w:lineRule="auto"/>
        <w:rPr>
          <w:rFonts w:ascii="Arial" w:hAnsi="Arial" w:cs="Arial"/>
          <w:b/>
          <w:bCs/>
          <w:sz w:val="24"/>
          <w:szCs w:val="24"/>
          <w:lang w:val="es-ES"/>
        </w:rPr>
      </w:pPr>
    </w:p>
    <w:p w14:paraId="42EF02F8" w14:textId="6651ABF3" w:rsidR="009C4EBA" w:rsidRDefault="009C4EBA" w:rsidP="00A35020">
      <w:pPr>
        <w:spacing w:line="360" w:lineRule="auto"/>
        <w:rPr>
          <w:rFonts w:ascii="Arial" w:hAnsi="Arial" w:cs="Arial"/>
          <w:b/>
          <w:bCs/>
          <w:sz w:val="24"/>
          <w:szCs w:val="24"/>
          <w:lang w:val="es-ES"/>
        </w:rPr>
      </w:pPr>
    </w:p>
    <w:p w14:paraId="663E6A88" w14:textId="0389DAC5" w:rsidR="009C4EBA" w:rsidRDefault="009C4EBA" w:rsidP="00A35020">
      <w:pPr>
        <w:spacing w:line="360" w:lineRule="auto"/>
        <w:rPr>
          <w:rFonts w:ascii="Arial" w:hAnsi="Arial" w:cs="Arial"/>
          <w:b/>
          <w:bCs/>
          <w:sz w:val="24"/>
          <w:szCs w:val="24"/>
          <w:lang w:val="es-ES"/>
        </w:rPr>
      </w:pPr>
    </w:p>
    <w:p w14:paraId="5A9A789A" w14:textId="73119F42" w:rsidR="009C4EBA" w:rsidRDefault="009C4EBA" w:rsidP="00A35020">
      <w:pPr>
        <w:spacing w:line="360" w:lineRule="auto"/>
        <w:rPr>
          <w:rFonts w:ascii="Arial" w:hAnsi="Arial" w:cs="Arial"/>
          <w:b/>
          <w:bCs/>
          <w:sz w:val="24"/>
          <w:szCs w:val="24"/>
          <w:lang w:val="es-ES"/>
        </w:rPr>
      </w:pPr>
    </w:p>
    <w:p w14:paraId="061795B9" w14:textId="51D79FAA" w:rsidR="009C4EBA" w:rsidRDefault="009C4EBA" w:rsidP="00A35020">
      <w:pPr>
        <w:spacing w:line="360" w:lineRule="auto"/>
        <w:rPr>
          <w:rFonts w:ascii="Arial" w:hAnsi="Arial" w:cs="Arial"/>
          <w:b/>
          <w:bCs/>
          <w:sz w:val="24"/>
          <w:szCs w:val="24"/>
          <w:lang w:val="es-ES"/>
        </w:rPr>
      </w:pPr>
    </w:p>
    <w:p w14:paraId="58152535" w14:textId="3E414409" w:rsidR="009C4EBA" w:rsidRDefault="009C4EBA" w:rsidP="00A35020">
      <w:pPr>
        <w:spacing w:line="360" w:lineRule="auto"/>
        <w:rPr>
          <w:rFonts w:ascii="Arial" w:hAnsi="Arial" w:cs="Arial"/>
          <w:b/>
          <w:bCs/>
          <w:sz w:val="24"/>
          <w:szCs w:val="24"/>
          <w:lang w:val="es-ES"/>
        </w:rPr>
      </w:pPr>
    </w:p>
    <w:p w14:paraId="68DBE8AE" w14:textId="577A4C20" w:rsidR="009C4EBA" w:rsidRDefault="009C4EBA" w:rsidP="00A35020">
      <w:pPr>
        <w:spacing w:line="360" w:lineRule="auto"/>
        <w:rPr>
          <w:rFonts w:ascii="Arial" w:hAnsi="Arial" w:cs="Arial"/>
          <w:b/>
          <w:bCs/>
          <w:sz w:val="24"/>
          <w:szCs w:val="24"/>
          <w:lang w:val="es-ES"/>
        </w:rPr>
      </w:pPr>
    </w:p>
    <w:p w14:paraId="09C75D91" w14:textId="405D3368" w:rsidR="009C4EBA" w:rsidRDefault="009C4EBA" w:rsidP="00A35020">
      <w:pPr>
        <w:spacing w:line="360" w:lineRule="auto"/>
        <w:rPr>
          <w:rFonts w:ascii="Arial" w:hAnsi="Arial" w:cs="Arial"/>
          <w:b/>
          <w:bCs/>
          <w:sz w:val="24"/>
          <w:szCs w:val="24"/>
          <w:lang w:val="es-ES"/>
        </w:rPr>
      </w:pPr>
    </w:p>
    <w:p w14:paraId="5289EB4E" w14:textId="1014F6F7" w:rsidR="009C4EBA" w:rsidRDefault="009C4EBA" w:rsidP="00A35020">
      <w:pPr>
        <w:spacing w:line="360" w:lineRule="auto"/>
        <w:rPr>
          <w:rFonts w:ascii="Arial" w:hAnsi="Arial" w:cs="Arial"/>
          <w:b/>
          <w:bCs/>
          <w:sz w:val="24"/>
          <w:szCs w:val="24"/>
          <w:lang w:val="es-ES"/>
        </w:rPr>
      </w:pPr>
    </w:p>
    <w:p w14:paraId="0F531D3A" w14:textId="0294F618" w:rsidR="009C4EBA" w:rsidRDefault="009C4EBA" w:rsidP="00A35020">
      <w:pPr>
        <w:spacing w:line="360" w:lineRule="auto"/>
        <w:rPr>
          <w:rFonts w:ascii="Arial" w:hAnsi="Arial" w:cs="Arial"/>
          <w:b/>
          <w:bCs/>
          <w:sz w:val="24"/>
          <w:szCs w:val="24"/>
          <w:lang w:val="es-ES"/>
        </w:rPr>
      </w:pPr>
    </w:p>
    <w:p w14:paraId="27B196CA" w14:textId="77777777" w:rsidR="009C4EBA" w:rsidRDefault="009C4EBA" w:rsidP="00A35020">
      <w:pPr>
        <w:spacing w:line="360" w:lineRule="auto"/>
        <w:rPr>
          <w:rFonts w:ascii="Arial" w:hAnsi="Arial" w:cs="Arial"/>
          <w:b/>
          <w:bCs/>
          <w:sz w:val="24"/>
          <w:szCs w:val="24"/>
          <w:lang w:val="es-ES"/>
        </w:rPr>
      </w:pPr>
    </w:p>
    <w:p w14:paraId="061E317C" w14:textId="517CF763" w:rsidR="00A35020" w:rsidRDefault="0006754C" w:rsidP="00A35020">
      <w:pPr>
        <w:spacing w:line="360" w:lineRule="auto"/>
        <w:rPr>
          <w:rFonts w:ascii="Arial" w:hAnsi="Arial" w:cs="Arial"/>
          <w:b/>
          <w:bCs/>
          <w:sz w:val="24"/>
          <w:szCs w:val="24"/>
          <w:lang w:val="es-ES"/>
        </w:rPr>
      </w:pPr>
      <w:r>
        <w:rPr>
          <w:rFonts w:ascii="Arial" w:hAnsi="Arial" w:cs="Arial"/>
          <w:b/>
          <w:bCs/>
          <w:sz w:val="24"/>
          <w:szCs w:val="24"/>
          <w:lang w:val="es-ES"/>
        </w:rPr>
        <w:t>Capítulo</w:t>
      </w:r>
      <w:r w:rsidR="009C4EBA">
        <w:rPr>
          <w:rFonts w:ascii="Arial" w:hAnsi="Arial" w:cs="Arial"/>
          <w:b/>
          <w:bCs/>
          <w:sz w:val="24"/>
          <w:szCs w:val="24"/>
          <w:lang w:val="es-ES"/>
        </w:rPr>
        <w:t xml:space="preserve"> 1: </w:t>
      </w:r>
    </w:p>
    <w:p w14:paraId="5DAF697E" w14:textId="2D6EF7EB" w:rsidR="009C4EBA" w:rsidRDefault="009C4EBA" w:rsidP="00A35020">
      <w:pPr>
        <w:spacing w:line="360" w:lineRule="auto"/>
        <w:rPr>
          <w:rFonts w:ascii="Arial" w:hAnsi="Arial" w:cs="Arial"/>
          <w:b/>
          <w:bCs/>
          <w:sz w:val="24"/>
          <w:szCs w:val="24"/>
          <w:lang w:val="es-ES"/>
        </w:rPr>
      </w:pPr>
    </w:p>
    <w:p w14:paraId="6F44CB6B" w14:textId="5DCC0A21" w:rsidR="009C4EBA" w:rsidRDefault="009C4EBA" w:rsidP="00A35020">
      <w:pPr>
        <w:spacing w:line="360" w:lineRule="auto"/>
        <w:rPr>
          <w:rFonts w:ascii="Arial" w:hAnsi="Arial" w:cs="Arial"/>
          <w:b/>
          <w:bCs/>
          <w:sz w:val="24"/>
          <w:szCs w:val="24"/>
          <w:lang w:val="es-ES"/>
        </w:rPr>
      </w:pPr>
      <w:r>
        <w:rPr>
          <w:rFonts w:ascii="Arial" w:hAnsi="Arial" w:cs="Arial"/>
          <w:b/>
          <w:bCs/>
          <w:sz w:val="24"/>
          <w:szCs w:val="24"/>
          <w:lang w:val="es-ES"/>
        </w:rPr>
        <w:t xml:space="preserve">Oziel y onodera en una cita. </w:t>
      </w:r>
    </w:p>
    <w:p w14:paraId="77AD8C52" w14:textId="6D81F750" w:rsidR="009C4EBA" w:rsidRDefault="009C4EBA" w:rsidP="00A35020">
      <w:pPr>
        <w:spacing w:line="360" w:lineRule="auto"/>
        <w:rPr>
          <w:rFonts w:ascii="Arial" w:hAnsi="Arial" w:cs="Arial"/>
          <w:b/>
          <w:bCs/>
          <w:sz w:val="24"/>
          <w:szCs w:val="24"/>
          <w:lang w:val="es-ES"/>
        </w:rPr>
      </w:pPr>
      <w:r>
        <w:rPr>
          <w:rFonts w:ascii="Arial" w:hAnsi="Arial" w:cs="Arial"/>
          <w:b/>
          <w:bCs/>
          <w:sz w:val="24"/>
          <w:szCs w:val="24"/>
          <w:lang w:val="es-ES"/>
        </w:rPr>
        <w:t>Comida, parque de atracciones y terminan en una picina publica.</w:t>
      </w:r>
    </w:p>
    <w:p w14:paraId="2DF9AFE0" w14:textId="510CFB99" w:rsidR="009C4EBA" w:rsidRDefault="009C4EBA" w:rsidP="00A35020">
      <w:pPr>
        <w:spacing w:line="360" w:lineRule="auto"/>
        <w:rPr>
          <w:rFonts w:ascii="Arial" w:hAnsi="Arial" w:cs="Arial"/>
          <w:b/>
          <w:bCs/>
          <w:sz w:val="24"/>
          <w:szCs w:val="24"/>
          <w:lang w:val="es-ES"/>
        </w:rPr>
      </w:pPr>
      <w:r>
        <w:rPr>
          <w:rFonts w:ascii="Arial" w:hAnsi="Arial" w:cs="Arial"/>
          <w:b/>
          <w:bCs/>
          <w:sz w:val="24"/>
          <w:szCs w:val="24"/>
          <w:lang w:val="es-ES"/>
        </w:rPr>
        <w:t>Naomi los observa para tener una idea de como es una cita, un dron los sigue.</w:t>
      </w:r>
    </w:p>
    <w:p w14:paraId="7A1CF538" w14:textId="7CB69FA5" w:rsidR="009C4EBA" w:rsidRDefault="009C4EBA" w:rsidP="00A35020">
      <w:pPr>
        <w:spacing w:line="360" w:lineRule="auto"/>
        <w:rPr>
          <w:rFonts w:ascii="Arial" w:hAnsi="Arial" w:cs="Arial"/>
          <w:b/>
          <w:bCs/>
          <w:sz w:val="24"/>
          <w:szCs w:val="24"/>
          <w:lang w:val="es-ES"/>
        </w:rPr>
      </w:pPr>
      <w:r>
        <w:rPr>
          <w:rFonts w:ascii="Arial" w:hAnsi="Arial" w:cs="Arial"/>
          <w:b/>
          <w:bCs/>
          <w:sz w:val="24"/>
          <w:szCs w:val="24"/>
          <w:lang w:val="es-ES"/>
        </w:rPr>
        <w:t>Oziel y Onodera hablan, ella se da cuenta que no tiene la cicatriz y no dice nada.</w:t>
      </w:r>
    </w:p>
    <w:p w14:paraId="05178AEF" w14:textId="2970492D" w:rsidR="009C4EBA" w:rsidRDefault="009C4EBA" w:rsidP="00A35020">
      <w:pPr>
        <w:spacing w:line="360" w:lineRule="auto"/>
        <w:rPr>
          <w:rFonts w:ascii="Arial" w:hAnsi="Arial" w:cs="Arial"/>
          <w:b/>
          <w:bCs/>
          <w:sz w:val="24"/>
          <w:szCs w:val="24"/>
          <w:lang w:val="es-ES"/>
        </w:rPr>
      </w:pPr>
      <w:r>
        <w:rPr>
          <w:rFonts w:ascii="Arial" w:hAnsi="Arial" w:cs="Arial"/>
          <w:b/>
          <w:bCs/>
          <w:sz w:val="24"/>
          <w:szCs w:val="24"/>
          <w:lang w:val="es-ES"/>
        </w:rPr>
        <w:t>Heaven-eco se empieza a mover con la chica tsundere con otra ropa</w:t>
      </w:r>
      <w:r w:rsidR="0006754C">
        <w:rPr>
          <w:rFonts w:ascii="Arial" w:hAnsi="Arial" w:cs="Arial"/>
          <w:b/>
          <w:bCs/>
          <w:sz w:val="24"/>
          <w:szCs w:val="24"/>
          <w:lang w:val="es-ES"/>
        </w:rPr>
        <w:t xml:space="preserve"> y un ayudante ninja entrenado en el arte marcial</w:t>
      </w:r>
      <w:r>
        <w:rPr>
          <w:rFonts w:ascii="Arial" w:hAnsi="Arial" w:cs="Arial"/>
          <w:b/>
          <w:bCs/>
          <w:sz w:val="24"/>
          <w:szCs w:val="24"/>
          <w:lang w:val="es-ES"/>
        </w:rPr>
        <w:t>.</w:t>
      </w:r>
    </w:p>
    <w:p w14:paraId="692E8CD5" w14:textId="5C9DB967" w:rsidR="009C4EBA" w:rsidRDefault="009C4EBA" w:rsidP="00A35020">
      <w:pPr>
        <w:spacing w:line="360" w:lineRule="auto"/>
        <w:rPr>
          <w:rFonts w:ascii="Arial" w:hAnsi="Arial" w:cs="Arial"/>
          <w:b/>
          <w:bCs/>
          <w:sz w:val="24"/>
          <w:szCs w:val="24"/>
          <w:lang w:val="es-ES"/>
        </w:rPr>
      </w:pPr>
      <w:r>
        <w:rPr>
          <w:rFonts w:ascii="Arial" w:hAnsi="Arial" w:cs="Arial"/>
          <w:b/>
          <w:bCs/>
          <w:sz w:val="24"/>
          <w:szCs w:val="24"/>
          <w:lang w:val="es-ES"/>
        </w:rPr>
        <w:t>Naomi y Tosaka se van de compras para hoy a la tarde con la cita. Tosaka le dice que se relaje un poco, que aun es joven.</w:t>
      </w:r>
    </w:p>
    <w:p w14:paraId="29DE82C1" w14:textId="0A25380D" w:rsidR="009C4EBA" w:rsidRDefault="009C4EBA" w:rsidP="00A35020">
      <w:pPr>
        <w:spacing w:line="360" w:lineRule="auto"/>
        <w:rPr>
          <w:rFonts w:ascii="Arial" w:hAnsi="Arial" w:cs="Arial"/>
          <w:b/>
          <w:bCs/>
          <w:sz w:val="24"/>
          <w:szCs w:val="24"/>
          <w:lang w:val="es-ES"/>
        </w:rPr>
      </w:pPr>
      <w:r>
        <w:rPr>
          <w:rFonts w:ascii="Arial" w:hAnsi="Arial" w:cs="Arial"/>
          <w:b/>
          <w:bCs/>
          <w:sz w:val="24"/>
          <w:szCs w:val="24"/>
          <w:lang w:val="es-ES"/>
        </w:rPr>
        <w:t>Oziel y Onodera se despiden, ella queda confundida y muy inquieta por la cicatriz.</w:t>
      </w:r>
    </w:p>
    <w:p w14:paraId="50E40BFC" w14:textId="215BF203" w:rsidR="009C4EBA" w:rsidRDefault="009C4EBA" w:rsidP="00A35020">
      <w:pPr>
        <w:spacing w:line="360" w:lineRule="auto"/>
        <w:rPr>
          <w:rFonts w:ascii="Arial" w:hAnsi="Arial" w:cs="Arial"/>
          <w:b/>
          <w:bCs/>
          <w:sz w:val="24"/>
          <w:szCs w:val="24"/>
          <w:lang w:val="es-ES"/>
        </w:rPr>
      </w:pPr>
      <w:r>
        <w:rPr>
          <w:rFonts w:ascii="Arial" w:hAnsi="Arial" w:cs="Arial"/>
          <w:b/>
          <w:bCs/>
          <w:sz w:val="24"/>
          <w:szCs w:val="24"/>
          <w:lang w:val="es-ES"/>
        </w:rPr>
        <w:t>Azrael y sandalphon hablan sobre el calor que hace y pregunta por que Oziel traiciono a sus hermanos.</w:t>
      </w:r>
    </w:p>
    <w:p w14:paraId="3C549482" w14:textId="0F0B0D75" w:rsidR="009C4EBA" w:rsidRDefault="009C4EBA" w:rsidP="00A35020">
      <w:pPr>
        <w:spacing w:line="360" w:lineRule="auto"/>
        <w:rPr>
          <w:rFonts w:ascii="Arial" w:hAnsi="Arial" w:cs="Arial"/>
          <w:b/>
          <w:bCs/>
          <w:sz w:val="24"/>
          <w:szCs w:val="24"/>
          <w:lang w:val="es-ES"/>
        </w:rPr>
      </w:pPr>
      <w:r>
        <w:rPr>
          <w:rFonts w:ascii="Arial" w:hAnsi="Arial" w:cs="Arial"/>
          <w:b/>
          <w:bCs/>
          <w:sz w:val="24"/>
          <w:szCs w:val="24"/>
          <w:lang w:val="es-ES"/>
        </w:rPr>
        <w:t xml:space="preserve">Naomi y Oziel en la cita. </w:t>
      </w:r>
    </w:p>
    <w:p w14:paraId="360FF25C" w14:textId="19C06153" w:rsidR="009C4EBA" w:rsidRDefault="009C4EBA" w:rsidP="00A35020">
      <w:pPr>
        <w:spacing w:line="360" w:lineRule="auto"/>
        <w:rPr>
          <w:rFonts w:ascii="Arial" w:hAnsi="Arial" w:cs="Arial"/>
          <w:b/>
          <w:bCs/>
          <w:sz w:val="24"/>
          <w:szCs w:val="24"/>
          <w:lang w:val="es-ES"/>
        </w:rPr>
      </w:pPr>
      <w:r>
        <w:rPr>
          <w:rFonts w:ascii="Arial" w:hAnsi="Arial" w:cs="Arial"/>
          <w:b/>
          <w:bCs/>
          <w:sz w:val="24"/>
          <w:szCs w:val="24"/>
          <w:lang w:val="es-ES"/>
        </w:rPr>
        <w:t>Naomi no sabe que hace y se pone nerviosa, Tosaka con un comunicador le habla con un dron siguiendolos.</w:t>
      </w:r>
    </w:p>
    <w:p w14:paraId="04627C48" w14:textId="635ECC36" w:rsidR="009C4EBA" w:rsidRDefault="009C4EBA" w:rsidP="00A35020">
      <w:pPr>
        <w:spacing w:line="360" w:lineRule="auto"/>
        <w:rPr>
          <w:rFonts w:ascii="Arial" w:hAnsi="Arial" w:cs="Arial"/>
          <w:b/>
          <w:bCs/>
          <w:sz w:val="24"/>
          <w:szCs w:val="24"/>
          <w:lang w:val="es-ES"/>
        </w:rPr>
      </w:pPr>
      <w:r>
        <w:rPr>
          <w:rFonts w:ascii="Arial" w:hAnsi="Arial" w:cs="Arial"/>
          <w:b/>
          <w:bCs/>
          <w:sz w:val="24"/>
          <w:szCs w:val="24"/>
          <w:lang w:val="es-ES"/>
        </w:rPr>
        <w:t>La cita es interrumpida por una mujer extraña que parece agraderle los ojos de Oziel. Naomi celosa un poco.</w:t>
      </w:r>
    </w:p>
    <w:p w14:paraId="46CD1D91" w14:textId="277B8735" w:rsidR="009C4EBA" w:rsidRDefault="009C4EBA" w:rsidP="00A35020">
      <w:pPr>
        <w:spacing w:line="360" w:lineRule="auto"/>
        <w:rPr>
          <w:rFonts w:ascii="Arial" w:hAnsi="Arial" w:cs="Arial"/>
          <w:b/>
          <w:bCs/>
          <w:sz w:val="24"/>
          <w:szCs w:val="24"/>
          <w:lang w:val="es-ES"/>
        </w:rPr>
      </w:pPr>
    </w:p>
    <w:p w14:paraId="3F469251" w14:textId="77777777" w:rsidR="0006754C" w:rsidRDefault="0006754C" w:rsidP="00A35020">
      <w:pPr>
        <w:spacing w:line="360" w:lineRule="auto"/>
        <w:rPr>
          <w:rFonts w:ascii="Arial" w:hAnsi="Arial" w:cs="Arial"/>
          <w:b/>
          <w:bCs/>
          <w:sz w:val="24"/>
          <w:szCs w:val="24"/>
          <w:lang w:val="es-ES"/>
        </w:rPr>
      </w:pPr>
    </w:p>
    <w:p w14:paraId="5FC043CE" w14:textId="77777777" w:rsidR="0006754C" w:rsidRDefault="0006754C" w:rsidP="00A35020">
      <w:pPr>
        <w:spacing w:line="360" w:lineRule="auto"/>
        <w:rPr>
          <w:rFonts w:ascii="Arial" w:hAnsi="Arial" w:cs="Arial"/>
          <w:b/>
          <w:bCs/>
          <w:sz w:val="24"/>
          <w:szCs w:val="24"/>
          <w:lang w:val="es-ES"/>
        </w:rPr>
      </w:pPr>
    </w:p>
    <w:p w14:paraId="48FEC9E1" w14:textId="5E429733" w:rsidR="009C4EBA" w:rsidRPr="000871EB" w:rsidRDefault="0006754C" w:rsidP="00A35020">
      <w:pPr>
        <w:spacing w:line="360" w:lineRule="auto"/>
        <w:rPr>
          <w:rFonts w:ascii="Arial" w:hAnsi="Arial" w:cs="Arial"/>
          <w:b/>
          <w:bCs/>
          <w:sz w:val="24"/>
          <w:szCs w:val="24"/>
        </w:rPr>
      </w:pPr>
      <w:r>
        <w:rPr>
          <w:rFonts w:ascii="Arial" w:hAnsi="Arial" w:cs="Arial"/>
          <w:b/>
          <w:bCs/>
          <w:sz w:val="24"/>
          <w:szCs w:val="24"/>
          <w:lang w:val="es-ES"/>
        </w:rPr>
        <w:lastRenderedPageBreak/>
        <w:t>Capítulo</w:t>
      </w:r>
      <w:r w:rsidR="009C4EBA">
        <w:rPr>
          <w:rFonts w:ascii="Arial" w:hAnsi="Arial" w:cs="Arial"/>
          <w:b/>
          <w:bCs/>
          <w:sz w:val="24"/>
          <w:szCs w:val="24"/>
          <w:lang w:val="es-ES"/>
        </w:rPr>
        <w:t xml:space="preserve"> 2: </w:t>
      </w:r>
      <w:r w:rsidR="00CE4815">
        <w:rPr>
          <w:rFonts w:ascii="Arial" w:hAnsi="Arial" w:cs="Arial"/>
          <w:b/>
          <w:bCs/>
          <w:sz w:val="24"/>
          <w:szCs w:val="24"/>
          <w:lang w:val="es-ES"/>
        </w:rPr>
        <w:t xml:space="preserve">La sagrada biblia de la Guerra Mundial Santa. </w:t>
      </w:r>
      <w:r w:rsidR="00CE4815" w:rsidRPr="000871EB">
        <w:rPr>
          <w:rFonts w:ascii="Arial" w:hAnsi="Arial" w:cs="Arial"/>
          <w:b/>
          <w:bCs/>
          <w:sz w:val="24"/>
          <w:szCs w:val="24"/>
        </w:rPr>
        <w:t>_The Clown With Bipolar Disorder.</w:t>
      </w:r>
    </w:p>
    <w:p w14:paraId="129B13D1" w14:textId="6253F7DD" w:rsidR="000871EB" w:rsidRDefault="000871EB" w:rsidP="00A35020">
      <w:pPr>
        <w:spacing w:line="360" w:lineRule="auto"/>
        <w:rPr>
          <w:rFonts w:ascii="Arial" w:hAnsi="Arial" w:cs="Arial"/>
          <w:b/>
          <w:bCs/>
          <w:sz w:val="24"/>
          <w:szCs w:val="24"/>
        </w:rPr>
      </w:pPr>
    </w:p>
    <w:p w14:paraId="4A58C94D" w14:textId="4B2F7E04" w:rsidR="000871EB" w:rsidRDefault="000871EB" w:rsidP="00A35020">
      <w:pPr>
        <w:spacing w:line="360" w:lineRule="auto"/>
        <w:rPr>
          <w:rFonts w:ascii="Arial" w:hAnsi="Arial" w:cs="Arial"/>
          <w:b/>
          <w:bCs/>
          <w:sz w:val="24"/>
          <w:szCs w:val="24"/>
        </w:rPr>
      </w:pPr>
    </w:p>
    <w:p w14:paraId="780240A2" w14:textId="0976773F" w:rsidR="000871EB" w:rsidRDefault="000871EB" w:rsidP="00A35020">
      <w:pPr>
        <w:spacing w:line="360" w:lineRule="auto"/>
        <w:rPr>
          <w:rFonts w:ascii="Arial" w:hAnsi="Arial" w:cs="Arial"/>
          <w:b/>
          <w:bCs/>
          <w:sz w:val="24"/>
          <w:szCs w:val="24"/>
        </w:rPr>
      </w:pPr>
    </w:p>
    <w:p w14:paraId="7D5E695A" w14:textId="29FC8F78" w:rsidR="000871EB" w:rsidRDefault="000871EB" w:rsidP="00A35020">
      <w:pPr>
        <w:spacing w:line="360" w:lineRule="auto"/>
        <w:rPr>
          <w:rFonts w:ascii="Arial" w:hAnsi="Arial" w:cs="Arial"/>
          <w:b/>
          <w:bCs/>
          <w:sz w:val="24"/>
          <w:szCs w:val="24"/>
        </w:rPr>
      </w:pPr>
    </w:p>
    <w:p w14:paraId="5918A61D" w14:textId="21A9973B" w:rsidR="000871EB" w:rsidRDefault="000871EB" w:rsidP="00A35020">
      <w:pPr>
        <w:spacing w:line="360" w:lineRule="auto"/>
        <w:rPr>
          <w:rFonts w:ascii="Arial" w:hAnsi="Arial" w:cs="Arial"/>
          <w:b/>
          <w:bCs/>
          <w:sz w:val="24"/>
          <w:szCs w:val="24"/>
        </w:rPr>
      </w:pPr>
    </w:p>
    <w:p w14:paraId="021B6D1B" w14:textId="713560E6" w:rsidR="000871EB" w:rsidRDefault="000871EB" w:rsidP="00A35020">
      <w:pPr>
        <w:spacing w:line="360" w:lineRule="auto"/>
        <w:rPr>
          <w:rFonts w:ascii="Arial" w:hAnsi="Arial" w:cs="Arial"/>
          <w:b/>
          <w:bCs/>
          <w:sz w:val="24"/>
          <w:szCs w:val="24"/>
        </w:rPr>
      </w:pPr>
    </w:p>
    <w:p w14:paraId="13FDAEF0" w14:textId="77777777" w:rsidR="0006754C" w:rsidRPr="004962F2" w:rsidRDefault="0006754C" w:rsidP="00A35020">
      <w:pPr>
        <w:spacing w:line="360" w:lineRule="auto"/>
        <w:rPr>
          <w:rFonts w:ascii="Arial" w:hAnsi="Arial" w:cs="Arial"/>
          <w:b/>
          <w:bCs/>
          <w:sz w:val="24"/>
          <w:szCs w:val="24"/>
        </w:rPr>
      </w:pPr>
    </w:p>
    <w:p w14:paraId="01CDB5C8" w14:textId="77777777" w:rsidR="0006754C" w:rsidRPr="004962F2" w:rsidRDefault="0006754C" w:rsidP="00A35020">
      <w:pPr>
        <w:spacing w:line="360" w:lineRule="auto"/>
        <w:rPr>
          <w:rFonts w:ascii="Arial" w:hAnsi="Arial" w:cs="Arial"/>
          <w:b/>
          <w:bCs/>
          <w:sz w:val="24"/>
          <w:szCs w:val="24"/>
        </w:rPr>
      </w:pPr>
    </w:p>
    <w:p w14:paraId="20D75EB4" w14:textId="77777777" w:rsidR="0006754C" w:rsidRPr="004962F2" w:rsidRDefault="0006754C" w:rsidP="00A35020">
      <w:pPr>
        <w:spacing w:line="360" w:lineRule="auto"/>
        <w:rPr>
          <w:rFonts w:ascii="Arial" w:hAnsi="Arial" w:cs="Arial"/>
          <w:b/>
          <w:bCs/>
          <w:sz w:val="24"/>
          <w:szCs w:val="24"/>
        </w:rPr>
      </w:pPr>
    </w:p>
    <w:p w14:paraId="4AEE5A2B" w14:textId="77777777" w:rsidR="0006754C" w:rsidRPr="004962F2" w:rsidRDefault="0006754C" w:rsidP="00A35020">
      <w:pPr>
        <w:spacing w:line="360" w:lineRule="auto"/>
        <w:rPr>
          <w:rFonts w:ascii="Arial" w:hAnsi="Arial" w:cs="Arial"/>
          <w:b/>
          <w:bCs/>
          <w:sz w:val="24"/>
          <w:szCs w:val="24"/>
        </w:rPr>
      </w:pPr>
    </w:p>
    <w:p w14:paraId="43914137" w14:textId="77777777" w:rsidR="0006754C" w:rsidRPr="004962F2" w:rsidRDefault="0006754C" w:rsidP="00A35020">
      <w:pPr>
        <w:spacing w:line="360" w:lineRule="auto"/>
        <w:rPr>
          <w:rFonts w:ascii="Arial" w:hAnsi="Arial" w:cs="Arial"/>
          <w:b/>
          <w:bCs/>
          <w:sz w:val="24"/>
          <w:szCs w:val="24"/>
        </w:rPr>
      </w:pPr>
    </w:p>
    <w:p w14:paraId="27D34B53" w14:textId="350608ED" w:rsidR="000871EB" w:rsidRPr="000871EB" w:rsidRDefault="000871EB" w:rsidP="00A35020">
      <w:pPr>
        <w:spacing w:line="360" w:lineRule="auto"/>
        <w:rPr>
          <w:rFonts w:ascii="Arial" w:hAnsi="Arial" w:cs="Arial"/>
          <w:b/>
          <w:bCs/>
          <w:sz w:val="24"/>
          <w:szCs w:val="24"/>
          <w:lang w:val="es-AR"/>
        </w:rPr>
      </w:pPr>
      <w:r w:rsidRPr="000871EB">
        <w:rPr>
          <w:rFonts w:ascii="Arial" w:hAnsi="Arial" w:cs="Arial"/>
          <w:b/>
          <w:bCs/>
          <w:sz w:val="24"/>
          <w:szCs w:val="24"/>
          <w:lang w:val="es-AR"/>
        </w:rPr>
        <w:t xml:space="preserve">Capitulo 3: </w:t>
      </w:r>
      <w:r>
        <w:rPr>
          <w:rFonts w:ascii="Arial" w:hAnsi="Arial" w:cs="Arial"/>
          <w:b/>
          <w:bCs/>
          <w:sz w:val="24"/>
          <w:szCs w:val="24"/>
          <w:lang w:val="es-AR"/>
        </w:rPr>
        <w:t>Análisis semántico Link de Inteligencias Cerebrales de Eliz. _A.L.I.C.E.</w:t>
      </w:r>
    </w:p>
    <w:p w14:paraId="7B225961" w14:textId="77777777" w:rsidR="000871EB" w:rsidRPr="0006754C" w:rsidRDefault="000871EB" w:rsidP="000871EB">
      <w:pPr>
        <w:spacing w:line="360" w:lineRule="auto"/>
        <w:rPr>
          <w:rFonts w:ascii="Arial" w:hAnsi="Arial" w:cs="Arial"/>
          <w:b/>
          <w:bCs/>
          <w:sz w:val="24"/>
          <w:szCs w:val="24"/>
          <w:lang w:val="es-AR"/>
        </w:rPr>
      </w:pPr>
    </w:p>
    <w:p w14:paraId="6FCBD4D9" w14:textId="77777777" w:rsidR="000871EB" w:rsidRPr="0006754C" w:rsidRDefault="000871EB" w:rsidP="000871EB">
      <w:pPr>
        <w:spacing w:line="360" w:lineRule="auto"/>
        <w:rPr>
          <w:rFonts w:ascii="Arial" w:hAnsi="Arial" w:cs="Arial"/>
          <w:b/>
          <w:bCs/>
          <w:sz w:val="24"/>
          <w:szCs w:val="24"/>
          <w:lang w:val="es-AR"/>
        </w:rPr>
      </w:pPr>
    </w:p>
    <w:p w14:paraId="79B17759" w14:textId="2C0E4AB0" w:rsidR="000871EB" w:rsidRPr="0006754C" w:rsidRDefault="000871EB" w:rsidP="000871EB">
      <w:pPr>
        <w:spacing w:line="360" w:lineRule="auto"/>
        <w:rPr>
          <w:rFonts w:ascii="Arial" w:hAnsi="Arial" w:cs="Arial"/>
          <w:b/>
          <w:bCs/>
          <w:sz w:val="24"/>
          <w:szCs w:val="24"/>
          <w:lang w:val="es-AR"/>
        </w:rPr>
      </w:pPr>
    </w:p>
    <w:p w14:paraId="3B53FD0E" w14:textId="201FE7FE" w:rsidR="000871EB" w:rsidRPr="0006754C" w:rsidRDefault="000871EB" w:rsidP="000871EB">
      <w:pPr>
        <w:spacing w:line="360" w:lineRule="auto"/>
        <w:rPr>
          <w:rFonts w:ascii="Arial" w:hAnsi="Arial" w:cs="Arial"/>
          <w:b/>
          <w:bCs/>
          <w:sz w:val="24"/>
          <w:szCs w:val="24"/>
          <w:lang w:val="es-AR"/>
        </w:rPr>
      </w:pPr>
    </w:p>
    <w:p w14:paraId="0313AFF4" w14:textId="2551CB5B" w:rsidR="000871EB" w:rsidRPr="0006754C" w:rsidRDefault="000871EB" w:rsidP="000871EB">
      <w:pPr>
        <w:spacing w:line="360" w:lineRule="auto"/>
        <w:rPr>
          <w:rFonts w:ascii="Arial" w:hAnsi="Arial" w:cs="Arial"/>
          <w:b/>
          <w:bCs/>
          <w:sz w:val="24"/>
          <w:szCs w:val="24"/>
          <w:lang w:val="es-AR"/>
        </w:rPr>
      </w:pPr>
    </w:p>
    <w:p w14:paraId="4DF31FE0" w14:textId="031ABF9A" w:rsidR="000871EB" w:rsidRPr="0006754C" w:rsidRDefault="000871EB" w:rsidP="000871EB">
      <w:pPr>
        <w:spacing w:line="360" w:lineRule="auto"/>
        <w:rPr>
          <w:rFonts w:ascii="Arial" w:hAnsi="Arial" w:cs="Arial"/>
          <w:b/>
          <w:bCs/>
          <w:sz w:val="24"/>
          <w:szCs w:val="24"/>
          <w:lang w:val="es-AR"/>
        </w:rPr>
      </w:pPr>
    </w:p>
    <w:p w14:paraId="343527A6" w14:textId="763EE7B1" w:rsidR="000871EB" w:rsidRPr="0006754C" w:rsidRDefault="000871EB" w:rsidP="000871EB">
      <w:pPr>
        <w:spacing w:line="360" w:lineRule="auto"/>
        <w:rPr>
          <w:rFonts w:ascii="Arial" w:hAnsi="Arial" w:cs="Arial"/>
          <w:b/>
          <w:bCs/>
          <w:sz w:val="24"/>
          <w:szCs w:val="24"/>
          <w:lang w:val="es-AR"/>
        </w:rPr>
      </w:pPr>
    </w:p>
    <w:p w14:paraId="664B60B8" w14:textId="74CA5093" w:rsidR="000871EB" w:rsidRPr="0006754C" w:rsidRDefault="000871EB" w:rsidP="000871EB">
      <w:pPr>
        <w:spacing w:line="360" w:lineRule="auto"/>
        <w:rPr>
          <w:rFonts w:ascii="Arial" w:hAnsi="Arial" w:cs="Arial"/>
          <w:b/>
          <w:bCs/>
          <w:sz w:val="24"/>
          <w:szCs w:val="24"/>
          <w:lang w:val="es-AR"/>
        </w:rPr>
      </w:pPr>
    </w:p>
    <w:p w14:paraId="10822086" w14:textId="63FEF027" w:rsidR="000871EB" w:rsidRPr="005C23E7" w:rsidRDefault="000871EB" w:rsidP="000871EB">
      <w:pPr>
        <w:spacing w:line="360" w:lineRule="auto"/>
        <w:rPr>
          <w:rFonts w:ascii="Arial" w:hAnsi="Arial" w:cs="Arial"/>
          <w:b/>
          <w:bCs/>
          <w:sz w:val="24"/>
          <w:szCs w:val="24"/>
        </w:rPr>
      </w:pPr>
      <w:r w:rsidRPr="000871EB">
        <w:rPr>
          <w:rFonts w:ascii="Arial" w:hAnsi="Arial" w:cs="Arial"/>
          <w:b/>
          <w:bCs/>
          <w:sz w:val="24"/>
          <w:szCs w:val="24"/>
          <w:lang w:val="es-AR"/>
        </w:rPr>
        <w:t>Epilogo: Un gran giro d</w:t>
      </w:r>
      <w:r>
        <w:rPr>
          <w:rFonts w:ascii="Arial" w:hAnsi="Arial" w:cs="Arial"/>
          <w:b/>
          <w:bCs/>
          <w:sz w:val="24"/>
          <w:szCs w:val="24"/>
          <w:lang w:val="es-AR"/>
        </w:rPr>
        <w:t xml:space="preserve">e 360º a la situación. </w:t>
      </w:r>
      <w:r w:rsidRPr="005C23E7">
        <w:rPr>
          <w:rFonts w:ascii="Arial" w:hAnsi="Arial" w:cs="Arial"/>
          <w:b/>
          <w:bCs/>
          <w:sz w:val="24"/>
          <w:szCs w:val="24"/>
        </w:rPr>
        <w:t>_</w:t>
      </w:r>
      <w:r w:rsidR="005C23E7" w:rsidRPr="005C23E7">
        <w:rPr>
          <w:rFonts w:ascii="Arial" w:hAnsi="Arial" w:cs="Arial"/>
          <w:b/>
          <w:bCs/>
          <w:sz w:val="24"/>
          <w:szCs w:val="24"/>
        </w:rPr>
        <w:t>The City That Never S</w:t>
      </w:r>
      <w:r w:rsidR="005C23E7">
        <w:rPr>
          <w:rFonts w:ascii="Arial" w:hAnsi="Arial" w:cs="Arial"/>
          <w:b/>
          <w:bCs/>
          <w:sz w:val="24"/>
          <w:szCs w:val="24"/>
        </w:rPr>
        <w:t>leeps.</w:t>
      </w:r>
    </w:p>
    <w:p w14:paraId="283C8E8A" w14:textId="77777777" w:rsidR="000871EB" w:rsidRPr="005C23E7" w:rsidRDefault="000871EB" w:rsidP="000871EB">
      <w:pPr>
        <w:spacing w:line="360" w:lineRule="auto"/>
        <w:rPr>
          <w:rFonts w:ascii="Arial" w:hAnsi="Arial" w:cs="Arial"/>
          <w:b/>
          <w:bCs/>
          <w:sz w:val="24"/>
          <w:szCs w:val="24"/>
        </w:rPr>
      </w:pPr>
    </w:p>
    <w:p w14:paraId="36350BB1" w14:textId="77777777" w:rsidR="000871EB" w:rsidRPr="005C23E7" w:rsidRDefault="000871EB" w:rsidP="000871EB">
      <w:pPr>
        <w:spacing w:line="360" w:lineRule="auto"/>
        <w:rPr>
          <w:rFonts w:ascii="Arial" w:hAnsi="Arial" w:cs="Arial"/>
          <w:b/>
          <w:bCs/>
          <w:sz w:val="24"/>
          <w:szCs w:val="24"/>
        </w:rPr>
      </w:pPr>
    </w:p>
    <w:p w14:paraId="29E0D5DC" w14:textId="77777777" w:rsidR="009C4EBA" w:rsidRPr="005C23E7" w:rsidRDefault="009C4EBA" w:rsidP="00A35020">
      <w:pPr>
        <w:spacing w:line="360" w:lineRule="auto"/>
        <w:rPr>
          <w:rFonts w:ascii="Arial" w:hAnsi="Arial" w:cs="Arial"/>
          <w:b/>
          <w:bCs/>
          <w:sz w:val="24"/>
          <w:szCs w:val="24"/>
        </w:rPr>
      </w:pPr>
    </w:p>
    <w:p w14:paraId="71B9A6D8" w14:textId="49D361B1" w:rsidR="00084BA3" w:rsidRPr="005C23E7" w:rsidRDefault="00084BA3" w:rsidP="00084BA3">
      <w:pPr>
        <w:spacing w:line="360" w:lineRule="auto"/>
        <w:rPr>
          <w:rFonts w:ascii="Arial" w:hAnsi="Arial" w:cs="Arial"/>
          <w:b/>
          <w:bCs/>
          <w:sz w:val="24"/>
          <w:szCs w:val="24"/>
        </w:rPr>
      </w:pPr>
    </w:p>
    <w:sectPr w:rsidR="00084BA3" w:rsidRPr="005C23E7"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3FFE67" w14:textId="77777777" w:rsidR="001443A9" w:rsidRDefault="001443A9">
      <w:pPr>
        <w:spacing w:after="0" w:line="240" w:lineRule="auto"/>
      </w:pPr>
      <w:r>
        <w:separator/>
      </w:r>
    </w:p>
  </w:endnote>
  <w:endnote w:type="continuationSeparator" w:id="0">
    <w:p w14:paraId="6C64B839" w14:textId="77777777" w:rsidR="001443A9" w:rsidRDefault="00144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2B6E18" w:rsidRDefault="002B6E18">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6E9AED" w14:textId="77777777" w:rsidR="001443A9" w:rsidRDefault="001443A9">
      <w:pPr>
        <w:spacing w:after="0" w:line="240" w:lineRule="auto"/>
      </w:pPr>
      <w:r>
        <w:separator/>
      </w:r>
    </w:p>
  </w:footnote>
  <w:footnote w:type="continuationSeparator" w:id="0">
    <w:p w14:paraId="70D0F10D" w14:textId="77777777" w:rsidR="001443A9" w:rsidRDefault="001443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106E"/>
    <w:rsid w:val="00001CFB"/>
    <w:rsid w:val="00005D2D"/>
    <w:rsid w:val="0000656C"/>
    <w:rsid w:val="0000746E"/>
    <w:rsid w:val="00010D11"/>
    <w:rsid w:val="00010E62"/>
    <w:rsid w:val="00011300"/>
    <w:rsid w:val="00012DA6"/>
    <w:rsid w:val="00013F2B"/>
    <w:rsid w:val="00015D82"/>
    <w:rsid w:val="00017A0A"/>
    <w:rsid w:val="00017CEF"/>
    <w:rsid w:val="00017DCE"/>
    <w:rsid w:val="00020CA4"/>
    <w:rsid w:val="0002113F"/>
    <w:rsid w:val="00023AA5"/>
    <w:rsid w:val="00024003"/>
    <w:rsid w:val="00027572"/>
    <w:rsid w:val="0003029E"/>
    <w:rsid w:val="000303ED"/>
    <w:rsid w:val="0003226B"/>
    <w:rsid w:val="0003416C"/>
    <w:rsid w:val="000341A9"/>
    <w:rsid w:val="0003432E"/>
    <w:rsid w:val="0003467A"/>
    <w:rsid w:val="000365E1"/>
    <w:rsid w:val="00037AC0"/>
    <w:rsid w:val="00037B9D"/>
    <w:rsid w:val="00037D33"/>
    <w:rsid w:val="00040D88"/>
    <w:rsid w:val="00041020"/>
    <w:rsid w:val="000426B6"/>
    <w:rsid w:val="000432E3"/>
    <w:rsid w:val="000437A7"/>
    <w:rsid w:val="000450E4"/>
    <w:rsid w:val="00045480"/>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54C"/>
    <w:rsid w:val="00067658"/>
    <w:rsid w:val="00067697"/>
    <w:rsid w:val="00067751"/>
    <w:rsid w:val="000677EE"/>
    <w:rsid w:val="0006788E"/>
    <w:rsid w:val="000679CB"/>
    <w:rsid w:val="00071C24"/>
    <w:rsid w:val="00072411"/>
    <w:rsid w:val="00077249"/>
    <w:rsid w:val="000808EF"/>
    <w:rsid w:val="00081370"/>
    <w:rsid w:val="000818F1"/>
    <w:rsid w:val="00081ED3"/>
    <w:rsid w:val="00082059"/>
    <w:rsid w:val="000827A3"/>
    <w:rsid w:val="000828F2"/>
    <w:rsid w:val="00084B36"/>
    <w:rsid w:val="00084BA3"/>
    <w:rsid w:val="00086454"/>
    <w:rsid w:val="00086CFB"/>
    <w:rsid w:val="000871BC"/>
    <w:rsid w:val="000871EB"/>
    <w:rsid w:val="0008729C"/>
    <w:rsid w:val="000875D7"/>
    <w:rsid w:val="00090712"/>
    <w:rsid w:val="0009286F"/>
    <w:rsid w:val="00093B3F"/>
    <w:rsid w:val="00093C8E"/>
    <w:rsid w:val="00093D37"/>
    <w:rsid w:val="00095871"/>
    <w:rsid w:val="00095976"/>
    <w:rsid w:val="00095B0A"/>
    <w:rsid w:val="000962C3"/>
    <w:rsid w:val="00096820"/>
    <w:rsid w:val="00096941"/>
    <w:rsid w:val="00096D96"/>
    <w:rsid w:val="000972F8"/>
    <w:rsid w:val="00097426"/>
    <w:rsid w:val="000A05FF"/>
    <w:rsid w:val="000A07CC"/>
    <w:rsid w:val="000A0F9B"/>
    <w:rsid w:val="000A23E0"/>
    <w:rsid w:val="000A2730"/>
    <w:rsid w:val="000A2A50"/>
    <w:rsid w:val="000A4380"/>
    <w:rsid w:val="000A4D8A"/>
    <w:rsid w:val="000A5614"/>
    <w:rsid w:val="000A5A52"/>
    <w:rsid w:val="000A5C78"/>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2BED"/>
    <w:rsid w:val="000C4059"/>
    <w:rsid w:val="000C47A8"/>
    <w:rsid w:val="000C4B9F"/>
    <w:rsid w:val="000C4E76"/>
    <w:rsid w:val="000C6002"/>
    <w:rsid w:val="000C6178"/>
    <w:rsid w:val="000C769B"/>
    <w:rsid w:val="000D2DEE"/>
    <w:rsid w:val="000D3F1C"/>
    <w:rsid w:val="000D493B"/>
    <w:rsid w:val="000D5795"/>
    <w:rsid w:val="000D7CF6"/>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557"/>
    <w:rsid w:val="000F67D0"/>
    <w:rsid w:val="000F6BE5"/>
    <w:rsid w:val="000F6CFC"/>
    <w:rsid w:val="000F745A"/>
    <w:rsid w:val="000F7891"/>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27D85"/>
    <w:rsid w:val="00130BA1"/>
    <w:rsid w:val="00131322"/>
    <w:rsid w:val="00132859"/>
    <w:rsid w:val="001345AB"/>
    <w:rsid w:val="0013591F"/>
    <w:rsid w:val="00135FC0"/>
    <w:rsid w:val="00137A1B"/>
    <w:rsid w:val="0014159A"/>
    <w:rsid w:val="0014266E"/>
    <w:rsid w:val="00143C3A"/>
    <w:rsid w:val="001443A9"/>
    <w:rsid w:val="001446AB"/>
    <w:rsid w:val="001458D8"/>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6280C"/>
    <w:rsid w:val="0016290B"/>
    <w:rsid w:val="00163D40"/>
    <w:rsid w:val="00163E5F"/>
    <w:rsid w:val="0016443B"/>
    <w:rsid w:val="00165BDC"/>
    <w:rsid w:val="00166341"/>
    <w:rsid w:val="00166FAD"/>
    <w:rsid w:val="00170FE8"/>
    <w:rsid w:val="00171613"/>
    <w:rsid w:val="00171EAA"/>
    <w:rsid w:val="001727DB"/>
    <w:rsid w:val="00172953"/>
    <w:rsid w:val="0017296B"/>
    <w:rsid w:val="00172FAA"/>
    <w:rsid w:val="00172FFE"/>
    <w:rsid w:val="00173C6A"/>
    <w:rsid w:val="00173C6C"/>
    <w:rsid w:val="001749CC"/>
    <w:rsid w:val="001751F9"/>
    <w:rsid w:val="00175896"/>
    <w:rsid w:val="001762D7"/>
    <w:rsid w:val="0018047C"/>
    <w:rsid w:val="0018073A"/>
    <w:rsid w:val="001813BB"/>
    <w:rsid w:val="0018182F"/>
    <w:rsid w:val="00181C98"/>
    <w:rsid w:val="00183091"/>
    <w:rsid w:val="00183E9F"/>
    <w:rsid w:val="00184346"/>
    <w:rsid w:val="00184C7C"/>
    <w:rsid w:val="001862EF"/>
    <w:rsid w:val="001869E6"/>
    <w:rsid w:val="00187961"/>
    <w:rsid w:val="00187EB6"/>
    <w:rsid w:val="00191573"/>
    <w:rsid w:val="00192C41"/>
    <w:rsid w:val="00193391"/>
    <w:rsid w:val="00195C3F"/>
    <w:rsid w:val="00195E7A"/>
    <w:rsid w:val="0019608D"/>
    <w:rsid w:val="001962AA"/>
    <w:rsid w:val="00196710"/>
    <w:rsid w:val="00196F67"/>
    <w:rsid w:val="0019740D"/>
    <w:rsid w:val="001975AE"/>
    <w:rsid w:val="0019766A"/>
    <w:rsid w:val="001A1631"/>
    <w:rsid w:val="001A1692"/>
    <w:rsid w:val="001A1DC6"/>
    <w:rsid w:val="001A2B37"/>
    <w:rsid w:val="001A320D"/>
    <w:rsid w:val="001A32D9"/>
    <w:rsid w:val="001A3D02"/>
    <w:rsid w:val="001A4B14"/>
    <w:rsid w:val="001A5F72"/>
    <w:rsid w:val="001A6A58"/>
    <w:rsid w:val="001A7491"/>
    <w:rsid w:val="001A7A90"/>
    <w:rsid w:val="001B1B24"/>
    <w:rsid w:val="001B247D"/>
    <w:rsid w:val="001B3993"/>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2D4"/>
    <w:rsid w:val="001D1963"/>
    <w:rsid w:val="001D23EE"/>
    <w:rsid w:val="001D3EC4"/>
    <w:rsid w:val="001D3F8A"/>
    <w:rsid w:val="001D4409"/>
    <w:rsid w:val="001D4867"/>
    <w:rsid w:val="001D5660"/>
    <w:rsid w:val="001D5FE5"/>
    <w:rsid w:val="001D6299"/>
    <w:rsid w:val="001D6486"/>
    <w:rsid w:val="001D7DA3"/>
    <w:rsid w:val="001E0378"/>
    <w:rsid w:val="001E0556"/>
    <w:rsid w:val="001E0DD2"/>
    <w:rsid w:val="001E0E2E"/>
    <w:rsid w:val="001E1919"/>
    <w:rsid w:val="001E2176"/>
    <w:rsid w:val="001E29AE"/>
    <w:rsid w:val="001E2D50"/>
    <w:rsid w:val="001E3187"/>
    <w:rsid w:val="001E35C2"/>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3629"/>
    <w:rsid w:val="00214CBD"/>
    <w:rsid w:val="00214D27"/>
    <w:rsid w:val="00215297"/>
    <w:rsid w:val="00216065"/>
    <w:rsid w:val="00216B67"/>
    <w:rsid w:val="00216BF8"/>
    <w:rsid w:val="00220883"/>
    <w:rsid w:val="00220B72"/>
    <w:rsid w:val="00223277"/>
    <w:rsid w:val="00224428"/>
    <w:rsid w:val="002245D4"/>
    <w:rsid w:val="00225AD4"/>
    <w:rsid w:val="00226CDE"/>
    <w:rsid w:val="00230112"/>
    <w:rsid w:val="00230843"/>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6165"/>
    <w:rsid w:val="0024640E"/>
    <w:rsid w:val="0024657F"/>
    <w:rsid w:val="002566CA"/>
    <w:rsid w:val="0026112A"/>
    <w:rsid w:val="00261643"/>
    <w:rsid w:val="00261FB8"/>
    <w:rsid w:val="0026261F"/>
    <w:rsid w:val="00265B1C"/>
    <w:rsid w:val="0026609E"/>
    <w:rsid w:val="00266E21"/>
    <w:rsid w:val="00270259"/>
    <w:rsid w:val="002709A9"/>
    <w:rsid w:val="00270A24"/>
    <w:rsid w:val="00271606"/>
    <w:rsid w:val="002728B0"/>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82C"/>
    <w:rsid w:val="002B114A"/>
    <w:rsid w:val="002B1344"/>
    <w:rsid w:val="002B2B15"/>
    <w:rsid w:val="002B3C3E"/>
    <w:rsid w:val="002B3E67"/>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33EF"/>
    <w:rsid w:val="002C430B"/>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26B1"/>
    <w:rsid w:val="002F38AB"/>
    <w:rsid w:val="002F59A0"/>
    <w:rsid w:val="002F7461"/>
    <w:rsid w:val="002F7816"/>
    <w:rsid w:val="003004A9"/>
    <w:rsid w:val="00301850"/>
    <w:rsid w:val="00301CBD"/>
    <w:rsid w:val="00302868"/>
    <w:rsid w:val="00302D08"/>
    <w:rsid w:val="00303D60"/>
    <w:rsid w:val="00303F8B"/>
    <w:rsid w:val="00304378"/>
    <w:rsid w:val="00304EF5"/>
    <w:rsid w:val="00305134"/>
    <w:rsid w:val="003061D8"/>
    <w:rsid w:val="003067C7"/>
    <w:rsid w:val="00310AD6"/>
    <w:rsid w:val="0031181D"/>
    <w:rsid w:val="00312E0B"/>
    <w:rsid w:val="00313D89"/>
    <w:rsid w:val="003141DB"/>
    <w:rsid w:val="00314DCE"/>
    <w:rsid w:val="0031564C"/>
    <w:rsid w:val="00315C32"/>
    <w:rsid w:val="003161CB"/>
    <w:rsid w:val="003173AE"/>
    <w:rsid w:val="003176AA"/>
    <w:rsid w:val="00317AF7"/>
    <w:rsid w:val="00323E07"/>
    <w:rsid w:val="00323EF7"/>
    <w:rsid w:val="0032469C"/>
    <w:rsid w:val="00324DC5"/>
    <w:rsid w:val="00324EBF"/>
    <w:rsid w:val="0032723C"/>
    <w:rsid w:val="0032742F"/>
    <w:rsid w:val="0032745B"/>
    <w:rsid w:val="00327C45"/>
    <w:rsid w:val="003316CC"/>
    <w:rsid w:val="00332220"/>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79AC"/>
    <w:rsid w:val="0035137D"/>
    <w:rsid w:val="0035155C"/>
    <w:rsid w:val="00351ABE"/>
    <w:rsid w:val="003522D8"/>
    <w:rsid w:val="00353AB7"/>
    <w:rsid w:val="00354FE6"/>
    <w:rsid w:val="00356233"/>
    <w:rsid w:val="00356EC3"/>
    <w:rsid w:val="003604B1"/>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4129"/>
    <w:rsid w:val="003741F6"/>
    <w:rsid w:val="0037498E"/>
    <w:rsid w:val="0037511B"/>
    <w:rsid w:val="00375785"/>
    <w:rsid w:val="00376CD9"/>
    <w:rsid w:val="0037740C"/>
    <w:rsid w:val="003774BE"/>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25C7"/>
    <w:rsid w:val="00392AD0"/>
    <w:rsid w:val="00392F2B"/>
    <w:rsid w:val="003938D2"/>
    <w:rsid w:val="00394F12"/>
    <w:rsid w:val="00395511"/>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1544"/>
    <w:rsid w:val="003D3615"/>
    <w:rsid w:val="003D3725"/>
    <w:rsid w:val="003D4753"/>
    <w:rsid w:val="003D558A"/>
    <w:rsid w:val="003D5639"/>
    <w:rsid w:val="003D5900"/>
    <w:rsid w:val="003D5AAC"/>
    <w:rsid w:val="003D5F85"/>
    <w:rsid w:val="003D775D"/>
    <w:rsid w:val="003E2881"/>
    <w:rsid w:val="003E32ED"/>
    <w:rsid w:val="003E340E"/>
    <w:rsid w:val="003E42B6"/>
    <w:rsid w:val="003E6EE9"/>
    <w:rsid w:val="003E737C"/>
    <w:rsid w:val="003E7396"/>
    <w:rsid w:val="003E7EE3"/>
    <w:rsid w:val="003F1282"/>
    <w:rsid w:val="003F185E"/>
    <w:rsid w:val="003F2264"/>
    <w:rsid w:val="003F2C7D"/>
    <w:rsid w:val="003F558D"/>
    <w:rsid w:val="003F5D2C"/>
    <w:rsid w:val="003F6352"/>
    <w:rsid w:val="00400531"/>
    <w:rsid w:val="0040108C"/>
    <w:rsid w:val="00401B42"/>
    <w:rsid w:val="004028FC"/>
    <w:rsid w:val="00402ECB"/>
    <w:rsid w:val="00403190"/>
    <w:rsid w:val="004039F8"/>
    <w:rsid w:val="00403AED"/>
    <w:rsid w:val="00405ED1"/>
    <w:rsid w:val="00405F38"/>
    <w:rsid w:val="00406BEE"/>
    <w:rsid w:val="00407786"/>
    <w:rsid w:val="00407C6B"/>
    <w:rsid w:val="00412FDB"/>
    <w:rsid w:val="0041375C"/>
    <w:rsid w:val="004142A1"/>
    <w:rsid w:val="00414971"/>
    <w:rsid w:val="00415B05"/>
    <w:rsid w:val="004161B4"/>
    <w:rsid w:val="0041685E"/>
    <w:rsid w:val="00417FCE"/>
    <w:rsid w:val="004201A5"/>
    <w:rsid w:val="00421626"/>
    <w:rsid w:val="004223C1"/>
    <w:rsid w:val="00423218"/>
    <w:rsid w:val="004236AF"/>
    <w:rsid w:val="004237BF"/>
    <w:rsid w:val="00425A1D"/>
    <w:rsid w:val="00425AA2"/>
    <w:rsid w:val="00426B2E"/>
    <w:rsid w:val="00430A9C"/>
    <w:rsid w:val="00430E10"/>
    <w:rsid w:val="004312EC"/>
    <w:rsid w:val="004315BC"/>
    <w:rsid w:val="004318D3"/>
    <w:rsid w:val="004326FB"/>
    <w:rsid w:val="004338E8"/>
    <w:rsid w:val="00433DB3"/>
    <w:rsid w:val="0043476A"/>
    <w:rsid w:val="00434887"/>
    <w:rsid w:val="00436D28"/>
    <w:rsid w:val="00436E1E"/>
    <w:rsid w:val="00440504"/>
    <w:rsid w:val="00440711"/>
    <w:rsid w:val="00442B2A"/>
    <w:rsid w:val="004439ED"/>
    <w:rsid w:val="0044431F"/>
    <w:rsid w:val="004444CE"/>
    <w:rsid w:val="00445413"/>
    <w:rsid w:val="0044668F"/>
    <w:rsid w:val="00446E18"/>
    <w:rsid w:val="00447A35"/>
    <w:rsid w:val="00450ECD"/>
    <w:rsid w:val="00451646"/>
    <w:rsid w:val="00451F2B"/>
    <w:rsid w:val="004526E8"/>
    <w:rsid w:val="00452BA7"/>
    <w:rsid w:val="004562BF"/>
    <w:rsid w:val="00456D9C"/>
    <w:rsid w:val="0045741C"/>
    <w:rsid w:val="004612B0"/>
    <w:rsid w:val="00463A85"/>
    <w:rsid w:val="00463AB3"/>
    <w:rsid w:val="00463CA1"/>
    <w:rsid w:val="00463FC1"/>
    <w:rsid w:val="004652F7"/>
    <w:rsid w:val="00465692"/>
    <w:rsid w:val="004657A8"/>
    <w:rsid w:val="0046663C"/>
    <w:rsid w:val="0046737B"/>
    <w:rsid w:val="004674A0"/>
    <w:rsid w:val="0046772A"/>
    <w:rsid w:val="00467FB2"/>
    <w:rsid w:val="0047119D"/>
    <w:rsid w:val="00471D6E"/>
    <w:rsid w:val="00473C4B"/>
    <w:rsid w:val="00474434"/>
    <w:rsid w:val="00474AD6"/>
    <w:rsid w:val="00474BE4"/>
    <w:rsid w:val="00476388"/>
    <w:rsid w:val="0047664B"/>
    <w:rsid w:val="00481806"/>
    <w:rsid w:val="00482C6F"/>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962F2"/>
    <w:rsid w:val="004A2569"/>
    <w:rsid w:val="004A262E"/>
    <w:rsid w:val="004A29F8"/>
    <w:rsid w:val="004A3D19"/>
    <w:rsid w:val="004A4BEB"/>
    <w:rsid w:val="004A4F81"/>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4084"/>
    <w:rsid w:val="004C47F8"/>
    <w:rsid w:val="004C4D00"/>
    <w:rsid w:val="004C5029"/>
    <w:rsid w:val="004C53F9"/>
    <w:rsid w:val="004C5E0A"/>
    <w:rsid w:val="004C6449"/>
    <w:rsid w:val="004C6469"/>
    <w:rsid w:val="004C6DFC"/>
    <w:rsid w:val="004C7D3D"/>
    <w:rsid w:val="004D05B6"/>
    <w:rsid w:val="004D0BD1"/>
    <w:rsid w:val="004D17EB"/>
    <w:rsid w:val="004D2BA1"/>
    <w:rsid w:val="004D6262"/>
    <w:rsid w:val="004D6C70"/>
    <w:rsid w:val="004E0678"/>
    <w:rsid w:val="004E07F8"/>
    <w:rsid w:val="004E1290"/>
    <w:rsid w:val="004E4583"/>
    <w:rsid w:val="004E554C"/>
    <w:rsid w:val="004E6127"/>
    <w:rsid w:val="004E6FAC"/>
    <w:rsid w:val="004F0569"/>
    <w:rsid w:val="004F0795"/>
    <w:rsid w:val="004F095C"/>
    <w:rsid w:val="004F0AC8"/>
    <w:rsid w:val="004F0C9C"/>
    <w:rsid w:val="004F1FEC"/>
    <w:rsid w:val="004F257A"/>
    <w:rsid w:val="004F2E50"/>
    <w:rsid w:val="004F3215"/>
    <w:rsid w:val="004F53DA"/>
    <w:rsid w:val="00500097"/>
    <w:rsid w:val="00500BCD"/>
    <w:rsid w:val="00501A0D"/>
    <w:rsid w:val="00502722"/>
    <w:rsid w:val="00502EF0"/>
    <w:rsid w:val="00504771"/>
    <w:rsid w:val="00505522"/>
    <w:rsid w:val="00507009"/>
    <w:rsid w:val="0050711C"/>
    <w:rsid w:val="00507652"/>
    <w:rsid w:val="00507FAA"/>
    <w:rsid w:val="00510F9A"/>
    <w:rsid w:val="00511E15"/>
    <w:rsid w:val="00512BE1"/>
    <w:rsid w:val="005150B2"/>
    <w:rsid w:val="00516182"/>
    <w:rsid w:val="00516D8D"/>
    <w:rsid w:val="005178D6"/>
    <w:rsid w:val="005202E3"/>
    <w:rsid w:val="00520AAA"/>
    <w:rsid w:val="005214BE"/>
    <w:rsid w:val="00521700"/>
    <w:rsid w:val="00521807"/>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607D"/>
    <w:rsid w:val="005578C6"/>
    <w:rsid w:val="00557A23"/>
    <w:rsid w:val="00557E45"/>
    <w:rsid w:val="00560115"/>
    <w:rsid w:val="00561D76"/>
    <w:rsid w:val="00564370"/>
    <w:rsid w:val="005647CF"/>
    <w:rsid w:val="00564EC6"/>
    <w:rsid w:val="00565423"/>
    <w:rsid w:val="00567094"/>
    <w:rsid w:val="00570108"/>
    <w:rsid w:val="00570848"/>
    <w:rsid w:val="00573249"/>
    <w:rsid w:val="00573305"/>
    <w:rsid w:val="00573BF8"/>
    <w:rsid w:val="00574F6D"/>
    <w:rsid w:val="00575CE0"/>
    <w:rsid w:val="00576575"/>
    <w:rsid w:val="0057659A"/>
    <w:rsid w:val="005771F3"/>
    <w:rsid w:val="00577B05"/>
    <w:rsid w:val="00580D93"/>
    <w:rsid w:val="005841C8"/>
    <w:rsid w:val="00584B82"/>
    <w:rsid w:val="0058531C"/>
    <w:rsid w:val="00586C3B"/>
    <w:rsid w:val="0058776F"/>
    <w:rsid w:val="005919B6"/>
    <w:rsid w:val="0059231A"/>
    <w:rsid w:val="00592CB7"/>
    <w:rsid w:val="0059361C"/>
    <w:rsid w:val="005966DF"/>
    <w:rsid w:val="0059670E"/>
    <w:rsid w:val="005973C1"/>
    <w:rsid w:val="005A0328"/>
    <w:rsid w:val="005A123D"/>
    <w:rsid w:val="005A152E"/>
    <w:rsid w:val="005A27A4"/>
    <w:rsid w:val="005A3A20"/>
    <w:rsid w:val="005A536F"/>
    <w:rsid w:val="005A578E"/>
    <w:rsid w:val="005B17AE"/>
    <w:rsid w:val="005B1BEE"/>
    <w:rsid w:val="005B252C"/>
    <w:rsid w:val="005B3210"/>
    <w:rsid w:val="005B403E"/>
    <w:rsid w:val="005B5454"/>
    <w:rsid w:val="005B566A"/>
    <w:rsid w:val="005B5E91"/>
    <w:rsid w:val="005C0E3E"/>
    <w:rsid w:val="005C1451"/>
    <w:rsid w:val="005C1BD2"/>
    <w:rsid w:val="005C23E7"/>
    <w:rsid w:val="005C2903"/>
    <w:rsid w:val="005C2C3D"/>
    <w:rsid w:val="005C32A3"/>
    <w:rsid w:val="005C4FB1"/>
    <w:rsid w:val="005C5944"/>
    <w:rsid w:val="005C5FB2"/>
    <w:rsid w:val="005D29C6"/>
    <w:rsid w:val="005D3641"/>
    <w:rsid w:val="005D3C70"/>
    <w:rsid w:val="005D5DA0"/>
    <w:rsid w:val="005D65C4"/>
    <w:rsid w:val="005D6BA9"/>
    <w:rsid w:val="005E0005"/>
    <w:rsid w:val="005E2019"/>
    <w:rsid w:val="005E339D"/>
    <w:rsid w:val="005E39C0"/>
    <w:rsid w:val="005E3F9C"/>
    <w:rsid w:val="005E5295"/>
    <w:rsid w:val="005E5D33"/>
    <w:rsid w:val="005E5E28"/>
    <w:rsid w:val="005E64E2"/>
    <w:rsid w:val="005E7B9E"/>
    <w:rsid w:val="005F239C"/>
    <w:rsid w:val="005F30F6"/>
    <w:rsid w:val="005F3C30"/>
    <w:rsid w:val="005F49AF"/>
    <w:rsid w:val="005F4A8A"/>
    <w:rsid w:val="005F4C81"/>
    <w:rsid w:val="005F655A"/>
    <w:rsid w:val="005F6DAD"/>
    <w:rsid w:val="005F6EA0"/>
    <w:rsid w:val="005F7187"/>
    <w:rsid w:val="006011CE"/>
    <w:rsid w:val="00602E22"/>
    <w:rsid w:val="006046BC"/>
    <w:rsid w:val="0060491B"/>
    <w:rsid w:val="006050DB"/>
    <w:rsid w:val="006057D5"/>
    <w:rsid w:val="0060639D"/>
    <w:rsid w:val="006069C2"/>
    <w:rsid w:val="00606F26"/>
    <w:rsid w:val="00610A09"/>
    <w:rsid w:val="00611296"/>
    <w:rsid w:val="00612484"/>
    <w:rsid w:val="006124AE"/>
    <w:rsid w:val="00613501"/>
    <w:rsid w:val="006135F1"/>
    <w:rsid w:val="00613E1F"/>
    <w:rsid w:val="0061423B"/>
    <w:rsid w:val="00614938"/>
    <w:rsid w:val="00617D59"/>
    <w:rsid w:val="00617E83"/>
    <w:rsid w:val="0062096E"/>
    <w:rsid w:val="00620AE1"/>
    <w:rsid w:val="0062126C"/>
    <w:rsid w:val="00622B01"/>
    <w:rsid w:val="006232CD"/>
    <w:rsid w:val="00624E8F"/>
    <w:rsid w:val="0062608A"/>
    <w:rsid w:val="00627478"/>
    <w:rsid w:val="00631732"/>
    <w:rsid w:val="006339D5"/>
    <w:rsid w:val="006344D7"/>
    <w:rsid w:val="0063616E"/>
    <w:rsid w:val="006366EC"/>
    <w:rsid w:val="006404DD"/>
    <w:rsid w:val="00641795"/>
    <w:rsid w:val="00641E99"/>
    <w:rsid w:val="00642BC2"/>
    <w:rsid w:val="006440CC"/>
    <w:rsid w:val="00645FEA"/>
    <w:rsid w:val="00646031"/>
    <w:rsid w:val="00646120"/>
    <w:rsid w:val="00646768"/>
    <w:rsid w:val="00647169"/>
    <w:rsid w:val="00653DE5"/>
    <w:rsid w:val="00654FB7"/>
    <w:rsid w:val="00655722"/>
    <w:rsid w:val="00655812"/>
    <w:rsid w:val="0065621A"/>
    <w:rsid w:val="00656647"/>
    <w:rsid w:val="00656CD9"/>
    <w:rsid w:val="00656EA8"/>
    <w:rsid w:val="006602B5"/>
    <w:rsid w:val="006604D4"/>
    <w:rsid w:val="006612DF"/>
    <w:rsid w:val="00662C24"/>
    <w:rsid w:val="0066349B"/>
    <w:rsid w:val="00663A7D"/>
    <w:rsid w:val="00664719"/>
    <w:rsid w:val="00664A2D"/>
    <w:rsid w:val="00664F55"/>
    <w:rsid w:val="006651B3"/>
    <w:rsid w:val="00665345"/>
    <w:rsid w:val="00665757"/>
    <w:rsid w:val="0066724B"/>
    <w:rsid w:val="00667989"/>
    <w:rsid w:val="00670F1E"/>
    <w:rsid w:val="00671D53"/>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770"/>
    <w:rsid w:val="006943D2"/>
    <w:rsid w:val="00694B1D"/>
    <w:rsid w:val="00695337"/>
    <w:rsid w:val="00695F6F"/>
    <w:rsid w:val="00696235"/>
    <w:rsid w:val="006A032A"/>
    <w:rsid w:val="006A05FD"/>
    <w:rsid w:val="006A0F6E"/>
    <w:rsid w:val="006A111C"/>
    <w:rsid w:val="006A3A49"/>
    <w:rsid w:val="006A3FAA"/>
    <w:rsid w:val="006A73DD"/>
    <w:rsid w:val="006A74BE"/>
    <w:rsid w:val="006A7BC5"/>
    <w:rsid w:val="006B06F4"/>
    <w:rsid w:val="006B25B1"/>
    <w:rsid w:val="006B2A65"/>
    <w:rsid w:val="006B353F"/>
    <w:rsid w:val="006B36A9"/>
    <w:rsid w:val="006B3B8E"/>
    <w:rsid w:val="006B3E0C"/>
    <w:rsid w:val="006B62A6"/>
    <w:rsid w:val="006B7C2E"/>
    <w:rsid w:val="006C078D"/>
    <w:rsid w:val="006C23AE"/>
    <w:rsid w:val="006C2C46"/>
    <w:rsid w:val="006C2EB9"/>
    <w:rsid w:val="006C338F"/>
    <w:rsid w:val="006C5A66"/>
    <w:rsid w:val="006C5FB6"/>
    <w:rsid w:val="006C67C9"/>
    <w:rsid w:val="006D135A"/>
    <w:rsid w:val="006D2F5E"/>
    <w:rsid w:val="006D394D"/>
    <w:rsid w:val="006D4576"/>
    <w:rsid w:val="006D4867"/>
    <w:rsid w:val="006D4EC5"/>
    <w:rsid w:val="006D56CD"/>
    <w:rsid w:val="006D6142"/>
    <w:rsid w:val="006D74BC"/>
    <w:rsid w:val="006D7D68"/>
    <w:rsid w:val="006D7EF5"/>
    <w:rsid w:val="006E0B93"/>
    <w:rsid w:val="006E0E87"/>
    <w:rsid w:val="006E0F4E"/>
    <w:rsid w:val="006E115F"/>
    <w:rsid w:val="006E3028"/>
    <w:rsid w:val="006E3424"/>
    <w:rsid w:val="006E385F"/>
    <w:rsid w:val="006E4AA1"/>
    <w:rsid w:val="006E646C"/>
    <w:rsid w:val="006E6669"/>
    <w:rsid w:val="006F0499"/>
    <w:rsid w:val="006F10E4"/>
    <w:rsid w:val="006F1604"/>
    <w:rsid w:val="006F2385"/>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4CE"/>
    <w:rsid w:val="00712854"/>
    <w:rsid w:val="007130EE"/>
    <w:rsid w:val="00713B34"/>
    <w:rsid w:val="007141DF"/>
    <w:rsid w:val="0072034A"/>
    <w:rsid w:val="00720F3B"/>
    <w:rsid w:val="00722539"/>
    <w:rsid w:val="00724283"/>
    <w:rsid w:val="00724ED9"/>
    <w:rsid w:val="00725CCA"/>
    <w:rsid w:val="00727D98"/>
    <w:rsid w:val="00731546"/>
    <w:rsid w:val="00731ED5"/>
    <w:rsid w:val="0073291C"/>
    <w:rsid w:val="00733A8D"/>
    <w:rsid w:val="0073595A"/>
    <w:rsid w:val="00740471"/>
    <w:rsid w:val="00740CB5"/>
    <w:rsid w:val="007410D3"/>
    <w:rsid w:val="0074124B"/>
    <w:rsid w:val="00742507"/>
    <w:rsid w:val="007425EE"/>
    <w:rsid w:val="00742AF1"/>
    <w:rsid w:val="00743010"/>
    <w:rsid w:val="0074314A"/>
    <w:rsid w:val="00743A62"/>
    <w:rsid w:val="00743EEF"/>
    <w:rsid w:val="007520F0"/>
    <w:rsid w:val="00752248"/>
    <w:rsid w:val="007539AD"/>
    <w:rsid w:val="00754187"/>
    <w:rsid w:val="007541F5"/>
    <w:rsid w:val="00754B71"/>
    <w:rsid w:val="0075540A"/>
    <w:rsid w:val="00756673"/>
    <w:rsid w:val="0075704B"/>
    <w:rsid w:val="0075753E"/>
    <w:rsid w:val="00760D07"/>
    <w:rsid w:val="00761BD1"/>
    <w:rsid w:val="00761E48"/>
    <w:rsid w:val="007622BA"/>
    <w:rsid w:val="007624BE"/>
    <w:rsid w:val="00762E7B"/>
    <w:rsid w:val="00763A6F"/>
    <w:rsid w:val="00765C18"/>
    <w:rsid w:val="007665CE"/>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DF4"/>
    <w:rsid w:val="00787A17"/>
    <w:rsid w:val="00790470"/>
    <w:rsid w:val="00792AC8"/>
    <w:rsid w:val="0079300B"/>
    <w:rsid w:val="00793A4C"/>
    <w:rsid w:val="0079476D"/>
    <w:rsid w:val="00795F6C"/>
    <w:rsid w:val="0079687A"/>
    <w:rsid w:val="00797588"/>
    <w:rsid w:val="007A0AD0"/>
    <w:rsid w:val="007A0C82"/>
    <w:rsid w:val="007A0EF5"/>
    <w:rsid w:val="007A1925"/>
    <w:rsid w:val="007A334A"/>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6A29"/>
    <w:rsid w:val="007B7011"/>
    <w:rsid w:val="007B71EF"/>
    <w:rsid w:val="007B7A53"/>
    <w:rsid w:val="007B7D58"/>
    <w:rsid w:val="007C10B7"/>
    <w:rsid w:val="007C1896"/>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2408"/>
    <w:rsid w:val="007E2521"/>
    <w:rsid w:val="007E3728"/>
    <w:rsid w:val="007E4A30"/>
    <w:rsid w:val="007E4E77"/>
    <w:rsid w:val="007E5445"/>
    <w:rsid w:val="007E55D0"/>
    <w:rsid w:val="007E6CB1"/>
    <w:rsid w:val="007E6EB0"/>
    <w:rsid w:val="007F0CAD"/>
    <w:rsid w:val="007F1B76"/>
    <w:rsid w:val="007F205D"/>
    <w:rsid w:val="007F2A78"/>
    <w:rsid w:val="007F3EED"/>
    <w:rsid w:val="007F52BA"/>
    <w:rsid w:val="007F6A7E"/>
    <w:rsid w:val="0080210D"/>
    <w:rsid w:val="008035A5"/>
    <w:rsid w:val="00803DF3"/>
    <w:rsid w:val="00804522"/>
    <w:rsid w:val="00804A21"/>
    <w:rsid w:val="008050AD"/>
    <w:rsid w:val="0080527E"/>
    <w:rsid w:val="00805A6C"/>
    <w:rsid w:val="008062B8"/>
    <w:rsid w:val="00806C91"/>
    <w:rsid w:val="00806D05"/>
    <w:rsid w:val="00806D49"/>
    <w:rsid w:val="00807548"/>
    <w:rsid w:val="00807834"/>
    <w:rsid w:val="00810507"/>
    <w:rsid w:val="00810581"/>
    <w:rsid w:val="00812229"/>
    <w:rsid w:val="0081278A"/>
    <w:rsid w:val="00812DED"/>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30262"/>
    <w:rsid w:val="00830621"/>
    <w:rsid w:val="00831878"/>
    <w:rsid w:val="00831B5A"/>
    <w:rsid w:val="0083290F"/>
    <w:rsid w:val="00833A23"/>
    <w:rsid w:val="008345A6"/>
    <w:rsid w:val="0083470E"/>
    <w:rsid w:val="00834D3B"/>
    <w:rsid w:val="008353CE"/>
    <w:rsid w:val="0083762A"/>
    <w:rsid w:val="008403CB"/>
    <w:rsid w:val="00841461"/>
    <w:rsid w:val="00841AF3"/>
    <w:rsid w:val="008439BD"/>
    <w:rsid w:val="008448E7"/>
    <w:rsid w:val="0084492E"/>
    <w:rsid w:val="0084574E"/>
    <w:rsid w:val="00846D1C"/>
    <w:rsid w:val="00846D67"/>
    <w:rsid w:val="008474CE"/>
    <w:rsid w:val="008500E5"/>
    <w:rsid w:val="008504E8"/>
    <w:rsid w:val="008517F8"/>
    <w:rsid w:val="008527B9"/>
    <w:rsid w:val="0085292E"/>
    <w:rsid w:val="008529C0"/>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86EA8"/>
    <w:rsid w:val="00891EC6"/>
    <w:rsid w:val="00893F69"/>
    <w:rsid w:val="008945F1"/>
    <w:rsid w:val="00894D76"/>
    <w:rsid w:val="00895514"/>
    <w:rsid w:val="00896D72"/>
    <w:rsid w:val="00897094"/>
    <w:rsid w:val="00897730"/>
    <w:rsid w:val="008A0468"/>
    <w:rsid w:val="008A07E6"/>
    <w:rsid w:val="008A2446"/>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D0E0F"/>
    <w:rsid w:val="008D1FA6"/>
    <w:rsid w:val="008D413C"/>
    <w:rsid w:val="008D47F5"/>
    <w:rsid w:val="008D51EB"/>
    <w:rsid w:val="008D5939"/>
    <w:rsid w:val="008D6355"/>
    <w:rsid w:val="008E09D5"/>
    <w:rsid w:val="008E0E01"/>
    <w:rsid w:val="008E0E29"/>
    <w:rsid w:val="008E15B6"/>
    <w:rsid w:val="008E281F"/>
    <w:rsid w:val="008E3674"/>
    <w:rsid w:val="008E42A9"/>
    <w:rsid w:val="008F1191"/>
    <w:rsid w:val="008F1A60"/>
    <w:rsid w:val="008F1DD4"/>
    <w:rsid w:val="008F288E"/>
    <w:rsid w:val="008F4A8E"/>
    <w:rsid w:val="008F68B1"/>
    <w:rsid w:val="008F70F9"/>
    <w:rsid w:val="008F7AAD"/>
    <w:rsid w:val="00900943"/>
    <w:rsid w:val="00901784"/>
    <w:rsid w:val="00902150"/>
    <w:rsid w:val="00902A79"/>
    <w:rsid w:val="00903368"/>
    <w:rsid w:val="0090369C"/>
    <w:rsid w:val="00903C13"/>
    <w:rsid w:val="00905BA0"/>
    <w:rsid w:val="00906AD6"/>
    <w:rsid w:val="0090770A"/>
    <w:rsid w:val="00907ECA"/>
    <w:rsid w:val="00910033"/>
    <w:rsid w:val="00910D5C"/>
    <w:rsid w:val="00910F47"/>
    <w:rsid w:val="0091196F"/>
    <w:rsid w:val="00911BF3"/>
    <w:rsid w:val="0091217F"/>
    <w:rsid w:val="009128E9"/>
    <w:rsid w:val="00912D48"/>
    <w:rsid w:val="00912FA0"/>
    <w:rsid w:val="00914DC7"/>
    <w:rsid w:val="009152EC"/>
    <w:rsid w:val="009173E7"/>
    <w:rsid w:val="00923245"/>
    <w:rsid w:val="00923C59"/>
    <w:rsid w:val="00924625"/>
    <w:rsid w:val="00924FDF"/>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255A"/>
    <w:rsid w:val="00942F0D"/>
    <w:rsid w:val="00943304"/>
    <w:rsid w:val="009438AE"/>
    <w:rsid w:val="00943E9C"/>
    <w:rsid w:val="0094449F"/>
    <w:rsid w:val="009460DE"/>
    <w:rsid w:val="00947089"/>
    <w:rsid w:val="00947F99"/>
    <w:rsid w:val="00952554"/>
    <w:rsid w:val="00955264"/>
    <w:rsid w:val="009562ED"/>
    <w:rsid w:val="00961E3F"/>
    <w:rsid w:val="00962AEC"/>
    <w:rsid w:val="00962BC0"/>
    <w:rsid w:val="00963468"/>
    <w:rsid w:val="00963EF8"/>
    <w:rsid w:val="009657EA"/>
    <w:rsid w:val="00966A96"/>
    <w:rsid w:val="009671D6"/>
    <w:rsid w:val="0097135D"/>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C6F"/>
    <w:rsid w:val="00986103"/>
    <w:rsid w:val="0098722F"/>
    <w:rsid w:val="009877A0"/>
    <w:rsid w:val="009923B4"/>
    <w:rsid w:val="009931BA"/>
    <w:rsid w:val="009932AC"/>
    <w:rsid w:val="00993422"/>
    <w:rsid w:val="00993824"/>
    <w:rsid w:val="00993913"/>
    <w:rsid w:val="00993B68"/>
    <w:rsid w:val="00993C4D"/>
    <w:rsid w:val="009977EF"/>
    <w:rsid w:val="009979A6"/>
    <w:rsid w:val="009A19BB"/>
    <w:rsid w:val="009A2365"/>
    <w:rsid w:val="009A4FA0"/>
    <w:rsid w:val="009A52CC"/>
    <w:rsid w:val="009A6C81"/>
    <w:rsid w:val="009A7C98"/>
    <w:rsid w:val="009A7ED6"/>
    <w:rsid w:val="009B03AC"/>
    <w:rsid w:val="009B0F8F"/>
    <w:rsid w:val="009B49D8"/>
    <w:rsid w:val="009B63E0"/>
    <w:rsid w:val="009B670E"/>
    <w:rsid w:val="009B6B9D"/>
    <w:rsid w:val="009C0359"/>
    <w:rsid w:val="009C1BAC"/>
    <w:rsid w:val="009C1E62"/>
    <w:rsid w:val="009C4598"/>
    <w:rsid w:val="009C4C1A"/>
    <w:rsid w:val="009C4EBA"/>
    <w:rsid w:val="009C5AAE"/>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657A"/>
    <w:rsid w:val="009E7A5D"/>
    <w:rsid w:val="009F03F9"/>
    <w:rsid w:val="009F07B3"/>
    <w:rsid w:val="009F216E"/>
    <w:rsid w:val="009F6A50"/>
    <w:rsid w:val="009F6DAD"/>
    <w:rsid w:val="009F7842"/>
    <w:rsid w:val="00A001DB"/>
    <w:rsid w:val="00A003A1"/>
    <w:rsid w:val="00A00AD2"/>
    <w:rsid w:val="00A00E1C"/>
    <w:rsid w:val="00A01693"/>
    <w:rsid w:val="00A01E82"/>
    <w:rsid w:val="00A024AC"/>
    <w:rsid w:val="00A03182"/>
    <w:rsid w:val="00A03383"/>
    <w:rsid w:val="00A03656"/>
    <w:rsid w:val="00A03891"/>
    <w:rsid w:val="00A03CC9"/>
    <w:rsid w:val="00A04627"/>
    <w:rsid w:val="00A0489B"/>
    <w:rsid w:val="00A0503D"/>
    <w:rsid w:val="00A07094"/>
    <w:rsid w:val="00A0710A"/>
    <w:rsid w:val="00A108DD"/>
    <w:rsid w:val="00A10E11"/>
    <w:rsid w:val="00A10FB1"/>
    <w:rsid w:val="00A113C8"/>
    <w:rsid w:val="00A11EA8"/>
    <w:rsid w:val="00A12001"/>
    <w:rsid w:val="00A1315C"/>
    <w:rsid w:val="00A13BFF"/>
    <w:rsid w:val="00A13D8D"/>
    <w:rsid w:val="00A14BB5"/>
    <w:rsid w:val="00A16D19"/>
    <w:rsid w:val="00A16F00"/>
    <w:rsid w:val="00A2021B"/>
    <w:rsid w:val="00A2021F"/>
    <w:rsid w:val="00A20482"/>
    <w:rsid w:val="00A20B40"/>
    <w:rsid w:val="00A219B5"/>
    <w:rsid w:val="00A240A6"/>
    <w:rsid w:val="00A2475F"/>
    <w:rsid w:val="00A24AEF"/>
    <w:rsid w:val="00A24F5F"/>
    <w:rsid w:val="00A250FA"/>
    <w:rsid w:val="00A26B75"/>
    <w:rsid w:val="00A31617"/>
    <w:rsid w:val="00A31717"/>
    <w:rsid w:val="00A3201A"/>
    <w:rsid w:val="00A32A0C"/>
    <w:rsid w:val="00A33262"/>
    <w:rsid w:val="00A33811"/>
    <w:rsid w:val="00A3453A"/>
    <w:rsid w:val="00A35020"/>
    <w:rsid w:val="00A36C0C"/>
    <w:rsid w:val="00A37CA2"/>
    <w:rsid w:val="00A40F96"/>
    <w:rsid w:val="00A42C09"/>
    <w:rsid w:val="00A44B7C"/>
    <w:rsid w:val="00A451DF"/>
    <w:rsid w:val="00A457CF"/>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1CC1"/>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E01"/>
    <w:rsid w:val="00A927D7"/>
    <w:rsid w:val="00AA07E3"/>
    <w:rsid w:val="00AA094C"/>
    <w:rsid w:val="00AA0D0E"/>
    <w:rsid w:val="00AA10AE"/>
    <w:rsid w:val="00AA252B"/>
    <w:rsid w:val="00AA28FB"/>
    <w:rsid w:val="00AA3883"/>
    <w:rsid w:val="00AB09CE"/>
    <w:rsid w:val="00AB0AD8"/>
    <w:rsid w:val="00AB1501"/>
    <w:rsid w:val="00AB1786"/>
    <w:rsid w:val="00AB18C6"/>
    <w:rsid w:val="00AB1F7D"/>
    <w:rsid w:val="00AB3A66"/>
    <w:rsid w:val="00AB3E08"/>
    <w:rsid w:val="00AB41A8"/>
    <w:rsid w:val="00AB49A4"/>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43D3"/>
    <w:rsid w:val="00AE466B"/>
    <w:rsid w:val="00AE5DF8"/>
    <w:rsid w:val="00AE7110"/>
    <w:rsid w:val="00AE7F04"/>
    <w:rsid w:val="00AF0F03"/>
    <w:rsid w:val="00AF17CD"/>
    <w:rsid w:val="00AF32DC"/>
    <w:rsid w:val="00AF3841"/>
    <w:rsid w:val="00AF4B82"/>
    <w:rsid w:val="00AF5114"/>
    <w:rsid w:val="00AF679F"/>
    <w:rsid w:val="00B00298"/>
    <w:rsid w:val="00B008EC"/>
    <w:rsid w:val="00B01992"/>
    <w:rsid w:val="00B01F8A"/>
    <w:rsid w:val="00B020EB"/>
    <w:rsid w:val="00B030B9"/>
    <w:rsid w:val="00B0312F"/>
    <w:rsid w:val="00B03D31"/>
    <w:rsid w:val="00B04E2E"/>
    <w:rsid w:val="00B04E8A"/>
    <w:rsid w:val="00B05CDF"/>
    <w:rsid w:val="00B05F65"/>
    <w:rsid w:val="00B06792"/>
    <w:rsid w:val="00B07A29"/>
    <w:rsid w:val="00B11D04"/>
    <w:rsid w:val="00B11FFE"/>
    <w:rsid w:val="00B125C8"/>
    <w:rsid w:val="00B12EF7"/>
    <w:rsid w:val="00B13046"/>
    <w:rsid w:val="00B14B9B"/>
    <w:rsid w:val="00B15EC7"/>
    <w:rsid w:val="00B161B6"/>
    <w:rsid w:val="00B162DE"/>
    <w:rsid w:val="00B20144"/>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3518"/>
    <w:rsid w:val="00B335EE"/>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7141"/>
    <w:rsid w:val="00B674D9"/>
    <w:rsid w:val="00B67757"/>
    <w:rsid w:val="00B67836"/>
    <w:rsid w:val="00B67E5F"/>
    <w:rsid w:val="00B7104A"/>
    <w:rsid w:val="00B714D6"/>
    <w:rsid w:val="00B72EDC"/>
    <w:rsid w:val="00B7310F"/>
    <w:rsid w:val="00B74408"/>
    <w:rsid w:val="00B74922"/>
    <w:rsid w:val="00B75827"/>
    <w:rsid w:val="00B7629C"/>
    <w:rsid w:val="00B76610"/>
    <w:rsid w:val="00B80202"/>
    <w:rsid w:val="00B80A4C"/>
    <w:rsid w:val="00B82EF9"/>
    <w:rsid w:val="00B84844"/>
    <w:rsid w:val="00B84B20"/>
    <w:rsid w:val="00B8574F"/>
    <w:rsid w:val="00B86733"/>
    <w:rsid w:val="00B872AF"/>
    <w:rsid w:val="00B91C44"/>
    <w:rsid w:val="00B932E2"/>
    <w:rsid w:val="00B9354D"/>
    <w:rsid w:val="00B95179"/>
    <w:rsid w:val="00B95697"/>
    <w:rsid w:val="00B96BC2"/>
    <w:rsid w:val="00B97814"/>
    <w:rsid w:val="00BA12A8"/>
    <w:rsid w:val="00BA2125"/>
    <w:rsid w:val="00BA3B94"/>
    <w:rsid w:val="00BA5011"/>
    <w:rsid w:val="00BA5BC2"/>
    <w:rsid w:val="00BB0502"/>
    <w:rsid w:val="00BB1959"/>
    <w:rsid w:val="00BB1BEF"/>
    <w:rsid w:val="00BB1EA4"/>
    <w:rsid w:val="00BB2DFD"/>
    <w:rsid w:val="00BB322C"/>
    <w:rsid w:val="00BB3F5C"/>
    <w:rsid w:val="00BB439C"/>
    <w:rsid w:val="00BB464C"/>
    <w:rsid w:val="00BB5546"/>
    <w:rsid w:val="00BB6B07"/>
    <w:rsid w:val="00BB6E88"/>
    <w:rsid w:val="00BB6EB7"/>
    <w:rsid w:val="00BB7337"/>
    <w:rsid w:val="00BC20C1"/>
    <w:rsid w:val="00BC2800"/>
    <w:rsid w:val="00BC472B"/>
    <w:rsid w:val="00BC4D60"/>
    <w:rsid w:val="00BC570B"/>
    <w:rsid w:val="00BC64F2"/>
    <w:rsid w:val="00BC7227"/>
    <w:rsid w:val="00BD1C7E"/>
    <w:rsid w:val="00BD3AE0"/>
    <w:rsid w:val="00BD5EB2"/>
    <w:rsid w:val="00BD6341"/>
    <w:rsid w:val="00BE026D"/>
    <w:rsid w:val="00BE040D"/>
    <w:rsid w:val="00BE24D7"/>
    <w:rsid w:val="00BE474E"/>
    <w:rsid w:val="00BE4A73"/>
    <w:rsid w:val="00BE614C"/>
    <w:rsid w:val="00BE7030"/>
    <w:rsid w:val="00BF0D81"/>
    <w:rsid w:val="00BF10D8"/>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85B"/>
    <w:rsid w:val="00C27C62"/>
    <w:rsid w:val="00C27DCF"/>
    <w:rsid w:val="00C27EEF"/>
    <w:rsid w:val="00C31BE3"/>
    <w:rsid w:val="00C31DFE"/>
    <w:rsid w:val="00C324E4"/>
    <w:rsid w:val="00C3268C"/>
    <w:rsid w:val="00C33F98"/>
    <w:rsid w:val="00C34044"/>
    <w:rsid w:val="00C34E79"/>
    <w:rsid w:val="00C35341"/>
    <w:rsid w:val="00C353ED"/>
    <w:rsid w:val="00C35FC6"/>
    <w:rsid w:val="00C369B1"/>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2C8"/>
    <w:rsid w:val="00C6114A"/>
    <w:rsid w:val="00C616FC"/>
    <w:rsid w:val="00C62CAF"/>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3B5E"/>
    <w:rsid w:val="00C93C6B"/>
    <w:rsid w:val="00C940C8"/>
    <w:rsid w:val="00C9495F"/>
    <w:rsid w:val="00C949DB"/>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61CD"/>
    <w:rsid w:val="00CB734E"/>
    <w:rsid w:val="00CB79C6"/>
    <w:rsid w:val="00CB7B1E"/>
    <w:rsid w:val="00CC0E2C"/>
    <w:rsid w:val="00CC29A0"/>
    <w:rsid w:val="00CC32A7"/>
    <w:rsid w:val="00CC3AB6"/>
    <w:rsid w:val="00CC42B9"/>
    <w:rsid w:val="00CC550D"/>
    <w:rsid w:val="00CC56C9"/>
    <w:rsid w:val="00CC6089"/>
    <w:rsid w:val="00CC69C5"/>
    <w:rsid w:val="00CC6B07"/>
    <w:rsid w:val="00CC6E0E"/>
    <w:rsid w:val="00CC744C"/>
    <w:rsid w:val="00CC7787"/>
    <w:rsid w:val="00CC79CD"/>
    <w:rsid w:val="00CC7BE7"/>
    <w:rsid w:val="00CC7F94"/>
    <w:rsid w:val="00CD3183"/>
    <w:rsid w:val="00CD362E"/>
    <w:rsid w:val="00CD3712"/>
    <w:rsid w:val="00CD408B"/>
    <w:rsid w:val="00CD454E"/>
    <w:rsid w:val="00CD4BC0"/>
    <w:rsid w:val="00CD5290"/>
    <w:rsid w:val="00CD533A"/>
    <w:rsid w:val="00CD542A"/>
    <w:rsid w:val="00CD6219"/>
    <w:rsid w:val="00CD667C"/>
    <w:rsid w:val="00CD7603"/>
    <w:rsid w:val="00CE0199"/>
    <w:rsid w:val="00CE0C54"/>
    <w:rsid w:val="00CE1860"/>
    <w:rsid w:val="00CE1EB0"/>
    <w:rsid w:val="00CE2C2D"/>
    <w:rsid w:val="00CE4815"/>
    <w:rsid w:val="00CE552E"/>
    <w:rsid w:val="00CE609F"/>
    <w:rsid w:val="00CF07A4"/>
    <w:rsid w:val="00CF14E4"/>
    <w:rsid w:val="00CF300D"/>
    <w:rsid w:val="00D0281D"/>
    <w:rsid w:val="00D030A9"/>
    <w:rsid w:val="00D0323F"/>
    <w:rsid w:val="00D03A20"/>
    <w:rsid w:val="00D03FF4"/>
    <w:rsid w:val="00D044B2"/>
    <w:rsid w:val="00D059AA"/>
    <w:rsid w:val="00D05C1D"/>
    <w:rsid w:val="00D074CC"/>
    <w:rsid w:val="00D0760E"/>
    <w:rsid w:val="00D105F1"/>
    <w:rsid w:val="00D109C1"/>
    <w:rsid w:val="00D11FAB"/>
    <w:rsid w:val="00D1298F"/>
    <w:rsid w:val="00D1494F"/>
    <w:rsid w:val="00D14DD4"/>
    <w:rsid w:val="00D17B84"/>
    <w:rsid w:val="00D2157B"/>
    <w:rsid w:val="00D21699"/>
    <w:rsid w:val="00D21823"/>
    <w:rsid w:val="00D2296E"/>
    <w:rsid w:val="00D23B32"/>
    <w:rsid w:val="00D24111"/>
    <w:rsid w:val="00D25FCE"/>
    <w:rsid w:val="00D25FDF"/>
    <w:rsid w:val="00D268D3"/>
    <w:rsid w:val="00D2697F"/>
    <w:rsid w:val="00D30516"/>
    <w:rsid w:val="00D31667"/>
    <w:rsid w:val="00D33620"/>
    <w:rsid w:val="00D3458E"/>
    <w:rsid w:val="00D34F0D"/>
    <w:rsid w:val="00D36529"/>
    <w:rsid w:val="00D36A5D"/>
    <w:rsid w:val="00D37E03"/>
    <w:rsid w:val="00D40DD6"/>
    <w:rsid w:val="00D40E5A"/>
    <w:rsid w:val="00D46390"/>
    <w:rsid w:val="00D46D1F"/>
    <w:rsid w:val="00D50247"/>
    <w:rsid w:val="00D5115D"/>
    <w:rsid w:val="00D525F8"/>
    <w:rsid w:val="00D530A0"/>
    <w:rsid w:val="00D530FF"/>
    <w:rsid w:val="00D535D0"/>
    <w:rsid w:val="00D54EF6"/>
    <w:rsid w:val="00D55EE7"/>
    <w:rsid w:val="00D56AF5"/>
    <w:rsid w:val="00D56E39"/>
    <w:rsid w:val="00D57635"/>
    <w:rsid w:val="00D60A86"/>
    <w:rsid w:val="00D612B0"/>
    <w:rsid w:val="00D6389C"/>
    <w:rsid w:val="00D63A29"/>
    <w:rsid w:val="00D63E69"/>
    <w:rsid w:val="00D64AEF"/>
    <w:rsid w:val="00D65FE5"/>
    <w:rsid w:val="00D6634A"/>
    <w:rsid w:val="00D66C37"/>
    <w:rsid w:val="00D6753A"/>
    <w:rsid w:val="00D703ED"/>
    <w:rsid w:val="00D740D4"/>
    <w:rsid w:val="00D74AA9"/>
    <w:rsid w:val="00D752C4"/>
    <w:rsid w:val="00D77009"/>
    <w:rsid w:val="00D77F66"/>
    <w:rsid w:val="00D80084"/>
    <w:rsid w:val="00D80182"/>
    <w:rsid w:val="00D81420"/>
    <w:rsid w:val="00D82D23"/>
    <w:rsid w:val="00D8438E"/>
    <w:rsid w:val="00D84FBE"/>
    <w:rsid w:val="00D85487"/>
    <w:rsid w:val="00D8587C"/>
    <w:rsid w:val="00D86E08"/>
    <w:rsid w:val="00D86F49"/>
    <w:rsid w:val="00D871C0"/>
    <w:rsid w:val="00D87CC5"/>
    <w:rsid w:val="00D90E60"/>
    <w:rsid w:val="00D9254E"/>
    <w:rsid w:val="00D92AEA"/>
    <w:rsid w:val="00D92BD0"/>
    <w:rsid w:val="00D94951"/>
    <w:rsid w:val="00D96057"/>
    <w:rsid w:val="00D96F46"/>
    <w:rsid w:val="00D9776A"/>
    <w:rsid w:val="00DA0A57"/>
    <w:rsid w:val="00DA0EC3"/>
    <w:rsid w:val="00DA15EE"/>
    <w:rsid w:val="00DA36BB"/>
    <w:rsid w:val="00DA4BD4"/>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94D"/>
    <w:rsid w:val="00DD3401"/>
    <w:rsid w:val="00DD34E7"/>
    <w:rsid w:val="00DD3FE4"/>
    <w:rsid w:val="00DD4912"/>
    <w:rsid w:val="00DD6DBB"/>
    <w:rsid w:val="00DD6E65"/>
    <w:rsid w:val="00DD7985"/>
    <w:rsid w:val="00DD7CA2"/>
    <w:rsid w:val="00DE043A"/>
    <w:rsid w:val="00DE05A5"/>
    <w:rsid w:val="00DE0E18"/>
    <w:rsid w:val="00DE13D1"/>
    <w:rsid w:val="00DE1507"/>
    <w:rsid w:val="00DE1E15"/>
    <w:rsid w:val="00DE25AD"/>
    <w:rsid w:val="00DE32A3"/>
    <w:rsid w:val="00DE410E"/>
    <w:rsid w:val="00DE58C1"/>
    <w:rsid w:val="00DE6F55"/>
    <w:rsid w:val="00DE7DAC"/>
    <w:rsid w:val="00DF052F"/>
    <w:rsid w:val="00DF20FA"/>
    <w:rsid w:val="00DF53CD"/>
    <w:rsid w:val="00DF5BCC"/>
    <w:rsid w:val="00DF5D93"/>
    <w:rsid w:val="00DF6C5E"/>
    <w:rsid w:val="00DF6F5B"/>
    <w:rsid w:val="00DF75B3"/>
    <w:rsid w:val="00DF76CF"/>
    <w:rsid w:val="00E00C4F"/>
    <w:rsid w:val="00E02E70"/>
    <w:rsid w:val="00E04220"/>
    <w:rsid w:val="00E0449F"/>
    <w:rsid w:val="00E060E8"/>
    <w:rsid w:val="00E10077"/>
    <w:rsid w:val="00E100E0"/>
    <w:rsid w:val="00E10AE2"/>
    <w:rsid w:val="00E123B6"/>
    <w:rsid w:val="00E124AB"/>
    <w:rsid w:val="00E13A4D"/>
    <w:rsid w:val="00E15048"/>
    <w:rsid w:val="00E15E8F"/>
    <w:rsid w:val="00E16726"/>
    <w:rsid w:val="00E200A1"/>
    <w:rsid w:val="00E206E0"/>
    <w:rsid w:val="00E21AA4"/>
    <w:rsid w:val="00E23757"/>
    <w:rsid w:val="00E23781"/>
    <w:rsid w:val="00E238CA"/>
    <w:rsid w:val="00E26EB8"/>
    <w:rsid w:val="00E27947"/>
    <w:rsid w:val="00E31D1E"/>
    <w:rsid w:val="00E333B2"/>
    <w:rsid w:val="00E34F33"/>
    <w:rsid w:val="00E3500A"/>
    <w:rsid w:val="00E35168"/>
    <w:rsid w:val="00E361CB"/>
    <w:rsid w:val="00E375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4209"/>
    <w:rsid w:val="00E559F6"/>
    <w:rsid w:val="00E56795"/>
    <w:rsid w:val="00E57368"/>
    <w:rsid w:val="00E604A6"/>
    <w:rsid w:val="00E60789"/>
    <w:rsid w:val="00E61EFF"/>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75D"/>
    <w:rsid w:val="00E80854"/>
    <w:rsid w:val="00E819A3"/>
    <w:rsid w:val="00E85B55"/>
    <w:rsid w:val="00E8622C"/>
    <w:rsid w:val="00E8722B"/>
    <w:rsid w:val="00E902EE"/>
    <w:rsid w:val="00E9074D"/>
    <w:rsid w:val="00E90CED"/>
    <w:rsid w:val="00E9103A"/>
    <w:rsid w:val="00E9390C"/>
    <w:rsid w:val="00E94BE3"/>
    <w:rsid w:val="00E95C2B"/>
    <w:rsid w:val="00E97FB0"/>
    <w:rsid w:val="00EA0011"/>
    <w:rsid w:val="00EA073B"/>
    <w:rsid w:val="00EA07EF"/>
    <w:rsid w:val="00EA0EDB"/>
    <w:rsid w:val="00EA0FCE"/>
    <w:rsid w:val="00EA12C7"/>
    <w:rsid w:val="00EA12E6"/>
    <w:rsid w:val="00EA241E"/>
    <w:rsid w:val="00EA3210"/>
    <w:rsid w:val="00EA36A7"/>
    <w:rsid w:val="00EA410A"/>
    <w:rsid w:val="00EA49AA"/>
    <w:rsid w:val="00EA4F5A"/>
    <w:rsid w:val="00EA5373"/>
    <w:rsid w:val="00EA64C0"/>
    <w:rsid w:val="00EA7B0F"/>
    <w:rsid w:val="00EB03C2"/>
    <w:rsid w:val="00EB1107"/>
    <w:rsid w:val="00EB1A7C"/>
    <w:rsid w:val="00EB1E9F"/>
    <w:rsid w:val="00EB2103"/>
    <w:rsid w:val="00EB21CC"/>
    <w:rsid w:val="00EB2A18"/>
    <w:rsid w:val="00EB2F38"/>
    <w:rsid w:val="00EB3AA8"/>
    <w:rsid w:val="00EB6196"/>
    <w:rsid w:val="00EB7D41"/>
    <w:rsid w:val="00EC07EC"/>
    <w:rsid w:val="00EC0A0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856"/>
    <w:rsid w:val="00EE3C4E"/>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71F"/>
    <w:rsid w:val="00F120B5"/>
    <w:rsid w:val="00F12DED"/>
    <w:rsid w:val="00F136DD"/>
    <w:rsid w:val="00F13816"/>
    <w:rsid w:val="00F14389"/>
    <w:rsid w:val="00F143B2"/>
    <w:rsid w:val="00F1483B"/>
    <w:rsid w:val="00F14846"/>
    <w:rsid w:val="00F149BC"/>
    <w:rsid w:val="00F14E85"/>
    <w:rsid w:val="00F15072"/>
    <w:rsid w:val="00F15239"/>
    <w:rsid w:val="00F169C3"/>
    <w:rsid w:val="00F16E24"/>
    <w:rsid w:val="00F175DD"/>
    <w:rsid w:val="00F20708"/>
    <w:rsid w:val="00F2130D"/>
    <w:rsid w:val="00F214B8"/>
    <w:rsid w:val="00F21E8B"/>
    <w:rsid w:val="00F22827"/>
    <w:rsid w:val="00F23A5F"/>
    <w:rsid w:val="00F23B38"/>
    <w:rsid w:val="00F24FC9"/>
    <w:rsid w:val="00F2594C"/>
    <w:rsid w:val="00F25E36"/>
    <w:rsid w:val="00F27154"/>
    <w:rsid w:val="00F27CEF"/>
    <w:rsid w:val="00F31E8A"/>
    <w:rsid w:val="00F3230A"/>
    <w:rsid w:val="00F33BC2"/>
    <w:rsid w:val="00F35625"/>
    <w:rsid w:val="00F37A0E"/>
    <w:rsid w:val="00F37E81"/>
    <w:rsid w:val="00F40093"/>
    <w:rsid w:val="00F44CE8"/>
    <w:rsid w:val="00F459CB"/>
    <w:rsid w:val="00F45BD2"/>
    <w:rsid w:val="00F45DDB"/>
    <w:rsid w:val="00F46029"/>
    <w:rsid w:val="00F474DC"/>
    <w:rsid w:val="00F47747"/>
    <w:rsid w:val="00F479F5"/>
    <w:rsid w:val="00F47BBA"/>
    <w:rsid w:val="00F51751"/>
    <w:rsid w:val="00F549C3"/>
    <w:rsid w:val="00F5586C"/>
    <w:rsid w:val="00F5599F"/>
    <w:rsid w:val="00F56114"/>
    <w:rsid w:val="00F56487"/>
    <w:rsid w:val="00F57C48"/>
    <w:rsid w:val="00F6056E"/>
    <w:rsid w:val="00F60683"/>
    <w:rsid w:val="00F61C36"/>
    <w:rsid w:val="00F6201F"/>
    <w:rsid w:val="00F644F1"/>
    <w:rsid w:val="00F64BD6"/>
    <w:rsid w:val="00F64F49"/>
    <w:rsid w:val="00F65D70"/>
    <w:rsid w:val="00F6795B"/>
    <w:rsid w:val="00F67C47"/>
    <w:rsid w:val="00F71BC2"/>
    <w:rsid w:val="00F71EDE"/>
    <w:rsid w:val="00F746F2"/>
    <w:rsid w:val="00F7563D"/>
    <w:rsid w:val="00F75C94"/>
    <w:rsid w:val="00F80A6D"/>
    <w:rsid w:val="00F818B2"/>
    <w:rsid w:val="00F81F2E"/>
    <w:rsid w:val="00F82782"/>
    <w:rsid w:val="00F82FD2"/>
    <w:rsid w:val="00F8327B"/>
    <w:rsid w:val="00F836AA"/>
    <w:rsid w:val="00F837FC"/>
    <w:rsid w:val="00F8446F"/>
    <w:rsid w:val="00F86384"/>
    <w:rsid w:val="00F900D9"/>
    <w:rsid w:val="00F90D42"/>
    <w:rsid w:val="00F918E1"/>
    <w:rsid w:val="00F91BA1"/>
    <w:rsid w:val="00F921EA"/>
    <w:rsid w:val="00F92C17"/>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15B0"/>
    <w:rsid w:val="00FB2F99"/>
    <w:rsid w:val="00FB303B"/>
    <w:rsid w:val="00FB31B9"/>
    <w:rsid w:val="00FB3313"/>
    <w:rsid w:val="00FB342F"/>
    <w:rsid w:val="00FB37AA"/>
    <w:rsid w:val="00FB468C"/>
    <w:rsid w:val="00FB50A7"/>
    <w:rsid w:val="00FB527F"/>
    <w:rsid w:val="00FB5409"/>
    <w:rsid w:val="00FB6E90"/>
    <w:rsid w:val="00FB74C6"/>
    <w:rsid w:val="00FC0236"/>
    <w:rsid w:val="00FC0E02"/>
    <w:rsid w:val="00FC1B07"/>
    <w:rsid w:val="00FC1C87"/>
    <w:rsid w:val="00FC1DBB"/>
    <w:rsid w:val="00FC2D83"/>
    <w:rsid w:val="00FC2F60"/>
    <w:rsid w:val="00FC34D9"/>
    <w:rsid w:val="00FC3CE9"/>
    <w:rsid w:val="00FC3D0B"/>
    <w:rsid w:val="00FC4D47"/>
    <w:rsid w:val="00FC6161"/>
    <w:rsid w:val="00FC7188"/>
    <w:rsid w:val="00FC75C9"/>
    <w:rsid w:val="00FC76F4"/>
    <w:rsid w:val="00FC7A3B"/>
    <w:rsid w:val="00FC7FB6"/>
    <w:rsid w:val="00FD17A9"/>
    <w:rsid w:val="00FD43BD"/>
    <w:rsid w:val="00FD473D"/>
    <w:rsid w:val="00FD62A2"/>
    <w:rsid w:val="00FE0399"/>
    <w:rsid w:val="00FE1660"/>
    <w:rsid w:val="00FE19A2"/>
    <w:rsid w:val="00FE2089"/>
    <w:rsid w:val="00FE21CD"/>
    <w:rsid w:val="00FE2471"/>
    <w:rsid w:val="00FE2EBC"/>
    <w:rsid w:val="00FE2FCE"/>
    <w:rsid w:val="00FE3495"/>
    <w:rsid w:val="00FE362F"/>
    <w:rsid w:val="00FE3E5C"/>
    <w:rsid w:val="00FE4596"/>
    <w:rsid w:val="00FE6AA4"/>
    <w:rsid w:val="00FE7238"/>
    <w:rsid w:val="00FE7313"/>
    <w:rsid w:val="00FF038F"/>
    <w:rsid w:val="00FF0BB8"/>
    <w:rsid w:val="00FF1B31"/>
    <w:rsid w:val="00FF3607"/>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AA98D-A736-4339-95D7-088612792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27888</TotalTime>
  <Pages>17</Pages>
  <Words>2288</Words>
  <Characters>12586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413</cp:revision>
  <cp:lastPrinted>2019-10-30T23:36:00Z</cp:lastPrinted>
  <dcterms:created xsi:type="dcterms:W3CDTF">2018-10-09T23:35:00Z</dcterms:created>
  <dcterms:modified xsi:type="dcterms:W3CDTF">2020-03-26T20:05:00Z</dcterms:modified>
</cp:coreProperties>
</file>