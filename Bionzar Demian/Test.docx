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63907" w14:textId="77777777" w:rsidR="00A34F87" w:rsidRPr="007D5C0C" w:rsidRDefault="00A34F87" w:rsidP="00A34F87">
      <w:pPr>
        <w:rPr>
          <w:rFonts w:ascii="Times New Roman" w:hAnsi="Times New Roman" w:cs="Times New Roman"/>
          <w:b/>
          <w:color w:val="1CADE4" w:themeColor="accent1"/>
          <w:sz w:val="32"/>
          <w:szCs w:val="32"/>
          <w:lang w:val="es-ES"/>
        </w:rPr>
      </w:pPr>
      <w:r w:rsidRPr="007D5C0C">
        <w:rPr>
          <w:rFonts w:ascii="Times New Roman" w:hAnsi="Times New Roman" w:cs="Times New Roman"/>
          <w:b/>
          <w:color w:val="1CADE4" w:themeColor="accent1"/>
          <w:sz w:val="32"/>
          <w:szCs w:val="32"/>
          <w:lang w:val="es-ES"/>
        </w:rPr>
        <w:t>Prólogo: El legado de un ideal. _¿Cuánto eres de ti mismo?</w:t>
      </w:r>
    </w:p>
    <w:p w14:paraId="14066E5A" w14:textId="77777777" w:rsidR="00A34F87" w:rsidRPr="00003A6D" w:rsidRDefault="00A34F87" w:rsidP="00A34F87">
      <w:pPr>
        <w:rPr>
          <w:rFonts w:ascii="Calibri" w:hAnsi="Calibri" w:cs="Calibri"/>
          <w:sz w:val="32"/>
          <w:szCs w:val="32"/>
          <w:lang w:val="es-ES"/>
        </w:rPr>
      </w:pPr>
    </w:p>
    <w:p w14:paraId="55C43DFF"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Mi nombre es Bionzar Demian, y soy quien de cierta forma sometió a lo que la moral humana lo catalogó egoístamente como, “el bien y el mal”.</w:t>
      </w:r>
    </w:p>
    <w:p w14:paraId="648B4E87" w14:textId="77777777" w:rsidR="00A34F87" w:rsidRPr="00003A6D" w:rsidRDefault="00A34F87" w:rsidP="00A34F87">
      <w:pPr>
        <w:spacing w:line="360" w:lineRule="auto"/>
        <w:rPr>
          <w:rFonts w:ascii="Arial" w:hAnsi="Arial" w:cs="Arial"/>
          <w:b/>
          <w:bCs/>
          <w:sz w:val="24"/>
          <w:szCs w:val="24"/>
          <w:lang w:val="es-ES"/>
        </w:rPr>
      </w:pPr>
    </w:p>
    <w:p w14:paraId="4F508AA7"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 xml:space="preserve">Arrastro mis días con tantos recuerdos que sofocan mi paz y mi realidad. Ya no sé cuáles de estos me pertenecen y cuáles me son ajenos en su totalidad. En ciertas ocasiones incluso olvido hasta quien soy. </w:t>
      </w:r>
    </w:p>
    <w:p w14:paraId="5FE3FAF0" w14:textId="77777777" w:rsidR="00A34F87" w:rsidRPr="00003A6D" w:rsidRDefault="00A34F87" w:rsidP="00A34F87">
      <w:pPr>
        <w:spacing w:line="360" w:lineRule="auto"/>
        <w:rPr>
          <w:rFonts w:ascii="Arial" w:hAnsi="Arial" w:cs="Arial"/>
          <w:b/>
          <w:bCs/>
          <w:sz w:val="24"/>
          <w:szCs w:val="24"/>
          <w:lang w:val="es-ES"/>
        </w:rPr>
      </w:pPr>
    </w:p>
    <w:p w14:paraId="481EB3F6"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 xml:space="preserve">Mi tiempo y realidad están tan distorsionados que en lapsos cortos de tiempo olvido en donde me encuentro, y –de los tantos recuerdos invasivos de distintas ideologías– es al que pertenezco. </w:t>
      </w:r>
    </w:p>
    <w:p w14:paraId="5CEAB7FC" w14:textId="77777777" w:rsidR="00A34F87" w:rsidRPr="00003A6D" w:rsidRDefault="00A34F87" w:rsidP="00A34F87">
      <w:pPr>
        <w:spacing w:line="360" w:lineRule="auto"/>
        <w:rPr>
          <w:rFonts w:ascii="Arial" w:hAnsi="Arial" w:cs="Arial"/>
          <w:b/>
          <w:bCs/>
          <w:sz w:val="24"/>
          <w:szCs w:val="24"/>
          <w:lang w:val="es-ES"/>
        </w:rPr>
      </w:pPr>
    </w:p>
    <w:p w14:paraId="33A133A9"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Se que lo que escribo no es nada coherente de alguien cuerdo, pero esto no solo es para que comprendan como termine con recuerdos que no me pertenecían, sino que también quiero que comprendan las decisiones que tomé y las consecuencias de estas.</w:t>
      </w:r>
    </w:p>
    <w:p w14:paraId="4A47B090" w14:textId="77777777" w:rsidR="00A34F87" w:rsidRPr="00003A6D" w:rsidRDefault="00A34F87" w:rsidP="00A34F87">
      <w:pPr>
        <w:spacing w:line="360" w:lineRule="auto"/>
        <w:rPr>
          <w:rFonts w:ascii="Arial" w:hAnsi="Arial" w:cs="Arial"/>
          <w:b/>
          <w:bCs/>
          <w:sz w:val="24"/>
          <w:szCs w:val="24"/>
          <w:lang w:val="es-ES"/>
        </w:rPr>
      </w:pPr>
    </w:p>
    <w:p w14:paraId="3B4D59CE"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 xml:space="preserve">Y si en ocasiones pueden leer ciertas partes en las que hablo en presente y estas estén transcurriendo en pasado, perdonen. Mi mente ya no es la que solía ser. El tiempo ahora mismo me es indiferente. </w:t>
      </w:r>
    </w:p>
    <w:p w14:paraId="217B1758" w14:textId="77777777" w:rsidR="00A34F87" w:rsidRPr="00003A6D" w:rsidRDefault="00A34F87" w:rsidP="00A34F87">
      <w:pPr>
        <w:spacing w:line="360" w:lineRule="auto"/>
        <w:rPr>
          <w:rFonts w:ascii="Arial" w:hAnsi="Arial" w:cs="Arial"/>
          <w:b/>
          <w:bCs/>
          <w:sz w:val="24"/>
          <w:szCs w:val="24"/>
          <w:lang w:val="es-ES"/>
        </w:rPr>
      </w:pPr>
    </w:p>
    <w:p w14:paraId="0A3B46D7"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Se me sería más fácil decir que sucedió conmigo, ser más directo y conciso en la historia, pero si así fuese, no comprenderían porque actué conforme a las decisiones que me llevaron a este momento, y simplemente verían un engranaje más de este mundo tan obsesionado por sostener el poder y la verdad sobre sus manos.</w:t>
      </w:r>
    </w:p>
    <w:p w14:paraId="1F195E9B" w14:textId="77777777" w:rsidR="00A34F87" w:rsidRPr="00003A6D" w:rsidRDefault="00A34F87" w:rsidP="00A34F87">
      <w:pPr>
        <w:spacing w:line="360" w:lineRule="auto"/>
        <w:rPr>
          <w:rFonts w:ascii="Arial" w:hAnsi="Arial" w:cs="Arial"/>
          <w:b/>
          <w:bCs/>
          <w:sz w:val="24"/>
          <w:szCs w:val="24"/>
          <w:lang w:val="es-ES"/>
        </w:rPr>
      </w:pPr>
    </w:p>
    <w:p w14:paraId="2B4F1223"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Para empezar, crecí dentro de una familia muy estricta, pero al mismo tiempo muy amorosa en todos los aspectos; de clase alta y muy prestigiada a nivel internacional, al punto de nunca preocuparme por cosas tan mundanas como la necesidad y el esfuerzo.</w:t>
      </w:r>
    </w:p>
    <w:p w14:paraId="13779A8A" w14:textId="77777777" w:rsidR="00A34F87" w:rsidRPr="00003A6D" w:rsidRDefault="00A34F87" w:rsidP="00A34F87">
      <w:pPr>
        <w:spacing w:line="360" w:lineRule="auto"/>
        <w:rPr>
          <w:rFonts w:ascii="Arial" w:hAnsi="Arial" w:cs="Arial"/>
          <w:b/>
          <w:bCs/>
          <w:sz w:val="24"/>
          <w:szCs w:val="24"/>
          <w:lang w:val="es-ES"/>
        </w:rPr>
      </w:pPr>
    </w:p>
    <w:p w14:paraId="6E706118"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 xml:space="preserve">Conocí el poder a una corta edad por las necesidades de las circunstancias. Para cualquier niño eso es algo muy abrumador y triste por todo lo que eso conlleva. Pero por suerte para mí confort, a lo largo de mi niñes descubrí algo que fortaleció mí mente a la hora de pensar y actuar, y eso fue algo tan sencillo como “las palabras”. </w:t>
      </w:r>
    </w:p>
    <w:p w14:paraId="6849C210" w14:textId="77777777" w:rsidR="00A34F87" w:rsidRPr="00003A6D" w:rsidRDefault="00A34F87" w:rsidP="00A34F87">
      <w:pPr>
        <w:spacing w:line="360" w:lineRule="auto"/>
        <w:rPr>
          <w:rFonts w:ascii="Arial" w:hAnsi="Arial" w:cs="Arial"/>
          <w:b/>
          <w:bCs/>
          <w:sz w:val="24"/>
          <w:szCs w:val="24"/>
          <w:lang w:val="es-ES"/>
        </w:rPr>
      </w:pPr>
    </w:p>
    <w:p w14:paraId="70A6D2D3"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Se abrió tan rápido ese mundo para mí que mis preguntas volaron como flechas sin destino al punto de maravillarme de la mismísima naturaleza de la curiosidad.</w:t>
      </w:r>
    </w:p>
    <w:p w14:paraId="4AF2E1E3" w14:textId="77777777" w:rsidR="00A34F87" w:rsidRPr="00003A6D" w:rsidRDefault="00A34F87" w:rsidP="00A34F87">
      <w:pPr>
        <w:spacing w:line="360" w:lineRule="auto"/>
        <w:rPr>
          <w:rFonts w:ascii="Arial" w:hAnsi="Arial" w:cs="Arial"/>
          <w:b/>
          <w:bCs/>
          <w:sz w:val="24"/>
          <w:szCs w:val="24"/>
          <w:lang w:val="es-ES"/>
        </w:rPr>
      </w:pPr>
    </w:p>
    <w:p w14:paraId="62D09768"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Mi padre Bionzar</w:t>
      </w:r>
      <w:r w:rsidRPr="00003A6D">
        <w:rPr>
          <w:rFonts w:ascii="Arial" w:hAnsi="Arial" w:cs="Arial"/>
          <w:b/>
          <w:bCs/>
          <w:sz w:val="24"/>
          <w:szCs w:val="24"/>
          <w:lang w:val="es-ES"/>
        </w:rPr>
        <w:tab/>
        <w:t xml:space="preserve">Darius; era un hombre de actitudes y posiciones firmes, complexión delgada pero fibrosa, mirada cansada y hombros como derrotados. Su pelo castaño oscuro fue el único rasgo que más heredé de él. Cada vez que lo recuerdo, siempre viene </w:t>
      </w:r>
      <w:r>
        <w:rPr>
          <w:rFonts w:ascii="Arial" w:hAnsi="Arial" w:cs="Arial"/>
          <w:b/>
          <w:bCs/>
          <w:sz w:val="24"/>
          <w:szCs w:val="24"/>
          <w:lang w:val="es-ES"/>
        </w:rPr>
        <w:t xml:space="preserve">a mi </w:t>
      </w:r>
      <w:r w:rsidRPr="00003A6D">
        <w:rPr>
          <w:rFonts w:ascii="Arial" w:hAnsi="Arial" w:cs="Arial"/>
          <w:b/>
          <w:bCs/>
          <w:sz w:val="24"/>
          <w:szCs w:val="24"/>
          <w:lang w:val="es-ES"/>
        </w:rPr>
        <w:t>mente</w:t>
      </w:r>
      <w:r>
        <w:rPr>
          <w:rFonts w:ascii="Arial" w:hAnsi="Arial" w:cs="Arial"/>
          <w:b/>
          <w:bCs/>
          <w:sz w:val="24"/>
          <w:szCs w:val="24"/>
          <w:lang w:val="es-ES"/>
        </w:rPr>
        <w:t xml:space="preserve"> una frase</w:t>
      </w:r>
      <w:r w:rsidRPr="00003A6D">
        <w:rPr>
          <w:rFonts w:ascii="Arial" w:hAnsi="Arial" w:cs="Arial"/>
          <w:b/>
          <w:bCs/>
          <w:sz w:val="24"/>
          <w:szCs w:val="24"/>
          <w:lang w:val="es-ES"/>
        </w:rPr>
        <w:t xml:space="preserve"> que me solía decir con frecuencia: “No te conformes con lo que la sociedad te muestre, ve más allá de lo que está frente a ti, tienes que comprender lo que ves, razonarlo, y tener la determinación necesaria para hacer lo que haga falta para mejorarlo”.</w:t>
      </w:r>
    </w:p>
    <w:p w14:paraId="774D57BB" w14:textId="77777777" w:rsidR="00A34F87" w:rsidRPr="00003A6D" w:rsidRDefault="00A34F87" w:rsidP="00A34F87">
      <w:pPr>
        <w:spacing w:line="360" w:lineRule="auto"/>
        <w:rPr>
          <w:rFonts w:ascii="Arial" w:hAnsi="Arial" w:cs="Arial"/>
          <w:b/>
          <w:bCs/>
          <w:sz w:val="24"/>
          <w:szCs w:val="24"/>
          <w:lang w:val="es-ES"/>
        </w:rPr>
      </w:pPr>
    </w:p>
    <w:p w14:paraId="6D2B90CD"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Esas palabras fue el principio de mi curiosidad.</w:t>
      </w:r>
    </w:p>
    <w:p w14:paraId="3B5EE9A8" w14:textId="77777777" w:rsidR="00A34F87" w:rsidRPr="00003A6D" w:rsidRDefault="00A34F87" w:rsidP="00A34F87">
      <w:pPr>
        <w:spacing w:line="360" w:lineRule="auto"/>
        <w:rPr>
          <w:rFonts w:ascii="Arial" w:hAnsi="Arial" w:cs="Arial"/>
          <w:b/>
          <w:bCs/>
          <w:sz w:val="24"/>
          <w:szCs w:val="24"/>
          <w:lang w:val="es-ES"/>
        </w:rPr>
      </w:pPr>
    </w:p>
    <w:p w14:paraId="43369C23"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lastRenderedPageBreak/>
        <w:t>Pero… “¿Cómo podría mejorarlo si no lo vivo en carne propia? ¿Como podría comprenderlo si no lo sentimos como lo sienten los demás? ¿Como saber si es lo mejor si no lo preguntamos y solo nos guiamos por nuestro propio criterio? ¿No crees que verlo solo desde una perspectiva me limitaría de cierta forma?”</w:t>
      </w:r>
    </w:p>
    <w:p w14:paraId="2110B6D8" w14:textId="77777777" w:rsidR="00A34F87" w:rsidRPr="00003A6D" w:rsidRDefault="00A34F87" w:rsidP="00A34F87">
      <w:pPr>
        <w:spacing w:line="360" w:lineRule="auto"/>
        <w:rPr>
          <w:rFonts w:ascii="Arial" w:hAnsi="Arial" w:cs="Arial"/>
          <w:b/>
          <w:bCs/>
          <w:sz w:val="24"/>
          <w:szCs w:val="24"/>
          <w:lang w:val="es-ES"/>
        </w:rPr>
      </w:pPr>
    </w:p>
    <w:p w14:paraId="194344ED"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 xml:space="preserve">Esas preguntas se impregnaron en mi ser como la misma necesidad de respirar. </w:t>
      </w:r>
      <w:r>
        <w:rPr>
          <w:rFonts w:ascii="Arial" w:hAnsi="Arial" w:cs="Arial"/>
          <w:b/>
          <w:bCs/>
          <w:sz w:val="24"/>
          <w:szCs w:val="24"/>
          <w:lang w:val="es-ES"/>
        </w:rPr>
        <w:t xml:space="preserve">Mientras </w:t>
      </w:r>
      <w:r w:rsidRPr="00003A6D">
        <w:rPr>
          <w:rFonts w:ascii="Arial" w:hAnsi="Arial" w:cs="Arial"/>
          <w:b/>
          <w:bCs/>
          <w:sz w:val="24"/>
          <w:szCs w:val="24"/>
          <w:lang w:val="es-ES"/>
        </w:rPr>
        <w:t>eran contestadas, otras dos surgían</w:t>
      </w:r>
      <w:r>
        <w:rPr>
          <w:rFonts w:ascii="Arial" w:hAnsi="Arial" w:cs="Arial"/>
          <w:b/>
          <w:bCs/>
          <w:sz w:val="24"/>
          <w:szCs w:val="24"/>
          <w:lang w:val="es-ES"/>
        </w:rPr>
        <w:t xml:space="preserve"> tras la respuesta</w:t>
      </w:r>
      <w:r w:rsidRPr="00003A6D">
        <w:rPr>
          <w:rFonts w:ascii="Arial" w:hAnsi="Arial" w:cs="Arial"/>
          <w:b/>
          <w:bCs/>
          <w:sz w:val="24"/>
          <w:szCs w:val="24"/>
          <w:lang w:val="es-ES"/>
        </w:rPr>
        <w:t>. Era una sensación rara como ver un vidrio agrietándose, o un relámpago silencioso iluminando por completo el cielo nocturno.</w:t>
      </w:r>
    </w:p>
    <w:p w14:paraId="44B80460" w14:textId="77777777" w:rsidR="00A34F87" w:rsidRPr="00003A6D" w:rsidRDefault="00A34F87" w:rsidP="00A34F87">
      <w:pPr>
        <w:spacing w:line="360" w:lineRule="auto"/>
        <w:rPr>
          <w:rFonts w:ascii="Arial" w:hAnsi="Arial" w:cs="Arial"/>
          <w:b/>
          <w:bCs/>
          <w:sz w:val="24"/>
          <w:szCs w:val="24"/>
          <w:lang w:val="es-ES"/>
        </w:rPr>
      </w:pPr>
    </w:p>
    <w:p w14:paraId="628CAD44"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Pero mi padre jactancioso, orgulloso por mis preguntas, pero molesto al mismo tiempo, no mostro el mismo interés que yo. Con su voz gruesa y una firme postura en sus palabras solo alegó: “Vivir en ese mundo conlleva a crear raíces que dificultan tu toma de decisiones. Sentirlo solo te hace vulnerable para llevar a cabo lo que es mejor para todos. Preguntar solo crea más conflictos con necesidades. Recuerda que toda persona tiene una necesidad individual y el mundo real no es nada generoso, hijo. Cuando tienes el poder para moldear la verdad tienes que entender que dejaras fuera a un grupo minoritario de personas que no desearan lo mismo que la mayoría”</w:t>
      </w:r>
    </w:p>
    <w:p w14:paraId="49DFF41A" w14:textId="77777777" w:rsidR="00A34F87" w:rsidRPr="00003A6D" w:rsidRDefault="00A34F87" w:rsidP="00A34F87">
      <w:pPr>
        <w:spacing w:line="360" w:lineRule="auto"/>
        <w:rPr>
          <w:rFonts w:ascii="Arial" w:hAnsi="Arial" w:cs="Arial"/>
          <w:b/>
          <w:bCs/>
          <w:sz w:val="24"/>
          <w:szCs w:val="24"/>
          <w:lang w:val="es-ES"/>
        </w:rPr>
      </w:pPr>
    </w:p>
    <w:p w14:paraId="2FA46097"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 xml:space="preserve">Era como ser un espectador con poder para dirigir. Me limitaba solo arreglar los problemas, no a comprenderlos. Aunque mis preguntas sugerían que había otras formas de lograrlo, entonces ¿por qué mi padre se limitaba a seguir esa estricta forma de pensar? </w:t>
      </w:r>
    </w:p>
    <w:p w14:paraId="501A3DD9" w14:textId="77777777" w:rsidR="00A34F87" w:rsidRPr="00003A6D" w:rsidRDefault="00A34F87" w:rsidP="00A34F87">
      <w:pPr>
        <w:spacing w:line="360" w:lineRule="auto"/>
        <w:rPr>
          <w:rFonts w:ascii="Arial" w:hAnsi="Arial" w:cs="Arial"/>
          <w:b/>
          <w:bCs/>
          <w:sz w:val="24"/>
          <w:szCs w:val="24"/>
          <w:lang w:val="es-ES"/>
        </w:rPr>
      </w:pPr>
    </w:p>
    <w:p w14:paraId="19C38221"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 xml:space="preserve">Pero… </w:t>
      </w:r>
    </w:p>
    <w:p w14:paraId="7C63ECB9" w14:textId="77777777" w:rsidR="00A34F87" w:rsidRPr="00003A6D" w:rsidRDefault="00A34F87" w:rsidP="00A34F87">
      <w:pPr>
        <w:spacing w:line="360" w:lineRule="auto"/>
        <w:rPr>
          <w:rFonts w:ascii="Arial" w:hAnsi="Arial" w:cs="Arial"/>
          <w:b/>
          <w:bCs/>
          <w:sz w:val="24"/>
          <w:szCs w:val="24"/>
          <w:lang w:val="es-ES"/>
        </w:rPr>
      </w:pPr>
    </w:p>
    <w:p w14:paraId="207D7304"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¿Estos ideales son míos o de mi padre?</w:t>
      </w:r>
    </w:p>
    <w:p w14:paraId="07B21309"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 xml:space="preserve"> </w:t>
      </w:r>
    </w:p>
    <w:p w14:paraId="5590E4AF"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 xml:space="preserve">¿Qué es lo que en verdad </w:t>
      </w:r>
      <w:r>
        <w:rPr>
          <w:rFonts w:ascii="Arial" w:hAnsi="Arial" w:cs="Arial"/>
          <w:b/>
          <w:bCs/>
          <w:sz w:val="24"/>
          <w:szCs w:val="24"/>
          <w:lang w:val="es-ES"/>
        </w:rPr>
        <w:t>quiero</w:t>
      </w:r>
      <w:r w:rsidRPr="00003A6D">
        <w:rPr>
          <w:rFonts w:ascii="Arial" w:hAnsi="Arial" w:cs="Arial"/>
          <w:b/>
          <w:bCs/>
          <w:sz w:val="24"/>
          <w:szCs w:val="24"/>
          <w:lang w:val="es-ES"/>
        </w:rPr>
        <w:t xml:space="preserve">? </w:t>
      </w:r>
    </w:p>
    <w:p w14:paraId="32A1F20E" w14:textId="77777777" w:rsidR="00A34F87" w:rsidRPr="00003A6D" w:rsidRDefault="00A34F87" w:rsidP="00A34F87">
      <w:pPr>
        <w:spacing w:line="360" w:lineRule="auto"/>
        <w:rPr>
          <w:rFonts w:ascii="Arial" w:hAnsi="Arial" w:cs="Arial"/>
          <w:b/>
          <w:bCs/>
          <w:sz w:val="24"/>
          <w:szCs w:val="24"/>
          <w:lang w:val="es-ES"/>
        </w:rPr>
      </w:pPr>
    </w:p>
    <w:p w14:paraId="09CFCCD2"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¿Por qué sus respuestas nunca me son suficientes?...</w:t>
      </w:r>
    </w:p>
    <w:p w14:paraId="03F13D94" w14:textId="77777777" w:rsidR="00A34F87" w:rsidRPr="00003A6D" w:rsidRDefault="00A34F87" w:rsidP="00A34F87">
      <w:pPr>
        <w:spacing w:line="360" w:lineRule="auto"/>
        <w:rPr>
          <w:rFonts w:ascii="Arial" w:hAnsi="Arial" w:cs="Arial"/>
          <w:b/>
          <w:bCs/>
          <w:sz w:val="24"/>
          <w:szCs w:val="24"/>
          <w:lang w:val="es-ES"/>
        </w:rPr>
      </w:pPr>
    </w:p>
    <w:p w14:paraId="58D40D76"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Fue extraño vivir de esa forma, crecí aprendiendo ciertos valores que colisionaban con mis preguntas, mis dudas y curiosidad. Nunca encontré esa sensación de satisfacción por las lecciones aprendidas.</w:t>
      </w:r>
    </w:p>
    <w:p w14:paraId="5A1558A2" w14:textId="77777777" w:rsidR="00A34F87" w:rsidRPr="00003A6D" w:rsidRDefault="00A34F87" w:rsidP="00A34F87">
      <w:pPr>
        <w:spacing w:line="360" w:lineRule="auto"/>
        <w:rPr>
          <w:rFonts w:ascii="Arial" w:hAnsi="Arial" w:cs="Arial"/>
          <w:b/>
          <w:bCs/>
          <w:sz w:val="24"/>
          <w:szCs w:val="24"/>
          <w:lang w:val="es-ES"/>
        </w:rPr>
      </w:pPr>
    </w:p>
    <w:p w14:paraId="7FF626D9"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 xml:space="preserve">Mi madre, Asami Gunma. Ahhh… Aún recuerdo cada detalle de ella, desde su pelo largo y oscuro con ojos verdes azulados, hasta su cálida piel blanca y su gentil sonrisa. Cargo con orgullo el parentesco de sus ojos verdes azulados que tanto impactaban en mí. Ella, por otro lado, era cariñosa, buena y siempre contestaba mis preguntas con su dulce voz. </w:t>
      </w:r>
    </w:p>
    <w:p w14:paraId="213D5788" w14:textId="77777777" w:rsidR="00A34F87" w:rsidRPr="00003A6D" w:rsidRDefault="00A34F87" w:rsidP="00A34F87">
      <w:pPr>
        <w:spacing w:line="360" w:lineRule="auto"/>
        <w:rPr>
          <w:rFonts w:ascii="Arial" w:hAnsi="Arial" w:cs="Arial"/>
          <w:b/>
          <w:bCs/>
          <w:sz w:val="24"/>
          <w:szCs w:val="24"/>
          <w:lang w:val="es-ES"/>
        </w:rPr>
      </w:pPr>
    </w:p>
    <w:p w14:paraId="4953CA42"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Pero incluso ella tenía límites para las respuestas. Mi padre le prohibió que contestara ciertas preguntas que podrían ser complicadas de explicar hasta no cumplir cierta edad necesaria.</w:t>
      </w:r>
    </w:p>
    <w:p w14:paraId="2E831541" w14:textId="77777777" w:rsidR="00A34F87" w:rsidRPr="00003A6D" w:rsidRDefault="00A34F87" w:rsidP="00A34F87">
      <w:pPr>
        <w:spacing w:line="360" w:lineRule="auto"/>
        <w:rPr>
          <w:rFonts w:ascii="Arial" w:hAnsi="Arial" w:cs="Arial"/>
          <w:b/>
          <w:bCs/>
          <w:sz w:val="24"/>
          <w:szCs w:val="24"/>
          <w:lang w:val="es-ES"/>
        </w:rPr>
      </w:pPr>
    </w:p>
    <w:p w14:paraId="75D318D4" w14:textId="77777777" w:rsidR="00A34F87"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 xml:space="preserve">Era más que comprensible, pero para mí era algo molesto y desesperante por el simple hecho de </w:t>
      </w:r>
      <w:r>
        <w:rPr>
          <w:rFonts w:ascii="Arial" w:hAnsi="Arial" w:cs="Arial"/>
          <w:b/>
          <w:bCs/>
          <w:sz w:val="24"/>
          <w:szCs w:val="24"/>
          <w:lang w:val="es-ES"/>
        </w:rPr>
        <w:t>entender mis preguntas</w:t>
      </w:r>
      <w:r w:rsidRPr="00003A6D">
        <w:rPr>
          <w:rFonts w:ascii="Arial" w:hAnsi="Arial" w:cs="Arial"/>
          <w:b/>
          <w:bCs/>
          <w:sz w:val="24"/>
          <w:szCs w:val="24"/>
          <w:lang w:val="es-ES"/>
        </w:rPr>
        <w:t xml:space="preserve">, </w:t>
      </w:r>
      <w:r>
        <w:rPr>
          <w:rFonts w:ascii="Arial" w:hAnsi="Arial" w:cs="Arial"/>
          <w:b/>
          <w:bCs/>
          <w:sz w:val="24"/>
          <w:szCs w:val="24"/>
          <w:lang w:val="es-ES"/>
        </w:rPr>
        <w:t xml:space="preserve">y </w:t>
      </w:r>
      <w:r w:rsidRPr="00003A6D">
        <w:rPr>
          <w:rFonts w:ascii="Arial" w:hAnsi="Arial" w:cs="Arial"/>
          <w:b/>
          <w:bCs/>
          <w:sz w:val="24"/>
          <w:szCs w:val="24"/>
          <w:lang w:val="es-ES"/>
        </w:rPr>
        <w:t xml:space="preserve">no compartirlo por </w:t>
      </w:r>
      <w:r>
        <w:rPr>
          <w:rFonts w:ascii="Arial" w:hAnsi="Arial" w:cs="Arial"/>
          <w:b/>
          <w:bCs/>
          <w:sz w:val="24"/>
          <w:szCs w:val="24"/>
          <w:lang w:val="es-ES"/>
        </w:rPr>
        <w:t xml:space="preserve">una restricción </w:t>
      </w:r>
      <w:r w:rsidRPr="00003A6D">
        <w:rPr>
          <w:rFonts w:ascii="Arial" w:hAnsi="Arial" w:cs="Arial"/>
          <w:b/>
          <w:bCs/>
          <w:sz w:val="24"/>
          <w:szCs w:val="24"/>
          <w:lang w:val="es-ES"/>
        </w:rPr>
        <w:t xml:space="preserve">edad. Creo que por esa época fue donde aprendí a </w:t>
      </w:r>
      <w:r>
        <w:rPr>
          <w:rFonts w:ascii="Arial" w:hAnsi="Arial" w:cs="Arial"/>
          <w:b/>
          <w:bCs/>
          <w:sz w:val="24"/>
          <w:szCs w:val="24"/>
          <w:lang w:val="es-ES"/>
        </w:rPr>
        <w:t>odiar que oculten la verdad</w:t>
      </w:r>
      <w:r w:rsidRPr="00003A6D">
        <w:rPr>
          <w:rFonts w:ascii="Arial" w:hAnsi="Arial" w:cs="Arial"/>
          <w:b/>
          <w:bCs/>
          <w:sz w:val="24"/>
          <w:szCs w:val="24"/>
          <w:lang w:val="es-ES"/>
        </w:rPr>
        <w:t xml:space="preserve">. </w:t>
      </w:r>
    </w:p>
    <w:p w14:paraId="3E6C8263" w14:textId="77777777" w:rsidR="00A34F87" w:rsidRDefault="00A34F87" w:rsidP="00A34F87">
      <w:pPr>
        <w:spacing w:line="360" w:lineRule="auto"/>
        <w:rPr>
          <w:rFonts w:ascii="Arial" w:hAnsi="Arial" w:cs="Arial"/>
          <w:b/>
          <w:bCs/>
          <w:sz w:val="24"/>
          <w:szCs w:val="24"/>
          <w:lang w:val="es-ES"/>
        </w:rPr>
      </w:pPr>
    </w:p>
    <w:p w14:paraId="63D2F617"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lastRenderedPageBreak/>
        <w:t>Pero también aprendí</w:t>
      </w:r>
      <w:r>
        <w:rPr>
          <w:rFonts w:ascii="Arial" w:hAnsi="Arial" w:cs="Arial"/>
          <w:b/>
          <w:bCs/>
          <w:sz w:val="24"/>
          <w:szCs w:val="24"/>
          <w:lang w:val="es-ES"/>
        </w:rPr>
        <w:t xml:space="preserve"> de ellos</w:t>
      </w:r>
      <w:r w:rsidRPr="00003A6D">
        <w:rPr>
          <w:rFonts w:ascii="Arial" w:hAnsi="Arial" w:cs="Arial"/>
          <w:b/>
          <w:bCs/>
          <w:sz w:val="24"/>
          <w:szCs w:val="24"/>
          <w:lang w:val="es-ES"/>
        </w:rPr>
        <w:t xml:space="preserve"> </w:t>
      </w:r>
      <w:r>
        <w:rPr>
          <w:rFonts w:ascii="Arial" w:hAnsi="Arial" w:cs="Arial"/>
          <w:b/>
          <w:bCs/>
          <w:sz w:val="24"/>
          <w:szCs w:val="24"/>
          <w:lang w:val="es-ES"/>
        </w:rPr>
        <w:t>a que a veces era mejor ser padres</w:t>
      </w:r>
      <w:r w:rsidRPr="00003A6D">
        <w:rPr>
          <w:rFonts w:ascii="Arial" w:hAnsi="Arial" w:cs="Arial"/>
          <w:b/>
          <w:bCs/>
          <w:sz w:val="24"/>
          <w:szCs w:val="24"/>
          <w:lang w:val="es-ES"/>
        </w:rPr>
        <w:t xml:space="preserve"> que instructores, y eso no lo entendería incluso hasta después de ser un adulto.</w:t>
      </w:r>
    </w:p>
    <w:p w14:paraId="2F37C04D" w14:textId="77777777" w:rsidR="00A34F87" w:rsidRPr="00003A6D" w:rsidRDefault="00A34F87" w:rsidP="00A34F87">
      <w:pPr>
        <w:spacing w:line="360" w:lineRule="auto"/>
        <w:rPr>
          <w:rFonts w:ascii="Arial" w:hAnsi="Arial" w:cs="Arial"/>
          <w:b/>
          <w:bCs/>
          <w:sz w:val="24"/>
          <w:szCs w:val="24"/>
          <w:lang w:val="es-ES"/>
        </w:rPr>
      </w:pPr>
    </w:p>
    <w:p w14:paraId="08D90BB0"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“Eres curioso cariño, y eso está bien, nunca pienses lo contrario. Aunque a tu padre no le guste tu forma de ser, es lo que nace de ti, es lo que eres, es tu esencia</w:t>
      </w:r>
      <w:r>
        <w:rPr>
          <w:rFonts w:ascii="Arial" w:hAnsi="Arial" w:cs="Arial"/>
          <w:b/>
          <w:bCs/>
          <w:sz w:val="24"/>
          <w:szCs w:val="24"/>
          <w:lang w:val="es-ES"/>
        </w:rPr>
        <w:t>.</w:t>
      </w:r>
      <w:r w:rsidRPr="00003A6D">
        <w:rPr>
          <w:rFonts w:ascii="Arial" w:hAnsi="Arial" w:cs="Arial"/>
          <w:b/>
          <w:bCs/>
          <w:sz w:val="24"/>
          <w:szCs w:val="24"/>
          <w:lang w:val="es-ES"/>
        </w:rPr>
        <w:t xml:space="preserve"> </w:t>
      </w:r>
      <w:r>
        <w:rPr>
          <w:rFonts w:ascii="Arial" w:hAnsi="Arial" w:cs="Arial"/>
          <w:b/>
          <w:bCs/>
          <w:sz w:val="24"/>
          <w:szCs w:val="24"/>
          <w:lang w:val="es-ES"/>
        </w:rPr>
        <w:t>I</w:t>
      </w:r>
      <w:r w:rsidRPr="00003A6D">
        <w:rPr>
          <w:rFonts w:ascii="Arial" w:hAnsi="Arial" w:cs="Arial"/>
          <w:b/>
          <w:bCs/>
          <w:sz w:val="24"/>
          <w:szCs w:val="24"/>
          <w:lang w:val="es-ES"/>
        </w:rPr>
        <w:t>ntenta ver sus lecciones como una sugerencia por sus años vividos. Además, sea el camino que tomes, él ‘aunque no lo demuestre tan habitualmente’ estará orgulloso en lo que te convertirás, al igual que yo. Sé que eres lo suficientemente listo como para encontra</w:t>
      </w:r>
      <w:r>
        <w:rPr>
          <w:rFonts w:ascii="Arial" w:hAnsi="Arial" w:cs="Arial"/>
          <w:b/>
          <w:bCs/>
          <w:sz w:val="24"/>
          <w:szCs w:val="24"/>
          <w:lang w:val="es-ES"/>
        </w:rPr>
        <w:t>r</w:t>
      </w:r>
      <w:r w:rsidRPr="00003A6D">
        <w:rPr>
          <w:rFonts w:ascii="Arial" w:hAnsi="Arial" w:cs="Arial"/>
          <w:b/>
          <w:bCs/>
          <w:sz w:val="24"/>
          <w:szCs w:val="24"/>
          <w:lang w:val="es-ES"/>
        </w:rPr>
        <w:t xml:space="preserve"> un equilibrio entre tu inquietud por entenderlo todo, y tu responsabilidad de un legado. Es muy pronto para saber tanto, tómate tu tiempo, diviértete un poco, todo llegara acorde a la necesidad de la circunstancia.”</w:t>
      </w:r>
    </w:p>
    <w:p w14:paraId="09A21DE2" w14:textId="77777777" w:rsidR="00A34F87" w:rsidRPr="00003A6D" w:rsidRDefault="00A34F87" w:rsidP="00A34F87">
      <w:pPr>
        <w:spacing w:line="360" w:lineRule="auto"/>
        <w:rPr>
          <w:rFonts w:ascii="Arial" w:hAnsi="Arial" w:cs="Arial"/>
          <w:b/>
          <w:bCs/>
          <w:sz w:val="24"/>
          <w:szCs w:val="24"/>
          <w:lang w:val="es-ES"/>
        </w:rPr>
      </w:pPr>
    </w:p>
    <w:p w14:paraId="2B610A65"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Esas palabras son las que más recuerdo con claridad.</w:t>
      </w:r>
    </w:p>
    <w:p w14:paraId="44D88D5F" w14:textId="77777777" w:rsidR="00A34F87" w:rsidRPr="00003A6D" w:rsidRDefault="00A34F87" w:rsidP="00A34F87">
      <w:pPr>
        <w:spacing w:line="360" w:lineRule="auto"/>
        <w:rPr>
          <w:rFonts w:ascii="Arial" w:hAnsi="Arial" w:cs="Arial"/>
          <w:b/>
          <w:bCs/>
          <w:sz w:val="24"/>
          <w:szCs w:val="24"/>
          <w:lang w:val="es-ES"/>
        </w:rPr>
      </w:pPr>
    </w:p>
    <w:p w14:paraId="42B456B2"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Murió dos años después de eso por una enfermedad única en su sangre, que ni la ciencia, ni todo el dinero que mi padre poseía, lograrían salvarla.</w:t>
      </w:r>
    </w:p>
    <w:p w14:paraId="1B6EB4B2" w14:textId="77777777" w:rsidR="00A34F87" w:rsidRPr="00003A6D" w:rsidRDefault="00A34F87" w:rsidP="00A34F87">
      <w:pPr>
        <w:spacing w:line="360" w:lineRule="auto"/>
        <w:rPr>
          <w:rFonts w:ascii="Arial" w:hAnsi="Arial" w:cs="Arial"/>
          <w:b/>
          <w:bCs/>
          <w:sz w:val="24"/>
          <w:szCs w:val="24"/>
          <w:lang w:val="es-ES"/>
        </w:rPr>
      </w:pPr>
    </w:p>
    <w:p w14:paraId="0116D5D4"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En ese momento sentí que mi curiosidad murió junto a ella. Bajo la lluvia de aquel día cambie por completo, fue cuestión de tiempo el parentesco con mi padre en la forma de pensar. Sin ella junto a nosotros nuestras miradas se marchitaron en ojos firmes y solitarios.</w:t>
      </w:r>
    </w:p>
    <w:p w14:paraId="6415CC3A" w14:textId="77777777" w:rsidR="00A34F87" w:rsidRPr="00003A6D" w:rsidRDefault="00A34F87" w:rsidP="00A34F87">
      <w:pPr>
        <w:spacing w:line="360" w:lineRule="auto"/>
        <w:rPr>
          <w:rFonts w:ascii="Arial" w:hAnsi="Arial" w:cs="Arial"/>
          <w:b/>
          <w:bCs/>
          <w:sz w:val="24"/>
          <w:szCs w:val="24"/>
          <w:lang w:val="es-ES"/>
        </w:rPr>
      </w:pPr>
    </w:p>
    <w:p w14:paraId="3348BF57"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Ese día, tanto mi padre como yo no volvimos a tener la misma conexión de antes, aun lo respetaba, pero en ciertos aspectos estaba un poco molesto por no contestar preguntas más personales como la vida de mis abuelos o incluso como conoció a mi madre. Nuestro trato se convirtió en algo más estructurado y frio.</w:t>
      </w:r>
    </w:p>
    <w:p w14:paraId="08E12BA0" w14:textId="77777777" w:rsidR="00A34F87" w:rsidRPr="00003A6D" w:rsidRDefault="00A34F87" w:rsidP="00A34F87">
      <w:pPr>
        <w:spacing w:line="360" w:lineRule="auto"/>
        <w:rPr>
          <w:rFonts w:ascii="Arial" w:hAnsi="Arial" w:cs="Arial"/>
          <w:b/>
          <w:bCs/>
          <w:sz w:val="24"/>
          <w:szCs w:val="24"/>
          <w:lang w:val="es-ES"/>
        </w:rPr>
      </w:pPr>
    </w:p>
    <w:p w14:paraId="41534363"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No tendría razón de culpa hacia él, ambos habíamos perdido a la mujer que más amábamos y la que nos ayudaba a aprender juntos.</w:t>
      </w:r>
    </w:p>
    <w:p w14:paraId="324CF187" w14:textId="77777777" w:rsidR="00A34F87" w:rsidRPr="00003A6D" w:rsidRDefault="00A34F87" w:rsidP="00A34F87">
      <w:pPr>
        <w:spacing w:line="360" w:lineRule="auto"/>
        <w:rPr>
          <w:rFonts w:ascii="Arial" w:hAnsi="Arial" w:cs="Arial"/>
          <w:b/>
          <w:bCs/>
          <w:sz w:val="24"/>
          <w:szCs w:val="24"/>
          <w:lang w:val="es-ES"/>
        </w:rPr>
      </w:pPr>
    </w:p>
    <w:p w14:paraId="4CDA833C"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Con el pasar del tiempo comprendí que el liderazgo crea oportunidades, y no somos simples espectadores con poder para dirigir, sino que tenemos responsabilidades con un bien mayor que nosotros mismos.</w:t>
      </w:r>
    </w:p>
    <w:p w14:paraId="75E981AA" w14:textId="77777777" w:rsidR="00A34F87" w:rsidRPr="00003A6D" w:rsidRDefault="00A34F87" w:rsidP="00A34F87">
      <w:pPr>
        <w:spacing w:line="360" w:lineRule="auto"/>
        <w:rPr>
          <w:rFonts w:ascii="Arial" w:hAnsi="Arial" w:cs="Arial"/>
          <w:b/>
          <w:bCs/>
          <w:sz w:val="24"/>
          <w:szCs w:val="24"/>
          <w:lang w:val="es-ES"/>
        </w:rPr>
      </w:pPr>
    </w:p>
    <w:p w14:paraId="1A20540A"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 xml:space="preserve">El mundo se rige con hechos reales. </w:t>
      </w:r>
    </w:p>
    <w:p w14:paraId="6544D215" w14:textId="77777777" w:rsidR="00A34F87" w:rsidRPr="00003A6D" w:rsidRDefault="00A34F87" w:rsidP="00A34F87">
      <w:pPr>
        <w:spacing w:line="360" w:lineRule="auto"/>
        <w:rPr>
          <w:rFonts w:ascii="Arial" w:hAnsi="Arial" w:cs="Arial"/>
          <w:b/>
          <w:bCs/>
          <w:sz w:val="24"/>
          <w:szCs w:val="24"/>
          <w:lang w:val="es-ES"/>
        </w:rPr>
      </w:pPr>
    </w:p>
    <w:p w14:paraId="1C3C504A"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 xml:space="preserve">Con el orden. </w:t>
      </w:r>
    </w:p>
    <w:p w14:paraId="50E0E67F" w14:textId="77777777" w:rsidR="00A34F87" w:rsidRPr="00003A6D" w:rsidRDefault="00A34F87" w:rsidP="00A34F87">
      <w:pPr>
        <w:spacing w:line="360" w:lineRule="auto"/>
        <w:rPr>
          <w:rFonts w:ascii="Arial" w:hAnsi="Arial" w:cs="Arial"/>
          <w:b/>
          <w:bCs/>
          <w:sz w:val="24"/>
          <w:szCs w:val="24"/>
          <w:lang w:val="es-ES"/>
        </w:rPr>
      </w:pPr>
    </w:p>
    <w:p w14:paraId="5EF77824"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Con la paz.</w:t>
      </w:r>
    </w:p>
    <w:p w14:paraId="56C8ED65" w14:textId="77777777" w:rsidR="00A34F87" w:rsidRPr="00003A6D" w:rsidRDefault="00A34F87" w:rsidP="00A34F87">
      <w:pPr>
        <w:spacing w:line="360" w:lineRule="auto"/>
        <w:rPr>
          <w:rFonts w:ascii="Arial" w:hAnsi="Arial" w:cs="Arial"/>
          <w:b/>
          <w:bCs/>
          <w:sz w:val="24"/>
          <w:szCs w:val="24"/>
          <w:lang w:val="es-ES"/>
        </w:rPr>
      </w:pPr>
    </w:p>
    <w:p w14:paraId="7548203E"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Me tomó mucho tiempo en comprender todo lo que mi padre me enseñó, porque, aunque lo negara, una pequeña parte de mí siempre quería saber más, nunca me era suficiente, nada, me era suficiente.</w:t>
      </w:r>
    </w:p>
    <w:p w14:paraId="6B09E195" w14:textId="77777777" w:rsidR="00A34F87" w:rsidRPr="00003A6D" w:rsidRDefault="00A34F87" w:rsidP="00A34F87">
      <w:pPr>
        <w:spacing w:line="360" w:lineRule="auto"/>
        <w:rPr>
          <w:rFonts w:ascii="Arial" w:hAnsi="Arial" w:cs="Arial"/>
          <w:b/>
          <w:bCs/>
          <w:sz w:val="24"/>
          <w:szCs w:val="24"/>
          <w:lang w:val="es-ES"/>
        </w:rPr>
      </w:pPr>
    </w:p>
    <w:p w14:paraId="75200318"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Conforme crecía veía el mundo con objetivismo, como un adulto, no con fantasías y sueños como las de un niño. Pero…</w:t>
      </w:r>
    </w:p>
    <w:p w14:paraId="68239432" w14:textId="77777777" w:rsidR="00A34F87" w:rsidRPr="00003A6D" w:rsidRDefault="00A34F87" w:rsidP="00A34F87">
      <w:pPr>
        <w:spacing w:line="360" w:lineRule="auto"/>
        <w:rPr>
          <w:rFonts w:ascii="Arial" w:hAnsi="Arial" w:cs="Arial"/>
          <w:b/>
          <w:bCs/>
          <w:sz w:val="24"/>
          <w:szCs w:val="24"/>
          <w:lang w:val="es-ES"/>
        </w:rPr>
      </w:pPr>
    </w:p>
    <w:p w14:paraId="37F93255"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jah… Estoy cansado…  Muy cansado…</w:t>
      </w:r>
    </w:p>
    <w:p w14:paraId="6E0CBD7E" w14:textId="77777777" w:rsidR="00A34F87" w:rsidRPr="00003A6D" w:rsidRDefault="00A34F87" w:rsidP="00A34F87">
      <w:pPr>
        <w:spacing w:line="360" w:lineRule="auto"/>
        <w:rPr>
          <w:rFonts w:ascii="Arial" w:hAnsi="Arial" w:cs="Arial"/>
          <w:b/>
          <w:bCs/>
          <w:sz w:val="24"/>
          <w:szCs w:val="24"/>
          <w:lang w:val="es-ES"/>
        </w:rPr>
      </w:pPr>
    </w:p>
    <w:p w14:paraId="79CE8A13"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 xml:space="preserve">Se que, en mi posición, adherirme al pasado está mal, pero es de donde parte mi historia y desde donde debo comenzar. </w:t>
      </w:r>
    </w:p>
    <w:p w14:paraId="0393EC1F" w14:textId="77777777" w:rsidR="00A34F87" w:rsidRPr="00003A6D" w:rsidRDefault="00A34F87" w:rsidP="00A34F87">
      <w:pPr>
        <w:spacing w:line="360" w:lineRule="auto"/>
        <w:rPr>
          <w:rFonts w:ascii="Arial" w:hAnsi="Arial" w:cs="Arial"/>
          <w:b/>
          <w:bCs/>
          <w:sz w:val="24"/>
          <w:szCs w:val="24"/>
          <w:lang w:val="es-ES"/>
        </w:rPr>
      </w:pPr>
    </w:p>
    <w:p w14:paraId="5CD6266B"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Estos son los pilares que construí a lo largo de mi vida, y es necesario que sientan y entiendan que fue lo que provocó que terminara en este momento de la historia.</w:t>
      </w:r>
    </w:p>
    <w:p w14:paraId="1E8CC9D0" w14:textId="77777777" w:rsidR="00A34F87" w:rsidRPr="00003A6D" w:rsidRDefault="00A34F87" w:rsidP="00A34F87">
      <w:pPr>
        <w:spacing w:line="360" w:lineRule="auto"/>
        <w:rPr>
          <w:rFonts w:ascii="Arial" w:hAnsi="Arial" w:cs="Arial"/>
          <w:b/>
          <w:bCs/>
          <w:sz w:val="24"/>
          <w:szCs w:val="24"/>
          <w:lang w:val="es-ES"/>
        </w:rPr>
      </w:pPr>
    </w:p>
    <w:p w14:paraId="1A26FC78"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El mundo es más complicado al momento de salir de esa burbuja a la que tantos años pertenecí. Hoy, con la muerte siguiéndome a cada paso que doy, desearía saber cómo hubiera sido vivir en esa burbuja de ingenuidad y ser ajeno a la cruda realidad del conocimiento.</w:t>
      </w:r>
    </w:p>
    <w:p w14:paraId="64B03B24" w14:textId="77777777" w:rsidR="00A34F87" w:rsidRPr="00003A6D" w:rsidRDefault="00A34F87" w:rsidP="00A34F87">
      <w:pPr>
        <w:spacing w:line="360" w:lineRule="auto"/>
        <w:rPr>
          <w:rFonts w:ascii="Arial" w:hAnsi="Arial" w:cs="Arial"/>
          <w:b/>
          <w:bCs/>
          <w:sz w:val="24"/>
          <w:szCs w:val="24"/>
          <w:lang w:val="es-ES"/>
        </w:rPr>
      </w:pPr>
    </w:p>
    <w:p w14:paraId="57D9D315"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Llegué a la conclusión que el tiempo te hace más sabio, pero no más feliz.</w:t>
      </w:r>
    </w:p>
    <w:p w14:paraId="5A83A1E5" w14:textId="77777777" w:rsidR="00A34F87" w:rsidRPr="00003A6D" w:rsidRDefault="00A34F87" w:rsidP="00A34F87">
      <w:pPr>
        <w:spacing w:line="360" w:lineRule="auto"/>
        <w:rPr>
          <w:rFonts w:ascii="Arial" w:hAnsi="Arial" w:cs="Arial"/>
          <w:b/>
          <w:bCs/>
          <w:sz w:val="24"/>
          <w:szCs w:val="24"/>
          <w:lang w:val="es-ES"/>
        </w:rPr>
      </w:pPr>
    </w:p>
    <w:p w14:paraId="06E6C329"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 xml:space="preserve">Desperdicié mi lapso de juventud creyendo que el saber se me sería más ameno con el tiempo. Me equivoqué… </w:t>
      </w:r>
    </w:p>
    <w:p w14:paraId="5DD99DC3" w14:textId="77777777" w:rsidR="00A34F87" w:rsidRPr="00003A6D" w:rsidRDefault="00A34F87" w:rsidP="00A34F87">
      <w:pPr>
        <w:spacing w:line="360" w:lineRule="auto"/>
        <w:rPr>
          <w:rFonts w:ascii="Arial" w:hAnsi="Arial" w:cs="Arial"/>
          <w:b/>
          <w:bCs/>
          <w:sz w:val="24"/>
          <w:szCs w:val="24"/>
          <w:lang w:val="es-ES"/>
        </w:rPr>
      </w:pPr>
    </w:p>
    <w:p w14:paraId="00861F94"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No piensen lo contrario, no me arrepiento de ninguna decisión que tome a lo largo de mi vida, y nunca lo hare. Acepté esta responsabilidad para dejar un legado de curiosidad y preguntas que el tiempo no podrá destruir ni distorsionar, y que el ser humano no sabrá controlar.</w:t>
      </w:r>
    </w:p>
    <w:p w14:paraId="34762D29" w14:textId="77777777" w:rsidR="00A34F87" w:rsidRPr="00003A6D" w:rsidRDefault="00A34F87" w:rsidP="00A34F87">
      <w:pPr>
        <w:spacing w:line="360" w:lineRule="auto"/>
        <w:rPr>
          <w:rFonts w:ascii="Arial" w:hAnsi="Arial" w:cs="Arial"/>
          <w:b/>
          <w:bCs/>
          <w:sz w:val="24"/>
          <w:szCs w:val="24"/>
          <w:lang w:val="es-ES"/>
        </w:rPr>
      </w:pPr>
    </w:p>
    <w:p w14:paraId="34AF40CF"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No soy lo que mi padre pretendía que fuese, ni lo que mi madre me enseño, mucho menos lo que aquellos hermanos de la “sabiduría” que tanto estimaba me ayudaron a entender, soy lo que siempre fui y lo que mis padres de cierta forma me ayudaron a comprender.</w:t>
      </w:r>
    </w:p>
    <w:p w14:paraId="42560C0B" w14:textId="77777777" w:rsidR="00A34F87" w:rsidRPr="00003A6D" w:rsidRDefault="00A34F87" w:rsidP="00A34F87">
      <w:pPr>
        <w:spacing w:line="360" w:lineRule="auto"/>
        <w:rPr>
          <w:rFonts w:ascii="Arial" w:hAnsi="Arial" w:cs="Arial"/>
          <w:b/>
          <w:bCs/>
          <w:sz w:val="24"/>
          <w:szCs w:val="24"/>
          <w:lang w:val="es-ES"/>
        </w:rPr>
      </w:pPr>
    </w:p>
    <w:p w14:paraId="7A18E516" w14:textId="77777777" w:rsidR="00A34F87"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lastRenderedPageBreak/>
        <w:t xml:space="preserve">Sé claramente que mi legado dejara muchas dudas sin contestar, caminos sin explorar, ideas sin resolver, porque ya una vez sucedió, y mi legado no será la excepción. </w:t>
      </w:r>
    </w:p>
    <w:p w14:paraId="2819727B" w14:textId="77777777" w:rsidR="00A34F87" w:rsidRDefault="00A34F87" w:rsidP="00A34F87">
      <w:pPr>
        <w:spacing w:line="360" w:lineRule="auto"/>
        <w:rPr>
          <w:rFonts w:ascii="Arial" w:hAnsi="Arial" w:cs="Arial"/>
          <w:b/>
          <w:bCs/>
          <w:sz w:val="24"/>
          <w:szCs w:val="24"/>
          <w:lang w:val="es-ES"/>
        </w:rPr>
      </w:pPr>
    </w:p>
    <w:p w14:paraId="7349AB54"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Mi historia no es la primera, y no será la última. Esto volverá a suceder, por que aquellos con la misma determinación se levantaran para hacer las preguntas correctas.</w:t>
      </w:r>
    </w:p>
    <w:p w14:paraId="6C3E9CC4" w14:textId="77777777" w:rsidR="00A34F87" w:rsidRPr="00003A6D" w:rsidRDefault="00A34F87" w:rsidP="00A34F87">
      <w:pPr>
        <w:spacing w:line="360" w:lineRule="auto"/>
        <w:rPr>
          <w:rFonts w:ascii="Arial" w:hAnsi="Arial" w:cs="Arial"/>
          <w:b/>
          <w:bCs/>
          <w:sz w:val="24"/>
          <w:szCs w:val="24"/>
          <w:lang w:val="es-ES"/>
        </w:rPr>
      </w:pPr>
    </w:p>
    <w:p w14:paraId="3910F0BB"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El mundo se cuestionará mi saber</w:t>
      </w:r>
      <w:r>
        <w:rPr>
          <w:rFonts w:ascii="Arial" w:hAnsi="Arial" w:cs="Arial"/>
          <w:b/>
          <w:bCs/>
          <w:sz w:val="24"/>
          <w:szCs w:val="24"/>
          <w:lang w:val="es-ES"/>
        </w:rPr>
        <w:t>,</w:t>
      </w:r>
      <w:r w:rsidRPr="00003A6D">
        <w:rPr>
          <w:rFonts w:ascii="Arial" w:hAnsi="Arial" w:cs="Arial"/>
          <w:b/>
          <w:bCs/>
          <w:sz w:val="24"/>
          <w:szCs w:val="24"/>
          <w:lang w:val="es-ES"/>
        </w:rPr>
        <w:t xml:space="preserve"> mis idea</w:t>
      </w:r>
      <w:r>
        <w:rPr>
          <w:rFonts w:ascii="Arial" w:hAnsi="Arial" w:cs="Arial"/>
          <w:b/>
          <w:bCs/>
          <w:sz w:val="24"/>
          <w:szCs w:val="24"/>
          <w:lang w:val="es-ES"/>
        </w:rPr>
        <w:t>s</w:t>
      </w:r>
      <w:r w:rsidRPr="00003A6D">
        <w:rPr>
          <w:rFonts w:ascii="Arial" w:hAnsi="Arial" w:cs="Arial"/>
          <w:b/>
          <w:bCs/>
          <w:sz w:val="24"/>
          <w:szCs w:val="24"/>
          <w:lang w:val="es-ES"/>
        </w:rPr>
        <w:t xml:space="preserve"> y </w:t>
      </w:r>
      <w:r>
        <w:rPr>
          <w:rFonts w:ascii="Arial" w:hAnsi="Arial" w:cs="Arial"/>
          <w:b/>
          <w:bCs/>
          <w:sz w:val="24"/>
          <w:szCs w:val="24"/>
          <w:lang w:val="es-ES"/>
        </w:rPr>
        <w:t>decisiones</w:t>
      </w:r>
      <w:r w:rsidRPr="00003A6D">
        <w:rPr>
          <w:rFonts w:ascii="Arial" w:hAnsi="Arial" w:cs="Arial"/>
          <w:b/>
          <w:bCs/>
          <w:sz w:val="24"/>
          <w:szCs w:val="24"/>
          <w:lang w:val="es-ES"/>
        </w:rPr>
        <w:t xml:space="preserve">, pero estará bien. </w:t>
      </w:r>
      <w:r>
        <w:rPr>
          <w:rFonts w:ascii="Arial" w:hAnsi="Arial" w:cs="Arial"/>
          <w:b/>
          <w:bCs/>
          <w:sz w:val="24"/>
          <w:szCs w:val="24"/>
          <w:lang w:val="es-ES"/>
        </w:rPr>
        <w:t>Todo</w:t>
      </w:r>
      <w:r w:rsidRPr="00003A6D">
        <w:rPr>
          <w:rFonts w:ascii="Arial" w:hAnsi="Arial" w:cs="Arial"/>
          <w:b/>
          <w:bCs/>
          <w:sz w:val="24"/>
          <w:szCs w:val="24"/>
          <w:lang w:val="es-ES"/>
        </w:rPr>
        <w:t xml:space="preserve"> está en constante cambio, las ideas también lo estarán, y así se construirán nuevos caminos por los cuales transitar. Si no somos críticamente constructivos, el saber se detendrá.</w:t>
      </w:r>
    </w:p>
    <w:p w14:paraId="59F01491" w14:textId="77777777" w:rsidR="00A34F87" w:rsidRPr="00003A6D" w:rsidRDefault="00A34F87" w:rsidP="00A34F87">
      <w:pPr>
        <w:spacing w:line="360" w:lineRule="auto"/>
        <w:rPr>
          <w:rFonts w:ascii="Arial" w:hAnsi="Arial" w:cs="Arial"/>
          <w:b/>
          <w:bCs/>
          <w:sz w:val="24"/>
          <w:szCs w:val="24"/>
          <w:lang w:val="es-ES"/>
        </w:rPr>
      </w:pPr>
    </w:p>
    <w:p w14:paraId="6A51E853"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Y aunque no haya contestado toda pregunta existente, sé que alguien más se encargará de hacerlo, e incluso se pondrá en duda su intelecto. Pero sé que aquellos pocos que logren sacrificar su propia paz mental</w:t>
      </w:r>
      <w:r>
        <w:rPr>
          <w:rFonts w:ascii="Arial" w:hAnsi="Arial" w:cs="Arial"/>
          <w:b/>
          <w:bCs/>
          <w:sz w:val="24"/>
          <w:szCs w:val="24"/>
          <w:lang w:val="es-ES"/>
        </w:rPr>
        <w:t>,</w:t>
      </w:r>
      <w:r w:rsidRPr="00003A6D">
        <w:rPr>
          <w:rFonts w:ascii="Arial" w:hAnsi="Arial" w:cs="Arial"/>
          <w:b/>
          <w:bCs/>
          <w:sz w:val="24"/>
          <w:szCs w:val="24"/>
          <w:lang w:val="es-ES"/>
        </w:rPr>
        <w:t xml:space="preserve"> encontrarán las respuestas necesarias para ayudar</w:t>
      </w:r>
      <w:r>
        <w:rPr>
          <w:rFonts w:ascii="Arial" w:hAnsi="Arial" w:cs="Arial"/>
          <w:b/>
          <w:bCs/>
          <w:sz w:val="24"/>
          <w:szCs w:val="24"/>
          <w:lang w:val="es-ES"/>
        </w:rPr>
        <w:t>nos</w:t>
      </w:r>
      <w:r w:rsidRPr="00003A6D">
        <w:rPr>
          <w:rFonts w:ascii="Arial" w:hAnsi="Arial" w:cs="Arial"/>
          <w:b/>
          <w:bCs/>
          <w:sz w:val="24"/>
          <w:szCs w:val="24"/>
          <w:lang w:val="es-ES"/>
        </w:rPr>
        <w:t xml:space="preserve"> a </w:t>
      </w:r>
      <w:r>
        <w:rPr>
          <w:rFonts w:ascii="Arial" w:hAnsi="Arial" w:cs="Arial"/>
          <w:b/>
          <w:bCs/>
          <w:sz w:val="24"/>
          <w:szCs w:val="24"/>
          <w:lang w:val="es-ES"/>
        </w:rPr>
        <w:t>no cometer</w:t>
      </w:r>
      <w:r w:rsidRPr="00003A6D">
        <w:rPr>
          <w:rFonts w:ascii="Arial" w:hAnsi="Arial" w:cs="Arial"/>
          <w:b/>
          <w:bCs/>
          <w:sz w:val="24"/>
          <w:szCs w:val="24"/>
          <w:lang w:val="es-ES"/>
        </w:rPr>
        <w:t xml:space="preserve"> los mismos errores del pasado.</w:t>
      </w:r>
    </w:p>
    <w:p w14:paraId="634A9656" w14:textId="77777777" w:rsidR="00A34F87" w:rsidRPr="00003A6D" w:rsidRDefault="00A34F87" w:rsidP="00A34F87">
      <w:pPr>
        <w:spacing w:line="360" w:lineRule="auto"/>
        <w:rPr>
          <w:rFonts w:ascii="Arial" w:hAnsi="Arial" w:cs="Arial"/>
          <w:b/>
          <w:bCs/>
          <w:sz w:val="24"/>
          <w:szCs w:val="24"/>
          <w:lang w:val="es-ES"/>
        </w:rPr>
      </w:pPr>
    </w:p>
    <w:p w14:paraId="3F764772"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En el ser humano nace la necesidad de saber más, de comprender más</w:t>
      </w:r>
      <w:r>
        <w:rPr>
          <w:rFonts w:ascii="Arial" w:hAnsi="Arial" w:cs="Arial"/>
          <w:b/>
          <w:bCs/>
          <w:sz w:val="24"/>
          <w:szCs w:val="24"/>
          <w:lang w:val="es-ES"/>
        </w:rPr>
        <w:t xml:space="preserve"> y</w:t>
      </w:r>
      <w:r w:rsidRPr="00003A6D">
        <w:rPr>
          <w:rFonts w:ascii="Arial" w:hAnsi="Arial" w:cs="Arial"/>
          <w:b/>
          <w:bCs/>
          <w:sz w:val="24"/>
          <w:szCs w:val="24"/>
          <w:lang w:val="es-ES"/>
        </w:rPr>
        <w:t xml:space="preserve"> de tener el control sobre eso</w:t>
      </w:r>
      <w:r>
        <w:rPr>
          <w:rFonts w:ascii="Arial" w:hAnsi="Arial" w:cs="Arial"/>
          <w:b/>
          <w:bCs/>
          <w:sz w:val="24"/>
          <w:szCs w:val="24"/>
          <w:lang w:val="es-ES"/>
        </w:rPr>
        <w:t>.</w:t>
      </w:r>
      <w:r w:rsidRPr="00003A6D">
        <w:rPr>
          <w:rFonts w:ascii="Arial" w:hAnsi="Arial" w:cs="Arial"/>
          <w:b/>
          <w:bCs/>
          <w:sz w:val="24"/>
          <w:szCs w:val="24"/>
          <w:lang w:val="es-ES"/>
        </w:rPr>
        <w:t xml:space="preserve"> </w:t>
      </w:r>
      <w:r>
        <w:rPr>
          <w:rFonts w:ascii="Arial" w:hAnsi="Arial" w:cs="Arial"/>
          <w:b/>
          <w:bCs/>
          <w:sz w:val="24"/>
          <w:szCs w:val="24"/>
          <w:lang w:val="es-ES"/>
        </w:rPr>
        <w:t>P</w:t>
      </w:r>
      <w:r w:rsidRPr="00003A6D">
        <w:rPr>
          <w:rFonts w:ascii="Arial" w:hAnsi="Arial" w:cs="Arial"/>
          <w:b/>
          <w:bCs/>
          <w:sz w:val="24"/>
          <w:szCs w:val="24"/>
          <w:lang w:val="es-ES"/>
        </w:rPr>
        <w:t xml:space="preserve">ero muy pocos saben aceptarlo y ceder ese poder </w:t>
      </w:r>
      <w:r>
        <w:rPr>
          <w:rFonts w:ascii="Arial" w:hAnsi="Arial" w:cs="Arial"/>
          <w:b/>
          <w:bCs/>
          <w:sz w:val="24"/>
          <w:szCs w:val="24"/>
          <w:lang w:val="es-ES"/>
        </w:rPr>
        <w:t>para</w:t>
      </w:r>
      <w:r w:rsidRPr="00003A6D">
        <w:rPr>
          <w:rFonts w:ascii="Arial" w:hAnsi="Arial" w:cs="Arial"/>
          <w:b/>
          <w:bCs/>
          <w:sz w:val="24"/>
          <w:szCs w:val="24"/>
          <w:lang w:val="es-ES"/>
        </w:rPr>
        <w:t xml:space="preserve"> aquellos que lo necesitan. </w:t>
      </w:r>
    </w:p>
    <w:p w14:paraId="379FB0F6" w14:textId="77777777" w:rsidR="00A34F87" w:rsidRPr="00003A6D" w:rsidRDefault="00A34F87" w:rsidP="00A34F87">
      <w:pPr>
        <w:spacing w:line="360" w:lineRule="auto"/>
        <w:rPr>
          <w:rFonts w:ascii="Arial" w:hAnsi="Arial" w:cs="Arial"/>
          <w:b/>
          <w:bCs/>
          <w:sz w:val="24"/>
          <w:szCs w:val="24"/>
          <w:lang w:val="es-ES"/>
        </w:rPr>
      </w:pPr>
    </w:p>
    <w:p w14:paraId="0454B153"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 xml:space="preserve">El </w:t>
      </w:r>
      <w:r>
        <w:rPr>
          <w:rFonts w:ascii="Arial" w:hAnsi="Arial" w:cs="Arial"/>
          <w:b/>
          <w:bCs/>
          <w:sz w:val="24"/>
          <w:szCs w:val="24"/>
          <w:lang w:val="es-ES"/>
        </w:rPr>
        <w:t>conocimiento</w:t>
      </w:r>
      <w:r w:rsidRPr="00003A6D">
        <w:rPr>
          <w:rFonts w:ascii="Arial" w:hAnsi="Arial" w:cs="Arial"/>
          <w:b/>
          <w:bCs/>
          <w:sz w:val="24"/>
          <w:szCs w:val="24"/>
          <w:lang w:val="es-ES"/>
        </w:rPr>
        <w:t xml:space="preserve"> es algo triste y lúgubre, pero si se está dispuesto a aceptar esa carga podrá moldear el mundo a la imagen necesaria para que las personas vivan en libertad, o privarlos a todos de ella. Eso dependerá de su propia fe, y de las decisiones que tomen para conseguirlo.</w:t>
      </w:r>
    </w:p>
    <w:p w14:paraId="40237C78" w14:textId="77777777" w:rsidR="00A34F87" w:rsidRPr="00003A6D" w:rsidRDefault="00A34F87" w:rsidP="00A34F87">
      <w:pPr>
        <w:spacing w:line="360" w:lineRule="auto"/>
        <w:rPr>
          <w:rFonts w:ascii="Arial" w:hAnsi="Arial" w:cs="Arial"/>
          <w:b/>
          <w:bCs/>
          <w:sz w:val="24"/>
          <w:szCs w:val="24"/>
          <w:lang w:val="es-ES"/>
        </w:rPr>
      </w:pPr>
    </w:p>
    <w:p w14:paraId="2C6ACDBA"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 xml:space="preserve">No le temo a mi muerte, sé que hice lo mejor para aquellos que no podían defenderse. A veces ser mayoría no es suficiente, a veces hay que someter a aquellos que por el simple hecho de tener “el poder del </w:t>
      </w:r>
      <w:r>
        <w:rPr>
          <w:rFonts w:ascii="Arial" w:hAnsi="Arial" w:cs="Arial"/>
          <w:b/>
          <w:bCs/>
          <w:sz w:val="24"/>
          <w:szCs w:val="24"/>
          <w:lang w:val="es-ES"/>
        </w:rPr>
        <w:t>conocimiento</w:t>
      </w:r>
      <w:r w:rsidRPr="00003A6D">
        <w:rPr>
          <w:rFonts w:ascii="Arial" w:hAnsi="Arial" w:cs="Arial"/>
          <w:b/>
          <w:bCs/>
          <w:sz w:val="24"/>
          <w:szCs w:val="24"/>
          <w:lang w:val="es-ES"/>
        </w:rPr>
        <w:t>”, piensan que pueden privar a quienes quieran de su libertad de aprender.</w:t>
      </w:r>
    </w:p>
    <w:p w14:paraId="18633303" w14:textId="77777777" w:rsidR="00A34F87" w:rsidRPr="00003A6D" w:rsidRDefault="00A34F87" w:rsidP="00A34F87">
      <w:pPr>
        <w:spacing w:line="360" w:lineRule="auto"/>
        <w:rPr>
          <w:rFonts w:ascii="Arial" w:hAnsi="Arial" w:cs="Arial"/>
          <w:b/>
          <w:bCs/>
          <w:sz w:val="24"/>
          <w:szCs w:val="24"/>
          <w:lang w:val="es-ES"/>
        </w:rPr>
      </w:pPr>
    </w:p>
    <w:p w14:paraId="30A8B6C8"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No escribo esto para que sigan mis pasos, es para que se cuestionen respuestas con preguntas, es para que comprendan como “YÓ” observé el mundo que me rodeaba y me adapté a esa necesidad.</w:t>
      </w:r>
    </w:p>
    <w:p w14:paraId="5378F571" w14:textId="77777777" w:rsidR="00A34F87" w:rsidRPr="00003A6D" w:rsidRDefault="00A34F87" w:rsidP="00A34F87">
      <w:pPr>
        <w:spacing w:line="360" w:lineRule="auto"/>
        <w:rPr>
          <w:rFonts w:ascii="Arial" w:hAnsi="Arial" w:cs="Arial"/>
          <w:b/>
          <w:bCs/>
          <w:sz w:val="24"/>
          <w:szCs w:val="24"/>
          <w:lang w:val="es-ES"/>
        </w:rPr>
      </w:pPr>
    </w:p>
    <w:p w14:paraId="626CC145" w14:textId="77777777" w:rsidR="00A34F87" w:rsidRPr="00003A6D" w:rsidRDefault="00A34F87" w:rsidP="00A34F87">
      <w:pPr>
        <w:spacing w:line="360" w:lineRule="auto"/>
        <w:rPr>
          <w:rFonts w:ascii="Arial" w:hAnsi="Arial" w:cs="Arial"/>
          <w:b/>
          <w:bCs/>
          <w:sz w:val="24"/>
          <w:szCs w:val="24"/>
          <w:lang w:val="es-ES"/>
        </w:rPr>
      </w:pPr>
      <w:r w:rsidRPr="00003A6D">
        <w:rPr>
          <w:rFonts w:ascii="Arial" w:hAnsi="Arial" w:cs="Arial"/>
          <w:b/>
          <w:bCs/>
          <w:sz w:val="24"/>
          <w:szCs w:val="24"/>
          <w:lang w:val="es-ES"/>
        </w:rPr>
        <w:t>Esta es mi historia, de quien una vez fui, en que me convertí, y como mis días terminaron así.</w:t>
      </w:r>
    </w:p>
    <w:p w14:paraId="013F7060" w14:textId="77777777" w:rsidR="00A34F87" w:rsidRDefault="00A34F87" w:rsidP="00A34F87">
      <w:pPr>
        <w:spacing w:line="360" w:lineRule="auto"/>
        <w:rPr>
          <w:rFonts w:ascii="Arial" w:hAnsi="Arial" w:cs="Arial"/>
          <w:b/>
          <w:bCs/>
          <w:sz w:val="24"/>
          <w:szCs w:val="24"/>
          <w:lang w:val="es-ES"/>
        </w:rPr>
      </w:pPr>
    </w:p>
    <w:p w14:paraId="79C6D376" w14:textId="77777777" w:rsidR="00A34F87" w:rsidRDefault="00A34F87" w:rsidP="00A34F87">
      <w:pPr>
        <w:spacing w:line="360" w:lineRule="auto"/>
        <w:rPr>
          <w:rFonts w:ascii="Arial" w:hAnsi="Arial" w:cs="Arial"/>
          <w:b/>
          <w:bCs/>
          <w:sz w:val="24"/>
          <w:szCs w:val="24"/>
          <w:lang w:val="es-ES"/>
        </w:rPr>
      </w:pPr>
    </w:p>
    <w:p w14:paraId="5BAB45BC" w14:textId="77777777" w:rsidR="00A34F87" w:rsidRDefault="00A34F87" w:rsidP="00A34F87">
      <w:pPr>
        <w:spacing w:line="360" w:lineRule="auto"/>
        <w:rPr>
          <w:rFonts w:ascii="Arial" w:hAnsi="Arial" w:cs="Arial"/>
          <w:b/>
          <w:bCs/>
          <w:sz w:val="24"/>
          <w:szCs w:val="24"/>
          <w:lang w:val="es-ES"/>
        </w:rPr>
      </w:pPr>
    </w:p>
    <w:p w14:paraId="549F2A04" w14:textId="77777777" w:rsidR="00A34F87" w:rsidRDefault="00A34F87" w:rsidP="00A34F87">
      <w:pPr>
        <w:spacing w:line="360" w:lineRule="auto"/>
        <w:rPr>
          <w:rFonts w:ascii="Times New Roman" w:hAnsi="Times New Roman" w:cs="Times New Roman"/>
          <w:b/>
          <w:color w:val="1C6194" w:themeColor="accent2" w:themeShade="BF"/>
          <w:sz w:val="36"/>
          <w:szCs w:val="36"/>
          <w:lang w:val="es-AR"/>
        </w:rPr>
      </w:pPr>
    </w:p>
    <w:p w14:paraId="791BCACB" w14:textId="77777777" w:rsidR="00A34F87" w:rsidRDefault="00A34F87" w:rsidP="00A34F87">
      <w:pPr>
        <w:spacing w:line="360" w:lineRule="auto"/>
        <w:rPr>
          <w:rFonts w:ascii="Times New Roman" w:hAnsi="Times New Roman" w:cs="Times New Roman"/>
          <w:b/>
          <w:color w:val="1C6194" w:themeColor="accent2" w:themeShade="BF"/>
          <w:sz w:val="32"/>
          <w:szCs w:val="32"/>
          <w:lang w:val="es-AR"/>
        </w:rPr>
      </w:pPr>
    </w:p>
    <w:p w14:paraId="3A3FCACD" w14:textId="77777777" w:rsidR="00A34F87" w:rsidRDefault="00A34F87" w:rsidP="00A34F87">
      <w:pPr>
        <w:spacing w:line="360" w:lineRule="auto"/>
        <w:rPr>
          <w:rFonts w:ascii="Times New Roman" w:hAnsi="Times New Roman" w:cs="Times New Roman"/>
          <w:b/>
          <w:color w:val="1C6194" w:themeColor="accent2" w:themeShade="BF"/>
          <w:sz w:val="32"/>
          <w:szCs w:val="32"/>
          <w:lang w:val="es-AR"/>
        </w:rPr>
      </w:pPr>
    </w:p>
    <w:p w14:paraId="3C53FA75" w14:textId="77777777" w:rsidR="00A34F87" w:rsidRDefault="00A34F87" w:rsidP="00A34F87">
      <w:pPr>
        <w:spacing w:line="360" w:lineRule="auto"/>
        <w:rPr>
          <w:rFonts w:ascii="Times New Roman" w:hAnsi="Times New Roman" w:cs="Times New Roman"/>
          <w:b/>
          <w:color w:val="1C6194" w:themeColor="accent2" w:themeShade="BF"/>
          <w:sz w:val="32"/>
          <w:szCs w:val="32"/>
          <w:lang w:val="es-AR"/>
        </w:rPr>
      </w:pPr>
    </w:p>
    <w:p w14:paraId="7CBC2820" w14:textId="77777777" w:rsidR="00A34F87" w:rsidRDefault="00A34F87" w:rsidP="00A34F87">
      <w:pPr>
        <w:spacing w:line="360" w:lineRule="auto"/>
        <w:rPr>
          <w:rFonts w:ascii="Times New Roman" w:hAnsi="Times New Roman" w:cs="Times New Roman"/>
          <w:b/>
          <w:color w:val="1C6194" w:themeColor="accent2" w:themeShade="BF"/>
          <w:sz w:val="32"/>
          <w:szCs w:val="32"/>
          <w:lang w:val="es-AR"/>
        </w:rPr>
      </w:pPr>
    </w:p>
    <w:p w14:paraId="595C5AB8" w14:textId="77777777" w:rsidR="00A34F87" w:rsidRDefault="00A34F87" w:rsidP="00A34F87">
      <w:pPr>
        <w:spacing w:line="360" w:lineRule="auto"/>
        <w:rPr>
          <w:rFonts w:ascii="Times New Roman" w:hAnsi="Times New Roman" w:cs="Times New Roman"/>
          <w:b/>
          <w:color w:val="1C6194" w:themeColor="accent2" w:themeShade="BF"/>
          <w:sz w:val="32"/>
          <w:szCs w:val="32"/>
          <w:lang w:val="es-AR"/>
        </w:rPr>
      </w:pPr>
    </w:p>
    <w:p w14:paraId="471131DD" w14:textId="77777777" w:rsidR="00A34F87" w:rsidRDefault="00A34F87" w:rsidP="00A34F87">
      <w:pPr>
        <w:spacing w:line="360" w:lineRule="auto"/>
        <w:rPr>
          <w:rFonts w:ascii="Times New Roman" w:hAnsi="Times New Roman" w:cs="Times New Roman"/>
          <w:b/>
          <w:color w:val="1C6194" w:themeColor="accent2" w:themeShade="BF"/>
          <w:sz w:val="32"/>
          <w:szCs w:val="32"/>
          <w:lang w:val="es-AR"/>
        </w:rPr>
      </w:pPr>
    </w:p>
    <w:p w14:paraId="79B2D023" w14:textId="77777777" w:rsidR="00A34F87" w:rsidRPr="007D5C0C" w:rsidRDefault="00A34F87" w:rsidP="00A34F87">
      <w:pPr>
        <w:spacing w:line="360" w:lineRule="auto"/>
        <w:rPr>
          <w:rFonts w:ascii="Arial" w:hAnsi="Arial" w:cs="Arial"/>
          <w:b/>
          <w:bCs/>
          <w:color w:val="1CADE4" w:themeColor="accent1"/>
          <w:sz w:val="32"/>
          <w:szCs w:val="32"/>
          <w:lang w:val="es-ES"/>
        </w:rPr>
      </w:pPr>
      <w:r w:rsidRPr="007D5C0C">
        <w:rPr>
          <w:rFonts w:ascii="Times New Roman" w:hAnsi="Times New Roman" w:cs="Times New Roman"/>
          <w:b/>
          <w:color w:val="1CADE4" w:themeColor="accent1"/>
          <w:sz w:val="32"/>
          <w:szCs w:val="32"/>
          <w:lang w:val="es-AR"/>
        </w:rPr>
        <w:lastRenderedPageBreak/>
        <w:t>Capítulo 1</w:t>
      </w:r>
      <w:r w:rsidRPr="007D5C0C">
        <w:rPr>
          <w:rFonts w:ascii="Times New Roman" w:hAnsi="Times New Roman" w:cs="Times New Roman"/>
          <w:b/>
          <w:color w:val="1CADE4" w:themeColor="accent1"/>
          <w:sz w:val="32"/>
          <w:szCs w:val="32"/>
          <w:lang w:val="es-ES"/>
        </w:rPr>
        <w:t>: La presentación del joven director. _Secretos que envuelven realidades.</w:t>
      </w:r>
    </w:p>
    <w:p w14:paraId="5BE7BB49" w14:textId="77777777" w:rsidR="00A34F87" w:rsidRPr="00AA7527" w:rsidRDefault="00A34F87" w:rsidP="00A34F87">
      <w:pPr>
        <w:rPr>
          <w:rFonts w:ascii="Times New Roman" w:hAnsi="Times New Roman" w:cs="Times New Roman"/>
          <w:b/>
          <w:color w:val="1C6194" w:themeColor="accent2" w:themeShade="BF"/>
          <w:sz w:val="24"/>
          <w:szCs w:val="24"/>
          <w:lang w:val="es-ES"/>
        </w:rPr>
      </w:pPr>
    </w:p>
    <w:p w14:paraId="6408C100" w14:textId="77777777" w:rsidR="00A34F87" w:rsidRPr="005B79EC" w:rsidRDefault="00A34F87" w:rsidP="00A34F87">
      <w:pPr>
        <w:rPr>
          <w:rFonts w:ascii="Calibri" w:hAnsi="Calibri" w:cs="Calibri"/>
          <w:b/>
          <w:color w:val="00B050"/>
          <w:sz w:val="28"/>
          <w:szCs w:val="28"/>
          <w:lang w:val="es-AR"/>
        </w:rPr>
      </w:pPr>
      <w:r w:rsidRPr="005B79EC">
        <w:rPr>
          <w:rFonts w:ascii="Calibri" w:hAnsi="Calibri" w:cs="Calibri"/>
          <w:b/>
          <w:color w:val="00B050"/>
          <w:sz w:val="28"/>
          <w:szCs w:val="28"/>
          <w:lang w:val="es-AR"/>
        </w:rPr>
        <w:t>Segmento 1</w:t>
      </w:r>
    </w:p>
    <w:p w14:paraId="3EE102E7" w14:textId="77777777" w:rsidR="00A34F87" w:rsidRPr="006964F3" w:rsidRDefault="00A34F87" w:rsidP="00A34F87">
      <w:pPr>
        <w:rPr>
          <w:rFonts w:ascii="Times New Roman" w:hAnsi="Times New Roman" w:cs="Times New Roman"/>
          <w:b/>
          <w:color w:val="1C6194" w:themeColor="accent2" w:themeShade="BF"/>
          <w:sz w:val="24"/>
          <w:szCs w:val="24"/>
          <w:lang w:val="es-ES"/>
        </w:rPr>
      </w:pPr>
    </w:p>
    <w:p w14:paraId="593932F4" w14:textId="77777777" w:rsidR="00A34F87" w:rsidRPr="006F7607" w:rsidRDefault="00A34F87" w:rsidP="00A34F87">
      <w:pPr>
        <w:spacing w:line="360" w:lineRule="auto"/>
        <w:rPr>
          <w:rFonts w:ascii="Arial" w:hAnsi="Arial" w:cs="Arial"/>
          <w:b/>
          <w:bCs/>
          <w:sz w:val="24"/>
          <w:szCs w:val="24"/>
          <w:lang w:val="es-AR"/>
        </w:rPr>
      </w:pPr>
      <w:r w:rsidRPr="006F7607">
        <w:rPr>
          <w:rFonts w:ascii="Arial" w:hAnsi="Arial" w:cs="Arial"/>
          <w:b/>
          <w:bCs/>
          <w:sz w:val="24"/>
          <w:szCs w:val="24"/>
          <w:lang w:val="es-AR"/>
        </w:rPr>
        <w:t xml:space="preserve">Recuerdo haber generado una alarma bastante curiosa basada en frecuencias rítmicas. </w:t>
      </w:r>
      <w:r>
        <w:rPr>
          <w:rFonts w:ascii="Arial" w:hAnsi="Arial" w:cs="Arial"/>
          <w:b/>
          <w:bCs/>
          <w:sz w:val="24"/>
          <w:szCs w:val="24"/>
          <w:lang w:val="es-AR"/>
        </w:rPr>
        <w:t>Se d</w:t>
      </w:r>
      <w:r w:rsidRPr="006F7607">
        <w:rPr>
          <w:rFonts w:ascii="Arial" w:hAnsi="Arial" w:cs="Arial"/>
          <w:b/>
          <w:bCs/>
          <w:sz w:val="24"/>
          <w:szCs w:val="24"/>
          <w:lang w:val="es-AR"/>
        </w:rPr>
        <w:t>ecía que nuestro cerebro envuelve ciertas frecuencias con más fuerza que otras, y fructificaban esto de cierta forma a crear mejores sonidos rítmicos para despertar a una persona.</w:t>
      </w:r>
    </w:p>
    <w:p w14:paraId="0264AF15" w14:textId="77777777" w:rsidR="00A34F87" w:rsidRDefault="00A34F87" w:rsidP="00A34F87">
      <w:pPr>
        <w:spacing w:line="360" w:lineRule="auto"/>
        <w:rPr>
          <w:rFonts w:ascii="Arial" w:hAnsi="Arial" w:cs="Arial"/>
          <w:b/>
          <w:bCs/>
          <w:sz w:val="24"/>
          <w:szCs w:val="24"/>
          <w:lang w:val="es-AR"/>
        </w:rPr>
      </w:pPr>
    </w:p>
    <w:p w14:paraId="6B9D7671" w14:textId="77777777" w:rsidR="00A34F87" w:rsidRDefault="00A34F87" w:rsidP="00A34F87">
      <w:pPr>
        <w:spacing w:line="360" w:lineRule="auto"/>
        <w:rPr>
          <w:rFonts w:ascii="Arial" w:hAnsi="Arial" w:cs="Arial"/>
          <w:b/>
          <w:bCs/>
          <w:sz w:val="24"/>
          <w:szCs w:val="24"/>
          <w:lang w:val="es-AR"/>
        </w:rPr>
      </w:pPr>
      <w:r>
        <w:rPr>
          <w:rFonts w:ascii="Arial" w:hAnsi="Arial" w:cs="Arial"/>
          <w:b/>
          <w:bCs/>
          <w:sz w:val="24"/>
          <w:szCs w:val="24"/>
          <w:lang w:val="es-AR"/>
        </w:rPr>
        <w:t>El experimento consistía en colocar un parche a la altura del corazón para que la música rítmica pueda leer mis latidos y generar así ritmos que se adhieran a mis sentidos. Primero comienza emitiendo un sonido similar a los latidos de mi corazón, luego empieza a acelerar el ritmo provocando que despertara lentamente al empezar a racionar el sonido de la alarma.</w:t>
      </w:r>
    </w:p>
    <w:p w14:paraId="12D5C7A4" w14:textId="77777777" w:rsidR="00A34F87" w:rsidRDefault="00A34F87" w:rsidP="00A34F87">
      <w:pPr>
        <w:spacing w:line="360" w:lineRule="auto"/>
        <w:rPr>
          <w:rFonts w:ascii="Arial" w:hAnsi="Arial" w:cs="Arial"/>
          <w:b/>
          <w:bCs/>
          <w:sz w:val="24"/>
          <w:szCs w:val="24"/>
          <w:lang w:val="es-AR"/>
        </w:rPr>
      </w:pPr>
    </w:p>
    <w:p w14:paraId="2E588910" w14:textId="77777777" w:rsidR="00A34F87" w:rsidRDefault="00A34F87" w:rsidP="00A34F87">
      <w:pPr>
        <w:spacing w:line="360" w:lineRule="auto"/>
        <w:rPr>
          <w:rFonts w:ascii="Arial" w:hAnsi="Arial" w:cs="Arial"/>
          <w:b/>
          <w:bCs/>
          <w:sz w:val="24"/>
          <w:szCs w:val="24"/>
          <w:lang w:val="es-AR"/>
        </w:rPr>
      </w:pPr>
      <w:r>
        <w:rPr>
          <w:rFonts w:ascii="Arial" w:hAnsi="Arial" w:cs="Arial"/>
          <w:b/>
          <w:bCs/>
          <w:sz w:val="24"/>
          <w:szCs w:val="24"/>
          <w:lang w:val="es-AR"/>
        </w:rPr>
        <w:t>Era tranquilo levantarse de esa manera, se sentía como si alguien te estuviera susurrando al oído sutilmente mientras tocan tu hombro con pequeños cambios de frecuencia sonora.</w:t>
      </w:r>
    </w:p>
    <w:p w14:paraId="158F0448" w14:textId="77777777" w:rsidR="00A34F87" w:rsidRDefault="00A34F87" w:rsidP="00A34F87">
      <w:pPr>
        <w:spacing w:line="360" w:lineRule="auto"/>
        <w:rPr>
          <w:rFonts w:ascii="Arial" w:hAnsi="Arial" w:cs="Arial"/>
          <w:b/>
          <w:bCs/>
          <w:sz w:val="24"/>
          <w:szCs w:val="24"/>
          <w:lang w:val="es-AR"/>
        </w:rPr>
      </w:pPr>
    </w:p>
    <w:p w14:paraId="2AA3ECFD" w14:textId="77777777" w:rsidR="00A34F87" w:rsidRDefault="00A34F87" w:rsidP="00A34F87">
      <w:pPr>
        <w:spacing w:line="360" w:lineRule="auto"/>
        <w:rPr>
          <w:rFonts w:ascii="Arial" w:hAnsi="Arial" w:cs="Arial"/>
          <w:b/>
          <w:bCs/>
          <w:sz w:val="24"/>
          <w:szCs w:val="24"/>
          <w:lang w:val="es-AR"/>
        </w:rPr>
      </w:pPr>
      <w:r>
        <w:rPr>
          <w:rFonts w:ascii="Arial" w:hAnsi="Arial" w:cs="Arial"/>
          <w:b/>
          <w:bCs/>
          <w:sz w:val="24"/>
          <w:szCs w:val="24"/>
          <w:lang w:val="es-AR"/>
        </w:rPr>
        <w:t>El cuarto era lúgubremente oscuro, pero las persianas de plástico biobasado dejaban entrar punzantes rayos de sol de color anaranjado iluminando tenuemente la amplia y basta habitación.</w:t>
      </w:r>
    </w:p>
    <w:p w14:paraId="6DC76D8A" w14:textId="77777777" w:rsidR="00A34F87" w:rsidRDefault="00A34F87" w:rsidP="00A34F87">
      <w:pPr>
        <w:spacing w:line="360" w:lineRule="auto"/>
        <w:rPr>
          <w:rFonts w:ascii="Arial" w:hAnsi="Arial" w:cs="Arial"/>
          <w:b/>
          <w:bCs/>
          <w:sz w:val="24"/>
          <w:szCs w:val="24"/>
          <w:lang w:val="es-AR"/>
        </w:rPr>
      </w:pPr>
    </w:p>
    <w:p w14:paraId="16C239DA" w14:textId="77777777" w:rsidR="00A34F87" w:rsidRDefault="00A34F87" w:rsidP="00A34F87">
      <w:pPr>
        <w:spacing w:line="360" w:lineRule="auto"/>
        <w:rPr>
          <w:rFonts w:ascii="Arial" w:hAnsi="Arial" w:cs="Arial"/>
          <w:b/>
          <w:bCs/>
          <w:sz w:val="24"/>
          <w:szCs w:val="24"/>
          <w:lang w:val="es-AR"/>
        </w:rPr>
      </w:pPr>
      <w:r>
        <w:rPr>
          <w:rFonts w:ascii="Arial" w:hAnsi="Arial" w:cs="Arial"/>
          <w:b/>
          <w:bCs/>
          <w:sz w:val="24"/>
          <w:szCs w:val="24"/>
          <w:lang w:val="es-AR"/>
        </w:rPr>
        <w:t>Las paredes blancas y un techo negro hacían un gran contraste para que la luz invadiera rápidamente la habitación, pero durante la noche con las lámparas de pie no iluminara también el techo.</w:t>
      </w:r>
    </w:p>
    <w:p w14:paraId="34321745" w14:textId="77777777" w:rsidR="00A34F87" w:rsidRDefault="00A34F87" w:rsidP="00A34F87">
      <w:pPr>
        <w:spacing w:line="360" w:lineRule="auto"/>
        <w:rPr>
          <w:rFonts w:ascii="Arial" w:hAnsi="Arial" w:cs="Arial"/>
          <w:b/>
          <w:bCs/>
          <w:sz w:val="24"/>
          <w:szCs w:val="24"/>
          <w:lang w:val="es-AR"/>
        </w:rPr>
      </w:pPr>
    </w:p>
    <w:p w14:paraId="00B378F4" w14:textId="77777777" w:rsidR="00A34F87" w:rsidRDefault="00A34F87" w:rsidP="00A34F87">
      <w:pPr>
        <w:spacing w:line="360" w:lineRule="auto"/>
        <w:rPr>
          <w:rFonts w:ascii="Arial" w:hAnsi="Arial" w:cs="Arial"/>
          <w:b/>
          <w:bCs/>
          <w:sz w:val="24"/>
          <w:szCs w:val="24"/>
          <w:lang w:val="es-AR"/>
        </w:rPr>
      </w:pPr>
      <w:r>
        <w:rPr>
          <w:rFonts w:ascii="Arial" w:hAnsi="Arial" w:cs="Arial"/>
          <w:b/>
          <w:bCs/>
          <w:sz w:val="24"/>
          <w:szCs w:val="24"/>
          <w:lang w:val="es-AR"/>
        </w:rPr>
        <w:t xml:space="preserve">Murmure junto a la almohada lentamente para que se entendiera cada letra somnolienta que salía de mi boca. </w:t>
      </w:r>
    </w:p>
    <w:p w14:paraId="0033D5AD" w14:textId="77777777" w:rsidR="00A34F87" w:rsidRDefault="00A34F87" w:rsidP="00A34F87">
      <w:pPr>
        <w:spacing w:line="360" w:lineRule="auto"/>
        <w:rPr>
          <w:rFonts w:ascii="Arial" w:hAnsi="Arial" w:cs="Arial"/>
          <w:b/>
          <w:bCs/>
          <w:sz w:val="24"/>
          <w:szCs w:val="24"/>
          <w:lang w:val="es-AR"/>
        </w:rPr>
      </w:pPr>
    </w:p>
    <w:p w14:paraId="5F9907B1" w14:textId="77777777" w:rsidR="00A34F87" w:rsidRDefault="00A34F87" w:rsidP="00A34F87">
      <w:pPr>
        <w:spacing w:line="360" w:lineRule="auto"/>
        <w:rPr>
          <w:rFonts w:ascii="Arial" w:hAnsi="Arial" w:cs="Arial"/>
          <w:b/>
          <w:bCs/>
          <w:sz w:val="24"/>
          <w:szCs w:val="24"/>
          <w:lang w:val="es-AR"/>
        </w:rPr>
      </w:pPr>
      <w:r>
        <w:rPr>
          <w:rFonts w:ascii="Arial" w:hAnsi="Arial" w:cs="Arial"/>
          <w:b/>
          <w:bCs/>
          <w:sz w:val="24"/>
          <w:szCs w:val="24"/>
          <w:lang w:val="es-AR"/>
        </w:rPr>
        <w:t>-Sandalphon…</w:t>
      </w:r>
    </w:p>
    <w:p w14:paraId="0CC8FF56" w14:textId="77777777" w:rsidR="00A34F87" w:rsidRDefault="00A34F87" w:rsidP="00A34F87">
      <w:pPr>
        <w:spacing w:line="360" w:lineRule="auto"/>
        <w:rPr>
          <w:rFonts w:ascii="Arial" w:hAnsi="Arial" w:cs="Arial"/>
          <w:b/>
          <w:bCs/>
          <w:sz w:val="24"/>
          <w:szCs w:val="24"/>
          <w:lang w:val="es-AR"/>
        </w:rPr>
      </w:pPr>
    </w:p>
    <w:p w14:paraId="15F82EC8" w14:textId="77777777" w:rsidR="00A34F87" w:rsidRDefault="00A34F87" w:rsidP="00A34F87">
      <w:pPr>
        <w:spacing w:line="360" w:lineRule="auto"/>
        <w:rPr>
          <w:rFonts w:ascii="Arial" w:hAnsi="Arial" w:cs="Arial"/>
          <w:b/>
          <w:bCs/>
          <w:sz w:val="24"/>
          <w:szCs w:val="24"/>
          <w:lang w:val="es-AR"/>
        </w:rPr>
      </w:pPr>
      <w:r>
        <w:rPr>
          <w:rFonts w:ascii="Arial" w:hAnsi="Arial" w:cs="Arial"/>
          <w:b/>
          <w:bCs/>
          <w:sz w:val="24"/>
          <w:szCs w:val="24"/>
          <w:lang w:val="es-AR"/>
        </w:rPr>
        <w:t>El zumbido que se acercaba lentamente hacia mí era como si le pusieran sonido a la luz, y la sensación era similar a encender un televisor.</w:t>
      </w:r>
    </w:p>
    <w:p w14:paraId="6D276C65" w14:textId="77777777" w:rsidR="00A34F87" w:rsidRDefault="00A34F87" w:rsidP="00A34F87">
      <w:pPr>
        <w:spacing w:line="360" w:lineRule="auto"/>
        <w:rPr>
          <w:rFonts w:ascii="Arial" w:hAnsi="Arial" w:cs="Arial"/>
          <w:b/>
          <w:bCs/>
          <w:sz w:val="24"/>
          <w:szCs w:val="24"/>
          <w:lang w:val="es-AR"/>
        </w:rPr>
      </w:pPr>
    </w:p>
    <w:p w14:paraId="1C76524F" w14:textId="77777777" w:rsidR="00A34F87" w:rsidRDefault="00A34F87" w:rsidP="00A34F87">
      <w:pPr>
        <w:spacing w:line="360" w:lineRule="auto"/>
        <w:rPr>
          <w:rFonts w:ascii="Arial" w:hAnsi="Arial" w:cs="Arial"/>
          <w:b/>
          <w:bCs/>
          <w:sz w:val="24"/>
          <w:szCs w:val="24"/>
          <w:lang w:val="es-AR"/>
        </w:rPr>
      </w:pPr>
      <w:r>
        <w:rPr>
          <w:rFonts w:ascii="Arial" w:hAnsi="Arial" w:cs="Arial"/>
          <w:b/>
          <w:bCs/>
          <w:sz w:val="24"/>
          <w:szCs w:val="24"/>
          <w:lang w:val="es-AR"/>
        </w:rPr>
        <w:t>-¿Alguna necesidad? –Pregunto con un tono de voz masculino.</w:t>
      </w:r>
    </w:p>
    <w:p w14:paraId="02405EAB" w14:textId="77777777" w:rsidR="00A34F87" w:rsidRDefault="00A34F87" w:rsidP="00A34F87">
      <w:pPr>
        <w:spacing w:line="360" w:lineRule="auto"/>
        <w:rPr>
          <w:rFonts w:ascii="Arial" w:hAnsi="Arial" w:cs="Arial"/>
          <w:b/>
          <w:bCs/>
          <w:sz w:val="24"/>
          <w:szCs w:val="24"/>
          <w:lang w:val="es-AR"/>
        </w:rPr>
      </w:pPr>
    </w:p>
    <w:p w14:paraId="7A7C81E9" w14:textId="77777777" w:rsidR="00A34F87" w:rsidRDefault="00A34F87" w:rsidP="00A34F87">
      <w:pPr>
        <w:spacing w:line="360" w:lineRule="auto"/>
        <w:rPr>
          <w:rFonts w:ascii="Arial" w:hAnsi="Arial" w:cs="Arial"/>
          <w:b/>
          <w:bCs/>
          <w:sz w:val="24"/>
          <w:szCs w:val="24"/>
          <w:lang w:val="es-AR"/>
        </w:rPr>
      </w:pPr>
      <w:r>
        <w:rPr>
          <w:rFonts w:ascii="Arial" w:hAnsi="Arial" w:cs="Arial"/>
          <w:b/>
          <w:bCs/>
          <w:sz w:val="24"/>
          <w:szCs w:val="24"/>
          <w:lang w:val="es-AR"/>
        </w:rPr>
        <w:t>Una pequeña esfera levitó sobre mí para captar el tono de mi voz. Era una IA de asistencia como cualquier otra, pero facilite su movilidad haciendo que pueda levitara y desplazarse de forma más eficiente.</w:t>
      </w:r>
    </w:p>
    <w:p w14:paraId="1590C5E7" w14:textId="77777777" w:rsidR="00A34F87" w:rsidRDefault="00A34F87" w:rsidP="00A34F87">
      <w:pPr>
        <w:spacing w:line="360" w:lineRule="auto"/>
        <w:rPr>
          <w:rFonts w:ascii="Arial" w:hAnsi="Arial" w:cs="Arial"/>
          <w:b/>
          <w:bCs/>
          <w:sz w:val="24"/>
          <w:szCs w:val="24"/>
          <w:lang w:val="es-AR"/>
        </w:rPr>
      </w:pPr>
    </w:p>
    <w:p w14:paraId="6E04FBDE" w14:textId="77777777" w:rsidR="00A34F87" w:rsidRDefault="00A34F87" w:rsidP="00A34F87">
      <w:pPr>
        <w:spacing w:line="360" w:lineRule="auto"/>
        <w:rPr>
          <w:rFonts w:ascii="Arial" w:hAnsi="Arial" w:cs="Arial"/>
          <w:b/>
          <w:bCs/>
          <w:sz w:val="24"/>
          <w:szCs w:val="24"/>
          <w:lang w:val="es-AR"/>
        </w:rPr>
      </w:pPr>
      <w:r>
        <w:rPr>
          <w:rFonts w:ascii="Arial" w:hAnsi="Arial" w:cs="Arial"/>
          <w:b/>
          <w:bCs/>
          <w:sz w:val="24"/>
          <w:szCs w:val="24"/>
          <w:lang w:val="es-AR"/>
        </w:rPr>
        <w:t xml:space="preserve">-Prepara un café vienés… </w:t>
      </w:r>
    </w:p>
    <w:p w14:paraId="503F6264" w14:textId="77777777" w:rsidR="00A34F87" w:rsidRDefault="00A34F87" w:rsidP="00A34F87">
      <w:pPr>
        <w:spacing w:line="360" w:lineRule="auto"/>
        <w:rPr>
          <w:rFonts w:ascii="Arial" w:hAnsi="Arial" w:cs="Arial"/>
          <w:b/>
          <w:bCs/>
          <w:sz w:val="24"/>
          <w:szCs w:val="24"/>
          <w:lang w:val="es-ES"/>
        </w:rPr>
      </w:pPr>
    </w:p>
    <w:p w14:paraId="2AAE8227"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 xml:space="preserve">Café con crema. </w:t>
      </w:r>
    </w:p>
    <w:p w14:paraId="03C3D442" w14:textId="77777777" w:rsidR="00A34F87" w:rsidRDefault="00A34F87" w:rsidP="00A34F87">
      <w:pPr>
        <w:spacing w:line="360" w:lineRule="auto"/>
        <w:rPr>
          <w:rFonts w:ascii="Arial" w:hAnsi="Arial" w:cs="Arial"/>
          <w:b/>
          <w:bCs/>
          <w:sz w:val="24"/>
          <w:szCs w:val="24"/>
          <w:lang w:val="es-ES"/>
        </w:rPr>
      </w:pPr>
    </w:p>
    <w:p w14:paraId="0AB2A366"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Entre café irlandés, Carajillo, Flappé y Azteca, he estado repitiendo el café vienés por un año sin cambiarlo. Pero al abrir mis ojos y ver la poca iluminación en mi habitación, decidí cambiarlo sin ninguna razón.</w:t>
      </w:r>
    </w:p>
    <w:p w14:paraId="0233351C" w14:textId="77777777" w:rsidR="00A34F87" w:rsidRDefault="00A34F87" w:rsidP="00A34F87">
      <w:pPr>
        <w:spacing w:line="360" w:lineRule="auto"/>
        <w:rPr>
          <w:rFonts w:ascii="Arial" w:hAnsi="Arial" w:cs="Arial"/>
          <w:b/>
          <w:bCs/>
          <w:sz w:val="24"/>
          <w:szCs w:val="24"/>
          <w:lang w:val="es-ES"/>
        </w:rPr>
      </w:pPr>
    </w:p>
    <w:p w14:paraId="0189175E"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-No… mejor prepara un Manzanilla con miel.</w:t>
      </w:r>
    </w:p>
    <w:p w14:paraId="03521A5E" w14:textId="77777777" w:rsidR="00A34F87" w:rsidRDefault="00A34F87" w:rsidP="00A34F87">
      <w:pPr>
        <w:spacing w:line="360" w:lineRule="auto"/>
        <w:rPr>
          <w:rFonts w:ascii="Arial" w:hAnsi="Arial" w:cs="Arial"/>
          <w:b/>
          <w:bCs/>
          <w:sz w:val="24"/>
          <w:szCs w:val="24"/>
          <w:lang w:val="es-ES"/>
        </w:rPr>
      </w:pPr>
    </w:p>
    <w:p w14:paraId="7FCA2882"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lastRenderedPageBreak/>
        <w:t>-Programando horario para manzanilla con miel.</w:t>
      </w:r>
    </w:p>
    <w:p w14:paraId="0981024B" w14:textId="77777777" w:rsidR="00A34F87" w:rsidRDefault="00A34F87" w:rsidP="00A34F87">
      <w:pPr>
        <w:spacing w:line="360" w:lineRule="auto"/>
        <w:rPr>
          <w:rFonts w:ascii="Arial" w:hAnsi="Arial" w:cs="Arial"/>
          <w:b/>
          <w:bCs/>
          <w:sz w:val="24"/>
          <w:szCs w:val="24"/>
          <w:lang w:val="es-ES"/>
        </w:rPr>
      </w:pPr>
    </w:p>
    <w:p w14:paraId="3541A5A1"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Por alguna razón sentía que el día iba a ser distinto. La habitación se sentía cálida pero también bien ambientada, como tener el aire acondicionado en la temperatura perfecta. Esa sensación era similar a un día que recordé de niño.</w:t>
      </w:r>
    </w:p>
    <w:p w14:paraId="327BD5AD" w14:textId="77777777" w:rsidR="00A34F87" w:rsidRDefault="00A34F87" w:rsidP="00A34F87">
      <w:pPr>
        <w:spacing w:line="360" w:lineRule="auto"/>
        <w:rPr>
          <w:rFonts w:ascii="Arial" w:hAnsi="Arial" w:cs="Arial"/>
          <w:b/>
          <w:bCs/>
          <w:sz w:val="24"/>
          <w:szCs w:val="24"/>
          <w:lang w:val="es-ES"/>
        </w:rPr>
      </w:pPr>
    </w:p>
    <w:p w14:paraId="53C10C90"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Sentía felicidad, no siempre me sorprendía a mí mismo con esa energía o ese ímpetu. Normalmente mi cara al levantarme para ir a una universidad que no necesitaba era algo agotador, ya que en parte deseaba estar utilizando mi tiempo de manera más productiva.</w:t>
      </w:r>
    </w:p>
    <w:p w14:paraId="300BCB6D" w14:textId="77777777" w:rsidR="00A34F87" w:rsidRDefault="00A34F87" w:rsidP="00A34F87">
      <w:pPr>
        <w:spacing w:line="360" w:lineRule="auto"/>
        <w:rPr>
          <w:rFonts w:ascii="Arial" w:hAnsi="Arial" w:cs="Arial"/>
          <w:b/>
          <w:bCs/>
          <w:sz w:val="24"/>
          <w:szCs w:val="24"/>
          <w:lang w:val="es-ES"/>
        </w:rPr>
      </w:pPr>
    </w:p>
    <w:p w14:paraId="4F87E9A4"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Pero, “Hoy es distinto” murmuré al instante que movía mi fatigado cuerpo hacia el borde de la cama.</w:t>
      </w:r>
    </w:p>
    <w:p w14:paraId="2C1B18A3" w14:textId="77777777" w:rsidR="00A34F87" w:rsidRDefault="00A34F87" w:rsidP="00A34F87">
      <w:pPr>
        <w:spacing w:line="360" w:lineRule="auto"/>
        <w:rPr>
          <w:rFonts w:ascii="Arial" w:hAnsi="Arial" w:cs="Arial"/>
          <w:b/>
          <w:bCs/>
          <w:sz w:val="24"/>
          <w:szCs w:val="24"/>
          <w:lang w:val="es-ES"/>
        </w:rPr>
      </w:pPr>
    </w:p>
    <w:p w14:paraId="268CF9D0"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La IA se desplazó hacia la sala. Eso solo implicaba que mi padre estaba despierto y que también estaba utilizando a Sandalphon.</w:t>
      </w:r>
    </w:p>
    <w:p w14:paraId="095856D0" w14:textId="77777777" w:rsidR="00A34F87" w:rsidRDefault="00A34F87" w:rsidP="00A34F87">
      <w:pPr>
        <w:spacing w:line="360" w:lineRule="auto"/>
        <w:rPr>
          <w:rFonts w:ascii="Arial" w:hAnsi="Arial" w:cs="Arial"/>
          <w:b/>
          <w:bCs/>
          <w:sz w:val="24"/>
          <w:szCs w:val="24"/>
          <w:lang w:val="es-ES"/>
        </w:rPr>
      </w:pPr>
    </w:p>
    <w:p w14:paraId="1D073086"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Sandalphon era una IA de asistencia igual que el resto, pero con la diferencia de que podía moverse por toda la casa con un sistema especial de nano imanes fundidos a una pintura transparente. La conecte de manera que pueda escuchar su nombre a través de las paredes. Pero esto generó tantas preguntas raras que decidí que solo pueda escuchar su nombre a través de cualquier muro. Nunca confié mucho en los sistemas operativos a las cuales éstas cosa pertenecían.</w:t>
      </w:r>
    </w:p>
    <w:p w14:paraId="37DD38AE" w14:textId="77777777" w:rsidR="00A34F87" w:rsidRDefault="00A34F87" w:rsidP="00A34F87">
      <w:pPr>
        <w:spacing w:line="360" w:lineRule="auto"/>
        <w:rPr>
          <w:rFonts w:ascii="Arial" w:hAnsi="Arial" w:cs="Arial"/>
          <w:b/>
          <w:bCs/>
          <w:sz w:val="24"/>
          <w:szCs w:val="24"/>
          <w:lang w:val="es-ES"/>
        </w:rPr>
      </w:pPr>
    </w:p>
    <w:p w14:paraId="3CD4474C"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lastRenderedPageBreak/>
        <w:t>Podría haber creado una red independiente propia conectado a mi sistema privado, pero eso conllevaría tiempo del cual prefería utilizarlo en otra cosa mucho más relevante.</w:t>
      </w:r>
    </w:p>
    <w:p w14:paraId="36C01184" w14:textId="77777777" w:rsidR="00A34F87" w:rsidRDefault="00A34F87" w:rsidP="00A34F87">
      <w:pPr>
        <w:spacing w:line="360" w:lineRule="auto"/>
        <w:rPr>
          <w:rFonts w:ascii="Arial" w:hAnsi="Arial" w:cs="Arial"/>
          <w:b/>
          <w:bCs/>
          <w:sz w:val="24"/>
          <w:szCs w:val="24"/>
          <w:lang w:val="es-ES"/>
        </w:rPr>
      </w:pPr>
    </w:p>
    <w:p w14:paraId="016CC5CE"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El nombre de Sandalphon lo había escuchado de un dúo de personas que pasaba habitualmente por la universidad hablando de su religión, su historia me pareció un tanto curiosa y su nombre se había quedado grabado al momento de rediseñar a la IA de asistencia.</w:t>
      </w:r>
    </w:p>
    <w:p w14:paraId="44ED22F0" w14:textId="77777777" w:rsidR="00A34F87" w:rsidRDefault="00A34F87" w:rsidP="00A34F87">
      <w:pPr>
        <w:spacing w:line="360" w:lineRule="auto"/>
        <w:rPr>
          <w:rFonts w:ascii="Arial" w:hAnsi="Arial" w:cs="Arial"/>
          <w:b/>
          <w:bCs/>
          <w:sz w:val="24"/>
          <w:szCs w:val="24"/>
          <w:lang w:val="es-ES"/>
        </w:rPr>
      </w:pPr>
    </w:p>
    <w:p w14:paraId="58622662"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Tomé mi celular de la mesa de luz junto a la cama para levantar las persianas hasta la mitad y mientras me dirigía hacia el baño abrí todas las aplicaciones que utilizaba habitualmente en un “día tranquilo”.</w:t>
      </w:r>
    </w:p>
    <w:p w14:paraId="486750B2" w14:textId="77777777" w:rsidR="00A34F87" w:rsidRDefault="00A34F87" w:rsidP="00A34F87">
      <w:pPr>
        <w:spacing w:line="360" w:lineRule="auto"/>
        <w:rPr>
          <w:rFonts w:ascii="Arial" w:hAnsi="Arial" w:cs="Arial"/>
          <w:b/>
          <w:bCs/>
          <w:sz w:val="24"/>
          <w:szCs w:val="24"/>
          <w:lang w:val="es-ES"/>
        </w:rPr>
      </w:pPr>
    </w:p>
    <w:p w14:paraId="3E8FA75D"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 xml:space="preserve">Tiempo, tránsito, noticias de países importantes y el valor de monedas que no pertenezcan al dólar, euro o libra. Graficas de empresas de las cuales tenía una gran cantidad de acciones compradas, y otras en las que estaba interesado de hacia dónde se movían. </w:t>
      </w:r>
    </w:p>
    <w:p w14:paraId="28146770" w14:textId="77777777" w:rsidR="00A34F87" w:rsidRDefault="00A34F87" w:rsidP="00A34F87">
      <w:pPr>
        <w:spacing w:line="360" w:lineRule="auto"/>
        <w:rPr>
          <w:rFonts w:ascii="Arial" w:hAnsi="Arial" w:cs="Arial"/>
          <w:b/>
          <w:bCs/>
          <w:sz w:val="24"/>
          <w:szCs w:val="24"/>
          <w:lang w:val="es-ES"/>
        </w:rPr>
      </w:pPr>
    </w:p>
    <w:p w14:paraId="31D1068F"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 xml:space="preserve">Como un simple ejemplo, una pequeña empresa se estaba involucrando en innovar en un nuevo material para crear placas metálicas de auto con un sistema inteligente en donde podían cambiar de color sin necesidad de pintura. </w:t>
      </w:r>
    </w:p>
    <w:p w14:paraId="3AF571BE" w14:textId="77777777" w:rsidR="00A34F87" w:rsidRDefault="00A34F87" w:rsidP="00A34F87">
      <w:pPr>
        <w:spacing w:line="360" w:lineRule="auto"/>
        <w:rPr>
          <w:rFonts w:ascii="Arial" w:hAnsi="Arial" w:cs="Arial"/>
          <w:b/>
          <w:bCs/>
          <w:sz w:val="24"/>
          <w:szCs w:val="24"/>
          <w:lang w:val="es-ES"/>
        </w:rPr>
      </w:pPr>
    </w:p>
    <w:p w14:paraId="75195F09"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Al poder editar el color del auto en cualquier momento del día y a cualquier hora, se le estaría complicando en el tema legal ya que se requería de ciertas leyes para lanzar la producción en maza del producto.</w:t>
      </w:r>
    </w:p>
    <w:p w14:paraId="695FD461" w14:textId="77777777" w:rsidR="00A34F87" w:rsidRDefault="00A34F87" w:rsidP="00A34F87">
      <w:pPr>
        <w:spacing w:line="360" w:lineRule="auto"/>
        <w:rPr>
          <w:rFonts w:ascii="Arial" w:hAnsi="Arial" w:cs="Arial"/>
          <w:b/>
          <w:bCs/>
          <w:sz w:val="24"/>
          <w:szCs w:val="24"/>
          <w:lang w:val="es-ES"/>
        </w:rPr>
      </w:pPr>
    </w:p>
    <w:p w14:paraId="1C636DAC"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lastRenderedPageBreak/>
        <w:t>Al ser placas metálicas y no pintura, muchas empresas estarían interesadas en este nuevo material para sus futuros vehículos, y mucho más si eran los primeros en implementarlo en sus marcas. Sabía que aquel emprendimiento no moriría, pero se les complicaría expandirse de manera tan libre.</w:t>
      </w:r>
    </w:p>
    <w:p w14:paraId="2D73308F"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71AA5F5"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Haber invertido en un celular que se podía utilizar bajo el agua era algo imprescindible en mi día, aunque no era habitual que lo llevara a la ducha. Aquella vez solo fue para ver como seguía los temas legales y que tantos papeles tenía que firmar los hermanos del nuevo material de colores.</w:t>
      </w:r>
    </w:p>
    <w:p w14:paraId="145D70D6" w14:textId="77777777" w:rsidR="00A34F87" w:rsidRDefault="00A34F87" w:rsidP="00A34F87">
      <w:pPr>
        <w:spacing w:line="360" w:lineRule="auto"/>
        <w:rPr>
          <w:rFonts w:ascii="Arial" w:hAnsi="Arial" w:cs="Arial"/>
          <w:b/>
          <w:bCs/>
          <w:sz w:val="24"/>
          <w:szCs w:val="24"/>
          <w:lang w:val="es-ES"/>
        </w:rPr>
      </w:pPr>
    </w:p>
    <w:p w14:paraId="5FBE8A7F"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Hoy quería algo distinto, la sensación al levantarme había influido mucho en tomar nuevas decisiones a las habituales.</w:t>
      </w:r>
    </w:p>
    <w:p w14:paraId="2BD4124A" w14:textId="77777777" w:rsidR="00A34F87" w:rsidRDefault="00A34F87" w:rsidP="00A34F87">
      <w:pPr>
        <w:spacing w:line="360" w:lineRule="auto"/>
        <w:rPr>
          <w:rFonts w:ascii="Arial" w:hAnsi="Arial" w:cs="Arial"/>
          <w:b/>
          <w:bCs/>
          <w:sz w:val="24"/>
          <w:szCs w:val="24"/>
          <w:lang w:val="es-ES"/>
        </w:rPr>
      </w:pPr>
    </w:p>
    <w:p w14:paraId="01CE66CC"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Me vestí con una campera de cuerina negra y debajo una remera blanca, también un pantalón gris y zapatillas de color blanco con negro.</w:t>
      </w:r>
    </w:p>
    <w:p w14:paraId="664A3F47" w14:textId="77777777" w:rsidR="00A34F87" w:rsidRDefault="00A34F87" w:rsidP="00A34F87">
      <w:pPr>
        <w:spacing w:line="360" w:lineRule="auto"/>
        <w:rPr>
          <w:rFonts w:ascii="Arial" w:hAnsi="Arial" w:cs="Arial"/>
          <w:b/>
          <w:bCs/>
          <w:sz w:val="24"/>
          <w:szCs w:val="24"/>
          <w:lang w:val="es-ES"/>
        </w:rPr>
      </w:pPr>
    </w:p>
    <w:p w14:paraId="496A7637"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Cepille mis dientes, sujete mi pelo castaño oscuro medianamente largo y me perfume con una colonia canadiense que tenía. Tome el maletín sobre mi escritorio y baje hacia la sala.</w:t>
      </w:r>
    </w:p>
    <w:p w14:paraId="1445EA49" w14:textId="77777777" w:rsidR="00A34F87" w:rsidRDefault="00A34F87" w:rsidP="00A34F87">
      <w:pPr>
        <w:spacing w:line="360" w:lineRule="auto"/>
        <w:rPr>
          <w:rFonts w:ascii="Arial" w:hAnsi="Arial" w:cs="Arial"/>
          <w:b/>
          <w:bCs/>
          <w:sz w:val="24"/>
          <w:szCs w:val="24"/>
          <w:lang w:val="es-ES"/>
        </w:rPr>
      </w:pPr>
    </w:p>
    <w:p w14:paraId="59399EE0"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No había despegado la mirada del celular, era uno de los hábitos que había adquirido por los horarios estrictos que tenía al punto de volverse una rutina. Desde temprano utilizaba mi tiempo para abarcar la mayor parte de mis inversiones para estar al día, a la vez que estudiaba en una universidad y sobre todo eso, las lecciones de mi padre sobre negocios.</w:t>
      </w:r>
    </w:p>
    <w:p w14:paraId="1290E599" w14:textId="77777777" w:rsidR="00A34F87" w:rsidRDefault="00A34F87" w:rsidP="00A34F87">
      <w:pPr>
        <w:spacing w:line="360" w:lineRule="auto"/>
        <w:rPr>
          <w:rFonts w:ascii="Arial" w:hAnsi="Arial" w:cs="Arial"/>
          <w:b/>
          <w:bCs/>
          <w:sz w:val="24"/>
          <w:szCs w:val="24"/>
          <w:lang w:val="es-ES"/>
        </w:rPr>
      </w:pPr>
    </w:p>
    <w:p w14:paraId="5BC4D979"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lastRenderedPageBreak/>
        <w:t>El olor de frutas y flores rápidamente llego a mi olfato al momento de pisar la primera planta.</w:t>
      </w:r>
    </w:p>
    <w:p w14:paraId="29D7EE52" w14:textId="77777777" w:rsidR="00A34F87" w:rsidRDefault="00A34F87" w:rsidP="00A34F87">
      <w:pPr>
        <w:spacing w:line="360" w:lineRule="auto"/>
        <w:rPr>
          <w:rFonts w:ascii="Arial" w:hAnsi="Arial" w:cs="Arial"/>
          <w:b/>
          <w:bCs/>
          <w:sz w:val="24"/>
          <w:szCs w:val="24"/>
          <w:lang w:val="es-ES"/>
        </w:rPr>
      </w:pPr>
    </w:p>
    <w:p w14:paraId="5BDE80D3"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El resto de la casa era extremadamente amplio como para dos personas. Su decoración era de mármol oscuro con blanco, y en algunos sectores como la sala, cocina y patio trasero el mármol era marrón oscuro como la madera de cedro.</w:t>
      </w:r>
    </w:p>
    <w:p w14:paraId="020111F9" w14:textId="77777777" w:rsidR="00A34F87" w:rsidRDefault="00A34F87" w:rsidP="00A34F87">
      <w:pPr>
        <w:spacing w:line="360" w:lineRule="auto"/>
        <w:rPr>
          <w:rFonts w:ascii="Arial" w:hAnsi="Arial" w:cs="Arial"/>
          <w:b/>
          <w:bCs/>
          <w:sz w:val="24"/>
          <w:szCs w:val="24"/>
          <w:lang w:val="es-ES"/>
        </w:rPr>
      </w:pPr>
    </w:p>
    <w:p w14:paraId="7E1B1F79"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Mi padre y yo teníamos gustos distintos respectos al color de las paredes, es por eso que nos dividimos los sectores.</w:t>
      </w:r>
    </w:p>
    <w:p w14:paraId="719350A1" w14:textId="77777777" w:rsidR="00A34F87" w:rsidRDefault="00A34F87" w:rsidP="00A34F87">
      <w:pPr>
        <w:spacing w:line="360" w:lineRule="auto"/>
        <w:rPr>
          <w:rFonts w:ascii="Arial" w:hAnsi="Arial" w:cs="Arial"/>
          <w:b/>
          <w:bCs/>
          <w:sz w:val="24"/>
          <w:szCs w:val="24"/>
          <w:lang w:val="es-ES"/>
        </w:rPr>
      </w:pPr>
    </w:p>
    <w:p w14:paraId="3B892201"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En ciertas secciones el lugar tenía algunos detalles como una cabaña vieja, como en las películas de vaqueros que tanto le gustaba ver, otros sectores estaban bien diseñados acorde a una casa normal con buen gusto.</w:t>
      </w:r>
    </w:p>
    <w:p w14:paraId="16EA6166" w14:textId="77777777" w:rsidR="00A34F87" w:rsidRDefault="00A34F87" w:rsidP="00A34F87">
      <w:pPr>
        <w:spacing w:line="360" w:lineRule="auto"/>
        <w:rPr>
          <w:rFonts w:ascii="Arial" w:hAnsi="Arial" w:cs="Arial"/>
          <w:b/>
          <w:bCs/>
          <w:sz w:val="24"/>
          <w:szCs w:val="24"/>
          <w:lang w:val="es-ES"/>
        </w:rPr>
      </w:pPr>
    </w:p>
    <w:p w14:paraId="38A74226"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Música blues en un tono suave sonaba siempre en la casa. Por suerte era algo en lo que congeniábamos mucho. Gracias a eso la decoración interna fue más fácil para ambos, lo adaptamos a un ambiente acorde a la música que escuchábamos, con amplias mueblerías de caoba, en donde la mayoría estaba repleta de discos y libros históricos, y nunca podríamos presidir de una buena barra con todo tipo de licores internacionales.</w:t>
      </w:r>
    </w:p>
    <w:p w14:paraId="03A17936" w14:textId="77777777" w:rsidR="00A34F87" w:rsidRDefault="00A34F87" w:rsidP="00A34F87">
      <w:pPr>
        <w:spacing w:line="360" w:lineRule="auto"/>
        <w:rPr>
          <w:rFonts w:ascii="Arial" w:hAnsi="Arial" w:cs="Arial"/>
          <w:b/>
          <w:bCs/>
          <w:sz w:val="24"/>
          <w:szCs w:val="24"/>
          <w:lang w:val="es-ES"/>
        </w:rPr>
      </w:pPr>
    </w:p>
    <w:p w14:paraId="64B3B214"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Compartíamos gustos tanto por la música, libros y el buen whisky internacional. No son los ideales de un padre e hijo, pero tampoco era algo que me disgustaba, simplemente no era tan habitual compartir tales gustos.</w:t>
      </w:r>
    </w:p>
    <w:p w14:paraId="5CC3A293" w14:textId="77777777" w:rsidR="00A34F87" w:rsidRDefault="00A34F87" w:rsidP="00A34F87">
      <w:pPr>
        <w:spacing w:line="360" w:lineRule="auto"/>
        <w:rPr>
          <w:rFonts w:ascii="Arial" w:hAnsi="Arial" w:cs="Arial"/>
          <w:b/>
          <w:bCs/>
          <w:sz w:val="24"/>
          <w:szCs w:val="24"/>
          <w:lang w:val="es-ES"/>
        </w:rPr>
      </w:pPr>
    </w:p>
    <w:p w14:paraId="5840BE2A"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lastRenderedPageBreak/>
        <w:t>-Sandalphon, las noticias de siempre. Divídelo y sube el volumen acorde a mis preferencias del día. Prioriza el cazo de los hermanos por Paint Out.</w:t>
      </w:r>
    </w:p>
    <w:p w14:paraId="46CC2627" w14:textId="77777777" w:rsidR="00A34F87" w:rsidRDefault="00A34F87" w:rsidP="00A34F87">
      <w:pPr>
        <w:spacing w:line="360" w:lineRule="auto"/>
        <w:rPr>
          <w:rFonts w:ascii="Arial" w:hAnsi="Arial" w:cs="Arial"/>
          <w:b/>
          <w:bCs/>
          <w:sz w:val="24"/>
          <w:szCs w:val="24"/>
          <w:lang w:val="es-ES"/>
        </w:rPr>
      </w:pPr>
    </w:p>
    <w:p w14:paraId="20E0784B"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 xml:space="preserve">La importancia de las noticias para mí era algo fundamental en el día, todo el tiempo estaba sucediendo algo, y el corto lapso en donde descansaba, me estaba perdiendo de información, que acorde a mis inversiones, me era bastante útiles. </w:t>
      </w:r>
    </w:p>
    <w:p w14:paraId="5E738BB8" w14:textId="77777777" w:rsidR="00A34F87" w:rsidRDefault="00A34F87" w:rsidP="00A34F87">
      <w:pPr>
        <w:spacing w:line="360" w:lineRule="auto"/>
        <w:rPr>
          <w:rFonts w:ascii="Arial" w:hAnsi="Arial" w:cs="Arial"/>
          <w:b/>
          <w:bCs/>
          <w:sz w:val="24"/>
          <w:szCs w:val="24"/>
          <w:lang w:val="es-ES"/>
        </w:rPr>
      </w:pPr>
    </w:p>
    <w:p w14:paraId="11C3EDB5"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Resumía las ocho o nueve horas de sueño en el lapso que tardaba en llegar a la universidad, luego había otro resumen de camino a casa, pero incluso así no era suficiente.</w:t>
      </w:r>
    </w:p>
    <w:p w14:paraId="248306C2" w14:textId="77777777" w:rsidR="00A34F87" w:rsidRDefault="00A34F87" w:rsidP="00A34F87">
      <w:pPr>
        <w:spacing w:line="360" w:lineRule="auto"/>
        <w:rPr>
          <w:rFonts w:ascii="Arial" w:hAnsi="Arial" w:cs="Arial"/>
          <w:b/>
          <w:bCs/>
          <w:sz w:val="24"/>
          <w:szCs w:val="24"/>
          <w:lang w:val="es-ES"/>
        </w:rPr>
      </w:pPr>
    </w:p>
    <w:p w14:paraId="51A6F753"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Mi vida consistía en elegir si perdía el tiempo en algo tan insignificante como crear una red privada para Sandalphon, o lo invertía de tal forma que me genere ganancias y beneficios, como, por ejemplo; el caso de Paint Out. Nunca le dedique tiempo al silencio, incluso había olvidado la última vez que tome un libro.</w:t>
      </w:r>
    </w:p>
    <w:p w14:paraId="0D6B037F" w14:textId="77777777" w:rsidR="00A34F87" w:rsidRDefault="00A34F87" w:rsidP="00A34F87">
      <w:pPr>
        <w:spacing w:line="360" w:lineRule="auto"/>
        <w:rPr>
          <w:rFonts w:ascii="Arial" w:hAnsi="Arial" w:cs="Arial"/>
          <w:b/>
          <w:bCs/>
          <w:sz w:val="24"/>
          <w:szCs w:val="24"/>
          <w:lang w:val="es-ES"/>
        </w:rPr>
      </w:pPr>
    </w:p>
    <w:p w14:paraId="5D71D888"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Al ver como mi padre me fue introduciendo de a poco en los negocios de la familia, sabía que tarde o temprano terminaría siendo mía de cierta forma. Dividir tanto mis tiempos era algo a lo que estaba acostumbrado, desde muy chico me ayudaron a cargar con el gran peso psicológico que eso conllevaba, y afrontarlos de todas las formas.</w:t>
      </w:r>
    </w:p>
    <w:p w14:paraId="738CB87D" w14:textId="77777777" w:rsidR="00A34F87" w:rsidRDefault="00A34F87" w:rsidP="00A34F87">
      <w:pPr>
        <w:spacing w:line="360" w:lineRule="auto"/>
        <w:rPr>
          <w:rFonts w:ascii="Arial" w:hAnsi="Arial" w:cs="Arial"/>
          <w:b/>
          <w:bCs/>
          <w:sz w:val="24"/>
          <w:szCs w:val="24"/>
          <w:lang w:val="es-ES"/>
        </w:rPr>
      </w:pPr>
    </w:p>
    <w:p w14:paraId="788E8081"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Deje el celular sobre la mesa, el maletín sobre la silla junto a la mí, y sobre mi respaldo la campera.</w:t>
      </w:r>
    </w:p>
    <w:p w14:paraId="0DE4C0B0" w14:textId="77777777" w:rsidR="00A34F87" w:rsidRDefault="00A34F87" w:rsidP="00A34F87">
      <w:pPr>
        <w:spacing w:line="360" w:lineRule="auto"/>
        <w:rPr>
          <w:rFonts w:ascii="Arial" w:hAnsi="Arial" w:cs="Arial"/>
          <w:b/>
          <w:bCs/>
          <w:sz w:val="24"/>
          <w:szCs w:val="24"/>
          <w:lang w:val="es-ES"/>
        </w:rPr>
      </w:pPr>
    </w:p>
    <w:p w14:paraId="1BC0E21A"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lastRenderedPageBreak/>
        <w:t>Mientras caminaba hacia la cocina en busca de mi manzanilla con miel escuche que tres rutas principales hacia la capital estaban cerradas por mantenimiento, y estaban nombrando las habilitadas.</w:t>
      </w:r>
    </w:p>
    <w:p w14:paraId="51AEC1D5" w14:textId="77777777" w:rsidR="00A34F87" w:rsidRDefault="00A34F87" w:rsidP="00A34F87">
      <w:pPr>
        <w:spacing w:line="360" w:lineRule="auto"/>
        <w:rPr>
          <w:rFonts w:ascii="Arial" w:hAnsi="Arial" w:cs="Arial"/>
          <w:b/>
          <w:bCs/>
          <w:sz w:val="24"/>
          <w:szCs w:val="24"/>
          <w:lang w:val="es-ES"/>
        </w:rPr>
      </w:pPr>
    </w:p>
    <w:p w14:paraId="384EDFAC"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 xml:space="preserve">Contábamos con una maquina especial que preparaba todo tipo de bebidas, desde cocteles hasta un simple Té. </w:t>
      </w:r>
    </w:p>
    <w:p w14:paraId="44E7946A" w14:textId="77777777" w:rsidR="00A34F87" w:rsidRDefault="00A34F87" w:rsidP="00A34F87">
      <w:pPr>
        <w:spacing w:line="360" w:lineRule="auto"/>
        <w:rPr>
          <w:rFonts w:ascii="Arial" w:hAnsi="Arial" w:cs="Arial"/>
          <w:b/>
          <w:bCs/>
          <w:sz w:val="24"/>
          <w:szCs w:val="24"/>
          <w:lang w:val="es-ES"/>
        </w:rPr>
      </w:pPr>
    </w:p>
    <w:p w14:paraId="03357290"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Retiré la taza de la maquina con forma de enorme cafetera y me senté a seguir escuchando las noticias mientras seguía revisando mi celular. A media taza de la manzanilla con miel escuche sobre el caso Paint Out, ni siquiera me dio tiempo a reaccionar que Sandalphon ya lo había priorizado subiéndole el volumen.</w:t>
      </w:r>
    </w:p>
    <w:p w14:paraId="3478BFCD" w14:textId="77777777" w:rsidR="00A34F87" w:rsidRDefault="00A34F87" w:rsidP="00A34F87">
      <w:pPr>
        <w:spacing w:line="360" w:lineRule="auto"/>
        <w:rPr>
          <w:rFonts w:ascii="Arial" w:hAnsi="Arial" w:cs="Arial"/>
          <w:b/>
          <w:bCs/>
          <w:sz w:val="24"/>
          <w:szCs w:val="24"/>
          <w:lang w:val="es-ES"/>
        </w:rPr>
      </w:pPr>
    </w:p>
    <w:p w14:paraId="1762EBE0"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Mi tiempo al despertar se resumía de esa forma, celular, noticias, “desayuno” –Ni siquiera intermitente–, saludar a mi padre e irme a la universidad. Por la tarde siempre era distinto, dependía de como avanzara el día.</w:t>
      </w:r>
    </w:p>
    <w:p w14:paraId="48FFB708" w14:textId="77777777" w:rsidR="00A34F87" w:rsidRDefault="00A34F87" w:rsidP="00A34F87">
      <w:pPr>
        <w:spacing w:line="360" w:lineRule="auto"/>
        <w:rPr>
          <w:rFonts w:ascii="Arial" w:hAnsi="Arial" w:cs="Arial"/>
          <w:b/>
          <w:bCs/>
          <w:sz w:val="24"/>
          <w:szCs w:val="24"/>
          <w:lang w:val="es-ES"/>
        </w:rPr>
      </w:pPr>
    </w:p>
    <w:p w14:paraId="151D92C3"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Mientras escuchaba el caso de Paint Out, mi padre entró a la cocina por el arco que se conecta a la sala. Había estado ahí desde antes que mi alarma me despertara. No importaba a la hora que me levantara, él siempre despertaba primero.</w:t>
      </w:r>
    </w:p>
    <w:p w14:paraId="2A94090D" w14:textId="77777777" w:rsidR="00A34F87" w:rsidRDefault="00A34F87" w:rsidP="00A34F87">
      <w:pPr>
        <w:spacing w:line="360" w:lineRule="auto"/>
        <w:rPr>
          <w:rFonts w:ascii="Arial" w:hAnsi="Arial" w:cs="Arial"/>
          <w:b/>
          <w:bCs/>
          <w:sz w:val="24"/>
          <w:szCs w:val="24"/>
          <w:lang w:val="es-ES"/>
        </w:rPr>
      </w:pPr>
    </w:p>
    <w:p w14:paraId="0C2BF2C5"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Su horario llego a preocuparme tanto que me vi en la necesidad de preguntarle si dormía, y su contestación me dejo aún más confuso. “Claro que duermo, si no fuera así me desmayaría durante las jornadas más largas” Su respuesta solo provocó que abandonara mi preocupación, pero dejando una incógnita que despertaba cada vez que lo veía entrar a la cocina.</w:t>
      </w:r>
    </w:p>
    <w:p w14:paraId="0D0D2824" w14:textId="77777777" w:rsidR="00A34F87" w:rsidRDefault="00A34F87" w:rsidP="00A34F87">
      <w:pPr>
        <w:spacing w:line="360" w:lineRule="auto"/>
        <w:rPr>
          <w:rFonts w:ascii="Arial" w:hAnsi="Arial" w:cs="Arial"/>
          <w:b/>
          <w:bCs/>
          <w:sz w:val="24"/>
          <w:szCs w:val="24"/>
          <w:lang w:val="es-ES"/>
        </w:rPr>
      </w:pPr>
    </w:p>
    <w:p w14:paraId="4CC9A5E0"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Por si fuera poco, en la mayoría de las veces estaba vestido de traje. Aquella mañana iba vestido con un traje gris completo con una camisa blanca y corbata negra como sus zapatos.</w:t>
      </w:r>
    </w:p>
    <w:p w14:paraId="6EED5013" w14:textId="77777777" w:rsidR="00A34F87" w:rsidRDefault="00A34F87" w:rsidP="00A34F87">
      <w:pPr>
        <w:spacing w:line="360" w:lineRule="auto"/>
        <w:rPr>
          <w:rFonts w:ascii="Arial" w:hAnsi="Arial" w:cs="Arial"/>
          <w:b/>
          <w:bCs/>
          <w:sz w:val="24"/>
          <w:szCs w:val="24"/>
          <w:lang w:val="es-ES"/>
        </w:rPr>
      </w:pPr>
    </w:p>
    <w:p w14:paraId="2125D09B"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-Buen día Demián –Dijo mientras entraba a la cocina para prepararse lo que precia ser su segunda taza de café, y también sostenía un libro de encuadernado blanco en la otra mano.</w:t>
      </w:r>
    </w:p>
    <w:p w14:paraId="42C08CC5" w14:textId="77777777" w:rsidR="00A34F87" w:rsidRDefault="00A34F87" w:rsidP="00A34F87">
      <w:pPr>
        <w:spacing w:line="360" w:lineRule="auto"/>
        <w:rPr>
          <w:rFonts w:ascii="Arial" w:hAnsi="Arial" w:cs="Arial"/>
          <w:b/>
          <w:bCs/>
          <w:sz w:val="24"/>
          <w:szCs w:val="24"/>
          <w:lang w:val="es-ES"/>
        </w:rPr>
      </w:pPr>
    </w:p>
    <w:p w14:paraId="6FE53FD3"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-Buen día padre.</w:t>
      </w:r>
    </w:p>
    <w:p w14:paraId="48CE6ED3" w14:textId="77777777" w:rsidR="00A34F87" w:rsidRDefault="00A34F87" w:rsidP="00A34F87">
      <w:pPr>
        <w:spacing w:line="360" w:lineRule="auto"/>
        <w:rPr>
          <w:rFonts w:ascii="Arial" w:hAnsi="Arial" w:cs="Arial"/>
          <w:b/>
          <w:bCs/>
          <w:sz w:val="24"/>
          <w:szCs w:val="24"/>
          <w:lang w:val="es-ES"/>
        </w:rPr>
      </w:pPr>
    </w:p>
    <w:p w14:paraId="327E6128"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Aún recuerdo sus ojos avellana que brillaban mucho a la luz del sol.</w:t>
      </w:r>
      <w:r w:rsidRPr="005E077A">
        <w:rPr>
          <w:rFonts w:ascii="Arial" w:hAnsi="Arial" w:cs="Arial"/>
          <w:b/>
          <w:bCs/>
          <w:sz w:val="24"/>
          <w:szCs w:val="24"/>
          <w:lang w:val="es-ES"/>
        </w:rPr>
        <w:t xml:space="preserve"> Era un hombre de actitud firme, cuerpo fuerte, mirada seria</w:t>
      </w:r>
      <w:r>
        <w:rPr>
          <w:rFonts w:ascii="Arial" w:hAnsi="Arial" w:cs="Arial"/>
          <w:b/>
          <w:bCs/>
          <w:sz w:val="24"/>
          <w:szCs w:val="24"/>
          <w:lang w:val="es-ES"/>
        </w:rPr>
        <w:t xml:space="preserve"> y </w:t>
      </w:r>
      <w:r w:rsidRPr="005E077A">
        <w:rPr>
          <w:rFonts w:ascii="Arial" w:hAnsi="Arial" w:cs="Arial"/>
          <w:b/>
          <w:bCs/>
          <w:sz w:val="24"/>
          <w:szCs w:val="24"/>
          <w:lang w:val="es-ES"/>
        </w:rPr>
        <w:t>hombros derrotados</w:t>
      </w:r>
      <w:r>
        <w:rPr>
          <w:rFonts w:ascii="Arial" w:hAnsi="Arial" w:cs="Arial"/>
          <w:b/>
          <w:bCs/>
          <w:sz w:val="24"/>
          <w:szCs w:val="24"/>
          <w:lang w:val="es-ES"/>
        </w:rPr>
        <w:t>.</w:t>
      </w:r>
      <w:r w:rsidRPr="005E077A">
        <w:rPr>
          <w:rFonts w:ascii="Arial" w:hAnsi="Arial" w:cs="Arial"/>
          <w:b/>
          <w:bCs/>
          <w:sz w:val="24"/>
          <w:szCs w:val="24"/>
          <w:lang w:val="es-ES"/>
        </w:rPr>
        <w:t xml:space="preserve"> </w:t>
      </w:r>
      <w:r>
        <w:rPr>
          <w:rFonts w:ascii="Arial" w:hAnsi="Arial" w:cs="Arial"/>
          <w:b/>
          <w:bCs/>
          <w:sz w:val="24"/>
          <w:szCs w:val="24"/>
          <w:lang w:val="es-ES"/>
        </w:rPr>
        <w:t xml:space="preserve">Tenía un comportamiento medio brusco y tosco a la hora de ser más abierto, se podía notar iniciativa, pero no a la hora de expresarlo sin contradecirse en sus estrictas enseñanzas. </w:t>
      </w:r>
    </w:p>
    <w:p w14:paraId="35620077" w14:textId="77777777" w:rsidR="00A34F87" w:rsidRDefault="00A34F87" w:rsidP="00A34F87">
      <w:pPr>
        <w:spacing w:line="360" w:lineRule="auto"/>
        <w:rPr>
          <w:rFonts w:ascii="Arial" w:hAnsi="Arial" w:cs="Arial"/>
          <w:b/>
          <w:bCs/>
          <w:sz w:val="24"/>
          <w:szCs w:val="24"/>
          <w:lang w:val="es-ES"/>
        </w:rPr>
      </w:pPr>
    </w:p>
    <w:p w14:paraId="0BB8B345"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Ambos cargábamos con una gran perdida, pero por alguna razón sentía que el dolor que causo en mi padre fue mucho más doloroso y profundo de lo que significó para mí. Aunque ambos la extrañábamos, nunca podría asimilar aquel dolor que pudo estar soportando, su voluntad me impresionaría si lo supiera.</w:t>
      </w:r>
    </w:p>
    <w:p w14:paraId="47C20FF8" w14:textId="77777777" w:rsidR="00A34F87" w:rsidRDefault="00A34F87" w:rsidP="00A34F87">
      <w:pPr>
        <w:spacing w:line="360" w:lineRule="auto"/>
        <w:rPr>
          <w:rFonts w:ascii="Arial" w:hAnsi="Arial" w:cs="Arial"/>
          <w:b/>
          <w:bCs/>
          <w:sz w:val="24"/>
          <w:szCs w:val="24"/>
          <w:lang w:val="es-ES"/>
        </w:rPr>
      </w:pPr>
    </w:p>
    <w:p w14:paraId="7AEB75E1"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-Bueno, ya me voy yendo, ten un buen día.</w:t>
      </w:r>
    </w:p>
    <w:p w14:paraId="3616424F" w14:textId="77777777" w:rsidR="00A34F87" w:rsidRDefault="00A34F87" w:rsidP="00A34F87">
      <w:pPr>
        <w:spacing w:line="360" w:lineRule="auto"/>
        <w:rPr>
          <w:rFonts w:ascii="Arial" w:hAnsi="Arial" w:cs="Arial"/>
          <w:b/>
          <w:bCs/>
          <w:sz w:val="24"/>
          <w:szCs w:val="24"/>
          <w:lang w:val="es-ES"/>
        </w:rPr>
      </w:pPr>
    </w:p>
    <w:p w14:paraId="0EFA970F"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Al terminar mi manzanilla con miel guarde el celular en el maletín, tome la campera de cuerina negra y me levante.</w:t>
      </w:r>
    </w:p>
    <w:p w14:paraId="3E81E36E" w14:textId="77777777" w:rsidR="00A34F87" w:rsidRDefault="00A34F87" w:rsidP="00A34F87">
      <w:pPr>
        <w:spacing w:line="360" w:lineRule="auto"/>
        <w:rPr>
          <w:rFonts w:ascii="Arial" w:hAnsi="Arial" w:cs="Arial"/>
          <w:b/>
          <w:bCs/>
          <w:sz w:val="24"/>
          <w:szCs w:val="24"/>
          <w:lang w:val="es-ES"/>
        </w:rPr>
      </w:pPr>
    </w:p>
    <w:p w14:paraId="17FEC9A8"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Mi padre me miro por unos segundos como si quisiera habla conmigo, pero se abstenía de hacerlo. Antes de llegar a la puerta que conecta con el garaje me detuvo al pronunciar mi nombre.</w:t>
      </w:r>
    </w:p>
    <w:p w14:paraId="248AEB94" w14:textId="77777777" w:rsidR="00A34F87" w:rsidRDefault="00A34F87" w:rsidP="00A34F87">
      <w:pPr>
        <w:spacing w:line="360" w:lineRule="auto"/>
        <w:rPr>
          <w:rFonts w:ascii="Arial" w:hAnsi="Arial" w:cs="Arial"/>
          <w:b/>
          <w:bCs/>
          <w:sz w:val="24"/>
          <w:szCs w:val="24"/>
          <w:lang w:val="es-ES"/>
        </w:rPr>
      </w:pPr>
    </w:p>
    <w:p w14:paraId="007C536D"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-Demian…</w:t>
      </w:r>
    </w:p>
    <w:p w14:paraId="3C993B17" w14:textId="77777777" w:rsidR="00A34F87" w:rsidRDefault="00A34F87" w:rsidP="00A34F87">
      <w:pPr>
        <w:spacing w:line="360" w:lineRule="auto"/>
        <w:rPr>
          <w:rFonts w:ascii="Arial" w:hAnsi="Arial" w:cs="Arial"/>
          <w:b/>
          <w:bCs/>
          <w:sz w:val="24"/>
          <w:szCs w:val="24"/>
          <w:lang w:val="es-ES"/>
        </w:rPr>
      </w:pPr>
    </w:p>
    <w:p w14:paraId="5D7CA790"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-¿Si? –Me vi sorprendido un poco al contestar, no era usual.</w:t>
      </w:r>
    </w:p>
    <w:p w14:paraId="12352C30" w14:textId="77777777" w:rsidR="00A34F87" w:rsidRDefault="00A34F87" w:rsidP="00A34F87">
      <w:pPr>
        <w:spacing w:line="360" w:lineRule="auto"/>
        <w:rPr>
          <w:rFonts w:ascii="Arial" w:hAnsi="Arial" w:cs="Arial"/>
          <w:b/>
          <w:bCs/>
          <w:sz w:val="24"/>
          <w:szCs w:val="24"/>
          <w:lang w:val="es-ES"/>
        </w:rPr>
      </w:pPr>
    </w:p>
    <w:p w14:paraId="1CECDDFE"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-Quería saber si no te molestaría en recibir una especie de regalo adelantado por tu cumpleaños.</w:t>
      </w:r>
    </w:p>
    <w:p w14:paraId="460D27B9" w14:textId="77777777" w:rsidR="00A34F87" w:rsidRDefault="00A34F87" w:rsidP="00A34F87">
      <w:pPr>
        <w:spacing w:line="360" w:lineRule="auto"/>
        <w:rPr>
          <w:rFonts w:ascii="Arial" w:hAnsi="Arial" w:cs="Arial"/>
          <w:b/>
          <w:bCs/>
          <w:sz w:val="24"/>
          <w:szCs w:val="24"/>
          <w:lang w:val="es-ES"/>
        </w:rPr>
      </w:pPr>
    </w:p>
    <w:p w14:paraId="01B9C4DE"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Su forma de expresión me dejo confundido, nunca se ofrecería así, tan fácilmente como si mi madre lo obligara. Es como se solía comportar cuando ella le decía que hablara conmigo como padre, y no como un instructor, profesor, o profesional de negocios.</w:t>
      </w:r>
    </w:p>
    <w:p w14:paraId="4EC23843" w14:textId="77777777" w:rsidR="00A34F87" w:rsidRDefault="00A34F87" w:rsidP="00A34F87">
      <w:pPr>
        <w:spacing w:line="360" w:lineRule="auto"/>
        <w:rPr>
          <w:rFonts w:ascii="Arial" w:hAnsi="Arial" w:cs="Arial"/>
          <w:b/>
          <w:bCs/>
          <w:sz w:val="24"/>
          <w:szCs w:val="24"/>
          <w:lang w:val="es-ES"/>
        </w:rPr>
      </w:pPr>
    </w:p>
    <w:p w14:paraId="0BF5445A"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Me pareció hasta gracioso su forma de pedirlo. Sin darme cuenta en aquel instante un recuerdo de mi infancia llego a mi mente. Su forma de actuar era cómo la que solía hacer cuando mi madre le pedía un favor.</w:t>
      </w:r>
    </w:p>
    <w:p w14:paraId="5B4BEB4A" w14:textId="77777777" w:rsidR="00A34F87" w:rsidRDefault="00A34F87" w:rsidP="00A34F87">
      <w:pPr>
        <w:spacing w:line="360" w:lineRule="auto"/>
        <w:rPr>
          <w:rFonts w:ascii="Arial" w:hAnsi="Arial" w:cs="Arial"/>
          <w:b/>
          <w:bCs/>
          <w:sz w:val="24"/>
          <w:szCs w:val="24"/>
          <w:lang w:val="es-ES"/>
        </w:rPr>
      </w:pPr>
    </w:p>
    <w:p w14:paraId="0A8E5160"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 xml:space="preserve">-¿Un regalo? –Pregunté con una sutil sonrisa confundida. </w:t>
      </w:r>
    </w:p>
    <w:p w14:paraId="10D47B09" w14:textId="77777777" w:rsidR="00A34F87" w:rsidRDefault="00A34F87" w:rsidP="00A34F87">
      <w:pPr>
        <w:spacing w:line="360" w:lineRule="auto"/>
        <w:rPr>
          <w:rFonts w:ascii="Arial" w:hAnsi="Arial" w:cs="Arial"/>
          <w:b/>
          <w:bCs/>
          <w:sz w:val="24"/>
          <w:szCs w:val="24"/>
          <w:lang w:val="es-ES"/>
        </w:rPr>
      </w:pPr>
    </w:p>
    <w:p w14:paraId="4280D3B9"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Teniendo en cuenta que faltaban muchos meses para mi cumpleaños, y no que él era de esos padres que daban regalos ocasionalmente por demostrar afecto hacia su hijo.</w:t>
      </w:r>
    </w:p>
    <w:p w14:paraId="634736AC" w14:textId="77777777" w:rsidR="00A34F87" w:rsidRDefault="00A34F87" w:rsidP="00A34F87">
      <w:pPr>
        <w:spacing w:line="360" w:lineRule="auto"/>
        <w:rPr>
          <w:rFonts w:ascii="Arial" w:hAnsi="Arial" w:cs="Arial"/>
          <w:b/>
          <w:bCs/>
          <w:sz w:val="24"/>
          <w:szCs w:val="24"/>
          <w:lang w:val="es-ES"/>
        </w:rPr>
      </w:pPr>
    </w:p>
    <w:p w14:paraId="3E0955DA"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-Si, algo así. Sé que dejaste de preguntar si este sería el año o no. Normalmente lo preguntabas a principios de enero o febrero, pero ya pasaron meses y pensé que…  no…  quería decirte que…</w:t>
      </w:r>
    </w:p>
    <w:p w14:paraId="072F5F38" w14:textId="77777777" w:rsidR="00A34F87" w:rsidRDefault="00A34F87" w:rsidP="00A34F87">
      <w:pPr>
        <w:spacing w:line="360" w:lineRule="auto"/>
        <w:rPr>
          <w:rFonts w:ascii="Arial" w:hAnsi="Arial" w:cs="Arial"/>
          <w:b/>
          <w:bCs/>
          <w:sz w:val="24"/>
          <w:szCs w:val="24"/>
          <w:lang w:val="es-ES"/>
        </w:rPr>
      </w:pPr>
    </w:p>
    <w:p w14:paraId="3F64A4B6"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 xml:space="preserve">Definitivamente quería decir algo importante. </w:t>
      </w:r>
    </w:p>
    <w:p w14:paraId="130FAAE5" w14:textId="77777777" w:rsidR="00A34F87" w:rsidRDefault="00A34F87" w:rsidP="00A34F87">
      <w:pPr>
        <w:spacing w:line="360" w:lineRule="auto"/>
        <w:rPr>
          <w:rFonts w:ascii="Arial" w:hAnsi="Arial" w:cs="Arial"/>
          <w:b/>
          <w:bCs/>
          <w:sz w:val="24"/>
          <w:szCs w:val="24"/>
          <w:lang w:val="es-ES"/>
        </w:rPr>
      </w:pPr>
    </w:p>
    <w:p w14:paraId="5B1BBF53"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Se notaba un poco perdido, normalmente en esos casos en donde él se atascaba mi madre venía a liberar la tensión del camino para ayudarlo a expresarse.</w:t>
      </w:r>
    </w:p>
    <w:p w14:paraId="5287AC77" w14:textId="77777777" w:rsidR="00A34F87" w:rsidRDefault="00A34F87" w:rsidP="00A34F87">
      <w:pPr>
        <w:spacing w:line="360" w:lineRule="auto"/>
        <w:rPr>
          <w:rFonts w:ascii="Arial" w:hAnsi="Arial" w:cs="Arial"/>
          <w:b/>
          <w:bCs/>
          <w:sz w:val="24"/>
          <w:szCs w:val="24"/>
          <w:lang w:val="es-ES"/>
        </w:rPr>
      </w:pPr>
    </w:p>
    <w:p w14:paraId="39F03EDA"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 xml:space="preserve">Pero… </w:t>
      </w:r>
    </w:p>
    <w:p w14:paraId="50A80111" w14:textId="77777777" w:rsidR="00A34F87" w:rsidRDefault="00A34F87" w:rsidP="00A34F87">
      <w:pPr>
        <w:spacing w:line="360" w:lineRule="auto"/>
        <w:rPr>
          <w:rFonts w:ascii="Arial" w:hAnsi="Arial" w:cs="Arial"/>
          <w:b/>
          <w:bCs/>
          <w:sz w:val="24"/>
          <w:szCs w:val="24"/>
          <w:lang w:val="es-ES"/>
        </w:rPr>
      </w:pPr>
    </w:p>
    <w:p w14:paraId="583DDB24"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Ella ya no está junto a él, y de cierta forma pude ver como mi madre llenaba esa falta de expresión de mi padre con un poco de ayuda.</w:t>
      </w:r>
    </w:p>
    <w:p w14:paraId="580CD87B" w14:textId="77777777" w:rsidR="00A34F87" w:rsidRDefault="00A34F87" w:rsidP="00A34F87">
      <w:pPr>
        <w:spacing w:line="360" w:lineRule="auto"/>
        <w:rPr>
          <w:rFonts w:ascii="Arial" w:hAnsi="Arial" w:cs="Arial"/>
          <w:b/>
          <w:bCs/>
          <w:sz w:val="24"/>
          <w:szCs w:val="24"/>
          <w:lang w:val="es-ES"/>
        </w:rPr>
      </w:pPr>
    </w:p>
    <w:p w14:paraId="7FD9CFCE"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Fue como cuando mi madre me enseño sobre los dos tipos de amor que ella conocía. Me dijo que… “Una persona puede vivir sin la necesidad del amor de una conjugue, pero nunca sin la necesidad del amor y la comprensión de un ser querido. Somos capaces de vivir y morir solos, pero nunca rechaces el amor, mucho menos cuando es incondicional.”</w:t>
      </w:r>
    </w:p>
    <w:p w14:paraId="62060BF8" w14:textId="77777777" w:rsidR="00A34F87" w:rsidRDefault="00A34F87" w:rsidP="00A34F87">
      <w:pPr>
        <w:spacing w:line="360" w:lineRule="auto"/>
        <w:rPr>
          <w:rFonts w:ascii="Arial" w:hAnsi="Arial" w:cs="Arial"/>
          <w:b/>
          <w:bCs/>
          <w:sz w:val="24"/>
          <w:szCs w:val="24"/>
          <w:lang w:val="es-ES"/>
        </w:rPr>
      </w:pPr>
    </w:p>
    <w:p w14:paraId="1D0605EF" w14:textId="77777777" w:rsidR="00A34F87" w:rsidRPr="00D42364" w:rsidRDefault="00A34F87" w:rsidP="00A34F87">
      <w:pPr>
        <w:spacing w:line="360" w:lineRule="auto"/>
        <w:rPr>
          <w:rFonts w:ascii="Arial" w:hAnsi="Arial" w:cs="Arial"/>
          <w:b/>
          <w:bCs/>
          <w:sz w:val="24"/>
          <w:szCs w:val="24"/>
          <w:lang w:val="es-ES"/>
        </w:rPr>
      </w:pPr>
      <w:r w:rsidRPr="00D42364">
        <w:rPr>
          <w:rFonts w:ascii="Arial" w:hAnsi="Arial" w:cs="Arial"/>
          <w:b/>
          <w:bCs/>
          <w:sz w:val="24"/>
          <w:szCs w:val="24"/>
          <w:lang w:val="es-ES"/>
        </w:rPr>
        <w:t>-Tranquilo. –Hable en un tono comprensivo para ayudarlo a entender que lo comprendería de cualquier forma que lo dijese– Puedes decirlo como mejor puedas. Sabre como lo quieres expresar.</w:t>
      </w:r>
    </w:p>
    <w:p w14:paraId="0B1E5754" w14:textId="77777777" w:rsidR="00A34F87" w:rsidRDefault="00A34F87" w:rsidP="00A34F87">
      <w:pPr>
        <w:spacing w:line="360" w:lineRule="auto"/>
        <w:rPr>
          <w:rFonts w:ascii="Arial" w:hAnsi="Arial" w:cs="Arial"/>
          <w:b/>
          <w:bCs/>
          <w:sz w:val="24"/>
          <w:szCs w:val="24"/>
          <w:lang w:val="es-ES"/>
        </w:rPr>
      </w:pPr>
    </w:p>
    <w:p w14:paraId="2608D928"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lastRenderedPageBreak/>
        <w:t>El que haya sido más instructor que padre me frustró de cierta forma. Además, luego de la muerte de mi madre, él se cerró más a las pláticas sobre su vida personal.</w:t>
      </w:r>
    </w:p>
    <w:p w14:paraId="3C7F8A61" w14:textId="77777777" w:rsidR="00A34F87" w:rsidRDefault="00A34F87" w:rsidP="00A34F87">
      <w:pPr>
        <w:spacing w:line="360" w:lineRule="auto"/>
        <w:rPr>
          <w:rFonts w:ascii="Arial" w:hAnsi="Arial" w:cs="Arial"/>
          <w:b/>
          <w:bCs/>
          <w:sz w:val="24"/>
          <w:szCs w:val="24"/>
          <w:lang w:val="es-ES"/>
        </w:rPr>
      </w:pPr>
    </w:p>
    <w:p w14:paraId="03EC8395"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Pero no era razón suficiente para no ayudarlo en el momento que más interés mostraba en ser expresivo. Mi madre me enseño a ser paciente con él, recordándome que no es un hombre muy expresivo.</w:t>
      </w:r>
    </w:p>
    <w:p w14:paraId="2380A487" w14:textId="77777777" w:rsidR="00A34F87" w:rsidRDefault="00A34F87" w:rsidP="00A34F87">
      <w:pPr>
        <w:spacing w:line="360" w:lineRule="auto"/>
        <w:rPr>
          <w:rFonts w:ascii="Arial" w:hAnsi="Arial" w:cs="Arial"/>
          <w:b/>
          <w:bCs/>
          <w:sz w:val="24"/>
          <w:szCs w:val="24"/>
          <w:lang w:val="es-ES"/>
        </w:rPr>
      </w:pPr>
    </w:p>
    <w:p w14:paraId="193487C4"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-Quiero presentarte ante la junta. Se que tu madre quería esperar hasta los 25, pero sé que estas más que preparado. Me preocupa que la compañía ya no sea de tu interés.</w:t>
      </w:r>
    </w:p>
    <w:p w14:paraId="0F4930F0" w14:textId="77777777" w:rsidR="00A34F87" w:rsidRDefault="00A34F87" w:rsidP="00A34F87">
      <w:pPr>
        <w:spacing w:line="360" w:lineRule="auto"/>
        <w:rPr>
          <w:rFonts w:ascii="Arial" w:hAnsi="Arial" w:cs="Arial"/>
          <w:b/>
          <w:bCs/>
          <w:sz w:val="24"/>
          <w:szCs w:val="24"/>
          <w:lang w:val="es-ES"/>
        </w:rPr>
      </w:pPr>
    </w:p>
    <w:p w14:paraId="05E72CA6"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Se veía un poco preocupado por mi interés en la empresa familiar. Se frotaba el cuello y desviaba la mirada cada tanto.</w:t>
      </w:r>
    </w:p>
    <w:p w14:paraId="10A89E65" w14:textId="77777777" w:rsidR="00A34F87" w:rsidRDefault="00A34F87" w:rsidP="00A34F87">
      <w:pPr>
        <w:spacing w:line="360" w:lineRule="auto"/>
        <w:rPr>
          <w:rFonts w:ascii="Arial" w:hAnsi="Arial" w:cs="Arial"/>
          <w:b/>
          <w:bCs/>
          <w:sz w:val="24"/>
          <w:szCs w:val="24"/>
          <w:lang w:val="es-ES"/>
        </w:rPr>
      </w:pPr>
    </w:p>
    <w:p w14:paraId="2FD1441C"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Cuando me enteré que mi padre fue presentado ante la junta a los dieciocho años por mi abuelo, he estado preguntándole todos los días por que yo no podía ser presentado a esa misma edad. Sabía lo mismo, o incluso más que él cuando fue presentado.</w:t>
      </w:r>
    </w:p>
    <w:p w14:paraId="0A2EC197" w14:textId="77777777" w:rsidR="00A34F87" w:rsidRDefault="00A34F87" w:rsidP="00A34F87">
      <w:pPr>
        <w:spacing w:line="360" w:lineRule="auto"/>
        <w:rPr>
          <w:rFonts w:ascii="Arial" w:hAnsi="Arial" w:cs="Arial"/>
          <w:b/>
          <w:bCs/>
          <w:sz w:val="24"/>
          <w:szCs w:val="24"/>
          <w:lang w:val="es-ES"/>
        </w:rPr>
      </w:pPr>
    </w:p>
    <w:p w14:paraId="3EC5620C"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Pero sus respuestas siempre fueron las mismas, “No estas preparado”. En cierto punto me dejó de interesar la edad, solo seguía aprendiendo de sus lecciones y esperando el día, aunque había días en los que sentía que nunca iba a estar preparado.</w:t>
      </w:r>
    </w:p>
    <w:p w14:paraId="354F35EF" w14:textId="77777777" w:rsidR="00A34F87" w:rsidRDefault="00A34F87" w:rsidP="00A34F87">
      <w:pPr>
        <w:spacing w:line="360" w:lineRule="auto"/>
        <w:rPr>
          <w:rFonts w:ascii="Arial" w:hAnsi="Arial" w:cs="Arial"/>
          <w:b/>
          <w:bCs/>
          <w:sz w:val="24"/>
          <w:szCs w:val="24"/>
          <w:lang w:val="es-ES"/>
        </w:rPr>
      </w:pPr>
    </w:p>
    <w:p w14:paraId="3AD4E7EB"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lastRenderedPageBreak/>
        <w:t>-Ya veo… No tienes por qué preocuparte, puedo esperar a los 25. Solo había dejado de preguntar para no molestarte. Sentía que podía ser un poco molesto de mi parte preguntar lo mismo todos los años.</w:t>
      </w:r>
    </w:p>
    <w:p w14:paraId="14D1F0E6" w14:textId="77777777" w:rsidR="00A34F87" w:rsidRDefault="00A34F87" w:rsidP="00A34F87">
      <w:pPr>
        <w:spacing w:line="360" w:lineRule="auto"/>
        <w:rPr>
          <w:rFonts w:ascii="Arial" w:hAnsi="Arial" w:cs="Arial"/>
          <w:b/>
          <w:bCs/>
          <w:sz w:val="24"/>
          <w:szCs w:val="24"/>
          <w:lang w:val="es-ES"/>
        </w:rPr>
      </w:pPr>
    </w:p>
    <w:p w14:paraId="551368D1"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-Ja… –Sonrió sutilmente.</w:t>
      </w:r>
    </w:p>
    <w:p w14:paraId="64A8FBC8" w14:textId="77777777" w:rsidR="00A34F87" w:rsidRDefault="00A34F87" w:rsidP="00A34F87">
      <w:pPr>
        <w:spacing w:line="360" w:lineRule="auto"/>
        <w:rPr>
          <w:rFonts w:ascii="Arial" w:hAnsi="Arial" w:cs="Arial"/>
          <w:b/>
          <w:bCs/>
          <w:sz w:val="24"/>
          <w:szCs w:val="24"/>
          <w:lang w:val="es-ES"/>
        </w:rPr>
      </w:pPr>
    </w:p>
    <w:p w14:paraId="41D00A0A"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Me había dejado boquiabierto por un momento. Su sonrisa era la misma que solía tener cuando nuestras conversaciones eran más fluidas en presencia de mi madre.</w:t>
      </w:r>
    </w:p>
    <w:p w14:paraId="651DE810" w14:textId="77777777" w:rsidR="00A34F87" w:rsidRDefault="00A34F87" w:rsidP="00A34F87">
      <w:pPr>
        <w:spacing w:line="360" w:lineRule="auto"/>
        <w:rPr>
          <w:rFonts w:ascii="Arial" w:hAnsi="Arial" w:cs="Arial"/>
          <w:b/>
          <w:bCs/>
          <w:sz w:val="24"/>
          <w:szCs w:val="24"/>
          <w:lang w:val="es-ES"/>
        </w:rPr>
      </w:pPr>
    </w:p>
    <w:p w14:paraId="475CA420"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-De igual forma. Se que es una promesa muy importante que le hice a tu madre. Pero no veo la necesidad de seguir retrasando esto, cruzaste cada uno de los obstáculos que te he intentado ponerte en el camino, y superaste con creces todo lo que te ponía en frente sin decir una palabra.</w:t>
      </w:r>
    </w:p>
    <w:p w14:paraId="48113232" w14:textId="77777777" w:rsidR="00A34F87" w:rsidRDefault="00A34F87" w:rsidP="00A34F87">
      <w:pPr>
        <w:spacing w:line="360" w:lineRule="auto"/>
        <w:rPr>
          <w:rFonts w:ascii="Arial" w:hAnsi="Arial" w:cs="Arial"/>
          <w:b/>
          <w:bCs/>
          <w:sz w:val="24"/>
          <w:szCs w:val="24"/>
          <w:lang w:val="es-ES"/>
        </w:rPr>
      </w:pPr>
    </w:p>
    <w:p w14:paraId="56BF8872"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-¡¿Obstáculos?! –Masajeé por encima de mi entrecejo molesto, pero sorprendido por ser más de lo que él esperaba– ¿Sabías que ninguna de esas materias que me enviaste a aprender eran importantes para la presentación? ¿Y cuando te decía que era absurdo tu solo me mentiste?</w:t>
      </w:r>
    </w:p>
    <w:p w14:paraId="0CE266EB" w14:textId="77777777" w:rsidR="00A34F87" w:rsidRDefault="00A34F87" w:rsidP="00A34F87">
      <w:pPr>
        <w:spacing w:line="360" w:lineRule="auto"/>
        <w:rPr>
          <w:rFonts w:ascii="Arial" w:hAnsi="Arial" w:cs="Arial"/>
          <w:b/>
          <w:bCs/>
          <w:sz w:val="24"/>
          <w:szCs w:val="24"/>
          <w:lang w:val="es-ES"/>
        </w:rPr>
      </w:pPr>
    </w:p>
    <w:p w14:paraId="6492EF41"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-No es como lo describes. Informática, mecánica, idiomas y por último geografía, los 4 son muy importantes para todo lo que la compañía implica, no los elegí al azar. Pero creí que todo eso me daría el tiempo necesario para alargar la presentación hasta los 25. No te lo dije antes porque no quería que la vieras como un obstácu…</w:t>
      </w:r>
    </w:p>
    <w:p w14:paraId="73F17F0E" w14:textId="77777777" w:rsidR="00A34F87" w:rsidRDefault="00A34F87" w:rsidP="00A34F87">
      <w:pPr>
        <w:spacing w:line="360" w:lineRule="auto"/>
        <w:rPr>
          <w:rFonts w:ascii="Arial" w:hAnsi="Arial" w:cs="Arial"/>
          <w:b/>
          <w:bCs/>
          <w:sz w:val="24"/>
          <w:szCs w:val="24"/>
          <w:lang w:val="es-ES"/>
        </w:rPr>
      </w:pPr>
    </w:p>
    <w:p w14:paraId="12A43240"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lastRenderedPageBreak/>
        <w:t>-Nunca… –Interrumpí sutilmente– Jamás la vería como un obstáculo, padre. Claro que ahora me molesta, pero nunca le guardaría rencor ni nada. Sobre todo, fue ella quien me enseñó a ser paciente con las circunstancias.</w:t>
      </w:r>
    </w:p>
    <w:p w14:paraId="402885F6" w14:textId="77777777" w:rsidR="00A34F87" w:rsidRDefault="00A34F87" w:rsidP="00A34F87">
      <w:pPr>
        <w:spacing w:line="360" w:lineRule="auto"/>
        <w:rPr>
          <w:rFonts w:ascii="Arial" w:hAnsi="Arial" w:cs="Arial"/>
          <w:b/>
          <w:bCs/>
          <w:sz w:val="24"/>
          <w:szCs w:val="24"/>
          <w:lang w:val="es-ES"/>
        </w:rPr>
      </w:pPr>
    </w:p>
    <w:p w14:paraId="6DA7F77F"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Luego de escucharme asintió con la cabeza, y sin hacerse esperar prosiguió.</w:t>
      </w:r>
    </w:p>
    <w:p w14:paraId="5FCEA7C4" w14:textId="77777777" w:rsidR="00A34F87" w:rsidRDefault="00A34F87" w:rsidP="00A34F87">
      <w:pPr>
        <w:spacing w:line="360" w:lineRule="auto"/>
        <w:rPr>
          <w:rFonts w:ascii="Arial" w:hAnsi="Arial" w:cs="Arial"/>
          <w:b/>
          <w:bCs/>
          <w:sz w:val="24"/>
          <w:szCs w:val="24"/>
          <w:lang w:val="es-ES"/>
        </w:rPr>
      </w:pPr>
    </w:p>
    <w:p w14:paraId="1606E1F2"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-Entonces… ¿Crees estar listo? –Pregunto con confianza.</w:t>
      </w:r>
    </w:p>
    <w:p w14:paraId="2116CF4B" w14:textId="77777777" w:rsidR="00A34F87" w:rsidRDefault="00A34F87" w:rsidP="00A34F87">
      <w:pPr>
        <w:spacing w:line="360" w:lineRule="auto"/>
        <w:rPr>
          <w:rFonts w:ascii="Arial" w:hAnsi="Arial" w:cs="Arial"/>
          <w:b/>
          <w:bCs/>
          <w:sz w:val="24"/>
          <w:szCs w:val="24"/>
          <w:lang w:val="es-ES"/>
        </w:rPr>
      </w:pPr>
    </w:p>
    <w:p w14:paraId="031B2393"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-Claro que lo estoy. Mis padres me enseñaron bien. –Conteste un poco altanero mientras sonreía.</w:t>
      </w:r>
    </w:p>
    <w:p w14:paraId="43308223" w14:textId="77777777" w:rsidR="00A34F87" w:rsidRDefault="00A34F87" w:rsidP="00A34F87">
      <w:pPr>
        <w:spacing w:line="360" w:lineRule="auto"/>
        <w:rPr>
          <w:rFonts w:ascii="Arial" w:hAnsi="Arial" w:cs="Arial"/>
          <w:b/>
          <w:bCs/>
          <w:sz w:val="24"/>
          <w:szCs w:val="24"/>
          <w:lang w:val="es-ES"/>
        </w:rPr>
      </w:pPr>
    </w:p>
    <w:p w14:paraId="36FD5A5A"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 xml:space="preserve">Dejó la taza en la máquina para prepararse otro café, sujeto el libro blanco con ambas manos y apunto en mi dirección. </w:t>
      </w:r>
    </w:p>
    <w:p w14:paraId="307FECD0" w14:textId="77777777" w:rsidR="00A34F87" w:rsidRDefault="00A34F87" w:rsidP="00A34F87">
      <w:pPr>
        <w:spacing w:line="360" w:lineRule="auto"/>
        <w:rPr>
          <w:rFonts w:ascii="Arial" w:hAnsi="Arial" w:cs="Arial"/>
          <w:b/>
          <w:bCs/>
          <w:sz w:val="24"/>
          <w:szCs w:val="24"/>
          <w:lang w:val="es-ES"/>
        </w:rPr>
      </w:pPr>
    </w:p>
    <w:p w14:paraId="36ACB14B"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-Avisare de una reunión para este fin de semana. Necesito que despejes todo el día, por la mañana iremos a conocer un poco la oficina principal para platicar de algo importante, y por la noche iremos a la reunión.</w:t>
      </w:r>
    </w:p>
    <w:p w14:paraId="1A1A59E6" w14:textId="77777777" w:rsidR="00A34F87" w:rsidRDefault="00A34F87" w:rsidP="00A34F87">
      <w:pPr>
        <w:spacing w:line="360" w:lineRule="auto"/>
        <w:rPr>
          <w:rFonts w:ascii="Arial" w:hAnsi="Arial" w:cs="Arial"/>
          <w:b/>
          <w:bCs/>
          <w:sz w:val="24"/>
          <w:szCs w:val="24"/>
          <w:lang w:val="es-ES"/>
        </w:rPr>
      </w:pPr>
    </w:p>
    <w:p w14:paraId="7FF78340" w14:textId="77777777" w:rsidR="00A34F87" w:rsidRDefault="00A34F87" w:rsidP="00A34F87">
      <w:pPr>
        <w:spacing w:line="360" w:lineRule="auto"/>
        <w:rPr>
          <w:rFonts w:ascii="Arial" w:hAnsi="Arial" w:cs="Arial"/>
          <w:b/>
          <w:bCs/>
          <w:sz w:val="24"/>
          <w:szCs w:val="24"/>
          <w:lang w:val="es-ES"/>
        </w:rPr>
      </w:pPr>
      <w:r>
        <w:rPr>
          <w:rFonts w:ascii="Arial" w:hAnsi="Arial" w:cs="Arial"/>
          <w:b/>
          <w:bCs/>
          <w:sz w:val="24"/>
          <w:szCs w:val="24"/>
          <w:lang w:val="es-ES"/>
        </w:rPr>
        <w:t>-Claro… –Murmure un poco nervioso sabiendo que tenía que cancelar unos planes programados, pero valdría cada segundo del día.</w:t>
      </w:r>
    </w:p>
    <w:p w14:paraId="55731F04" w14:textId="77777777" w:rsidR="00A34F87" w:rsidRPr="00AA7527" w:rsidRDefault="00A34F87" w:rsidP="00A34F87">
      <w:pPr>
        <w:rPr>
          <w:rFonts w:ascii="Times New Roman" w:hAnsi="Times New Roman" w:cs="Times New Roman"/>
          <w:b/>
          <w:color w:val="1C6194" w:themeColor="accent2" w:themeShade="BF"/>
          <w:sz w:val="24"/>
          <w:szCs w:val="24"/>
          <w:lang w:val="es-ES"/>
        </w:rPr>
      </w:pPr>
    </w:p>
    <w:p w14:paraId="21AA7F98" w14:textId="3C79C487" w:rsidR="00ED37E6" w:rsidRPr="00A34F87" w:rsidRDefault="00A34F87" w:rsidP="00A34F87">
      <w:pPr>
        <w:spacing w:line="360" w:lineRule="auto"/>
        <w:jc w:val="left"/>
        <w:rPr>
          <w:rFonts w:ascii="Arial" w:hAnsi="Arial" w:cs="Arial"/>
          <w:b/>
          <w:bCs/>
          <w:sz w:val="24"/>
          <w:szCs w:val="24"/>
          <w:lang w:val="es-ES"/>
        </w:rPr>
      </w:pPr>
      <w:r w:rsidRPr="005B79EC">
        <w:rPr>
          <w:rFonts w:ascii="Calibri" w:hAnsi="Calibri" w:cs="Calibri"/>
          <w:b/>
          <w:color w:val="00B050"/>
          <w:sz w:val="28"/>
          <w:szCs w:val="28"/>
          <w:lang w:val="es-AR"/>
        </w:rPr>
        <w:t>Segmento</w:t>
      </w:r>
      <w:r w:rsidRPr="005B79EC">
        <w:rPr>
          <w:rFonts w:ascii="Calibri" w:hAnsi="Calibri" w:cs="Calibri"/>
          <w:b/>
          <w:color w:val="00B050"/>
          <w:sz w:val="28"/>
          <w:szCs w:val="28"/>
          <w:lang w:val="es-ES"/>
        </w:rPr>
        <w:t xml:space="preserve"> 2</w:t>
      </w:r>
    </w:p>
    <w:sectPr w:rsidR="00ED37E6" w:rsidRPr="00A34F87" w:rsidSect="006F31F3">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000143" w14:textId="77777777" w:rsidR="000737E6" w:rsidRDefault="000737E6">
      <w:pPr>
        <w:spacing w:after="0" w:line="240" w:lineRule="auto"/>
      </w:pPr>
      <w:r>
        <w:separator/>
      </w:r>
    </w:p>
  </w:endnote>
  <w:endnote w:type="continuationSeparator" w:id="0">
    <w:p w14:paraId="7C83F627" w14:textId="77777777" w:rsidR="000737E6" w:rsidRDefault="00073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4752419"/>
      <w:docPartObj>
        <w:docPartGallery w:val="Page Numbers (Bottom of Page)"/>
        <w:docPartUnique/>
      </w:docPartObj>
    </w:sdtPr>
    <w:sdtEndPr>
      <w:rPr>
        <w:noProof/>
      </w:rPr>
    </w:sdtEndPr>
    <w:sdtContent>
      <w:p w14:paraId="544A849B" w14:textId="77777777" w:rsidR="002D3C38" w:rsidRDefault="002D3C38">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5CE73D" w14:textId="77777777" w:rsidR="000737E6" w:rsidRDefault="000737E6">
      <w:pPr>
        <w:spacing w:after="0" w:line="240" w:lineRule="auto"/>
      </w:pPr>
      <w:r>
        <w:separator/>
      </w:r>
    </w:p>
  </w:footnote>
  <w:footnote w:type="continuationSeparator" w:id="0">
    <w:p w14:paraId="530CCFC3" w14:textId="77777777" w:rsidR="000737E6" w:rsidRDefault="000737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CA82FED"/>
    <w:multiLevelType w:val="hybridMultilevel"/>
    <w:tmpl w:val="8EC465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F01548D"/>
    <w:multiLevelType w:val="multilevel"/>
    <w:tmpl w:val="CECA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6"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06670892">
    <w:abstractNumId w:val="17"/>
  </w:num>
  <w:num w:numId="2" w16cid:durableId="858810618">
    <w:abstractNumId w:val="15"/>
  </w:num>
  <w:num w:numId="3" w16cid:durableId="2015108419">
    <w:abstractNumId w:val="15"/>
  </w:num>
  <w:num w:numId="4" w16cid:durableId="1853572760">
    <w:abstractNumId w:val="15"/>
  </w:num>
  <w:num w:numId="5" w16cid:durableId="1877506531">
    <w:abstractNumId w:val="15"/>
  </w:num>
  <w:num w:numId="6" w16cid:durableId="1595169405">
    <w:abstractNumId w:val="15"/>
  </w:num>
  <w:num w:numId="7" w16cid:durableId="665015015">
    <w:abstractNumId w:val="15"/>
  </w:num>
  <w:num w:numId="8" w16cid:durableId="696614327">
    <w:abstractNumId w:val="15"/>
  </w:num>
  <w:num w:numId="9" w16cid:durableId="1881551869">
    <w:abstractNumId w:val="15"/>
  </w:num>
  <w:num w:numId="10" w16cid:durableId="1847405247">
    <w:abstractNumId w:val="15"/>
  </w:num>
  <w:num w:numId="11" w16cid:durableId="1197888137">
    <w:abstractNumId w:val="15"/>
  </w:num>
  <w:num w:numId="12" w16cid:durableId="521012559">
    <w:abstractNumId w:val="15"/>
  </w:num>
  <w:num w:numId="13" w16cid:durableId="539711669">
    <w:abstractNumId w:val="19"/>
  </w:num>
  <w:num w:numId="14" w16cid:durableId="111439688">
    <w:abstractNumId w:val="18"/>
  </w:num>
  <w:num w:numId="15" w16cid:durableId="905146115">
    <w:abstractNumId w:val="20"/>
  </w:num>
  <w:num w:numId="16" w16cid:durableId="183634528">
    <w:abstractNumId w:val="16"/>
  </w:num>
  <w:num w:numId="17" w16cid:durableId="1085954111">
    <w:abstractNumId w:val="9"/>
  </w:num>
  <w:num w:numId="18" w16cid:durableId="961158617">
    <w:abstractNumId w:val="7"/>
  </w:num>
  <w:num w:numId="19" w16cid:durableId="1128354162">
    <w:abstractNumId w:val="6"/>
  </w:num>
  <w:num w:numId="20" w16cid:durableId="1877697668">
    <w:abstractNumId w:val="5"/>
  </w:num>
  <w:num w:numId="21" w16cid:durableId="255015427">
    <w:abstractNumId w:val="4"/>
  </w:num>
  <w:num w:numId="22" w16cid:durableId="1424493188">
    <w:abstractNumId w:val="8"/>
  </w:num>
  <w:num w:numId="23" w16cid:durableId="1155872292">
    <w:abstractNumId w:val="3"/>
  </w:num>
  <w:num w:numId="24" w16cid:durableId="298655630">
    <w:abstractNumId w:val="2"/>
  </w:num>
  <w:num w:numId="25" w16cid:durableId="1337461733">
    <w:abstractNumId w:val="1"/>
  </w:num>
  <w:num w:numId="26" w16cid:durableId="961031456">
    <w:abstractNumId w:val="0"/>
  </w:num>
  <w:num w:numId="27" w16cid:durableId="1868256135">
    <w:abstractNumId w:val="12"/>
  </w:num>
  <w:num w:numId="28" w16cid:durableId="1011880113">
    <w:abstractNumId w:val="11"/>
  </w:num>
  <w:num w:numId="29" w16cid:durableId="418646887">
    <w:abstractNumId w:val="10"/>
  </w:num>
  <w:num w:numId="30" w16cid:durableId="1856839507">
    <w:abstractNumId w:val="14"/>
  </w:num>
  <w:num w:numId="31" w16cid:durableId="1475231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184"/>
    <w:rsid w:val="00001E69"/>
    <w:rsid w:val="00003A6D"/>
    <w:rsid w:val="0000478D"/>
    <w:rsid w:val="000047F0"/>
    <w:rsid w:val="000048B8"/>
    <w:rsid w:val="00004BD6"/>
    <w:rsid w:val="000062FB"/>
    <w:rsid w:val="0000656C"/>
    <w:rsid w:val="00007BD5"/>
    <w:rsid w:val="00010D11"/>
    <w:rsid w:val="00010E62"/>
    <w:rsid w:val="00010FA8"/>
    <w:rsid w:val="00011F82"/>
    <w:rsid w:val="0001227C"/>
    <w:rsid w:val="00012565"/>
    <w:rsid w:val="000129BA"/>
    <w:rsid w:val="00012DA6"/>
    <w:rsid w:val="00013C4B"/>
    <w:rsid w:val="00013F2B"/>
    <w:rsid w:val="00015D82"/>
    <w:rsid w:val="00017A0A"/>
    <w:rsid w:val="00017CEF"/>
    <w:rsid w:val="000205EB"/>
    <w:rsid w:val="00020CA4"/>
    <w:rsid w:val="00021E03"/>
    <w:rsid w:val="0002338B"/>
    <w:rsid w:val="000235D1"/>
    <w:rsid w:val="00023AA5"/>
    <w:rsid w:val="00024438"/>
    <w:rsid w:val="000248D5"/>
    <w:rsid w:val="000249F8"/>
    <w:rsid w:val="00026520"/>
    <w:rsid w:val="0002667B"/>
    <w:rsid w:val="00027398"/>
    <w:rsid w:val="00027662"/>
    <w:rsid w:val="00027992"/>
    <w:rsid w:val="0003029E"/>
    <w:rsid w:val="00031FEE"/>
    <w:rsid w:val="00032A77"/>
    <w:rsid w:val="00033E19"/>
    <w:rsid w:val="000340FF"/>
    <w:rsid w:val="0003416C"/>
    <w:rsid w:val="000341A9"/>
    <w:rsid w:val="0003467A"/>
    <w:rsid w:val="00036C19"/>
    <w:rsid w:val="00037A63"/>
    <w:rsid w:val="00037D33"/>
    <w:rsid w:val="000408D9"/>
    <w:rsid w:val="00041020"/>
    <w:rsid w:val="000416F0"/>
    <w:rsid w:val="00041BAC"/>
    <w:rsid w:val="000426B6"/>
    <w:rsid w:val="000437A7"/>
    <w:rsid w:val="000450E4"/>
    <w:rsid w:val="000457BA"/>
    <w:rsid w:val="000469A9"/>
    <w:rsid w:val="000502EE"/>
    <w:rsid w:val="0005100B"/>
    <w:rsid w:val="00053B91"/>
    <w:rsid w:val="0005521F"/>
    <w:rsid w:val="000554EA"/>
    <w:rsid w:val="000567D5"/>
    <w:rsid w:val="0005740A"/>
    <w:rsid w:val="0006180C"/>
    <w:rsid w:val="00061A33"/>
    <w:rsid w:val="000629DC"/>
    <w:rsid w:val="00063CFF"/>
    <w:rsid w:val="00064DF0"/>
    <w:rsid w:val="0006613E"/>
    <w:rsid w:val="00066AB8"/>
    <w:rsid w:val="00067697"/>
    <w:rsid w:val="000679CB"/>
    <w:rsid w:val="0007055A"/>
    <w:rsid w:val="00071B99"/>
    <w:rsid w:val="000721E0"/>
    <w:rsid w:val="0007239F"/>
    <w:rsid w:val="00072411"/>
    <w:rsid w:val="00072431"/>
    <w:rsid w:val="00072A24"/>
    <w:rsid w:val="000737E6"/>
    <w:rsid w:val="00073F78"/>
    <w:rsid w:val="00074245"/>
    <w:rsid w:val="00075213"/>
    <w:rsid w:val="00076106"/>
    <w:rsid w:val="000767B8"/>
    <w:rsid w:val="00077DB4"/>
    <w:rsid w:val="00080ABE"/>
    <w:rsid w:val="00080D76"/>
    <w:rsid w:val="00081370"/>
    <w:rsid w:val="00081ED3"/>
    <w:rsid w:val="0008216D"/>
    <w:rsid w:val="000827A3"/>
    <w:rsid w:val="000828F2"/>
    <w:rsid w:val="00086454"/>
    <w:rsid w:val="000875D7"/>
    <w:rsid w:val="00090712"/>
    <w:rsid w:val="00090C94"/>
    <w:rsid w:val="00093B3F"/>
    <w:rsid w:val="00093D37"/>
    <w:rsid w:val="0009531B"/>
    <w:rsid w:val="00095B0A"/>
    <w:rsid w:val="000965C6"/>
    <w:rsid w:val="00096AE8"/>
    <w:rsid w:val="00096D96"/>
    <w:rsid w:val="00097337"/>
    <w:rsid w:val="000A05FF"/>
    <w:rsid w:val="000A07CC"/>
    <w:rsid w:val="000A0F9B"/>
    <w:rsid w:val="000A133E"/>
    <w:rsid w:val="000A134E"/>
    <w:rsid w:val="000A28BF"/>
    <w:rsid w:val="000A2A50"/>
    <w:rsid w:val="000A3C59"/>
    <w:rsid w:val="000A4380"/>
    <w:rsid w:val="000A4D8A"/>
    <w:rsid w:val="000A55DD"/>
    <w:rsid w:val="000A59E1"/>
    <w:rsid w:val="000A5C78"/>
    <w:rsid w:val="000A66C0"/>
    <w:rsid w:val="000A69E5"/>
    <w:rsid w:val="000A6C26"/>
    <w:rsid w:val="000A77EB"/>
    <w:rsid w:val="000B0506"/>
    <w:rsid w:val="000B08CD"/>
    <w:rsid w:val="000B1485"/>
    <w:rsid w:val="000B1574"/>
    <w:rsid w:val="000B16EC"/>
    <w:rsid w:val="000B19AC"/>
    <w:rsid w:val="000B37D6"/>
    <w:rsid w:val="000B518C"/>
    <w:rsid w:val="000B63AB"/>
    <w:rsid w:val="000B7268"/>
    <w:rsid w:val="000C07F6"/>
    <w:rsid w:val="000C0B22"/>
    <w:rsid w:val="000C0B59"/>
    <w:rsid w:val="000C0C7C"/>
    <w:rsid w:val="000C0D0E"/>
    <w:rsid w:val="000C0E68"/>
    <w:rsid w:val="000C2DDA"/>
    <w:rsid w:val="000C4059"/>
    <w:rsid w:val="000C5C30"/>
    <w:rsid w:val="000C6002"/>
    <w:rsid w:val="000C6178"/>
    <w:rsid w:val="000C6359"/>
    <w:rsid w:val="000C6593"/>
    <w:rsid w:val="000C65CA"/>
    <w:rsid w:val="000C7081"/>
    <w:rsid w:val="000D1104"/>
    <w:rsid w:val="000D12E6"/>
    <w:rsid w:val="000D3482"/>
    <w:rsid w:val="000D493B"/>
    <w:rsid w:val="000D5795"/>
    <w:rsid w:val="000D7DD8"/>
    <w:rsid w:val="000E0049"/>
    <w:rsid w:val="000E0A45"/>
    <w:rsid w:val="000E0E63"/>
    <w:rsid w:val="000E1060"/>
    <w:rsid w:val="000E2533"/>
    <w:rsid w:val="000E2A30"/>
    <w:rsid w:val="000E312B"/>
    <w:rsid w:val="000E374B"/>
    <w:rsid w:val="000E3C94"/>
    <w:rsid w:val="000E43D4"/>
    <w:rsid w:val="000E5A11"/>
    <w:rsid w:val="000E5A3D"/>
    <w:rsid w:val="000E682E"/>
    <w:rsid w:val="000E6C0E"/>
    <w:rsid w:val="000E7C7E"/>
    <w:rsid w:val="000F090E"/>
    <w:rsid w:val="000F09EF"/>
    <w:rsid w:val="000F14C7"/>
    <w:rsid w:val="000F1B80"/>
    <w:rsid w:val="000F32B9"/>
    <w:rsid w:val="000F512D"/>
    <w:rsid w:val="000F5471"/>
    <w:rsid w:val="000F5674"/>
    <w:rsid w:val="000F56A5"/>
    <w:rsid w:val="000F5CBB"/>
    <w:rsid w:val="000F67D0"/>
    <w:rsid w:val="000F6CFC"/>
    <w:rsid w:val="000F745A"/>
    <w:rsid w:val="001020FD"/>
    <w:rsid w:val="0010285C"/>
    <w:rsid w:val="00102ADE"/>
    <w:rsid w:val="001033CB"/>
    <w:rsid w:val="0010409F"/>
    <w:rsid w:val="0010494A"/>
    <w:rsid w:val="00104E70"/>
    <w:rsid w:val="00105593"/>
    <w:rsid w:val="00105B69"/>
    <w:rsid w:val="001061C8"/>
    <w:rsid w:val="001066F2"/>
    <w:rsid w:val="00106B05"/>
    <w:rsid w:val="00107854"/>
    <w:rsid w:val="00110FE8"/>
    <w:rsid w:val="00111AD1"/>
    <w:rsid w:val="00113136"/>
    <w:rsid w:val="00113C43"/>
    <w:rsid w:val="001142A6"/>
    <w:rsid w:val="00114BA9"/>
    <w:rsid w:val="00115C47"/>
    <w:rsid w:val="00116E79"/>
    <w:rsid w:val="0011774C"/>
    <w:rsid w:val="001201BB"/>
    <w:rsid w:val="00120F4C"/>
    <w:rsid w:val="00121E3E"/>
    <w:rsid w:val="00122FC0"/>
    <w:rsid w:val="00123ABE"/>
    <w:rsid w:val="00123E1E"/>
    <w:rsid w:val="00124886"/>
    <w:rsid w:val="00124B85"/>
    <w:rsid w:val="0012510F"/>
    <w:rsid w:val="001256B6"/>
    <w:rsid w:val="0012694C"/>
    <w:rsid w:val="00126C2F"/>
    <w:rsid w:val="001275FC"/>
    <w:rsid w:val="001277D7"/>
    <w:rsid w:val="00130742"/>
    <w:rsid w:val="001308A8"/>
    <w:rsid w:val="00130DEB"/>
    <w:rsid w:val="00130EBA"/>
    <w:rsid w:val="00131322"/>
    <w:rsid w:val="00131C21"/>
    <w:rsid w:val="00131D78"/>
    <w:rsid w:val="00132859"/>
    <w:rsid w:val="00133734"/>
    <w:rsid w:val="0013591F"/>
    <w:rsid w:val="00135FC0"/>
    <w:rsid w:val="0014266E"/>
    <w:rsid w:val="00143190"/>
    <w:rsid w:val="0014359A"/>
    <w:rsid w:val="00143A49"/>
    <w:rsid w:val="00143F99"/>
    <w:rsid w:val="00143FF1"/>
    <w:rsid w:val="001446AB"/>
    <w:rsid w:val="00145370"/>
    <w:rsid w:val="0014698D"/>
    <w:rsid w:val="00147366"/>
    <w:rsid w:val="00147E3D"/>
    <w:rsid w:val="0015088C"/>
    <w:rsid w:val="00151C00"/>
    <w:rsid w:val="00151F8C"/>
    <w:rsid w:val="001523E2"/>
    <w:rsid w:val="001530BF"/>
    <w:rsid w:val="00154457"/>
    <w:rsid w:val="00154B52"/>
    <w:rsid w:val="00154DD9"/>
    <w:rsid w:val="00154E96"/>
    <w:rsid w:val="00155F7B"/>
    <w:rsid w:val="0015653B"/>
    <w:rsid w:val="00157AF5"/>
    <w:rsid w:val="00157F54"/>
    <w:rsid w:val="00160828"/>
    <w:rsid w:val="0016280C"/>
    <w:rsid w:val="00163041"/>
    <w:rsid w:val="00163D40"/>
    <w:rsid w:val="00163E5F"/>
    <w:rsid w:val="00164E04"/>
    <w:rsid w:val="00166341"/>
    <w:rsid w:val="00166FAD"/>
    <w:rsid w:val="00167B98"/>
    <w:rsid w:val="001708D4"/>
    <w:rsid w:val="00171613"/>
    <w:rsid w:val="00171BA8"/>
    <w:rsid w:val="001720A9"/>
    <w:rsid w:val="001726DD"/>
    <w:rsid w:val="001727DB"/>
    <w:rsid w:val="0017296B"/>
    <w:rsid w:val="00172FFE"/>
    <w:rsid w:val="0017354C"/>
    <w:rsid w:val="00173F89"/>
    <w:rsid w:val="001749CC"/>
    <w:rsid w:val="001751F9"/>
    <w:rsid w:val="00175896"/>
    <w:rsid w:val="0017649F"/>
    <w:rsid w:val="00176DD2"/>
    <w:rsid w:val="0018047C"/>
    <w:rsid w:val="001828F5"/>
    <w:rsid w:val="00182944"/>
    <w:rsid w:val="00183091"/>
    <w:rsid w:val="00183D11"/>
    <w:rsid w:val="0018419D"/>
    <w:rsid w:val="00184346"/>
    <w:rsid w:val="00184384"/>
    <w:rsid w:val="00184C7C"/>
    <w:rsid w:val="00184EB5"/>
    <w:rsid w:val="001867F0"/>
    <w:rsid w:val="00187EB6"/>
    <w:rsid w:val="0019480F"/>
    <w:rsid w:val="001953CD"/>
    <w:rsid w:val="001957E4"/>
    <w:rsid w:val="00195C3F"/>
    <w:rsid w:val="00195E7A"/>
    <w:rsid w:val="0019608D"/>
    <w:rsid w:val="00196710"/>
    <w:rsid w:val="00196F67"/>
    <w:rsid w:val="00197C30"/>
    <w:rsid w:val="001A0A2C"/>
    <w:rsid w:val="001A1DC6"/>
    <w:rsid w:val="001A249A"/>
    <w:rsid w:val="001A2FCA"/>
    <w:rsid w:val="001A4D63"/>
    <w:rsid w:val="001A6A58"/>
    <w:rsid w:val="001A7491"/>
    <w:rsid w:val="001A7A90"/>
    <w:rsid w:val="001A7E25"/>
    <w:rsid w:val="001B024B"/>
    <w:rsid w:val="001B0D9E"/>
    <w:rsid w:val="001B1B24"/>
    <w:rsid w:val="001B42D2"/>
    <w:rsid w:val="001B4C6F"/>
    <w:rsid w:val="001B4CF8"/>
    <w:rsid w:val="001B591D"/>
    <w:rsid w:val="001B5DC7"/>
    <w:rsid w:val="001B6485"/>
    <w:rsid w:val="001B739C"/>
    <w:rsid w:val="001B73BB"/>
    <w:rsid w:val="001B7A06"/>
    <w:rsid w:val="001B7EA6"/>
    <w:rsid w:val="001C01EA"/>
    <w:rsid w:val="001C03B9"/>
    <w:rsid w:val="001C05AD"/>
    <w:rsid w:val="001C076E"/>
    <w:rsid w:val="001C1C46"/>
    <w:rsid w:val="001C2940"/>
    <w:rsid w:val="001C3931"/>
    <w:rsid w:val="001C3F96"/>
    <w:rsid w:val="001C4229"/>
    <w:rsid w:val="001C5309"/>
    <w:rsid w:val="001C5FC6"/>
    <w:rsid w:val="001C62C9"/>
    <w:rsid w:val="001C73E0"/>
    <w:rsid w:val="001D05E0"/>
    <w:rsid w:val="001D1DFE"/>
    <w:rsid w:val="001D3221"/>
    <w:rsid w:val="001D32B1"/>
    <w:rsid w:val="001D39B5"/>
    <w:rsid w:val="001D3F8A"/>
    <w:rsid w:val="001D6299"/>
    <w:rsid w:val="001D765E"/>
    <w:rsid w:val="001E0378"/>
    <w:rsid w:val="001E0556"/>
    <w:rsid w:val="001E05B5"/>
    <w:rsid w:val="001E1919"/>
    <w:rsid w:val="001E20DA"/>
    <w:rsid w:val="001E2C46"/>
    <w:rsid w:val="001E2D50"/>
    <w:rsid w:val="001E35C2"/>
    <w:rsid w:val="001F0603"/>
    <w:rsid w:val="001F07A9"/>
    <w:rsid w:val="001F1412"/>
    <w:rsid w:val="001F1AD5"/>
    <w:rsid w:val="001F1F3E"/>
    <w:rsid w:val="001F22B1"/>
    <w:rsid w:val="001F3345"/>
    <w:rsid w:val="001F3742"/>
    <w:rsid w:val="001F3C1D"/>
    <w:rsid w:val="001F5AC5"/>
    <w:rsid w:val="001F5AFA"/>
    <w:rsid w:val="001F6D70"/>
    <w:rsid w:val="001F7BB1"/>
    <w:rsid w:val="00200F76"/>
    <w:rsid w:val="00201165"/>
    <w:rsid w:val="00201C79"/>
    <w:rsid w:val="00202EE6"/>
    <w:rsid w:val="0020431E"/>
    <w:rsid w:val="002044A4"/>
    <w:rsid w:val="0020465A"/>
    <w:rsid w:val="00204879"/>
    <w:rsid w:val="0020550A"/>
    <w:rsid w:val="00205BD8"/>
    <w:rsid w:val="00207E63"/>
    <w:rsid w:val="0021013B"/>
    <w:rsid w:val="00210D6A"/>
    <w:rsid w:val="00211945"/>
    <w:rsid w:val="00211B43"/>
    <w:rsid w:val="002120B0"/>
    <w:rsid w:val="0021265D"/>
    <w:rsid w:val="00212AA9"/>
    <w:rsid w:val="00212EB8"/>
    <w:rsid w:val="00212FBF"/>
    <w:rsid w:val="00213629"/>
    <w:rsid w:val="00213F99"/>
    <w:rsid w:val="00214708"/>
    <w:rsid w:val="00214CBD"/>
    <w:rsid w:val="00215297"/>
    <w:rsid w:val="00216065"/>
    <w:rsid w:val="00216613"/>
    <w:rsid w:val="00216A3F"/>
    <w:rsid w:val="00216AAC"/>
    <w:rsid w:val="00216BF8"/>
    <w:rsid w:val="00217AB4"/>
    <w:rsid w:val="00220883"/>
    <w:rsid w:val="00220B72"/>
    <w:rsid w:val="002218BC"/>
    <w:rsid w:val="00223277"/>
    <w:rsid w:val="002236E4"/>
    <w:rsid w:val="00224466"/>
    <w:rsid w:val="002245D4"/>
    <w:rsid w:val="00225AD4"/>
    <w:rsid w:val="00226C6F"/>
    <w:rsid w:val="00227928"/>
    <w:rsid w:val="00227BA8"/>
    <w:rsid w:val="00230843"/>
    <w:rsid w:val="00230CDB"/>
    <w:rsid w:val="00231A0F"/>
    <w:rsid w:val="0023219D"/>
    <w:rsid w:val="00233BAE"/>
    <w:rsid w:val="002341E4"/>
    <w:rsid w:val="00234822"/>
    <w:rsid w:val="00234833"/>
    <w:rsid w:val="00234E71"/>
    <w:rsid w:val="002351AB"/>
    <w:rsid w:val="0023532F"/>
    <w:rsid w:val="00235401"/>
    <w:rsid w:val="0023623F"/>
    <w:rsid w:val="00237649"/>
    <w:rsid w:val="00237955"/>
    <w:rsid w:val="00241298"/>
    <w:rsid w:val="00241308"/>
    <w:rsid w:val="0024172C"/>
    <w:rsid w:val="002418C3"/>
    <w:rsid w:val="00241D4C"/>
    <w:rsid w:val="00241E99"/>
    <w:rsid w:val="00242235"/>
    <w:rsid w:val="0024358E"/>
    <w:rsid w:val="00244265"/>
    <w:rsid w:val="002446F4"/>
    <w:rsid w:val="002450C1"/>
    <w:rsid w:val="00245259"/>
    <w:rsid w:val="00245345"/>
    <w:rsid w:val="00246165"/>
    <w:rsid w:val="0024640E"/>
    <w:rsid w:val="0024657F"/>
    <w:rsid w:val="00246C23"/>
    <w:rsid w:val="00246E2E"/>
    <w:rsid w:val="00247145"/>
    <w:rsid w:val="0025145A"/>
    <w:rsid w:val="00252F62"/>
    <w:rsid w:val="00252F6C"/>
    <w:rsid w:val="00254FF2"/>
    <w:rsid w:val="00255981"/>
    <w:rsid w:val="00256970"/>
    <w:rsid w:val="002578A5"/>
    <w:rsid w:val="002579EE"/>
    <w:rsid w:val="00257BDC"/>
    <w:rsid w:val="00260531"/>
    <w:rsid w:val="0026073F"/>
    <w:rsid w:val="0026112A"/>
    <w:rsid w:val="0026261F"/>
    <w:rsid w:val="00265B1C"/>
    <w:rsid w:val="0026609E"/>
    <w:rsid w:val="00266559"/>
    <w:rsid w:val="00266E21"/>
    <w:rsid w:val="00267A0A"/>
    <w:rsid w:val="00270259"/>
    <w:rsid w:val="002709A9"/>
    <w:rsid w:val="00270BFE"/>
    <w:rsid w:val="0027110B"/>
    <w:rsid w:val="00271234"/>
    <w:rsid w:val="0027283E"/>
    <w:rsid w:val="0027363F"/>
    <w:rsid w:val="0027368F"/>
    <w:rsid w:val="00273876"/>
    <w:rsid w:val="00274515"/>
    <w:rsid w:val="00275B38"/>
    <w:rsid w:val="002768E9"/>
    <w:rsid w:val="0027699A"/>
    <w:rsid w:val="00277075"/>
    <w:rsid w:val="002779FE"/>
    <w:rsid w:val="00280206"/>
    <w:rsid w:val="00280CC9"/>
    <w:rsid w:val="00283CB8"/>
    <w:rsid w:val="00283DEE"/>
    <w:rsid w:val="002855FC"/>
    <w:rsid w:val="00286255"/>
    <w:rsid w:val="002869E1"/>
    <w:rsid w:val="00286B35"/>
    <w:rsid w:val="00290DC8"/>
    <w:rsid w:val="00291740"/>
    <w:rsid w:val="002928F9"/>
    <w:rsid w:val="002931C3"/>
    <w:rsid w:val="00294EC0"/>
    <w:rsid w:val="002958AD"/>
    <w:rsid w:val="00295F82"/>
    <w:rsid w:val="0029653D"/>
    <w:rsid w:val="0029655C"/>
    <w:rsid w:val="00296735"/>
    <w:rsid w:val="00296E6F"/>
    <w:rsid w:val="002A14E5"/>
    <w:rsid w:val="002A18E8"/>
    <w:rsid w:val="002A286E"/>
    <w:rsid w:val="002A397D"/>
    <w:rsid w:val="002A3E0E"/>
    <w:rsid w:val="002A3E64"/>
    <w:rsid w:val="002A3EEC"/>
    <w:rsid w:val="002A3F00"/>
    <w:rsid w:val="002A495E"/>
    <w:rsid w:val="002A549D"/>
    <w:rsid w:val="002A659D"/>
    <w:rsid w:val="002A692F"/>
    <w:rsid w:val="002B1344"/>
    <w:rsid w:val="002B1540"/>
    <w:rsid w:val="002B2A80"/>
    <w:rsid w:val="002B2BC6"/>
    <w:rsid w:val="002B3C3E"/>
    <w:rsid w:val="002B3D9E"/>
    <w:rsid w:val="002B47F4"/>
    <w:rsid w:val="002B4D6D"/>
    <w:rsid w:val="002B54B5"/>
    <w:rsid w:val="002B5647"/>
    <w:rsid w:val="002B5792"/>
    <w:rsid w:val="002B6ABE"/>
    <w:rsid w:val="002B70FE"/>
    <w:rsid w:val="002C11D0"/>
    <w:rsid w:val="002C14F4"/>
    <w:rsid w:val="002C1B16"/>
    <w:rsid w:val="002C22DE"/>
    <w:rsid w:val="002C2AC1"/>
    <w:rsid w:val="002C33EF"/>
    <w:rsid w:val="002C35C1"/>
    <w:rsid w:val="002C3610"/>
    <w:rsid w:val="002C430B"/>
    <w:rsid w:val="002C56AE"/>
    <w:rsid w:val="002C599F"/>
    <w:rsid w:val="002C6043"/>
    <w:rsid w:val="002C7427"/>
    <w:rsid w:val="002C768C"/>
    <w:rsid w:val="002C7CDB"/>
    <w:rsid w:val="002D0DDA"/>
    <w:rsid w:val="002D170C"/>
    <w:rsid w:val="002D2585"/>
    <w:rsid w:val="002D25B8"/>
    <w:rsid w:val="002D2B0F"/>
    <w:rsid w:val="002D3C38"/>
    <w:rsid w:val="002D3D9B"/>
    <w:rsid w:val="002D474F"/>
    <w:rsid w:val="002D5C36"/>
    <w:rsid w:val="002D5CBB"/>
    <w:rsid w:val="002D650D"/>
    <w:rsid w:val="002D6B3C"/>
    <w:rsid w:val="002D6E1E"/>
    <w:rsid w:val="002D71FA"/>
    <w:rsid w:val="002D7735"/>
    <w:rsid w:val="002D78B6"/>
    <w:rsid w:val="002D7EB3"/>
    <w:rsid w:val="002E0B33"/>
    <w:rsid w:val="002E0C62"/>
    <w:rsid w:val="002E1001"/>
    <w:rsid w:val="002E1804"/>
    <w:rsid w:val="002E29CC"/>
    <w:rsid w:val="002E2E20"/>
    <w:rsid w:val="002E3100"/>
    <w:rsid w:val="002E3162"/>
    <w:rsid w:val="002E3D52"/>
    <w:rsid w:val="002E453C"/>
    <w:rsid w:val="002E462B"/>
    <w:rsid w:val="002E508D"/>
    <w:rsid w:val="002E793B"/>
    <w:rsid w:val="002E7F7E"/>
    <w:rsid w:val="002F023D"/>
    <w:rsid w:val="002F051E"/>
    <w:rsid w:val="002F05C0"/>
    <w:rsid w:val="002F11BB"/>
    <w:rsid w:val="002F2D51"/>
    <w:rsid w:val="002F3742"/>
    <w:rsid w:val="002F419E"/>
    <w:rsid w:val="002F59A0"/>
    <w:rsid w:val="002F6D94"/>
    <w:rsid w:val="002F7602"/>
    <w:rsid w:val="003001CB"/>
    <w:rsid w:val="00300325"/>
    <w:rsid w:val="003004A9"/>
    <w:rsid w:val="00301A41"/>
    <w:rsid w:val="00301A7A"/>
    <w:rsid w:val="00301CBD"/>
    <w:rsid w:val="003041D9"/>
    <w:rsid w:val="00304417"/>
    <w:rsid w:val="00304E58"/>
    <w:rsid w:val="003050FC"/>
    <w:rsid w:val="00305134"/>
    <w:rsid w:val="003058DC"/>
    <w:rsid w:val="00306E7D"/>
    <w:rsid w:val="003076E9"/>
    <w:rsid w:val="00307B30"/>
    <w:rsid w:val="00307DC4"/>
    <w:rsid w:val="0031091E"/>
    <w:rsid w:val="00310AD6"/>
    <w:rsid w:val="00311D09"/>
    <w:rsid w:val="00313D89"/>
    <w:rsid w:val="00313E0D"/>
    <w:rsid w:val="003148E0"/>
    <w:rsid w:val="0031512C"/>
    <w:rsid w:val="00315B26"/>
    <w:rsid w:val="00315C84"/>
    <w:rsid w:val="00315F5E"/>
    <w:rsid w:val="003161CB"/>
    <w:rsid w:val="003173AE"/>
    <w:rsid w:val="00317AF7"/>
    <w:rsid w:val="00321302"/>
    <w:rsid w:val="00321C55"/>
    <w:rsid w:val="00323E07"/>
    <w:rsid w:val="003244FD"/>
    <w:rsid w:val="00324B4A"/>
    <w:rsid w:val="00324DC5"/>
    <w:rsid w:val="00325EFC"/>
    <w:rsid w:val="00326C14"/>
    <w:rsid w:val="003304C0"/>
    <w:rsid w:val="00332092"/>
    <w:rsid w:val="00332220"/>
    <w:rsid w:val="00333665"/>
    <w:rsid w:val="00333770"/>
    <w:rsid w:val="00333FA6"/>
    <w:rsid w:val="00335327"/>
    <w:rsid w:val="003356A1"/>
    <w:rsid w:val="00335924"/>
    <w:rsid w:val="00335D69"/>
    <w:rsid w:val="0034018D"/>
    <w:rsid w:val="00340877"/>
    <w:rsid w:val="00340B90"/>
    <w:rsid w:val="0034113F"/>
    <w:rsid w:val="003421F2"/>
    <w:rsid w:val="00342299"/>
    <w:rsid w:val="00342A14"/>
    <w:rsid w:val="003430E9"/>
    <w:rsid w:val="00343541"/>
    <w:rsid w:val="0034354F"/>
    <w:rsid w:val="003437AB"/>
    <w:rsid w:val="00346E83"/>
    <w:rsid w:val="003479E2"/>
    <w:rsid w:val="00350168"/>
    <w:rsid w:val="00350669"/>
    <w:rsid w:val="0035137D"/>
    <w:rsid w:val="0035155C"/>
    <w:rsid w:val="00353DE6"/>
    <w:rsid w:val="003553BC"/>
    <w:rsid w:val="00356233"/>
    <w:rsid w:val="003615EC"/>
    <w:rsid w:val="0036207F"/>
    <w:rsid w:val="003625FE"/>
    <w:rsid w:val="00363591"/>
    <w:rsid w:val="003639B2"/>
    <w:rsid w:val="0036493A"/>
    <w:rsid w:val="00364E71"/>
    <w:rsid w:val="0036685D"/>
    <w:rsid w:val="003711A5"/>
    <w:rsid w:val="003717D8"/>
    <w:rsid w:val="0037255B"/>
    <w:rsid w:val="003726A8"/>
    <w:rsid w:val="00372783"/>
    <w:rsid w:val="00372A0C"/>
    <w:rsid w:val="00373209"/>
    <w:rsid w:val="00374129"/>
    <w:rsid w:val="003741F6"/>
    <w:rsid w:val="003743B6"/>
    <w:rsid w:val="00374B2D"/>
    <w:rsid w:val="00376CD9"/>
    <w:rsid w:val="003778EF"/>
    <w:rsid w:val="00377F79"/>
    <w:rsid w:val="00380043"/>
    <w:rsid w:val="00380194"/>
    <w:rsid w:val="0038143D"/>
    <w:rsid w:val="00381499"/>
    <w:rsid w:val="00381A5E"/>
    <w:rsid w:val="00382755"/>
    <w:rsid w:val="00382C0F"/>
    <w:rsid w:val="00383130"/>
    <w:rsid w:val="0038495A"/>
    <w:rsid w:val="00386B44"/>
    <w:rsid w:val="00386F87"/>
    <w:rsid w:val="003870AC"/>
    <w:rsid w:val="00387C10"/>
    <w:rsid w:val="00387DDA"/>
    <w:rsid w:val="00390124"/>
    <w:rsid w:val="003910B6"/>
    <w:rsid w:val="00391364"/>
    <w:rsid w:val="00391904"/>
    <w:rsid w:val="00392A3D"/>
    <w:rsid w:val="00392C2B"/>
    <w:rsid w:val="00392C34"/>
    <w:rsid w:val="00392F24"/>
    <w:rsid w:val="00392F2B"/>
    <w:rsid w:val="003942B7"/>
    <w:rsid w:val="0039493C"/>
    <w:rsid w:val="00397070"/>
    <w:rsid w:val="00397600"/>
    <w:rsid w:val="003A000F"/>
    <w:rsid w:val="003A0483"/>
    <w:rsid w:val="003A0ADC"/>
    <w:rsid w:val="003A0F38"/>
    <w:rsid w:val="003A1E13"/>
    <w:rsid w:val="003A1FB9"/>
    <w:rsid w:val="003A28F9"/>
    <w:rsid w:val="003A2EB4"/>
    <w:rsid w:val="003A357C"/>
    <w:rsid w:val="003A36A8"/>
    <w:rsid w:val="003A5A4A"/>
    <w:rsid w:val="003A5AF2"/>
    <w:rsid w:val="003A61BC"/>
    <w:rsid w:val="003A6342"/>
    <w:rsid w:val="003A6AAB"/>
    <w:rsid w:val="003B0F1A"/>
    <w:rsid w:val="003B1050"/>
    <w:rsid w:val="003B1DB6"/>
    <w:rsid w:val="003B1E6B"/>
    <w:rsid w:val="003B2252"/>
    <w:rsid w:val="003B4190"/>
    <w:rsid w:val="003B49C1"/>
    <w:rsid w:val="003B49CF"/>
    <w:rsid w:val="003B56EE"/>
    <w:rsid w:val="003B59C9"/>
    <w:rsid w:val="003B6B00"/>
    <w:rsid w:val="003B6EB8"/>
    <w:rsid w:val="003B7808"/>
    <w:rsid w:val="003B7EDA"/>
    <w:rsid w:val="003C01A2"/>
    <w:rsid w:val="003C03B6"/>
    <w:rsid w:val="003C0C1E"/>
    <w:rsid w:val="003C0E25"/>
    <w:rsid w:val="003C1F6E"/>
    <w:rsid w:val="003C242E"/>
    <w:rsid w:val="003C4BB3"/>
    <w:rsid w:val="003C7359"/>
    <w:rsid w:val="003C7916"/>
    <w:rsid w:val="003C7DD3"/>
    <w:rsid w:val="003D07D9"/>
    <w:rsid w:val="003D355C"/>
    <w:rsid w:val="003D3615"/>
    <w:rsid w:val="003D3F7D"/>
    <w:rsid w:val="003D41B8"/>
    <w:rsid w:val="003D4753"/>
    <w:rsid w:val="003D558A"/>
    <w:rsid w:val="003D5900"/>
    <w:rsid w:val="003D591B"/>
    <w:rsid w:val="003D74C5"/>
    <w:rsid w:val="003E32ED"/>
    <w:rsid w:val="003E42B6"/>
    <w:rsid w:val="003E5336"/>
    <w:rsid w:val="003E56E4"/>
    <w:rsid w:val="003E5CC0"/>
    <w:rsid w:val="003E5CCD"/>
    <w:rsid w:val="003E737C"/>
    <w:rsid w:val="003E78A9"/>
    <w:rsid w:val="003E7EE3"/>
    <w:rsid w:val="003F006B"/>
    <w:rsid w:val="003F185E"/>
    <w:rsid w:val="003F355A"/>
    <w:rsid w:val="003F58B2"/>
    <w:rsid w:val="003F5D2C"/>
    <w:rsid w:val="003F6C32"/>
    <w:rsid w:val="00400531"/>
    <w:rsid w:val="004008D6"/>
    <w:rsid w:val="0040108C"/>
    <w:rsid w:val="00402323"/>
    <w:rsid w:val="004028FC"/>
    <w:rsid w:val="00406824"/>
    <w:rsid w:val="00406BEE"/>
    <w:rsid w:val="00407718"/>
    <w:rsid w:val="00407C6B"/>
    <w:rsid w:val="00410378"/>
    <w:rsid w:val="004110C0"/>
    <w:rsid w:val="00412FDB"/>
    <w:rsid w:val="004134C2"/>
    <w:rsid w:val="00413505"/>
    <w:rsid w:val="00413A24"/>
    <w:rsid w:val="00414110"/>
    <w:rsid w:val="004142A1"/>
    <w:rsid w:val="004145D1"/>
    <w:rsid w:val="00414971"/>
    <w:rsid w:val="004158DD"/>
    <w:rsid w:val="00416063"/>
    <w:rsid w:val="004161B4"/>
    <w:rsid w:val="0041685E"/>
    <w:rsid w:val="004173F2"/>
    <w:rsid w:val="00417443"/>
    <w:rsid w:val="00417FB3"/>
    <w:rsid w:val="00417FCE"/>
    <w:rsid w:val="0042229B"/>
    <w:rsid w:val="00422DAE"/>
    <w:rsid w:val="00422DDC"/>
    <w:rsid w:val="00423AF7"/>
    <w:rsid w:val="00423D12"/>
    <w:rsid w:val="00423E4C"/>
    <w:rsid w:val="00424B2C"/>
    <w:rsid w:val="00425A1D"/>
    <w:rsid w:val="00426D2C"/>
    <w:rsid w:val="00430BAA"/>
    <w:rsid w:val="004312EC"/>
    <w:rsid w:val="004315BC"/>
    <w:rsid w:val="00432CE9"/>
    <w:rsid w:val="00432CFA"/>
    <w:rsid w:val="004338E8"/>
    <w:rsid w:val="0043393A"/>
    <w:rsid w:val="00433DB3"/>
    <w:rsid w:val="0043525D"/>
    <w:rsid w:val="00435816"/>
    <w:rsid w:val="00435839"/>
    <w:rsid w:val="00435D02"/>
    <w:rsid w:val="00435D2A"/>
    <w:rsid w:val="00440504"/>
    <w:rsid w:val="00440ABF"/>
    <w:rsid w:val="00441DBC"/>
    <w:rsid w:val="00443E4F"/>
    <w:rsid w:val="0044431F"/>
    <w:rsid w:val="004444CE"/>
    <w:rsid w:val="00445916"/>
    <w:rsid w:val="00450394"/>
    <w:rsid w:val="00450ECD"/>
    <w:rsid w:val="0045180B"/>
    <w:rsid w:val="004526E8"/>
    <w:rsid w:val="00452BA7"/>
    <w:rsid w:val="00453476"/>
    <w:rsid w:val="004545F2"/>
    <w:rsid w:val="00454968"/>
    <w:rsid w:val="00454FEB"/>
    <w:rsid w:val="0045589A"/>
    <w:rsid w:val="004558E7"/>
    <w:rsid w:val="00456210"/>
    <w:rsid w:val="004562A2"/>
    <w:rsid w:val="00456B84"/>
    <w:rsid w:val="00456D9C"/>
    <w:rsid w:val="0045741C"/>
    <w:rsid w:val="004627D9"/>
    <w:rsid w:val="00462A28"/>
    <w:rsid w:val="0046338E"/>
    <w:rsid w:val="00463535"/>
    <w:rsid w:val="00463FB1"/>
    <w:rsid w:val="00463FC1"/>
    <w:rsid w:val="004652F7"/>
    <w:rsid w:val="0046555B"/>
    <w:rsid w:val="004657A8"/>
    <w:rsid w:val="0046737B"/>
    <w:rsid w:val="0046772A"/>
    <w:rsid w:val="00472555"/>
    <w:rsid w:val="00473332"/>
    <w:rsid w:val="00473D03"/>
    <w:rsid w:val="00475281"/>
    <w:rsid w:val="00475922"/>
    <w:rsid w:val="0047664B"/>
    <w:rsid w:val="00477140"/>
    <w:rsid w:val="004774E0"/>
    <w:rsid w:val="00477B98"/>
    <w:rsid w:val="004803C1"/>
    <w:rsid w:val="00480BC1"/>
    <w:rsid w:val="0048274E"/>
    <w:rsid w:val="00482AEF"/>
    <w:rsid w:val="00482FF8"/>
    <w:rsid w:val="004833A8"/>
    <w:rsid w:val="0048353B"/>
    <w:rsid w:val="00483F1F"/>
    <w:rsid w:val="00484F6C"/>
    <w:rsid w:val="00485CE1"/>
    <w:rsid w:val="0048678C"/>
    <w:rsid w:val="00486E4C"/>
    <w:rsid w:val="00486FF6"/>
    <w:rsid w:val="00490175"/>
    <w:rsid w:val="0049064C"/>
    <w:rsid w:val="00490A55"/>
    <w:rsid w:val="004916CF"/>
    <w:rsid w:val="00492068"/>
    <w:rsid w:val="0049256A"/>
    <w:rsid w:val="004933BA"/>
    <w:rsid w:val="00493489"/>
    <w:rsid w:val="00493613"/>
    <w:rsid w:val="00493EF7"/>
    <w:rsid w:val="00494E87"/>
    <w:rsid w:val="00494F43"/>
    <w:rsid w:val="0049524B"/>
    <w:rsid w:val="00496DF3"/>
    <w:rsid w:val="004A00CF"/>
    <w:rsid w:val="004A0F51"/>
    <w:rsid w:val="004A2C89"/>
    <w:rsid w:val="004A39F3"/>
    <w:rsid w:val="004A3E85"/>
    <w:rsid w:val="004A429B"/>
    <w:rsid w:val="004A7510"/>
    <w:rsid w:val="004A7F8A"/>
    <w:rsid w:val="004B1D05"/>
    <w:rsid w:val="004B42C1"/>
    <w:rsid w:val="004B5350"/>
    <w:rsid w:val="004B53DA"/>
    <w:rsid w:val="004B54CB"/>
    <w:rsid w:val="004B6006"/>
    <w:rsid w:val="004B79B3"/>
    <w:rsid w:val="004B7C10"/>
    <w:rsid w:val="004B7EE2"/>
    <w:rsid w:val="004C1440"/>
    <w:rsid w:val="004C19DF"/>
    <w:rsid w:val="004C202C"/>
    <w:rsid w:val="004C2457"/>
    <w:rsid w:val="004C2F23"/>
    <w:rsid w:val="004C4D00"/>
    <w:rsid w:val="004C5029"/>
    <w:rsid w:val="004C525C"/>
    <w:rsid w:val="004C64D7"/>
    <w:rsid w:val="004C66BA"/>
    <w:rsid w:val="004C6DFC"/>
    <w:rsid w:val="004C71DB"/>
    <w:rsid w:val="004C7D3D"/>
    <w:rsid w:val="004D06F3"/>
    <w:rsid w:val="004D0708"/>
    <w:rsid w:val="004D17B9"/>
    <w:rsid w:val="004D17EB"/>
    <w:rsid w:val="004D27DD"/>
    <w:rsid w:val="004D29F0"/>
    <w:rsid w:val="004D35BB"/>
    <w:rsid w:val="004D3B24"/>
    <w:rsid w:val="004D6262"/>
    <w:rsid w:val="004D66BA"/>
    <w:rsid w:val="004E0812"/>
    <w:rsid w:val="004E1290"/>
    <w:rsid w:val="004E21C0"/>
    <w:rsid w:val="004E2380"/>
    <w:rsid w:val="004E2389"/>
    <w:rsid w:val="004E30E9"/>
    <w:rsid w:val="004E3E99"/>
    <w:rsid w:val="004E41C3"/>
    <w:rsid w:val="004E4583"/>
    <w:rsid w:val="004E5E99"/>
    <w:rsid w:val="004E6127"/>
    <w:rsid w:val="004E6A69"/>
    <w:rsid w:val="004E6DBB"/>
    <w:rsid w:val="004E6F9B"/>
    <w:rsid w:val="004F1FEC"/>
    <w:rsid w:val="004F224E"/>
    <w:rsid w:val="004F3199"/>
    <w:rsid w:val="004F3215"/>
    <w:rsid w:val="004F3D3E"/>
    <w:rsid w:val="004F6F1D"/>
    <w:rsid w:val="004F711B"/>
    <w:rsid w:val="00501A0D"/>
    <w:rsid w:val="00502722"/>
    <w:rsid w:val="0050372F"/>
    <w:rsid w:val="00504ABE"/>
    <w:rsid w:val="00505522"/>
    <w:rsid w:val="005065CA"/>
    <w:rsid w:val="00506D4D"/>
    <w:rsid w:val="00507340"/>
    <w:rsid w:val="00510925"/>
    <w:rsid w:val="00510D00"/>
    <w:rsid w:val="00510E2D"/>
    <w:rsid w:val="00510ED3"/>
    <w:rsid w:val="0051274F"/>
    <w:rsid w:val="00512B9A"/>
    <w:rsid w:val="00512BE1"/>
    <w:rsid w:val="00513D93"/>
    <w:rsid w:val="00516E9C"/>
    <w:rsid w:val="005178D6"/>
    <w:rsid w:val="00517DAC"/>
    <w:rsid w:val="00521700"/>
    <w:rsid w:val="0052190F"/>
    <w:rsid w:val="00522C73"/>
    <w:rsid w:val="0052438D"/>
    <w:rsid w:val="0052479E"/>
    <w:rsid w:val="00524EEB"/>
    <w:rsid w:val="00525761"/>
    <w:rsid w:val="0052643D"/>
    <w:rsid w:val="00526514"/>
    <w:rsid w:val="00526CE5"/>
    <w:rsid w:val="00526F50"/>
    <w:rsid w:val="0052776B"/>
    <w:rsid w:val="00527A10"/>
    <w:rsid w:val="00530678"/>
    <w:rsid w:val="00530B8B"/>
    <w:rsid w:val="00530C33"/>
    <w:rsid w:val="00531066"/>
    <w:rsid w:val="00531073"/>
    <w:rsid w:val="00531BEA"/>
    <w:rsid w:val="00531D47"/>
    <w:rsid w:val="00531E1B"/>
    <w:rsid w:val="00532F1E"/>
    <w:rsid w:val="005337FD"/>
    <w:rsid w:val="00533BA5"/>
    <w:rsid w:val="0053455C"/>
    <w:rsid w:val="00534871"/>
    <w:rsid w:val="00535BA9"/>
    <w:rsid w:val="00536E53"/>
    <w:rsid w:val="00536EC0"/>
    <w:rsid w:val="005374B4"/>
    <w:rsid w:val="00537532"/>
    <w:rsid w:val="00537941"/>
    <w:rsid w:val="00537B9A"/>
    <w:rsid w:val="00540648"/>
    <w:rsid w:val="0054080A"/>
    <w:rsid w:val="00540990"/>
    <w:rsid w:val="00541059"/>
    <w:rsid w:val="005417BD"/>
    <w:rsid w:val="00541AD1"/>
    <w:rsid w:val="00541F1B"/>
    <w:rsid w:val="00542055"/>
    <w:rsid w:val="0054245D"/>
    <w:rsid w:val="0054257B"/>
    <w:rsid w:val="005433C3"/>
    <w:rsid w:val="00543E31"/>
    <w:rsid w:val="005446B7"/>
    <w:rsid w:val="00544ED0"/>
    <w:rsid w:val="00545252"/>
    <w:rsid w:val="005452FC"/>
    <w:rsid w:val="00545643"/>
    <w:rsid w:val="0054646E"/>
    <w:rsid w:val="0054665A"/>
    <w:rsid w:val="0055040D"/>
    <w:rsid w:val="005516A4"/>
    <w:rsid w:val="00552324"/>
    <w:rsid w:val="005536C1"/>
    <w:rsid w:val="005546A2"/>
    <w:rsid w:val="00555414"/>
    <w:rsid w:val="005558C9"/>
    <w:rsid w:val="0055786F"/>
    <w:rsid w:val="00557E45"/>
    <w:rsid w:val="00561B9A"/>
    <w:rsid w:val="005620B8"/>
    <w:rsid w:val="00562388"/>
    <w:rsid w:val="00562AF5"/>
    <w:rsid w:val="00564370"/>
    <w:rsid w:val="0056632F"/>
    <w:rsid w:val="00566F83"/>
    <w:rsid w:val="0056711E"/>
    <w:rsid w:val="00570848"/>
    <w:rsid w:val="00570D2C"/>
    <w:rsid w:val="005712EF"/>
    <w:rsid w:val="00571EF1"/>
    <w:rsid w:val="00572324"/>
    <w:rsid w:val="00572AF4"/>
    <w:rsid w:val="00572E59"/>
    <w:rsid w:val="00574FEC"/>
    <w:rsid w:val="005759B0"/>
    <w:rsid w:val="00575CE0"/>
    <w:rsid w:val="0057659A"/>
    <w:rsid w:val="00577B05"/>
    <w:rsid w:val="00577F53"/>
    <w:rsid w:val="0058008D"/>
    <w:rsid w:val="0058026A"/>
    <w:rsid w:val="005803EC"/>
    <w:rsid w:val="005811C4"/>
    <w:rsid w:val="00581227"/>
    <w:rsid w:val="00581C07"/>
    <w:rsid w:val="005824D2"/>
    <w:rsid w:val="0058301E"/>
    <w:rsid w:val="00583179"/>
    <w:rsid w:val="00584B82"/>
    <w:rsid w:val="005852DF"/>
    <w:rsid w:val="00586118"/>
    <w:rsid w:val="0059043B"/>
    <w:rsid w:val="005919B6"/>
    <w:rsid w:val="0059231A"/>
    <w:rsid w:val="00592CB7"/>
    <w:rsid w:val="0059361C"/>
    <w:rsid w:val="005949F9"/>
    <w:rsid w:val="005958FA"/>
    <w:rsid w:val="005962CF"/>
    <w:rsid w:val="00596907"/>
    <w:rsid w:val="00596C97"/>
    <w:rsid w:val="005A0328"/>
    <w:rsid w:val="005A152E"/>
    <w:rsid w:val="005A27A4"/>
    <w:rsid w:val="005A3B65"/>
    <w:rsid w:val="005A4848"/>
    <w:rsid w:val="005A753A"/>
    <w:rsid w:val="005B0749"/>
    <w:rsid w:val="005B0BF1"/>
    <w:rsid w:val="005B0DEC"/>
    <w:rsid w:val="005B17AE"/>
    <w:rsid w:val="005B1968"/>
    <w:rsid w:val="005B252C"/>
    <w:rsid w:val="005B27B0"/>
    <w:rsid w:val="005B3A70"/>
    <w:rsid w:val="005B4C9C"/>
    <w:rsid w:val="005B5454"/>
    <w:rsid w:val="005B566A"/>
    <w:rsid w:val="005B58C9"/>
    <w:rsid w:val="005B5E91"/>
    <w:rsid w:val="005B6949"/>
    <w:rsid w:val="005B7A4A"/>
    <w:rsid w:val="005C0E3E"/>
    <w:rsid w:val="005C12C1"/>
    <w:rsid w:val="005C1D94"/>
    <w:rsid w:val="005C32A3"/>
    <w:rsid w:val="005C46AB"/>
    <w:rsid w:val="005C4A68"/>
    <w:rsid w:val="005C4C59"/>
    <w:rsid w:val="005C58E5"/>
    <w:rsid w:val="005C5E17"/>
    <w:rsid w:val="005C5FB2"/>
    <w:rsid w:val="005C67DA"/>
    <w:rsid w:val="005C6CB3"/>
    <w:rsid w:val="005C7781"/>
    <w:rsid w:val="005D2D42"/>
    <w:rsid w:val="005D3209"/>
    <w:rsid w:val="005D3641"/>
    <w:rsid w:val="005D46AA"/>
    <w:rsid w:val="005D5DA0"/>
    <w:rsid w:val="005D6BA9"/>
    <w:rsid w:val="005E077A"/>
    <w:rsid w:val="005E0906"/>
    <w:rsid w:val="005E5178"/>
    <w:rsid w:val="005E5295"/>
    <w:rsid w:val="005E52C2"/>
    <w:rsid w:val="005E53E6"/>
    <w:rsid w:val="005E5D33"/>
    <w:rsid w:val="005E7E1A"/>
    <w:rsid w:val="005F021B"/>
    <w:rsid w:val="005F2BEF"/>
    <w:rsid w:val="005F3C19"/>
    <w:rsid w:val="005F424C"/>
    <w:rsid w:val="005F4343"/>
    <w:rsid w:val="005F4600"/>
    <w:rsid w:val="005F49AF"/>
    <w:rsid w:val="005F49F4"/>
    <w:rsid w:val="005F4A8A"/>
    <w:rsid w:val="005F5386"/>
    <w:rsid w:val="005F5B4E"/>
    <w:rsid w:val="005F6EA0"/>
    <w:rsid w:val="005F716D"/>
    <w:rsid w:val="005F7187"/>
    <w:rsid w:val="006009C0"/>
    <w:rsid w:val="006011CE"/>
    <w:rsid w:val="006012B7"/>
    <w:rsid w:val="0060246B"/>
    <w:rsid w:val="006026A6"/>
    <w:rsid w:val="00602E22"/>
    <w:rsid w:val="006046BC"/>
    <w:rsid w:val="006050DB"/>
    <w:rsid w:val="006057D5"/>
    <w:rsid w:val="006061EE"/>
    <w:rsid w:val="00606900"/>
    <w:rsid w:val="006069C2"/>
    <w:rsid w:val="00607DE1"/>
    <w:rsid w:val="0061005F"/>
    <w:rsid w:val="00610108"/>
    <w:rsid w:val="00610A09"/>
    <w:rsid w:val="00612484"/>
    <w:rsid w:val="006127EB"/>
    <w:rsid w:val="00613501"/>
    <w:rsid w:val="006135F1"/>
    <w:rsid w:val="00613E1F"/>
    <w:rsid w:val="0061459A"/>
    <w:rsid w:val="006146DE"/>
    <w:rsid w:val="00614938"/>
    <w:rsid w:val="00614FC6"/>
    <w:rsid w:val="00615DB1"/>
    <w:rsid w:val="00620AE1"/>
    <w:rsid w:val="00620F92"/>
    <w:rsid w:val="00621B4D"/>
    <w:rsid w:val="00622B01"/>
    <w:rsid w:val="00623A3B"/>
    <w:rsid w:val="00624E8F"/>
    <w:rsid w:val="00625B7E"/>
    <w:rsid w:val="00626FA4"/>
    <w:rsid w:val="00627DDD"/>
    <w:rsid w:val="00630D1A"/>
    <w:rsid w:val="0063124F"/>
    <w:rsid w:val="0063127F"/>
    <w:rsid w:val="006316F1"/>
    <w:rsid w:val="00631D69"/>
    <w:rsid w:val="0063269C"/>
    <w:rsid w:val="00632F84"/>
    <w:rsid w:val="0063386B"/>
    <w:rsid w:val="006344D7"/>
    <w:rsid w:val="0063616E"/>
    <w:rsid w:val="006363DB"/>
    <w:rsid w:val="00636A8A"/>
    <w:rsid w:val="00636C1B"/>
    <w:rsid w:val="006378A9"/>
    <w:rsid w:val="006404DD"/>
    <w:rsid w:val="00640EBD"/>
    <w:rsid w:val="00641683"/>
    <w:rsid w:val="00641E99"/>
    <w:rsid w:val="00642069"/>
    <w:rsid w:val="00642FC0"/>
    <w:rsid w:val="006440CC"/>
    <w:rsid w:val="00645392"/>
    <w:rsid w:val="00645FEA"/>
    <w:rsid w:val="00646031"/>
    <w:rsid w:val="00646768"/>
    <w:rsid w:val="00650C31"/>
    <w:rsid w:val="00650F1C"/>
    <w:rsid w:val="00652F31"/>
    <w:rsid w:val="00654D1C"/>
    <w:rsid w:val="00655216"/>
    <w:rsid w:val="00655722"/>
    <w:rsid w:val="00656647"/>
    <w:rsid w:val="00656C82"/>
    <w:rsid w:val="00656EA8"/>
    <w:rsid w:val="006602C6"/>
    <w:rsid w:val="006619FE"/>
    <w:rsid w:val="00664640"/>
    <w:rsid w:val="00664875"/>
    <w:rsid w:val="00664A2D"/>
    <w:rsid w:val="00664F55"/>
    <w:rsid w:val="00665345"/>
    <w:rsid w:val="00665F0D"/>
    <w:rsid w:val="00666A91"/>
    <w:rsid w:val="0066724B"/>
    <w:rsid w:val="00667989"/>
    <w:rsid w:val="0067089F"/>
    <w:rsid w:val="00671D53"/>
    <w:rsid w:val="00672289"/>
    <w:rsid w:val="00672A59"/>
    <w:rsid w:val="00673929"/>
    <w:rsid w:val="006742E0"/>
    <w:rsid w:val="00674A85"/>
    <w:rsid w:val="00674F18"/>
    <w:rsid w:val="00675209"/>
    <w:rsid w:val="006762B6"/>
    <w:rsid w:val="0067760B"/>
    <w:rsid w:val="0068216E"/>
    <w:rsid w:val="00683A9E"/>
    <w:rsid w:val="006848AD"/>
    <w:rsid w:val="006854E0"/>
    <w:rsid w:val="00685787"/>
    <w:rsid w:val="006858E1"/>
    <w:rsid w:val="00685A65"/>
    <w:rsid w:val="00686FD9"/>
    <w:rsid w:val="00690484"/>
    <w:rsid w:val="006910A1"/>
    <w:rsid w:val="006947C0"/>
    <w:rsid w:val="00694B1F"/>
    <w:rsid w:val="00694B72"/>
    <w:rsid w:val="00694BEA"/>
    <w:rsid w:val="0069537A"/>
    <w:rsid w:val="00695F6F"/>
    <w:rsid w:val="00695FDD"/>
    <w:rsid w:val="006964F3"/>
    <w:rsid w:val="00696AC4"/>
    <w:rsid w:val="00697506"/>
    <w:rsid w:val="006A006E"/>
    <w:rsid w:val="006A032A"/>
    <w:rsid w:val="006A05FD"/>
    <w:rsid w:val="006A0B06"/>
    <w:rsid w:val="006A0F6E"/>
    <w:rsid w:val="006A18AD"/>
    <w:rsid w:val="006A1A8F"/>
    <w:rsid w:val="006A1DAC"/>
    <w:rsid w:val="006A2B62"/>
    <w:rsid w:val="006A2C31"/>
    <w:rsid w:val="006A2DDA"/>
    <w:rsid w:val="006A31D6"/>
    <w:rsid w:val="006A3A49"/>
    <w:rsid w:val="006A3FAA"/>
    <w:rsid w:val="006A4BB5"/>
    <w:rsid w:val="006A6FE2"/>
    <w:rsid w:val="006A732D"/>
    <w:rsid w:val="006A7BC5"/>
    <w:rsid w:val="006B0221"/>
    <w:rsid w:val="006B145E"/>
    <w:rsid w:val="006B1A2A"/>
    <w:rsid w:val="006B1CD7"/>
    <w:rsid w:val="006B2170"/>
    <w:rsid w:val="006B25B1"/>
    <w:rsid w:val="006B3AE9"/>
    <w:rsid w:val="006B3B8E"/>
    <w:rsid w:val="006B3E0C"/>
    <w:rsid w:val="006B3F6D"/>
    <w:rsid w:val="006B48FF"/>
    <w:rsid w:val="006B4EE8"/>
    <w:rsid w:val="006B62A6"/>
    <w:rsid w:val="006B7C2E"/>
    <w:rsid w:val="006C078D"/>
    <w:rsid w:val="006C240A"/>
    <w:rsid w:val="006C2FDC"/>
    <w:rsid w:val="006C358D"/>
    <w:rsid w:val="006C4E3D"/>
    <w:rsid w:val="006C588A"/>
    <w:rsid w:val="006C5A66"/>
    <w:rsid w:val="006C66BC"/>
    <w:rsid w:val="006C67C9"/>
    <w:rsid w:val="006D0093"/>
    <w:rsid w:val="006D2F5E"/>
    <w:rsid w:val="006D44C8"/>
    <w:rsid w:val="006D4D5D"/>
    <w:rsid w:val="006D523F"/>
    <w:rsid w:val="006D5575"/>
    <w:rsid w:val="006D6396"/>
    <w:rsid w:val="006D63DE"/>
    <w:rsid w:val="006D74BC"/>
    <w:rsid w:val="006D7EF5"/>
    <w:rsid w:val="006E0B93"/>
    <w:rsid w:val="006E0E87"/>
    <w:rsid w:val="006E1751"/>
    <w:rsid w:val="006E17E4"/>
    <w:rsid w:val="006E3424"/>
    <w:rsid w:val="006E404B"/>
    <w:rsid w:val="006E4AA1"/>
    <w:rsid w:val="006E4AC4"/>
    <w:rsid w:val="006E50E9"/>
    <w:rsid w:val="006E5114"/>
    <w:rsid w:val="006E70BD"/>
    <w:rsid w:val="006E7119"/>
    <w:rsid w:val="006E7254"/>
    <w:rsid w:val="006F0622"/>
    <w:rsid w:val="006F10E4"/>
    <w:rsid w:val="006F2908"/>
    <w:rsid w:val="006F31F3"/>
    <w:rsid w:val="006F3827"/>
    <w:rsid w:val="006F3F17"/>
    <w:rsid w:val="006F40EC"/>
    <w:rsid w:val="006F4504"/>
    <w:rsid w:val="006F4B8D"/>
    <w:rsid w:val="006F4D50"/>
    <w:rsid w:val="006F4FC2"/>
    <w:rsid w:val="006F621C"/>
    <w:rsid w:val="006F770A"/>
    <w:rsid w:val="006F7AA8"/>
    <w:rsid w:val="006F7E5B"/>
    <w:rsid w:val="007004B8"/>
    <w:rsid w:val="007005CC"/>
    <w:rsid w:val="00701567"/>
    <w:rsid w:val="00701AD9"/>
    <w:rsid w:val="00701F23"/>
    <w:rsid w:val="0070263A"/>
    <w:rsid w:val="00702A8F"/>
    <w:rsid w:val="00702AD7"/>
    <w:rsid w:val="00702CF6"/>
    <w:rsid w:val="007035E4"/>
    <w:rsid w:val="00703ED0"/>
    <w:rsid w:val="00704830"/>
    <w:rsid w:val="007049E0"/>
    <w:rsid w:val="007059C2"/>
    <w:rsid w:val="00705EC6"/>
    <w:rsid w:val="00707CBE"/>
    <w:rsid w:val="007103C0"/>
    <w:rsid w:val="007108BF"/>
    <w:rsid w:val="007118AF"/>
    <w:rsid w:val="00712854"/>
    <w:rsid w:val="0071343E"/>
    <w:rsid w:val="00713B34"/>
    <w:rsid w:val="007141DF"/>
    <w:rsid w:val="007146F6"/>
    <w:rsid w:val="00714963"/>
    <w:rsid w:val="00716AB6"/>
    <w:rsid w:val="00716C99"/>
    <w:rsid w:val="007171BA"/>
    <w:rsid w:val="00720F3B"/>
    <w:rsid w:val="00721FA1"/>
    <w:rsid w:val="00722539"/>
    <w:rsid w:val="00722B37"/>
    <w:rsid w:val="00722EF8"/>
    <w:rsid w:val="00724283"/>
    <w:rsid w:val="00725F81"/>
    <w:rsid w:val="00726054"/>
    <w:rsid w:val="007264F8"/>
    <w:rsid w:val="007265B2"/>
    <w:rsid w:val="00727368"/>
    <w:rsid w:val="007277F1"/>
    <w:rsid w:val="00730345"/>
    <w:rsid w:val="0073055F"/>
    <w:rsid w:val="00731546"/>
    <w:rsid w:val="0073291C"/>
    <w:rsid w:val="00733CA1"/>
    <w:rsid w:val="00733E8A"/>
    <w:rsid w:val="0073522E"/>
    <w:rsid w:val="00735ADE"/>
    <w:rsid w:val="00736655"/>
    <w:rsid w:val="00736B13"/>
    <w:rsid w:val="00737DA1"/>
    <w:rsid w:val="0074018C"/>
    <w:rsid w:val="007401D0"/>
    <w:rsid w:val="00740471"/>
    <w:rsid w:val="00740C29"/>
    <w:rsid w:val="00740CB5"/>
    <w:rsid w:val="007417B1"/>
    <w:rsid w:val="00742507"/>
    <w:rsid w:val="0074314A"/>
    <w:rsid w:val="00743861"/>
    <w:rsid w:val="007448D4"/>
    <w:rsid w:val="0074591A"/>
    <w:rsid w:val="00745947"/>
    <w:rsid w:val="00746911"/>
    <w:rsid w:val="007500C8"/>
    <w:rsid w:val="00750400"/>
    <w:rsid w:val="007508CD"/>
    <w:rsid w:val="00750D71"/>
    <w:rsid w:val="00750EF6"/>
    <w:rsid w:val="00751F41"/>
    <w:rsid w:val="007520F0"/>
    <w:rsid w:val="00752ABB"/>
    <w:rsid w:val="007541F5"/>
    <w:rsid w:val="00754590"/>
    <w:rsid w:val="00754C3F"/>
    <w:rsid w:val="00755498"/>
    <w:rsid w:val="00755D83"/>
    <w:rsid w:val="00756673"/>
    <w:rsid w:val="00756AAD"/>
    <w:rsid w:val="00757AE2"/>
    <w:rsid w:val="00760425"/>
    <w:rsid w:val="0076044D"/>
    <w:rsid w:val="007604AC"/>
    <w:rsid w:val="007607D5"/>
    <w:rsid w:val="00760DE1"/>
    <w:rsid w:val="007622BA"/>
    <w:rsid w:val="007624BE"/>
    <w:rsid w:val="00762ADC"/>
    <w:rsid w:val="00762E7B"/>
    <w:rsid w:val="007640ED"/>
    <w:rsid w:val="00764843"/>
    <w:rsid w:val="00765AA7"/>
    <w:rsid w:val="00765C13"/>
    <w:rsid w:val="00766ECB"/>
    <w:rsid w:val="00770230"/>
    <w:rsid w:val="007704CC"/>
    <w:rsid w:val="00770ADC"/>
    <w:rsid w:val="00771F16"/>
    <w:rsid w:val="00772F76"/>
    <w:rsid w:val="00773327"/>
    <w:rsid w:val="00773638"/>
    <w:rsid w:val="007738A2"/>
    <w:rsid w:val="0077535A"/>
    <w:rsid w:val="007764D2"/>
    <w:rsid w:val="007767BE"/>
    <w:rsid w:val="007805D7"/>
    <w:rsid w:val="00780E87"/>
    <w:rsid w:val="00781AA2"/>
    <w:rsid w:val="00781B9D"/>
    <w:rsid w:val="00781C32"/>
    <w:rsid w:val="00782619"/>
    <w:rsid w:val="0078294C"/>
    <w:rsid w:val="007838E7"/>
    <w:rsid w:val="00783DF4"/>
    <w:rsid w:val="007841E0"/>
    <w:rsid w:val="00784571"/>
    <w:rsid w:val="00784B83"/>
    <w:rsid w:val="007861C9"/>
    <w:rsid w:val="00787A17"/>
    <w:rsid w:val="00787DCF"/>
    <w:rsid w:val="00790AF3"/>
    <w:rsid w:val="00790C58"/>
    <w:rsid w:val="00791AC3"/>
    <w:rsid w:val="00791ED1"/>
    <w:rsid w:val="00792A9E"/>
    <w:rsid w:val="00793A4C"/>
    <w:rsid w:val="00793CDF"/>
    <w:rsid w:val="0079476D"/>
    <w:rsid w:val="007947C9"/>
    <w:rsid w:val="00795322"/>
    <w:rsid w:val="00795CD6"/>
    <w:rsid w:val="00797588"/>
    <w:rsid w:val="00797AB9"/>
    <w:rsid w:val="007A0AD0"/>
    <w:rsid w:val="007A2202"/>
    <w:rsid w:val="007A2310"/>
    <w:rsid w:val="007A2319"/>
    <w:rsid w:val="007A289C"/>
    <w:rsid w:val="007A43E0"/>
    <w:rsid w:val="007A4DE4"/>
    <w:rsid w:val="007A608F"/>
    <w:rsid w:val="007A76FE"/>
    <w:rsid w:val="007B0A39"/>
    <w:rsid w:val="007B0CAF"/>
    <w:rsid w:val="007B303A"/>
    <w:rsid w:val="007B3845"/>
    <w:rsid w:val="007B3C66"/>
    <w:rsid w:val="007B45EF"/>
    <w:rsid w:val="007B4D3B"/>
    <w:rsid w:val="007B54C4"/>
    <w:rsid w:val="007B6A29"/>
    <w:rsid w:val="007B71EF"/>
    <w:rsid w:val="007B7D58"/>
    <w:rsid w:val="007C010B"/>
    <w:rsid w:val="007C10B7"/>
    <w:rsid w:val="007C110D"/>
    <w:rsid w:val="007C3927"/>
    <w:rsid w:val="007C404C"/>
    <w:rsid w:val="007C40C2"/>
    <w:rsid w:val="007C4725"/>
    <w:rsid w:val="007C4C78"/>
    <w:rsid w:val="007C5652"/>
    <w:rsid w:val="007C596D"/>
    <w:rsid w:val="007C59BC"/>
    <w:rsid w:val="007C5D84"/>
    <w:rsid w:val="007C6542"/>
    <w:rsid w:val="007D04A2"/>
    <w:rsid w:val="007D0EA8"/>
    <w:rsid w:val="007D1899"/>
    <w:rsid w:val="007D1EDD"/>
    <w:rsid w:val="007D2211"/>
    <w:rsid w:val="007D2A59"/>
    <w:rsid w:val="007D3642"/>
    <w:rsid w:val="007D3A9D"/>
    <w:rsid w:val="007D573B"/>
    <w:rsid w:val="007D5A7F"/>
    <w:rsid w:val="007D5D7E"/>
    <w:rsid w:val="007D639D"/>
    <w:rsid w:val="007D7455"/>
    <w:rsid w:val="007E0409"/>
    <w:rsid w:val="007E1F07"/>
    <w:rsid w:val="007E2521"/>
    <w:rsid w:val="007E274F"/>
    <w:rsid w:val="007E3728"/>
    <w:rsid w:val="007E3CE2"/>
    <w:rsid w:val="007E4113"/>
    <w:rsid w:val="007E4745"/>
    <w:rsid w:val="007E4A30"/>
    <w:rsid w:val="007E5445"/>
    <w:rsid w:val="007E55D0"/>
    <w:rsid w:val="007E563F"/>
    <w:rsid w:val="007E5D95"/>
    <w:rsid w:val="007E6BD8"/>
    <w:rsid w:val="007E6CB1"/>
    <w:rsid w:val="007E71E2"/>
    <w:rsid w:val="007E72AC"/>
    <w:rsid w:val="007E7508"/>
    <w:rsid w:val="007F005E"/>
    <w:rsid w:val="007F1F50"/>
    <w:rsid w:val="007F205D"/>
    <w:rsid w:val="007F3EED"/>
    <w:rsid w:val="007F45FC"/>
    <w:rsid w:val="007F4707"/>
    <w:rsid w:val="007F751C"/>
    <w:rsid w:val="0080025B"/>
    <w:rsid w:val="008008EA"/>
    <w:rsid w:val="008021BC"/>
    <w:rsid w:val="00802573"/>
    <w:rsid w:val="008035A5"/>
    <w:rsid w:val="00803ADB"/>
    <w:rsid w:val="00803DF3"/>
    <w:rsid w:val="00803E5E"/>
    <w:rsid w:val="00804187"/>
    <w:rsid w:val="00804A21"/>
    <w:rsid w:val="008050EB"/>
    <w:rsid w:val="00805340"/>
    <w:rsid w:val="00805D1E"/>
    <w:rsid w:val="008062A2"/>
    <w:rsid w:val="00806D49"/>
    <w:rsid w:val="00806EFE"/>
    <w:rsid w:val="00807548"/>
    <w:rsid w:val="00807834"/>
    <w:rsid w:val="00807BE5"/>
    <w:rsid w:val="00807C39"/>
    <w:rsid w:val="00811742"/>
    <w:rsid w:val="00811B05"/>
    <w:rsid w:val="00811ED9"/>
    <w:rsid w:val="0081278A"/>
    <w:rsid w:val="008141E4"/>
    <w:rsid w:val="008142E7"/>
    <w:rsid w:val="00814FC9"/>
    <w:rsid w:val="00815735"/>
    <w:rsid w:val="00815C1A"/>
    <w:rsid w:val="00815D74"/>
    <w:rsid w:val="00815DC9"/>
    <w:rsid w:val="00816317"/>
    <w:rsid w:val="0081636B"/>
    <w:rsid w:val="0082082F"/>
    <w:rsid w:val="00821238"/>
    <w:rsid w:val="008212EC"/>
    <w:rsid w:val="0082148D"/>
    <w:rsid w:val="00822966"/>
    <w:rsid w:val="00822C35"/>
    <w:rsid w:val="00822F2D"/>
    <w:rsid w:val="0082311E"/>
    <w:rsid w:val="00823FBA"/>
    <w:rsid w:val="00824DFE"/>
    <w:rsid w:val="00825381"/>
    <w:rsid w:val="00826012"/>
    <w:rsid w:val="00826A3F"/>
    <w:rsid w:val="008301FF"/>
    <w:rsid w:val="00830262"/>
    <w:rsid w:val="00830BA6"/>
    <w:rsid w:val="00831878"/>
    <w:rsid w:val="00831B5A"/>
    <w:rsid w:val="0083290F"/>
    <w:rsid w:val="00832BF2"/>
    <w:rsid w:val="00834543"/>
    <w:rsid w:val="008345A6"/>
    <w:rsid w:val="0083470E"/>
    <w:rsid w:val="00834D3B"/>
    <w:rsid w:val="008363C6"/>
    <w:rsid w:val="00841AF3"/>
    <w:rsid w:val="008434C4"/>
    <w:rsid w:val="0084382E"/>
    <w:rsid w:val="008438CF"/>
    <w:rsid w:val="008439BD"/>
    <w:rsid w:val="00843F66"/>
    <w:rsid w:val="008448E7"/>
    <w:rsid w:val="00844A4B"/>
    <w:rsid w:val="00844E2A"/>
    <w:rsid w:val="008464A0"/>
    <w:rsid w:val="00846D67"/>
    <w:rsid w:val="00846D77"/>
    <w:rsid w:val="00846F44"/>
    <w:rsid w:val="0084744C"/>
    <w:rsid w:val="008500E5"/>
    <w:rsid w:val="008505B4"/>
    <w:rsid w:val="008522D6"/>
    <w:rsid w:val="0085251A"/>
    <w:rsid w:val="008529C0"/>
    <w:rsid w:val="00854215"/>
    <w:rsid w:val="00855389"/>
    <w:rsid w:val="00855969"/>
    <w:rsid w:val="00855972"/>
    <w:rsid w:val="008559B5"/>
    <w:rsid w:val="00856553"/>
    <w:rsid w:val="00860610"/>
    <w:rsid w:val="00860A62"/>
    <w:rsid w:val="0086181A"/>
    <w:rsid w:val="008623BF"/>
    <w:rsid w:val="00862735"/>
    <w:rsid w:val="00862C90"/>
    <w:rsid w:val="00864075"/>
    <w:rsid w:val="00864F51"/>
    <w:rsid w:val="00865D3D"/>
    <w:rsid w:val="00867C46"/>
    <w:rsid w:val="00867FD4"/>
    <w:rsid w:val="008711E2"/>
    <w:rsid w:val="0087161E"/>
    <w:rsid w:val="00871B4E"/>
    <w:rsid w:val="00872171"/>
    <w:rsid w:val="0087306D"/>
    <w:rsid w:val="0087386B"/>
    <w:rsid w:val="00873928"/>
    <w:rsid w:val="008778DA"/>
    <w:rsid w:val="00881381"/>
    <w:rsid w:val="00882C0F"/>
    <w:rsid w:val="00882D5F"/>
    <w:rsid w:val="00884787"/>
    <w:rsid w:val="00884EB0"/>
    <w:rsid w:val="008850DD"/>
    <w:rsid w:val="00885A8D"/>
    <w:rsid w:val="00885F84"/>
    <w:rsid w:val="008869BB"/>
    <w:rsid w:val="0088716C"/>
    <w:rsid w:val="0088754D"/>
    <w:rsid w:val="0088772F"/>
    <w:rsid w:val="00890570"/>
    <w:rsid w:val="00890AC5"/>
    <w:rsid w:val="0089158F"/>
    <w:rsid w:val="008919BD"/>
    <w:rsid w:val="00892417"/>
    <w:rsid w:val="00893768"/>
    <w:rsid w:val="00893F69"/>
    <w:rsid w:val="00894A37"/>
    <w:rsid w:val="00894D76"/>
    <w:rsid w:val="00896D72"/>
    <w:rsid w:val="00897094"/>
    <w:rsid w:val="00897730"/>
    <w:rsid w:val="00897BB8"/>
    <w:rsid w:val="008A0468"/>
    <w:rsid w:val="008A07E6"/>
    <w:rsid w:val="008A1DDB"/>
    <w:rsid w:val="008A2446"/>
    <w:rsid w:val="008A3E33"/>
    <w:rsid w:val="008A51C5"/>
    <w:rsid w:val="008A5E0D"/>
    <w:rsid w:val="008A63CD"/>
    <w:rsid w:val="008A6937"/>
    <w:rsid w:val="008A7560"/>
    <w:rsid w:val="008A7B1C"/>
    <w:rsid w:val="008B03F1"/>
    <w:rsid w:val="008B0935"/>
    <w:rsid w:val="008B0F80"/>
    <w:rsid w:val="008B32B4"/>
    <w:rsid w:val="008B487C"/>
    <w:rsid w:val="008B6008"/>
    <w:rsid w:val="008B68FC"/>
    <w:rsid w:val="008B6B90"/>
    <w:rsid w:val="008C15F6"/>
    <w:rsid w:val="008C336E"/>
    <w:rsid w:val="008C392B"/>
    <w:rsid w:val="008C3C9D"/>
    <w:rsid w:val="008C4E76"/>
    <w:rsid w:val="008C55EC"/>
    <w:rsid w:val="008C56F2"/>
    <w:rsid w:val="008C58B4"/>
    <w:rsid w:val="008C66C8"/>
    <w:rsid w:val="008C714F"/>
    <w:rsid w:val="008D0688"/>
    <w:rsid w:val="008D0E0F"/>
    <w:rsid w:val="008D1FA6"/>
    <w:rsid w:val="008D2153"/>
    <w:rsid w:val="008D248F"/>
    <w:rsid w:val="008D2988"/>
    <w:rsid w:val="008D3602"/>
    <w:rsid w:val="008D47F5"/>
    <w:rsid w:val="008D4A53"/>
    <w:rsid w:val="008D4DAB"/>
    <w:rsid w:val="008D5939"/>
    <w:rsid w:val="008D6355"/>
    <w:rsid w:val="008E09D5"/>
    <w:rsid w:val="008E0E01"/>
    <w:rsid w:val="008E0E29"/>
    <w:rsid w:val="008E0F8B"/>
    <w:rsid w:val="008E1AD4"/>
    <w:rsid w:val="008E20B2"/>
    <w:rsid w:val="008E25F8"/>
    <w:rsid w:val="008E2745"/>
    <w:rsid w:val="008E281F"/>
    <w:rsid w:val="008E3674"/>
    <w:rsid w:val="008E42A9"/>
    <w:rsid w:val="008E5BC2"/>
    <w:rsid w:val="008E5D0B"/>
    <w:rsid w:val="008E6053"/>
    <w:rsid w:val="008E6496"/>
    <w:rsid w:val="008E7697"/>
    <w:rsid w:val="008E775E"/>
    <w:rsid w:val="008F2319"/>
    <w:rsid w:val="008F2763"/>
    <w:rsid w:val="008F33E4"/>
    <w:rsid w:val="008F36F2"/>
    <w:rsid w:val="008F38D2"/>
    <w:rsid w:val="008F3B2B"/>
    <w:rsid w:val="008F4272"/>
    <w:rsid w:val="008F658D"/>
    <w:rsid w:val="00900943"/>
    <w:rsid w:val="00900FDC"/>
    <w:rsid w:val="00901AE4"/>
    <w:rsid w:val="00902A79"/>
    <w:rsid w:val="00903368"/>
    <w:rsid w:val="009033DF"/>
    <w:rsid w:val="00904F0B"/>
    <w:rsid w:val="0090528D"/>
    <w:rsid w:val="00905887"/>
    <w:rsid w:val="00906AD6"/>
    <w:rsid w:val="009071B5"/>
    <w:rsid w:val="0090770A"/>
    <w:rsid w:val="00907D6A"/>
    <w:rsid w:val="00907ECA"/>
    <w:rsid w:val="00910144"/>
    <w:rsid w:val="00910A8C"/>
    <w:rsid w:val="00910D5C"/>
    <w:rsid w:val="00910F09"/>
    <w:rsid w:val="00912D48"/>
    <w:rsid w:val="00912FA0"/>
    <w:rsid w:val="009130E8"/>
    <w:rsid w:val="00914122"/>
    <w:rsid w:val="00914196"/>
    <w:rsid w:val="009152EC"/>
    <w:rsid w:val="00916860"/>
    <w:rsid w:val="00916EF2"/>
    <w:rsid w:val="009173E7"/>
    <w:rsid w:val="009174E0"/>
    <w:rsid w:val="0092197D"/>
    <w:rsid w:val="00922400"/>
    <w:rsid w:val="00922C58"/>
    <w:rsid w:val="00923245"/>
    <w:rsid w:val="00923E71"/>
    <w:rsid w:val="00924695"/>
    <w:rsid w:val="00924FDF"/>
    <w:rsid w:val="00926633"/>
    <w:rsid w:val="0092676A"/>
    <w:rsid w:val="009269AB"/>
    <w:rsid w:val="0093418B"/>
    <w:rsid w:val="0093451C"/>
    <w:rsid w:val="00934CCA"/>
    <w:rsid w:val="009353A5"/>
    <w:rsid w:val="00936600"/>
    <w:rsid w:val="00936EF0"/>
    <w:rsid w:val="00937F2C"/>
    <w:rsid w:val="0094037A"/>
    <w:rsid w:val="00940448"/>
    <w:rsid w:val="009404BA"/>
    <w:rsid w:val="00940710"/>
    <w:rsid w:val="00943424"/>
    <w:rsid w:val="00943C8F"/>
    <w:rsid w:val="00943D73"/>
    <w:rsid w:val="00943E9C"/>
    <w:rsid w:val="00947355"/>
    <w:rsid w:val="009475CE"/>
    <w:rsid w:val="009519F9"/>
    <w:rsid w:val="00952554"/>
    <w:rsid w:val="00952783"/>
    <w:rsid w:val="0095286B"/>
    <w:rsid w:val="00952AA7"/>
    <w:rsid w:val="00954F14"/>
    <w:rsid w:val="009562ED"/>
    <w:rsid w:val="00956FC6"/>
    <w:rsid w:val="0095772C"/>
    <w:rsid w:val="00957FA4"/>
    <w:rsid w:val="009619F6"/>
    <w:rsid w:val="00961E3F"/>
    <w:rsid w:val="009624F9"/>
    <w:rsid w:val="00962BC0"/>
    <w:rsid w:val="00962F46"/>
    <w:rsid w:val="00963468"/>
    <w:rsid w:val="00963EF8"/>
    <w:rsid w:val="009652F9"/>
    <w:rsid w:val="009656ED"/>
    <w:rsid w:val="009657EA"/>
    <w:rsid w:val="00967FDA"/>
    <w:rsid w:val="00970B83"/>
    <w:rsid w:val="00971DEC"/>
    <w:rsid w:val="009721D7"/>
    <w:rsid w:val="00972716"/>
    <w:rsid w:val="00973372"/>
    <w:rsid w:val="009748B0"/>
    <w:rsid w:val="00975624"/>
    <w:rsid w:val="009764E6"/>
    <w:rsid w:val="00977320"/>
    <w:rsid w:val="0097741B"/>
    <w:rsid w:val="00977651"/>
    <w:rsid w:val="0097779C"/>
    <w:rsid w:val="00981496"/>
    <w:rsid w:val="00981C8D"/>
    <w:rsid w:val="009824A9"/>
    <w:rsid w:val="00982B1A"/>
    <w:rsid w:val="00982BC6"/>
    <w:rsid w:val="009833B7"/>
    <w:rsid w:val="0098375B"/>
    <w:rsid w:val="009838A4"/>
    <w:rsid w:val="009838DB"/>
    <w:rsid w:val="00983A86"/>
    <w:rsid w:val="00983DE7"/>
    <w:rsid w:val="00984D33"/>
    <w:rsid w:val="00984FCD"/>
    <w:rsid w:val="00985644"/>
    <w:rsid w:val="009859AA"/>
    <w:rsid w:val="00985C50"/>
    <w:rsid w:val="00986103"/>
    <w:rsid w:val="00986C12"/>
    <w:rsid w:val="00987A4E"/>
    <w:rsid w:val="00987EE6"/>
    <w:rsid w:val="00991D10"/>
    <w:rsid w:val="009931BA"/>
    <w:rsid w:val="009932AC"/>
    <w:rsid w:val="00993422"/>
    <w:rsid w:val="00993913"/>
    <w:rsid w:val="00993934"/>
    <w:rsid w:val="00995CB0"/>
    <w:rsid w:val="0099628E"/>
    <w:rsid w:val="00996781"/>
    <w:rsid w:val="00996F19"/>
    <w:rsid w:val="009977EF"/>
    <w:rsid w:val="009A0052"/>
    <w:rsid w:val="009A0203"/>
    <w:rsid w:val="009A11D1"/>
    <w:rsid w:val="009A2123"/>
    <w:rsid w:val="009A2F19"/>
    <w:rsid w:val="009A47CC"/>
    <w:rsid w:val="009A4FA0"/>
    <w:rsid w:val="009A52CC"/>
    <w:rsid w:val="009A5A57"/>
    <w:rsid w:val="009A6993"/>
    <w:rsid w:val="009A7305"/>
    <w:rsid w:val="009A7308"/>
    <w:rsid w:val="009A7ED6"/>
    <w:rsid w:val="009B0F8F"/>
    <w:rsid w:val="009B1ABF"/>
    <w:rsid w:val="009B2A17"/>
    <w:rsid w:val="009B33F5"/>
    <w:rsid w:val="009B396A"/>
    <w:rsid w:val="009B3A6D"/>
    <w:rsid w:val="009B443A"/>
    <w:rsid w:val="009B49D8"/>
    <w:rsid w:val="009B51F1"/>
    <w:rsid w:val="009B5673"/>
    <w:rsid w:val="009B5726"/>
    <w:rsid w:val="009B6DAF"/>
    <w:rsid w:val="009B6E62"/>
    <w:rsid w:val="009B7444"/>
    <w:rsid w:val="009C0359"/>
    <w:rsid w:val="009C0DA9"/>
    <w:rsid w:val="009C224C"/>
    <w:rsid w:val="009C240A"/>
    <w:rsid w:val="009C5AAE"/>
    <w:rsid w:val="009C5FBA"/>
    <w:rsid w:val="009C6C0F"/>
    <w:rsid w:val="009D080F"/>
    <w:rsid w:val="009D0F72"/>
    <w:rsid w:val="009D184E"/>
    <w:rsid w:val="009D1B53"/>
    <w:rsid w:val="009D241A"/>
    <w:rsid w:val="009D2ACC"/>
    <w:rsid w:val="009D3065"/>
    <w:rsid w:val="009D4D4A"/>
    <w:rsid w:val="009D4ED6"/>
    <w:rsid w:val="009D5634"/>
    <w:rsid w:val="009D7353"/>
    <w:rsid w:val="009D7DA5"/>
    <w:rsid w:val="009E07E9"/>
    <w:rsid w:val="009E1255"/>
    <w:rsid w:val="009E169B"/>
    <w:rsid w:val="009E2AF9"/>
    <w:rsid w:val="009E2C47"/>
    <w:rsid w:val="009E32BA"/>
    <w:rsid w:val="009E3E47"/>
    <w:rsid w:val="009E48A0"/>
    <w:rsid w:val="009E4DCD"/>
    <w:rsid w:val="009E51A6"/>
    <w:rsid w:val="009E5558"/>
    <w:rsid w:val="009E5E57"/>
    <w:rsid w:val="009E7A5D"/>
    <w:rsid w:val="009E7E80"/>
    <w:rsid w:val="009F0708"/>
    <w:rsid w:val="009F07B3"/>
    <w:rsid w:val="009F202D"/>
    <w:rsid w:val="009F3A1C"/>
    <w:rsid w:val="009F3A71"/>
    <w:rsid w:val="009F3AF3"/>
    <w:rsid w:val="009F3D9C"/>
    <w:rsid w:val="009F3E16"/>
    <w:rsid w:val="009F3F62"/>
    <w:rsid w:val="009F4895"/>
    <w:rsid w:val="009F6A50"/>
    <w:rsid w:val="00A001DB"/>
    <w:rsid w:val="00A00E1C"/>
    <w:rsid w:val="00A01510"/>
    <w:rsid w:val="00A01827"/>
    <w:rsid w:val="00A044B1"/>
    <w:rsid w:val="00A0489B"/>
    <w:rsid w:val="00A05319"/>
    <w:rsid w:val="00A0549B"/>
    <w:rsid w:val="00A055A6"/>
    <w:rsid w:val="00A0597C"/>
    <w:rsid w:val="00A067C8"/>
    <w:rsid w:val="00A06D3B"/>
    <w:rsid w:val="00A0710A"/>
    <w:rsid w:val="00A07A5C"/>
    <w:rsid w:val="00A108DD"/>
    <w:rsid w:val="00A11883"/>
    <w:rsid w:val="00A12048"/>
    <w:rsid w:val="00A12B81"/>
    <w:rsid w:val="00A13BFF"/>
    <w:rsid w:val="00A157DC"/>
    <w:rsid w:val="00A15EF9"/>
    <w:rsid w:val="00A17D62"/>
    <w:rsid w:val="00A2021B"/>
    <w:rsid w:val="00A20482"/>
    <w:rsid w:val="00A212EB"/>
    <w:rsid w:val="00A22BF4"/>
    <w:rsid w:val="00A23C83"/>
    <w:rsid w:val="00A2475F"/>
    <w:rsid w:val="00A250FA"/>
    <w:rsid w:val="00A26B75"/>
    <w:rsid w:val="00A313A0"/>
    <w:rsid w:val="00A33811"/>
    <w:rsid w:val="00A340A5"/>
    <w:rsid w:val="00A3453A"/>
    <w:rsid w:val="00A34F87"/>
    <w:rsid w:val="00A350F7"/>
    <w:rsid w:val="00A3536E"/>
    <w:rsid w:val="00A36165"/>
    <w:rsid w:val="00A36240"/>
    <w:rsid w:val="00A401D8"/>
    <w:rsid w:val="00A407A5"/>
    <w:rsid w:val="00A40F96"/>
    <w:rsid w:val="00A41517"/>
    <w:rsid w:val="00A42411"/>
    <w:rsid w:val="00A42457"/>
    <w:rsid w:val="00A42E85"/>
    <w:rsid w:val="00A44071"/>
    <w:rsid w:val="00A4474A"/>
    <w:rsid w:val="00A44B7C"/>
    <w:rsid w:val="00A4504B"/>
    <w:rsid w:val="00A451DF"/>
    <w:rsid w:val="00A457CF"/>
    <w:rsid w:val="00A500F4"/>
    <w:rsid w:val="00A50BEB"/>
    <w:rsid w:val="00A52270"/>
    <w:rsid w:val="00A5242A"/>
    <w:rsid w:val="00A526FE"/>
    <w:rsid w:val="00A528B1"/>
    <w:rsid w:val="00A53AB5"/>
    <w:rsid w:val="00A53B45"/>
    <w:rsid w:val="00A54695"/>
    <w:rsid w:val="00A55D98"/>
    <w:rsid w:val="00A56E16"/>
    <w:rsid w:val="00A575BD"/>
    <w:rsid w:val="00A6050B"/>
    <w:rsid w:val="00A605EF"/>
    <w:rsid w:val="00A60974"/>
    <w:rsid w:val="00A61858"/>
    <w:rsid w:val="00A62255"/>
    <w:rsid w:val="00A62D7E"/>
    <w:rsid w:val="00A633ED"/>
    <w:rsid w:val="00A634E8"/>
    <w:rsid w:val="00A637FD"/>
    <w:rsid w:val="00A666C1"/>
    <w:rsid w:val="00A66C7E"/>
    <w:rsid w:val="00A7062E"/>
    <w:rsid w:val="00A7086C"/>
    <w:rsid w:val="00A70A60"/>
    <w:rsid w:val="00A70C38"/>
    <w:rsid w:val="00A71D8D"/>
    <w:rsid w:val="00A72283"/>
    <w:rsid w:val="00A73944"/>
    <w:rsid w:val="00A750D0"/>
    <w:rsid w:val="00A751BA"/>
    <w:rsid w:val="00A751C3"/>
    <w:rsid w:val="00A7593A"/>
    <w:rsid w:val="00A769C9"/>
    <w:rsid w:val="00A77232"/>
    <w:rsid w:val="00A80144"/>
    <w:rsid w:val="00A80811"/>
    <w:rsid w:val="00A82656"/>
    <w:rsid w:val="00A82907"/>
    <w:rsid w:val="00A82BFE"/>
    <w:rsid w:val="00A82E08"/>
    <w:rsid w:val="00A83328"/>
    <w:rsid w:val="00A83B47"/>
    <w:rsid w:val="00A8522B"/>
    <w:rsid w:val="00A860B4"/>
    <w:rsid w:val="00A86FDE"/>
    <w:rsid w:val="00A90210"/>
    <w:rsid w:val="00A91F88"/>
    <w:rsid w:val="00A927D7"/>
    <w:rsid w:val="00A930CB"/>
    <w:rsid w:val="00A962E3"/>
    <w:rsid w:val="00AA029B"/>
    <w:rsid w:val="00AA068A"/>
    <w:rsid w:val="00AA07E3"/>
    <w:rsid w:val="00AA094C"/>
    <w:rsid w:val="00AA0D0E"/>
    <w:rsid w:val="00AA10AE"/>
    <w:rsid w:val="00AA1B58"/>
    <w:rsid w:val="00AA1D5F"/>
    <w:rsid w:val="00AA28E0"/>
    <w:rsid w:val="00AA40C8"/>
    <w:rsid w:val="00AA49B8"/>
    <w:rsid w:val="00AA5175"/>
    <w:rsid w:val="00AA5F9F"/>
    <w:rsid w:val="00AA7527"/>
    <w:rsid w:val="00AA77AD"/>
    <w:rsid w:val="00AB070B"/>
    <w:rsid w:val="00AB0998"/>
    <w:rsid w:val="00AB0AD8"/>
    <w:rsid w:val="00AB1391"/>
    <w:rsid w:val="00AB1786"/>
    <w:rsid w:val="00AB1D6B"/>
    <w:rsid w:val="00AB1F7D"/>
    <w:rsid w:val="00AB4D6D"/>
    <w:rsid w:val="00AB520F"/>
    <w:rsid w:val="00AC0865"/>
    <w:rsid w:val="00AC10DD"/>
    <w:rsid w:val="00AC29DD"/>
    <w:rsid w:val="00AC2E55"/>
    <w:rsid w:val="00AC3234"/>
    <w:rsid w:val="00AC33FA"/>
    <w:rsid w:val="00AC392E"/>
    <w:rsid w:val="00AC3A81"/>
    <w:rsid w:val="00AC3AD1"/>
    <w:rsid w:val="00AC445D"/>
    <w:rsid w:val="00AC4532"/>
    <w:rsid w:val="00AC475C"/>
    <w:rsid w:val="00AC483C"/>
    <w:rsid w:val="00AC589F"/>
    <w:rsid w:val="00AC5909"/>
    <w:rsid w:val="00AC5DFD"/>
    <w:rsid w:val="00AC680F"/>
    <w:rsid w:val="00AC7134"/>
    <w:rsid w:val="00AC74ED"/>
    <w:rsid w:val="00AC7B0F"/>
    <w:rsid w:val="00AD034D"/>
    <w:rsid w:val="00AD1DC6"/>
    <w:rsid w:val="00AD450D"/>
    <w:rsid w:val="00AD5509"/>
    <w:rsid w:val="00AD551B"/>
    <w:rsid w:val="00AD5D5D"/>
    <w:rsid w:val="00AD5ECC"/>
    <w:rsid w:val="00AD666E"/>
    <w:rsid w:val="00AD6EAD"/>
    <w:rsid w:val="00AD7EDB"/>
    <w:rsid w:val="00AD7F2A"/>
    <w:rsid w:val="00AE037D"/>
    <w:rsid w:val="00AE12A5"/>
    <w:rsid w:val="00AE164C"/>
    <w:rsid w:val="00AE1912"/>
    <w:rsid w:val="00AE1DBA"/>
    <w:rsid w:val="00AE2CDB"/>
    <w:rsid w:val="00AE43D3"/>
    <w:rsid w:val="00AE466B"/>
    <w:rsid w:val="00AE4A7E"/>
    <w:rsid w:val="00AE5466"/>
    <w:rsid w:val="00AE5DF8"/>
    <w:rsid w:val="00AE6A4C"/>
    <w:rsid w:val="00AE7110"/>
    <w:rsid w:val="00AE7115"/>
    <w:rsid w:val="00AE7141"/>
    <w:rsid w:val="00AE7F04"/>
    <w:rsid w:val="00AF04C3"/>
    <w:rsid w:val="00AF0729"/>
    <w:rsid w:val="00AF07B9"/>
    <w:rsid w:val="00AF17CD"/>
    <w:rsid w:val="00AF1E2B"/>
    <w:rsid w:val="00AF1E75"/>
    <w:rsid w:val="00AF3841"/>
    <w:rsid w:val="00AF490A"/>
    <w:rsid w:val="00AF7C73"/>
    <w:rsid w:val="00B008EC"/>
    <w:rsid w:val="00B017F0"/>
    <w:rsid w:val="00B01992"/>
    <w:rsid w:val="00B019AB"/>
    <w:rsid w:val="00B024D3"/>
    <w:rsid w:val="00B026C6"/>
    <w:rsid w:val="00B02ABB"/>
    <w:rsid w:val="00B030B9"/>
    <w:rsid w:val="00B0312F"/>
    <w:rsid w:val="00B03D31"/>
    <w:rsid w:val="00B04E8A"/>
    <w:rsid w:val="00B05B41"/>
    <w:rsid w:val="00B05DE2"/>
    <w:rsid w:val="00B06614"/>
    <w:rsid w:val="00B07A29"/>
    <w:rsid w:val="00B10D14"/>
    <w:rsid w:val="00B11D04"/>
    <w:rsid w:val="00B11FFE"/>
    <w:rsid w:val="00B12EF7"/>
    <w:rsid w:val="00B138ED"/>
    <w:rsid w:val="00B14B9B"/>
    <w:rsid w:val="00B161B6"/>
    <w:rsid w:val="00B20144"/>
    <w:rsid w:val="00B20354"/>
    <w:rsid w:val="00B21028"/>
    <w:rsid w:val="00B21554"/>
    <w:rsid w:val="00B21636"/>
    <w:rsid w:val="00B21815"/>
    <w:rsid w:val="00B2188B"/>
    <w:rsid w:val="00B21AD3"/>
    <w:rsid w:val="00B21FA2"/>
    <w:rsid w:val="00B2203E"/>
    <w:rsid w:val="00B22A1A"/>
    <w:rsid w:val="00B22BC2"/>
    <w:rsid w:val="00B23346"/>
    <w:rsid w:val="00B24BBA"/>
    <w:rsid w:val="00B254A1"/>
    <w:rsid w:val="00B256E4"/>
    <w:rsid w:val="00B25BED"/>
    <w:rsid w:val="00B26A49"/>
    <w:rsid w:val="00B2755C"/>
    <w:rsid w:val="00B305B8"/>
    <w:rsid w:val="00B308C0"/>
    <w:rsid w:val="00B3110A"/>
    <w:rsid w:val="00B3133E"/>
    <w:rsid w:val="00B31AD8"/>
    <w:rsid w:val="00B33518"/>
    <w:rsid w:val="00B3356B"/>
    <w:rsid w:val="00B3522E"/>
    <w:rsid w:val="00B35A20"/>
    <w:rsid w:val="00B35C53"/>
    <w:rsid w:val="00B35C5D"/>
    <w:rsid w:val="00B36295"/>
    <w:rsid w:val="00B36BA9"/>
    <w:rsid w:val="00B37A0E"/>
    <w:rsid w:val="00B408C2"/>
    <w:rsid w:val="00B41294"/>
    <w:rsid w:val="00B41336"/>
    <w:rsid w:val="00B41718"/>
    <w:rsid w:val="00B41FEB"/>
    <w:rsid w:val="00B4381F"/>
    <w:rsid w:val="00B44603"/>
    <w:rsid w:val="00B44B37"/>
    <w:rsid w:val="00B455EF"/>
    <w:rsid w:val="00B469B0"/>
    <w:rsid w:val="00B46AFC"/>
    <w:rsid w:val="00B46FE1"/>
    <w:rsid w:val="00B47ACE"/>
    <w:rsid w:val="00B47CF4"/>
    <w:rsid w:val="00B501B8"/>
    <w:rsid w:val="00B50DAA"/>
    <w:rsid w:val="00B51198"/>
    <w:rsid w:val="00B51788"/>
    <w:rsid w:val="00B52734"/>
    <w:rsid w:val="00B528BB"/>
    <w:rsid w:val="00B53025"/>
    <w:rsid w:val="00B53EE0"/>
    <w:rsid w:val="00B552BB"/>
    <w:rsid w:val="00B55606"/>
    <w:rsid w:val="00B55F5A"/>
    <w:rsid w:val="00B56580"/>
    <w:rsid w:val="00B56EBA"/>
    <w:rsid w:val="00B570AD"/>
    <w:rsid w:val="00B57F01"/>
    <w:rsid w:val="00B60378"/>
    <w:rsid w:val="00B6104A"/>
    <w:rsid w:val="00B6151E"/>
    <w:rsid w:val="00B63704"/>
    <w:rsid w:val="00B643F6"/>
    <w:rsid w:val="00B646CB"/>
    <w:rsid w:val="00B64B70"/>
    <w:rsid w:val="00B64D06"/>
    <w:rsid w:val="00B665DD"/>
    <w:rsid w:val="00B6678E"/>
    <w:rsid w:val="00B66857"/>
    <w:rsid w:val="00B669CC"/>
    <w:rsid w:val="00B6713A"/>
    <w:rsid w:val="00B67141"/>
    <w:rsid w:val="00B70489"/>
    <w:rsid w:val="00B705A1"/>
    <w:rsid w:val="00B70B05"/>
    <w:rsid w:val="00B7104A"/>
    <w:rsid w:val="00B711D5"/>
    <w:rsid w:val="00B717A5"/>
    <w:rsid w:val="00B71DE1"/>
    <w:rsid w:val="00B72443"/>
    <w:rsid w:val="00B730E0"/>
    <w:rsid w:val="00B74922"/>
    <w:rsid w:val="00B74E07"/>
    <w:rsid w:val="00B76112"/>
    <w:rsid w:val="00B7618F"/>
    <w:rsid w:val="00B7629C"/>
    <w:rsid w:val="00B76610"/>
    <w:rsid w:val="00B81670"/>
    <w:rsid w:val="00B81BC5"/>
    <w:rsid w:val="00B846D7"/>
    <w:rsid w:val="00B84844"/>
    <w:rsid w:val="00B84C8C"/>
    <w:rsid w:val="00B85128"/>
    <w:rsid w:val="00B8546B"/>
    <w:rsid w:val="00B8574F"/>
    <w:rsid w:val="00B86733"/>
    <w:rsid w:val="00B918CC"/>
    <w:rsid w:val="00B918E5"/>
    <w:rsid w:val="00B91C44"/>
    <w:rsid w:val="00B9275F"/>
    <w:rsid w:val="00B95179"/>
    <w:rsid w:val="00B9763F"/>
    <w:rsid w:val="00B97814"/>
    <w:rsid w:val="00BA12A8"/>
    <w:rsid w:val="00BA1701"/>
    <w:rsid w:val="00BA181F"/>
    <w:rsid w:val="00BA2125"/>
    <w:rsid w:val="00BA33DB"/>
    <w:rsid w:val="00BA3B94"/>
    <w:rsid w:val="00BA3D44"/>
    <w:rsid w:val="00BA5011"/>
    <w:rsid w:val="00BA6549"/>
    <w:rsid w:val="00BA7243"/>
    <w:rsid w:val="00BA7252"/>
    <w:rsid w:val="00BA76D5"/>
    <w:rsid w:val="00BB1655"/>
    <w:rsid w:val="00BB1959"/>
    <w:rsid w:val="00BB2662"/>
    <w:rsid w:val="00BB2F23"/>
    <w:rsid w:val="00BB464C"/>
    <w:rsid w:val="00BB4D6D"/>
    <w:rsid w:val="00BB6978"/>
    <w:rsid w:val="00BB6B07"/>
    <w:rsid w:val="00BB6EB7"/>
    <w:rsid w:val="00BB7544"/>
    <w:rsid w:val="00BC0604"/>
    <w:rsid w:val="00BC1A2F"/>
    <w:rsid w:val="00BC1C73"/>
    <w:rsid w:val="00BC200B"/>
    <w:rsid w:val="00BC2C58"/>
    <w:rsid w:val="00BC37FD"/>
    <w:rsid w:val="00BC3BE7"/>
    <w:rsid w:val="00BC3E40"/>
    <w:rsid w:val="00BC457C"/>
    <w:rsid w:val="00BC4CA7"/>
    <w:rsid w:val="00BC4D60"/>
    <w:rsid w:val="00BC53CE"/>
    <w:rsid w:val="00BC570B"/>
    <w:rsid w:val="00BC5C65"/>
    <w:rsid w:val="00BC5FFF"/>
    <w:rsid w:val="00BC6F3E"/>
    <w:rsid w:val="00BC71E6"/>
    <w:rsid w:val="00BC7227"/>
    <w:rsid w:val="00BD0655"/>
    <w:rsid w:val="00BD1C7E"/>
    <w:rsid w:val="00BD29D9"/>
    <w:rsid w:val="00BD2B00"/>
    <w:rsid w:val="00BD3AE0"/>
    <w:rsid w:val="00BD5BED"/>
    <w:rsid w:val="00BD5EB2"/>
    <w:rsid w:val="00BD6341"/>
    <w:rsid w:val="00BE040D"/>
    <w:rsid w:val="00BE09FF"/>
    <w:rsid w:val="00BE1279"/>
    <w:rsid w:val="00BE24D7"/>
    <w:rsid w:val="00BE29B1"/>
    <w:rsid w:val="00BE474E"/>
    <w:rsid w:val="00BE4A73"/>
    <w:rsid w:val="00BE4FAB"/>
    <w:rsid w:val="00BE5069"/>
    <w:rsid w:val="00BE65AC"/>
    <w:rsid w:val="00BE6E4A"/>
    <w:rsid w:val="00BE7079"/>
    <w:rsid w:val="00BE7B25"/>
    <w:rsid w:val="00BF20AB"/>
    <w:rsid w:val="00BF2774"/>
    <w:rsid w:val="00BF4511"/>
    <w:rsid w:val="00BF4C71"/>
    <w:rsid w:val="00BF4E66"/>
    <w:rsid w:val="00BF6036"/>
    <w:rsid w:val="00BF6325"/>
    <w:rsid w:val="00BF7F94"/>
    <w:rsid w:val="00C00415"/>
    <w:rsid w:val="00C00764"/>
    <w:rsid w:val="00C01679"/>
    <w:rsid w:val="00C02F9A"/>
    <w:rsid w:val="00C03AAD"/>
    <w:rsid w:val="00C045AC"/>
    <w:rsid w:val="00C06F43"/>
    <w:rsid w:val="00C06F7E"/>
    <w:rsid w:val="00C0705D"/>
    <w:rsid w:val="00C0728E"/>
    <w:rsid w:val="00C07BE9"/>
    <w:rsid w:val="00C07C94"/>
    <w:rsid w:val="00C10F8F"/>
    <w:rsid w:val="00C110C1"/>
    <w:rsid w:val="00C111DE"/>
    <w:rsid w:val="00C1132A"/>
    <w:rsid w:val="00C1254A"/>
    <w:rsid w:val="00C13C1A"/>
    <w:rsid w:val="00C13E96"/>
    <w:rsid w:val="00C14012"/>
    <w:rsid w:val="00C14EF1"/>
    <w:rsid w:val="00C15305"/>
    <w:rsid w:val="00C154C5"/>
    <w:rsid w:val="00C160B8"/>
    <w:rsid w:val="00C161E0"/>
    <w:rsid w:val="00C174F3"/>
    <w:rsid w:val="00C1770C"/>
    <w:rsid w:val="00C17E07"/>
    <w:rsid w:val="00C17E2A"/>
    <w:rsid w:val="00C239DA"/>
    <w:rsid w:val="00C247CF"/>
    <w:rsid w:val="00C24EE0"/>
    <w:rsid w:val="00C255C7"/>
    <w:rsid w:val="00C25648"/>
    <w:rsid w:val="00C256C0"/>
    <w:rsid w:val="00C25708"/>
    <w:rsid w:val="00C25C52"/>
    <w:rsid w:val="00C27138"/>
    <w:rsid w:val="00C27C62"/>
    <w:rsid w:val="00C30EC1"/>
    <w:rsid w:val="00C31698"/>
    <w:rsid w:val="00C31BE3"/>
    <w:rsid w:val="00C33F98"/>
    <w:rsid w:val="00C34044"/>
    <w:rsid w:val="00C34E79"/>
    <w:rsid w:val="00C34F4B"/>
    <w:rsid w:val="00C350D6"/>
    <w:rsid w:val="00C358CD"/>
    <w:rsid w:val="00C36BD4"/>
    <w:rsid w:val="00C37BAD"/>
    <w:rsid w:val="00C40320"/>
    <w:rsid w:val="00C40671"/>
    <w:rsid w:val="00C40AF1"/>
    <w:rsid w:val="00C40CC3"/>
    <w:rsid w:val="00C411C2"/>
    <w:rsid w:val="00C4145A"/>
    <w:rsid w:val="00C42766"/>
    <w:rsid w:val="00C45ED4"/>
    <w:rsid w:val="00C46BC4"/>
    <w:rsid w:val="00C46CB7"/>
    <w:rsid w:val="00C47165"/>
    <w:rsid w:val="00C5074D"/>
    <w:rsid w:val="00C51FA6"/>
    <w:rsid w:val="00C52733"/>
    <w:rsid w:val="00C545AB"/>
    <w:rsid w:val="00C5570C"/>
    <w:rsid w:val="00C562BB"/>
    <w:rsid w:val="00C5646F"/>
    <w:rsid w:val="00C56B70"/>
    <w:rsid w:val="00C57AC9"/>
    <w:rsid w:val="00C57F68"/>
    <w:rsid w:val="00C60D03"/>
    <w:rsid w:val="00C6114A"/>
    <w:rsid w:val="00C616FC"/>
    <w:rsid w:val="00C61BAD"/>
    <w:rsid w:val="00C62A03"/>
    <w:rsid w:val="00C62CAF"/>
    <w:rsid w:val="00C64BD3"/>
    <w:rsid w:val="00C65D40"/>
    <w:rsid w:val="00C66680"/>
    <w:rsid w:val="00C6755E"/>
    <w:rsid w:val="00C6786B"/>
    <w:rsid w:val="00C67E5D"/>
    <w:rsid w:val="00C70A9F"/>
    <w:rsid w:val="00C72C90"/>
    <w:rsid w:val="00C73B1F"/>
    <w:rsid w:val="00C73CF5"/>
    <w:rsid w:val="00C73D50"/>
    <w:rsid w:val="00C7430E"/>
    <w:rsid w:val="00C74A63"/>
    <w:rsid w:val="00C77DE6"/>
    <w:rsid w:val="00C80F8A"/>
    <w:rsid w:val="00C811E8"/>
    <w:rsid w:val="00C82151"/>
    <w:rsid w:val="00C82559"/>
    <w:rsid w:val="00C82B74"/>
    <w:rsid w:val="00C82FB4"/>
    <w:rsid w:val="00C839D8"/>
    <w:rsid w:val="00C84509"/>
    <w:rsid w:val="00C85C15"/>
    <w:rsid w:val="00C85EE7"/>
    <w:rsid w:val="00C86B0E"/>
    <w:rsid w:val="00C86FF4"/>
    <w:rsid w:val="00C87066"/>
    <w:rsid w:val="00C87E3C"/>
    <w:rsid w:val="00C905F9"/>
    <w:rsid w:val="00C90961"/>
    <w:rsid w:val="00C914F6"/>
    <w:rsid w:val="00C91BE5"/>
    <w:rsid w:val="00C93064"/>
    <w:rsid w:val="00C93A81"/>
    <w:rsid w:val="00C93EAD"/>
    <w:rsid w:val="00C940C8"/>
    <w:rsid w:val="00C944CE"/>
    <w:rsid w:val="00C95FAE"/>
    <w:rsid w:val="00C963D1"/>
    <w:rsid w:val="00C96526"/>
    <w:rsid w:val="00C96BEB"/>
    <w:rsid w:val="00CA01B5"/>
    <w:rsid w:val="00CA044D"/>
    <w:rsid w:val="00CA1153"/>
    <w:rsid w:val="00CA194D"/>
    <w:rsid w:val="00CA264F"/>
    <w:rsid w:val="00CA2B52"/>
    <w:rsid w:val="00CA549D"/>
    <w:rsid w:val="00CA7B9D"/>
    <w:rsid w:val="00CA7F81"/>
    <w:rsid w:val="00CB0EA2"/>
    <w:rsid w:val="00CB10B0"/>
    <w:rsid w:val="00CB19F8"/>
    <w:rsid w:val="00CB40AB"/>
    <w:rsid w:val="00CB40F1"/>
    <w:rsid w:val="00CB427D"/>
    <w:rsid w:val="00CB4A11"/>
    <w:rsid w:val="00CB66D9"/>
    <w:rsid w:val="00CB6CF6"/>
    <w:rsid w:val="00CB7316"/>
    <w:rsid w:val="00CB734E"/>
    <w:rsid w:val="00CB7B1E"/>
    <w:rsid w:val="00CC0709"/>
    <w:rsid w:val="00CC0B2A"/>
    <w:rsid w:val="00CC0B37"/>
    <w:rsid w:val="00CC0E2C"/>
    <w:rsid w:val="00CC1F52"/>
    <w:rsid w:val="00CC29A0"/>
    <w:rsid w:val="00CC3053"/>
    <w:rsid w:val="00CC31AC"/>
    <w:rsid w:val="00CC3AB6"/>
    <w:rsid w:val="00CC3BC3"/>
    <w:rsid w:val="00CC3E4C"/>
    <w:rsid w:val="00CC53D1"/>
    <w:rsid w:val="00CC5FCF"/>
    <w:rsid w:val="00CC676A"/>
    <w:rsid w:val="00CC69C5"/>
    <w:rsid w:val="00CC7132"/>
    <w:rsid w:val="00CC744C"/>
    <w:rsid w:val="00CC7787"/>
    <w:rsid w:val="00CC7BE7"/>
    <w:rsid w:val="00CD12CA"/>
    <w:rsid w:val="00CD14A0"/>
    <w:rsid w:val="00CD17A5"/>
    <w:rsid w:val="00CD3B80"/>
    <w:rsid w:val="00CD5290"/>
    <w:rsid w:val="00CD6219"/>
    <w:rsid w:val="00CD6BC6"/>
    <w:rsid w:val="00CD6C70"/>
    <w:rsid w:val="00CD6F69"/>
    <w:rsid w:val="00CE00D9"/>
    <w:rsid w:val="00CE0C54"/>
    <w:rsid w:val="00CE1793"/>
    <w:rsid w:val="00CE1EB0"/>
    <w:rsid w:val="00CE39D7"/>
    <w:rsid w:val="00CE3FA3"/>
    <w:rsid w:val="00CE56A0"/>
    <w:rsid w:val="00CE698F"/>
    <w:rsid w:val="00CE6E59"/>
    <w:rsid w:val="00CE6E97"/>
    <w:rsid w:val="00CE7427"/>
    <w:rsid w:val="00CE7869"/>
    <w:rsid w:val="00CF1358"/>
    <w:rsid w:val="00CF4626"/>
    <w:rsid w:val="00CF73B7"/>
    <w:rsid w:val="00CF74C7"/>
    <w:rsid w:val="00CF7E1B"/>
    <w:rsid w:val="00D0088D"/>
    <w:rsid w:val="00D01880"/>
    <w:rsid w:val="00D01DC9"/>
    <w:rsid w:val="00D0281D"/>
    <w:rsid w:val="00D03888"/>
    <w:rsid w:val="00D03A20"/>
    <w:rsid w:val="00D044B2"/>
    <w:rsid w:val="00D04921"/>
    <w:rsid w:val="00D04D49"/>
    <w:rsid w:val="00D059AA"/>
    <w:rsid w:val="00D06920"/>
    <w:rsid w:val="00D100BA"/>
    <w:rsid w:val="00D105F1"/>
    <w:rsid w:val="00D109C1"/>
    <w:rsid w:val="00D11B42"/>
    <w:rsid w:val="00D1298F"/>
    <w:rsid w:val="00D13527"/>
    <w:rsid w:val="00D13B35"/>
    <w:rsid w:val="00D14DD4"/>
    <w:rsid w:val="00D164F9"/>
    <w:rsid w:val="00D170DE"/>
    <w:rsid w:val="00D21699"/>
    <w:rsid w:val="00D2293C"/>
    <w:rsid w:val="00D24C9F"/>
    <w:rsid w:val="00D24CB3"/>
    <w:rsid w:val="00D2538C"/>
    <w:rsid w:val="00D25FCB"/>
    <w:rsid w:val="00D2697F"/>
    <w:rsid w:val="00D27D1E"/>
    <w:rsid w:val="00D30062"/>
    <w:rsid w:val="00D30516"/>
    <w:rsid w:val="00D308D9"/>
    <w:rsid w:val="00D30EAF"/>
    <w:rsid w:val="00D31667"/>
    <w:rsid w:val="00D31A99"/>
    <w:rsid w:val="00D31EFF"/>
    <w:rsid w:val="00D32C22"/>
    <w:rsid w:val="00D33620"/>
    <w:rsid w:val="00D34F0D"/>
    <w:rsid w:val="00D35FBE"/>
    <w:rsid w:val="00D35FE4"/>
    <w:rsid w:val="00D3668F"/>
    <w:rsid w:val="00D36BB8"/>
    <w:rsid w:val="00D40BAE"/>
    <w:rsid w:val="00D414A9"/>
    <w:rsid w:val="00D4221F"/>
    <w:rsid w:val="00D42364"/>
    <w:rsid w:val="00D443A1"/>
    <w:rsid w:val="00D45687"/>
    <w:rsid w:val="00D45E55"/>
    <w:rsid w:val="00D461F5"/>
    <w:rsid w:val="00D46390"/>
    <w:rsid w:val="00D46603"/>
    <w:rsid w:val="00D479B5"/>
    <w:rsid w:val="00D508FF"/>
    <w:rsid w:val="00D525F8"/>
    <w:rsid w:val="00D52A33"/>
    <w:rsid w:val="00D530FF"/>
    <w:rsid w:val="00D53336"/>
    <w:rsid w:val="00D53836"/>
    <w:rsid w:val="00D53F65"/>
    <w:rsid w:val="00D54302"/>
    <w:rsid w:val="00D55188"/>
    <w:rsid w:val="00D55EE7"/>
    <w:rsid w:val="00D56AF5"/>
    <w:rsid w:val="00D57635"/>
    <w:rsid w:val="00D57719"/>
    <w:rsid w:val="00D5794E"/>
    <w:rsid w:val="00D57F96"/>
    <w:rsid w:val="00D612B0"/>
    <w:rsid w:val="00D62AB6"/>
    <w:rsid w:val="00D62BF7"/>
    <w:rsid w:val="00D6362D"/>
    <w:rsid w:val="00D63A29"/>
    <w:rsid w:val="00D6634A"/>
    <w:rsid w:val="00D66F3C"/>
    <w:rsid w:val="00D67A50"/>
    <w:rsid w:val="00D703ED"/>
    <w:rsid w:val="00D708B6"/>
    <w:rsid w:val="00D71467"/>
    <w:rsid w:val="00D72353"/>
    <w:rsid w:val="00D72DB4"/>
    <w:rsid w:val="00D74AA9"/>
    <w:rsid w:val="00D752C4"/>
    <w:rsid w:val="00D7545D"/>
    <w:rsid w:val="00D75A20"/>
    <w:rsid w:val="00D77009"/>
    <w:rsid w:val="00D7732D"/>
    <w:rsid w:val="00D77E04"/>
    <w:rsid w:val="00D80182"/>
    <w:rsid w:val="00D80C05"/>
    <w:rsid w:val="00D80CA7"/>
    <w:rsid w:val="00D81420"/>
    <w:rsid w:val="00D81479"/>
    <w:rsid w:val="00D820B2"/>
    <w:rsid w:val="00D8404B"/>
    <w:rsid w:val="00D8438E"/>
    <w:rsid w:val="00D8442F"/>
    <w:rsid w:val="00D84A17"/>
    <w:rsid w:val="00D85308"/>
    <w:rsid w:val="00D8553F"/>
    <w:rsid w:val="00D860AC"/>
    <w:rsid w:val="00D862E5"/>
    <w:rsid w:val="00D86E08"/>
    <w:rsid w:val="00D86F49"/>
    <w:rsid w:val="00D871C0"/>
    <w:rsid w:val="00D90431"/>
    <w:rsid w:val="00D918EE"/>
    <w:rsid w:val="00D91D4F"/>
    <w:rsid w:val="00D9215F"/>
    <w:rsid w:val="00D92A65"/>
    <w:rsid w:val="00D92BD0"/>
    <w:rsid w:val="00D96057"/>
    <w:rsid w:val="00D9635F"/>
    <w:rsid w:val="00D963C1"/>
    <w:rsid w:val="00D964AB"/>
    <w:rsid w:val="00DA0552"/>
    <w:rsid w:val="00DA06BC"/>
    <w:rsid w:val="00DA0895"/>
    <w:rsid w:val="00DA0A57"/>
    <w:rsid w:val="00DA150B"/>
    <w:rsid w:val="00DA1666"/>
    <w:rsid w:val="00DA1AA4"/>
    <w:rsid w:val="00DA1E57"/>
    <w:rsid w:val="00DA2053"/>
    <w:rsid w:val="00DA2EE2"/>
    <w:rsid w:val="00DA3026"/>
    <w:rsid w:val="00DA3401"/>
    <w:rsid w:val="00DA36BB"/>
    <w:rsid w:val="00DA3C28"/>
    <w:rsid w:val="00DA4BD4"/>
    <w:rsid w:val="00DA516C"/>
    <w:rsid w:val="00DA5C67"/>
    <w:rsid w:val="00DA5DBC"/>
    <w:rsid w:val="00DA6E08"/>
    <w:rsid w:val="00DA7984"/>
    <w:rsid w:val="00DB027F"/>
    <w:rsid w:val="00DB0D45"/>
    <w:rsid w:val="00DB138F"/>
    <w:rsid w:val="00DB2850"/>
    <w:rsid w:val="00DB2A4C"/>
    <w:rsid w:val="00DB37F8"/>
    <w:rsid w:val="00DB3D4B"/>
    <w:rsid w:val="00DB4313"/>
    <w:rsid w:val="00DB43E7"/>
    <w:rsid w:val="00DB4FAA"/>
    <w:rsid w:val="00DB5002"/>
    <w:rsid w:val="00DB5AB5"/>
    <w:rsid w:val="00DB610D"/>
    <w:rsid w:val="00DC05D8"/>
    <w:rsid w:val="00DC0856"/>
    <w:rsid w:val="00DC0F3C"/>
    <w:rsid w:val="00DC1142"/>
    <w:rsid w:val="00DC16D1"/>
    <w:rsid w:val="00DC19CA"/>
    <w:rsid w:val="00DC1B01"/>
    <w:rsid w:val="00DC2054"/>
    <w:rsid w:val="00DC25B1"/>
    <w:rsid w:val="00DC3823"/>
    <w:rsid w:val="00DC4B40"/>
    <w:rsid w:val="00DC4C56"/>
    <w:rsid w:val="00DC531F"/>
    <w:rsid w:val="00DC6402"/>
    <w:rsid w:val="00DC7505"/>
    <w:rsid w:val="00DC7EA2"/>
    <w:rsid w:val="00DD1656"/>
    <w:rsid w:val="00DD28FF"/>
    <w:rsid w:val="00DD34E7"/>
    <w:rsid w:val="00DD3933"/>
    <w:rsid w:val="00DD3CA5"/>
    <w:rsid w:val="00DD3D0C"/>
    <w:rsid w:val="00DD4AA5"/>
    <w:rsid w:val="00DD55B9"/>
    <w:rsid w:val="00DD6DBB"/>
    <w:rsid w:val="00DD6E35"/>
    <w:rsid w:val="00DD6E65"/>
    <w:rsid w:val="00DD76F2"/>
    <w:rsid w:val="00DD7CA2"/>
    <w:rsid w:val="00DE043A"/>
    <w:rsid w:val="00DE05A5"/>
    <w:rsid w:val="00DE0690"/>
    <w:rsid w:val="00DE13D1"/>
    <w:rsid w:val="00DE23ED"/>
    <w:rsid w:val="00DE25AD"/>
    <w:rsid w:val="00DE2683"/>
    <w:rsid w:val="00DE3B61"/>
    <w:rsid w:val="00DE3D36"/>
    <w:rsid w:val="00DE4E66"/>
    <w:rsid w:val="00DF052F"/>
    <w:rsid w:val="00DF0FFA"/>
    <w:rsid w:val="00DF1594"/>
    <w:rsid w:val="00DF20FA"/>
    <w:rsid w:val="00DF219A"/>
    <w:rsid w:val="00DF2324"/>
    <w:rsid w:val="00DF42BE"/>
    <w:rsid w:val="00DF4F4D"/>
    <w:rsid w:val="00DF53CD"/>
    <w:rsid w:val="00DF5BCC"/>
    <w:rsid w:val="00DF5C13"/>
    <w:rsid w:val="00DF5D93"/>
    <w:rsid w:val="00DF5F22"/>
    <w:rsid w:val="00DF66C7"/>
    <w:rsid w:val="00DF6C5E"/>
    <w:rsid w:val="00DF75B3"/>
    <w:rsid w:val="00DF76CF"/>
    <w:rsid w:val="00DF7DA7"/>
    <w:rsid w:val="00E02E70"/>
    <w:rsid w:val="00E03DB3"/>
    <w:rsid w:val="00E04220"/>
    <w:rsid w:val="00E0449F"/>
    <w:rsid w:val="00E0565A"/>
    <w:rsid w:val="00E10077"/>
    <w:rsid w:val="00E10146"/>
    <w:rsid w:val="00E10215"/>
    <w:rsid w:val="00E124AB"/>
    <w:rsid w:val="00E13230"/>
    <w:rsid w:val="00E13574"/>
    <w:rsid w:val="00E13A4D"/>
    <w:rsid w:val="00E13FED"/>
    <w:rsid w:val="00E14A2D"/>
    <w:rsid w:val="00E15E8F"/>
    <w:rsid w:val="00E15EBC"/>
    <w:rsid w:val="00E17232"/>
    <w:rsid w:val="00E17959"/>
    <w:rsid w:val="00E200A1"/>
    <w:rsid w:val="00E2065A"/>
    <w:rsid w:val="00E2095D"/>
    <w:rsid w:val="00E20E25"/>
    <w:rsid w:val="00E22421"/>
    <w:rsid w:val="00E2271F"/>
    <w:rsid w:val="00E238CA"/>
    <w:rsid w:val="00E25A89"/>
    <w:rsid w:val="00E263B0"/>
    <w:rsid w:val="00E27497"/>
    <w:rsid w:val="00E3014A"/>
    <w:rsid w:val="00E30A7E"/>
    <w:rsid w:val="00E31E51"/>
    <w:rsid w:val="00E329C2"/>
    <w:rsid w:val="00E342E7"/>
    <w:rsid w:val="00E34A15"/>
    <w:rsid w:val="00E35168"/>
    <w:rsid w:val="00E358B8"/>
    <w:rsid w:val="00E361CB"/>
    <w:rsid w:val="00E36927"/>
    <w:rsid w:val="00E36FA4"/>
    <w:rsid w:val="00E4220D"/>
    <w:rsid w:val="00E42D11"/>
    <w:rsid w:val="00E43182"/>
    <w:rsid w:val="00E433C8"/>
    <w:rsid w:val="00E43651"/>
    <w:rsid w:val="00E43858"/>
    <w:rsid w:val="00E43E53"/>
    <w:rsid w:val="00E45468"/>
    <w:rsid w:val="00E45E94"/>
    <w:rsid w:val="00E4641C"/>
    <w:rsid w:val="00E4693D"/>
    <w:rsid w:val="00E46FBF"/>
    <w:rsid w:val="00E47A03"/>
    <w:rsid w:val="00E47EA5"/>
    <w:rsid w:val="00E47F71"/>
    <w:rsid w:val="00E5077D"/>
    <w:rsid w:val="00E5094C"/>
    <w:rsid w:val="00E50B84"/>
    <w:rsid w:val="00E50D67"/>
    <w:rsid w:val="00E50F63"/>
    <w:rsid w:val="00E51373"/>
    <w:rsid w:val="00E51C20"/>
    <w:rsid w:val="00E51D20"/>
    <w:rsid w:val="00E5534B"/>
    <w:rsid w:val="00E559F6"/>
    <w:rsid w:val="00E55B2C"/>
    <w:rsid w:val="00E55DEC"/>
    <w:rsid w:val="00E562D9"/>
    <w:rsid w:val="00E57291"/>
    <w:rsid w:val="00E572A1"/>
    <w:rsid w:val="00E57368"/>
    <w:rsid w:val="00E57879"/>
    <w:rsid w:val="00E60789"/>
    <w:rsid w:val="00E607E1"/>
    <w:rsid w:val="00E61EFF"/>
    <w:rsid w:val="00E62042"/>
    <w:rsid w:val="00E6250A"/>
    <w:rsid w:val="00E62999"/>
    <w:rsid w:val="00E62B58"/>
    <w:rsid w:val="00E62F39"/>
    <w:rsid w:val="00E64218"/>
    <w:rsid w:val="00E64810"/>
    <w:rsid w:val="00E66316"/>
    <w:rsid w:val="00E66B94"/>
    <w:rsid w:val="00E71CC1"/>
    <w:rsid w:val="00E73529"/>
    <w:rsid w:val="00E73913"/>
    <w:rsid w:val="00E73F64"/>
    <w:rsid w:val="00E74404"/>
    <w:rsid w:val="00E74B78"/>
    <w:rsid w:val="00E74BBD"/>
    <w:rsid w:val="00E74DD2"/>
    <w:rsid w:val="00E77A88"/>
    <w:rsid w:val="00E801D5"/>
    <w:rsid w:val="00E8064E"/>
    <w:rsid w:val="00E8075D"/>
    <w:rsid w:val="00E80854"/>
    <w:rsid w:val="00E80B13"/>
    <w:rsid w:val="00E819A3"/>
    <w:rsid w:val="00E81D10"/>
    <w:rsid w:val="00E828B9"/>
    <w:rsid w:val="00E82C73"/>
    <w:rsid w:val="00E86881"/>
    <w:rsid w:val="00E8722B"/>
    <w:rsid w:val="00E8782D"/>
    <w:rsid w:val="00E902EE"/>
    <w:rsid w:val="00E9103A"/>
    <w:rsid w:val="00E9238C"/>
    <w:rsid w:val="00E9390C"/>
    <w:rsid w:val="00E94CB7"/>
    <w:rsid w:val="00E955DA"/>
    <w:rsid w:val="00E95C2B"/>
    <w:rsid w:val="00E97025"/>
    <w:rsid w:val="00E9768B"/>
    <w:rsid w:val="00E97D21"/>
    <w:rsid w:val="00EA0011"/>
    <w:rsid w:val="00EA07EF"/>
    <w:rsid w:val="00EA10DF"/>
    <w:rsid w:val="00EA241E"/>
    <w:rsid w:val="00EA2D4B"/>
    <w:rsid w:val="00EA2DB4"/>
    <w:rsid w:val="00EA3210"/>
    <w:rsid w:val="00EA32F3"/>
    <w:rsid w:val="00EA36C0"/>
    <w:rsid w:val="00EA3D61"/>
    <w:rsid w:val="00EA49AA"/>
    <w:rsid w:val="00EA4F5A"/>
    <w:rsid w:val="00EA5978"/>
    <w:rsid w:val="00EA5CB0"/>
    <w:rsid w:val="00EA64C0"/>
    <w:rsid w:val="00EA6C31"/>
    <w:rsid w:val="00EA7AE4"/>
    <w:rsid w:val="00EB0250"/>
    <w:rsid w:val="00EB10EA"/>
    <w:rsid w:val="00EB1A7C"/>
    <w:rsid w:val="00EB1CD4"/>
    <w:rsid w:val="00EB1E9F"/>
    <w:rsid w:val="00EB2103"/>
    <w:rsid w:val="00EB25F7"/>
    <w:rsid w:val="00EB278E"/>
    <w:rsid w:val="00EB2F38"/>
    <w:rsid w:val="00EB5989"/>
    <w:rsid w:val="00EB6196"/>
    <w:rsid w:val="00EC0378"/>
    <w:rsid w:val="00EC0A01"/>
    <w:rsid w:val="00EC0FD4"/>
    <w:rsid w:val="00EC2F36"/>
    <w:rsid w:val="00EC3437"/>
    <w:rsid w:val="00EC40E6"/>
    <w:rsid w:val="00EC4624"/>
    <w:rsid w:val="00EC5213"/>
    <w:rsid w:val="00EC5AB2"/>
    <w:rsid w:val="00EC6421"/>
    <w:rsid w:val="00EC6844"/>
    <w:rsid w:val="00EC6CB7"/>
    <w:rsid w:val="00EC72D8"/>
    <w:rsid w:val="00ED07EF"/>
    <w:rsid w:val="00ED10E8"/>
    <w:rsid w:val="00ED1208"/>
    <w:rsid w:val="00ED24BF"/>
    <w:rsid w:val="00ED2531"/>
    <w:rsid w:val="00ED372B"/>
    <w:rsid w:val="00ED37E6"/>
    <w:rsid w:val="00ED71CA"/>
    <w:rsid w:val="00EE04EB"/>
    <w:rsid w:val="00EE0638"/>
    <w:rsid w:val="00EE14E2"/>
    <w:rsid w:val="00EE18D2"/>
    <w:rsid w:val="00EE1B54"/>
    <w:rsid w:val="00EE1CA4"/>
    <w:rsid w:val="00EE218D"/>
    <w:rsid w:val="00EE27D5"/>
    <w:rsid w:val="00EE2CFC"/>
    <w:rsid w:val="00EE31A5"/>
    <w:rsid w:val="00EE32B4"/>
    <w:rsid w:val="00EE368E"/>
    <w:rsid w:val="00EE3856"/>
    <w:rsid w:val="00EE4DB1"/>
    <w:rsid w:val="00EE533B"/>
    <w:rsid w:val="00EE546F"/>
    <w:rsid w:val="00EE6007"/>
    <w:rsid w:val="00EE6E28"/>
    <w:rsid w:val="00EE6E7E"/>
    <w:rsid w:val="00EE7178"/>
    <w:rsid w:val="00EE730C"/>
    <w:rsid w:val="00EE7F54"/>
    <w:rsid w:val="00EF066F"/>
    <w:rsid w:val="00EF07CE"/>
    <w:rsid w:val="00EF0ED2"/>
    <w:rsid w:val="00EF172B"/>
    <w:rsid w:val="00EF2094"/>
    <w:rsid w:val="00EF2E4C"/>
    <w:rsid w:val="00EF3D42"/>
    <w:rsid w:val="00EF3DA1"/>
    <w:rsid w:val="00EF4084"/>
    <w:rsid w:val="00EF41F7"/>
    <w:rsid w:val="00EF461E"/>
    <w:rsid w:val="00EF4768"/>
    <w:rsid w:val="00EF524C"/>
    <w:rsid w:val="00EF55D0"/>
    <w:rsid w:val="00EF6BB2"/>
    <w:rsid w:val="00EF701F"/>
    <w:rsid w:val="00EF7200"/>
    <w:rsid w:val="00F0031D"/>
    <w:rsid w:val="00F008FF"/>
    <w:rsid w:val="00F0099F"/>
    <w:rsid w:val="00F01779"/>
    <w:rsid w:val="00F01ABC"/>
    <w:rsid w:val="00F02C6A"/>
    <w:rsid w:val="00F03339"/>
    <w:rsid w:val="00F03CDE"/>
    <w:rsid w:val="00F05BA0"/>
    <w:rsid w:val="00F061C7"/>
    <w:rsid w:val="00F0685F"/>
    <w:rsid w:val="00F0781E"/>
    <w:rsid w:val="00F07E47"/>
    <w:rsid w:val="00F10289"/>
    <w:rsid w:val="00F10A8E"/>
    <w:rsid w:val="00F1171F"/>
    <w:rsid w:val="00F11858"/>
    <w:rsid w:val="00F124B0"/>
    <w:rsid w:val="00F12DED"/>
    <w:rsid w:val="00F136DD"/>
    <w:rsid w:val="00F1407D"/>
    <w:rsid w:val="00F14389"/>
    <w:rsid w:val="00F143B2"/>
    <w:rsid w:val="00F144B0"/>
    <w:rsid w:val="00F14846"/>
    <w:rsid w:val="00F149BC"/>
    <w:rsid w:val="00F15072"/>
    <w:rsid w:val="00F15728"/>
    <w:rsid w:val="00F169C3"/>
    <w:rsid w:val="00F16E24"/>
    <w:rsid w:val="00F174AC"/>
    <w:rsid w:val="00F20708"/>
    <w:rsid w:val="00F2130D"/>
    <w:rsid w:val="00F214B8"/>
    <w:rsid w:val="00F21E8B"/>
    <w:rsid w:val="00F222A6"/>
    <w:rsid w:val="00F22358"/>
    <w:rsid w:val="00F22827"/>
    <w:rsid w:val="00F22FF6"/>
    <w:rsid w:val="00F23A5F"/>
    <w:rsid w:val="00F23ED9"/>
    <w:rsid w:val="00F23EDB"/>
    <w:rsid w:val="00F24C89"/>
    <w:rsid w:val="00F25982"/>
    <w:rsid w:val="00F25E02"/>
    <w:rsid w:val="00F25E36"/>
    <w:rsid w:val="00F2615E"/>
    <w:rsid w:val="00F27BCF"/>
    <w:rsid w:val="00F27CEF"/>
    <w:rsid w:val="00F308DE"/>
    <w:rsid w:val="00F31014"/>
    <w:rsid w:val="00F3230A"/>
    <w:rsid w:val="00F32F06"/>
    <w:rsid w:val="00F33BC2"/>
    <w:rsid w:val="00F3457A"/>
    <w:rsid w:val="00F348A4"/>
    <w:rsid w:val="00F34E09"/>
    <w:rsid w:val="00F353D7"/>
    <w:rsid w:val="00F35625"/>
    <w:rsid w:val="00F36EED"/>
    <w:rsid w:val="00F37A0E"/>
    <w:rsid w:val="00F37E81"/>
    <w:rsid w:val="00F40F22"/>
    <w:rsid w:val="00F41E74"/>
    <w:rsid w:val="00F45250"/>
    <w:rsid w:val="00F46D7B"/>
    <w:rsid w:val="00F47747"/>
    <w:rsid w:val="00F479F5"/>
    <w:rsid w:val="00F47BBA"/>
    <w:rsid w:val="00F50B4D"/>
    <w:rsid w:val="00F50E50"/>
    <w:rsid w:val="00F51751"/>
    <w:rsid w:val="00F52531"/>
    <w:rsid w:val="00F52FDE"/>
    <w:rsid w:val="00F54447"/>
    <w:rsid w:val="00F54F20"/>
    <w:rsid w:val="00F54FCF"/>
    <w:rsid w:val="00F55178"/>
    <w:rsid w:val="00F5583F"/>
    <w:rsid w:val="00F5586C"/>
    <w:rsid w:val="00F56114"/>
    <w:rsid w:val="00F57AB3"/>
    <w:rsid w:val="00F57C48"/>
    <w:rsid w:val="00F6056E"/>
    <w:rsid w:val="00F60683"/>
    <w:rsid w:val="00F62AB0"/>
    <w:rsid w:val="00F63468"/>
    <w:rsid w:val="00F63DF2"/>
    <w:rsid w:val="00F64BD6"/>
    <w:rsid w:val="00F65275"/>
    <w:rsid w:val="00F65D70"/>
    <w:rsid w:val="00F66D04"/>
    <w:rsid w:val="00F67168"/>
    <w:rsid w:val="00F6795B"/>
    <w:rsid w:val="00F71903"/>
    <w:rsid w:val="00F72047"/>
    <w:rsid w:val="00F72342"/>
    <w:rsid w:val="00F72D89"/>
    <w:rsid w:val="00F746F2"/>
    <w:rsid w:val="00F751F2"/>
    <w:rsid w:val="00F75C94"/>
    <w:rsid w:val="00F80768"/>
    <w:rsid w:val="00F80A6D"/>
    <w:rsid w:val="00F815E7"/>
    <w:rsid w:val="00F818B2"/>
    <w:rsid w:val="00F81F2E"/>
    <w:rsid w:val="00F82782"/>
    <w:rsid w:val="00F82B3C"/>
    <w:rsid w:val="00F82FD2"/>
    <w:rsid w:val="00F82FE4"/>
    <w:rsid w:val="00F83BCD"/>
    <w:rsid w:val="00F8558F"/>
    <w:rsid w:val="00F85CC1"/>
    <w:rsid w:val="00F85F26"/>
    <w:rsid w:val="00F876B3"/>
    <w:rsid w:val="00F90D42"/>
    <w:rsid w:val="00F91553"/>
    <w:rsid w:val="00F918E8"/>
    <w:rsid w:val="00F91BCA"/>
    <w:rsid w:val="00F921EA"/>
    <w:rsid w:val="00F92727"/>
    <w:rsid w:val="00F94C1E"/>
    <w:rsid w:val="00F954C9"/>
    <w:rsid w:val="00F9577D"/>
    <w:rsid w:val="00F96CB8"/>
    <w:rsid w:val="00F97309"/>
    <w:rsid w:val="00F977E0"/>
    <w:rsid w:val="00F97D01"/>
    <w:rsid w:val="00FA01E2"/>
    <w:rsid w:val="00FA20B8"/>
    <w:rsid w:val="00FA24A1"/>
    <w:rsid w:val="00FA2A1C"/>
    <w:rsid w:val="00FA3675"/>
    <w:rsid w:val="00FA3A36"/>
    <w:rsid w:val="00FA3F47"/>
    <w:rsid w:val="00FA47C3"/>
    <w:rsid w:val="00FA47E7"/>
    <w:rsid w:val="00FA531D"/>
    <w:rsid w:val="00FA64ED"/>
    <w:rsid w:val="00FA75F8"/>
    <w:rsid w:val="00FA7E88"/>
    <w:rsid w:val="00FB0D19"/>
    <w:rsid w:val="00FB1036"/>
    <w:rsid w:val="00FB107C"/>
    <w:rsid w:val="00FB22C4"/>
    <w:rsid w:val="00FB2552"/>
    <w:rsid w:val="00FB468C"/>
    <w:rsid w:val="00FB5409"/>
    <w:rsid w:val="00FB5BA9"/>
    <w:rsid w:val="00FB72C8"/>
    <w:rsid w:val="00FB7305"/>
    <w:rsid w:val="00FB7994"/>
    <w:rsid w:val="00FB7E51"/>
    <w:rsid w:val="00FC0236"/>
    <w:rsid w:val="00FC1C87"/>
    <w:rsid w:val="00FC3387"/>
    <w:rsid w:val="00FC34D9"/>
    <w:rsid w:val="00FC3A25"/>
    <w:rsid w:val="00FC5F21"/>
    <w:rsid w:val="00FC6268"/>
    <w:rsid w:val="00FC6DC7"/>
    <w:rsid w:val="00FC7188"/>
    <w:rsid w:val="00FC7A3B"/>
    <w:rsid w:val="00FC7C17"/>
    <w:rsid w:val="00FC7CF8"/>
    <w:rsid w:val="00FC7FB6"/>
    <w:rsid w:val="00FD1143"/>
    <w:rsid w:val="00FD1B67"/>
    <w:rsid w:val="00FD3914"/>
    <w:rsid w:val="00FD3F15"/>
    <w:rsid w:val="00FD40DE"/>
    <w:rsid w:val="00FD473D"/>
    <w:rsid w:val="00FD5D9D"/>
    <w:rsid w:val="00FD62A2"/>
    <w:rsid w:val="00FD7886"/>
    <w:rsid w:val="00FE0E13"/>
    <w:rsid w:val="00FE21CD"/>
    <w:rsid w:val="00FE2A41"/>
    <w:rsid w:val="00FE2CEB"/>
    <w:rsid w:val="00FE2EBC"/>
    <w:rsid w:val="00FE3520"/>
    <w:rsid w:val="00FE4ABD"/>
    <w:rsid w:val="00FE54AE"/>
    <w:rsid w:val="00FE5D63"/>
    <w:rsid w:val="00FE7313"/>
    <w:rsid w:val="00FE7EBE"/>
    <w:rsid w:val="00FF038F"/>
    <w:rsid w:val="00FF0BB8"/>
    <w:rsid w:val="00FF1238"/>
    <w:rsid w:val="00FF1AD0"/>
    <w:rsid w:val="00FF1B31"/>
    <w:rsid w:val="00FF2263"/>
    <w:rsid w:val="00FF3B16"/>
    <w:rsid w:val="00FF3B5B"/>
    <w:rsid w:val="00FF44D0"/>
    <w:rsid w:val="00FF49AC"/>
    <w:rsid w:val="00FF51BE"/>
    <w:rsid w:val="00FF578E"/>
    <w:rsid w:val="00FF5E68"/>
    <w:rsid w:val="00FF5F77"/>
    <w:rsid w:val="00FF6448"/>
    <w:rsid w:val="00FF688F"/>
    <w:rsid w:val="00FF72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customStyle="1" w:styleId="y2iqfc">
    <w:name w:val="y2iqfc"/>
    <w:basedOn w:val="Fuentedeprrafopredeter"/>
    <w:rsid w:val="00D54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4816">
      <w:bodyDiv w:val="1"/>
      <w:marLeft w:val="0"/>
      <w:marRight w:val="0"/>
      <w:marTop w:val="0"/>
      <w:marBottom w:val="0"/>
      <w:divBdr>
        <w:top w:val="none" w:sz="0" w:space="0" w:color="auto"/>
        <w:left w:val="none" w:sz="0" w:space="0" w:color="auto"/>
        <w:bottom w:val="none" w:sz="0" w:space="0" w:color="auto"/>
        <w:right w:val="none" w:sz="0" w:space="0" w:color="auto"/>
      </w:divBdr>
    </w:div>
    <w:div w:id="453717203">
      <w:bodyDiv w:val="1"/>
      <w:marLeft w:val="0"/>
      <w:marRight w:val="0"/>
      <w:marTop w:val="0"/>
      <w:marBottom w:val="0"/>
      <w:divBdr>
        <w:top w:val="none" w:sz="0" w:space="0" w:color="auto"/>
        <w:left w:val="none" w:sz="0" w:space="0" w:color="auto"/>
        <w:bottom w:val="none" w:sz="0" w:space="0" w:color="auto"/>
        <w:right w:val="none" w:sz="0" w:space="0" w:color="auto"/>
      </w:divBdr>
    </w:div>
    <w:div w:id="488909556">
      <w:bodyDiv w:val="1"/>
      <w:marLeft w:val="0"/>
      <w:marRight w:val="0"/>
      <w:marTop w:val="0"/>
      <w:marBottom w:val="0"/>
      <w:divBdr>
        <w:top w:val="none" w:sz="0" w:space="0" w:color="auto"/>
        <w:left w:val="none" w:sz="0" w:space="0" w:color="auto"/>
        <w:bottom w:val="none" w:sz="0" w:space="0" w:color="auto"/>
        <w:right w:val="none" w:sz="0" w:space="0" w:color="auto"/>
      </w:divBdr>
    </w:div>
    <w:div w:id="563757600">
      <w:bodyDiv w:val="1"/>
      <w:marLeft w:val="0"/>
      <w:marRight w:val="0"/>
      <w:marTop w:val="0"/>
      <w:marBottom w:val="0"/>
      <w:divBdr>
        <w:top w:val="none" w:sz="0" w:space="0" w:color="auto"/>
        <w:left w:val="none" w:sz="0" w:space="0" w:color="auto"/>
        <w:bottom w:val="none" w:sz="0" w:space="0" w:color="auto"/>
        <w:right w:val="none" w:sz="0" w:space="0" w:color="auto"/>
      </w:divBdr>
    </w:div>
    <w:div w:id="607470137">
      <w:bodyDiv w:val="1"/>
      <w:marLeft w:val="0"/>
      <w:marRight w:val="0"/>
      <w:marTop w:val="0"/>
      <w:marBottom w:val="0"/>
      <w:divBdr>
        <w:top w:val="none" w:sz="0" w:space="0" w:color="auto"/>
        <w:left w:val="none" w:sz="0" w:space="0" w:color="auto"/>
        <w:bottom w:val="none" w:sz="0" w:space="0" w:color="auto"/>
        <w:right w:val="none" w:sz="0" w:space="0" w:color="auto"/>
      </w:divBdr>
    </w:div>
    <w:div w:id="935526423">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266765872">
      <w:bodyDiv w:val="1"/>
      <w:marLeft w:val="0"/>
      <w:marRight w:val="0"/>
      <w:marTop w:val="0"/>
      <w:marBottom w:val="0"/>
      <w:divBdr>
        <w:top w:val="none" w:sz="0" w:space="0" w:color="auto"/>
        <w:left w:val="none" w:sz="0" w:space="0" w:color="auto"/>
        <w:bottom w:val="none" w:sz="0" w:space="0" w:color="auto"/>
        <w:right w:val="none" w:sz="0" w:space="0" w:color="auto"/>
      </w:divBdr>
    </w:div>
    <w:div w:id="1701667544">
      <w:bodyDiv w:val="1"/>
      <w:marLeft w:val="0"/>
      <w:marRight w:val="0"/>
      <w:marTop w:val="0"/>
      <w:marBottom w:val="0"/>
      <w:divBdr>
        <w:top w:val="none" w:sz="0" w:space="0" w:color="auto"/>
        <w:left w:val="none" w:sz="0" w:space="0" w:color="auto"/>
        <w:bottom w:val="none" w:sz="0" w:space="0" w:color="auto"/>
        <w:right w:val="none" w:sz="0" w:space="0" w:color="auto"/>
      </w:divBdr>
    </w:div>
    <w:div w:id="1795640002">
      <w:bodyDiv w:val="1"/>
      <w:marLeft w:val="0"/>
      <w:marRight w:val="0"/>
      <w:marTop w:val="0"/>
      <w:marBottom w:val="0"/>
      <w:divBdr>
        <w:top w:val="none" w:sz="0" w:space="0" w:color="auto"/>
        <w:left w:val="none" w:sz="0" w:space="0" w:color="auto"/>
        <w:bottom w:val="none" w:sz="0" w:space="0" w:color="auto"/>
        <w:right w:val="none" w:sz="0" w:space="0" w:color="auto"/>
      </w:divBdr>
    </w:div>
    <w:div w:id="1917545953">
      <w:bodyDiv w:val="1"/>
      <w:marLeft w:val="0"/>
      <w:marRight w:val="0"/>
      <w:marTop w:val="0"/>
      <w:marBottom w:val="0"/>
      <w:divBdr>
        <w:top w:val="none" w:sz="0" w:space="0" w:color="auto"/>
        <w:left w:val="none" w:sz="0" w:space="0" w:color="auto"/>
        <w:bottom w:val="none" w:sz="0" w:space="0" w:color="auto"/>
        <w:right w:val="none" w:sz="0" w:space="0" w:color="auto"/>
      </w:divBdr>
    </w:div>
    <w:div w:id="1984697304">
      <w:bodyDiv w:val="1"/>
      <w:marLeft w:val="0"/>
      <w:marRight w:val="0"/>
      <w:marTop w:val="0"/>
      <w:marBottom w:val="0"/>
      <w:divBdr>
        <w:top w:val="none" w:sz="0" w:space="0" w:color="auto"/>
        <w:left w:val="none" w:sz="0" w:space="0" w:color="auto"/>
        <w:bottom w:val="none" w:sz="0" w:space="0" w:color="auto"/>
        <w:right w:val="none" w:sz="0" w:space="0" w:color="auto"/>
      </w:divBdr>
    </w:div>
    <w:div w:id="199598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25296</TotalTime>
  <Pages>23</Pages>
  <Words>4248</Words>
  <Characters>23368</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587</cp:revision>
  <cp:lastPrinted>2019-09-02T17:01:00Z</cp:lastPrinted>
  <dcterms:created xsi:type="dcterms:W3CDTF">2018-10-09T23:35:00Z</dcterms:created>
  <dcterms:modified xsi:type="dcterms:W3CDTF">2024-07-04T21:11:00Z</dcterms:modified>
</cp:coreProperties>
</file>