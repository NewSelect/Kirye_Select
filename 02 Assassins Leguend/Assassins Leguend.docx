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1C0E1" w14:textId="2B76B0D4" w:rsidR="001277D7" w:rsidRPr="00386F87" w:rsidRDefault="00B305B8" w:rsidP="001277D7">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1277D7" w:rsidRPr="00386F87">
        <w:rPr>
          <w:rFonts w:ascii="Times New Roman" w:hAnsi="Times New Roman" w:cs="Times New Roman"/>
          <w:b/>
          <w:color w:val="1C6194" w:themeColor="accent2" w:themeShade="BF"/>
          <w:sz w:val="36"/>
          <w:szCs w:val="36"/>
          <w:lang w:val="es-ES"/>
        </w:rPr>
        <w:t>:</w:t>
      </w:r>
      <w:r w:rsidR="001277D7" w:rsidRPr="00386F87">
        <w:rPr>
          <w:rFonts w:ascii="Times New Roman" w:hAnsi="Times New Roman" w:cs="Times New Roman"/>
          <w:color w:val="1C6194" w:themeColor="accent2" w:themeShade="BF"/>
          <w:sz w:val="36"/>
          <w:szCs w:val="36"/>
          <w:lang w:val="es-ES"/>
        </w:rPr>
        <w:t xml:space="preserve"> </w:t>
      </w:r>
      <w:r w:rsidR="001277D7" w:rsidRPr="00386F87">
        <w:rPr>
          <w:rFonts w:ascii="Times New Roman" w:hAnsi="Times New Roman" w:cs="Times New Roman"/>
          <w:b/>
          <w:color w:val="1C6194" w:themeColor="accent2" w:themeShade="BF"/>
          <w:sz w:val="36"/>
          <w:szCs w:val="36"/>
          <w:lang w:val="es-ES"/>
        </w:rPr>
        <w:t>El que fue condenado a cargar sobre sus hombros el cielo</w:t>
      </w:r>
      <w:r w:rsidR="00F80A6D" w:rsidRPr="00386F87">
        <w:rPr>
          <w:rFonts w:ascii="Times New Roman" w:hAnsi="Times New Roman" w:cs="Times New Roman"/>
          <w:b/>
          <w:color w:val="1C6194" w:themeColor="accent2" w:themeShade="BF"/>
          <w:sz w:val="36"/>
          <w:szCs w:val="36"/>
          <w:lang w:val="es-ES"/>
        </w:rPr>
        <w:t xml:space="preserve"> _</w:t>
      </w:r>
      <w:r w:rsidR="001277D7" w:rsidRPr="00386F87">
        <w:rPr>
          <w:rFonts w:ascii="Times New Roman" w:hAnsi="Times New Roman" w:cs="Times New Roman"/>
          <w:b/>
          <w:color w:val="1C6194" w:themeColor="accent2" w:themeShade="BF"/>
          <w:sz w:val="36"/>
          <w:szCs w:val="36"/>
          <w:lang w:val="es-ES"/>
        </w:rPr>
        <w:t>El nuevo joven Atlas.</w:t>
      </w:r>
    </w:p>
    <w:p w14:paraId="0FE15ACC" w14:textId="77777777" w:rsidR="001277D7" w:rsidRDefault="001277D7" w:rsidP="001277D7">
      <w:pPr>
        <w:rPr>
          <w:rFonts w:ascii="Calibri" w:hAnsi="Calibri" w:cs="Calibri"/>
          <w:sz w:val="24"/>
          <w:szCs w:val="24"/>
          <w:lang w:val="es-ES"/>
        </w:rPr>
      </w:pPr>
    </w:p>
    <w:p w14:paraId="17307F1F" w14:textId="301B63CF"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sonido de los altavoces de</w:t>
      </w:r>
      <w:r w:rsidR="007E2521" w:rsidRPr="002C2AC1">
        <w:rPr>
          <w:rFonts w:ascii="Arial" w:hAnsi="Arial" w:cs="Arial"/>
          <w:b/>
          <w:bCs/>
          <w:sz w:val="24"/>
          <w:szCs w:val="24"/>
          <w:lang w:val="es-ES"/>
        </w:rPr>
        <w:t>l</w:t>
      </w:r>
      <w:r w:rsidRPr="002C2AC1">
        <w:rPr>
          <w:rFonts w:ascii="Arial" w:hAnsi="Arial" w:cs="Arial"/>
          <w:b/>
          <w:bCs/>
          <w:sz w:val="24"/>
          <w:szCs w:val="24"/>
          <w:lang w:val="es-ES"/>
        </w:rPr>
        <w:t xml:space="preserve"> aeropuerto re</w:t>
      </w:r>
      <w:r w:rsidR="00245259" w:rsidRPr="002C2AC1">
        <w:rPr>
          <w:rFonts w:ascii="Arial" w:hAnsi="Arial" w:cs="Arial"/>
          <w:b/>
          <w:bCs/>
          <w:sz w:val="24"/>
          <w:szCs w:val="24"/>
          <w:lang w:val="es-ES"/>
        </w:rPr>
        <w:t>percute</w:t>
      </w:r>
      <w:r w:rsidRPr="002C2AC1">
        <w:rPr>
          <w:rFonts w:ascii="Arial" w:hAnsi="Arial" w:cs="Arial"/>
          <w:b/>
          <w:bCs/>
          <w:sz w:val="24"/>
          <w:szCs w:val="24"/>
          <w:lang w:val="es-ES"/>
        </w:rPr>
        <w:t xml:space="preserve"> constantemente con distintos números de vuelos atrasados, y los vuelos que tomaran más de lo esperado despegar.</w:t>
      </w:r>
    </w:p>
    <w:p w14:paraId="1667C28A" w14:textId="68A8D5B5"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Las personas usualmente llegan al aeropuerto con algunos minutos e incluso algunas horas </w:t>
      </w:r>
      <w:r w:rsidR="00D86E08" w:rsidRPr="002C2AC1">
        <w:rPr>
          <w:rFonts w:ascii="Arial" w:hAnsi="Arial" w:cs="Arial"/>
          <w:b/>
          <w:bCs/>
          <w:sz w:val="24"/>
          <w:szCs w:val="24"/>
          <w:lang w:val="es-ES"/>
        </w:rPr>
        <w:t xml:space="preserve">de </w:t>
      </w:r>
      <w:r w:rsidRPr="002C2AC1">
        <w:rPr>
          <w:rFonts w:ascii="Arial" w:hAnsi="Arial" w:cs="Arial"/>
          <w:b/>
          <w:bCs/>
          <w:sz w:val="24"/>
          <w:szCs w:val="24"/>
          <w:lang w:val="es-ES"/>
        </w:rPr>
        <w:t>anticipación para no perder el vuelo. Y en ocasiones escasas algunas personas toman el último segundo para subirse al avión, lo que lleva a observar a pocas personas correr por el aeropuerto.</w:t>
      </w:r>
    </w:p>
    <w:p w14:paraId="07C537A4" w14:textId="0C4AB150"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Una pareja con </w:t>
      </w:r>
      <w:r w:rsidR="00245259" w:rsidRPr="002C2AC1">
        <w:rPr>
          <w:rFonts w:ascii="Arial" w:hAnsi="Arial" w:cs="Arial"/>
          <w:b/>
          <w:bCs/>
          <w:sz w:val="24"/>
          <w:szCs w:val="24"/>
          <w:lang w:val="es-ES"/>
        </w:rPr>
        <w:t>su</w:t>
      </w:r>
      <w:r w:rsidRPr="002C2AC1">
        <w:rPr>
          <w:rFonts w:ascii="Arial" w:hAnsi="Arial" w:cs="Arial"/>
          <w:b/>
          <w:bCs/>
          <w:sz w:val="24"/>
          <w:szCs w:val="24"/>
          <w:lang w:val="es-ES"/>
        </w:rPr>
        <w:t xml:space="preserve"> hijo se encuentra en la última situación aclarada. Dando a observar que no todos tienen un grado de responsabilidad.</w:t>
      </w:r>
    </w:p>
    <w:p w14:paraId="3C9404E3" w14:textId="05F7BE43"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padre se encuentra vestido con un traje negro con zapatos azul oscuro y una remera que no hace conjunto para nada de color naranja. Con ojos de color azul y pelo castaño claro.</w:t>
      </w:r>
    </w:p>
    <w:p w14:paraId="328A1B76" w14:textId="186C1895"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mujer se encuentra vestida con un vestido casual de color negro con algunos detalles blanco por los costados de la cintura, y unos zapatos blancos de taco alto. El color de su pelo ondulado es castaño oscuro y sus ojos marrones claros.</w:t>
      </w:r>
    </w:p>
    <w:p w14:paraId="42E5506F" w14:textId="7D2BE7E4"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niño lleva un peluche un poco raro, es una especie de oso marrón con algunas extremidades extras de un color verde, como el de una rana. Su remera y zapatos llevan el mismo dibujo que su oso, con un pantalón negro liso. Su pelo es un poco más oscuro</w:t>
      </w:r>
      <w:r w:rsidR="00B21FA2" w:rsidRPr="002C2AC1">
        <w:rPr>
          <w:rFonts w:ascii="Arial" w:hAnsi="Arial" w:cs="Arial"/>
          <w:b/>
          <w:bCs/>
          <w:sz w:val="24"/>
          <w:szCs w:val="24"/>
          <w:lang w:val="es-ES"/>
        </w:rPr>
        <w:t>,</w:t>
      </w:r>
      <w:r w:rsidRPr="002C2AC1">
        <w:rPr>
          <w:rFonts w:ascii="Arial" w:hAnsi="Arial" w:cs="Arial"/>
          <w:b/>
          <w:bCs/>
          <w:sz w:val="24"/>
          <w:szCs w:val="24"/>
          <w:lang w:val="es-ES"/>
        </w:rPr>
        <w:t xml:space="preserve"> pero los ojos son idénticos al padre.</w:t>
      </w:r>
    </w:p>
    <w:p w14:paraId="1AAD73D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padre lleva rasgos bastante fuertes para darse cuenta fácilmente que no es de esa localidad. </w:t>
      </w:r>
    </w:p>
    <w:p w14:paraId="1E8A3593" w14:textId="3F961EE4" w:rsidR="00F746F2"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En otro plano, la mujer conserva más los rasgos asiáticos.</w:t>
      </w:r>
    </w:p>
    <w:p w14:paraId="2D99C87D" w14:textId="24D70A0A"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Al parecer el vuelo no tarda en salir, lo que acciona al padre a levantar al niño entre sus brazos y apresurar el paso hacia el altavoz que repetía el número del vuelo y el destino.</w:t>
      </w:r>
    </w:p>
    <w:p w14:paraId="30537D1E" w14:textId="27B87934"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“Vuelo 22 hacia Tokio se encuentra a puntos de despegar”</w:t>
      </w:r>
    </w:p>
    <w:p w14:paraId="5A98CA20" w14:textId="6B0E7623"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-Debí intuir que el profesor se iría sin nosotros. Ese viejo siempre hace lo que quiere. –El padre un poco molesto habla mientras acomoda a su hijo entre sus brazos.</w:t>
      </w:r>
    </w:p>
    <w:p w14:paraId="073236AD" w14:textId="2C682EF7" w:rsidR="00F746F2"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mujer junto a él lo observa indiferentemente mientras habla sin interés.</w:t>
      </w:r>
    </w:p>
    <w:p w14:paraId="4304E09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-Tu tampoco fuiste tan responsable para levantarte a la hora que tenías que levantarte.</w:t>
      </w:r>
    </w:p>
    <w:p w14:paraId="2D27EFF2"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-Trabaje en los último…</w:t>
      </w:r>
    </w:p>
    <w:p w14:paraId="702CE583"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Sin que el hombre terminara de hablar la mujer interrumpe agresivamente retomando su mirada hacia el camino.</w:t>
      </w:r>
    </w:p>
    <w:p w14:paraId="056DC130" w14:textId="316C7C9D"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-Ni se te ocurra echarle la culpa a tu trabajo</w:t>
      </w:r>
      <w:r w:rsidR="00E80854" w:rsidRPr="002C2AC1">
        <w:rPr>
          <w:rFonts w:ascii="Arial" w:hAnsi="Arial" w:cs="Arial"/>
          <w:b/>
          <w:bCs/>
          <w:sz w:val="24"/>
          <w:szCs w:val="24"/>
          <w:lang w:val="es-ES"/>
        </w:rPr>
        <w:t>:</w:t>
      </w:r>
      <w:r w:rsidRPr="002C2AC1">
        <w:rPr>
          <w:rFonts w:ascii="Arial" w:hAnsi="Arial" w:cs="Arial"/>
          <w:b/>
          <w:bCs/>
          <w:sz w:val="24"/>
          <w:szCs w:val="24"/>
          <w:lang w:val="es-ES"/>
        </w:rPr>
        <w:t xml:space="preserve"> que tendrías que haberlo terminado hace dos semanas atrás. Tampoco se te ocurra ni por un segundo a desquitarte conmigo. No hablas nada de tu trabajo conmigo como para mantenerme informada, ni siquiera me has dicho ¿por qué Tokio?, Ni a qué hora salíamos, y para colmo, ayer avisaste repentinamente que teníamos que salir de Fukuoka sin dar ni una explicación.</w:t>
      </w:r>
    </w:p>
    <w:p w14:paraId="5E9905C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joven mujer frunce un poco el entrecejo al darse cuenta lo muy descuidada que esta por parte del marido. Su furia rápidamente se refleja en una mirada hacia él.</w:t>
      </w:r>
    </w:p>
    <w:p w14:paraId="2F80B8F5"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hombre traga un poco de saliva al preocuparse por esa mirada amenazadora y empieza a sudar. Preocupado aparto un poco la vista hacia un costado mientras vuelve a acomodar a su hijo en sus brazos.</w:t>
      </w:r>
    </w:p>
    <w:p w14:paraId="784451E9"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-Eso esperaba… –La mujer suelta un respiro– Silencio absoluto del gran </w:t>
      </w:r>
      <w:proofErr w:type="spellStart"/>
      <w:r w:rsidRPr="002C2AC1">
        <w:rPr>
          <w:rFonts w:ascii="Arial" w:hAnsi="Arial" w:cs="Arial"/>
          <w:b/>
          <w:bCs/>
          <w:sz w:val="24"/>
          <w:szCs w:val="24"/>
          <w:lang w:val="es-ES"/>
        </w:rPr>
        <w:t>Dalaras</w:t>
      </w:r>
      <w:proofErr w:type="spellEnd"/>
      <w:r w:rsidRPr="002C2AC1">
        <w:rPr>
          <w:rFonts w:ascii="Arial" w:hAnsi="Arial" w:cs="Arial"/>
          <w:b/>
          <w:bCs/>
          <w:sz w:val="24"/>
          <w:szCs w:val="24"/>
          <w:lang w:val="es-ES"/>
        </w:rPr>
        <w:t xml:space="preserve"> </w:t>
      </w:r>
      <w:proofErr w:type="spellStart"/>
      <w:r w:rsidRPr="002C2AC1">
        <w:rPr>
          <w:rFonts w:ascii="Arial" w:hAnsi="Arial" w:cs="Arial"/>
          <w:b/>
          <w:bCs/>
          <w:sz w:val="24"/>
          <w:szCs w:val="24"/>
          <w:lang w:val="es-ES"/>
        </w:rPr>
        <w:t>Hakobu</w:t>
      </w:r>
      <w:proofErr w:type="spellEnd"/>
      <w:r w:rsidRPr="002C2AC1">
        <w:rPr>
          <w:rFonts w:ascii="Arial" w:hAnsi="Arial" w:cs="Arial"/>
          <w:b/>
          <w:bCs/>
          <w:sz w:val="24"/>
          <w:szCs w:val="24"/>
          <w:lang w:val="es-ES"/>
        </w:rPr>
        <w:t>…</w:t>
      </w:r>
    </w:p>
    <w:p w14:paraId="70075FB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-No tenía pensado culparte de nada.</w:t>
      </w:r>
    </w:p>
    <w:p w14:paraId="65EFC3EC"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-Claramente es verdad. Sabes de sobra que no la pasarías nada bien si me culpas incluso del problema más pequeño.</w:t>
      </w:r>
    </w:p>
    <w:p w14:paraId="3A3C29D9"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niño hace algunos movimientos de querer bajarse, sujeta a su oso y habla hacia su padre.</w:t>
      </w:r>
    </w:p>
    <w:p w14:paraId="311E4000"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-Papa, quiero ir al baño.</w:t>
      </w:r>
    </w:p>
    <w:p w14:paraId="708A157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-Ah… ¿no puedes aguantar un poco más Oziel? Ya estamos cerca y en el avión hay baños.</w:t>
      </w:r>
    </w:p>
    <w:p w14:paraId="7C67664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niño sacude su cabeza negando. </w:t>
      </w:r>
    </w:p>
    <w:p w14:paraId="25CB9407"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padre suspira, deja caer sus hombros y habla.</w:t>
      </w:r>
    </w:p>
    <w:p w14:paraId="0DFA891E" w14:textId="751C565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-Está bien. </w:t>
      </w:r>
      <w:proofErr w:type="spellStart"/>
      <w:r w:rsidRPr="002C2AC1">
        <w:rPr>
          <w:rFonts w:ascii="Arial" w:hAnsi="Arial" w:cs="Arial"/>
          <w:b/>
          <w:bCs/>
          <w:sz w:val="24"/>
          <w:szCs w:val="24"/>
          <w:lang w:val="es-ES"/>
        </w:rPr>
        <w:t>Hikari</w:t>
      </w:r>
      <w:proofErr w:type="spellEnd"/>
      <w:r w:rsidRPr="002C2AC1">
        <w:rPr>
          <w:rFonts w:ascii="Arial" w:hAnsi="Arial" w:cs="Arial"/>
          <w:b/>
          <w:bCs/>
          <w:sz w:val="24"/>
          <w:szCs w:val="24"/>
          <w:lang w:val="es-ES"/>
        </w:rPr>
        <w:t xml:space="preserve">, ve </w:t>
      </w:r>
      <w:r w:rsidR="00D86E08" w:rsidRPr="002C2AC1">
        <w:rPr>
          <w:rFonts w:ascii="Arial" w:hAnsi="Arial" w:cs="Arial"/>
          <w:b/>
          <w:bCs/>
          <w:sz w:val="24"/>
          <w:szCs w:val="24"/>
          <w:lang w:val="es-ES"/>
        </w:rPr>
        <w:t>yendo</w:t>
      </w:r>
      <w:r w:rsidRPr="002C2AC1">
        <w:rPr>
          <w:rFonts w:ascii="Arial" w:hAnsi="Arial" w:cs="Arial"/>
          <w:b/>
          <w:bCs/>
          <w:sz w:val="24"/>
          <w:szCs w:val="24"/>
          <w:lang w:val="es-ES"/>
        </w:rPr>
        <w:t xml:space="preserve"> al vuelo. Espéranos en la puerta en un momento estamos ahí.</w:t>
      </w:r>
    </w:p>
    <w:p w14:paraId="5F6AFCB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-Está bien. No se demoren demasiado. El vuelo ya está por despegar.</w:t>
      </w:r>
    </w:p>
    <w:p w14:paraId="266D065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 mujer se encarga de llevar el equipaje mientras el hombre corre hacia los baños del aeropuerto. </w:t>
      </w:r>
    </w:p>
    <w:p w14:paraId="12D14EE0" w14:textId="6FDA0CB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Esperar a subir al avión e ir al baño tomaría más tiempo</w:t>
      </w:r>
      <w:r w:rsidR="00D86E08" w:rsidRPr="002C2AC1">
        <w:rPr>
          <w:rFonts w:ascii="Arial" w:hAnsi="Arial" w:cs="Arial"/>
          <w:b/>
          <w:bCs/>
          <w:sz w:val="24"/>
          <w:szCs w:val="24"/>
          <w:lang w:val="es-ES"/>
        </w:rPr>
        <w:t xml:space="preserve"> ya que la fila del vuelo avanza lentos y tardaran en subir. En cambio,</w:t>
      </w:r>
      <w:r w:rsidRPr="002C2AC1">
        <w:rPr>
          <w:rFonts w:ascii="Arial" w:hAnsi="Arial" w:cs="Arial"/>
          <w:b/>
          <w:bCs/>
          <w:sz w:val="24"/>
          <w:szCs w:val="24"/>
          <w:lang w:val="es-ES"/>
        </w:rPr>
        <w:t xml:space="preserve"> el baño del aeropuerto no está muy lejos y casi siempre se encuentra desocupado, especialmente el de los hombres.</w:t>
      </w:r>
    </w:p>
    <w:p w14:paraId="1B26712C" w14:textId="77777777" w:rsidR="00864075" w:rsidRPr="002C2AC1" w:rsidRDefault="00864075" w:rsidP="00A750D0">
      <w:pPr>
        <w:spacing w:line="360" w:lineRule="auto"/>
        <w:rPr>
          <w:rFonts w:ascii="Arial" w:hAnsi="Arial" w:cs="Arial"/>
          <w:b/>
          <w:bCs/>
          <w:sz w:val="24"/>
          <w:szCs w:val="24"/>
          <w:lang w:val="es-ES"/>
        </w:rPr>
      </w:pPr>
    </w:p>
    <w:p w14:paraId="02CB9F47"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Un joven de edad entre 23 y 27 años se encuentra vestido con un taje gris. </w:t>
      </w:r>
    </w:p>
    <w:p w14:paraId="58AA073C" w14:textId="10DA92B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Este joven parece algo desorientado. Se encuentra sujetándose su vientre con su mano derecha mientras su mirada observa a todas las personas del aeropuerto</w:t>
      </w:r>
      <w:r w:rsidR="004526E8" w:rsidRPr="002C2AC1">
        <w:rPr>
          <w:rFonts w:ascii="Arial" w:hAnsi="Arial" w:cs="Arial"/>
          <w:b/>
          <w:bCs/>
          <w:sz w:val="24"/>
          <w:szCs w:val="24"/>
          <w:lang w:val="es-ES"/>
        </w:rPr>
        <w:t>.</w:t>
      </w:r>
      <w:r w:rsidRPr="002C2AC1">
        <w:rPr>
          <w:rFonts w:ascii="Arial" w:hAnsi="Arial" w:cs="Arial"/>
          <w:b/>
          <w:bCs/>
          <w:sz w:val="24"/>
          <w:szCs w:val="24"/>
          <w:lang w:val="es-ES"/>
        </w:rPr>
        <w:t xml:space="preserve"> </w:t>
      </w:r>
      <w:r w:rsidR="004526E8" w:rsidRPr="002C2AC1">
        <w:rPr>
          <w:rFonts w:ascii="Arial" w:hAnsi="Arial" w:cs="Arial"/>
          <w:b/>
          <w:bCs/>
          <w:sz w:val="24"/>
          <w:szCs w:val="24"/>
          <w:lang w:val="es-ES"/>
        </w:rPr>
        <w:t>M</w:t>
      </w:r>
      <w:r w:rsidRPr="002C2AC1">
        <w:rPr>
          <w:rFonts w:ascii="Arial" w:hAnsi="Arial" w:cs="Arial"/>
          <w:b/>
          <w:bCs/>
          <w:sz w:val="24"/>
          <w:szCs w:val="24"/>
          <w:lang w:val="es-ES"/>
        </w:rPr>
        <w:t>irando rápidamente de pies a cabeza y en cada rasgo de su caminar.</w:t>
      </w:r>
    </w:p>
    <w:p w14:paraId="0DE47B98"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es difícil… solo encuéntralo…</w:t>
      </w:r>
    </w:p>
    <w:p w14:paraId="116624D4" w14:textId="30E36DB2"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 xml:space="preserve">El joven murmura vagamente mientras empieza a sudar un poco. Algunas personas con sus celulares desvían la mirada al joven desorientado. Es como si por cada paso que da </w:t>
      </w:r>
      <w:r w:rsidR="006E4AA1" w:rsidRPr="002C2AC1">
        <w:rPr>
          <w:rFonts w:ascii="Arial" w:hAnsi="Arial" w:cs="Arial"/>
          <w:b/>
          <w:bCs/>
          <w:sz w:val="24"/>
          <w:szCs w:val="24"/>
          <w:lang w:val="es-ES"/>
        </w:rPr>
        <w:t xml:space="preserve">se </w:t>
      </w:r>
      <w:r w:rsidRPr="002C2AC1">
        <w:rPr>
          <w:rFonts w:ascii="Arial" w:hAnsi="Arial" w:cs="Arial"/>
          <w:b/>
          <w:bCs/>
          <w:sz w:val="24"/>
          <w:szCs w:val="24"/>
          <w:lang w:val="es-ES"/>
        </w:rPr>
        <w:t>fuera a desmayar.</w:t>
      </w:r>
    </w:p>
    <w:p w14:paraId="169F8BB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puedo darme el lujo de desaparecer aquí sin entregarlo…</w:t>
      </w:r>
    </w:p>
    <w:p w14:paraId="01C0D0B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Algunas conversaciones de las personas junto a él se detienen solo para observarlo. Después de algunos pasos se empieza a notar que deja manchas en el suelo del aeropuerto.</w:t>
      </w:r>
    </w:p>
    <w:p w14:paraId="5D14BEE5"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-Por favor… nunca creeré en dios ni nada. Soy una composición física de células creadas por el hombre artificialmente… pero ya no sé qué hacer… </w:t>
      </w:r>
      <w:proofErr w:type="spellStart"/>
      <w:r w:rsidRPr="002C2AC1">
        <w:rPr>
          <w:rFonts w:ascii="Arial" w:hAnsi="Arial" w:cs="Arial"/>
          <w:b/>
          <w:bCs/>
          <w:sz w:val="24"/>
          <w:szCs w:val="24"/>
          <w:lang w:val="es-ES"/>
        </w:rPr>
        <w:t>cof</w:t>
      </w:r>
      <w:proofErr w:type="spellEnd"/>
      <w:r w:rsidRPr="002C2AC1">
        <w:rPr>
          <w:rFonts w:ascii="Arial" w:hAnsi="Arial" w:cs="Arial"/>
          <w:b/>
          <w:bCs/>
          <w:sz w:val="24"/>
          <w:szCs w:val="24"/>
          <w:lang w:val="es-ES"/>
        </w:rPr>
        <w:t xml:space="preserve"> </w:t>
      </w:r>
      <w:proofErr w:type="spellStart"/>
      <w:r w:rsidRPr="002C2AC1">
        <w:rPr>
          <w:rFonts w:ascii="Arial" w:hAnsi="Arial" w:cs="Arial"/>
          <w:b/>
          <w:bCs/>
          <w:sz w:val="24"/>
          <w:szCs w:val="24"/>
          <w:lang w:val="es-ES"/>
        </w:rPr>
        <w:t>kha</w:t>
      </w:r>
      <w:proofErr w:type="spellEnd"/>
      <w:r w:rsidRPr="002C2AC1">
        <w:rPr>
          <w:rFonts w:ascii="Arial" w:hAnsi="Arial" w:cs="Arial"/>
          <w:b/>
          <w:bCs/>
          <w:sz w:val="24"/>
          <w:szCs w:val="24"/>
          <w:lang w:val="es-ES"/>
        </w:rPr>
        <w:t>… –El joven toce y se cubre con su mano desocupada la boca– Ah… mi mente está más concentrada en bloquear el dolor que no me puedo concentrar en encontrarlo… tener un CI de tres dígitos no importa de nada si estoy así… nunca supe conllevar las heridas y pensar al mismo tiempo…</w:t>
      </w:r>
    </w:p>
    <w:p w14:paraId="7FEC4808"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Los ojos violetas claro del joven empiezan a oscurecerse de a poco. Su mirada empieza a ser un poco más borrosa y el brillo empieza a perderse rápidamente.</w:t>
      </w:r>
    </w:p>
    <w:p w14:paraId="269460E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rastro de manchas que deja a su paso empieza a preocupar a la gente. Algunos con sus celulares ya en sus manos marcan a emergencia. El rastro de sangre que deja el joven es más notable con cada paso que da.</w:t>
      </w:r>
    </w:p>
    <w:p w14:paraId="255568E3"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Un hombre intenta ayudarlo y rápidamente el joven lo aparta.</w:t>
      </w:r>
    </w:p>
    <w:p w14:paraId="58A59B70"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si los ven ayudándome pensaran que están conmigo… ¡</w:t>
      </w:r>
      <w:proofErr w:type="spellStart"/>
      <w:r w:rsidRPr="002C2AC1">
        <w:rPr>
          <w:rFonts w:ascii="Arial" w:hAnsi="Arial" w:cs="Arial"/>
          <w:b/>
          <w:bCs/>
          <w:sz w:val="24"/>
          <w:szCs w:val="24"/>
          <w:lang w:val="es-ES"/>
        </w:rPr>
        <w:t>kha</w:t>
      </w:r>
      <w:proofErr w:type="spellEnd"/>
      <w:r w:rsidRPr="002C2AC1">
        <w:rPr>
          <w:rFonts w:ascii="Arial" w:hAnsi="Arial" w:cs="Arial"/>
          <w:b/>
          <w:bCs/>
          <w:sz w:val="24"/>
          <w:szCs w:val="24"/>
          <w:lang w:val="es-ES"/>
        </w:rPr>
        <w:t>!</w:t>
      </w:r>
    </w:p>
    <w:p w14:paraId="330B978A" w14:textId="77777777" w:rsidR="006E4AA1"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 tos del joven sonaba más desgarradora proveniente de su garganta. Ya no era una simple tos, su mano ya empieza a mancharse de mucha sangre. </w:t>
      </w:r>
    </w:p>
    <w:p w14:paraId="644902C2" w14:textId="4F455CF2"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Observa su mano y habla con un murmullo.</w:t>
      </w:r>
    </w:p>
    <w:p w14:paraId="5FFBBBF8"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-Pierdo más sangre de la que debería… así no llegare… es imposible… </w:t>
      </w:r>
      <w:r w:rsidR="0036493A" w:rsidRPr="002C2AC1">
        <w:rPr>
          <w:rFonts w:ascii="Arial" w:hAnsi="Arial" w:cs="Arial"/>
          <w:b/>
          <w:bCs/>
          <w:sz w:val="24"/>
          <w:szCs w:val="24"/>
          <w:lang w:val="es-ES"/>
        </w:rPr>
        <w:t>P</w:t>
      </w:r>
      <w:r w:rsidRPr="002C2AC1">
        <w:rPr>
          <w:rFonts w:ascii="Arial" w:hAnsi="Arial" w:cs="Arial"/>
          <w:b/>
          <w:bCs/>
          <w:sz w:val="24"/>
          <w:szCs w:val="24"/>
          <w:lang w:val="es-ES"/>
        </w:rPr>
        <w:t xml:space="preserve">ero si se hubieran detenido por algunos minutos para ir al baño (por que haya tomado agua o jugo de más), o comprar algo (ya que el viaje de una hora en taxi hasta el aeropuerto es agotador y al ser temprano de seguro desayunaron </w:t>
      </w:r>
      <w:r w:rsidRPr="002C2AC1">
        <w:rPr>
          <w:rFonts w:ascii="Arial" w:hAnsi="Arial" w:cs="Arial"/>
          <w:b/>
          <w:bCs/>
          <w:sz w:val="24"/>
          <w:szCs w:val="24"/>
          <w:lang w:val="es-ES"/>
        </w:rPr>
        <w:lastRenderedPageBreak/>
        <w:t>poco), pudiera ser que llegara… o un… o un simple milagro… en términos religiosos…</w:t>
      </w:r>
    </w:p>
    <w:p w14:paraId="5766FDB9"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 gasta sus últimas energías en pensar en eso</w:t>
      </w:r>
      <w:r w:rsidR="0036493A" w:rsidRPr="002C2AC1">
        <w:rPr>
          <w:rFonts w:ascii="Arial" w:hAnsi="Arial" w:cs="Arial"/>
          <w:b/>
          <w:bCs/>
          <w:sz w:val="24"/>
          <w:szCs w:val="24"/>
          <w:lang w:val="es-ES"/>
        </w:rPr>
        <w:t>, en l</w:t>
      </w:r>
      <w:r w:rsidRPr="002C2AC1">
        <w:rPr>
          <w:rFonts w:ascii="Arial" w:hAnsi="Arial" w:cs="Arial"/>
          <w:b/>
          <w:bCs/>
          <w:sz w:val="24"/>
          <w:szCs w:val="24"/>
          <w:lang w:val="es-ES"/>
        </w:rPr>
        <w:t xml:space="preserve">as probabilidades de que hayan parado para ir al baño, o en que se hayan detenido a comer algo por falta de alimentación. </w:t>
      </w:r>
    </w:p>
    <w:p w14:paraId="252079E0" w14:textId="2EA0F721"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 cuerpo tambalea dos veces antes de caer sobre sus rodillas. Sus dientes rechinan de rabia antes de que el resto de su cuerpo se desplomara por completo.</w:t>
      </w:r>
    </w:p>
    <w:p w14:paraId="69F04DC8" w14:textId="5DD8741E"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 respiración se hace más agitada</w:t>
      </w:r>
      <w:r w:rsidR="0094037A" w:rsidRPr="002C2AC1">
        <w:rPr>
          <w:rFonts w:ascii="Arial" w:hAnsi="Arial" w:cs="Arial"/>
          <w:b/>
          <w:bCs/>
          <w:sz w:val="24"/>
          <w:szCs w:val="24"/>
          <w:lang w:val="es-ES"/>
        </w:rPr>
        <w:t xml:space="preserve"> por sobre esfuerzo.</w:t>
      </w:r>
      <w:r w:rsidRPr="002C2AC1">
        <w:rPr>
          <w:rFonts w:ascii="Arial" w:hAnsi="Arial" w:cs="Arial"/>
          <w:b/>
          <w:bCs/>
          <w:sz w:val="24"/>
          <w:szCs w:val="24"/>
          <w:lang w:val="es-ES"/>
        </w:rPr>
        <w:t xml:space="preserve"> Su mirada pierde color de a poco</w:t>
      </w:r>
      <w:r w:rsidR="0094037A" w:rsidRPr="002C2AC1">
        <w:rPr>
          <w:rFonts w:ascii="Arial" w:hAnsi="Arial" w:cs="Arial"/>
          <w:b/>
          <w:bCs/>
          <w:sz w:val="24"/>
          <w:szCs w:val="24"/>
          <w:lang w:val="es-ES"/>
        </w:rPr>
        <w:t xml:space="preserve"> por el dolor interno</w:t>
      </w:r>
      <w:r w:rsidRPr="002C2AC1">
        <w:rPr>
          <w:rFonts w:ascii="Arial" w:hAnsi="Arial" w:cs="Arial"/>
          <w:b/>
          <w:bCs/>
          <w:sz w:val="24"/>
          <w:szCs w:val="24"/>
          <w:lang w:val="es-ES"/>
        </w:rPr>
        <w:t>.</w:t>
      </w:r>
    </w:p>
    <w:p w14:paraId="42E4CF77" w14:textId="555AE5FD"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Debí ver venir esto… era más que obvio que más de uno delataría mi posición, lugar, horario y toda esa mierda… pero me perdí… me perdí en recordarlas a ellas y cada uno de sus gestos… me perdí en pensar que hubiera pasado si hubiera elegido a una. Me perdí pensando en un final feliz para mí.</w:t>
      </w:r>
    </w:p>
    <w:p w14:paraId="1B360E74" w14:textId="77777777" w:rsidR="004142A1" w:rsidRPr="002C2AC1" w:rsidRDefault="004142A1" w:rsidP="00A750D0">
      <w:pPr>
        <w:spacing w:line="360" w:lineRule="auto"/>
        <w:rPr>
          <w:rFonts w:ascii="Arial" w:hAnsi="Arial" w:cs="Arial"/>
          <w:b/>
          <w:bCs/>
          <w:sz w:val="24"/>
          <w:szCs w:val="24"/>
          <w:lang w:val="es-ES"/>
        </w:rPr>
      </w:pPr>
    </w:p>
    <w:p w14:paraId="5EF7F1F4"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-Rápido Oziel. El vuelo está por salir… hay que rezar que la fila se mueva lenta como de costumbre.</w:t>
      </w:r>
    </w:p>
    <w:p w14:paraId="690A02CB"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hombre sujeto a su hijo de la mano y emp</w:t>
      </w:r>
      <w:r w:rsidR="0036493A" w:rsidRPr="002C2AC1">
        <w:rPr>
          <w:rFonts w:ascii="Arial" w:hAnsi="Arial" w:cs="Arial"/>
          <w:b/>
          <w:bCs/>
          <w:sz w:val="24"/>
          <w:szCs w:val="24"/>
          <w:lang w:val="es-ES"/>
        </w:rPr>
        <w:t>ezaron</w:t>
      </w:r>
      <w:r w:rsidRPr="002C2AC1">
        <w:rPr>
          <w:rFonts w:ascii="Arial" w:hAnsi="Arial" w:cs="Arial"/>
          <w:b/>
          <w:bCs/>
          <w:sz w:val="24"/>
          <w:szCs w:val="24"/>
          <w:lang w:val="es-ES"/>
        </w:rPr>
        <w:t xml:space="preserve"> a caminar por el aeropuerto Intentando ignorar completamente a la multitud reunida.</w:t>
      </w:r>
    </w:p>
    <w:p w14:paraId="401A07D4"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Aunque el hombre ignorara a la multitud, su mirada y sus pensamientos se mantenían en ese lugar.</w:t>
      </w:r>
    </w:p>
    <w:p w14:paraId="41AB20F0" w14:textId="05E1C76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proofErr w:type="gramStart"/>
      <w:r w:rsidRPr="002C2AC1">
        <w:rPr>
          <w:rFonts w:ascii="Arial" w:hAnsi="Arial" w:cs="Arial"/>
          <w:b/>
          <w:bCs/>
          <w:sz w:val="24"/>
          <w:szCs w:val="24"/>
          <w:lang w:val="es-ES"/>
        </w:rPr>
        <w:t>-¿</w:t>
      </w:r>
      <w:proofErr w:type="gramEnd"/>
      <w:r w:rsidRPr="002C2AC1">
        <w:rPr>
          <w:rFonts w:ascii="Arial" w:hAnsi="Arial" w:cs="Arial"/>
          <w:b/>
          <w:bCs/>
          <w:sz w:val="24"/>
          <w:szCs w:val="24"/>
          <w:lang w:val="es-ES"/>
        </w:rPr>
        <w:t>Qué es lo que pasa</w:t>
      </w:r>
      <w:r w:rsidR="006E4AA1" w:rsidRPr="002C2AC1">
        <w:rPr>
          <w:rFonts w:ascii="Arial" w:hAnsi="Arial" w:cs="Arial"/>
          <w:b/>
          <w:bCs/>
          <w:sz w:val="24"/>
          <w:szCs w:val="24"/>
          <w:lang w:val="es-ES"/>
        </w:rPr>
        <w:t xml:space="preserve"> allí</w:t>
      </w:r>
      <w:r w:rsidRPr="002C2AC1">
        <w:rPr>
          <w:rFonts w:ascii="Arial" w:hAnsi="Arial" w:cs="Arial"/>
          <w:b/>
          <w:bCs/>
          <w:sz w:val="24"/>
          <w:szCs w:val="24"/>
          <w:lang w:val="es-ES"/>
        </w:rPr>
        <w:t>? ¿Por qué ahora? ¿Serán ellos? ¿tan rápido me encontraron? No, es imposible, solo el profesor y yo sabíamos de este vuelo imprevisto.)</w:t>
      </w:r>
    </w:p>
    <w:p w14:paraId="5D1B779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Sus pensamientos se perdían más y más en la duda. Por qué una multitud así no se reúne nada más por que sí. Algo debe estar atrayendo miradas y problemas que él obviamente quiere evitar.</w:t>
      </w:r>
    </w:p>
    <w:p w14:paraId="01C8DFD7"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 xml:space="preserve">-Papa me olvide a </w:t>
      </w:r>
      <w:proofErr w:type="spellStart"/>
      <w:r w:rsidRPr="002C2AC1">
        <w:rPr>
          <w:rFonts w:ascii="Arial" w:hAnsi="Arial" w:cs="Arial"/>
          <w:b/>
          <w:bCs/>
          <w:sz w:val="24"/>
          <w:szCs w:val="24"/>
          <w:lang w:val="es-ES"/>
        </w:rPr>
        <w:t>sapoted</w:t>
      </w:r>
      <w:proofErr w:type="spellEnd"/>
      <w:r w:rsidRPr="002C2AC1">
        <w:rPr>
          <w:rFonts w:ascii="Arial" w:hAnsi="Arial" w:cs="Arial"/>
          <w:b/>
          <w:bCs/>
          <w:sz w:val="24"/>
          <w:szCs w:val="24"/>
          <w:lang w:val="es-ES"/>
        </w:rPr>
        <w:t>…</w:t>
      </w:r>
    </w:p>
    <w:p w14:paraId="123FDCC0"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Sus pensamientos se habían perdido en las preguntas sin respuestas de la multitud reunida que no presto atención, la fuerza con la que sujetaba a su hijo se había perdido completamente haciendo que el niño se escapara.</w:t>
      </w:r>
    </w:p>
    <w:p w14:paraId="37047A95" w14:textId="77777777" w:rsidR="001277D7" w:rsidRPr="002C2AC1" w:rsidRDefault="001277D7" w:rsidP="00A750D0">
      <w:pPr>
        <w:spacing w:line="360" w:lineRule="auto"/>
        <w:rPr>
          <w:rFonts w:ascii="Arial" w:hAnsi="Arial" w:cs="Arial"/>
          <w:b/>
          <w:bCs/>
          <w:sz w:val="24"/>
          <w:szCs w:val="24"/>
          <w:lang w:val="es-ES"/>
        </w:rPr>
      </w:pPr>
      <w:proofErr w:type="gramStart"/>
      <w:r w:rsidRPr="002C2AC1">
        <w:rPr>
          <w:rFonts w:ascii="Arial" w:hAnsi="Arial" w:cs="Arial"/>
          <w:b/>
          <w:bCs/>
          <w:sz w:val="24"/>
          <w:szCs w:val="24"/>
          <w:lang w:val="es-ES"/>
        </w:rPr>
        <w:t>-¿</w:t>
      </w:r>
      <w:proofErr w:type="gramEnd"/>
      <w:r w:rsidRPr="002C2AC1">
        <w:rPr>
          <w:rFonts w:ascii="Arial" w:hAnsi="Arial" w:cs="Arial"/>
          <w:b/>
          <w:bCs/>
          <w:sz w:val="24"/>
          <w:szCs w:val="24"/>
          <w:lang w:val="es-ES"/>
        </w:rPr>
        <w:t>EH? ¡Oziel espera!</w:t>
      </w:r>
    </w:p>
    <w:p w14:paraId="41DF85E3"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-Mi </w:t>
      </w:r>
      <w:proofErr w:type="spellStart"/>
      <w:r w:rsidRPr="002C2AC1">
        <w:rPr>
          <w:rFonts w:ascii="Arial" w:hAnsi="Arial" w:cs="Arial"/>
          <w:b/>
          <w:bCs/>
          <w:sz w:val="24"/>
          <w:szCs w:val="24"/>
          <w:lang w:val="es-ES"/>
        </w:rPr>
        <w:t>sapoted</w:t>
      </w:r>
      <w:proofErr w:type="spellEnd"/>
      <w:r w:rsidRPr="002C2AC1">
        <w:rPr>
          <w:rFonts w:ascii="Arial" w:hAnsi="Arial" w:cs="Arial"/>
          <w:b/>
          <w:bCs/>
          <w:sz w:val="24"/>
          <w:szCs w:val="24"/>
          <w:lang w:val="es-ES"/>
        </w:rPr>
        <w:t xml:space="preserve"> lo olvide en el baño papa.</w:t>
      </w:r>
    </w:p>
    <w:p w14:paraId="3720348D" w14:textId="77777777" w:rsidR="001277D7" w:rsidRPr="002C2AC1" w:rsidRDefault="001277D7" w:rsidP="00A750D0">
      <w:pPr>
        <w:spacing w:line="360" w:lineRule="auto"/>
        <w:rPr>
          <w:rFonts w:ascii="Arial" w:hAnsi="Arial" w:cs="Arial"/>
          <w:b/>
          <w:bCs/>
          <w:sz w:val="24"/>
          <w:szCs w:val="24"/>
          <w:lang w:val="es-ES"/>
        </w:rPr>
      </w:pPr>
      <w:proofErr w:type="gramStart"/>
      <w:r w:rsidRPr="002C2AC1">
        <w:rPr>
          <w:rFonts w:ascii="Arial" w:hAnsi="Arial" w:cs="Arial"/>
          <w:b/>
          <w:bCs/>
          <w:sz w:val="24"/>
          <w:szCs w:val="24"/>
          <w:lang w:val="es-ES"/>
        </w:rPr>
        <w:t>-¡</w:t>
      </w:r>
      <w:proofErr w:type="gramEnd"/>
      <w:r w:rsidRPr="002C2AC1">
        <w:rPr>
          <w:rFonts w:ascii="Arial" w:hAnsi="Arial" w:cs="Arial"/>
          <w:b/>
          <w:bCs/>
          <w:sz w:val="24"/>
          <w:szCs w:val="24"/>
          <w:lang w:val="es-ES"/>
        </w:rPr>
        <w:t>Oziel!</w:t>
      </w:r>
    </w:p>
    <w:p w14:paraId="698CCBF4" w14:textId="218476C0"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niño ignoro por donde había venido. El corrió hacia donde creía que estaba el baño. </w:t>
      </w:r>
      <w:r w:rsidR="004142A1" w:rsidRPr="002C2AC1">
        <w:rPr>
          <w:rFonts w:ascii="Arial" w:hAnsi="Arial" w:cs="Arial"/>
          <w:b/>
          <w:bCs/>
          <w:sz w:val="24"/>
          <w:szCs w:val="24"/>
          <w:lang w:val="es-ES"/>
        </w:rPr>
        <w:t xml:space="preserve">Gateando </w:t>
      </w:r>
      <w:r w:rsidRPr="002C2AC1">
        <w:rPr>
          <w:rFonts w:ascii="Arial" w:hAnsi="Arial" w:cs="Arial"/>
          <w:b/>
          <w:bCs/>
          <w:sz w:val="24"/>
          <w:szCs w:val="24"/>
          <w:lang w:val="es-ES"/>
        </w:rPr>
        <w:t xml:space="preserve">y empujando </w:t>
      </w:r>
      <w:r w:rsidR="00283DEE">
        <w:rPr>
          <w:rFonts w:ascii="Arial" w:hAnsi="Arial" w:cs="Arial"/>
          <w:b/>
          <w:bCs/>
          <w:sz w:val="24"/>
          <w:szCs w:val="24"/>
          <w:lang w:val="es-ES"/>
        </w:rPr>
        <w:t>pasa entre</w:t>
      </w:r>
      <w:r w:rsidRPr="002C2AC1">
        <w:rPr>
          <w:rFonts w:ascii="Arial" w:hAnsi="Arial" w:cs="Arial"/>
          <w:b/>
          <w:bCs/>
          <w:sz w:val="24"/>
          <w:szCs w:val="24"/>
          <w:lang w:val="es-ES"/>
        </w:rPr>
        <w:t xml:space="preserve"> la multitud reunida</w:t>
      </w:r>
      <w:r w:rsidR="006E4AA1" w:rsidRPr="002C2AC1">
        <w:rPr>
          <w:rFonts w:ascii="Arial" w:hAnsi="Arial" w:cs="Arial"/>
          <w:b/>
          <w:bCs/>
          <w:sz w:val="24"/>
          <w:szCs w:val="24"/>
          <w:lang w:val="es-ES"/>
        </w:rPr>
        <w:t>,</w:t>
      </w:r>
      <w:r w:rsidRPr="002C2AC1">
        <w:rPr>
          <w:rFonts w:ascii="Arial" w:hAnsi="Arial" w:cs="Arial"/>
          <w:b/>
          <w:bCs/>
          <w:sz w:val="24"/>
          <w:szCs w:val="24"/>
          <w:lang w:val="es-ES"/>
        </w:rPr>
        <w:t xml:space="preserve"> se abre camino por las piernas de las personas</w:t>
      </w:r>
      <w:r w:rsidR="004142A1" w:rsidRPr="002C2AC1">
        <w:rPr>
          <w:rFonts w:ascii="Arial" w:hAnsi="Arial" w:cs="Arial"/>
          <w:b/>
          <w:bCs/>
          <w:sz w:val="24"/>
          <w:szCs w:val="24"/>
          <w:lang w:val="es-ES"/>
        </w:rPr>
        <w:t>.</w:t>
      </w:r>
    </w:p>
    <w:p w14:paraId="59793B76" w14:textId="77777777" w:rsidR="001277D7" w:rsidRPr="002C2AC1" w:rsidRDefault="001277D7" w:rsidP="00A750D0">
      <w:pPr>
        <w:spacing w:line="360" w:lineRule="auto"/>
        <w:rPr>
          <w:rFonts w:ascii="Arial" w:hAnsi="Arial" w:cs="Arial"/>
          <w:b/>
          <w:bCs/>
          <w:sz w:val="24"/>
          <w:szCs w:val="24"/>
          <w:lang w:val="es-ES"/>
        </w:rPr>
      </w:pPr>
    </w:p>
    <w:p w14:paraId="1AEB0652" w14:textId="54DFE2E3"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w:t>
      </w:r>
      <w:r w:rsidR="006E4AA1" w:rsidRPr="002C2AC1">
        <w:rPr>
          <w:rFonts w:ascii="Arial" w:hAnsi="Arial" w:cs="Arial"/>
          <w:b/>
          <w:bCs/>
          <w:sz w:val="24"/>
          <w:szCs w:val="24"/>
          <w:lang w:val="es-ES"/>
        </w:rPr>
        <w:t xml:space="preserve"> </w:t>
      </w:r>
      <w:r w:rsidR="00283DEE">
        <w:rPr>
          <w:rFonts w:ascii="Arial" w:hAnsi="Arial" w:cs="Arial"/>
          <w:b/>
          <w:bCs/>
          <w:sz w:val="24"/>
          <w:szCs w:val="24"/>
          <w:lang w:val="es-ES"/>
        </w:rPr>
        <w:t>malherido en un intento por levantarse</w:t>
      </w:r>
      <w:r w:rsidR="006E4AA1" w:rsidRPr="002C2AC1">
        <w:rPr>
          <w:rFonts w:ascii="Arial" w:hAnsi="Arial" w:cs="Arial"/>
          <w:b/>
          <w:bCs/>
          <w:sz w:val="24"/>
          <w:szCs w:val="24"/>
          <w:lang w:val="es-ES"/>
        </w:rPr>
        <w:t xml:space="preserve"> </w:t>
      </w:r>
      <w:r w:rsidRPr="002C2AC1">
        <w:rPr>
          <w:rFonts w:ascii="Arial" w:hAnsi="Arial" w:cs="Arial"/>
          <w:b/>
          <w:bCs/>
          <w:sz w:val="24"/>
          <w:szCs w:val="24"/>
          <w:lang w:val="es-ES"/>
        </w:rPr>
        <w:t>se arrodilla ante un niño.</w:t>
      </w:r>
    </w:p>
    <w:p w14:paraId="455E3335"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p>
    <w:p w14:paraId="49DF53AB"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p>
    <w:p w14:paraId="179991AD"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Intercambian miradas de confusión ambos.</w:t>
      </w:r>
    </w:p>
    <w:p w14:paraId="7976696B"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-Tú no eres mi </w:t>
      </w:r>
      <w:proofErr w:type="spellStart"/>
      <w:r w:rsidRPr="002C2AC1">
        <w:rPr>
          <w:rFonts w:ascii="Arial" w:hAnsi="Arial" w:cs="Arial"/>
          <w:b/>
          <w:bCs/>
          <w:sz w:val="24"/>
          <w:szCs w:val="24"/>
          <w:lang w:val="es-ES"/>
        </w:rPr>
        <w:t>sapoted</w:t>
      </w:r>
      <w:proofErr w:type="spellEnd"/>
      <w:r w:rsidRPr="002C2AC1">
        <w:rPr>
          <w:rFonts w:ascii="Arial" w:hAnsi="Arial" w:cs="Arial"/>
          <w:b/>
          <w:bCs/>
          <w:sz w:val="24"/>
          <w:szCs w:val="24"/>
          <w:lang w:val="es-ES"/>
        </w:rPr>
        <w:t>. ¿Como te llamas?</w:t>
      </w:r>
    </w:p>
    <w:p w14:paraId="4EB72A54" w14:textId="3A1B5B8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niño no se sorprende. La sangre fácilmente se oculta en el traje</w:t>
      </w:r>
      <w:r w:rsidR="0067760B">
        <w:rPr>
          <w:rFonts w:ascii="Arial" w:hAnsi="Arial" w:cs="Arial"/>
          <w:b/>
          <w:bCs/>
          <w:sz w:val="24"/>
          <w:szCs w:val="24"/>
          <w:lang w:val="es-ES"/>
        </w:rPr>
        <w:t xml:space="preserve"> oscuro</w:t>
      </w:r>
      <w:r w:rsidRPr="002C2AC1">
        <w:rPr>
          <w:rFonts w:ascii="Arial" w:hAnsi="Arial" w:cs="Arial"/>
          <w:b/>
          <w:bCs/>
          <w:sz w:val="24"/>
          <w:szCs w:val="24"/>
          <w:lang w:val="es-ES"/>
        </w:rPr>
        <w:t xml:space="preserve"> del joven.</w:t>
      </w:r>
    </w:p>
    <w:p w14:paraId="63DFA71D" w14:textId="77777777" w:rsidR="001277D7" w:rsidRPr="002C2AC1" w:rsidRDefault="001277D7" w:rsidP="00A750D0">
      <w:pPr>
        <w:spacing w:line="360" w:lineRule="auto"/>
        <w:rPr>
          <w:rFonts w:ascii="Arial" w:hAnsi="Arial" w:cs="Arial"/>
          <w:b/>
          <w:bCs/>
          <w:sz w:val="24"/>
          <w:szCs w:val="24"/>
          <w:lang w:val="es-ES"/>
        </w:rPr>
      </w:pPr>
      <w:proofErr w:type="gramStart"/>
      <w:r w:rsidRPr="002C2AC1">
        <w:rPr>
          <w:rFonts w:ascii="Arial" w:hAnsi="Arial" w:cs="Arial"/>
          <w:b/>
          <w:bCs/>
          <w:sz w:val="24"/>
          <w:szCs w:val="24"/>
          <w:lang w:val="es-ES"/>
        </w:rPr>
        <w:t>-¿</w:t>
      </w:r>
      <w:proofErr w:type="spellStart"/>
      <w:proofErr w:type="gramEnd"/>
      <w:r w:rsidRPr="002C2AC1">
        <w:rPr>
          <w:rFonts w:ascii="Arial" w:hAnsi="Arial" w:cs="Arial"/>
          <w:b/>
          <w:bCs/>
          <w:sz w:val="24"/>
          <w:szCs w:val="24"/>
          <w:lang w:val="es-ES"/>
        </w:rPr>
        <w:t>Sapoted</w:t>
      </w:r>
      <w:proofErr w:type="spellEnd"/>
      <w:r w:rsidRPr="002C2AC1">
        <w:rPr>
          <w:rFonts w:ascii="Arial" w:hAnsi="Arial" w:cs="Arial"/>
          <w:b/>
          <w:bCs/>
          <w:sz w:val="24"/>
          <w:szCs w:val="24"/>
          <w:lang w:val="es-ES"/>
        </w:rPr>
        <w:t>?</w:t>
      </w:r>
    </w:p>
    <w:p w14:paraId="161AF222"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Pregunta vagamente mientras fuerza a sus pulmones a un respiro constante.</w:t>
      </w:r>
    </w:p>
    <w:p w14:paraId="22C7B9BA" w14:textId="7D34254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-No… tú no te puedes llamar </w:t>
      </w:r>
      <w:proofErr w:type="spellStart"/>
      <w:r w:rsidRPr="002C2AC1">
        <w:rPr>
          <w:rFonts w:ascii="Arial" w:hAnsi="Arial" w:cs="Arial"/>
          <w:b/>
          <w:bCs/>
          <w:sz w:val="24"/>
          <w:szCs w:val="24"/>
          <w:lang w:val="es-ES"/>
        </w:rPr>
        <w:t>sapoted</w:t>
      </w:r>
      <w:proofErr w:type="spellEnd"/>
      <w:r w:rsidR="00333665" w:rsidRPr="002C2AC1">
        <w:rPr>
          <w:rFonts w:ascii="Arial" w:hAnsi="Arial" w:cs="Arial"/>
          <w:b/>
          <w:bCs/>
          <w:sz w:val="24"/>
          <w:szCs w:val="24"/>
          <w:lang w:val="es-ES"/>
        </w:rPr>
        <w:t>, ese es el nombre de mi peluche</w:t>
      </w:r>
      <w:r w:rsidRPr="002C2AC1">
        <w:rPr>
          <w:rFonts w:ascii="Arial" w:hAnsi="Arial" w:cs="Arial"/>
          <w:b/>
          <w:bCs/>
          <w:sz w:val="24"/>
          <w:szCs w:val="24"/>
          <w:lang w:val="es-ES"/>
        </w:rPr>
        <w:t xml:space="preserve">. Yo me llamo </w:t>
      </w:r>
      <w:proofErr w:type="spellStart"/>
      <w:r w:rsidR="007D7455">
        <w:rPr>
          <w:rFonts w:ascii="Arial" w:hAnsi="Arial" w:cs="Arial"/>
          <w:b/>
          <w:bCs/>
          <w:sz w:val="24"/>
          <w:szCs w:val="24"/>
          <w:lang w:val="es-ES"/>
        </w:rPr>
        <w:t>Dalaras</w:t>
      </w:r>
      <w:proofErr w:type="spellEnd"/>
      <w:r w:rsidRPr="002C2AC1">
        <w:rPr>
          <w:rFonts w:ascii="Arial" w:hAnsi="Arial" w:cs="Arial"/>
          <w:b/>
          <w:bCs/>
          <w:sz w:val="24"/>
          <w:szCs w:val="24"/>
          <w:lang w:val="es-ES"/>
        </w:rPr>
        <w:t xml:space="preserve"> Oziel. </w:t>
      </w:r>
    </w:p>
    <w:p w14:paraId="632CD0F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 soltó una leven sonrisa, sus ojos dieron una leve luz de brillo.</w:t>
      </w:r>
    </w:p>
    <w:p w14:paraId="495956A4"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proofErr w:type="spellStart"/>
      <w:r w:rsidRPr="002C2AC1">
        <w:rPr>
          <w:rFonts w:ascii="Arial" w:hAnsi="Arial" w:cs="Arial"/>
          <w:b/>
          <w:bCs/>
          <w:sz w:val="24"/>
          <w:szCs w:val="24"/>
          <w:lang w:val="es-ES"/>
        </w:rPr>
        <w:t>Kazou</w:t>
      </w:r>
      <w:proofErr w:type="spellEnd"/>
      <w:r w:rsidRPr="002C2AC1">
        <w:rPr>
          <w:rFonts w:ascii="Arial" w:hAnsi="Arial" w:cs="Arial"/>
          <w:b/>
          <w:bCs/>
          <w:sz w:val="24"/>
          <w:szCs w:val="24"/>
          <w:lang w:val="es-ES"/>
        </w:rPr>
        <w:t xml:space="preserve"> Sora… Mi nombre no es </w:t>
      </w:r>
      <w:proofErr w:type="spellStart"/>
      <w:r w:rsidRPr="002C2AC1">
        <w:rPr>
          <w:rFonts w:ascii="Arial" w:hAnsi="Arial" w:cs="Arial"/>
          <w:b/>
          <w:bCs/>
          <w:sz w:val="24"/>
          <w:szCs w:val="24"/>
          <w:lang w:val="es-ES"/>
        </w:rPr>
        <w:t>sapoted</w:t>
      </w:r>
      <w:proofErr w:type="spellEnd"/>
      <w:r w:rsidRPr="002C2AC1">
        <w:rPr>
          <w:rFonts w:ascii="Arial" w:hAnsi="Arial" w:cs="Arial"/>
          <w:b/>
          <w:bCs/>
          <w:sz w:val="24"/>
          <w:szCs w:val="24"/>
          <w:lang w:val="es-ES"/>
        </w:rPr>
        <w:t xml:space="preserve">, es </w:t>
      </w:r>
      <w:proofErr w:type="spellStart"/>
      <w:r w:rsidRPr="002C2AC1">
        <w:rPr>
          <w:rFonts w:ascii="Arial" w:hAnsi="Arial" w:cs="Arial"/>
          <w:b/>
          <w:bCs/>
          <w:sz w:val="24"/>
          <w:szCs w:val="24"/>
          <w:lang w:val="es-ES"/>
        </w:rPr>
        <w:t>Kazou</w:t>
      </w:r>
      <w:proofErr w:type="spellEnd"/>
      <w:r w:rsidRPr="002C2AC1">
        <w:rPr>
          <w:rFonts w:ascii="Arial" w:hAnsi="Arial" w:cs="Arial"/>
          <w:b/>
          <w:bCs/>
          <w:sz w:val="24"/>
          <w:szCs w:val="24"/>
          <w:lang w:val="es-ES"/>
        </w:rPr>
        <w:t xml:space="preserve"> Sora. –Contesta el joven.</w:t>
      </w:r>
    </w:p>
    <w:p w14:paraId="035DB34A" w14:textId="14647755" w:rsidR="001277D7" w:rsidRPr="002C2AC1" w:rsidRDefault="001277D7" w:rsidP="00A750D0">
      <w:pPr>
        <w:spacing w:line="360" w:lineRule="auto"/>
        <w:rPr>
          <w:rFonts w:ascii="Arial" w:hAnsi="Arial" w:cs="Arial"/>
          <w:b/>
          <w:bCs/>
          <w:sz w:val="24"/>
          <w:szCs w:val="24"/>
          <w:lang w:val="es-AR"/>
        </w:rPr>
      </w:pPr>
      <w:proofErr w:type="gramStart"/>
      <w:r w:rsidRPr="002C2AC1">
        <w:rPr>
          <w:rFonts w:ascii="Arial" w:hAnsi="Arial" w:cs="Arial"/>
          <w:b/>
          <w:bCs/>
          <w:sz w:val="24"/>
          <w:szCs w:val="24"/>
          <w:lang w:val="es-ES"/>
        </w:rPr>
        <w:t>-¿</w:t>
      </w:r>
      <w:proofErr w:type="gramEnd"/>
      <w:r w:rsidRPr="002C2AC1">
        <w:rPr>
          <w:rFonts w:ascii="Arial" w:hAnsi="Arial" w:cs="Arial"/>
          <w:b/>
          <w:bCs/>
          <w:sz w:val="24"/>
          <w:szCs w:val="24"/>
          <w:lang w:val="es-ES"/>
        </w:rPr>
        <w:t xml:space="preserve">No viste a mi peluche, </w:t>
      </w:r>
      <w:proofErr w:type="spellStart"/>
      <w:r w:rsidRPr="002C2AC1">
        <w:rPr>
          <w:rFonts w:ascii="Arial" w:hAnsi="Arial" w:cs="Arial"/>
          <w:b/>
          <w:bCs/>
          <w:sz w:val="24"/>
          <w:szCs w:val="24"/>
          <w:lang w:val="es-ES"/>
        </w:rPr>
        <w:t>Kazou</w:t>
      </w:r>
      <w:proofErr w:type="spellEnd"/>
      <w:r w:rsidRPr="002C2AC1">
        <w:rPr>
          <w:rFonts w:ascii="Arial" w:hAnsi="Arial" w:cs="Arial"/>
          <w:b/>
          <w:bCs/>
          <w:sz w:val="24"/>
          <w:szCs w:val="24"/>
          <w:lang w:val="es-AR"/>
        </w:rPr>
        <w:t>?</w:t>
      </w:r>
    </w:p>
    <w:p w14:paraId="3CB3CBF7"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lastRenderedPageBreak/>
        <w:t>El joven no contesta. Solo se pierde en sus pensamientos un leve momento.</w:t>
      </w:r>
    </w:p>
    <w:p w14:paraId="58A49167" w14:textId="6977044A"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w:t>
      </w:r>
      <w:proofErr w:type="gramStart"/>
      <w:r w:rsidRPr="002C2AC1">
        <w:rPr>
          <w:rFonts w:ascii="Arial" w:hAnsi="Arial" w:cs="Arial"/>
          <w:b/>
          <w:bCs/>
          <w:sz w:val="24"/>
          <w:szCs w:val="24"/>
          <w:lang w:val="es-AR"/>
        </w:rPr>
        <w:t>-¿</w:t>
      </w:r>
      <w:proofErr w:type="gramEnd"/>
      <w:r w:rsidRPr="002C2AC1">
        <w:rPr>
          <w:rFonts w:ascii="Arial" w:hAnsi="Arial" w:cs="Arial"/>
          <w:b/>
          <w:bCs/>
          <w:sz w:val="24"/>
          <w:szCs w:val="24"/>
          <w:lang w:val="es-AR"/>
        </w:rPr>
        <w:t xml:space="preserve">Milagro? Digamos que lo doy como valido a un milagro… solo hay una duda… </w:t>
      </w:r>
      <w:r w:rsidR="00F82782">
        <w:rPr>
          <w:rFonts w:ascii="Arial" w:hAnsi="Arial" w:cs="Arial"/>
          <w:b/>
          <w:bCs/>
          <w:sz w:val="24"/>
          <w:szCs w:val="24"/>
          <w:lang w:val="es-AR"/>
        </w:rPr>
        <w:t>¿</w:t>
      </w:r>
      <w:r w:rsidR="00F82782" w:rsidRPr="002C2AC1">
        <w:rPr>
          <w:rFonts w:ascii="Arial" w:hAnsi="Arial" w:cs="Arial"/>
          <w:b/>
          <w:bCs/>
          <w:sz w:val="24"/>
          <w:szCs w:val="24"/>
          <w:lang w:val="es-AR"/>
        </w:rPr>
        <w:t>por qué</w:t>
      </w:r>
      <w:r w:rsidRPr="002C2AC1">
        <w:rPr>
          <w:rFonts w:ascii="Arial" w:hAnsi="Arial" w:cs="Arial"/>
          <w:b/>
          <w:bCs/>
          <w:sz w:val="24"/>
          <w:szCs w:val="24"/>
          <w:lang w:val="es-AR"/>
        </w:rPr>
        <w:t xml:space="preserve"> darme un milagro a mí</w:t>
      </w:r>
      <w:r w:rsidR="00F82782">
        <w:rPr>
          <w:rFonts w:ascii="Arial" w:hAnsi="Arial" w:cs="Arial"/>
          <w:b/>
          <w:bCs/>
          <w:sz w:val="24"/>
          <w:szCs w:val="24"/>
          <w:lang w:val="es-AR"/>
        </w:rPr>
        <w:t>?</w:t>
      </w:r>
      <w:r w:rsidRPr="002C2AC1">
        <w:rPr>
          <w:rFonts w:ascii="Arial" w:hAnsi="Arial" w:cs="Arial"/>
          <w:b/>
          <w:bCs/>
          <w:sz w:val="24"/>
          <w:szCs w:val="24"/>
          <w:lang w:val="es-AR"/>
        </w:rPr>
        <w:t xml:space="preserve"> No creo en nada de eso, estoy 99.9</w:t>
      </w:r>
      <w:r w:rsidR="000D493B" w:rsidRPr="002C2AC1">
        <w:rPr>
          <w:rFonts w:ascii="Arial" w:hAnsi="Arial" w:cs="Arial"/>
          <w:b/>
          <w:bCs/>
          <w:sz w:val="24"/>
          <w:szCs w:val="24"/>
          <w:lang w:val="es-AR"/>
        </w:rPr>
        <w:t>%</w:t>
      </w:r>
      <w:r w:rsidRPr="002C2AC1">
        <w:rPr>
          <w:rFonts w:ascii="Arial" w:hAnsi="Arial" w:cs="Arial"/>
          <w:b/>
          <w:bCs/>
          <w:sz w:val="24"/>
          <w:szCs w:val="24"/>
          <w:lang w:val="es-AR"/>
        </w:rPr>
        <w:t xml:space="preserve"> seguro de que dios no existe… pero aun así te empeñas en mostrarme</w:t>
      </w:r>
      <w:r w:rsidR="000D493B" w:rsidRPr="002C2AC1">
        <w:rPr>
          <w:rFonts w:ascii="Arial" w:hAnsi="Arial" w:cs="Arial"/>
          <w:b/>
          <w:bCs/>
          <w:sz w:val="24"/>
          <w:szCs w:val="24"/>
          <w:lang w:val="es-AR"/>
        </w:rPr>
        <w:t xml:space="preserve"> que </w:t>
      </w:r>
      <w:r w:rsidR="004142A1" w:rsidRPr="002C2AC1">
        <w:rPr>
          <w:rFonts w:ascii="Arial" w:hAnsi="Arial" w:cs="Arial"/>
          <w:b/>
          <w:bCs/>
          <w:sz w:val="24"/>
          <w:szCs w:val="24"/>
          <w:lang w:val="es-AR"/>
        </w:rPr>
        <w:t>sí</w:t>
      </w:r>
      <w:r w:rsidRPr="002C2AC1">
        <w:rPr>
          <w:rFonts w:ascii="Arial" w:hAnsi="Arial" w:cs="Arial"/>
          <w:b/>
          <w:bCs/>
          <w:sz w:val="24"/>
          <w:szCs w:val="24"/>
          <w:lang w:val="es-AR"/>
        </w:rPr>
        <w:t xml:space="preserve">, y darle ese nombre a uno de tus supuestos hijos… </w:t>
      </w:r>
      <w:r w:rsidR="00184346">
        <w:rPr>
          <w:rFonts w:ascii="Arial" w:hAnsi="Arial" w:cs="Arial"/>
          <w:b/>
          <w:bCs/>
          <w:sz w:val="24"/>
          <w:szCs w:val="24"/>
          <w:lang w:val="es-AR"/>
        </w:rPr>
        <w:t>“</w:t>
      </w:r>
      <w:r w:rsidRPr="002C2AC1">
        <w:rPr>
          <w:rFonts w:ascii="Arial" w:hAnsi="Arial" w:cs="Arial"/>
          <w:b/>
          <w:bCs/>
          <w:sz w:val="24"/>
          <w:szCs w:val="24"/>
          <w:lang w:val="es-AR"/>
        </w:rPr>
        <w:t>Oziel</w:t>
      </w:r>
      <w:r w:rsidR="00184346">
        <w:rPr>
          <w:rFonts w:ascii="Arial" w:hAnsi="Arial" w:cs="Arial"/>
          <w:b/>
          <w:bCs/>
          <w:sz w:val="24"/>
          <w:szCs w:val="24"/>
          <w:lang w:val="es-AR"/>
        </w:rPr>
        <w:t>”</w:t>
      </w:r>
      <w:r w:rsidRPr="002C2AC1">
        <w:rPr>
          <w:rFonts w:ascii="Arial" w:hAnsi="Arial" w:cs="Arial"/>
          <w:b/>
          <w:bCs/>
          <w:sz w:val="24"/>
          <w:szCs w:val="24"/>
          <w:lang w:val="es-AR"/>
        </w:rPr>
        <w:t xml:space="preserve">. La verdad siento que </w:t>
      </w:r>
      <w:r w:rsidR="00184346">
        <w:rPr>
          <w:rFonts w:ascii="Arial" w:hAnsi="Arial" w:cs="Arial"/>
          <w:b/>
          <w:bCs/>
          <w:sz w:val="24"/>
          <w:szCs w:val="24"/>
          <w:lang w:val="es-AR"/>
        </w:rPr>
        <w:t>a veces juegas conmigo,</w:t>
      </w:r>
      <w:r w:rsidR="00F82782">
        <w:rPr>
          <w:rFonts w:ascii="Arial" w:hAnsi="Arial" w:cs="Arial"/>
          <w:b/>
          <w:bCs/>
          <w:sz w:val="24"/>
          <w:szCs w:val="24"/>
          <w:lang w:val="es-AR"/>
        </w:rPr>
        <w:t xml:space="preserve"> y eso en verdad me molesta</w:t>
      </w:r>
      <w:r w:rsidRPr="002C2AC1">
        <w:rPr>
          <w:rFonts w:ascii="Arial" w:hAnsi="Arial" w:cs="Arial"/>
          <w:b/>
          <w:bCs/>
          <w:sz w:val="24"/>
          <w:szCs w:val="24"/>
          <w:lang w:val="es-AR"/>
        </w:rPr>
        <w:t>…)</w:t>
      </w:r>
    </w:p>
    <w:p w14:paraId="3C6B11FB"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-No… no he visto a tu peluche.</w:t>
      </w:r>
    </w:p>
    <w:p w14:paraId="729DA3CC" w14:textId="77777777" w:rsidR="001277D7" w:rsidRPr="002C2AC1" w:rsidRDefault="001277D7" w:rsidP="00A750D0">
      <w:pPr>
        <w:spacing w:line="360" w:lineRule="auto"/>
        <w:rPr>
          <w:rFonts w:ascii="Arial" w:hAnsi="Arial" w:cs="Arial"/>
          <w:b/>
          <w:bCs/>
          <w:sz w:val="24"/>
          <w:szCs w:val="24"/>
          <w:lang w:val="es-AR"/>
        </w:rPr>
      </w:pPr>
      <w:proofErr w:type="gramStart"/>
      <w:r w:rsidRPr="002C2AC1">
        <w:rPr>
          <w:rFonts w:ascii="Arial" w:hAnsi="Arial" w:cs="Arial"/>
          <w:b/>
          <w:bCs/>
          <w:sz w:val="24"/>
          <w:szCs w:val="24"/>
          <w:lang w:val="es-AR"/>
        </w:rPr>
        <w:t>-¡</w:t>
      </w:r>
      <w:proofErr w:type="gramEnd"/>
      <w:r w:rsidRPr="002C2AC1">
        <w:rPr>
          <w:rFonts w:ascii="Arial" w:hAnsi="Arial" w:cs="Arial"/>
          <w:b/>
          <w:bCs/>
          <w:sz w:val="24"/>
          <w:szCs w:val="24"/>
          <w:lang w:val="es-AR"/>
        </w:rPr>
        <w:t>Oziel! ¡¿Dónde estás Oziel?!</w:t>
      </w:r>
    </w:p>
    <w:p w14:paraId="24A1AC3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padre intenta abrirse paso entre la multitud para llegar a su hijo.</w:t>
      </w:r>
    </w:p>
    <w:p w14:paraId="695985FC"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-Oziel… </w:t>
      </w:r>
      <w:r w:rsidRPr="002C2AC1">
        <w:rPr>
          <w:rFonts w:ascii="Arial" w:hAnsi="Arial" w:cs="Arial"/>
          <w:b/>
          <w:bCs/>
          <w:sz w:val="24"/>
          <w:szCs w:val="24"/>
          <w:lang w:val="es-AR"/>
        </w:rPr>
        <w:softHyphen/>
        <w:t>–Murmura el joven con sus últimos alientos– Se que se te será difícil entenderlo ahora. Las probabilidades de que te acuerdes de este momento pueden ser muy bajas, pero es mejor que nada…</w:t>
      </w:r>
    </w:p>
    <w:p w14:paraId="2A760EFB"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w:t>
      </w:r>
    </w:p>
    <w:p w14:paraId="0E298562"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-Descífralo como puedas… si llegas a entenderlo no solo evitaras problemas grandes… sino que te llevará a algo mejor… algo que te aseguro que te dará la fuerza de proteger a las personas que conocerás y amaras.</w:t>
      </w:r>
    </w:p>
    <w:p w14:paraId="69EEBE0A" w14:textId="73FEE2CF"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extiende su mano y le entrega algo al niño. Y con su lenta vo</w:t>
      </w:r>
      <w:r w:rsidR="006E4AA1" w:rsidRPr="002C2AC1">
        <w:rPr>
          <w:rFonts w:ascii="Arial" w:hAnsi="Arial" w:cs="Arial"/>
          <w:b/>
          <w:bCs/>
          <w:sz w:val="24"/>
          <w:szCs w:val="24"/>
          <w:lang w:val="es-AR"/>
        </w:rPr>
        <w:t>z</w:t>
      </w:r>
      <w:r w:rsidRPr="002C2AC1">
        <w:rPr>
          <w:rFonts w:ascii="Arial" w:hAnsi="Arial" w:cs="Arial"/>
          <w:b/>
          <w:bCs/>
          <w:sz w:val="24"/>
          <w:szCs w:val="24"/>
          <w:lang w:val="es-AR"/>
        </w:rPr>
        <w:t xml:space="preserve"> habla.</w:t>
      </w:r>
    </w:p>
    <w:p w14:paraId="06FD83BE" w14:textId="0ED3193F"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-Perdón… perdón por dejarte esto… pero no hay ningún otro calculo en donde haya por lo menos un 1% de que alguien la salve… solo tú, aunque intento comprender ¿por qué eres tú ese 1%?... ¿por qué tu nombre es el único que la pueda salvar? Intento entender por qué todos alaban a un dios que nunca vieron, pero aun así… creeré… creeré en este porcentaje que tu nombre tiene… creeré que ese porcentaje, aunque sea poco… eres </w:t>
      </w:r>
      <w:r w:rsidR="00440504" w:rsidRPr="002C2AC1">
        <w:rPr>
          <w:rFonts w:ascii="Arial" w:hAnsi="Arial" w:cs="Arial"/>
          <w:b/>
          <w:bCs/>
          <w:sz w:val="24"/>
          <w:szCs w:val="24"/>
          <w:lang w:val="es-AR"/>
        </w:rPr>
        <w:t>ese 1% que muchos lo llamarían</w:t>
      </w:r>
      <w:r w:rsidR="00333665" w:rsidRPr="002C2AC1">
        <w:rPr>
          <w:rFonts w:ascii="Arial" w:hAnsi="Arial" w:cs="Arial"/>
          <w:b/>
          <w:bCs/>
          <w:sz w:val="24"/>
          <w:szCs w:val="24"/>
          <w:lang w:val="es-AR"/>
        </w:rPr>
        <w:t xml:space="preserve"> un</w:t>
      </w:r>
      <w:r w:rsidR="00440504" w:rsidRPr="002C2AC1">
        <w:rPr>
          <w:rFonts w:ascii="Arial" w:hAnsi="Arial" w:cs="Arial"/>
          <w:b/>
          <w:bCs/>
          <w:sz w:val="24"/>
          <w:szCs w:val="24"/>
          <w:lang w:val="es-AR"/>
        </w:rPr>
        <w:t xml:space="preserve"> milagro</w:t>
      </w:r>
      <w:r w:rsidRPr="002C2AC1">
        <w:rPr>
          <w:rFonts w:ascii="Arial" w:hAnsi="Arial" w:cs="Arial"/>
          <w:b/>
          <w:bCs/>
          <w:sz w:val="24"/>
          <w:szCs w:val="24"/>
          <w:lang w:val="es-AR"/>
        </w:rPr>
        <w:t>…</w:t>
      </w:r>
      <w:r w:rsidR="00440504" w:rsidRPr="002C2AC1">
        <w:rPr>
          <w:rFonts w:ascii="Arial" w:hAnsi="Arial" w:cs="Arial"/>
          <w:b/>
          <w:bCs/>
          <w:sz w:val="24"/>
          <w:szCs w:val="24"/>
          <w:lang w:val="es-AR"/>
        </w:rPr>
        <w:t xml:space="preserve"> eres mi milagro Oziel…</w:t>
      </w:r>
      <w:r w:rsidRPr="002C2AC1">
        <w:rPr>
          <w:rFonts w:ascii="Arial" w:hAnsi="Arial" w:cs="Arial"/>
          <w:b/>
          <w:bCs/>
          <w:sz w:val="24"/>
          <w:szCs w:val="24"/>
          <w:lang w:val="es-AR"/>
        </w:rPr>
        <w:t xml:space="preserve"> eres la persona que unirá mi ateísmo con mi cristianismo</w:t>
      </w:r>
      <w:r w:rsidR="00333665" w:rsidRPr="002C2AC1">
        <w:rPr>
          <w:rFonts w:ascii="Arial" w:hAnsi="Arial" w:cs="Arial"/>
          <w:b/>
          <w:bCs/>
          <w:sz w:val="24"/>
          <w:szCs w:val="24"/>
          <w:lang w:val="es-AR"/>
        </w:rPr>
        <w:t xml:space="preserve"> en estos últimos minutos de mi vida</w:t>
      </w:r>
      <w:r w:rsidRPr="002C2AC1">
        <w:rPr>
          <w:rFonts w:ascii="Arial" w:hAnsi="Arial" w:cs="Arial"/>
          <w:b/>
          <w:bCs/>
          <w:sz w:val="24"/>
          <w:szCs w:val="24"/>
          <w:lang w:val="es-AR"/>
        </w:rPr>
        <w:t>…</w:t>
      </w:r>
    </w:p>
    <w:p w14:paraId="46B3B809"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niño es rápidamente apartado del joven. El padre observa sorprendido y preocupado al joven.</w:t>
      </w:r>
    </w:p>
    <w:p w14:paraId="77A80AF5" w14:textId="77777777" w:rsidR="001277D7" w:rsidRPr="002C2AC1" w:rsidRDefault="001277D7" w:rsidP="00A750D0">
      <w:pPr>
        <w:spacing w:line="360" w:lineRule="auto"/>
        <w:rPr>
          <w:rFonts w:ascii="Arial" w:hAnsi="Arial" w:cs="Arial"/>
          <w:b/>
          <w:bCs/>
          <w:sz w:val="24"/>
          <w:szCs w:val="24"/>
          <w:lang w:val="es-AR"/>
        </w:rPr>
      </w:pPr>
      <w:proofErr w:type="gramStart"/>
      <w:r w:rsidRPr="002C2AC1">
        <w:rPr>
          <w:rFonts w:ascii="Arial" w:hAnsi="Arial" w:cs="Arial"/>
          <w:b/>
          <w:bCs/>
          <w:sz w:val="24"/>
          <w:szCs w:val="24"/>
          <w:lang w:val="es-AR"/>
        </w:rPr>
        <w:lastRenderedPageBreak/>
        <w:t>-¿</w:t>
      </w:r>
      <w:proofErr w:type="gramEnd"/>
      <w:r w:rsidRPr="002C2AC1">
        <w:rPr>
          <w:rFonts w:ascii="Arial" w:hAnsi="Arial" w:cs="Arial"/>
          <w:b/>
          <w:bCs/>
          <w:sz w:val="24"/>
          <w:szCs w:val="24"/>
          <w:lang w:val="es-AR"/>
        </w:rPr>
        <w:t>Qué haces con mi hijo?.</w:t>
      </w:r>
    </w:p>
    <w:p w14:paraId="04B9431B"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mueve vagamente sus ojos hacia el padre del niño.</w:t>
      </w:r>
    </w:p>
    <w:p w14:paraId="52501E13" w14:textId="13AA3A19"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-Promete… que darás tu vida por </w:t>
      </w:r>
      <w:r w:rsidR="00333665" w:rsidRPr="002C2AC1">
        <w:rPr>
          <w:rFonts w:ascii="Arial" w:hAnsi="Arial" w:cs="Arial"/>
          <w:b/>
          <w:bCs/>
          <w:sz w:val="24"/>
          <w:szCs w:val="24"/>
          <w:lang w:val="es-AR"/>
        </w:rPr>
        <w:t>protegerlo</w:t>
      </w:r>
      <w:r w:rsidRPr="002C2AC1">
        <w:rPr>
          <w:rFonts w:ascii="Arial" w:hAnsi="Arial" w:cs="Arial"/>
          <w:b/>
          <w:bCs/>
          <w:sz w:val="24"/>
          <w:szCs w:val="24"/>
          <w:lang w:val="es-AR"/>
        </w:rPr>
        <w:t>… por favor.</w:t>
      </w:r>
    </w:p>
    <w:p w14:paraId="669EB2BD"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-Es mi hijo. Claro que daré mi vida por él.</w:t>
      </w:r>
    </w:p>
    <w:p w14:paraId="713BF5D1"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padre mira rápidamente hacia la multitud y se aparta de ella hacia el vuelo.</w:t>
      </w:r>
    </w:p>
    <w:p w14:paraId="2452481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cierra los ojos mientras su cuerpo se tumba por completo.</w:t>
      </w:r>
    </w:p>
    <w:p w14:paraId="03A55DAD"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niño llega a ver la sangre detrás del joven, algo que no llego a ver ya que se encontraba de rodillas.</w:t>
      </w:r>
    </w:p>
    <w:p w14:paraId="7A0760DA" w14:textId="77777777" w:rsidR="001277D7" w:rsidRPr="002C2AC1" w:rsidRDefault="001277D7" w:rsidP="00A750D0">
      <w:pPr>
        <w:spacing w:line="360" w:lineRule="auto"/>
        <w:rPr>
          <w:rFonts w:ascii="Arial" w:hAnsi="Arial" w:cs="Arial"/>
          <w:b/>
          <w:bCs/>
          <w:sz w:val="24"/>
          <w:szCs w:val="24"/>
          <w:lang w:val="es-AR"/>
        </w:rPr>
      </w:pPr>
      <w:proofErr w:type="gramStart"/>
      <w:r w:rsidRPr="002C2AC1">
        <w:rPr>
          <w:rFonts w:ascii="Arial" w:hAnsi="Arial" w:cs="Arial"/>
          <w:b/>
          <w:bCs/>
          <w:sz w:val="24"/>
          <w:szCs w:val="24"/>
          <w:lang w:val="es-AR"/>
        </w:rPr>
        <w:t>-¿</w:t>
      </w:r>
      <w:proofErr w:type="gramEnd"/>
      <w:r w:rsidRPr="002C2AC1">
        <w:rPr>
          <w:rFonts w:ascii="Arial" w:hAnsi="Arial" w:cs="Arial"/>
          <w:b/>
          <w:bCs/>
          <w:sz w:val="24"/>
          <w:szCs w:val="24"/>
          <w:lang w:val="es-AR"/>
        </w:rPr>
        <w:t>Se murió?</w:t>
      </w:r>
    </w:p>
    <w:p w14:paraId="081B9571"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-No veas Oziel. –Habla mientras agacha la cabeza de su hijo hacia su hombro.</w:t>
      </w:r>
    </w:p>
    <w:p w14:paraId="2540C879" w14:textId="0483809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(-Mierda… ¿qué está pasando…? ¿quién era ese sujeto? Algo anda mal, tenemos que salir de aquí cuanto antes.)</w:t>
      </w:r>
    </w:p>
    <w:p w14:paraId="41579B2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abre sus ojos.</w:t>
      </w:r>
    </w:p>
    <w:p w14:paraId="58E909A7" w14:textId="4F6421C4"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Su respiración ya es demasiado lenta como para soltar una palabra. Él intenta hablar, pero solo se escuchan </w:t>
      </w:r>
      <w:r w:rsidR="00333665" w:rsidRPr="002C2AC1">
        <w:rPr>
          <w:rFonts w:ascii="Arial" w:hAnsi="Arial" w:cs="Arial"/>
          <w:b/>
          <w:bCs/>
          <w:sz w:val="24"/>
          <w:szCs w:val="24"/>
          <w:lang w:val="es-AR"/>
        </w:rPr>
        <w:t xml:space="preserve">vagos </w:t>
      </w:r>
      <w:r w:rsidRPr="002C2AC1">
        <w:rPr>
          <w:rFonts w:ascii="Arial" w:hAnsi="Arial" w:cs="Arial"/>
          <w:b/>
          <w:bCs/>
          <w:sz w:val="24"/>
          <w:szCs w:val="24"/>
          <w:lang w:val="es-AR"/>
        </w:rPr>
        <w:t>murmullos.</w:t>
      </w:r>
    </w:p>
    <w:p w14:paraId="7F24329E" w14:textId="2F001B93"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-Gracias… gracias a totos… a pesar de ser simples humanos aprendí mucho de ustedes. Incluso me enamore de muchas mujeres por ser tan diferentes y perfectas a la vez. Gracias a cada una de ella es que mi vida dio un sign</w:t>
      </w:r>
      <w:r w:rsidR="00333665" w:rsidRPr="002C2AC1">
        <w:rPr>
          <w:rFonts w:ascii="Arial" w:hAnsi="Arial" w:cs="Arial"/>
          <w:b/>
          <w:bCs/>
          <w:sz w:val="24"/>
          <w:szCs w:val="24"/>
          <w:lang w:val="es-AR"/>
        </w:rPr>
        <w:t>o</w:t>
      </w:r>
      <w:r w:rsidRPr="002C2AC1">
        <w:rPr>
          <w:rFonts w:ascii="Arial" w:hAnsi="Arial" w:cs="Arial"/>
          <w:b/>
          <w:bCs/>
          <w:sz w:val="24"/>
          <w:szCs w:val="24"/>
          <w:lang w:val="es-AR"/>
        </w:rPr>
        <w:t xml:space="preserve"> de significado. Sin ellas yo solo seguiría siendo el mismo inútil encerrado en un cuarto ganando dinero por chantaje</w:t>
      </w:r>
      <w:r w:rsidR="00333665" w:rsidRPr="002C2AC1">
        <w:rPr>
          <w:rFonts w:ascii="Arial" w:hAnsi="Arial" w:cs="Arial"/>
          <w:b/>
          <w:bCs/>
          <w:sz w:val="24"/>
          <w:szCs w:val="24"/>
          <w:lang w:val="es-AR"/>
        </w:rPr>
        <w:t>s</w:t>
      </w:r>
      <w:r w:rsidRPr="002C2AC1">
        <w:rPr>
          <w:rFonts w:ascii="Arial" w:hAnsi="Arial" w:cs="Arial"/>
          <w:b/>
          <w:bCs/>
          <w:sz w:val="24"/>
          <w:szCs w:val="24"/>
          <w:lang w:val="es-AR"/>
        </w:rPr>
        <w:t xml:space="preserve">. Aun no entiendo por qué sigo adelante protegiendo a esas personas que nunca había visto en mi vida, pero aun así estaba dispuesto a darlo todo por ellas… perdón a las personas que les cause problemas… </w:t>
      </w:r>
      <w:r w:rsidR="00081ED3" w:rsidRPr="002C2AC1">
        <w:rPr>
          <w:rFonts w:ascii="Arial" w:hAnsi="Arial" w:cs="Arial"/>
          <w:b/>
          <w:bCs/>
          <w:sz w:val="24"/>
          <w:szCs w:val="24"/>
          <w:lang w:val="es-AR"/>
        </w:rPr>
        <w:t>pero,</w:t>
      </w:r>
      <w:r w:rsidRPr="002C2AC1">
        <w:rPr>
          <w:rFonts w:ascii="Arial" w:hAnsi="Arial" w:cs="Arial"/>
          <w:b/>
          <w:bCs/>
          <w:sz w:val="24"/>
          <w:szCs w:val="24"/>
          <w:lang w:val="es-AR"/>
        </w:rPr>
        <w:t xml:space="preserve"> sobre todo</w:t>
      </w:r>
      <w:r w:rsidR="00333665" w:rsidRPr="002C2AC1">
        <w:rPr>
          <w:rFonts w:ascii="Arial" w:hAnsi="Arial" w:cs="Arial"/>
          <w:b/>
          <w:bCs/>
          <w:sz w:val="24"/>
          <w:szCs w:val="24"/>
          <w:lang w:val="es-AR"/>
        </w:rPr>
        <w:t>,</w:t>
      </w:r>
      <w:r w:rsidRPr="002C2AC1">
        <w:rPr>
          <w:rFonts w:ascii="Arial" w:hAnsi="Arial" w:cs="Arial"/>
          <w:b/>
          <w:bCs/>
          <w:sz w:val="24"/>
          <w:szCs w:val="24"/>
          <w:lang w:val="es-AR"/>
        </w:rPr>
        <w:t xml:space="preserve"> gracias por darme una razón de vivir… gracias… gracias… gracias…</w:t>
      </w:r>
    </w:p>
    <w:p w14:paraId="2AB6C745"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Los ojos del joven pierden todo brillo alguno.</w:t>
      </w:r>
    </w:p>
    <w:p w14:paraId="41075CE3"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Sus ojos se cierran completamente.</w:t>
      </w:r>
    </w:p>
    <w:p w14:paraId="52833A7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lastRenderedPageBreak/>
        <w:t xml:space="preserve">Algunas personas se preocupan. </w:t>
      </w:r>
    </w:p>
    <w:p w14:paraId="0F67DF4C"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Un hombre se acerca a ver si aun respira.</w:t>
      </w:r>
    </w:p>
    <w:p w14:paraId="1EEE3330"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sonido de ambulancias y policías resuena fuera del aeropuerto.</w:t>
      </w:r>
    </w:p>
    <w:p w14:paraId="332E8457"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Un cuerpo ya hace muerto en el aeropuerto de Fukuoka.</w:t>
      </w:r>
    </w:p>
    <w:p w14:paraId="1A97D786" w14:textId="6E37D523" w:rsidR="001277D7" w:rsidRPr="002C2AC1" w:rsidRDefault="001277D7" w:rsidP="00A750D0">
      <w:pPr>
        <w:spacing w:line="360" w:lineRule="auto"/>
        <w:rPr>
          <w:rFonts w:ascii="Arial" w:hAnsi="Arial" w:cs="Arial"/>
          <w:b/>
          <w:bCs/>
          <w:sz w:val="24"/>
          <w:szCs w:val="24"/>
          <w:lang w:val="es-AR"/>
        </w:rPr>
      </w:pPr>
      <w:proofErr w:type="spellStart"/>
      <w:r w:rsidRPr="002C2AC1">
        <w:rPr>
          <w:rFonts w:ascii="Arial" w:hAnsi="Arial" w:cs="Arial"/>
          <w:b/>
          <w:bCs/>
          <w:sz w:val="24"/>
          <w:szCs w:val="24"/>
          <w:lang w:val="es-AR"/>
        </w:rPr>
        <w:t>Kazou</w:t>
      </w:r>
      <w:proofErr w:type="spellEnd"/>
      <w:r w:rsidRPr="002C2AC1">
        <w:rPr>
          <w:rFonts w:ascii="Arial" w:hAnsi="Arial" w:cs="Arial"/>
          <w:b/>
          <w:bCs/>
          <w:sz w:val="24"/>
          <w:szCs w:val="24"/>
          <w:lang w:val="es-AR"/>
        </w:rPr>
        <w:t xml:space="preserve"> Sora el ateo</w:t>
      </w:r>
      <w:r w:rsidR="00F14846" w:rsidRPr="002C2AC1">
        <w:rPr>
          <w:rFonts w:ascii="Arial" w:hAnsi="Arial" w:cs="Arial"/>
          <w:b/>
          <w:bCs/>
          <w:sz w:val="24"/>
          <w:szCs w:val="24"/>
          <w:lang w:val="es-AR"/>
        </w:rPr>
        <w:t>,</w:t>
      </w:r>
      <w:r w:rsidRPr="002C2AC1">
        <w:rPr>
          <w:rFonts w:ascii="Arial" w:hAnsi="Arial" w:cs="Arial"/>
          <w:b/>
          <w:bCs/>
          <w:sz w:val="24"/>
          <w:szCs w:val="24"/>
          <w:lang w:val="es-AR"/>
        </w:rPr>
        <w:t xml:space="preserve"> ya hacia muerto con una misión c</w:t>
      </w:r>
      <w:r w:rsidR="005A27A4">
        <w:rPr>
          <w:rFonts w:ascii="Arial" w:hAnsi="Arial" w:cs="Arial"/>
          <w:b/>
          <w:bCs/>
          <w:sz w:val="24"/>
          <w:szCs w:val="24"/>
          <w:lang w:val="es-AR"/>
        </w:rPr>
        <w:t>ompletada</w:t>
      </w:r>
      <w:r w:rsidRPr="002C2AC1">
        <w:rPr>
          <w:rFonts w:ascii="Arial" w:hAnsi="Arial" w:cs="Arial"/>
          <w:b/>
          <w:bCs/>
          <w:sz w:val="24"/>
          <w:szCs w:val="24"/>
          <w:lang w:val="es-AR"/>
        </w:rPr>
        <w:t xml:space="preserve"> por un milagro de dios.</w:t>
      </w:r>
    </w:p>
    <w:p w14:paraId="4E33E1F5" w14:textId="77777777" w:rsidR="001277D7" w:rsidRPr="002C2AC1" w:rsidRDefault="001277D7" w:rsidP="001277D7">
      <w:pPr>
        <w:rPr>
          <w:rFonts w:ascii="Arial" w:hAnsi="Arial" w:cs="Arial"/>
          <w:b/>
          <w:bCs/>
          <w:sz w:val="24"/>
          <w:szCs w:val="24"/>
          <w:lang w:val="es-AR"/>
        </w:rPr>
      </w:pPr>
    </w:p>
    <w:p w14:paraId="37704946" w14:textId="77777777" w:rsidR="001277D7" w:rsidRPr="002C2AC1" w:rsidRDefault="001277D7" w:rsidP="001277D7">
      <w:pPr>
        <w:rPr>
          <w:rFonts w:ascii="Arial" w:hAnsi="Arial" w:cs="Arial"/>
          <w:b/>
          <w:bCs/>
          <w:sz w:val="24"/>
          <w:szCs w:val="24"/>
          <w:lang w:val="es-AR"/>
        </w:rPr>
      </w:pPr>
    </w:p>
    <w:p w14:paraId="69B7D107" w14:textId="77777777" w:rsidR="001277D7" w:rsidRPr="002C2AC1" w:rsidRDefault="001277D7" w:rsidP="001277D7">
      <w:pPr>
        <w:rPr>
          <w:rFonts w:ascii="Arial" w:hAnsi="Arial" w:cs="Arial"/>
          <w:b/>
          <w:bCs/>
          <w:sz w:val="24"/>
          <w:szCs w:val="24"/>
          <w:lang w:val="es-AR"/>
        </w:rPr>
      </w:pPr>
    </w:p>
    <w:p w14:paraId="4BDAE823" w14:textId="77777777" w:rsidR="001277D7" w:rsidRPr="002C2AC1" w:rsidRDefault="001277D7" w:rsidP="001277D7">
      <w:pPr>
        <w:rPr>
          <w:rFonts w:ascii="Arial" w:hAnsi="Arial" w:cs="Arial"/>
          <w:b/>
          <w:bCs/>
          <w:sz w:val="24"/>
          <w:szCs w:val="24"/>
          <w:lang w:val="es-AR"/>
        </w:rPr>
      </w:pPr>
    </w:p>
    <w:p w14:paraId="28086474" w14:textId="77777777" w:rsidR="001277D7" w:rsidRPr="002C2AC1" w:rsidRDefault="001277D7" w:rsidP="001277D7">
      <w:pPr>
        <w:rPr>
          <w:rFonts w:ascii="Arial" w:hAnsi="Arial" w:cs="Arial"/>
          <w:b/>
          <w:bCs/>
          <w:sz w:val="24"/>
          <w:szCs w:val="24"/>
          <w:lang w:val="es-AR"/>
        </w:rPr>
      </w:pPr>
    </w:p>
    <w:p w14:paraId="65027288" w14:textId="77777777" w:rsidR="001277D7" w:rsidRPr="002C2AC1" w:rsidRDefault="001277D7" w:rsidP="001277D7">
      <w:pPr>
        <w:rPr>
          <w:rFonts w:ascii="Arial" w:hAnsi="Arial" w:cs="Arial"/>
          <w:b/>
          <w:bCs/>
          <w:sz w:val="24"/>
          <w:szCs w:val="24"/>
          <w:lang w:val="es-AR"/>
        </w:rPr>
      </w:pPr>
    </w:p>
    <w:p w14:paraId="29F0B4AF" w14:textId="77777777" w:rsidR="001277D7" w:rsidRPr="002C2AC1" w:rsidRDefault="001277D7" w:rsidP="001277D7">
      <w:pPr>
        <w:rPr>
          <w:rFonts w:ascii="Arial" w:hAnsi="Arial" w:cs="Arial"/>
          <w:b/>
          <w:bCs/>
          <w:sz w:val="24"/>
          <w:szCs w:val="24"/>
          <w:lang w:val="es-AR"/>
        </w:rPr>
      </w:pPr>
    </w:p>
    <w:p w14:paraId="125058EC" w14:textId="77777777" w:rsidR="001277D7" w:rsidRPr="002C2AC1" w:rsidRDefault="001277D7" w:rsidP="001277D7">
      <w:pPr>
        <w:rPr>
          <w:rFonts w:ascii="Arial" w:hAnsi="Arial" w:cs="Arial"/>
          <w:b/>
          <w:bCs/>
          <w:sz w:val="24"/>
          <w:szCs w:val="24"/>
          <w:lang w:val="es-AR"/>
        </w:rPr>
      </w:pPr>
    </w:p>
    <w:p w14:paraId="60D06892" w14:textId="77777777" w:rsidR="00333665" w:rsidRPr="002C2AC1" w:rsidRDefault="00333665" w:rsidP="001277D7">
      <w:pPr>
        <w:rPr>
          <w:rFonts w:ascii="Arial" w:hAnsi="Arial" w:cs="Arial"/>
          <w:b/>
          <w:bCs/>
          <w:sz w:val="24"/>
          <w:szCs w:val="24"/>
          <w:lang w:val="es-AR"/>
        </w:rPr>
      </w:pPr>
    </w:p>
    <w:p w14:paraId="4F7CBCEF" w14:textId="77777777" w:rsidR="00864075" w:rsidRPr="002C2AC1" w:rsidRDefault="00864075" w:rsidP="00B41718">
      <w:pPr>
        <w:rPr>
          <w:rFonts w:ascii="Arial" w:hAnsi="Arial" w:cs="Arial"/>
          <w:b/>
          <w:bCs/>
          <w:sz w:val="24"/>
          <w:szCs w:val="24"/>
          <w:lang w:val="es-AR"/>
        </w:rPr>
      </w:pPr>
    </w:p>
    <w:p w14:paraId="7C7A7F02" w14:textId="77777777" w:rsidR="00864075" w:rsidRPr="002C2AC1" w:rsidRDefault="00864075" w:rsidP="00B41718">
      <w:pPr>
        <w:rPr>
          <w:rFonts w:ascii="Arial" w:hAnsi="Arial" w:cs="Arial"/>
          <w:b/>
          <w:bCs/>
          <w:sz w:val="24"/>
          <w:szCs w:val="24"/>
          <w:lang w:val="es-AR"/>
        </w:rPr>
      </w:pPr>
    </w:p>
    <w:p w14:paraId="53D95F3E" w14:textId="77777777" w:rsidR="00864075" w:rsidRPr="002C2AC1" w:rsidRDefault="00864075" w:rsidP="00B41718">
      <w:pPr>
        <w:rPr>
          <w:rFonts w:ascii="Arial" w:hAnsi="Arial" w:cs="Arial"/>
          <w:b/>
          <w:bCs/>
          <w:sz w:val="24"/>
          <w:szCs w:val="24"/>
          <w:lang w:val="es-AR"/>
        </w:rPr>
      </w:pPr>
    </w:p>
    <w:p w14:paraId="701E02FF" w14:textId="77777777" w:rsidR="00864075" w:rsidRPr="002C2AC1" w:rsidRDefault="00864075" w:rsidP="00B41718">
      <w:pPr>
        <w:rPr>
          <w:rFonts w:ascii="Arial" w:hAnsi="Arial" w:cs="Arial"/>
          <w:b/>
          <w:bCs/>
          <w:sz w:val="24"/>
          <w:szCs w:val="24"/>
          <w:lang w:val="es-AR"/>
        </w:rPr>
      </w:pPr>
    </w:p>
    <w:p w14:paraId="63716235" w14:textId="56AEB4D9" w:rsidR="006848AD" w:rsidRPr="002C2AC1" w:rsidRDefault="006848AD" w:rsidP="00B41718">
      <w:pPr>
        <w:rPr>
          <w:rFonts w:ascii="Arial" w:hAnsi="Arial" w:cs="Arial"/>
          <w:b/>
          <w:bCs/>
          <w:sz w:val="24"/>
          <w:szCs w:val="24"/>
          <w:lang w:val="es-AR"/>
        </w:rPr>
      </w:pPr>
    </w:p>
    <w:p w14:paraId="075CCA18" w14:textId="77777777" w:rsidR="00A750D0" w:rsidRPr="002C2AC1" w:rsidRDefault="00A750D0" w:rsidP="00B41718">
      <w:pPr>
        <w:rPr>
          <w:rFonts w:ascii="Arial" w:hAnsi="Arial" w:cs="Arial"/>
          <w:b/>
          <w:bCs/>
          <w:color w:val="1C6194" w:themeColor="accent2" w:themeShade="BF"/>
          <w:sz w:val="24"/>
          <w:szCs w:val="24"/>
          <w:lang w:val="es-AR"/>
        </w:rPr>
      </w:pPr>
    </w:p>
    <w:p w14:paraId="2C512391" w14:textId="39262567" w:rsidR="00CB7B1E" w:rsidRDefault="00CB7B1E" w:rsidP="00B41718">
      <w:pPr>
        <w:rPr>
          <w:rFonts w:ascii="Arial" w:hAnsi="Arial" w:cs="Arial"/>
          <w:b/>
          <w:bCs/>
          <w:color w:val="1C6194" w:themeColor="accent2" w:themeShade="BF"/>
          <w:sz w:val="24"/>
          <w:szCs w:val="24"/>
          <w:lang w:val="es-AR"/>
        </w:rPr>
      </w:pPr>
    </w:p>
    <w:p w14:paraId="0775BCA9" w14:textId="77777777" w:rsidR="003778EF" w:rsidRPr="002C2AC1" w:rsidRDefault="003778EF" w:rsidP="00B41718">
      <w:pPr>
        <w:rPr>
          <w:rFonts w:ascii="Arial" w:hAnsi="Arial" w:cs="Arial"/>
          <w:b/>
          <w:bCs/>
          <w:color w:val="1C6194" w:themeColor="accent2" w:themeShade="BF"/>
          <w:sz w:val="24"/>
          <w:szCs w:val="24"/>
          <w:lang w:val="es-AR"/>
        </w:rPr>
      </w:pPr>
    </w:p>
    <w:p w14:paraId="39D2E637" w14:textId="77777777" w:rsidR="000C0B22" w:rsidRDefault="000C0B22" w:rsidP="00B41718">
      <w:pPr>
        <w:rPr>
          <w:rFonts w:ascii="Times New Roman" w:hAnsi="Times New Roman" w:cs="Times New Roman"/>
          <w:b/>
          <w:color w:val="1C6194" w:themeColor="accent2" w:themeShade="BF"/>
          <w:sz w:val="36"/>
          <w:szCs w:val="36"/>
          <w:lang w:val="es-AR"/>
        </w:rPr>
      </w:pPr>
    </w:p>
    <w:p w14:paraId="5A76AF1C" w14:textId="77777777" w:rsidR="0054257B" w:rsidRDefault="0054257B" w:rsidP="00D0281D">
      <w:pPr>
        <w:rPr>
          <w:rFonts w:ascii="Times New Roman" w:hAnsi="Times New Roman" w:cs="Times New Roman"/>
          <w:b/>
          <w:color w:val="1C6194" w:themeColor="accent2" w:themeShade="BF"/>
          <w:sz w:val="36"/>
          <w:szCs w:val="36"/>
          <w:lang w:val="es-AR"/>
        </w:rPr>
      </w:pPr>
    </w:p>
    <w:p w14:paraId="193CAA02" w14:textId="1E4F121D" w:rsidR="00D0281D" w:rsidRPr="00386F87" w:rsidRDefault="00D0281D" w:rsidP="00D0281D">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 “Te aseguro que te dará la fuerza de proteger a las personas que conocerás y amaras” _ Adentrándose a nuevos problemas.</w:t>
      </w:r>
    </w:p>
    <w:p w14:paraId="166021F9" w14:textId="77777777" w:rsidR="001277D7" w:rsidRPr="00EC0A01" w:rsidRDefault="001277D7" w:rsidP="001277D7">
      <w:pPr>
        <w:rPr>
          <w:rFonts w:ascii="Calibri" w:hAnsi="Calibri" w:cs="Calibri"/>
          <w:b/>
          <w:sz w:val="16"/>
          <w:szCs w:val="16"/>
          <w:lang w:val="es-ES"/>
        </w:rPr>
      </w:pPr>
    </w:p>
    <w:p w14:paraId="0103F88C"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1062B0FC" w14:textId="0D440128" w:rsidR="001277D7" w:rsidRPr="00EC0A01" w:rsidRDefault="000827A3" w:rsidP="001277D7">
      <w:pPr>
        <w:rPr>
          <w:rFonts w:ascii="Calibri" w:hAnsi="Calibri" w:cs="Calibri"/>
          <w:sz w:val="16"/>
          <w:szCs w:val="16"/>
          <w:lang w:val="es-AR"/>
        </w:rPr>
      </w:pPr>
      <w:r>
        <w:rPr>
          <w:rFonts w:ascii="Calibri" w:hAnsi="Calibri" w:cs="Calibri"/>
          <w:sz w:val="16"/>
          <w:szCs w:val="16"/>
          <w:lang w:val="es-AR"/>
        </w:rPr>
        <w:t xml:space="preserve"> </w:t>
      </w:r>
    </w:p>
    <w:p w14:paraId="352C67C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Podemos acostumbrar al cuerpo y a la mente a ciertos horarios repitiéndolo constantemente. Es una alarma que en ocasiones suele fallar y en ocasiones es mejor que levantarse con un sonido completamente molesto, interrumpiendo el cálido y hermoso placer de dormir.</w:t>
      </w:r>
    </w:p>
    <w:p w14:paraId="0395ED10" w14:textId="2408CEA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no tuviera una alarma con su celular, o su cuerpo y mente </w:t>
      </w:r>
      <w:r w:rsidR="000C0B22" w:rsidRPr="003778EF">
        <w:rPr>
          <w:rFonts w:ascii="Arial" w:hAnsi="Arial" w:cs="Arial"/>
          <w:b/>
          <w:bCs/>
          <w:sz w:val="24"/>
          <w:szCs w:val="24"/>
          <w:lang w:val="es-AR"/>
        </w:rPr>
        <w:t>est</w:t>
      </w:r>
      <w:r w:rsidR="000C0B22">
        <w:rPr>
          <w:rFonts w:ascii="Arial" w:hAnsi="Arial" w:cs="Arial"/>
          <w:b/>
          <w:bCs/>
          <w:sz w:val="24"/>
          <w:szCs w:val="24"/>
          <w:lang w:val="es-AR"/>
        </w:rPr>
        <w:t>én</w:t>
      </w:r>
      <w:r w:rsidRPr="003778EF">
        <w:rPr>
          <w:rFonts w:ascii="Arial" w:hAnsi="Arial" w:cs="Arial"/>
          <w:b/>
          <w:bCs/>
          <w:sz w:val="24"/>
          <w:szCs w:val="24"/>
          <w:lang w:val="es-AR"/>
        </w:rPr>
        <w:t xml:space="preserve"> tan cansados para acostumbrarse a un horario rutinario, el joven Oziel siempre tendrá a su hermana menor que interrumpirá a la misma hora todos los días, desde que ella tiene tres años repite esto.</w:t>
      </w:r>
    </w:p>
    <w:p w14:paraId="29B43DA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Aunque no es molesto que tu hermana menor te despierte por las mañanas, pero sería bueno que ella tampoco se durmiera cuando su tarea era levantarte.</w:t>
      </w:r>
    </w:p>
    <w:p w14:paraId="02AD8EF7" w14:textId="014F766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Una hermosa y blanca piel se encuentra debajo de un pijama verde. Un short corto y un poco grande que deja ver un poco la ropa interior rosa que lleva puest</w:t>
      </w:r>
      <w:r w:rsidR="00333665" w:rsidRPr="003778EF">
        <w:rPr>
          <w:rFonts w:ascii="Arial" w:hAnsi="Arial" w:cs="Arial"/>
          <w:b/>
          <w:bCs/>
          <w:sz w:val="24"/>
          <w:szCs w:val="24"/>
          <w:lang w:val="es-AR"/>
        </w:rPr>
        <w:t>a</w:t>
      </w:r>
      <w:r w:rsidRPr="003778EF">
        <w:rPr>
          <w:rFonts w:ascii="Arial" w:hAnsi="Arial" w:cs="Arial"/>
          <w:b/>
          <w:bCs/>
          <w:sz w:val="24"/>
          <w:szCs w:val="24"/>
          <w:lang w:val="es-AR"/>
        </w:rPr>
        <w:t xml:space="preserve">. Su remera parece recortada horizontalmente a la mitad, dejando que la poca luz que entra por la ventana de la habitación </w:t>
      </w:r>
      <w:r w:rsidR="00333665" w:rsidRPr="003778EF">
        <w:rPr>
          <w:rFonts w:ascii="Arial" w:hAnsi="Arial" w:cs="Arial"/>
          <w:b/>
          <w:bCs/>
          <w:sz w:val="24"/>
          <w:szCs w:val="24"/>
          <w:lang w:val="es-AR"/>
        </w:rPr>
        <w:t>ilumine</w:t>
      </w:r>
      <w:r w:rsidRPr="003778EF">
        <w:rPr>
          <w:rFonts w:ascii="Arial" w:hAnsi="Arial" w:cs="Arial"/>
          <w:b/>
          <w:bCs/>
          <w:sz w:val="24"/>
          <w:szCs w:val="24"/>
          <w:lang w:val="es-AR"/>
        </w:rPr>
        <w:t xml:space="preserve"> su delgada cintura.</w:t>
      </w:r>
    </w:p>
    <w:p w14:paraId="5752556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-Mm…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–Habla el joven Oziel un poco somnoliento– Ya te dije que primero me despiertes antes de que te duermas. </w:t>
      </w:r>
    </w:p>
    <w:p w14:paraId="0CA37DC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bostezo del joven solo provocó que su hermana sujetara más fuerte su brazo.</w:t>
      </w:r>
    </w:p>
    <w:p w14:paraId="771CAE7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 como si Oziel estuviera acostumbrado a levantarse todas las mañanas igual, porque en ese momento revisa a un costado de la cama que se encuentra contra la pared y retira una especie de almohada con forma de brazo.</w:t>
      </w:r>
    </w:p>
    <w:p w14:paraId="225E7C3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-Si no fuera por ti estaría atado a la cama hasta la hora que </w:t>
      </w:r>
      <w:r w:rsidR="003E32ED" w:rsidRPr="003778EF">
        <w:rPr>
          <w:rFonts w:ascii="Arial" w:hAnsi="Arial" w:cs="Arial"/>
          <w:b/>
          <w:bCs/>
          <w:sz w:val="24"/>
          <w:szCs w:val="24"/>
          <w:lang w:val="es-AR"/>
        </w:rPr>
        <w:t xml:space="preserve">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se le ocurra despertar…</w:t>
      </w:r>
    </w:p>
    <w:p w14:paraId="1DCF905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Observa a esa almohada como si fuera su salvación o una llave maestra de una prisión de máxima seguridad. </w:t>
      </w:r>
    </w:p>
    <w:p w14:paraId="4464FB1A" w14:textId="77777777" w:rsidR="005A27A4" w:rsidRPr="003778EF" w:rsidRDefault="005A27A4" w:rsidP="005A27A4">
      <w:pPr>
        <w:spacing w:line="360" w:lineRule="auto"/>
        <w:rPr>
          <w:rFonts w:ascii="Arial" w:hAnsi="Arial" w:cs="Arial"/>
          <w:b/>
          <w:bCs/>
          <w:sz w:val="24"/>
          <w:szCs w:val="24"/>
          <w:lang w:val="es-AR"/>
        </w:rPr>
      </w:pPr>
      <w:r w:rsidRPr="003778EF">
        <w:rPr>
          <w:rFonts w:ascii="Arial" w:hAnsi="Arial" w:cs="Arial"/>
          <w:b/>
          <w:bCs/>
          <w:sz w:val="24"/>
          <w:szCs w:val="24"/>
          <w:lang w:val="es-AR"/>
        </w:rPr>
        <w:t>En un ágil movimiento intercambia rápidamente su brazo derecho por la almohada. Fue tan rápido y preciso que su hermana solo sujeto la almohada con más fuerza aun creyendo que sujeta a su hermano.</w:t>
      </w:r>
    </w:p>
    <w:p w14:paraId="7101F4E0" w14:textId="77777777" w:rsidR="005A27A4" w:rsidRPr="003778EF" w:rsidRDefault="005A27A4" w:rsidP="005A27A4">
      <w:pPr>
        <w:spacing w:line="360" w:lineRule="auto"/>
        <w:rPr>
          <w:rFonts w:ascii="Arial" w:hAnsi="Arial" w:cs="Arial"/>
          <w:b/>
          <w:bCs/>
          <w:sz w:val="24"/>
          <w:szCs w:val="24"/>
          <w:lang w:val="es-AR"/>
        </w:rPr>
      </w:pPr>
      <w:r w:rsidRPr="003778EF">
        <w:rPr>
          <w:rFonts w:ascii="Arial" w:hAnsi="Arial" w:cs="Arial"/>
          <w:b/>
          <w:bCs/>
          <w:sz w:val="24"/>
          <w:szCs w:val="24"/>
          <w:lang w:val="es-AR"/>
        </w:rPr>
        <w:t>Oziel se levanta y revisa su celular cargando en su escritorio.</w:t>
      </w:r>
    </w:p>
    <w:p w14:paraId="0AA76FA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 temprano… –Murmura mientras cambia su vista de su celular a su hermana– Por lo menos ahora se viene a dormir más temprano.</w:t>
      </w:r>
    </w:p>
    <w:p w14:paraId="547364F5" w14:textId="3F9D08D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Antes de retirarse de la habitación el chico se detiene</w:t>
      </w:r>
      <w:r w:rsidR="0087386B"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w:t>
      </w:r>
      <w:r w:rsidR="0087386B" w:rsidRPr="003778EF">
        <w:rPr>
          <w:rFonts w:ascii="Arial" w:hAnsi="Arial" w:cs="Arial"/>
          <w:b/>
          <w:bCs/>
          <w:sz w:val="24"/>
          <w:szCs w:val="24"/>
          <w:lang w:val="es-AR"/>
        </w:rPr>
        <w:t>g</w:t>
      </w:r>
      <w:r w:rsidRPr="003778EF">
        <w:rPr>
          <w:rFonts w:ascii="Arial" w:hAnsi="Arial" w:cs="Arial"/>
          <w:b/>
          <w:bCs/>
          <w:sz w:val="24"/>
          <w:szCs w:val="24"/>
          <w:lang w:val="es-AR"/>
        </w:rPr>
        <w:t>ira su cabeza levemente hacia el ropero a su derecha. Su mirada refleja un poco de duda y desilusión.</w:t>
      </w:r>
    </w:p>
    <w:p w14:paraId="69F4FE8B" w14:textId="02B6CE9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la parte inferior del ropero se encuentran </w:t>
      </w:r>
      <w:r w:rsidR="005A27A4">
        <w:rPr>
          <w:rFonts w:ascii="Arial" w:hAnsi="Arial" w:cs="Arial"/>
          <w:b/>
          <w:bCs/>
          <w:sz w:val="24"/>
          <w:szCs w:val="24"/>
          <w:lang w:val="es-AR"/>
        </w:rPr>
        <w:t>muchos zapatos viejos</w:t>
      </w:r>
      <w:r w:rsidRPr="003778EF">
        <w:rPr>
          <w:rFonts w:ascii="Arial" w:hAnsi="Arial" w:cs="Arial"/>
          <w:b/>
          <w:bCs/>
          <w:sz w:val="24"/>
          <w:szCs w:val="24"/>
          <w:lang w:val="es-AR"/>
        </w:rPr>
        <w:t xml:space="preserve">. Debajo de tanto desorden retira una especie de caja de zapatos con una contraseña digital. Una caja fuerte compacta. </w:t>
      </w:r>
    </w:p>
    <w:p w14:paraId="76D5F7C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2085 </w:t>
      </w:r>
    </w:p>
    <w:p w14:paraId="098F92F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Los cuatro dígitos coincidieron correctamente con la contraseña de la caja fuerte compacta. Dentro de ella había una gran cantidad de dinero, a simple vista es muy difícil ver la cantidad exacta. Entre todo el dinero el chico retira un pendrive negro.</w:t>
      </w:r>
    </w:p>
    <w:p w14:paraId="6405E95E" w14:textId="000E6CF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Cierra la caja fuerte, toma su laptop del escritorio y se retira en silencio para no levantar a </w:t>
      </w:r>
      <w:r w:rsidR="00AD1DC6" w:rsidRPr="003778EF">
        <w:rPr>
          <w:rFonts w:ascii="Arial" w:hAnsi="Arial" w:cs="Arial"/>
          <w:b/>
          <w:bCs/>
          <w:sz w:val="24"/>
          <w:szCs w:val="24"/>
          <w:lang w:val="es-AR"/>
        </w:rPr>
        <w:t>su</w:t>
      </w:r>
      <w:r w:rsidRPr="003778EF">
        <w:rPr>
          <w:rFonts w:ascii="Arial" w:hAnsi="Arial" w:cs="Arial"/>
          <w:b/>
          <w:bCs/>
          <w:sz w:val="24"/>
          <w:szCs w:val="24"/>
          <w:lang w:val="es-AR"/>
        </w:rPr>
        <w:t xml:space="preserve"> hermana.</w:t>
      </w:r>
    </w:p>
    <w:p w14:paraId="51D69A9B" w14:textId="26097F7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pasaron cuatro años desde que descifre el pendrive que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dejo… ya pas</w:t>
      </w:r>
      <w:r w:rsidR="00F16E24">
        <w:rPr>
          <w:rFonts w:ascii="Arial" w:hAnsi="Arial" w:cs="Arial"/>
          <w:b/>
          <w:bCs/>
          <w:sz w:val="24"/>
          <w:szCs w:val="24"/>
          <w:lang w:val="es-AR"/>
        </w:rPr>
        <w:t xml:space="preserve">o </w:t>
      </w:r>
      <w:r w:rsidR="008A07E6">
        <w:rPr>
          <w:rFonts w:ascii="Arial" w:hAnsi="Arial" w:cs="Arial"/>
          <w:b/>
          <w:bCs/>
          <w:sz w:val="24"/>
          <w:szCs w:val="24"/>
          <w:lang w:val="es-AR"/>
        </w:rPr>
        <w:t>dos</w:t>
      </w:r>
      <w:r w:rsidR="008A07E6" w:rsidRPr="003778EF">
        <w:rPr>
          <w:rFonts w:ascii="Arial" w:hAnsi="Arial" w:cs="Arial"/>
          <w:b/>
          <w:bCs/>
          <w:sz w:val="24"/>
          <w:szCs w:val="24"/>
          <w:lang w:val="es-AR"/>
        </w:rPr>
        <w:t xml:space="preserve"> años</w:t>
      </w:r>
      <w:r w:rsidRPr="003778EF">
        <w:rPr>
          <w:rFonts w:ascii="Arial" w:hAnsi="Arial" w:cs="Arial"/>
          <w:b/>
          <w:bCs/>
          <w:sz w:val="24"/>
          <w:szCs w:val="24"/>
          <w:lang w:val="es-AR"/>
        </w:rPr>
        <w:t xml:space="preserve"> desde que ya no la veo. Hace ya </w:t>
      </w:r>
      <w:r w:rsidR="008A07E6">
        <w:rPr>
          <w:rFonts w:ascii="Arial" w:hAnsi="Arial" w:cs="Arial"/>
          <w:b/>
          <w:bCs/>
          <w:sz w:val="24"/>
          <w:szCs w:val="24"/>
          <w:lang w:val="es-AR"/>
        </w:rPr>
        <w:t>dos</w:t>
      </w:r>
      <w:r w:rsidR="008A07E6" w:rsidRPr="003778EF">
        <w:rPr>
          <w:rFonts w:ascii="Arial" w:hAnsi="Arial" w:cs="Arial"/>
          <w:b/>
          <w:bCs/>
          <w:sz w:val="24"/>
          <w:szCs w:val="24"/>
          <w:lang w:val="es-AR"/>
        </w:rPr>
        <w:t xml:space="preserve"> años</w:t>
      </w:r>
      <w:r w:rsidRPr="003778EF">
        <w:rPr>
          <w:rFonts w:ascii="Arial" w:hAnsi="Arial" w:cs="Arial"/>
          <w:b/>
          <w:bCs/>
          <w:sz w:val="24"/>
          <w:szCs w:val="24"/>
          <w:lang w:val="es-AR"/>
        </w:rPr>
        <w:t xml:space="preserve"> que esta todo tranquilo y aun así siento que esto no termino.)</w:t>
      </w:r>
    </w:p>
    <w:p w14:paraId="30F615E2" w14:textId="447637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joven revisa el calendario que se encuentra adherido al refrigerador y tacha el día anterior y redondea el de hoy. Todo el calendario se encuentra marcado de la misma manera.</w:t>
      </w:r>
    </w:p>
    <w:p w14:paraId="597D8425" w14:textId="5E443CF6" w:rsidR="00AD1DC6" w:rsidRPr="003778EF" w:rsidRDefault="00AD1DC6" w:rsidP="00864075">
      <w:pPr>
        <w:spacing w:line="360" w:lineRule="auto"/>
        <w:rPr>
          <w:rFonts w:ascii="Arial" w:hAnsi="Arial" w:cs="Arial"/>
          <w:b/>
          <w:bCs/>
          <w:sz w:val="24"/>
          <w:szCs w:val="24"/>
          <w:lang w:val="es-AR"/>
        </w:rPr>
      </w:pPr>
      <w:r w:rsidRPr="003778EF">
        <w:rPr>
          <w:rFonts w:ascii="Arial" w:hAnsi="Arial" w:cs="Arial"/>
          <w:b/>
          <w:bCs/>
          <w:sz w:val="24"/>
          <w:szCs w:val="24"/>
          <w:lang w:val="es-AR"/>
        </w:rPr>
        <w:t>Año 209</w:t>
      </w:r>
      <w:r w:rsidR="00CB427D" w:rsidRPr="003778EF">
        <w:rPr>
          <w:rFonts w:ascii="Arial" w:hAnsi="Arial" w:cs="Arial"/>
          <w:b/>
          <w:bCs/>
          <w:sz w:val="24"/>
          <w:szCs w:val="24"/>
          <w:lang w:val="es-AR"/>
        </w:rPr>
        <w:t>8</w:t>
      </w:r>
    </w:p>
    <w:p w14:paraId="4E7E07EC" w14:textId="77777777" w:rsidR="00AD1DC6" w:rsidRPr="003778EF" w:rsidRDefault="00AD1DC6"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Febrero  </w:t>
      </w:r>
    </w:p>
    <w:p w14:paraId="064DAD1E" w14:textId="6E13E13B" w:rsidR="00AD1DC6" w:rsidRPr="003778EF" w:rsidRDefault="00557E45"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Viernes </w:t>
      </w:r>
      <w:r w:rsidR="00AD1DC6" w:rsidRPr="003778EF">
        <w:rPr>
          <w:rFonts w:ascii="Arial" w:hAnsi="Arial" w:cs="Arial"/>
          <w:b/>
          <w:bCs/>
          <w:sz w:val="24"/>
          <w:szCs w:val="24"/>
          <w:lang w:val="es-AR"/>
        </w:rPr>
        <w:t>2</w:t>
      </w:r>
      <w:r w:rsidRPr="003778EF">
        <w:rPr>
          <w:rFonts w:ascii="Arial" w:hAnsi="Arial" w:cs="Arial"/>
          <w:b/>
          <w:bCs/>
          <w:sz w:val="24"/>
          <w:szCs w:val="24"/>
          <w:lang w:val="es-AR"/>
        </w:rPr>
        <w:t>1</w:t>
      </w:r>
    </w:p>
    <w:p w14:paraId="6BB25651" w14:textId="75C9A7D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Mientras deja su laptop en la mesa decodificando el pendrive</w:t>
      </w:r>
      <w:r w:rsidR="003E32ED" w:rsidRPr="003778EF">
        <w:rPr>
          <w:rFonts w:ascii="Arial" w:hAnsi="Arial" w:cs="Arial"/>
          <w:b/>
          <w:bCs/>
          <w:sz w:val="24"/>
          <w:szCs w:val="24"/>
          <w:lang w:val="es-AR"/>
        </w:rPr>
        <w:t>,</w:t>
      </w:r>
      <w:r w:rsidR="00FA2A1C">
        <w:rPr>
          <w:rFonts w:ascii="Arial" w:hAnsi="Arial" w:cs="Arial"/>
          <w:b/>
          <w:bCs/>
          <w:sz w:val="24"/>
          <w:szCs w:val="24"/>
          <w:lang w:val="es-AR"/>
        </w:rPr>
        <w:t xml:space="preserve"> </w:t>
      </w:r>
      <w:r w:rsidRPr="003778EF">
        <w:rPr>
          <w:rFonts w:ascii="Arial" w:hAnsi="Arial" w:cs="Arial"/>
          <w:b/>
          <w:bCs/>
          <w:sz w:val="24"/>
          <w:szCs w:val="24"/>
          <w:lang w:val="es-AR"/>
        </w:rPr>
        <w:t>empieza a preparar el desayuno para tres personas.</w:t>
      </w:r>
    </w:p>
    <w:p w14:paraId="33A64BC0" w14:textId="6506E8C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 hay muchos cálculos que no llevan a una coordenada o lugar, revise si puede ser alguna fecha de nacimiento e incluso investigue a más de 50 personas nacidas en esa fecha y no hay nada que lo relacione con el trabajo de hace </w:t>
      </w:r>
      <w:r w:rsidR="00F16E24">
        <w:rPr>
          <w:rFonts w:ascii="Arial" w:hAnsi="Arial" w:cs="Arial"/>
          <w:b/>
          <w:bCs/>
          <w:sz w:val="24"/>
          <w:szCs w:val="24"/>
          <w:lang w:val="es-AR"/>
        </w:rPr>
        <w:t>dos</w:t>
      </w:r>
      <w:r w:rsidRPr="003778EF">
        <w:rPr>
          <w:rFonts w:ascii="Arial" w:hAnsi="Arial" w:cs="Arial"/>
          <w:b/>
          <w:bCs/>
          <w:sz w:val="24"/>
          <w:szCs w:val="24"/>
          <w:lang w:val="es-AR"/>
        </w:rPr>
        <w:t xml:space="preserve"> años atrás, ni con el incidente de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ósea, nada relevante. No hay relación alguna. Solo me queda averiguar dos cosas… pero una de ella se me será imposible si no viajo a la capital de Unificación Central. La última teoría que me queda es que es una especie de código para activar una máquina. Aun así, es una especie de maquinaria muy avanzada para estas ecuaciones, es muy difícil de determinar si es para un pisapapeles avanzado con inteligencia artificial o una máquina para matar. Incluso si tuviera la maquina no sabría cómo utilizar este código, es muy distinto al resto de las pistas que me llevo a ella. ¡No entiendo! No tiene sentido, incluso está separado del resto de las coordenadas de ella. Pareciera una misión secundaria o algo. Maldito idiota que no deja ni una pista, aunque estando en su posición dudo mucho que deje pistas fáciles. Fue inteligente. Además, me sorprendió como conocía algunas cosas de mi para que se me haga un poco fácil de descifrar las coordenadas</w:t>
      </w:r>
      <w:r w:rsidR="00AD1DC6" w:rsidRPr="003778EF">
        <w:rPr>
          <w:rFonts w:ascii="Arial" w:hAnsi="Arial" w:cs="Arial"/>
          <w:b/>
          <w:bCs/>
          <w:sz w:val="24"/>
          <w:szCs w:val="24"/>
          <w:lang w:val="es-AR"/>
        </w:rPr>
        <w:t>,</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Mmh</w:t>
      </w:r>
      <w:proofErr w:type="spellEnd"/>
      <w:r w:rsidRPr="003778EF">
        <w:rPr>
          <w:rFonts w:ascii="Arial" w:hAnsi="Arial" w:cs="Arial"/>
          <w:b/>
          <w:bCs/>
          <w:sz w:val="24"/>
          <w:szCs w:val="24"/>
          <w:lang w:val="es-AR"/>
        </w:rPr>
        <w:t>…)</w:t>
      </w:r>
    </w:p>
    <w:p w14:paraId="0DB4D50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deja preparado dos desayunos cerca del horno de microondas. Empieza con su básico desayuno de leche con café, un vaso de jugo y uno de agua, con dos tostadas. </w:t>
      </w:r>
    </w:p>
    <w:p w14:paraId="6D5C291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Se centra en su laptop mientras desayuna.</w:t>
      </w:r>
    </w:p>
    <w:p w14:paraId="03A0DA6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(-Si cambio estos números y letras y los entrelazo con la tabla periódica da algunos componentes. Pero otros números y letras no son componentes de la tabla, sino que son de un software avanzado… </w:t>
      </w:r>
      <w:proofErr w:type="spellStart"/>
      <w:r w:rsidRPr="003778EF">
        <w:rPr>
          <w:rFonts w:ascii="Arial" w:hAnsi="Arial" w:cs="Arial"/>
          <w:b/>
          <w:bCs/>
          <w:sz w:val="24"/>
          <w:szCs w:val="24"/>
          <w:lang w:val="es-AR"/>
        </w:rPr>
        <w:t>ahhh</w:t>
      </w:r>
      <w:proofErr w:type="spellEnd"/>
      <w:r w:rsidRPr="003778EF">
        <w:rPr>
          <w:rFonts w:ascii="Arial" w:hAnsi="Arial" w:cs="Arial"/>
          <w:b/>
          <w:bCs/>
          <w:sz w:val="24"/>
          <w:szCs w:val="24"/>
          <w:lang w:val="es-AR"/>
        </w:rPr>
        <w:t xml:space="preserve"> que molesto es… de todas maneras no lograre nada… Mierda</w:t>
      </w:r>
      <w:r w:rsidR="003E32ED" w:rsidRPr="003778EF">
        <w:rPr>
          <w:rFonts w:ascii="Arial" w:hAnsi="Arial" w:cs="Arial"/>
          <w:b/>
          <w:bCs/>
          <w:sz w:val="24"/>
          <w:szCs w:val="24"/>
          <w:lang w:val="es-AR"/>
        </w:rPr>
        <w:t>,</w:t>
      </w:r>
      <w:r w:rsidRPr="003778EF">
        <w:rPr>
          <w:rFonts w:ascii="Arial" w:hAnsi="Arial" w:cs="Arial"/>
          <w:b/>
          <w:bCs/>
          <w:sz w:val="24"/>
          <w:szCs w:val="24"/>
          <w:lang w:val="es-AR"/>
        </w:rPr>
        <w:t xml:space="preserve"> si no entro a la capital de Unificación Central no sirve de nada mis dos teorías, necesito más información que no puedo encontrar solo por internet…</w:t>
      </w:r>
      <w:r w:rsidR="003E32ED" w:rsidRPr="003778EF">
        <w:rPr>
          <w:rFonts w:ascii="Arial" w:hAnsi="Arial" w:cs="Arial"/>
          <w:b/>
          <w:bCs/>
          <w:sz w:val="24"/>
          <w:szCs w:val="24"/>
          <w:lang w:val="es-AR"/>
        </w:rPr>
        <w:t xml:space="preserve"> Y esa tontería de la Deep </w:t>
      </w:r>
      <w:proofErr w:type="spellStart"/>
      <w:r w:rsidR="003E32ED" w:rsidRPr="003778EF">
        <w:rPr>
          <w:rFonts w:ascii="Arial" w:hAnsi="Arial" w:cs="Arial"/>
          <w:b/>
          <w:bCs/>
          <w:sz w:val="24"/>
          <w:szCs w:val="24"/>
          <w:lang w:val="es-AR"/>
        </w:rPr>
        <w:t>wep</w:t>
      </w:r>
      <w:proofErr w:type="spellEnd"/>
      <w:r w:rsidR="003E32ED" w:rsidRPr="003778EF">
        <w:rPr>
          <w:rFonts w:ascii="Arial" w:hAnsi="Arial" w:cs="Arial"/>
          <w:b/>
          <w:bCs/>
          <w:sz w:val="24"/>
          <w:szCs w:val="24"/>
          <w:lang w:val="es-AR"/>
        </w:rPr>
        <w:t xml:space="preserve"> no tiene nada como esto, le queda incluso corta la página.</w:t>
      </w:r>
      <w:r w:rsidRPr="003778EF">
        <w:rPr>
          <w:rFonts w:ascii="Arial" w:hAnsi="Arial" w:cs="Arial"/>
          <w:b/>
          <w:bCs/>
          <w:sz w:val="24"/>
          <w:szCs w:val="24"/>
          <w:lang w:val="es-AR"/>
        </w:rPr>
        <w:t>)</w:t>
      </w:r>
    </w:p>
    <w:p w14:paraId="4CE872A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chico cierra su laptop mientras termina de desayunar con el vaso con agua y un poco de tostada que sobra.</w:t>
      </w:r>
    </w:p>
    <w:p w14:paraId="0C83F99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Ahh</w:t>
      </w:r>
      <w:proofErr w:type="spellEnd"/>
      <w:r w:rsidRPr="003778EF">
        <w:rPr>
          <w:rFonts w:ascii="Arial" w:hAnsi="Arial" w:cs="Arial"/>
          <w:b/>
          <w:bCs/>
          <w:sz w:val="24"/>
          <w:szCs w:val="24"/>
          <w:lang w:val="es-AR"/>
        </w:rPr>
        <w:t>… –Suspira desanimado dejando caer sus hombros hacia detrás de la silla– Esto ya ni tendría que importarme en lo absoluto. Lo prioritario de esta información ya está completa, ella está sana y protegida, no tengo nada más que hacer. Ya no tengo porqué seguir jugándome el cuello por información que me dejo una persona que no figura en el radar… pudo haber dado un nombre falso… anqué también sería estúpido e irrelevante.</w:t>
      </w:r>
    </w:p>
    <w:p w14:paraId="3E0BE0A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ese momento el joven reacciona preocupado por un recuerdo. </w:t>
      </w:r>
    </w:p>
    <w:p w14:paraId="68B6B16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Levantando su remera y observando su cintura del lado izquierdo.</w:t>
      </w:r>
    </w:p>
    <w:p w14:paraId="43C16A0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cicatriz se podía remarcar claramente debajo de sus costillas. </w:t>
      </w:r>
    </w:p>
    <w:p w14:paraId="6E0C862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Sus dedos rosan levemente la cicatriz mientras murmura.</w:t>
      </w:r>
    </w:p>
    <w:p w14:paraId="71842FB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puedo dejar que esto preocupe más a mi familia. La misión ya está completa, ahora solo concéntrate en cuidar a tu familia.</w:t>
      </w:r>
    </w:p>
    <w:p w14:paraId="772717FB" w14:textId="2B8329E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aquel momento una voz del pasado que aún recuerda claramente, resuena constantemente en sus oídos como si esa persona aun viviera. </w:t>
      </w:r>
    </w:p>
    <w:p w14:paraId="31CFE14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“Te aseguro que te dará la fuerza de proteger a las personas que conocerás y amaras.”</w:t>
      </w:r>
    </w:p>
    <w:p w14:paraId="0F03678C" w14:textId="77777777" w:rsidR="00387C10" w:rsidRPr="003778EF" w:rsidRDefault="00387C1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Son las palabras que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le dijo en el incidente de Fukuoka.</w:t>
      </w:r>
    </w:p>
    <w:p w14:paraId="10A8232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En ese momento el joven reacciona rápidamente al escuchar algunos pasos bajando de la segunda planta hacia la cocina. Baja su remera y retira rápidamente el pendrive de la laptop guardándola en su bolsillo.</w:t>
      </w:r>
    </w:p>
    <w:p w14:paraId="1D5958F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que haces despierto tan temprano.</w:t>
      </w:r>
    </w:p>
    <w:p w14:paraId="07B71F1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-Prepare el desayuno mama.</w:t>
      </w:r>
    </w:p>
    <w:p w14:paraId="172FF4D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pelo castaño se encuentra totalmente despeinado, pero de una manera tan rara que incluso se ve hermosa de esa manera, con su pijama similar al de </w:t>
      </w:r>
      <w:proofErr w:type="spellStart"/>
      <w:r w:rsidRPr="003778EF">
        <w:rPr>
          <w:rFonts w:ascii="Arial" w:hAnsi="Arial" w:cs="Arial"/>
          <w:b/>
          <w:bCs/>
          <w:sz w:val="24"/>
          <w:szCs w:val="24"/>
          <w:lang w:val="es-AR"/>
        </w:rPr>
        <w:t>Hitome</w:t>
      </w:r>
      <w:proofErr w:type="spellEnd"/>
      <w:r w:rsidRPr="003778EF">
        <w:rPr>
          <w:rFonts w:ascii="Arial" w:hAnsi="Arial" w:cs="Arial"/>
          <w:b/>
          <w:bCs/>
          <w:sz w:val="24"/>
          <w:szCs w:val="24"/>
          <w:lang w:val="es-AR"/>
        </w:rPr>
        <w:t>, solo que el color es completamente negro.</w:t>
      </w:r>
    </w:p>
    <w:p w14:paraId="25D0CD40" w14:textId="21CA50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w:t>
      </w:r>
      <w:r w:rsidR="0044431F" w:rsidRPr="003778EF">
        <w:rPr>
          <w:rFonts w:ascii="Arial" w:hAnsi="Arial" w:cs="Arial"/>
          <w:b/>
          <w:bCs/>
          <w:sz w:val="24"/>
          <w:szCs w:val="24"/>
          <w:lang w:val="es-AR"/>
        </w:rPr>
        <w:t>gracias,</w:t>
      </w:r>
      <w:r w:rsidRPr="003778EF">
        <w:rPr>
          <w:rFonts w:ascii="Arial" w:hAnsi="Arial" w:cs="Arial"/>
          <w:b/>
          <w:bCs/>
          <w:sz w:val="24"/>
          <w:szCs w:val="24"/>
          <w:lang w:val="es-AR"/>
        </w:rPr>
        <w:t xml:space="preserve"> hijo. </w:t>
      </w:r>
    </w:p>
    <w:p w14:paraId="565ECE5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toma el desayuno con una enorme sonrisa y un poco de rubor en sus mejillas al ver como su hijo le preparo el desayuno, se sienta en la mesa y habla.</w:t>
      </w:r>
    </w:p>
    <w:p w14:paraId="0E1FB5E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devuelta entro en tu habitación, ¿no es así?</w:t>
      </w:r>
    </w:p>
    <w:p w14:paraId="7191486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por lo menos ahora viene más temprano. </w:t>
      </w:r>
    </w:p>
    <w:p w14:paraId="6D92DB0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con una mirada desafiante murmura.</w:t>
      </w:r>
    </w:p>
    <w:p w14:paraId="35E9661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-Esa niña es inteligente… se me adelanto. Es inteligente, casi como su madre, es por eso </w:t>
      </w:r>
      <w:r w:rsidR="00387C10" w:rsidRPr="003778EF">
        <w:rPr>
          <w:rFonts w:ascii="Arial" w:hAnsi="Arial" w:cs="Arial"/>
          <w:b/>
          <w:bCs/>
          <w:sz w:val="24"/>
          <w:szCs w:val="24"/>
          <w:lang w:val="es-AR"/>
        </w:rPr>
        <w:t>por lo que</w:t>
      </w:r>
      <w:r w:rsidRPr="003778EF">
        <w:rPr>
          <w:rFonts w:ascii="Arial" w:hAnsi="Arial" w:cs="Arial"/>
          <w:b/>
          <w:bCs/>
          <w:sz w:val="24"/>
          <w:szCs w:val="24"/>
          <w:lang w:val="es-AR"/>
        </w:rPr>
        <w:t xml:space="preserve"> nunca me ganara, sigue siendo mi hija. Yo tengo algo que ella aún no tiene y no tendrá en muchos años…</w:t>
      </w:r>
    </w:p>
    <w:p w14:paraId="55FE9CB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rostro de la madre rápidamente cambia su mirada y empieza a reír con una sonrías rara, soltando una gota de saliva, y unos ojos perversos imaginando algo fuera de lugar.</w:t>
      </w:r>
    </w:p>
    <w:p w14:paraId="23CF8EF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6CAD970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Disculpa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estaba pensando en algo. –Habla mientras limpia su saliva.</w:t>
      </w:r>
    </w:p>
    <w:p w14:paraId="5A8842A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sabe claramente en qué clase de pensamientos se perdió.</w:t>
      </w:r>
    </w:p>
    <w:p w14:paraId="38711F3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 mucho pedir que ambas dejen ve venir a mi habitación por las mañanas…? la última ves estaban ambas vestidas de sirvientas…</w:t>
      </w:r>
    </w:p>
    <w:p w14:paraId="66C6423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–Habla la madre con autoridad– No hay nada de malo en que una mama quiera verse sexi.</w:t>
      </w:r>
    </w:p>
    <w:p w14:paraId="5EE70049" w14:textId="40B3A0E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verdad si hay </w:t>
      </w:r>
      <w:r w:rsidR="00096D96" w:rsidRPr="003778EF">
        <w:rPr>
          <w:rFonts w:ascii="Arial" w:hAnsi="Arial" w:cs="Arial"/>
          <w:b/>
          <w:bCs/>
          <w:sz w:val="24"/>
          <w:szCs w:val="24"/>
          <w:lang w:val="es-AR"/>
        </w:rPr>
        <w:t xml:space="preserve">algo </w:t>
      </w:r>
      <w:r w:rsidRPr="003778EF">
        <w:rPr>
          <w:rFonts w:ascii="Arial" w:hAnsi="Arial" w:cs="Arial"/>
          <w:b/>
          <w:bCs/>
          <w:sz w:val="24"/>
          <w:szCs w:val="24"/>
          <w:lang w:val="es-AR"/>
        </w:rPr>
        <w:t xml:space="preserve">de malo si </w:t>
      </w:r>
      <w:r w:rsidR="00096D96" w:rsidRPr="003778EF">
        <w:rPr>
          <w:rFonts w:ascii="Arial" w:hAnsi="Arial" w:cs="Arial"/>
          <w:b/>
          <w:bCs/>
          <w:sz w:val="24"/>
          <w:szCs w:val="24"/>
          <w:lang w:val="es-AR"/>
        </w:rPr>
        <w:t>t</w:t>
      </w:r>
      <w:r w:rsidRPr="003778EF">
        <w:rPr>
          <w:rFonts w:ascii="Arial" w:hAnsi="Arial" w:cs="Arial"/>
          <w:b/>
          <w:bCs/>
          <w:sz w:val="24"/>
          <w:szCs w:val="24"/>
          <w:lang w:val="es-AR"/>
        </w:rPr>
        <w:t xml:space="preserve">e viste de sirvientas. Además, eran las cuatro de la madrugada. </w:t>
      </w:r>
      <w:r w:rsidR="00387C10" w:rsidRPr="003778EF">
        <w:rPr>
          <w:rFonts w:ascii="Arial" w:hAnsi="Arial" w:cs="Arial"/>
          <w:b/>
          <w:bCs/>
          <w:sz w:val="24"/>
          <w:szCs w:val="24"/>
          <w:lang w:val="es-AR"/>
        </w:rPr>
        <w:t>¿Qué</w:t>
      </w:r>
      <w:r w:rsidRPr="003778EF">
        <w:rPr>
          <w:rFonts w:ascii="Arial" w:hAnsi="Arial" w:cs="Arial"/>
          <w:b/>
          <w:bCs/>
          <w:sz w:val="24"/>
          <w:szCs w:val="24"/>
          <w:lang w:val="es-AR"/>
        </w:rPr>
        <w:t xml:space="preserve"> hacían las dos levantadas a las cuatro de la madrugada intentando entrar a mi habitación</w:t>
      </w:r>
      <w:r w:rsidR="00387C10" w:rsidRPr="003778EF">
        <w:rPr>
          <w:rFonts w:ascii="Arial" w:hAnsi="Arial" w:cs="Arial"/>
          <w:b/>
          <w:bCs/>
          <w:sz w:val="24"/>
          <w:szCs w:val="24"/>
          <w:lang w:val="es-AR"/>
        </w:rPr>
        <w:t>?</w:t>
      </w:r>
      <w:r w:rsidRPr="003778EF">
        <w:rPr>
          <w:rFonts w:ascii="Arial" w:hAnsi="Arial" w:cs="Arial"/>
          <w:b/>
          <w:bCs/>
          <w:sz w:val="24"/>
          <w:szCs w:val="24"/>
          <w:lang w:val="es-AR"/>
        </w:rPr>
        <w:t>, no tiene sentido y no es normal.</w:t>
      </w:r>
    </w:p>
    <w:p w14:paraId="5F02D53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Jum</w:t>
      </w:r>
      <w:proofErr w:type="spellEnd"/>
      <w:r w:rsidRPr="003778EF">
        <w:rPr>
          <w:rFonts w:ascii="Arial" w:hAnsi="Arial" w:cs="Arial"/>
          <w:b/>
          <w:bCs/>
          <w:sz w:val="24"/>
          <w:szCs w:val="24"/>
          <w:lang w:val="es-AR"/>
        </w:rPr>
        <w:t>…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aparta la mirada un poco molesta– No perderé ante mi hija, mucho menos si sus atributos un son como los de un pequeño limón.</w:t>
      </w:r>
    </w:p>
    <w:p w14:paraId="0ABACA5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Un gran y retumbante sonido provino de la segunda planta. La madera parecía agrietarse rápidamente. Ambos preocupados observan el techo y el joven murmura por ultimo.</w:t>
      </w:r>
    </w:p>
    <w:p w14:paraId="3AF1554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-Deja de intentar ganarle a tu propia hija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ni una de las dos va a ganar, sea lo que sea que intenten ganar haciendo eso. Y, por cierto, me voy antes de que baje. Esta vez voy a apostar por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creo que te escucho.</w:t>
      </w:r>
    </w:p>
    <w:p w14:paraId="57607CC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decepcionada se sorprende al ver como su hijo apuesta a la competencia. Su corazón es lastimado gravemente por la falta de confianza.</w:t>
      </w:r>
    </w:p>
    <w:p w14:paraId="2BA0845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Eso dolió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no confías en tu madre? –Habla triste mientras sujeta su pecho.</w:t>
      </w:r>
    </w:p>
    <w:p w14:paraId="4800C19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-Mm… casi siempre sí, pero ahora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te escucho y dudo que ganes. Me voy a cambiar.</w:t>
      </w:r>
    </w:p>
    <w:p w14:paraId="601061A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queda petrificado en medio de las escaleras.</w:t>
      </w:r>
    </w:p>
    <w:p w14:paraId="6F7E1CCD" w14:textId="20CF2C7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demonio de pelo castaño y ojos azules empieza a descender esas largas escaleras hacia la cocina. Su </w:t>
      </w:r>
      <w:r w:rsidR="00096D96" w:rsidRPr="003778EF">
        <w:rPr>
          <w:rFonts w:ascii="Arial" w:hAnsi="Arial" w:cs="Arial"/>
          <w:b/>
          <w:bCs/>
          <w:sz w:val="24"/>
          <w:szCs w:val="24"/>
          <w:lang w:val="es-AR"/>
        </w:rPr>
        <w:t>simple</w:t>
      </w:r>
      <w:r w:rsidRPr="003778EF">
        <w:rPr>
          <w:rFonts w:ascii="Arial" w:hAnsi="Arial" w:cs="Arial"/>
          <w:b/>
          <w:bCs/>
          <w:sz w:val="24"/>
          <w:szCs w:val="24"/>
          <w:lang w:val="es-AR"/>
        </w:rPr>
        <w:t xml:space="preserve"> presencia deja pálido al joven.</w:t>
      </w:r>
    </w:p>
    <w:p w14:paraId="5423D0F8" w14:textId="38C04F1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Con una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un poco temblorosa el joven Oziel murmura.</w:t>
      </w:r>
    </w:p>
    <w:p w14:paraId="7D14948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-Po-Por favor… es nuestra madre, ten un poco de piedad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1993087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demonio castaño de ojos azules empieza a expedir una increíble sensación de pavor y desestabilidad emocional. </w:t>
      </w:r>
    </w:p>
    <w:p w14:paraId="38B875C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lo dice… tendré piedad con esa mujer llamada madre…</w:t>
      </w:r>
    </w:p>
    <w:p w14:paraId="178C18A2" w14:textId="16413407" w:rsidR="001277D7" w:rsidRPr="003778EF" w:rsidRDefault="001277D7" w:rsidP="00864075">
      <w:pPr>
        <w:spacing w:line="360" w:lineRule="auto"/>
        <w:rPr>
          <w:rFonts w:ascii="Arial" w:hAnsi="Arial" w:cs="Arial"/>
          <w:b/>
          <w:bCs/>
          <w:sz w:val="24"/>
          <w:szCs w:val="24"/>
          <w:lang w:val="es-ES"/>
        </w:rPr>
      </w:pPr>
      <w:r w:rsidRPr="003778EF">
        <w:rPr>
          <w:rFonts w:ascii="Arial" w:hAnsi="Arial" w:cs="Arial"/>
          <w:b/>
          <w:bCs/>
          <w:sz w:val="24"/>
          <w:szCs w:val="24"/>
          <w:lang w:val="es-AR"/>
        </w:rPr>
        <w:lastRenderedPageBreak/>
        <w:t>Esa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no parece de la joven hermana que Oziel dejo durmiendo hace algunos minutos. Parecía la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de una especie de demonio de un videojuego.</w:t>
      </w:r>
      <w:r w:rsidRPr="003778EF">
        <w:rPr>
          <w:rFonts w:ascii="Arial" w:hAnsi="Arial" w:cs="Arial"/>
          <w:b/>
          <w:bCs/>
          <w:sz w:val="24"/>
          <w:szCs w:val="24"/>
          <w:lang w:val="es-ES"/>
        </w:rPr>
        <w:t xml:space="preserve"> </w:t>
      </w:r>
    </w:p>
    <w:p w14:paraId="7499CC8D" w14:textId="77777777" w:rsidR="001277D7" w:rsidRPr="00EC0A01" w:rsidRDefault="001277D7" w:rsidP="001277D7">
      <w:pPr>
        <w:rPr>
          <w:rFonts w:ascii="Calibri" w:hAnsi="Calibri" w:cs="Calibri"/>
          <w:b/>
          <w:sz w:val="16"/>
          <w:szCs w:val="16"/>
          <w:lang w:val="es-ES"/>
        </w:rPr>
      </w:pPr>
    </w:p>
    <w:p w14:paraId="4B4924EC"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2</w:t>
      </w:r>
    </w:p>
    <w:p w14:paraId="501A5A8F" w14:textId="77777777" w:rsidR="001277D7" w:rsidRPr="00386F87" w:rsidRDefault="001277D7" w:rsidP="001277D7">
      <w:pPr>
        <w:rPr>
          <w:rFonts w:ascii="Calibri" w:hAnsi="Calibri" w:cs="Calibri"/>
          <w:sz w:val="28"/>
          <w:szCs w:val="28"/>
          <w:lang w:val="es-AR"/>
        </w:rPr>
      </w:pPr>
    </w:p>
    <w:p w14:paraId="1E10FE36" w14:textId="3A6C7BC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Mientras una especie de batalla se desata en la cocina,</w:t>
      </w:r>
      <w:r w:rsidR="007F205D">
        <w:rPr>
          <w:rFonts w:ascii="Arial" w:hAnsi="Arial" w:cs="Arial"/>
          <w:b/>
          <w:bCs/>
          <w:sz w:val="24"/>
          <w:szCs w:val="24"/>
          <w:lang w:val="es-AR"/>
        </w:rPr>
        <w:t xml:space="preserve"> </w:t>
      </w:r>
      <w:r w:rsidRPr="003778EF">
        <w:rPr>
          <w:rFonts w:ascii="Arial" w:hAnsi="Arial" w:cs="Arial"/>
          <w:b/>
          <w:bCs/>
          <w:sz w:val="24"/>
          <w:szCs w:val="24"/>
          <w:lang w:val="es-AR"/>
        </w:rPr>
        <w:t>Ozi</w:t>
      </w:r>
      <w:r w:rsidR="007F205D">
        <w:rPr>
          <w:rFonts w:ascii="Arial" w:hAnsi="Arial" w:cs="Arial"/>
          <w:b/>
          <w:bCs/>
          <w:sz w:val="24"/>
          <w:szCs w:val="24"/>
          <w:lang w:val="es-AR"/>
        </w:rPr>
        <w:t>el</w:t>
      </w:r>
      <w:r w:rsidRPr="003778EF">
        <w:rPr>
          <w:rFonts w:ascii="Arial" w:hAnsi="Arial" w:cs="Arial"/>
          <w:b/>
          <w:bCs/>
          <w:sz w:val="24"/>
          <w:szCs w:val="24"/>
          <w:lang w:val="es-AR"/>
        </w:rPr>
        <w:t xml:space="preserve"> se viste.</w:t>
      </w:r>
    </w:p>
    <w:p w14:paraId="0CF5246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uniforme escolar es compuesto por un pantalón y chaqueta negra con algunos bordeados de color verde cartuja en los puños de la chaqueta, y una remera amarilla con algunos detalles negros.</w:t>
      </w:r>
    </w:p>
    <w:p w14:paraId="33833607" w14:textId="77777777" w:rsidR="00391364"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2045 la estabilidad climática había cambiado drásticamente. Las estaciones del año habían tomado un increíble cambio. </w:t>
      </w:r>
    </w:p>
    <w:p w14:paraId="4BBC688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Invierno, primavera, verano y otoño ya no eran estables.</w:t>
      </w:r>
    </w:p>
    <w:p w14:paraId="1602256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verano en ocasiones la temperatura llega a bajar hasta unos -10 grados. El invierno era tan imprevisto y el más molesto ya que de hacer -5 grados subía hasta unos 30.</w:t>
      </w:r>
    </w:p>
    <w:p w14:paraId="6B60F87D" w14:textId="366158C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gran cantidad de gente sufría físicamente por estos cambios climáticos agresivos que no solo cambiaban </w:t>
      </w:r>
      <w:r w:rsidR="0044431F" w:rsidRPr="003778EF">
        <w:rPr>
          <w:rFonts w:ascii="Arial" w:hAnsi="Arial" w:cs="Arial"/>
          <w:b/>
          <w:bCs/>
          <w:sz w:val="24"/>
          <w:szCs w:val="24"/>
          <w:lang w:val="es-AR"/>
        </w:rPr>
        <w:t>drásticamente,</w:t>
      </w:r>
      <w:r w:rsidRPr="003778EF">
        <w:rPr>
          <w:rFonts w:ascii="Arial" w:hAnsi="Arial" w:cs="Arial"/>
          <w:b/>
          <w:bCs/>
          <w:sz w:val="24"/>
          <w:szCs w:val="24"/>
          <w:lang w:val="es-AR"/>
        </w:rPr>
        <w:t xml:space="preserve"> sino que llegaban a superar los grados normales, lo máximo fue de 55 grados registrado, superando a Irán, y mínima hasta de -6</w:t>
      </w:r>
      <w:r w:rsidR="0044431F" w:rsidRPr="003778EF">
        <w:rPr>
          <w:rFonts w:ascii="Arial" w:hAnsi="Arial" w:cs="Arial"/>
          <w:b/>
          <w:bCs/>
          <w:sz w:val="24"/>
          <w:szCs w:val="24"/>
          <w:lang w:val="es-AR"/>
        </w:rPr>
        <w:t>0</w:t>
      </w:r>
      <w:r w:rsidRPr="003778EF">
        <w:rPr>
          <w:rFonts w:ascii="Arial" w:hAnsi="Arial" w:cs="Arial"/>
          <w:b/>
          <w:bCs/>
          <w:sz w:val="24"/>
          <w:szCs w:val="24"/>
          <w:lang w:val="es-AR"/>
        </w:rPr>
        <w:t>, casi la misma que del polo norte. Esto causo que una gran cantidad de gente falleciera, alrededor de 60 millones de muertes registradas en tan solo un año y cinco meses.</w:t>
      </w:r>
    </w:p>
    <w:p w14:paraId="0229D617" w14:textId="0F160AB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cuerpo humano aun así es increíble al tomar tan solo 20 años en adaptarse a estos horribles cambios que azotaban a la gente.</w:t>
      </w:r>
    </w:p>
    <w:p w14:paraId="407BDC78" w14:textId="77777777" w:rsidR="001E1919" w:rsidRPr="003778EF" w:rsidRDefault="001E1919"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ONU, junto a 54 países, hicieron algo al respecto, así restablecieron un poco más los cambios climáticos. </w:t>
      </w:r>
    </w:p>
    <w:p w14:paraId="141D428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Lograrlo no fue fácil, pero lograron estabilizar un 37% el cambio climático, así redujeron una gran cantidad de muertes. Hasta el día de hoy continúan </w:t>
      </w:r>
      <w:r w:rsidRPr="003778EF">
        <w:rPr>
          <w:rFonts w:ascii="Arial" w:hAnsi="Arial" w:cs="Arial"/>
          <w:b/>
          <w:bCs/>
          <w:sz w:val="24"/>
          <w:szCs w:val="24"/>
          <w:lang w:val="es-AR"/>
        </w:rPr>
        <w:lastRenderedPageBreak/>
        <w:t>intentando llegar hasta un 50% de estabilidad, hasta entonces, pocas personas salen de musculosa en verano sin llevar una abrigada chaqueta.</w:t>
      </w:r>
    </w:p>
    <w:p w14:paraId="418E735C" w14:textId="41E190C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siempre se encuentra preparado llevando una bufanda del equipo de soccer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xml:space="preserve"> de color blanco rojo y amarillo. La insignia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xml:space="preserve"> CFG (Carl Friedrich Gauss), es una especie de escudo rojo con una corona amarilla y dos alas blancas.</w:t>
      </w:r>
    </w:p>
    <w:p w14:paraId="10EC785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lavarse la cara y cepillarse los dientes, el joven guarda el pendrive que aún tenía en el pantalón de su pijama tirado en el suelo, poniendo la contraseña de su caja fuerte compacta y devolviéndola a su lugar.</w:t>
      </w:r>
    </w:p>
    <w:p w14:paraId="5AD1C5B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silencio ya hacía en toda la casa.</w:t>
      </w:r>
    </w:p>
    <w:p w14:paraId="3C9A35E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batalla había cesado.</w:t>
      </w:r>
    </w:p>
    <w:p w14:paraId="03138D08" w14:textId="7A3BD2A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w:t>
      </w:r>
      <w:r w:rsidR="008345A6">
        <w:rPr>
          <w:rFonts w:ascii="Arial" w:hAnsi="Arial" w:cs="Arial"/>
          <w:b/>
          <w:bCs/>
          <w:sz w:val="24"/>
          <w:szCs w:val="24"/>
          <w:lang w:val="es-AR"/>
        </w:rPr>
        <w:t>tomi</w:t>
      </w:r>
      <w:proofErr w:type="spellEnd"/>
      <w:r w:rsidRPr="003778EF">
        <w:rPr>
          <w:rFonts w:ascii="Arial" w:hAnsi="Arial" w:cs="Arial"/>
          <w:b/>
          <w:bCs/>
          <w:sz w:val="24"/>
          <w:szCs w:val="24"/>
          <w:lang w:val="es-AR"/>
        </w:rPr>
        <w:t>… espero que hayas sido gentil con nuestra madre.</w:t>
      </w:r>
    </w:p>
    <w:p w14:paraId="20162DC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preocupado mientras se retira de su habitación con su mochila.</w:t>
      </w:r>
    </w:p>
    <w:p w14:paraId="0DE6AB7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intenta pasar por alto el desorden de toda la casa que la batalla </w:t>
      </w:r>
      <w:r w:rsidR="00391364" w:rsidRPr="003778EF">
        <w:rPr>
          <w:rFonts w:ascii="Arial" w:hAnsi="Arial" w:cs="Arial"/>
          <w:b/>
          <w:bCs/>
          <w:sz w:val="24"/>
          <w:szCs w:val="24"/>
          <w:lang w:val="es-AR"/>
        </w:rPr>
        <w:t>uno contra uno</w:t>
      </w:r>
      <w:r w:rsidRPr="003778EF">
        <w:rPr>
          <w:rFonts w:ascii="Arial" w:hAnsi="Arial" w:cs="Arial"/>
          <w:b/>
          <w:bCs/>
          <w:sz w:val="24"/>
          <w:szCs w:val="24"/>
          <w:lang w:val="es-AR"/>
        </w:rPr>
        <w:t xml:space="preserve"> había dejado.</w:t>
      </w:r>
    </w:p>
    <w:p w14:paraId="654C0CD4" w14:textId="674F9D1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w:t>
      </w:r>
      <w:r w:rsidR="008345A6">
        <w:rPr>
          <w:rFonts w:ascii="Arial" w:hAnsi="Arial" w:cs="Arial"/>
          <w:b/>
          <w:bCs/>
          <w:sz w:val="24"/>
          <w:szCs w:val="24"/>
          <w:lang w:val="es-AR"/>
        </w:rPr>
        <w:t>tomi</w:t>
      </w:r>
      <w:proofErr w:type="spellEnd"/>
      <w:r w:rsidRPr="003778EF">
        <w:rPr>
          <w:rFonts w:ascii="Arial" w:hAnsi="Arial" w:cs="Arial"/>
          <w:b/>
          <w:bCs/>
          <w:sz w:val="24"/>
          <w:szCs w:val="24"/>
          <w:lang w:val="es-AR"/>
        </w:rPr>
        <w:t>, no olvides de despertar a mamá para que entre a trabajar, aún sigue inconsciente. –Habla en voz baja mientras se ata las agujetas de sus zapatos negros.</w:t>
      </w:r>
    </w:p>
    <w:p w14:paraId="319507B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hermosa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se encontraba plasmada en el suelo completamente censurada para +18</w:t>
      </w:r>
      <w:r w:rsidR="00391364" w:rsidRPr="003778EF">
        <w:rPr>
          <w:rFonts w:ascii="Arial" w:hAnsi="Arial" w:cs="Arial"/>
          <w:b/>
          <w:bCs/>
          <w:sz w:val="24"/>
          <w:szCs w:val="24"/>
          <w:lang w:val="es-AR"/>
        </w:rPr>
        <w:t xml:space="preserve"> (mayores de 18 años)</w:t>
      </w:r>
      <w:r w:rsidRPr="003778EF">
        <w:rPr>
          <w:rFonts w:ascii="Arial" w:hAnsi="Arial" w:cs="Arial"/>
          <w:b/>
          <w:bCs/>
          <w:sz w:val="24"/>
          <w:szCs w:val="24"/>
          <w:lang w:val="es-AR"/>
        </w:rPr>
        <w:t>. Mientras su hija se encontraba desayunando y viendo las noticias como si nada hubiera pasado.</w:t>
      </w:r>
    </w:p>
    <w:p w14:paraId="3D56DEFD" w14:textId="5E9E3F14"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¿vas a llegar temprano? Así prepar</w:t>
      </w:r>
      <w:r w:rsidR="00FD62A2" w:rsidRPr="003778EF">
        <w:rPr>
          <w:rFonts w:ascii="Arial" w:hAnsi="Arial" w:cs="Arial"/>
          <w:b/>
          <w:bCs/>
          <w:sz w:val="24"/>
          <w:szCs w:val="24"/>
          <w:lang w:val="es-AR"/>
        </w:rPr>
        <w:t>o</w:t>
      </w:r>
      <w:r w:rsidRPr="003778EF">
        <w:rPr>
          <w:rFonts w:ascii="Arial" w:hAnsi="Arial" w:cs="Arial"/>
          <w:b/>
          <w:bCs/>
          <w:sz w:val="24"/>
          <w:szCs w:val="24"/>
          <w:lang w:val="es-AR"/>
        </w:rPr>
        <w:t xml:space="preserve"> la cena. O dejo que esta mujer cocine.</w:t>
      </w:r>
    </w:p>
    <w:p w14:paraId="48B5570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más probable que sí. Hoy no tengo nada de trabajo extra ni nada por el estilo. Ya me voy.</w:t>
      </w:r>
    </w:p>
    <w:p w14:paraId="6FD81CC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 xml:space="preserve">Que te valla bien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–Habla mientras saluda con su mano izquierda aun sosteniendo una tostada.</w:t>
      </w:r>
    </w:p>
    <w:p w14:paraId="50D3EBF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detiene en la entrada de su casa mientras mira de reojo el apellido marcado en la entrada.</w:t>
      </w:r>
    </w:p>
    <w:p w14:paraId="6D0FF9BB" w14:textId="12A6DD1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096D96" w:rsidRPr="003778EF">
        <w:rPr>
          <w:rFonts w:ascii="Arial" w:hAnsi="Arial" w:cs="Arial"/>
          <w:b/>
          <w:bCs/>
          <w:sz w:val="24"/>
          <w:szCs w:val="24"/>
          <w:lang w:val="es-AR"/>
        </w:rPr>
        <w:t xml:space="preserve">Familia </w:t>
      </w:r>
      <w:proofErr w:type="spellStart"/>
      <w:r w:rsidR="007D7455">
        <w:rPr>
          <w:rFonts w:ascii="Arial" w:hAnsi="Arial" w:cs="Arial"/>
          <w:b/>
          <w:bCs/>
          <w:sz w:val="24"/>
          <w:szCs w:val="24"/>
          <w:lang w:val="es-AR"/>
        </w:rPr>
        <w:t>Dalaras</w:t>
      </w:r>
      <w:proofErr w:type="spellEnd"/>
      <w:r w:rsidRPr="003778EF">
        <w:rPr>
          <w:rFonts w:ascii="Arial" w:hAnsi="Arial" w:cs="Arial"/>
          <w:b/>
          <w:bCs/>
          <w:sz w:val="24"/>
          <w:szCs w:val="24"/>
          <w:lang w:val="es-AR"/>
        </w:rPr>
        <w:t>”</w:t>
      </w:r>
    </w:p>
    <w:p w14:paraId="18EC721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 –Escupe hacia un costado mientras frunce el entrecejo– ¿Por qué no cambia eso de una vez…? no sé qué espera.</w:t>
      </w:r>
    </w:p>
    <w:p w14:paraId="41E0EF2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Observa su celular y revisa un mensaje con el nombre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w:t>
      </w:r>
    </w:p>
    <w:p w14:paraId="6D44C55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estoy yendo.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me despertó temprano otra vez. ¿Estas despierta?”</w:t>
      </w:r>
    </w:p>
    <w:p w14:paraId="0252E68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también me desperté temprano sin saber”</w:t>
      </w:r>
    </w:p>
    <w:p w14:paraId="4162C01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“Disculpa, casi siempre pasa esto. Tendríamos que entrar más tarde, pero este último mes estuve más inquieto de lo normal.”</w:t>
      </w:r>
    </w:p>
    <w:p w14:paraId="04709758" w14:textId="78B9D60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disculpes,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Yo tendría que pedirte perdón por que mi ma</w:t>
      </w:r>
      <w:r w:rsidR="00391364" w:rsidRPr="003778EF">
        <w:rPr>
          <w:rFonts w:ascii="Arial" w:hAnsi="Arial" w:cs="Arial"/>
          <w:b/>
          <w:bCs/>
          <w:sz w:val="24"/>
          <w:szCs w:val="24"/>
          <w:lang w:val="es-AR"/>
        </w:rPr>
        <w:t>ma</w:t>
      </w:r>
      <w:r w:rsidRPr="003778EF">
        <w:rPr>
          <w:rFonts w:ascii="Arial" w:hAnsi="Arial" w:cs="Arial"/>
          <w:b/>
          <w:bCs/>
          <w:sz w:val="24"/>
          <w:szCs w:val="24"/>
          <w:lang w:val="es-AR"/>
        </w:rPr>
        <w:t xml:space="preserve"> te haya convencido de que pasaras por mi casa siempre que vayas </w:t>
      </w:r>
      <w:r w:rsidR="004C71DB">
        <w:rPr>
          <w:rFonts w:ascii="Arial" w:hAnsi="Arial" w:cs="Arial"/>
          <w:b/>
          <w:bCs/>
          <w:sz w:val="24"/>
          <w:szCs w:val="24"/>
          <w:lang w:val="es-AR"/>
        </w:rPr>
        <w:t>a la Academia</w:t>
      </w:r>
      <w:r w:rsidRPr="003778EF">
        <w:rPr>
          <w:rFonts w:ascii="Arial" w:hAnsi="Arial" w:cs="Arial"/>
          <w:b/>
          <w:bCs/>
          <w:sz w:val="24"/>
          <w:szCs w:val="24"/>
          <w:lang w:val="es-AR"/>
        </w:rPr>
        <w:t>”</w:t>
      </w:r>
    </w:p>
    <w:p w14:paraId="6E6AB2AE" w14:textId="15DE0FF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 tenía 7 años y esas galletas y postres que prepara estaban buenas, hasta </w:t>
      </w:r>
      <w:r w:rsidR="00B11FFE" w:rsidRPr="003778EF">
        <w:rPr>
          <w:rFonts w:ascii="Arial" w:hAnsi="Arial" w:cs="Arial"/>
          <w:b/>
          <w:bCs/>
          <w:sz w:val="24"/>
          <w:szCs w:val="24"/>
          <w:lang w:val="es-AR"/>
        </w:rPr>
        <w:t>ahora</w:t>
      </w:r>
      <w:r w:rsidRPr="003778EF">
        <w:rPr>
          <w:rFonts w:ascii="Arial" w:hAnsi="Arial" w:cs="Arial"/>
          <w:b/>
          <w:bCs/>
          <w:sz w:val="24"/>
          <w:szCs w:val="24"/>
          <w:lang w:val="es-AR"/>
        </w:rPr>
        <w:t xml:space="preserve"> </w:t>
      </w:r>
      <w:r w:rsidR="00B11FFE" w:rsidRPr="003778EF">
        <w:rPr>
          <w:rFonts w:ascii="Arial" w:hAnsi="Arial" w:cs="Arial"/>
          <w:b/>
          <w:bCs/>
          <w:sz w:val="24"/>
          <w:szCs w:val="24"/>
          <w:lang w:val="es-AR"/>
        </w:rPr>
        <w:t>siguen</w:t>
      </w:r>
      <w:r w:rsidRPr="003778EF">
        <w:rPr>
          <w:rFonts w:ascii="Arial" w:hAnsi="Arial" w:cs="Arial"/>
          <w:b/>
          <w:bCs/>
          <w:sz w:val="24"/>
          <w:szCs w:val="24"/>
          <w:lang w:val="es-AR"/>
        </w:rPr>
        <w:t xml:space="preserve"> agradándome. No puedo decirle no a algo tan dulce”</w:t>
      </w:r>
    </w:p>
    <w:p w14:paraId="0E55A16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Pr="003778EF">
        <w:rPr>
          <mc:AlternateContent>
            <mc:Choice Requires="w16se">
              <w:rFonts w:ascii="Arial" w:hAnsi="Arial" w:cs="Arial"/>
            </mc:Choice>
            <mc:Fallback>
              <w:rFonts w:ascii="Segoe UI Emoji" w:eastAsia="Segoe UI Emoji" w:hAnsi="Segoe UI Emoji" w:cs="Segoe UI Emoji"/>
            </mc:Fallback>
          </mc:AlternateContent>
          <w:b/>
          <w:bCs/>
          <w:sz w:val="24"/>
          <w:szCs w:val="24"/>
          <w:lang w:val="es-AR"/>
        </w:rPr>
        <mc:AlternateContent>
          <mc:Choice Requires="w16se">
            <w16se:symEx w16se:font="Segoe UI Emoji" w16se:char="1F60A"/>
          </mc:Choice>
          <mc:Fallback>
            <w:t>😊</w:t>
          </mc:Fallback>
        </mc:AlternateContent>
      </w:r>
      <w:r w:rsidRPr="003778EF">
        <w:rPr>
          <w:rFonts w:ascii="Arial" w:hAnsi="Arial" w:cs="Arial"/>
          <w:b/>
          <w:bCs/>
          <w:sz w:val="24"/>
          <w:szCs w:val="24"/>
          <w:lang w:val="es-AR"/>
        </w:rPr>
        <w:t xml:space="preserve"> ya se cómo prepararlas. Después de 3 años intentando hacerlas igual que mi mama, por fin lograron salirme iguales.”</w:t>
      </w:r>
    </w:p>
    <w:p w14:paraId="061D4DA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Woooo</w:t>
      </w:r>
      <w:proofErr w:type="spellEnd"/>
      <w:r w:rsidRPr="003778EF">
        <w:rPr>
          <w:rFonts w:ascii="Arial" w:hAnsi="Arial" w:cs="Arial"/>
          <w:b/>
          <w:bCs/>
          <w:sz w:val="24"/>
          <w:szCs w:val="24"/>
          <w:lang w:val="es-AR"/>
        </w:rPr>
        <w:t xml:space="preserve"> eso suena genial. ¿Llevaran unos hoy?”</w:t>
      </w:r>
    </w:p>
    <w:p w14:paraId="2D37B3D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“Claro que no. No tengo la confianza para que alguien más los pruebe.”</w:t>
      </w:r>
    </w:p>
    <w:p w14:paraId="4CFBFCB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Pr="003778EF">
        <w:rPr>
          <mc:AlternateContent>
            <mc:Choice Requires="w16se">
              <w:rFonts w:ascii="Arial" w:hAnsi="Arial" w:cs="Arial"/>
            </mc:Choice>
            <mc:Fallback>
              <w:rFonts w:ascii="Segoe UI Emoji" w:eastAsia="Segoe UI Emoji" w:hAnsi="Segoe UI Emoji" w:cs="Segoe UI Emoji"/>
            </mc:Fallback>
          </mc:AlternateContent>
          <w:b/>
          <w:bCs/>
          <w:sz w:val="24"/>
          <w:szCs w:val="24"/>
          <w:lang w:val="es-AR"/>
        </w:rPr>
        <mc:AlternateContent>
          <mc:Choice Requires="w16se">
            <w16se:symEx w16se:font="Segoe UI Emoji" w16se:char="2639"/>
          </mc:Choice>
          <mc:Fallback>
            <w:t>☹</w:t>
          </mc:Fallback>
        </mc:AlternateContent>
      </w:r>
      <w:r w:rsidRPr="003778EF">
        <w:rPr>
          <w:rFonts w:ascii="Arial" w:hAnsi="Arial" w:cs="Arial"/>
          <w:b/>
          <w:bCs/>
          <w:sz w:val="24"/>
          <w:szCs w:val="24"/>
          <w:lang w:val="es-AR"/>
        </w:rPr>
        <w:t xml:space="preserve"> Si quieres puedo ser la rata del laboratorio. Estaría dispuesto a probar esas galletas y postres, confió en ti </w:t>
      </w:r>
      <w:r w:rsidRPr="003778EF">
        <w:rPr>
          <mc:AlternateContent>
            <mc:Choice Requires="w16se">
              <w:rFonts w:ascii="Arial" w:hAnsi="Arial" w:cs="Arial"/>
            </mc:Choice>
            <mc:Fallback>
              <w:rFonts w:ascii="Segoe UI Emoji" w:eastAsia="Segoe UI Emoji" w:hAnsi="Segoe UI Emoji" w:cs="Segoe UI Emoji"/>
            </mc:Fallback>
          </mc:AlternateContent>
          <w:b/>
          <w:bCs/>
          <w:sz w:val="24"/>
          <w:szCs w:val="24"/>
          <w:lang w:val="es-AR"/>
        </w:rPr>
        <mc:AlternateContent>
          <mc:Choice Requires="w16se">
            <w16se:symEx w16se:font="Segoe UI Emoji" w16se:char="1F60A"/>
          </mc:Choice>
          <mc:Fallback>
            <w:t>😊</w:t>
          </mc:Fallback>
        </mc:AlternateContent>
      </w:r>
      <w:r w:rsidRPr="003778EF">
        <w:rPr>
          <w:rFonts w:ascii="Arial" w:hAnsi="Arial" w:cs="Arial"/>
          <w:b/>
          <w:bCs/>
          <w:sz w:val="24"/>
          <w:szCs w:val="24"/>
          <w:lang w:val="es-AR"/>
        </w:rPr>
        <w:t>.”</w:t>
      </w:r>
    </w:p>
    <w:p w14:paraId="7A1B446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conversación se había detenido algunos segundos. Pareciera que la otra persona estaba escribiendo bastante. Aunque la respuesta fue breve y no se sabría explicar por qué tardo tanto en solo contestar esas palabras.</w:t>
      </w:r>
    </w:p>
    <w:p w14:paraId="031D408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“Gracias,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w:t>
      </w:r>
    </w:p>
    <w:p w14:paraId="144030D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10 minutos estoy allá. Dejo que desayunes o te cambies tranquila, ya no te molesto.”</w:t>
      </w:r>
    </w:p>
    <w:p w14:paraId="7D9D6BE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eres una molestia, nunca lo serias.”</w:t>
      </w:r>
    </w:p>
    <w:p w14:paraId="1B40C98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Pr="003778EF">
        <w:rPr>
          <mc:AlternateContent>
            <mc:Choice Requires="w16se">
              <w:rFonts w:ascii="Arial" w:hAnsi="Arial" w:cs="Arial"/>
            </mc:Choice>
            <mc:Fallback>
              <w:rFonts w:ascii="Segoe UI Emoji" w:eastAsia="Segoe UI Emoji" w:hAnsi="Segoe UI Emoji" w:cs="Segoe UI Emoji"/>
            </mc:Fallback>
          </mc:AlternateContent>
          <w:b/>
          <w:bCs/>
          <w:sz w:val="24"/>
          <w:szCs w:val="24"/>
          <w:lang w:val="es-AR"/>
        </w:rPr>
        <mc:AlternateContent>
          <mc:Choice Requires="w16se">
            <w16se:symEx w16se:font="Segoe UI Emoji" w16se:char="1F60A"/>
          </mc:Choice>
          <mc:Fallback>
            <w:t>😊</w:t>
          </mc:Fallback>
        </mc:AlternateContent>
      </w:r>
      <w:r w:rsidRPr="003778EF">
        <w:rPr>
          <w:rFonts w:ascii="Arial" w:hAnsi="Arial" w:cs="Arial"/>
          <w:b/>
          <w:bCs/>
          <w:sz w:val="24"/>
          <w:szCs w:val="24"/>
          <w:lang w:val="es-AR"/>
        </w:rPr>
        <w:t xml:space="preserve"> En un rato nos vemos”</w:t>
      </w:r>
    </w:p>
    <w:p w14:paraId="1F7FB61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conversación termina.</w:t>
      </w:r>
    </w:p>
    <w:p w14:paraId="0178F10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frustrante cara del joven parece haberse transformado completamente. Su rostro ahora solo resplandece con una increíble sonrisa.</w:t>
      </w:r>
    </w:p>
    <w:p w14:paraId="17C3C2F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es extraño… soy capaz de hacerle frente a problemas que no muchos jóvenes harían, ¿y no puedo con esto…? algún día lo diré. Algún día.</w:t>
      </w:r>
    </w:p>
    <w:p w14:paraId="4C1AFEEE" w14:textId="77777777" w:rsidR="004D17EB"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medias negras con bordes verdes llegan hasta la mitad de </w:t>
      </w:r>
      <w:r w:rsidR="004D17EB" w:rsidRPr="003778EF">
        <w:rPr>
          <w:rFonts w:ascii="Arial" w:hAnsi="Arial" w:cs="Arial"/>
          <w:b/>
          <w:bCs/>
          <w:sz w:val="24"/>
          <w:szCs w:val="24"/>
          <w:lang w:val="es-AR"/>
        </w:rPr>
        <w:t>los</w:t>
      </w:r>
      <w:r w:rsidRPr="003778EF">
        <w:rPr>
          <w:rFonts w:ascii="Arial" w:hAnsi="Arial" w:cs="Arial"/>
          <w:b/>
          <w:bCs/>
          <w:sz w:val="24"/>
          <w:szCs w:val="24"/>
          <w:lang w:val="es-AR"/>
        </w:rPr>
        <w:t xml:space="preserve"> muslos de la joven </w:t>
      </w:r>
      <w:proofErr w:type="spellStart"/>
      <w:r w:rsidRPr="003778EF">
        <w:rPr>
          <w:rFonts w:ascii="Arial" w:hAnsi="Arial" w:cs="Arial"/>
          <w:b/>
          <w:bCs/>
          <w:sz w:val="24"/>
          <w:szCs w:val="24"/>
          <w:lang w:val="es-AR"/>
        </w:rPr>
        <w:t>Kosaki</w:t>
      </w:r>
      <w:proofErr w:type="spellEnd"/>
      <w:r w:rsidR="004D17EB" w:rsidRPr="003778EF">
        <w:rPr>
          <w:rFonts w:ascii="Arial" w:hAnsi="Arial" w:cs="Arial"/>
          <w:b/>
          <w:bCs/>
          <w:sz w:val="24"/>
          <w:szCs w:val="24"/>
          <w:lang w:val="es-AR"/>
        </w:rPr>
        <w:t>,</w:t>
      </w:r>
      <w:r w:rsidRPr="003778EF">
        <w:rPr>
          <w:rFonts w:ascii="Arial" w:hAnsi="Arial" w:cs="Arial"/>
          <w:b/>
          <w:bCs/>
          <w:sz w:val="24"/>
          <w:szCs w:val="24"/>
          <w:lang w:val="es-AR"/>
        </w:rPr>
        <w:t xml:space="preserve"> haciendo conjunto con sus zapatos negros. Su falda es de color negro, su chaqueta del mismo color con algunos detalles en el puño de la manga de color verde. También una remera blanca debajo y un moño de </w:t>
      </w:r>
      <w:r w:rsidR="004D17EB" w:rsidRPr="003778EF">
        <w:rPr>
          <w:rFonts w:ascii="Arial" w:hAnsi="Arial" w:cs="Arial"/>
          <w:b/>
          <w:bCs/>
          <w:sz w:val="24"/>
          <w:szCs w:val="24"/>
          <w:lang w:val="es-AR"/>
        </w:rPr>
        <w:t>color verde con blanco.</w:t>
      </w:r>
    </w:p>
    <w:p w14:paraId="42B2D234" w14:textId="77777777" w:rsidR="00E200A1" w:rsidRPr="003778EF" w:rsidRDefault="00E200A1" w:rsidP="00864075">
      <w:pPr>
        <w:spacing w:line="360" w:lineRule="auto"/>
        <w:rPr>
          <w:rFonts w:ascii="Arial" w:hAnsi="Arial" w:cs="Arial"/>
          <w:b/>
          <w:bCs/>
          <w:sz w:val="24"/>
          <w:szCs w:val="24"/>
          <w:lang w:val="es-AR"/>
        </w:rPr>
      </w:pPr>
      <w:r w:rsidRPr="003778EF">
        <w:rPr>
          <w:rFonts w:ascii="Arial" w:hAnsi="Arial" w:cs="Arial"/>
          <w:b/>
          <w:bCs/>
          <w:sz w:val="24"/>
          <w:szCs w:val="24"/>
          <w:lang w:val="es-AR"/>
        </w:rPr>
        <w:t>Su rostro es completamente hermoso y pequeño. Sus ojos son de color avellana con grandes y voluptuosas pestañas. El color de su largo cabello es de un castaño claro, con un gran mechón del lado derecho de su rostro de un color más claro que el castaño, casi llegando a gris. Su boca bien pintada de un claro rosa transparente hace que resalte más sus pequeños y suaves labios.</w:t>
      </w:r>
    </w:p>
    <w:p w14:paraId="16094FB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-Buen día,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7E44997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-Buen día,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w:t>
      </w:r>
    </w:p>
    <w:p w14:paraId="28BF5C18" w14:textId="43FE052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caminata hacia </w:t>
      </w:r>
      <w:r w:rsidR="004C71DB">
        <w:rPr>
          <w:rFonts w:ascii="Arial" w:hAnsi="Arial" w:cs="Arial"/>
          <w:b/>
          <w:bCs/>
          <w:sz w:val="24"/>
          <w:szCs w:val="24"/>
          <w:lang w:val="es-AR"/>
        </w:rPr>
        <w:t>la Academia</w:t>
      </w:r>
      <w:r w:rsidRPr="003778EF">
        <w:rPr>
          <w:rFonts w:ascii="Arial" w:hAnsi="Arial" w:cs="Arial"/>
          <w:b/>
          <w:bCs/>
          <w:sz w:val="24"/>
          <w:szCs w:val="24"/>
          <w:lang w:val="es-AR"/>
        </w:rPr>
        <w:t xml:space="preserve"> parecía un poco silenciosa e incómoda. En ese momento después de 10 minutos caminando en silencio ella rompe el hielo entre ambos.</w:t>
      </w:r>
    </w:p>
    <w:p w14:paraId="503CC8A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¿puedo hacerte una pregunta?</w:t>
      </w:r>
    </w:p>
    <w:p w14:paraId="46EB8B62" w14:textId="0317555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Si... claro, ¿cuál?</w:t>
      </w:r>
    </w:p>
    <w:p w14:paraId="554F161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Ella un poco preocupada mira hacia el suelo.</w:t>
      </w:r>
    </w:p>
    <w:p w14:paraId="560ED12F" w14:textId="71D5302A"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No volverás a desaparecer</w:t>
      </w:r>
      <w:r w:rsidR="00B11FFE" w:rsidRPr="003778EF">
        <w:rPr>
          <w:rFonts w:ascii="Arial" w:hAnsi="Arial" w:cs="Arial"/>
          <w:b/>
          <w:bCs/>
          <w:sz w:val="24"/>
          <w:szCs w:val="24"/>
          <w:lang w:val="es-AR"/>
        </w:rPr>
        <w:t xml:space="preserve"> verdad</w:t>
      </w:r>
      <w:r w:rsidRPr="003778EF">
        <w:rPr>
          <w:rFonts w:ascii="Arial" w:hAnsi="Arial" w:cs="Arial"/>
          <w:b/>
          <w:bCs/>
          <w:sz w:val="24"/>
          <w:szCs w:val="24"/>
          <w:lang w:val="es-AR"/>
        </w:rPr>
        <w:t>?</w:t>
      </w:r>
    </w:p>
    <w:p w14:paraId="117BE2B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suelta una sonrisa. Pareciera como si a ella le preocupara algo que ya había pasado hace mucho.</w:t>
      </w:r>
    </w:p>
    <w:p w14:paraId="58B4B2B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-Esta es la centésima ves, creo, y lo repetiré las veces que quieras para que te sientas segura,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No pienso desaparecer de nuevo. Todos los problemas que me seguían termino ya hace años. No volveré a dejarlos. Takeru, Aiko, y tu son lo mejor de estar vivo. Son los mejores amigos que he tenido. Gracias por todo esto</w:t>
      </w:r>
      <w:r w:rsidR="0003416C" w:rsidRPr="003778EF">
        <w:rPr>
          <w:rFonts w:ascii="Arial" w:hAnsi="Arial" w:cs="Arial"/>
          <w:b/>
          <w:bCs/>
          <w:sz w:val="24"/>
          <w:szCs w:val="24"/>
          <w:lang w:val="es-AR"/>
        </w:rPr>
        <w:t>,</w:t>
      </w:r>
      <w:r w:rsidRPr="003778EF">
        <w:rPr>
          <w:rFonts w:ascii="Arial" w:hAnsi="Arial" w:cs="Arial"/>
          <w:b/>
          <w:bCs/>
          <w:sz w:val="24"/>
          <w:szCs w:val="24"/>
          <w:lang w:val="es-AR"/>
        </w:rPr>
        <w:t xml:space="preserve"> y por siempre estar ahí para mí, en las buenas y sobre todo en las malas.</w:t>
      </w:r>
    </w:p>
    <w:p w14:paraId="2738C71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joven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 xml:space="preserve"> sonríe levemente y murmura.</w:t>
      </w:r>
    </w:p>
    <w:p w14:paraId="483B529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siento por seguir preguntándolo… pero de vez en cuando ese recuerdo viene a mí. No sé si para </w:t>
      </w:r>
      <w:r w:rsidR="0003416C" w:rsidRPr="003778EF">
        <w:rPr>
          <w:rFonts w:ascii="Arial" w:hAnsi="Arial" w:cs="Arial"/>
          <w:b/>
          <w:bCs/>
          <w:sz w:val="24"/>
          <w:szCs w:val="24"/>
          <w:lang w:val="es-AR"/>
        </w:rPr>
        <w:t xml:space="preserve">Aiko-chan y </w:t>
      </w:r>
      <w:proofErr w:type="spellStart"/>
      <w:r w:rsidR="0003416C" w:rsidRPr="003778EF">
        <w:rPr>
          <w:rFonts w:ascii="Arial" w:hAnsi="Arial" w:cs="Arial"/>
          <w:b/>
          <w:bCs/>
          <w:sz w:val="24"/>
          <w:szCs w:val="24"/>
          <w:lang w:val="es-AR"/>
        </w:rPr>
        <w:t>Hamasaki</w:t>
      </w:r>
      <w:proofErr w:type="spellEnd"/>
      <w:r w:rsidRPr="003778EF">
        <w:rPr>
          <w:rFonts w:ascii="Arial" w:hAnsi="Arial" w:cs="Arial"/>
          <w:b/>
          <w:bCs/>
          <w:sz w:val="24"/>
          <w:szCs w:val="24"/>
          <w:lang w:val="es-AR"/>
        </w:rPr>
        <w:t xml:space="preserve"> será lo mismo, pero para mí es algo que hasta el día de hoy no puedo borrar de mi mente. Verte en ese estado fue algo difícil de superar.</w:t>
      </w:r>
    </w:p>
    <w:p w14:paraId="26DC476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aparta la mirada con culpa.</w:t>
      </w:r>
    </w:p>
    <w:p w14:paraId="6BABADA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se… de verdad no era mi intención hacer eso… pero no sabía que más hacer en aquel momento. No sabía en quien confiar y no quería que mi familia se preocupara después de lo que paso con el viejo tonto de mi padre. No quería repetir la historia –Murmura esas últimas palabras con fuerza en sus manos.</w:t>
      </w:r>
    </w:p>
    <w:p w14:paraId="3432CAB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se… todo fue repentino y eso fue lo que más me impacto. Pero no te preocupes. Mientras todo haya terminado, yo estoy tranquila.</w:t>
      </w:r>
    </w:p>
    <w:p w14:paraId="1B96EA7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-Todo termino,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Ya todo termino.</w:t>
      </w:r>
    </w:p>
    <w:p w14:paraId="07AD2B2D" w14:textId="77777777" w:rsidR="0003416C" w:rsidRPr="003778EF" w:rsidRDefault="00824DFE" w:rsidP="00864075">
      <w:pPr>
        <w:spacing w:line="360" w:lineRule="auto"/>
        <w:rPr>
          <w:rFonts w:ascii="Arial" w:hAnsi="Arial" w:cs="Arial"/>
          <w:b/>
          <w:bCs/>
          <w:sz w:val="24"/>
          <w:szCs w:val="24"/>
          <w:lang w:val="es-AR"/>
        </w:rPr>
      </w:pPr>
      <w:r w:rsidRPr="003778EF">
        <w:rPr>
          <w:rFonts w:ascii="Arial" w:hAnsi="Arial" w:cs="Arial"/>
          <w:b/>
          <w:bCs/>
          <w:sz w:val="24"/>
          <w:szCs w:val="24"/>
          <w:lang w:val="es-AR"/>
        </w:rPr>
        <w:t>Ese</w:t>
      </w:r>
      <w:r w:rsidR="0003416C" w:rsidRPr="003778EF">
        <w:rPr>
          <w:rFonts w:ascii="Arial" w:hAnsi="Arial" w:cs="Arial"/>
          <w:b/>
          <w:bCs/>
          <w:sz w:val="24"/>
          <w:szCs w:val="24"/>
          <w:lang w:val="es-AR"/>
        </w:rPr>
        <w:t xml:space="preserve"> silencio </w:t>
      </w:r>
      <w:r w:rsidRPr="003778EF">
        <w:rPr>
          <w:rFonts w:ascii="Arial" w:hAnsi="Arial" w:cs="Arial"/>
          <w:b/>
          <w:bCs/>
          <w:sz w:val="24"/>
          <w:szCs w:val="24"/>
          <w:lang w:val="es-AR"/>
        </w:rPr>
        <w:t>ahora es más sosegado</w:t>
      </w:r>
      <w:r w:rsidR="0003416C" w:rsidRPr="003778EF">
        <w:rPr>
          <w:rFonts w:ascii="Arial" w:hAnsi="Arial" w:cs="Arial"/>
          <w:b/>
          <w:bCs/>
          <w:sz w:val="24"/>
          <w:szCs w:val="24"/>
          <w:lang w:val="es-AR"/>
        </w:rPr>
        <w:t xml:space="preserve">. Ambos ya no se encontraban tan tensos y esa leve charla los dejo </w:t>
      </w:r>
      <w:r w:rsidRPr="003778EF">
        <w:rPr>
          <w:rFonts w:ascii="Arial" w:hAnsi="Arial" w:cs="Arial"/>
          <w:b/>
          <w:bCs/>
          <w:sz w:val="24"/>
          <w:szCs w:val="24"/>
          <w:lang w:val="es-AR"/>
        </w:rPr>
        <w:t>más</w:t>
      </w:r>
      <w:r w:rsidR="0003416C" w:rsidRPr="003778EF">
        <w:rPr>
          <w:rFonts w:ascii="Arial" w:hAnsi="Arial" w:cs="Arial"/>
          <w:b/>
          <w:bCs/>
          <w:sz w:val="24"/>
          <w:szCs w:val="24"/>
          <w:lang w:val="es-AR"/>
        </w:rPr>
        <w:t xml:space="preserve"> tranquilos.</w:t>
      </w:r>
    </w:p>
    <w:p w14:paraId="195E185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-Por cierto.</w:t>
      </w:r>
    </w:p>
    <w:p w14:paraId="49D7B36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309E69B"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Aun te duele? –Pregunta mientras observa el pecho del joven.</w:t>
      </w:r>
    </w:p>
    <w:p w14:paraId="5DE0BBF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–Se levanta la remera– No me gusta mucho como quedo la cicatriz, pero eso es lo de menos. Si le llegara a decir a Aiko y Takeru que no me gusto la cicatriz, son capaces de hacerme otra y hacerlo bien…</w:t>
      </w:r>
    </w:p>
    <w:p w14:paraId="119910D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chica parecía haber ignorado las últimas palabras del joven. Su mirada se había perdido rápidamente en su abdomen y vientre bien marcados, en todos esos músculos y en esa piel un poco bronceada.</w:t>
      </w:r>
    </w:p>
    <w:p w14:paraId="38289EFD"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09682C4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Ella rápidamente se percata que se había perdido en otros asuntos, ignorado completamente la cicatriz.</w:t>
      </w:r>
    </w:p>
    <w:p w14:paraId="7C78380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rostro avergonzado como un tomate mira hacia adelante sin decir ni una palabra, solo asentir con la cabeza y caminar un poco más rápido.</w:t>
      </w:r>
    </w:p>
    <w:p w14:paraId="2B0A24E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F36B35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muestra confundido mientras se baja la remera.</w:t>
      </w:r>
    </w:p>
    <w:p w14:paraId="308A1EDE" w14:textId="70879F5E" w:rsidR="001277D7" w:rsidRPr="003778EF" w:rsidRDefault="007F205D" w:rsidP="00864075">
      <w:pPr>
        <w:spacing w:line="360" w:lineRule="auto"/>
        <w:rPr>
          <w:rFonts w:ascii="Arial" w:hAnsi="Arial" w:cs="Arial"/>
          <w:b/>
          <w:bCs/>
          <w:sz w:val="24"/>
          <w:szCs w:val="24"/>
          <w:lang w:val="es-AR"/>
        </w:rPr>
      </w:pPr>
      <w:r>
        <w:rPr>
          <w:rFonts w:ascii="Arial" w:hAnsi="Arial" w:cs="Arial"/>
          <w:b/>
          <w:bCs/>
          <w:sz w:val="24"/>
          <w:szCs w:val="24"/>
          <w:lang w:val="es-AR"/>
        </w:rPr>
        <w:t>(</w:t>
      </w:r>
      <w:r w:rsidR="001277D7" w:rsidRPr="003778EF">
        <w:rPr>
          <w:rFonts w:ascii="Arial" w:hAnsi="Arial" w:cs="Arial"/>
          <w:b/>
          <w:bCs/>
          <w:sz w:val="24"/>
          <w:szCs w:val="24"/>
          <w:lang w:val="es-AR"/>
        </w:rPr>
        <w:t>“-</w:t>
      </w:r>
      <w:proofErr w:type="spellStart"/>
      <w:r w:rsidR="001277D7" w:rsidRPr="003778EF">
        <w:rPr>
          <w:rFonts w:ascii="Arial" w:hAnsi="Arial" w:cs="Arial"/>
          <w:b/>
          <w:bCs/>
          <w:sz w:val="24"/>
          <w:szCs w:val="24"/>
          <w:lang w:val="es-AR"/>
        </w:rPr>
        <w:t>Kaminoa</w:t>
      </w:r>
      <w:proofErr w:type="spellEnd"/>
      <w:r w:rsidR="001277D7" w:rsidRPr="003778EF">
        <w:rPr>
          <w:rFonts w:ascii="Arial" w:hAnsi="Arial" w:cs="Arial"/>
          <w:b/>
          <w:bCs/>
          <w:sz w:val="24"/>
          <w:szCs w:val="24"/>
          <w:lang w:val="es-AR"/>
        </w:rPr>
        <w:t>-kun ha estado haciendo muchos ejercicios</w:t>
      </w:r>
      <w:r w:rsidR="00824DFE" w:rsidRPr="003778EF">
        <w:rPr>
          <w:rFonts w:ascii="Arial" w:hAnsi="Arial" w:cs="Arial"/>
          <w:b/>
          <w:bCs/>
          <w:sz w:val="24"/>
          <w:szCs w:val="24"/>
          <w:lang w:val="es-AR"/>
        </w:rPr>
        <w:t>,</w:t>
      </w:r>
      <w:r w:rsidR="001277D7" w:rsidRPr="003778EF">
        <w:rPr>
          <w:rFonts w:ascii="Arial" w:hAnsi="Arial" w:cs="Arial"/>
          <w:b/>
          <w:bCs/>
          <w:sz w:val="24"/>
          <w:szCs w:val="24"/>
          <w:lang w:val="es-AR"/>
        </w:rPr>
        <w:t xml:space="preserve"> ahora que lo recuerdo… en las conversaciones dijo que no quería que la cicatriz lo haga lento o débil… ¡Soy una tonta! Seguro noto que lo estaba mirando a él y no a la cicatriz. ¡Necesito hablar con Aiko</w:t>
      </w:r>
      <w:r w:rsidR="00824DFE" w:rsidRPr="003778EF">
        <w:rPr>
          <w:rFonts w:ascii="Arial" w:hAnsi="Arial" w:cs="Arial"/>
          <w:b/>
          <w:bCs/>
          <w:sz w:val="24"/>
          <w:szCs w:val="24"/>
          <w:lang w:val="es-AR"/>
        </w:rPr>
        <w:t>-chan</w:t>
      </w:r>
      <w:r w:rsidR="001277D7" w:rsidRPr="003778EF">
        <w:rPr>
          <w:rFonts w:ascii="Arial" w:hAnsi="Arial" w:cs="Arial"/>
          <w:b/>
          <w:bCs/>
          <w:sz w:val="24"/>
          <w:szCs w:val="24"/>
          <w:lang w:val="es-AR"/>
        </w:rPr>
        <w:t xml:space="preserve"> enseguida!”</w:t>
      </w:r>
      <w:r>
        <w:rPr>
          <w:rFonts w:ascii="Arial" w:hAnsi="Arial" w:cs="Arial"/>
          <w:b/>
          <w:bCs/>
          <w:sz w:val="24"/>
          <w:szCs w:val="24"/>
          <w:lang w:val="es-AR"/>
        </w:rPr>
        <w:t>)</w:t>
      </w:r>
    </w:p>
    <w:p w14:paraId="3DCEE877" w14:textId="77777777" w:rsidR="001277D7" w:rsidRPr="00EC0A01" w:rsidRDefault="001277D7" w:rsidP="001277D7">
      <w:pPr>
        <w:rPr>
          <w:rFonts w:ascii="Calibri" w:hAnsi="Calibri" w:cs="Calibri"/>
          <w:b/>
          <w:sz w:val="16"/>
          <w:szCs w:val="16"/>
          <w:lang w:val="es-ES"/>
        </w:rPr>
      </w:pPr>
    </w:p>
    <w:p w14:paraId="45B8F173"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3</w:t>
      </w:r>
    </w:p>
    <w:p w14:paraId="6313A8E9" w14:textId="77777777" w:rsidR="001277D7" w:rsidRPr="00386F87" w:rsidRDefault="001277D7" w:rsidP="001277D7">
      <w:pPr>
        <w:rPr>
          <w:rFonts w:ascii="Calibri" w:hAnsi="Calibri" w:cs="Calibri"/>
          <w:b/>
          <w:sz w:val="28"/>
          <w:szCs w:val="28"/>
          <w:lang w:val="es-AR"/>
        </w:rPr>
      </w:pPr>
    </w:p>
    <w:p w14:paraId="0443CE36" w14:textId="069D7A19" w:rsidR="006B3B8E" w:rsidRPr="003778EF"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rostro es hermosamente refinado, su mirada es seria y fría como el </w:t>
      </w:r>
      <w:r w:rsidR="00864075" w:rsidRPr="003778EF">
        <w:rPr>
          <w:rFonts w:ascii="Arial" w:hAnsi="Arial" w:cs="Arial"/>
          <w:b/>
          <w:bCs/>
          <w:sz w:val="24"/>
          <w:szCs w:val="24"/>
          <w:lang w:val="es-AR"/>
        </w:rPr>
        <w:t>hielo,</w:t>
      </w:r>
      <w:r w:rsidRPr="003778EF">
        <w:rPr>
          <w:rFonts w:ascii="Arial" w:hAnsi="Arial" w:cs="Arial"/>
          <w:b/>
          <w:bCs/>
          <w:sz w:val="24"/>
          <w:szCs w:val="24"/>
          <w:lang w:val="es-AR"/>
        </w:rPr>
        <w:t xml:space="preserve"> pero ese rojo de sus ojos decía todo lo contrario, que muy dentro de ella había sentimientos ardiendo. Esa mirada es una de muy pocas que no pueden </w:t>
      </w:r>
      <w:r w:rsidRPr="003778EF">
        <w:rPr>
          <w:rFonts w:ascii="Arial" w:hAnsi="Arial" w:cs="Arial"/>
          <w:b/>
          <w:bCs/>
          <w:sz w:val="24"/>
          <w:szCs w:val="24"/>
          <w:lang w:val="es-AR"/>
        </w:rPr>
        <w:lastRenderedPageBreak/>
        <w:t>olvidarla los ojos que la vean. El color negro de su labial les da un hermoso y gótico toque a sus labios.</w:t>
      </w:r>
    </w:p>
    <w:p w14:paraId="384A9FBF" w14:textId="34359E9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Mueve su pelo negro hacia un costado mientras camina por los vacíos pasillo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xml:space="preserve"> CFG (Carl Friedrich Gauss). </w:t>
      </w:r>
    </w:p>
    <w:p w14:paraId="21DF29B8" w14:textId="5CE43DB6" w:rsidR="006B3B8E" w:rsidRPr="003778EF"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uniforme que lleva es completamente igual al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 xml:space="preserve"> </w:t>
      </w:r>
      <w:r w:rsidR="00096D96" w:rsidRPr="003778EF">
        <w:rPr>
          <w:rFonts w:ascii="Arial" w:hAnsi="Arial" w:cs="Arial"/>
          <w:b/>
          <w:bCs/>
          <w:sz w:val="24"/>
          <w:szCs w:val="24"/>
          <w:lang w:val="es-AR"/>
        </w:rPr>
        <w:t>s</w:t>
      </w:r>
      <w:r w:rsidRPr="003778EF">
        <w:rPr>
          <w:rFonts w:ascii="Arial" w:hAnsi="Arial" w:cs="Arial"/>
          <w:b/>
          <w:bCs/>
          <w:sz w:val="24"/>
          <w:szCs w:val="24"/>
          <w:lang w:val="es-AR"/>
        </w:rPr>
        <w:t>o</w:t>
      </w:r>
      <w:r w:rsidR="0041685E" w:rsidRPr="003778EF">
        <w:rPr>
          <w:rFonts w:ascii="Arial" w:hAnsi="Arial" w:cs="Arial"/>
          <w:b/>
          <w:bCs/>
          <w:sz w:val="24"/>
          <w:szCs w:val="24"/>
          <w:lang w:val="es-AR"/>
        </w:rPr>
        <w:t xml:space="preserve">lamente </w:t>
      </w:r>
      <w:r w:rsidRPr="003778EF">
        <w:rPr>
          <w:rFonts w:ascii="Arial" w:hAnsi="Arial" w:cs="Arial"/>
          <w:b/>
          <w:bCs/>
          <w:sz w:val="24"/>
          <w:szCs w:val="24"/>
          <w:lang w:val="es-AR"/>
        </w:rPr>
        <w:t>que el suyo parece como una especie de uniforme</w:t>
      </w:r>
      <w:r w:rsidR="00824DFE" w:rsidRPr="003778EF">
        <w:rPr>
          <w:rFonts w:ascii="Arial" w:hAnsi="Arial" w:cs="Arial"/>
          <w:b/>
          <w:bCs/>
          <w:sz w:val="24"/>
          <w:szCs w:val="24"/>
          <w:lang w:val="es-AR"/>
        </w:rPr>
        <w:t xml:space="preserve"> militar</w:t>
      </w:r>
      <w:r w:rsidRPr="003778EF">
        <w:rPr>
          <w:rFonts w:ascii="Arial" w:hAnsi="Arial" w:cs="Arial"/>
          <w:b/>
          <w:bCs/>
          <w:sz w:val="24"/>
          <w:szCs w:val="24"/>
          <w:lang w:val="es-AR"/>
        </w:rPr>
        <w:t xml:space="preserve">, </w:t>
      </w:r>
      <w:r w:rsidR="00AC5DFD" w:rsidRPr="003778EF">
        <w:rPr>
          <w:rFonts w:ascii="Arial" w:hAnsi="Arial" w:cs="Arial"/>
          <w:b/>
          <w:bCs/>
          <w:sz w:val="24"/>
          <w:szCs w:val="24"/>
          <w:lang w:val="es-AR"/>
        </w:rPr>
        <w:t>bien ajustado y ordenado</w:t>
      </w:r>
      <w:r w:rsidRPr="003778EF">
        <w:rPr>
          <w:rFonts w:ascii="Arial" w:hAnsi="Arial" w:cs="Arial"/>
          <w:b/>
          <w:bCs/>
          <w:sz w:val="24"/>
          <w:szCs w:val="24"/>
          <w:lang w:val="es-AR"/>
        </w:rPr>
        <w:t>, como si recién hubiera sido planchado.</w:t>
      </w:r>
    </w:p>
    <w:p w14:paraId="09504EB0" w14:textId="71445F6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Acercándose hacia las escaleras, escucha una conversación. De reojo puede ver al joven Oziel y a la hermosa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 xml:space="preserve"> subiendo las escaleras hablando del equipo de soccer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w:t>
      </w:r>
    </w:p>
    <w:p w14:paraId="68E77D6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 nuevo temprano,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 Oziel,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w:t>
      </w:r>
    </w:p>
    <w:p w14:paraId="13C356A7" w14:textId="2E69BDC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observa a la mujer </w:t>
      </w:r>
      <w:r w:rsidR="006B3B8E" w:rsidRPr="003778EF">
        <w:rPr>
          <w:rFonts w:ascii="Arial" w:hAnsi="Arial" w:cs="Arial"/>
          <w:b/>
          <w:bCs/>
          <w:sz w:val="24"/>
          <w:szCs w:val="24"/>
          <w:lang w:val="es-AR"/>
        </w:rPr>
        <w:t xml:space="preserve">como si fuera alguien </w:t>
      </w:r>
      <w:r w:rsidR="00824DFE" w:rsidRPr="003778EF">
        <w:rPr>
          <w:rFonts w:ascii="Arial" w:hAnsi="Arial" w:cs="Arial"/>
          <w:b/>
          <w:bCs/>
          <w:sz w:val="24"/>
          <w:szCs w:val="24"/>
          <w:lang w:val="es-AR"/>
        </w:rPr>
        <w:t>desconocid</w:t>
      </w:r>
      <w:r w:rsidR="00096D96" w:rsidRPr="003778EF">
        <w:rPr>
          <w:rFonts w:ascii="Arial" w:hAnsi="Arial" w:cs="Arial"/>
          <w:b/>
          <w:bCs/>
          <w:sz w:val="24"/>
          <w:szCs w:val="24"/>
          <w:lang w:val="es-AR"/>
        </w:rPr>
        <w:t>a</w:t>
      </w:r>
      <w:r w:rsidR="00824DFE" w:rsidRPr="003778EF">
        <w:rPr>
          <w:rFonts w:ascii="Arial" w:hAnsi="Arial" w:cs="Arial"/>
          <w:b/>
          <w:bCs/>
          <w:sz w:val="24"/>
          <w:szCs w:val="24"/>
          <w:lang w:val="es-AR"/>
        </w:rPr>
        <w:t>,</w:t>
      </w:r>
      <w:r w:rsidR="006B3B8E" w:rsidRPr="003778EF">
        <w:rPr>
          <w:rFonts w:ascii="Arial" w:hAnsi="Arial" w:cs="Arial"/>
          <w:b/>
          <w:bCs/>
          <w:sz w:val="24"/>
          <w:szCs w:val="24"/>
          <w:lang w:val="es-AR"/>
        </w:rPr>
        <w:t xml:space="preserve"> pero alguien conocid</w:t>
      </w:r>
      <w:r w:rsidR="00096D96" w:rsidRPr="003778EF">
        <w:rPr>
          <w:rFonts w:ascii="Arial" w:hAnsi="Arial" w:cs="Arial"/>
          <w:b/>
          <w:bCs/>
          <w:sz w:val="24"/>
          <w:szCs w:val="24"/>
          <w:lang w:val="es-AR"/>
        </w:rPr>
        <w:t>a</w:t>
      </w:r>
      <w:r w:rsidR="006B3B8E" w:rsidRPr="003778EF">
        <w:rPr>
          <w:rFonts w:ascii="Arial" w:hAnsi="Arial" w:cs="Arial"/>
          <w:b/>
          <w:bCs/>
          <w:sz w:val="24"/>
          <w:szCs w:val="24"/>
          <w:lang w:val="es-AR"/>
        </w:rPr>
        <w:t xml:space="preserve"> al mismo tiempo, y con una sonrisa muy falsa</w:t>
      </w:r>
      <w:r w:rsidRPr="003778EF">
        <w:rPr>
          <w:rFonts w:ascii="Arial" w:hAnsi="Arial" w:cs="Arial"/>
          <w:b/>
          <w:bCs/>
          <w:sz w:val="24"/>
          <w:szCs w:val="24"/>
          <w:lang w:val="es-AR"/>
        </w:rPr>
        <w:t xml:space="preserve"> habla gentilmente mientras siguen subiendo las escaleras al tercer piso.</w:t>
      </w:r>
    </w:p>
    <w:p w14:paraId="47E003E8" w14:textId="7F0D3E5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Oziel, presidenta </w:t>
      </w:r>
      <w:proofErr w:type="spellStart"/>
      <w:r w:rsidRPr="003778EF">
        <w:rPr>
          <w:rFonts w:ascii="Arial" w:hAnsi="Arial" w:cs="Arial"/>
          <w:b/>
          <w:bCs/>
          <w:sz w:val="24"/>
          <w:szCs w:val="24"/>
          <w:lang w:val="es-AR"/>
        </w:rPr>
        <w:t>Yukiwo</w:t>
      </w:r>
      <w:proofErr w:type="spellEnd"/>
      <w:r w:rsidRPr="003778EF">
        <w:rPr>
          <w:rFonts w:ascii="Arial" w:hAnsi="Arial" w:cs="Arial"/>
          <w:b/>
          <w:bCs/>
          <w:sz w:val="24"/>
          <w:szCs w:val="24"/>
          <w:lang w:val="es-AR"/>
        </w:rPr>
        <w:t xml:space="preserv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7802C0C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6B3B8E" w:rsidRPr="003778EF">
        <w:rPr>
          <w:rFonts w:ascii="Arial" w:hAnsi="Arial" w:cs="Arial"/>
          <w:b/>
          <w:bCs/>
          <w:sz w:val="24"/>
          <w:szCs w:val="24"/>
          <w:lang w:val="es-AR"/>
        </w:rPr>
        <w:t xml:space="preserve">¿?... </w:t>
      </w:r>
      <w:r w:rsidRPr="003778EF">
        <w:rPr>
          <w:rFonts w:ascii="Arial" w:hAnsi="Arial" w:cs="Arial"/>
          <w:b/>
          <w:bCs/>
          <w:sz w:val="24"/>
          <w:szCs w:val="24"/>
          <w:lang w:val="es-AR"/>
        </w:rPr>
        <w:t xml:space="preserve">Como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siempre dice…</w:t>
      </w:r>
    </w:p>
    <w:p w14:paraId="1CABA3C3" w14:textId="4A1BAA6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w:t>
      </w:r>
      <w:r w:rsidR="00B11FFE" w:rsidRPr="003778EF">
        <w:rPr>
          <w:rFonts w:ascii="Arial" w:hAnsi="Arial" w:cs="Arial"/>
          <w:b/>
          <w:bCs/>
          <w:sz w:val="24"/>
          <w:szCs w:val="24"/>
          <w:lang w:val="es-AR"/>
        </w:rPr>
        <w:t xml:space="preserve"> la</w:t>
      </w:r>
      <w:r w:rsidRPr="003778EF">
        <w:rPr>
          <w:rFonts w:ascii="Arial" w:hAnsi="Arial" w:cs="Arial"/>
          <w:b/>
          <w:bCs/>
          <w:sz w:val="24"/>
          <w:szCs w:val="24"/>
          <w:lang w:val="es-AR"/>
        </w:rPr>
        <w:t xml:space="preserve"> interrumpe rápidamente.</w:t>
      </w:r>
    </w:p>
    <w:p w14:paraId="7FB62C4E" w14:textId="37B7E32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-Nuestros padres se conocen hace mucho y es algo más familiar</w:t>
      </w:r>
      <w:r w:rsidR="00B11FFE" w:rsidRPr="003778EF">
        <w:rPr>
          <w:rFonts w:ascii="Arial" w:hAnsi="Arial" w:cs="Arial"/>
          <w:b/>
          <w:bCs/>
          <w:sz w:val="24"/>
          <w:szCs w:val="24"/>
          <w:lang w:val="es-AR"/>
        </w:rPr>
        <w:t>, solo ella me llama así</w:t>
      </w:r>
      <w:r w:rsidRPr="003778EF">
        <w:rPr>
          <w:rFonts w:ascii="Arial" w:hAnsi="Arial" w:cs="Arial"/>
          <w:b/>
          <w:bCs/>
          <w:sz w:val="24"/>
          <w:szCs w:val="24"/>
          <w:lang w:val="es-AR"/>
        </w:rPr>
        <w:t xml:space="preserve">. Lo siento presidenta, como todos los que me conocen creo que tendría que decirme </w:t>
      </w:r>
      <w:proofErr w:type="spellStart"/>
      <w:r w:rsidRPr="003778EF">
        <w:rPr>
          <w:rFonts w:ascii="Arial" w:hAnsi="Arial" w:cs="Arial"/>
          <w:b/>
          <w:bCs/>
          <w:sz w:val="24"/>
          <w:szCs w:val="24"/>
          <w:lang w:val="es-AR"/>
        </w:rPr>
        <w:t>Aozora</w:t>
      </w:r>
      <w:proofErr w:type="spellEnd"/>
      <w:r w:rsidR="00824DFE" w:rsidRPr="003778EF">
        <w:rPr>
          <w:rFonts w:ascii="Arial" w:hAnsi="Arial" w:cs="Arial"/>
          <w:b/>
          <w:bCs/>
          <w:sz w:val="24"/>
          <w:szCs w:val="24"/>
          <w:lang w:val="es-AR"/>
        </w:rPr>
        <w:t xml:space="preserve">, aunque tampoco me molestaría que me llamara también por Oziel, pero no por </w:t>
      </w:r>
      <w:proofErr w:type="spellStart"/>
      <w:r w:rsidR="00824DFE" w:rsidRPr="003778EF">
        <w:rPr>
          <w:rFonts w:ascii="Arial" w:hAnsi="Arial" w:cs="Arial"/>
          <w:b/>
          <w:bCs/>
          <w:sz w:val="24"/>
          <w:szCs w:val="24"/>
          <w:lang w:val="es-AR"/>
        </w:rPr>
        <w:t>Kaminoa</w:t>
      </w:r>
      <w:proofErr w:type="spellEnd"/>
      <w:r w:rsidRPr="003778EF">
        <w:rPr>
          <w:rFonts w:ascii="Arial" w:hAnsi="Arial" w:cs="Arial"/>
          <w:b/>
          <w:bCs/>
          <w:sz w:val="24"/>
          <w:szCs w:val="24"/>
          <w:lang w:val="es-AR"/>
        </w:rPr>
        <w:t>.</w:t>
      </w:r>
    </w:p>
    <w:p w14:paraId="0ACE9C95" w14:textId="0181993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hermosa mujer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hace un rápido y leve gesto con sus labios y nariz, como si estuviera un poco molesta. Luego se retira</w:t>
      </w:r>
      <w:r w:rsidR="00C42766" w:rsidRPr="003778EF">
        <w:rPr>
          <w:rFonts w:ascii="Arial" w:hAnsi="Arial" w:cs="Arial"/>
          <w:b/>
          <w:bCs/>
          <w:sz w:val="24"/>
          <w:szCs w:val="24"/>
          <w:lang w:val="es-AR"/>
        </w:rPr>
        <w:t xml:space="preserve"> </w:t>
      </w:r>
      <w:r w:rsidR="00824DFE" w:rsidRPr="003778EF">
        <w:rPr>
          <w:rFonts w:ascii="Arial" w:hAnsi="Arial" w:cs="Arial"/>
          <w:b/>
          <w:bCs/>
          <w:sz w:val="24"/>
          <w:szCs w:val="24"/>
          <w:lang w:val="es-AR"/>
        </w:rPr>
        <w:t>con su mirada más seria de lo normal</w:t>
      </w:r>
      <w:r w:rsidRPr="003778EF">
        <w:rPr>
          <w:rFonts w:ascii="Arial" w:hAnsi="Arial" w:cs="Arial"/>
          <w:b/>
          <w:bCs/>
          <w:sz w:val="24"/>
          <w:szCs w:val="24"/>
          <w:lang w:val="es-AR"/>
        </w:rPr>
        <w:t>.</w:t>
      </w:r>
    </w:p>
    <w:p w14:paraId="3359B78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pensare</w:t>
      </w:r>
      <w:r w:rsidR="00C42766" w:rsidRPr="003778EF">
        <w:rPr>
          <w:rFonts w:ascii="Arial" w:hAnsi="Arial" w:cs="Arial"/>
          <w:b/>
          <w:bCs/>
          <w:sz w:val="24"/>
          <w:szCs w:val="24"/>
          <w:lang w:val="es-AR"/>
        </w:rPr>
        <w:t>..</w:t>
      </w:r>
      <w:r w:rsidRPr="003778EF">
        <w:rPr>
          <w:rFonts w:ascii="Arial" w:hAnsi="Arial" w:cs="Arial"/>
          <w:b/>
          <w:bCs/>
          <w:sz w:val="24"/>
          <w:szCs w:val="24"/>
          <w:lang w:val="es-AR"/>
        </w:rPr>
        <w:t xml:space="preserve">. No puedes tener muchos apellidos.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-san.</w:t>
      </w:r>
    </w:p>
    <w:p w14:paraId="13E18C4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da por vencido y siguen subiendo las escaleras.</w:t>
      </w:r>
    </w:p>
    <w:p w14:paraId="4ECE82E3" w14:textId="5821191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Mientras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sube las escaleras el joven Oziel no puede evitar observar a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con una intrigante mirada.</w:t>
      </w:r>
    </w:p>
    <w:p w14:paraId="6380202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-Se que se me hace conocida… aun no logro saber de dónde…</w:t>
      </w:r>
    </w:p>
    <w:p w14:paraId="455F0C6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hermosa ¿no crees? –Murmura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esperando a Oziel en el descanso de las escaleras.</w:t>
      </w:r>
    </w:p>
    <w:p w14:paraId="6A6CA6A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¿Tú Crees?</w:t>
      </w:r>
    </w:p>
    <w:p w14:paraId="65418A6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parece un poco interesado simplemente en averiguar en donde más la había visto, pero para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pareciera que fuera por otras intenciones.</w:t>
      </w:r>
    </w:p>
    <w:p w14:paraId="1E67DE2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el primer año que </w:t>
      </w:r>
      <w:r w:rsidR="00C42766" w:rsidRPr="003778EF">
        <w:rPr>
          <w:rFonts w:ascii="Arial" w:hAnsi="Arial" w:cs="Arial"/>
          <w:b/>
          <w:bCs/>
          <w:sz w:val="24"/>
          <w:szCs w:val="24"/>
          <w:lang w:val="es-AR"/>
        </w:rPr>
        <w:t>estará</w:t>
      </w:r>
      <w:r w:rsidRPr="003778EF">
        <w:rPr>
          <w:rFonts w:ascii="Arial" w:hAnsi="Arial" w:cs="Arial"/>
          <w:b/>
          <w:bCs/>
          <w:sz w:val="24"/>
          <w:szCs w:val="24"/>
          <w:lang w:val="es-AR"/>
        </w:rPr>
        <w:t xml:space="preserve"> y en una semana ya es presidenta del consejo estudiantil. Tiene hermosos ojos y una piel hermosa y blanca. Cualquier chico desearía tener una cita con ella. –Mientras dice estas palabras su rostro se tensa serio y aparta la mirada del joven.</w:t>
      </w:r>
    </w:p>
    <w:p w14:paraId="11C12E65"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C42766"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Y </w:t>
      </w:r>
      <w:r w:rsidR="00C42766" w:rsidRPr="003778EF">
        <w:rPr>
          <w:rFonts w:ascii="Arial" w:hAnsi="Arial" w:cs="Arial"/>
          <w:b/>
          <w:bCs/>
          <w:sz w:val="24"/>
          <w:szCs w:val="24"/>
          <w:lang w:val="es-AR"/>
        </w:rPr>
        <w:t>por qué</w:t>
      </w:r>
      <w:r w:rsidRPr="003778EF">
        <w:rPr>
          <w:rFonts w:ascii="Arial" w:hAnsi="Arial" w:cs="Arial"/>
          <w:b/>
          <w:bCs/>
          <w:sz w:val="24"/>
          <w:szCs w:val="24"/>
          <w:lang w:val="es-AR"/>
        </w:rPr>
        <w:t xml:space="preserve"> simplemente no le hablan si tanto les gusta</w:t>
      </w:r>
      <w:r w:rsidR="00C42766" w:rsidRPr="003778EF">
        <w:rPr>
          <w:rFonts w:ascii="Arial" w:hAnsi="Arial" w:cs="Arial"/>
          <w:b/>
          <w:bCs/>
          <w:sz w:val="24"/>
          <w:szCs w:val="24"/>
          <w:lang w:val="es-AR"/>
        </w:rPr>
        <w:t>?</w:t>
      </w:r>
      <w:r w:rsidRPr="003778EF">
        <w:rPr>
          <w:rFonts w:ascii="Arial" w:hAnsi="Arial" w:cs="Arial"/>
          <w:b/>
          <w:bCs/>
          <w:sz w:val="24"/>
          <w:szCs w:val="24"/>
          <w:lang w:val="es-AR"/>
        </w:rPr>
        <w:t xml:space="preserve">. No le veo la gracia de que gusten de una persona y que no se lo di… </w:t>
      </w:r>
      <w:proofErr w:type="spellStart"/>
      <w:r w:rsidRPr="003778EF">
        <w:rPr>
          <w:rFonts w:ascii="Arial" w:hAnsi="Arial" w:cs="Arial"/>
          <w:b/>
          <w:bCs/>
          <w:sz w:val="24"/>
          <w:szCs w:val="24"/>
          <w:lang w:val="es-AR"/>
        </w:rPr>
        <w:t>gan</w:t>
      </w:r>
      <w:proofErr w:type="spellEnd"/>
      <w:r w:rsidRPr="003778EF">
        <w:rPr>
          <w:rFonts w:ascii="Arial" w:hAnsi="Arial" w:cs="Arial"/>
          <w:b/>
          <w:bCs/>
          <w:sz w:val="24"/>
          <w:szCs w:val="24"/>
          <w:lang w:val="es-AR"/>
        </w:rPr>
        <w:t>…</w:t>
      </w:r>
    </w:p>
    <w:p w14:paraId="3B1D981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detiene</w:t>
      </w:r>
      <w:r w:rsidR="00C42766" w:rsidRPr="003778EF">
        <w:rPr>
          <w:rFonts w:ascii="Arial" w:hAnsi="Arial" w:cs="Arial"/>
          <w:b/>
          <w:bCs/>
          <w:sz w:val="24"/>
          <w:szCs w:val="24"/>
          <w:lang w:val="es-AR"/>
        </w:rPr>
        <w:t xml:space="preserve"> frente a </w:t>
      </w:r>
      <w:proofErr w:type="spellStart"/>
      <w:r w:rsidR="00C42766" w:rsidRPr="003778EF">
        <w:rPr>
          <w:rFonts w:ascii="Arial" w:hAnsi="Arial" w:cs="Arial"/>
          <w:b/>
          <w:bCs/>
          <w:sz w:val="24"/>
          <w:szCs w:val="24"/>
          <w:lang w:val="es-AR"/>
        </w:rPr>
        <w:t>Onodera</w:t>
      </w:r>
      <w:proofErr w:type="spellEnd"/>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w:t>
      </w:r>
      <w:r w:rsidR="007B3C66" w:rsidRPr="003778EF">
        <w:rPr>
          <w:rFonts w:ascii="Arial" w:hAnsi="Arial" w:cs="Arial"/>
          <w:b/>
          <w:bCs/>
          <w:sz w:val="24"/>
          <w:szCs w:val="24"/>
          <w:lang w:val="es-AR"/>
        </w:rPr>
        <w:t>a</w:t>
      </w:r>
      <w:r w:rsidRPr="003778EF">
        <w:rPr>
          <w:rFonts w:ascii="Arial" w:hAnsi="Arial" w:cs="Arial"/>
          <w:b/>
          <w:bCs/>
          <w:sz w:val="24"/>
          <w:szCs w:val="24"/>
          <w:lang w:val="es-AR"/>
        </w:rPr>
        <w:t>parta la mirada hacia un costado y sigue subiendo.</w:t>
      </w:r>
    </w:p>
    <w:p w14:paraId="79602AB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-Dejemos de hablar de eso… solo me intriga saber de dónde se me hace familiar.</w:t>
      </w:r>
    </w:p>
    <w:p w14:paraId="79541E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Jum</w:t>
      </w:r>
      <w:proofErr w:type="spellEnd"/>
      <w:r w:rsidRPr="003778EF">
        <w:rPr>
          <w:rFonts w:ascii="Arial" w:hAnsi="Arial" w:cs="Arial"/>
          <w:b/>
          <w:bCs/>
          <w:sz w:val="24"/>
          <w:szCs w:val="24"/>
          <w:lang w:val="es-AR"/>
        </w:rPr>
        <w:t xml:space="preserve">… claro, como digas. Iré a buscar algo a la sala de maestros. Después te alcanzo. </w:t>
      </w:r>
    </w:p>
    <w:p w14:paraId="2B1960A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humor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parece haber cambiado rápidamente. M</w:t>
      </w:r>
      <w:r w:rsidR="00C42766" w:rsidRPr="003778EF">
        <w:rPr>
          <w:rFonts w:ascii="Arial" w:hAnsi="Arial" w:cs="Arial"/>
          <w:b/>
          <w:bCs/>
          <w:sz w:val="24"/>
          <w:szCs w:val="24"/>
          <w:lang w:val="es-AR"/>
        </w:rPr>
        <w:t>uy m</w:t>
      </w:r>
      <w:r w:rsidRPr="003778EF">
        <w:rPr>
          <w:rFonts w:ascii="Arial" w:hAnsi="Arial" w:cs="Arial"/>
          <w:b/>
          <w:bCs/>
          <w:sz w:val="24"/>
          <w:szCs w:val="24"/>
          <w:lang w:val="es-AR"/>
        </w:rPr>
        <w:t>olesta baja las escaleras y en el segundo piso gira hacia la izquierda, hacia la sala de maestros.</w:t>
      </w:r>
    </w:p>
    <w:p w14:paraId="079ECE8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266BAC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no comprende bien los sentimientos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 de su repentino cambio de actitud. </w:t>
      </w:r>
    </w:p>
    <w:p w14:paraId="6A196AE4" w14:textId="5D4858E5"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Y ahora </w:t>
      </w:r>
      <w:r w:rsidR="00864075" w:rsidRPr="003778EF">
        <w:rPr>
          <w:rFonts w:ascii="Arial" w:hAnsi="Arial" w:cs="Arial"/>
          <w:b/>
          <w:bCs/>
          <w:sz w:val="24"/>
          <w:szCs w:val="24"/>
          <w:lang w:val="es-AR"/>
        </w:rPr>
        <w:t>qué</w:t>
      </w:r>
      <w:r w:rsidRPr="003778EF">
        <w:rPr>
          <w:rFonts w:ascii="Arial" w:hAnsi="Arial" w:cs="Arial"/>
          <w:b/>
          <w:bCs/>
          <w:sz w:val="24"/>
          <w:szCs w:val="24"/>
          <w:lang w:val="es-AR"/>
        </w:rPr>
        <w:t>? ah…</w:t>
      </w:r>
    </w:p>
    <w:p w14:paraId="6C26A8FB" w14:textId="4F9346B9" w:rsidR="001277D7" w:rsidRPr="003778EF" w:rsidRDefault="0041685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Sin </w:t>
      </w:r>
      <w:r w:rsidR="001277D7" w:rsidRPr="003778EF">
        <w:rPr>
          <w:rFonts w:ascii="Arial" w:hAnsi="Arial" w:cs="Arial"/>
          <w:b/>
          <w:bCs/>
          <w:sz w:val="24"/>
          <w:szCs w:val="24"/>
          <w:lang w:val="es-AR"/>
        </w:rPr>
        <w:t xml:space="preserve">mucho que pensar sube al aula. </w:t>
      </w:r>
    </w:p>
    <w:p w14:paraId="222DA490" w14:textId="1BA39FB9" w:rsidR="001277D7" w:rsidRPr="003778EF" w:rsidRDefault="004C71DB" w:rsidP="00864075">
      <w:pPr>
        <w:spacing w:line="360" w:lineRule="auto"/>
        <w:rPr>
          <w:rFonts w:ascii="Arial" w:hAnsi="Arial" w:cs="Arial"/>
          <w:b/>
          <w:bCs/>
          <w:sz w:val="24"/>
          <w:szCs w:val="24"/>
          <w:lang w:val="es-AR"/>
        </w:rPr>
      </w:pPr>
      <w:r>
        <w:rPr>
          <w:rFonts w:ascii="Arial" w:hAnsi="Arial" w:cs="Arial"/>
          <w:b/>
          <w:bCs/>
          <w:sz w:val="24"/>
          <w:szCs w:val="24"/>
          <w:lang w:val="es-AR"/>
        </w:rPr>
        <w:t>La Academia</w:t>
      </w:r>
      <w:r w:rsidR="001277D7" w:rsidRPr="003778EF">
        <w:rPr>
          <w:rFonts w:ascii="Arial" w:hAnsi="Arial" w:cs="Arial"/>
          <w:b/>
          <w:bCs/>
          <w:sz w:val="24"/>
          <w:szCs w:val="24"/>
          <w:lang w:val="es-AR"/>
        </w:rPr>
        <w:t xml:space="preserve"> se encuentra casi desiert</w:t>
      </w:r>
      <w:r>
        <w:rPr>
          <w:rFonts w:ascii="Arial" w:hAnsi="Arial" w:cs="Arial"/>
          <w:b/>
          <w:bCs/>
          <w:sz w:val="24"/>
          <w:szCs w:val="24"/>
          <w:lang w:val="es-AR"/>
        </w:rPr>
        <w:t>a</w:t>
      </w:r>
      <w:r w:rsidR="000C0B59">
        <w:rPr>
          <w:rFonts w:ascii="Arial" w:hAnsi="Arial" w:cs="Arial"/>
          <w:b/>
          <w:bCs/>
          <w:sz w:val="24"/>
          <w:szCs w:val="24"/>
          <w:lang w:val="es-AR"/>
        </w:rPr>
        <w:t xml:space="preserve"> ya que a</w:t>
      </w:r>
      <w:r w:rsidR="001277D7" w:rsidRPr="003778EF">
        <w:rPr>
          <w:rFonts w:ascii="Arial" w:hAnsi="Arial" w:cs="Arial"/>
          <w:b/>
          <w:bCs/>
          <w:sz w:val="24"/>
          <w:szCs w:val="24"/>
          <w:lang w:val="es-AR"/>
        </w:rPr>
        <w:t xml:space="preserve"> estas horas de la mañana no muchos llegan. Algunos no viven muy cerca y se comprenderá que entren a clases temprano. </w:t>
      </w:r>
    </w:p>
    <w:p w14:paraId="4C0EFA0F" w14:textId="5E2523A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llego al aula y se sienta en el último asiento junto a la ventana a observar el campo de soccer. Fuera del campo había un grupo de mujeres y hombres vestidos con ropa de entrenamiento</w:t>
      </w:r>
      <w:r w:rsidR="00096D96" w:rsidRPr="003778EF">
        <w:rPr>
          <w:rFonts w:ascii="Arial" w:hAnsi="Arial" w:cs="Arial"/>
          <w:b/>
          <w:bCs/>
          <w:sz w:val="24"/>
          <w:szCs w:val="24"/>
          <w:lang w:val="es-AR"/>
        </w:rPr>
        <w:t>, y</w:t>
      </w:r>
      <w:r w:rsidRPr="003778EF">
        <w:rPr>
          <w:rFonts w:ascii="Arial" w:hAnsi="Arial" w:cs="Arial"/>
          <w:b/>
          <w:bCs/>
          <w:sz w:val="24"/>
          <w:szCs w:val="24"/>
          <w:lang w:val="es-AR"/>
        </w:rPr>
        <w:t xml:space="preserve"> </w:t>
      </w:r>
      <w:r w:rsidR="00096D96" w:rsidRPr="003778EF">
        <w:rPr>
          <w:rFonts w:ascii="Arial" w:hAnsi="Arial" w:cs="Arial"/>
          <w:b/>
          <w:bCs/>
          <w:sz w:val="24"/>
          <w:szCs w:val="24"/>
          <w:lang w:val="es-AR"/>
        </w:rPr>
        <w:t>p</w:t>
      </w:r>
      <w:r w:rsidRPr="003778EF">
        <w:rPr>
          <w:rFonts w:ascii="Arial" w:hAnsi="Arial" w:cs="Arial"/>
          <w:b/>
          <w:bCs/>
          <w:sz w:val="24"/>
          <w:szCs w:val="24"/>
          <w:lang w:val="es-AR"/>
        </w:rPr>
        <w:t xml:space="preserve">restando más atención, es ropa del equipo de </w:t>
      </w:r>
      <w:proofErr w:type="spellStart"/>
      <w:r w:rsidRPr="003778EF">
        <w:rPr>
          <w:rFonts w:ascii="Arial" w:hAnsi="Arial" w:cs="Arial"/>
          <w:b/>
          <w:bCs/>
          <w:sz w:val="24"/>
          <w:szCs w:val="24"/>
          <w:lang w:val="es-AR"/>
        </w:rPr>
        <w:t>Kyudo</w:t>
      </w:r>
      <w:proofErr w:type="spellEnd"/>
      <w:r w:rsidRPr="003778EF">
        <w:rPr>
          <w:rFonts w:ascii="Arial" w:hAnsi="Arial" w:cs="Arial"/>
          <w:b/>
          <w:bCs/>
          <w:sz w:val="24"/>
          <w:szCs w:val="24"/>
          <w:lang w:val="es-AR"/>
        </w:rPr>
        <w:t>.</w:t>
      </w:r>
    </w:p>
    <w:p w14:paraId="759BF1CE" w14:textId="4359145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Algunos se encuentran corriendo y practicando dentro de la cancha, es el equipo de soccer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xml:space="preserve">. Desde muy temprano se encuentran corriendo y practicando. El campo se encontraba lleno de </w:t>
      </w:r>
      <w:r w:rsidR="004312EC" w:rsidRPr="003778EF">
        <w:rPr>
          <w:rFonts w:ascii="Arial" w:hAnsi="Arial" w:cs="Arial"/>
          <w:b/>
          <w:bCs/>
          <w:sz w:val="24"/>
          <w:szCs w:val="24"/>
          <w:lang w:val="es-AR"/>
        </w:rPr>
        <w:t>balones</w:t>
      </w:r>
      <w:r w:rsidRPr="003778EF">
        <w:rPr>
          <w:rFonts w:ascii="Arial" w:hAnsi="Arial" w:cs="Arial"/>
          <w:b/>
          <w:bCs/>
          <w:sz w:val="24"/>
          <w:szCs w:val="24"/>
          <w:lang w:val="es-AR"/>
        </w:rPr>
        <w:t xml:space="preserve"> regadas por todos lados, y la mayoría dentro del arco.</w:t>
      </w:r>
    </w:p>
    <w:p w14:paraId="7A985C4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Con un poco de paciencia a lo lejos se podía escuchar el grupo de música.</w:t>
      </w:r>
    </w:p>
    <w:p w14:paraId="4219E88A" w14:textId="139E93F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solo las personas que vivían lejos, sino que los clubs también se levantan temprano para practica</w:t>
      </w:r>
      <w:r w:rsidR="001749CC" w:rsidRPr="003778EF">
        <w:rPr>
          <w:rFonts w:ascii="Arial" w:hAnsi="Arial" w:cs="Arial"/>
          <w:b/>
          <w:bCs/>
          <w:sz w:val="24"/>
          <w:szCs w:val="24"/>
          <w:lang w:val="es-AR"/>
        </w:rPr>
        <w:t>r</w:t>
      </w:r>
      <w:r w:rsidRPr="003778EF">
        <w:rPr>
          <w:rFonts w:ascii="Arial" w:hAnsi="Arial" w:cs="Arial"/>
          <w:b/>
          <w:bCs/>
          <w:sz w:val="24"/>
          <w:szCs w:val="24"/>
          <w:lang w:val="es-AR"/>
        </w:rPr>
        <w:t>.</w:t>
      </w:r>
    </w:p>
    <w:p w14:paraId="76FAC5A1" w14:textId="05162F5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grupo de fotografía también se encontraban por la cancha, por la sala de música, por la sala de</w:t>
      </w:r>
      <w:r w:rsidR="001749CC" w:rsidRPr="003778EF">
        <w:rPr>
          <w:rFonts w:ascii="Arial" w:hAnsi="Arial" w:cs="Arial"/>
          <w:b/>
          <w:bCs/>
          <w:sz w:val="24"/>
          <w:szCs w:val="24"/>
          <w:lang w:val="es-AR"/>
        </w:rPr>
        <w:t xml:space="preserve">l </w:t>
      </w:r>
      <w:r w:rsidRPr="003778EF">
        <w:rPr>
          <w:rFonts w:ascii="Arial" w:hAnsi="Arial" w:cs="Arial"/>
          <w:b/>
          <w:bCs/>
          <w:sz w:val="24"/>
          <w:szCs w:val="24"/>
          <w:lang w:val="es-AR"/>
        </w:rPr>
        <w:t>tiro con arco, y algunos por el pequeño bosque tomando fotos a bichos y aves.</w:t>
      </w:r>
    </w:p>
    <w:p w14:paraId="0D7CA6F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Observar todo esto y esperar alrededor de una hora y media a que empiece a llegar los compañeros del aula</w:t>
      </w:r>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es algo que con solo pensarlo da un poco de sueño.</w:t>
      </w:r>
    </w:p>
    <w:p w14:paraId="021E977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le estoy prometiendo diariamente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ya tengo que dejar el tema de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en paz… ya no es mi problema, ya no quiero más problemas que involucren a mis amigos. Eso ya quedo atrás. Ya está, ya no más… olvídate de todo… borra todo lo del pendrive y solo vive tu juventud… vive con ella… ¡vive!”)</w:t>
      </w:r>
    </w:p>
    <w:p w14:paraId="6AA5977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sueño le gana al joven. Cerrando sus ojos lentamente murmura un nombre.</w:t>
      </w:r>
    </w:p>
    <w:p w14:paraId="6DB12F1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4167607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La presidenta del consejo estudiantil se encontraba observando también la cancha de soccer desde la primera planta.</w:t>
      </w:r>
    </w:p>
    <w:p w14:paraId="35EB8A9F" w14:textId="2BDB02F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4C71DB">
        <w:rPr>
          <w:rFonts w:ascii="Arial" w:hAnsi="Arial" w:cs="Arial"/>
          <w:b/>
          <w:bCs/>
          <w:sz w:val="24"/>
          <w:szCs w:val="24"/>
          <w:lang w:val="es-AR"/>
        </w:rPr>
        <w:t>¿</w:t>
      </w:r>
      <w:proofErr w:type="gramEnd"/>
      <w:r w:rsidRPr="003778EF">
        <w:rPr>
          <w:rFonts w:ascii="Arial" w:hAnsi="Arial" w:cs="Arial"/>
          <w:b/>
          <w:bCs/>
          <w:sz w:val="24"/>
          <w:szCs w:val="24"/>
          <w:lang w:val="es-AR"/>
        </w:rPr>
        <w:t>Porque se involucrará a estos jóvenes…</w:t>
      </w:r>
      <w:r w:rsidR="004C71DB">
        <w:rPr>
          <w:rFonts w:ascii="Arial" w:hAnsi="Arial" w:cs="Arial"/>
          <w:b/>
          <w:bCs/>
          <w:sz w:val="24"/>
          <w:szCs w:val="24"/>
          <w:lang w:val="es-AR"/>
        </w:rPr>
        <w:t>?</w:t>
      </w:r>
      <w:r w:rsidRPr="003778EF">
        <w:rPr>
          <w:rFonts w:ascii="Arial" w:hAnsi="Arial" w:cs="Arial"/>
          <w:b/>
          <w:bCs/>
          <w:sz w:val="24"/>
          <w:szCs w:val="24"/>
          <w:lang w:val="es-AR"/>
        </w:rPr>
        <w:t xml:space="preserve"> el problema es de Unificación Central, no de Tok</w:t>
      </w:r>
      <w:r w:rsidR="00737DA1">
        <w:rPr>
          <w:rFonts w:ascii="Arial" w:hAnsi="Arial" w:cs="Arial"/>
          <w:b/>
          <w:bCs/>
          <w:sz w:val="24"/>
          <w:szCs w:val="24"/>
          <w:lang w:val="es-AR"/>
        </w:rPr>
        <w:t>i</w:t>
      </w:r>
      <w:r w:rsidRPr="003778EF">
        <w:rPr>
          <w:rFonts w:ascii="Arial" w:hAnsi="Arial" w:cs="Arial"/>
          <w:b/>
          <w:bCs/>
          <w:sz w:val="24"/>
          <w:szCs w:val="24"/>
          <w:lang w:val="es-AR"/>
        </w:rPr>
        <w:t>o…</w:t>
      </w:r>
    </w:p>
    <w:p w14:paraId="2831B8C0" w14:textId="0709087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Suspira y sin más que decir sigue caminando por el resto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xml:space="preserve">. </w:t>
      </w:r>
    </w:p>
    <w:p w14:paraId="1689601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proofErr w:type="spellStart"/>
      <w:r w:rsidRPr="003778EF">
        <w:rPr>
          <w:rFonts w:ascii="Arial" w:hAnsi="Arial" w:cs="Arial"/>
          <w:b/>
          <w:bCs/>
          <w:sz w:val="24"/>
          <w:szCs w:val="24"/>
          <w:lang w:val="es-AR"/>
        </w:rPr>
        <w:t>eu</w:t>
      </w:r>
      <w:proofErr w:type="spellEnd"/>
      <w:r w:rsidRPr="003778EF">
        <w:rPr>
          <w:rFonts w:ascii="Arial" w:hAnsi="Arial" w:cs="Arial"/>
          <w:b/>
          <w:bCs/>
          <w:sz w:val="24"/>
          <w:szCs w:val="24"/>
          <w:lang w:val="es-AR"/>
        </w:rPr>
        <w:t>… Oziel, ¿vas a venir a jugar el sábado al final no? Te necesitamos.</w:t>
      </w:r>
    </w:p>
    <w:p w14:paraId="2F37162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parecía bastante cansado. </w:t>
      </w:r>
    </w:p>
    <w:p w14:paraId="6F590BC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Las pocas horas que le dedico a descansar no parecen haber sido las suficientes. Su cuerpo parece descansar plácidamente sin prestar mucha atención a su alrededor.</w:t>
      </w:r>
    </w:p>
    <w:p w14:paraId="462529E1" w14:textId="77777777" w:rsidR="001277D7" w:rsidRPr="003778EF" w:rsidRDefault="007B3C66" w:rsidP="00864075">
      <w:pPr>
        <w:spacing w:line="360" w:lineRule="auto"/>
        <w:rPr>
          <w:rFonts w:ascii="Arial" w:hAnsi="Arial" w:cs="Arial"/>
          <w:b/>
          <w:bCs/>
          <w:sz w:val="24"/>
          <w:szCs w:val="24"/>
          <w:lang w:val="es-AR"/>
        </w:rPr>
      </w:pPr>
      <w:r w:rsidRPr="003778EF">
        <w:rPr>
          <w:rFonts w:ascii="Arial" w:hAnsi="Arial" w:cs="Arial"/>
          <w:b/>
          <w:bCs/>
          <w:sz w:val="24"/>
          <w:szCs w:val="24"/>
          <w:lang w:val="es-AR"/>
        </w:rPr>
        <w:t>Un</w:t>
      </w:r>
      <w:r w:rsidR="001277D7" w:rsidRPr="003778EF">
        <w:rPr>
          <w:rFonts w:ascii="Arial" w:hAnsi="Arial" w:cs="Arial"/>
          <w:b/>
          <w:bCs/>
          <w:sz w:val="24"/>
          <w:szCs w:val="24"/>
          <w:lang w:val="es-AR"/>
        </w:rPr>
        <w:t xml:space="preserve"> golpe directo en la frente despierta confuso a Oziel.</w:t>
      </w:r>
    </w:p>
    <w:p w14:paraId="1AC48843"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¿Que?!...</w:t>
      </w:r>
    </w:p>
    <w:p w14:paraId="00AC3EEC" w14:textId="6CCE87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-Te pregunte que si vas a venir a jugar el sábado. Que te necesitamos para clasificar.</w:t>
      </w:r>
      <w:r w:rsidR="007B3C66" w:rsidRPr="003778EF">
        <w:rPr>
          <w:rFonts w:ascii="Arial" w:hAnsi="Arial" w:cs="Arial"/>
          <w:b/>
          <w:bCs/>
          <w:sz w:val="24"/>
          <w:szCs w:val="24"/>
          <w:lang w:val="es-AR"/>
        </w:rPr>
        <w:t xml:space="preserve"> Lo pregunto </w:t>
      </w:r>
      <w:r w:rsidR="0041685E" w:rsidRPr="003778EF">
        <w:rPr>
          <w:rFonts w:ascii="Arial" w:hAnsi="Arial" w:cs="Arial"/>
          <w:b/>
          <w:bCs/>
          <w:sz w:val="24"/>
          <w:szCs w:val="24"/>
          <w:lang w:val="es-AR"/>
        </w:rPr>
        <w:t>por qué</w:t>
      </w:r>
      <w:r w:rsidR="007B3C66" w:rsidRPr="003778EF">
        <w:rPr>
          <w:rFonts w:ascii="Arial" w:hAnsi="Arial" w:cs="Arial"/>
          <w:b/>
          <w:bCs/>
          <w:sz w:val="24"/>
          <w:szCs w:val="24"/>
          <w:lang w:val="es-AR"/>
        </w:rPr>
        <w:t xml:space="preserve"> no fuiste a entrenar hoy.</w:t>
      </w:r>
    </w:p>
    <w:p w14:paraId="6AF6894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joven de gran altura mide alrededor de 1,81m. Complejo atlético y delgado, con su cabello muy desordenado de color rubio y muy largo, sujeto con una colita de pelo. Sus ojos son de color gris claros y su piel un poco morocha. </w:t>
      </w:r>
    </w:p>
    <w:p w14:paraId="0EFD1C5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alto lleva puesto el uniforme escolar, con una camisa y una corbata sin ajustar.</w:t>
      </w:r>
    </w:p>
    <w:p w14:paraId="1F354026" w14:textId="3F23C82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-Takeru… ¿Porque me despiertas tan temprano? Pregúntame después cuando termine la clase…</w:t>
      </w:r>
    </w:p>
    <w:p w14:paraId="58EAC606" w14:textId="5505E97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intenta recostarse nuevamente sobre el pupitre</w:t>
      </w:r>
      <w:r w:rsidR="009D4ED6" w:rsidRPr="003778EF">
        <w:rPr>
          <w:rFonts w:ascii="Arial" w:hAnsi="Arial" w:cs="Arial"/>
          <w:b/>
          <w:bCs/>
          <w:sz w:val="24"/>
          <w:szCs w:val="24"/>
          <w:lang w:val="es-AR"/>
        </w:rPr>
        <w:t>, p</w:t>
      </w:r>
      <w:r w:rsidRPr="003778EF">
        <w:rPr>
          <w:rFonts w:ascii="Arial" w:hAnsi="Arial" w:cs="Arial"/>
          <w:b/>
          <w:bCs/>
          <w:sz w:val="24"/>
          <w:szCs w:val="24"/>
          <w:lang w:val="es-AR"/>
        </w:rPr>
        <w:t>ero las palabras de Takeru lo hicieron saltar.</w:t>
      </w:r>
    </w:p>
    <w:p w14:paraId="41BBB4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-Em… la clase ya termino hermano… </w:t>
      </w:r>
    </w:p>
    <w:p w14:paraId="59013CA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¡Que¡?</w:t>
      </w:r>
    </w:p>
    <w:p w14:paraId="1F7F9E9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 Estuvimos como hora y media</w:t>
      </w:r>
      <w:r w:rsidR="009931BA" w:rsidRPr="003778EF">
        <w:rPr>
          <w:rFonts w:ascii="Arial" w:hAnsi="Arial" w:cs="Arial"/>
          <w:b/>
          <w:bCs/>
          <w:sz w:val="24"/>
          <w:szCs w:val="24"/>
          <w:lang w:val="es-AR"/>
        </w:rPr>
        <w:t xml:space="preserve"> con </w:t>
      </w:r>
      <w:proofErr w:type="spellStart"/>
      <w:r w:rsidR="009931BA" w:rsidRPr="003778EF">
        <w:rPr>
          <w:rFonts w:ascii="Arial" w:hAnsi="Arial" w:cs="Arial"/>
          <w:b/>
          <w:bCs/>
          <w:sz w:val="24"/>
          <w:szCs w:val="24"/>
          <w:lang w:val="es-AR"/>
        </w:rPr>
        <w:t>Onodera</w:t>
      </w:r>
      <w:proofErr w:type="spellEnd"/>
      <w:r w:rsidR="009931BA" w:rsidRPr="003778EF">
        <w:rPr>
          <w:rFonts w:ascii="Arial" w:hAnsi="Arial" w:cs="Arial"/>
          <w:b/>
          <w:bCs/>
          <w:sz w:val="24"/>
          <w:szCs w:val="24"/>
          <w:lang w:val="es-AR"/>
        </w:rPr>
        <w:t xml:space="preserve"> </w:t>
      </w:r>
      <w:r w:rsidRPr="003778EF">
        <w:rPr>
          <w:rFonts w:ascii="Arial" w:hAnsi="Arial" w:cs="Arial"/>
          <w:b/>
          <w:bCs/>
          <w:sz w:val="24"/>
          <w:szCs w:val="24"/>
          <w:lang w:val="es-AR"/>
        </w:rPr>
        <w:t>intentando levantarte. Solo murmur</w:t>
      </w:r>
      <w:r w:rsidR="009931BA" w:rsidRPr="003778EF">
        <w:rPr>
          <w:rFonts w:ascii="Arial" w:hAnsi="Arial" w:cs="Arial"/>
          <w:b/>
          <w:bCs/>
          <w:sz w:val="24"/>
          <w:szCs w:val="24"/>
          <w:lang w:val="es-AR"/>
        </w:rPr>
        <w:t>aste</w:t>
      </w:r>
      <w:r w:rsidRPr="003778EF">
        <w:rPr>
          <w:rFonts w:ascii="Arial" w:hAnsi="Arial" w:cs="Arial"/>
          <w:b/>
          <w:bCs/>
          <w:sz w:val="24"/>
          <w:szCs w:val="24"/>
          <w:lang w:val="es-AR"/>
        </w:rPr>
        <w:t xml:space="preserve"> y te </w:t>
      </w:r>
      <w:r w:rsidR="00C31BE3" w:rsidRPr="003778EF">
        <w:rPr>
          <w:rFonts w:ascii="Arial" w:hAnsi="Arial" w:cs="Arial"/>
          <w:b/>
          <w:bCs/>
          <w:sz w:val="24"/>
          <w:szCs w:val="24"/>
          <w:lang w:val="es-AR"/>
        </w:rPr>
        <w:t>volteaste</w:t>
      </w:r>
      <w:r w:rsidRPr="003778EF">
        <w:rPr>
          <w:rFonts w:ascii="Arial" w:hAnsi="Arial" w:cs="Arial"/>
          <w:b/>
          <w:bCs/>
          <w:sz w:val="24"/>
          <w:szCs w:val="24"/>
          <w:lang w:val="es-AR"/>
        </w:rPr>
        <w:t>.</w:t>
      </w:r>
    </w:p>
    <w:p w14:paraId="7DF4DABA" w14:textId="19623ED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traga saliva mientras observa su alrededor, y el sol tocando </w:t>
      </w:r>
      <w:r w:rsidR="001749CC" w:rsidRPr="003778EF">
        <w:rPr>
          <w:rFonts w:ascii="Arial" w:hAnsi="Arial" w:cs="Arial"/>
          <w:b/>
          <w:bCs/>
          <w:sz w:val="24"/>
          <w:szCs w:val="24"/>
          <w:lang w:val="es-AR"/>
        </w:rPr>
        <w:t>el atardecer de las cinco de la tarde</w:t>
      </w:r>
      <w:r w:rsidRPr="003778EF">
        <w:rPr>
          <w:rFonts w:ascii="Arial" w:hAnsi="Arial" w:cs="Arial"/>
          <w:b/>
          <w:bCs/>
          <w:sz w:val="24"/>
          <w:szCs w:val="24"/>
          <w:lang w:val="es-AR"/>
        </w:rPr>
        <w:t>.</w:t>
      </w:r>
    </w:p>
    <w:p w14:paraId="35780EC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-Tiene que ser una broma…</w:t>
      </w:r>
    </w:p>
    <w:p w14:paraId="59DBAFD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-Em… no, no lo es. –Habla mientras guarda las manos en su chaqueta.</w:t>
      </w:r>
    </w:p>
    <w:p w14:paraId="5BF60394" w14:textId="034DB24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 seguro ya tengo un castigo para el domingo… Tiene que ser una broma… –Murmura </w:t>
      </w:r>
      <w:r w:rsidR="001749CC" w:rsidRPr="003778EF">
        <w:rPr>
          <w:rFonts w:ascii="Arial" w:hAnsi="Arial" w:cs="Arial"/>
          <w:b/>
          <w:bCs/>
          <w:sz w:val="24"/>
          <w:szCs w:val="24"/>
          <w:lang w:val="es-AR"/>
        </w:rPr>
        <w:t>mientras deprime sus hombros y cabeza.</w:t>
      </w:r>
    </w:p>
    <w:p w14:paraId="07F4264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-Oye hermano, quería preguntarte si de verdad iras. Esto es muy importante para mí. –Takeru pregunta serio.</w:t>
      </w:r>
    </w:p>
    <w:p w14:paraId="3C6C24C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Claro. Te dije que iría y es un hecho, pero como te dije</w:t>
      </w:r>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solo los ayudare a clasificar a las regionales. No puedo jugar profesionalmente, no me llama la atención, solo lo hago por ti y por qué te debo mucho. </w:t>
      </w:r>
    </w:p>
    <w:p w14:paraId="1BCC346C" w14:textId="6ADD807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mirada seria de Oziel hacia </w:t>
      </w:r>
      <w:r w:rsidR="00CB734E" w:rsidRPr="003778EF">
        <w:rPr>
          <w:rFonts w:ascii="Arial" w:hAnsi="Arial" w:cs="Arial"/>
          <w:b/>
          <w:bCs/>
          <w:sz w:val="24"/>
          <w:szCs w:val="24"/>
          <w:lang w:val="es-AR"/>
        </w:rPr>
        <w:t>él</w:t>
      </w:r>
      <w:r w:rsidRPr="003778EF">
        <w:rPr>
          <w:rFonts w:ascii="Arial" w:hAnsi="Arial" w:cs="Arial"/>
          <w:b/>
          <w:bCs/>
          <w:sz w:val="24"/>
          <w:szCs w:val="24"/>
          <w:lang w:val="es-AR"/>
        </w:rPr>
        <w:t xml:space="preserve"> lo deja más tranquilo.</w:t>
      </w:r>
    </w:p>
    <w:p w14:paraId="0403E1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-Gracias, de verdad. Y no te preocupes, si pasamos nos las arreglaremos, entrenando duro y sin parar.</w:t>
      </w:r>
    </w:p>
    <w:p w14:paraId="23E777E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-Jajaja entre solo para suplantar a uno que estaba lesionado y terminamos clasificando para regionales.</w:t>
      </w:r>
    </w:p>
    <w:p w14:paraId="01EEC6F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¿te acuerdas? </w:t>
      </w:r>
      <w:proofErr w:type="spellStart"/>
      <w:r w:rsidRPr="003778EF">
        <w:rPr>
          <w:rFonts w:ascii="Arial" w:hAnsi="Arial" w:cs="Arial"/>
          <w:b/>
          <w:bCs/>
          <w:sz w:val="24"/>
          <w:szCs w:val="24"/>
          <w:lang w:val="es-AR"/>
        </w:rPr>
        <w:t>jajajajajajaj</w:t>
      </w:r>
      <w:proofErr w:type="spellEnd"/>
    </w:p>
    <w:p w14:paraId="4053852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rompe en risa mientras toma asiento para no caerse. </w:t>
      </w:r>
    </w:p>
    <w:p w14:paraId="5F276B4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-Como no acordarme. Un poco mas no me obligan a jugar. –Oziel toma asiento mientras recuerda– No paraban de insistir todo el equipo.</w:t>
      </w:r>
    </w:p>
    <w:p w14:paraId="064B724A" w14:textId="610609F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les dije que eras bueno con las matemáticas y </w:t>
      </w:r>
      <w:r w:rsidR="001749CC" w:rsidRPr="003778EF">
        <w:rPr>
          <w:rFonts w:ascii="Arial" w:hAnsi="Arial" w:cs="Arial"/>
          <w:b/>
          <w:bCs/>
          <w:sz w:val="24"/>
          <w:szCs w:val="24"/>
          <w:lang w:val="es-AR"/>
        </w:rPr>
        <w:t xml:space="preserve">con </w:t>
      </w:r>
      <w:r w:rsidRPr="003778EF">
        <w:rPr>
          <w:rFonts w:ascii="Arial" w:hAnsi="Arial" w:cs="Arial"/>
          <w:b/>
          <w:bCs/>
          <w:sz w:val="24"/>
          <w:szCs w:val="24"/>
          <w:lang w:val="es-AR"/>
        </w:rPr>
        <w:t>los cálculos</w:t>
      </w:r>
      <w:r w:rsidR="001749CC"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que podías usar la red eléctrica de la cancha a tu antojo, como si lo conocieras como la palma de tu mano.</w:t>
      </w:r>
    </w:p>
    <w:p w14:paraId="176C3F27" w14:textId="6207EB4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-Con razón todos estaban detrás mío… aunque exageraste en decir que conocía la red eléctrica de la cancha. Nunca había jugado, solo supuse de algunos rebotes por simples cálculos</w:t>
      </w:r>
      <w:r w:rsidR="001749CC" w:rsidRPr="003778EF">
        <w:rPr>
          <w:rFonts w:ascii="Arial" w:hAnsi="Arial" w:cs="Arial"/>
          <w:b/>
          <w:bCs/>
          <w:sz w:val="24"/>
          <w:szCs w:val="24"/>
          <w:lang w:val="es-AR"/>
        </w:rPr>
        <w:t>.</w:t>
      </w:r>
    </w:p>
    <w:p w14:paraId="2EBF6C7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-Uno de ellos hasta junto el dinero de un mes de trabajo para pagarte.</w:t>
      </w:r>
    </w:p>
    <w:p w14:paraId="00B1255E" w14:textId="3E3D31A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no tienes que decírmelo, me lo cruce fuera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Cuando vi eso ya no podía</w:t>
      </w:r>
      <w:r w:rsidR="005F49AF" w:rsidRPr="003778EF">
        <w:rPr>
          <w:rFonts w:ascii="Arial" w:hAnsi="Arial" w:cs="Arial"/>
          <w:b/>
          <w:bCs/>
          <w:sz w:val="24"/>
          <w:szCs w:val="24"/>
          <w:lang w:val="es-AR"/>
        </w:rPr>
        <w:t xml:space="preserve"> dejar </w:t>
      </w:r>
      <w:r w:rsidRPr="003778EF">
        <w:rPr>
          <w:rFonts w:ascii="Arial" w:hAnsi="Arial" w:cs="Arial"/>
          <w:b/>
          <w:bCs/>
          <w:sz w:val="24"/>
          <w:szCs w:val="24"/>
          <w:lang w:val="es-AR"/>
        </w:rPr>
        <w:t>que se humillaran tanto.</w:t>
      </w:r>
    </w:p>
    <w:p w14:paraId="26F33E9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no aceptabas ese soborno </w:t>
      </w:r>
      <w:proofErr w:type="spellStart"/>
      <w:r w:rsidRPr="003778EF">
        <w:rPr>
          <w:rFonts w:ascii="Arial" w:hAnsi="Arial" w:cs="Arial"/>
          <w:b/>
          <w:bCs/>
          <w:sz w:val="24"/>
          <w:szCs w:val="24"/>
          <w:lang w:val="es-AR"/>
        </w:rPr>
        <w:t>S</w:t>
      </w:r>
      <w:r w:rsidR="005F49AF" w:rsidRPr="003778EF">
        <w:rPr>
          <w:rFonts w:ascii="Arial" w:hAnsi="Arial" w:cs="Arial"/>
          <w:b/>
          <w:bCs/>
          <w:sz w:val="24"/>
          <w:szCs w:val="24"/>
          <w:lang w:val="es-AR"/>
        </w:rPr>
        <w:t>u</w:t>
      </w:r>
      <w:r w:rsidRPr="003778EF">
        <w:rPr>
          <w:rFonts w:ascii="Arial" w:hAnsi="Arial" w:cs="Arial"/>
          <w:b/>
          <w:bCs/>
          <w:sz w:val="24"/>
          <w:szCs w:val="24"/>
          <w:lang w:val="es-AR"/>
        </w:rPr>
        <w:t>nichi</w:t>
      </w:r>
      <w:proofErr w:type="spellEnd"/>
      <w:r w:rsidRPr="003778EF">
        <w:rPr>
          <w:rFonts w:ascii="Arial" w:hAnsi="Arial" w:cs="Arial"/>
          <w:b/>
          <w:bCs/>
          <w:sz w:val="24"/>
          <w:szCs w:val="24"/>
          <w:lang w:val="es-AR"/>
        </w:rPr>
        <w:t xml:space="preserve"> iba a entregarte la virginidad de su hermana mayor.</w:t>
      </w:r>
    </w:p>
    <w:p w14:paraId="5CB536F1" w14:textId="03B55232"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La hermana de </w:t>
      </w:r>
      <w:proofErr w:type="spellStart"/>
      <w:r w:rsidRPr="003778EF">
        <w:rPr>
          <w:rFonts w:ascii="Arial" w:hAnsi="Arial" w:cs="Arial"/>
          <w:b/>
          <w:bCs/>
          <w:sz w:val="24"/>
          <w:szCs w:val="24"/>
          <w:lang w:val="es-AR"/>
        </w:rPr>
        <w:t>S</w:t>
      </w:r>
      <w:r w:rsidR="005F49AF" w:rsidRPr="003778EF">
        <w:rPr>
          <w:rFonts w:ascii="Arial" w:hAnsi="Arial" w:cs="Arial"/>
          <w:b/>
          <w:bCs/>
          <w:sz w:val="24"/>
          <w:szCs w:val="24"/>
          <w:lang w:val="es-AR"/>
        </w:rPr>
        <w:t>u</w:t>
      </w:r>
      <w:r w:rsidRPr="003778EF">
        <w:rPr>
          <w:rFonts w:ascii="Arial" w:hAnsi="Arial" w:cs="Arial"/>
          <w:b/>
          <w:bCs/>
          <w:sz w:val="24"/>
          <w:szCs w:val="24"/>
          <w:lang w:val="es-AR"/>
        </w:rPr>
        <w:t>nichi</w:t>
      </w:r>
      <w:proofErr w:type="spellEnd"/>
      <w:r w:rsidRPr="003778EF">
        <w:rPr>
          <w:rFonts w:ascii="Arial" w:hAnsi="Arial" w:cs="Arial"/>
          <w:b/>
          <w:bCs/>
          <w:sz w:val="24"/>
          <w:szCs w:val="24"/>
          <w:lang w:val="es-AR"/>
        </w:rPr>
        <w:t xml:space="preserve"> es virgen? Pero tiene 2</w:t>
      </w:r>
      <w:r w:rsidR="00CB734E" w:rsidRPr="003778EF">
        <w:rPr>
          <w:rFonts w:ascii="Arial" w:hAnsi="Arial" w:cs="Arial"/>
          <w:b/>
          <w:bCs/>
          <w:sz w:val="24"/>
          <w:szCs w:val="24"/>
          <w:lang w:val="es-AR"/>
        </w:rPr>
        <w:t>7</w:t>
      </w:r>
      <w:r w:rsidRPr="003778EF">
        <w:rPr>
          <w:rFonts w:ascii="Arial" w:hAnsi="Arial" w:cs="Arial"/>
          <w:b/>
          <w:bCs/>
          <w:sz w:val="24"/>
          <w:szCs w:val="24"/>
          <w:lang w:val="es-AR"/>
        </w:rPr>
        <w:t xml:space="preserve"> años, además es mucho más grande que yo.</w:t>
      </w:r>
    </w:p>
    <w:p w14:paraId="2F09AC3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es virgen según él. Eso no importa,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iba a convencer a su hermana que se acueste contigo así llegábamos a las regionales.</w:t>
      </w:r>
    </w:p>
    <w:p w14:paraId="2120379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w:t>
      </w:r>
      <w:r w:rsidR="005F49AF" w:rsidRPr="003778EF">
        <w:rPr>
          <w:rFonts w:ascii="Arial" w:hAnsi="Arial" w:cs="Arial"/>
          <w:b/>
          <w:bCs/>
          <w:sz w:val="24"/>
          <w:szCs w:val="24"/>
          <w:lang w:val="es-AR"/>
        </w:rPr>
        <w:t xml:space="preserve">para </w:t>
      </w:r>
      <w:r w:rsidRPr="003778EF">
        <w:rPr>
          <w:rFonts w:ascii="Arial" w:hAnsi="Arial" w:cs="Arial"/>
          <w:b/>
          <w:bCs/>
          <w:sz w:val="24"/>
          <w:szCs w:val="24"/>
          <w:lang w:val="es-AR"/>
        </w:rPr>
        <w:t>las regionales</w:t>
      </w:r>
      <w:r w:rsidR="005F49AF" w:rsidRPr="003778EF">
        <w:rPr>
          <w:rFonts w:ascii="Arial" w:hAnsi="Arial" w:cs="Arial"/>
          <w:b/>
          <w:bCs/>
          <w:sz w:val="24"/>
          <w:szCs w:val="24"/>
          <w:lang w:val="es-AR"/>
        </w:rPr>
        <w:t xml:space="preserve"> </w:t>
      </w:r>
      <w:r w:rsidR="00575CE0" w:rsidRPr="003778EF">
        <w:rPr>
          <w:rFonts w:ascii="Arial" w:hAnsi="Arial" w:cs="Arial"/>
          <w:b/>
          <w:bCs/>
          <w:sz w:val="24"/>
          <w:szCs w:val="24"/>
          <w:lang w:val="es-AR"/>
        </w:rPr>
        <w:t>aún</w:t>
      </w:r>
      <w:r w:rsidRPr="003778EF">
        <w:rPr>
          <w:rFonts w:ascii="Arial" w:hAnsi="Arial" w:cs="Arial"/>
          <w:b/>
          <w:bCs/>
          <w:sz w:val="24"/>
          <w:szCs w:val="24"/>
          <w:lang w:val="es-AR"/>
        </w:rPr>
        <w:t xml:space="preserve"> faltaba tiempo ¿igual le mintió de esa manera?</w:t>
      </w:r>
    </w:p>
    <w:p w14:paraId="6C013029" w14:textId="4517936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-Sara no tiene idea de soccer, mucho menos</w:t>
      </w:r>
      <w:r w:rsidR="00963EF8" w:rsidRPr="003778EF">
        <w:rPr>
          <w:rFonts w:ascii="Arial" w:hAnsi="Arial" w:cs="Arial"/>
          <w:b/>
          <w:bCs/>
          <w:sz w:val="24"/>
          <w:szCs w:val="24"/>
          <w:lang w:val="es-AR"/>
        </w:rPr>
        <w:t xml:space="preserve"> iba a saber</w:t>
      </w:r>
      <w:r w:rsidRPr="003778EF">
        <w:rPr>
          <w:rFonts w:ascii="Arial" w:hAnsi="Arial" w:cs="Arial"/>
          <w:b/>
          <w:bCs/>
          <w:sz w:val="24"/>
          <w:szCs w:val="24"/>
          <w:lang w:val="es-AR"/>
        </w:rPr>
        <w:t xml:space="preserve"> si faltaba mucho para las regionales. Ella sería capaz de hacerlo. </w:t>
      </w:r>
      <w:proofErr w:type="spellStart"/>
      <w:r w:rsidRPr="003778EF">
        <w:rPr>
          <w:rFonts w:ascii="Arial" w:hAnsi="Arial" w:cs="Arial"/>
          <w:b/>
          <w:bCs/>
          <w:sz w:val="24"/>
          <w:szCs w:val="24"/>
          <w:lang w:val="es-AR"/>
        </w:rPr>
        <w:t>Ajajajaj</w:t>
      </w:r>
      <w:proofErr w:type="spellEnd"/>
    </w:p>
    <w:p w14:paraId="04A1775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-Ustedes se pasan… uno me regalaría un mes de trabajo y otro a su hermana mayor… ustedes sí que dan todo por el soccer. –Habla con una mano en su frente.</w:t>
      </w:r>
    </w:p>
    <w:p w14:paraId="416C85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jajajajajjajaja</w:t>
      </w:r>
      <w:proofErr w:type="spellEnd"/>
    </w:p>
    <w:p w14:paraId="7B409BA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Cambiando rápidamente de tema. </w:t>
      </w:r>
    </w:p>
    <w:p w14:paraId="78A0205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intentando parar de reírse.</w:t>
      </w:r>
    </w:p>
    <w:p w14:paraId="3206BA1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-Por cierto… Como esta Aiko, no la veo desde que empezó las clases.</w:t>
      </w:r>
    </w:p>
    <w:p w14:paraId="471E25F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-Bien, molestando como siempre. Aunque más molesta de lo normal. </w:t>
      </w:r>
    </w:p>
    <w:p w14:paraId="076F6ECA" w14:textId="77777777" w:rsidR="001749CC"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habla como si fuera una carga muy pesada. </w:t>
      </w:r>
    </w:p>
    <w:p w14:paraId="6AA3B9F0" w14:textId="18C6386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 ver la reacción de su compañero, Oziel pregunta.</w:t>
      </w:r>
    </w:p>
    <w:p w14:paraId="26212F64"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Y qué dice sobre que este es tu último año?.</w:t>
      </w:r>
    </w:p>
    <w:p w14:paraId="6223C4D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-Nada… parece evitar hablar sobre el tema. ¿Y tú?</w:t>
      </w:r>
    </w:p>
    <w:p w14:paraId="1142C70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9D9C1AA"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Que le dirás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cuando sea tu último año?, te queda este y el año que viene.</w:t>
      </w:r>
      <w:r w:rsidR="005F49AF" w:rsidRPr="003778EF">
        <w:rPr>
          <w:rFonts w:ascii="Arial" w:hAnsi="Arial" w:cs="Arial"/>
          <w:b/>
          <w:bCs/>
          <w:sz w:val="24"/>
          <w:szCs w:val="24"/>
          <w:lang w:val="es-AR"/>
        </w:rPr>
        <w:t xml:space="preserve"> A ella tres años </w:t>
      </w:r>
      <w:r w:rsidR="00575CE0" w:rsidRPr="003778EF">
        <w:rPr>
          <w:rFonts w:ascii="Arial" w:hAnsi="Arial" w:cs="Arial"/>
          <w:b/>
          <w:bCs/>
          <w:sz w:val="24"/>
          <w:szCs w:val="24"/>
          <w:lang w:val="es-AR"/>
        </w:rPr>
        <w:t>más</w:t>
      </w:r>
      <w:r w:rsidR="005F49AF" w:rsidRPr="003778EF">
        <w:rPr>
          <w:rFonts w:ascii="Arial" w:hAnsi="Arial" w:cs="Arial"/>
          <w:b/>
          <w:bCs/>
          <w:sz w:val="24"/>
          <w:szCs w:val="24"/>
          <w:lang w:val="es-AR"/>
        </w:rPr>
        <w:t>.</w:t>
      </w:r>
    </w:p>
    <w:p w14:paraId="41E76F1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Mmhh</w:t>
      </w:r>
      <w:proofErr w:type="spellEnd"/>
      <w:r w:rsidRPr="003778EF">
        <w:rPr>
          <w:rFonts w:ascii="Arial" w:hAnsi="Arial" w:cs="Arial"/>
          <w:b/>
          <w:bCs/>
          <w:sz w:val="24"/>
          <w:szCs w:val="24"/>
          <w:lang w:val="es-AR"/>
        </w:rPr>
        <w:t>… no tengo idea. –Se hace una idea mientras sujeta su mentón.</w:t>
      </w:r>
    </w:p>
    <w:p w14:paraId="669DF1D7" w14:textId="347E083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-Me imagino que le dirás tus sentimientos antes que te gradúes, ¿no es verdad?</w:t>
      </w:r>
    </w:p>
    <w:p w14:paraId="5453A430" w14:textId="73474F5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-Cierra la boca. Dime tu, estas más cerca de terminar. ¿cómo le dirás a Aiko que no quieres nada porque es dos años menos que tú?</w:t>
      </w:r>
    </w:p>
    <w:p w14:paraId="27CEB28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Takeru aparta la mirada hacia el atardecer mientras murmura.</w:t>
      </w:r>
    </w:p>
    <w:p w14:paraId="3FA3F73A" w14:textId="2DB9E1F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-Ya hablamos sobre eso.</w:t>
      </w:r>
      <w:r w:rsidR="005F49AF" w:rsidRPr="003778EF">
        <w:rPr>
          <w:rFonts w:ascii="Arial" w:hAnsi="Arial" w:cs="Arial"/>
          <w:b/>
          <w:bCs/>
          <w:sz w:val="24"/>
          <w:szCs w:val="24"/>
          <w:lang w:val="es-AR"/>
        </w:rPr>
        <w:t xml:space="preserve"> Y no es que no la quiero por ser me</w:t>
      </w:r>
      <w:r w:rsidR="00963EF8" w:rsidRPr="003778EF">
        <w:rPr>
          <w:rFonts w:ascii="Arial" w:hAnsi="Arial" w:cs="Arial"/>
          <w:b/>
          <w:bCs/>
          <w:sz w:val="24"/>
          <w:szCs w:val="24"/>
          <w:lang w:val="es-AR"/>
        </w:rPr>
        <w:t>n</w:t>
      </w:r>
      <w:r w:rsidR="005F49AF" w:rsidRPr="003778EF">
        <w:rPr>
          <w:rFonts w:ascii="Arial" w:hAnsi="Arial" w:cs="Arial"/>
          <w:b/>
          <w:bCs/>
          <w:sz w:val="24"/>
          <w:szCs w:val="24"/>
          <w:lang w:val="es-AR"/>
        </w:rPr>
        <w:t>or que yo.</w:t>
      </w:r>
    </w:p>
    <w:p w14:paraId="10505486" w14:textId="6A4982E9"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1749CC" w:rsidRPr="003778EF">
        <w:rPr>
          <w:rFonts w:ascii="Arial" w:hAnsi="Arial" w:cs="Arial"/>
          <w:b/>
          <w:bCs/>
          <w:sz w:val="24"/>
          <w:szCs w:val="24"/>
          <w:lang w:val="es-AR"/>
        </w:rPr>
        <w:t>Ya hablaron</w:t>
      </w:r>
      <w:r w:rsidRPr="003778EF">
        <w:rPr>
          <w:rFonts w:ascii="Arial" w:hAnsi="Arial" w:cs="Arial"/>
          <w:b/>
          <w:bCs/>
          <w:sz w:val="24"/>
          <w:szCs w:val="24"/>
          <w:lang w:val="es-AR"/>
        </w:rPr>
        <w:t>?...–Oziel se muestra sorprendido.</w:t>
      </w:r>
    </w:p>
    <w:p w14:paraId="74C7541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-Así es… el año pasado se lo dije ante de las vacaciones.</w:t>
      </w:r>
    </w:p>
    <w:p w14:paraId="1DF21E7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intrigante.</w:t>
      </w:r>
    </w:p>
    <w:p w14:paraId="6C88B8B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Como lo tomo?</w:t>
      </w:r>
    </w:p>
    <w:p w14:paraId="54222DE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Como crees?</w:t>
      </w:r>
    </w:p>
    <w:p w14:paraId="3E46C09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Mmh</w:t>
      </w:r>
      <w:proofErr w:type="spellEnd"/>
      <w:r w:rsidRPr="003778EF">
        <w:rPr>
          <w:rFonts w:ascii="Arial" w:hAnsi="Arial" w:cs="Arial"/>
          <w:b/>
          <w:bCs/>
          <w:sz w:val="24"/>
          <w:szCs w:val="24"/>
          <w:lang w:val="es-AR"/>
        </w:rPr>
        <w:t>… viniendo de Aiko seguramente te golpeo y te dijo que lo olvidaras.</w:t>
      </w:r>
    </w:p>
    <w:p w14:paraId="3B5849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-Algo similar.</w:t>
      </w:r>
    </w:p>
    <w:p w14:paraId="45165C4E" w14:textId="6A83ECD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Aiko en aquel momento se encontraba vestida con ropa deportiva casual de color negro y blanco, con su pelo corto de color café y ojos verdes, con una altura bastante alta para su edad, 1,69m. Sus ojos se encontraban un poco lagrimosos, pero con una mirada desinteresada, como si ocultara sus sentimientos detrás de esa fría mirada.</w:t>
      </w:r>
    </w:p>
    <w:p w14:paraId="05DFFEF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“Maldito estúpido… ten algo de consideración con mis sentimientos. Sabes que no soy de demostrar estas cosas. Por lo menos miénteme diciendo que te parezco linda pero que tienes tus estudios y el soccer en primer lugar. Así lo entendería más.”</w:t>
      </w:r>
    </w:p>
    <w:p w14:paraId="7D443EE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me golpeo el hombro… –Lo dice mientras se cubre su hombro izquierdo como si aún le doliera el golpe.</w:t>
      </w:r>
    </w:p>
    <w:p w14:paraId="3E2D746A"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No le contestaste nada más?</w:t>
      </w:r>
    </w:p>
    <w:p w14:paraId="70D7DA5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sí, pero no pienso decirte nada más. Tonto. </w:t>
      </w:r>
      <w:proofErr w:type="spellStart"/>
      <w:r w:rsidRPr="003778EF">
        <w:rPr>
          <w:rFonts w:ascii="Arial" w:hAnsi="Arial" w:cs="Arial"/>
          <w:b/>
          <w:bCs/>
          <w:sz w:val="24"/>
          <w:szCs w:val="24"/>
          <w:lang w:val="es-AR"/>
        </w:rPr>
        <w:t>Ajajajajaj</w:t>
      </w:r>
      <w:proofErr w:type="spellEnd"/>
      <w:r w:rsidRPr="003778EF">
        <w:rPr>
          <w:rFonts w:ascii="Arial" w:hAnsi="Arial" w:cs="Arial"/>
          <w:b/>
          <w:bCs/>
          <w:sz w:val="24"/>
          <w:szCs w:val="24"/>
          <w:lang w:val="es-AR"/>
        </w:rPr>
        <w:t xml:space="preserve"> </w:t>
      </w:r>
    </w:p>
    <w:p w14:paraId="23E0925A" w14:textId="59E547A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sonrisa de Takeru parecía disimular </w:t>
      </w:r>
      <w:r w:rsidR="00CD6219" w:rsidRPr="003778EF">
        <w:rPr>
          <w:rFonts w:ascii="Arial" w:hAnsi="Arial" w:cs="Arial"/>
          <w:b/>
          <w:bCs/>
          <w:sz w:val="24"/>
          <w:szCs w:val="24"/>
          <w:lang w:val="es-AR"/>
        </w:rPr>
        <w:t>sus verdaderos sentimientos, mientras aun prosigue recordando.</w:t>
      </w:r>
    </w:p>
    <w:p w14:paraId="795B50A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“Me gustas. Me gustas demasiado, estuvimos juntos con</w:t>
      </w:r>
      <w:r w:rsidR="005F49AF" w:rsidRPr="003778EF">
        <w:rPr>
          <w:rFonts w:ascii="Arial" w:hAnsi="Arial" w:cs="Arial"/>
          <w:b/>
          <w:bCs/>
          <w:sz w:val="24"/>
          <w:szCs w:val="24"/>
          <w:lang w:val="es-AR"/>
        </w:rPr>
        <w:t xml:space="preserve"> </w:t>
      </w:r>
      <w:proofErr w:type="spellStart"/>
      <w:r w:rsidR="005F49AF"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 Oziel desde hace muchos años, y siempre me pareciste hermosa.”</w:t>
      </w:r>
    </w:p>
    <w:p w14:paraId="3F31D4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seas estúpido, ya es tarde. La idea de decir eso es que yo no lo diga antes”</w:t>
      </w:r>
    </w:p>
    <w:p w14:paraId="75BFCCC4" w14:textId="4BFA10E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verdad lo digo Aiko. Y quería saber si en verdad me esperarías un par de años hasta que este estable con mi vida y pueda compartir mis éxitos contigo.”</w:t>
      </w:r>
    </w:p>
    <w:p w14:paraId="5A1F7B0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Aiko se sonroja levemente.</w:t>
      </w:r>
    </w:p>
    <w:p w14:paraId="04BFB74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“Se que ahora solo soy un don nadie que intenta entrar a las grandes ligas del soccer, pero sabemos que hay muy pocas probabilidades de ser profesional y vivir de esto… es por lo que no quiero que alguien pierda el tiempo conmigo y con mi futuro muy indeciso.”</w:t>
      </w:r>
    </w:p>
    <w:p w14:paraId="49E5E7D1" w14:textId="019BE867" w:rsidR="00F65D70" w:rsidRPr="003778EF" w:rsidRDefault="00F65D7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Algunas palabras es mejor no decirlas, en ocasiones las decimos por impulso o por no pensar en las consecuencias de las palabras dichas de más, solo </w:t>
      </w:r>
      <w:r w:rsidR="00CD6219" w:rsidRPr="003778EF">
        <w:rPr>
          <w:rFonts w:ascii="Arial" w:hAnsi="Arial" w:cs="Arial"/>
          <w:b/>
          <w:bCs/>
          <w:sz w:val="24"/>
          <w:szCs w:val="24"/>
          <w:lang w:val="es-AR"/>
        </w:rPr>
        <w:t xml:space="preserve">hablamos </w:t>
      </w:r>
      <w:r w:rsidRPr="003778EF">
        <w:rPr>
          <w:rFonts w:ascii="Arial" w:hAnsi="Arial" w:cs="Arial"/>
          <w:b/>
          <w:bCs/>
          <w:sz w:val="24"/>
          <w:szCs w:val="24"/>
          <w:lang w:val="es-AR"/>
        </w:rPr>
        <w:t xml:space="preserve">con los sentimientos. </w:t>
      </w:r>
    </w:p>
    <w:p w14:paraId="13FB2767" w14:textId="6DC3A72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“¿Piensas que solo me interesa un buen futuro económico? Creo que </w:t>
      </w:r>
      <w:r w:rsidR="00CD6219" w:rsidRPr="003778EF">
        <w:rPr>
          <w:rFonts w:ascii="Arial" w:hAnsi="Arial" w:cs="Arial"/>
          <w:b/>
          <w:bCs/>
          <w:sz w:val="24"/>
          <w:szCs w:val="24"/>
          <w:lang w:val="es-AR"/>
        </w:rPr>
        <w:t xml:space="preserve">llevamos </w:t>
      </w:r>
      <w:r w:rsidRPr="003778EF">
        <w:rPr>
          <w:rFonts w:ascii="Arial" w:hAnsi="Arial" w:cs="Arial"/>
          <w:b/>
          <w:bCs/>
          <w:sz w:val="24"/>
          <w:szCs w:val="24"/>
          <w:lang w:val="es-AR"/>
        </w:rPr>
        <w:t xml:space="preserve">muchos años y aun no me conoces” </w:t>
      </w:r>
    </w:p>
    <w:p w14:paraId="2523522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Molesta</w:t>
      </w:r>
      <w:r w:rsidR="00F65D70" w:rsidRPr="003778EF">
        <w:rPr>
          <w:rFonts w:ascii="Arial" w:hAnsi="Arial" w:cs="Arial"/>
          <w:b/>
          <w:bCs/>
          <w:sz w:val="24"/>
          <w:szCs w:val="24"/>
          <w:lang w:val="es-AR"/>
        </w:rPr>
        <w:t>,</w:t>
      </w:r>
      <w:r w:rsidRPr="003778EF">
        <w:rPr>
          <w:rFonts w:ascii="Arial" w:hAnsi="Arial" w:cs="Arial"/>
          <w:b/>
          <w:bCs/>
          <w:sz w:val="24"/>
          <w:szCs w:val="24"/>
          <w:lang w:val="es-AR"/>
        </w:rPr>
        <w:t xml:space="preserve"> empieza a alejarse del joven Takeru.</w:t>
      </w:r>
    </w:p>
    <w:p w14:paraId="5713F47E" w14:textId="0ADFF6B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 “No me refería a eso </w:t>
      </w:r>
      <w:r w:rsidR="00EE04EB" w:rsidRPr="003778EF">
        <w:rPr>
          <w:rFonts w:ascii="Arial" w:hAnsi="Arial" w:cs="Arial"/>
          <w:b/>
          <w:bCs/>
          <w:sz w:val="24"/>
          <w:szCs w:val="24"/>
          <w:lang w:val="es-AR"/>
        </w:rPr>
        <w:t>por favor,</w:t>
      </w:r>
      <w:r w:rsidRPr="003778EF">
        <w:rPr>
          <w:rFonts w:ascii="Arial" w:hAnsi="Arial" w:cs="Arial"/>
          <w:b/>
          <w:bCs/>
          <w:sz w:val="24"/>
          <w:szCs w:val="24"/>
          <w:lang w:val="es-AR"/>
        </w:rPr>
        <w:t xml:space="preserve"> Aiko. Solo que no quiero darte un mal futuro si estas a mi lado. Quiero darte todo lo que te mereces, una buena pe</w:t>
      </w:r>
      <w:r w:rsidR="00CD6219" w:rsidRPr="003778EF">
        <w:rPr>
          <w:rFonts w:ascii="Arial" w:hAnsi="Arial" w:cs="Arial"/>
          <w:b/>
          <w:bCs/>
          <w:sz w:val="24"/>
          <w:szCs w:val="24"/>
          <w:lang w:val="es-AR"/>
        </w:rPr>
        <w:t>rspectiva de mí</w:t>
      </w:r>
      <w:r w:rsidRPr="003778EF">
        <w:rPr>
          <w:rFonts w:ascii="Arial" w:hAnsi="Arial" w:cs="Arial"/>
          <w:b/>
          <w:bCs/>
          <w:sz w:val="24"/>
          <w:szCs w:val="24"/>
          <w:lang w:val="es-AR"/>
        </w:rPr>
        <w:t xml:space="preserve"> y una buena vida</w:t>
      </w:r>
      <w:r w:rsidR="00F65D70" w:rsidRPr="003778EF">
        <w:rPr>
          <w:rFonts w:ascii="Arial" w:hAnsi="Arial" w:cs="Arial"/>
          <w:b/>
          <w:bCs/>
          <w:sz w:val="24"/>
          <w:szCs w:val="24"/>
          <w:lang w:val="es-AR"/>
        </w:rPr>
        <w:t>. Estoy casi seguro de que tendré ofertas de patrocinadores, pero necesito que me esperes a que tenga una vida, si no me va bien tengo otros trabajos como entrenador”</w:t>
      </w:r>
    </w:p>
    <w:p w14:paraId="33975A7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me sigas… ya estoy suficientemente molesta por que me rechazaste, no hace falta que te golpee por lo que estás diciendo ahora. Por favor, no me hables durante las vacaciones y cuando regresemos a las clases todo será como antes.”</w:t>
      </w:r>
    </w:p>
    <w:p w14:paraId="507584A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“Aiko…”</w:t>
      </w:r>
    </w:p>
    <w:p w14:paraId="476DFDB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Takestupido</w:t>
      </w:r>
      <w:proofErr w:type="spellEnd"/>
      <w:r w:rsidRPr="003778EF">
        <w:rPr>
          <w:rFonts w:ascii="Arial" w:hAnsi="Arial" w:cs="Arial"/>
          <w:b/>
          <w:bCs/>
          <w:sz w:val="24"/>
          <w:szCs w:val="24"/>
          <w:lang w:val="es-AR"/>
        </w:rPr>
        <w:t>…”</w:t>
      </w:r>
    </w:p>
    <w:p w14:paraId="61AA23A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-Por cierto –Oziel habla hacia Takeru–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fue sin levantarme?</w:t>
      </w:r>
    </w:p>
    <w:p w14:paraId="57277C6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no. Te estoy diciendo que entre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 yo llegamos temprano para interrumpir la clase e irnos temprano, pero te encontramos así. Ella se fue con Aiko.</w:t>
      </w:r>
    </w:p>
    <w:p w14:paraId="20DCBCC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-Ah… menos mal.</w:t>
      </w:r>
    </w:p>
    <w:p w14:paraId="4F4423E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Takeru observa al joven Oziel como si le preocupara algo.</w:t>
      </w:r>
    </w:p>
    <w:p w14:paraId="0422DC9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-Hermano, dime algo.</w:t>
      </w:r>
    </w:p>
    <w:p w14:paraId="48756E1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C0E1F88" w14:textId="72BA3A8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-Está todo bien ¿no es verdad? Ya no estás en nada raro ¿no?</w:t>
      </w:r>
      <w:r w:rsidR="00F65D70" w:rsidRPr="003778EF">
        <w:rPr>
          <w:rFonts w:ascii="Arial" w:hAnsi="Arial" w:cs="Arial"/>
          <w:b/>
          <w:bCs/>
          <w:sz w:val="24"/>
          <w:szCs w:val="24"/>
          <w:lang w:val="es-AR"/>
        </w:rPr>
        <w:t xml:space="preserve"> Lo pregunto por la falta de sueño y</w:t>
      </w:r>
      <w:r w:rsidR="00CD6219" w:rsidRPr="003778EF">
        <w:rPr>
          <w:rFonts w:ascii="Arial" w:hAnsi="Arial" w:cs="Arial"/>
          <w:b/>
          <w:bCs/>
          <w:sz w:val="24"/>
          <w:szCs w:val="24"/>
          <w:lang w:val="es-AR"/>
        </w:rPr>
        <w:t xml:space="preserve"> </w:t>
      </w:r>
      <w:r w:rsidR="00EE04EB" w:rsidRPr="003778EF">
        <w:rPr>
          <w:rFonts w:ascii="Arial" w:hAnsi="Arial" w:cs="Arial"/>
          <w:b/>
          <w:bCs/>
          <w:sz w:val="24"/>
          <w:szCs w:val="24"/>
          <w:lang w:val="es-AR"/>
        </w:rPr>
        <w:t>por qué</w:t>
      </w:r>
      <w:r w:rsidR="00F65D70" w:rsidRPr="003778EF">
        <w:rPr>
          <w:rFonts w:ascii="Arial" w:hAnsi="Arial" w:cs="Arial"/>
          <w:b/>
          <w:bCs/>
          <w:sz w:val="24"/>
          <w:szCs w:val="24"/>
          <w:lang w:val="es-AR"/>
        </w:rPr>
        <w:t xml:space="preserve"> esta primera semana anduviste distraído.</w:t>
      </w:r>
    </w:p>
    <w:p w14:paraId="24DC8BC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te preocupes Takeru… ya todo termino aquel día que los reuní a todos. Desde ese entonces todo termino. Ya no tengo por qué seguir jugándome el cuello, ya está. La chica está a salvo en un lugar seguro.</w:t>
      </w:r>
    </w:p>
    <w:p w14:paraId="3BEC5127" w14:textId="40CAF66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Habla seguro mientras suelta una leve sonrisa </w:t>
      </w:r>
      <w:r w:rsidR="00CB427D" w:rsidRPr="003778EF">
        <w:rPr>
          <w:rFonts w:ascii="Arial" w:hAnsi="Arial" w:cs="Arial"/>
          <w:b/>
          <w:bCs/>
          <w:sz w:val="24"/>
          <w:szCs w:val="24"/>
          <w:lang w:val="es-AR"/>
        </w:rPr>
        <w:t>desdeñosa</w:t>
      </w:r>
      <w:r w:rsidRPr="003778EF">
        <w:rPr>
          <w:rFonts w:ascii="Arial" w:hAnsi="Arial" w:cs="Arial"/>
          <w:b/>
          <w:bCs/>
          <w:sz w:val="24"/>
          <w:szCs w:val="24"/>
          <w:lang w:val="es-AR"/>
        </w:rPr>
        <w:t xml:space="preserve">. </w:t>
      </w:r>
    </w:p>
    <w:p w14:paraId="73F20D8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tanto </w:t>
      </w:r>
      <w:r w:rsidR="00F65D70" w:rsidRPr="003778EF">
        <w:rPr>
          <w:rFonts w:ascii="Arial" w:hAnsi="Arial" w:cs="Arial"/>
          <w:b/>
          <w:bCs/>
          <w:sz w:val="24"/>
          <w:szCs w:val="24"/>
          <w:lang w:val="es-AR"/>
        </w:rPr>
        <w:t>Takeru</w:t>
      </w:r>
      <w:r w:rsidRPr="003778EF">
        <w:rPr>
          <w:rFonts w:ascii="Arial" w:hAnsi="Arial" w:cs="Arial"/>
          <w:b/>
          <w:bCs/>
          <w:sz w:val="24"/>
          <w:szCs w:val="24"/>
          <w:lang w:val="es-AR"/>
        </w:rPr>
        <w:t xml:space="preserve"> habla sorprendido.</w:t>
      </w:r>
    </w:p>
    <w:p w14:paraId="27FE9F8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-En verdad estas completamente loco al jugarte el cuello por alguien que ni siquiera conocías.</w:t>
      </w:r>
    </w:p>
    <w:p w14:paraId="6E3AFEFE" w14:textId="35DE41B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se… pero no podía dejar eso así. No podía, algo dentro de mí siempre me sacaba adelante </w:t>
      </w:r>
      <w:r w:rsidR="00CD6219" w:rsidRPr="003778EF">
        <w:rPr>
          <w:rFonts w:ascii="Arial" w:hAnsi="Arial" w:cs="Arial"/>
          <w:b/>
          <w:bCs/>
          <w:sz w:val="24"/>
          <w:szCs w:val="24"/>
          <w:lang w:val="es-AR"/>
        </w:rPr>
        <w:t>a</w:t>
      </w:r>
      <w:r w:rsidRPr="003778EF">
        <w:rPr>
          <w:rFonts w:ascii="Arial" w:hAnsi="Arial" w:cs="Arial"/>
          <w:b/>
          <w:bCs/>
          <w:sz w:val="24"/>
          <w:szCs w:val="24"/>
          <w:lang w:val="es-AR"/>
        </w:rPr>
        <w:t xml:space="preserve"> seguir corriendo de un lado para el otro con ella intentando que no la maten.</w:t>
      </w:r>
    </w:p>
    <w:p w14:paraId="6855474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verdad eres bueno… pero por favor de vez en cuando piensa un poco más en tu seguridad y en las personas que se pondrán mal si algo malo te pasa. </w:t>
      </w:r>
    </w:p>
    <w:p w14:paraId="2A9BD2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aparta levemente un</w:t>
      </w:r>
      <w:r w:rsidR="001C03B9" w:rsidRPr="003778EF">
        <w:rPr>
          <w:rFonts w:ascii="Arial" w:hAnsi="Arial" w:cs="Arial"/>
          <w:b/>
          <w:bCs/>
          <w:sz w:val="24"/>
          <w:szCs w:val="24"/>
          <w:lang w:val="es-AR"/>
        </w:rPr>
        <w:t>a</w:t>
      </w:r>
      <w:r w:rsidRPr="003778EF">
        <w:rPr>
          <w:rFonts w:ascii="Arial" w:hAnsi="Arial" w:cs="Arial"/>
          <w:b/>
          <w:bCs/>
          <w:sz w:val="24"/>
          <w:szCs w:val="24"/>
          <w:lang w:val="es-AR"/>
        </w:rPr>
        <w:t xml:space="preserve"> mirada de culpa hacia las ventanas.</w:t>
      </w:r>
    </w:p>
    <w:p w14:paraId="36DD8C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se… </w:t>
      </w:r>
      <w:r w:rsidR="001C03B9" w:rsidRPr="003778EF">
        <w:rPr>
          <w:rFonts w:ascii="Arial" w:hAnsi="Arial" w:cs="Arial"/>
          <w:b/>
          <w:bCs/>
          <w:sz w:val="24"/>
          <w:szCs w:val="24"/>
          <w:lang w:val="es-AR"/>
        </w:rPr>
        <w:t>lo siento</w:t>
      </w:r>
      <w:r w:rsidRPr="003778EF">
        <w:rPr>
          <w:rFonts w:ascii="Arial" w:hAnsi="Arial" w:cs="Arial"/>
          <w:b/>
          <w:bCs/>
          <w:sz w:val="24"/>
          <w:szCs w:val="24"/>
          <w:lang w:val="es-AR"/>
        </w:rPr>
        <w:t xml:space="preserve">, de verdad. Hay que juntarnos con Aiko y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un día de estos como el año pasado</w:t>
      </w:r>
      <w:r w:rsidR="001C03B9" w:rsidRPr="003778EF">
        <w:rPr>
          <w:rFonts w:ascii="Arial" w:hAnsi="Arial" w:cs="Arial"/>
          <w:b/>
          <w:bCs/>
          <w:sz w:val="24"/>
          <w:szCs w:val="24"/>
          <w:lang w:val="es-AR"/>
        </w:rPr>
        <w:t xml:space="preserve"> para olvidar esto</w:t>
      </w:r>
      <w:r w:rsidRPr="003778EF">
        <w:rPr>
          <w:rFonts w:ascii="Arial" w:hAnsi="Arial" w:cs="Arial"/>
          <w:b/>
          <w:bCs/>
          <w:sz w:val="24"/>
          <w:szCs w:val="24"/>
          <w:lang w:val="es-AR"/>
        </w:rPr>
        <w:t>. Yo invito</w:t>
      </w:r>
      <w:r w:rsidR="001C03B9" w:rsidRPr="003778EF">
        <w:rPr>
          <w:rFonts w:ascii="Arial" w:hAnsi="Arial" w:cs="Arial"/>
          <w:b/>
          <w:bCs/>
          <w:sz w:val="24"/>
          <w:szCs w:val="24"/>
          <w:lang w:val="es-AR"/>
        </w:rPr>
        <w:t>…</w:t>
      </w:r>
    </w:p>
    <w:p w14:paraId="6C71A2D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Jajaajj</w:t>
      </w:r>
      <w:proofErr w:type="spellEnd"/>
      <w:r w:rsidRPr="003778EF">
        <w:rPr>
          <w:rFonts w:ascii="Arial" w:hAnsi="Arial" w:cs="Arial"/>
          <w:b/>
          <w:bCs/>
          <w:sz w:val="24"/>
          <w:szCs w:val="24"/>
          <w:lang w:val="es-AR"/>
        </w:rPr>
        <w:t xml:space="preserve"> te tomo la palabra, no tengo dinero para nada </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w:t>
      </w:r>
    </w:p>
    <w:p w14:paraId="5E803664" w14:textId="77777777" w:rsidR="001C03B9" w:rsidRPr="003778EF" w:rsidRDefault="001C03B9"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cambia su mirada y suelta una gran sonrisa.</w:t>
      </w:r>
    </w:p>
    <w:p w14:paraId="77B38DF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Jajajajaja</w:t>
      </w:r>
      <w:proofErr w:type="spellEnd"/>
      <w:r w:rsidRPr="003778EF">
        <w:rPr>
          <w:rFonts w:ascii="Arial" w:hAnsi="Arial" w:cs="Arial"/>
          <w:b/>
          <w:bCs/>
          <w:sz w:val="24"/>
          <w:szCs w:val="24"/>
          <w:lang w:val="es-AR"/>
        </w:rPr>
        <w:t xml:space="preserve"> cuando no. Cuando seas profesional invitaras todo.</w:t>
      </w:r>
    </w:p>
    <w:p w14:paraId="3E593AC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llega a casa un poco tarde por quedarse dormido y perderse en el pasado hablando un poco con su amigo Takeru.</w:t>
      </w:r>
    </w:p>
    <w:p w14:paraId="0031CC2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hermana menor había preparado la cena y en verdad se enfadaría mucho con su hermano por llegar tarde.</w:t>
      </w:r>
    </w:p>
    <w:p w14:paraId="11729DF0" w14:textId="1D81889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llegué… perdón por llegar tarde me quedé dormido y después </w:t>
      </w:r>
      <w:r w:rsidR="008500E5" w:rsidRPr="003778EF">
        <w:rPr>
          <w:rFonts w:ascii="Arial" w:hAnsi="Arial" w:cs="Arial"/>
          <w:b/>
          <w:bCs/>
          <w:sz w:val="24"/>
          <w:szCs w:val="24"/>
          <w:lang w:val="es-AR"/>
        </w:rPr>
        <w:t xml:space="preserve">me quedé </w:t>
      </w:r>
      <w:r w:rsidRPr="003778EF">
        <w:rPr>
          <w:rFonts w:ascii="Arial" w:hAnsi="Arial" w:cs="Arial"/>
          <w:b/>
          <w:bCs/>
          <w:sz w:val="24"/>
          <w:szCs w:val="24"/>
          <w:lang w:val="es-AR"/>
        </w:rPr>
        <w:t>hablando con Takeru. –Habla mientras deja los zapatos en la entrada.</w:t>
      </w:r>
    </w:p>
    <w:p w14:paraId="7521AD85"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Ozi</w:t>
      </w:r>
      <w:proofErr w:type="spellEnd"/>
      <w:r w:rsidRPr="003778EF">
        <w:rPr>
          <w:rFonts w:ascii="Arial" w:hAnsi="Arial" w:cs="Arial"/>
          <w:b/>
          <w:bCs/>
          <w:sz w:val="24"/>
          <w:szCs w:val="24"/>
          <w:lang w:val="es-AR"/>
        </w:rPr>
        <w:t>-oni! La comida ya está fría.</w:t>
      </w:r>
    </w:p>
    <w:p w14:paraId="280AAB6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Habla su hermana molesta mientras se tira encima de la reposera del sillón.</w:t>
      </w:r>
    </w:p>
    <w:p w14:paraId="3C5E639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-Perdón no tenía previsto dormirme en clases. Por cierto, ¿mama llego?</w:t>
      </w:r>
    </w:p>
    <w:p w14:paraId="0C2045AC" w14:textId="455BA8C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dijo que llegaría un poco más tarde. ¿Por?</w:t>
      </w:r>
    </w:p>
    <w:p w14:paraId="4D1D7D7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-Quiero hablar con ella con respecto al apellido de la casa.</w:t>
      </w:r>
    </w:p>
    <w:p w14:paraId="7F6368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Su hermana distraída rápidamente cambia su atención a su hermano. Una mirada triste y preocupante se plasma en ella lentamente.</w:t>
      </w:r>
    </w:p>
    <w:p w14:paraId="23A5D1B4" w14:textId="6865DE0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-Quieres cambiarlo ¿no?</w:t>
      </w:r>
    </w:p>
    <w:p w14:paraId="2B6ABDF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estúpido llevar ese apellido. Esta familia es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no… eso.</w:t>
      </w:r>
    </w:p>
    <w:p w14:paraId="39072CF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hermana triste agacha la cabeza mientras deja de colgarse de la reposera del sillón y empieza a mirar la tele un poco </w:t>
      </w:r>
      <w:r w:rsidR="001C03B9" w:rsidRPr="003778EF">
        <w:rPr>
          <w:rFonts w:ascii="Arial" w:hAnsi="Arial" w:cs="Arial"/>
          <w:b/>
          <w:bCs/>
          <w:sz w:val="24"/>
          <w:szCs w:val="24"/>
          <w:lang w:val="es-AR"/>
        </w:rPr>
        <w:t>preocupada</w:t>
      </w:r>
      <w:r w:rsidRPr="003778EF">
        <w:rPr>
          <w:rFonts w:ascii="Arial" w:hAnsi="Arial" w:cs="Arial"/>
          <w:b/>
          <w:bCs/>
          <w:sz w:val="24"/>
          <w:szCs w:val="24"/>
          <w:lang w:val="es-AR"/>
        </w:rPr>
        <w:t>.</w:t>
      </w:r>
    </w:p>
    <w:p w14:paraId="6355A17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se percata de su mirada antes de que se siente y murmura un poco triste en su tono de voz.</w:t>
      </w:r>
    </w:p>
    <w:p w14:paraId="6720AEA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-Perdón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Se que tu aun lo aprecias mucho, y se fue cuando aún eras muy pequeña. Es por esa razón que no puedo ver su apellido aun en la entrada. Me recuerda a cómo te lastimo al dejarte.</w:t>
      </w:r>
    </w:p>
    <w:p w14:paraId="6BD9BEC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solo a mi Oni-chan… no solo a mí</w:t>
      </w:r>
      <w:r w:rsidR="001C03B9" w:rsidRPr="003778EF">
        <w:rPr>
          <w:rFonts w:ascii="Arial" w:hAnsi="Arial" w:cs="Arial"/>
          <w:b/>
          <w:bCs/>
          <w:sz w:val="24"/>
          <w:szCs w:val="24"/>
          <w:lang w:val="es-AR"/>
        </w:rPr>
        <w:t xml:space="preserve"> me dejo</w:t>
      </w:r>
      <w:r w:rsidRPr="003778EF">
        <w:rPr>
          <w:rFonts w:ascii="Arial" w:hAnsi="Arial" w:cs="Arial"/>
          <w:b/>
          <w:bCs/>
          <w:sz w:val="24"/>
          <w:szCs w:val="24"/>
          <w:lang w:val="es-AR"/>
        </w:rPr>
        <w:t>. Pero seguro tenía sus asuntos que no podía decirnos. Mama siempre nos dijo que él era un hombre muy ocupado e importante para el país.</w:t>
      </w:r>
    </w:p>
    <w:p w14:paraId="1B79686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 xml:space="preserve">… –Aparta la mirada– Que es más importante que sus hijos… estúpido viejo. Perdón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1BA8396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hermana rápidamente saca una leve sonrisa mientras se cuelga nuevamente de la reposera del sillón para hablar con su hermano que se encuentra en la sala</w:t>
      </w:r>
      <w:r w:rsidR="001C03B9" w:rsidRPr="003778EF">
        <w:rPr>
          <w:rFonts w:ascii="Arial" w:hAnsi="Arial" w:cs="Arial"/>
          <w:b/>
          <w:bCs/>
          <w:sz w:val="24"/>
          <w:szCs w:val="24"/>
          <w:lang w:val="es-AR"/>
        </w:rPr>
        <w:t>,</w:t>
      </w:r>
      <w:r w:rsidRPr="003778EF">
        <w:rPr>
          <w:rFonts w:ascii="Arial" w:hAnsi="Arial" w:cs="Arial"/>
          <w:b/>
          <w:bCs/>
          <w:sz w:val="24"/>
          <w:szCs w:val="24"/>
          <w:lang w:val="es-AR"/>
        </w:rPr>
        <w:t xml:space="preserve"> detrás de ella.</w:t>
      </w:r>
    </w:p>
    <w:p w14:paraId="1FADE38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-Use carne de cerdo esta vez. La próxima probare con carne oso, –Sujeta su mentón en estado pensativo– Aunque puede ser muy difícil… tiene mucho olor.</w:t>
      </w:r>
    </w:p>
    <w:p w14:paraId="6CFF839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 –Oziel preocupado habla– Co-Confió en ti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aunque una sopa de tortuga no me disgusta.</w:t>
      </w:r>
    </w:p>
    <w:p w14:paraId="2168433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-Está bien, mañana hago sopa de tortuga.</w:t>
      </w:r>
    </w:p>
    <w:p w14:paraId="37E7B5DA" w14:textId="0A8F8AD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suelta una sonrisa de alivio al ver que cambio el menú. Aunque había pasado por alto que mañana es el partido de soccer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w:t>
      </w:r>
    </w:p>
    <w:p w14:paraId="4F38455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-Ah, por cierto,</w:t>
      </w:r>
    </w:p>
    <w:p w14:paraId="3CC9BA1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1F575ED" w14:textId="2704DF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-Mañana voy a llegar tarde, tengo un partido muy importante de Soccer para clasificar a las regionales. ¿Esa sopa puede ser el domingo? Aunque creo que estoy castigado el domingo… </w:t>
      </w:r>
      <w:proofErr w:type="spellStart"/>
      <w:r w:rsidRPr="003778EF">
        <w:rPr>
          <w:rFonts w:ascii="Arial" w:hAnsi="Arial" w:cs="Arial"/>
          <w:b/>
          <w:bCs/>
          <w:sz w:val="24"/>
          <w:szCs w:val="24"/>
          <w:lang w:val="es-AR"/>
        </w:rPr>
        <w:t>Mh</w:t>
      </w:r>
      <w:proofErr w:type="spellEnd"/>
      <w:r w:rsidRPr="003778EF">
        <w:rPr>
          <w:rFonts w:ascii="Arial" w:hAnsi="Arial" w:cs="Arial"/>
          <w:b/>
          <w:bCs/>
          <w:sz w:val="24"/>
          <w:szCs w:val="24"/>
          <w:lang w:val="es-AR"/>
        </w:rPr>
        <w:t>… y el lunes tengo… y martes… Lo dejamos para el miércoles, ¿te parece?</w:t>
      </w:r>
    </w:p>
    <w:p w14:paraId="60B9CFF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-Estas muy ocupado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p>
    <w:p w14:paraId="536B88B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claro… un poco ocupado. Y recién empezamos las clases… –Murmura desanimado.</w:t>
      </w:r>
    </w:p>
    <w:p w14:paraId="5F690D2D" w14:textId="5036945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Después de comer curry con carne de cerdo</w:t>
      </w:r>
      <w:r w:rsidR="001C03B9" w:rsidRPr="003778EF">
        <w:rPr>
          <w:rFonts w:ascii="Arial" w:hAnsi="Arial" w:cs="Arial"/>
          <w:b/>
          <w:bCs/>
          <w:sz w:val="24"/>
          <w:szCs w:val="24"/>
          <w:lang w:val="es-AR"/>
        </w:rPr>
        <w:t xml:space="preserve">, el joven decide bañarse en la ducha de abajo en </w:t>
      </w:r>
      <w:r w:rsidR="0087386B" w:rsidRPr="003778EF">
        <w:rPr>
          <w:rFonts w:ascii="Arial" w:hAnsi="Arial" w:cs="Arial"/>
          <w:b/>
          <w:bCs/>
          <w:sz w:val="24"/>
          <w:szCs w:val="24"/>
          <w:lang w:val="es-AR"/>
        </w:rPr>
        <w:t>vez</w:t>
      </w:r>
      <w:r w:rsidR="001C03B9" w:rsidRPr="003778EF">
        <w:rPr>
          <w:rFonts w:ascii="Arial" w:hAnsi="Arial" w:cs="Arial"/>
          <w:b/>
          <w:bCs/>
          <w:sz w:val="24"/>
          <w:szCs w:val="24"/>
          <w:lang w:val="es-AR"/>
        </w:rPr>
        <w:t xml:space="preserve"> de subir a su cuarto. Antes de subir a descansar lo mejor posible para el partido de mañana, se detiene por su hermana.</w:t>
      </w:r>
    </w:p>
    <w:p w14:paraId="5C2B6DB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habla desde el </w:t>
      </w:r>
      <w:proofErr w:type="spellStart"/>
      <w:r w:rsidRPr="003778EF">
        <w:rPr>
          <w:rFonts w:ascii="Arial" w:hAnsi="Arial" w:cs="Arial"/>
          <w:b/>
          <w:bCs/>
          <w:sz w:val="24"/>
          <w:szCs w:val="24"/>
          <w:lang w:val="es-AR"/>
        </w:rPr>
        <w:t>sillon</w:t>
      </w:r>
      <w:proofErr w:type="spellEnd"/>
      <w:r w:rsidRPr="003778EF">
        <w:rPr>
          <w:rFonts w:ascii="Arial" w:hAnsi="Arial" w:cs="Arial"/>
          <w:b/>
          <w:bCs/>
          <w:sz w:val="24"/>
          <w:szCs w:val="24"/>
          <w:lang w:val="es-AR"/>
        </w:rPr>
        <w:t>– Si quieres puedes descansar, yo le diré a mama sobre cambiar el apellido de la entrada si quieres.</w:t>
      </w:r>
    </w:p>
    <w:p w14:paraId="091D9ED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-Gracias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no hace falta</w:t>
      </w:r>
      <w:r w:rsidR="00333FA6" w:rsidRPr="003778EF">
        <w:rPr>
          <w:rFonts w:ascii="Arial" w:hAnsi="Arial" w:cs="Arial"/>
          <w:b/>
          <w:bCs/>
          <w:sz w:val="24"/>
          <w:szCs w:val="24"/>
          <w:lang w:val="es-AR"/>
        </w:rPr>
        <w:t>, s</w:t>
      </w:r>
      <w:r w:rsidRPr="003778EF">
        <w:rPr>
          <w:rFonts w:ascii="Arial" w:hAnsi="Arial" w:cs="Arial"/>
          <w:b/>
          <w:bCs/>
          <w:sz w:val="24"/>
          <w:szCs w:val="24"/>
          <w:lang w:val="es-AR"/>
        </w:rPr>
        <w:t>e lo diré yo mañana, sino lo dejamos así.</w:t>
      </w:r>
    </w:p>
    <w:p w14:paraId="506353E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-Está bien. hasta mañana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p>
    <w:p w14:paraId="0D96AEC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-Hasta mañana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68BC6E78" w14:textId="77777777" w:rsidR="008E09D5" w:rsidRPr="00B04E8A" w:rsidRDefault="008E09D5" w:rsidP="008E09D5">
      <w:pPr>
        <w:rPr>
          <w:rFonts w:ascii="Calibri" w:hAnsi="Calibri" w:cs="Calibri"/>
          <w:b/>
          <w:sz w:val="16"/>
          <w:szCs w:val="16"/>
          <w:lang w:val="es-AR"/>
        </w:rPr>
      </w:pPr>
    </w:p>
    <w:p w14:paraId="1FE6F1CC" w14:textId="77777777" w:rsidR="008E09D5" w:rsidRPr="00386F87" w:rsidRDefault="008E09D5" w:rsidP="008E09D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4</w:t>
      </w:r>
    </w:p>
    <w:p w14:paraId="79D6F0C7" w14:textId="77777777" w:rsidR="001A7A90" w:rsidRPr="00386F87" w:rsidRDefault="001A7A90" w:rsidP="001A7A90">
      <w:pPr>
        <w:rPr>
          <w:rFonts w:ascii="Calibri" w:hAnsi="Calibri" w:cs="Calibri"/>
          <w:b/>
          <w:sz w:val="32"/>
          <w:szCs w:val="32"/>
          <w:lang w:val="es-AR"/>
        </w:rPr>
      </w:pPr>
    </w:p>
    <w:p w14:paraId="45E0020C" w14:textId="58E56D39"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A las afueras de un galpón abandonado se encontraban dos personas observando hacia todas partes. En uno de esos momentos las calles quedaron momentáneamente desiertas y es donde aprovecharon para pasar sobre el mural de concreto que rodea el galpón.</w:t>
      </w:r>
    </w:p>
    <w:p w14:paraId="3DBB54A9"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dos sujetos tocan una puerta a un costado del galpón y un hombre con una gruesa voz habla del otro lado. </w:t>
      </w:r>
    </w:p>
    <w:p w14:paraId="56ABAA1D" w14:textId="77777777" w:rsidR="001A7A90" w:rsidRPr="003778EF" w:rsidRDefault="001A7A90"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Quiénes Son? Lárguense.</w:t>
      </w:r>
    </w:p>
    <w:p w14:paraId="12AA08C2" w14:textId="4697DA5A" w:rsidR="001A7A90" w:rsidRPr="003778EF" w:rsidRDefault="004C71DB" w:rsidP="00864075">
      <w:pPr>
        <w:spacing w:line="360" w:lineRule="auto"/>
        <w:rPr>
          <w:rFonts w:ascii="Arial" w:hAnsi="Arial" w:cs="Arial"/>
          <w:b/>
          <w:bCs/>
          <w:sz w:val="24"/>
          <w:szCs w:val="24"/>
          <w:lang w:val="es-AR"/>
        </w:rPr>
      </w:pPr>
      <w:r>
        <w:rPr>
          <w:rFonts w:ascii="Arial" w:hAnsi="Arial" w:cs="Arial"/>
          <w:b/>
          <w:bCs/>
          <w:sz w:val="24"/>
          <w:szCs w:val="24"/>
          <w:lang w:val="es-AR"/>
        </w:rPr>
        <w:t>-Academia</w:t>
      </w:r>
      <w:r w:rsidR="001A7A90" w:rsidRPr="003778EF">
        <w:rPr>
          <w:rFonts w:ascii="Arial" w:hAnsi="Arial" w:cs="Arial"/>
          <w:b/>
          <w:bCs/>
          <w:sz w:val="24"/>
          <w:szCs w:val="24"/>
          <w:lang w:val="es-AR"/>
        </w:rPr>
        <w:t xml:space="preserve"> CFG</w:t>
      </w:r>
      <w:r>
        <w:rPr>
          <w:rFonts w:ascii="Arial" w:hAnsi="Arial" w:cs="Arial"/>
          <w:b/>
          <w:bCs/>
          <w:sz w:val="24"/>
          <w:szCs w:val="24"/>
          <w:lang w:val="es-AR"/>
        </w:rPr>
        <w:t>.</w:t>
      </w:r>
      <w:r w:rsidR="001A7A90" w:rsidRPr="003778EF">
        <w:rPr>
          <w:rFonts w:ascii="Arial" w:hAnsi="Arial" w:cs="Arial"/>
          <w:b/>
          <w:bCs/>
          <w:sz w:val="24"/>
          <w:szCs w:val="24"/>
          <w:lang w:val="es-AR"/>
        </w:rPr>
        <w:t xml:space="preserve"> </w:t>
      </w:r>
      <w:r w:rsidR="00374129" w:rsidRPr="003778EF">
        <w:rPr>
          <w:rFonts w:ascii="Arial" w:hAnsi="Arial" w:cs="Arial"/>
          <w:b/>
          <w:bCs/>
          <w:sz w:val="24"/>
          <w:szCs w:val="24"/>
          <w:lang w:val="es-AR"/>
        </w:rPr>
        <w:t>Domingo</w:t>
      </w:r>
      <w:r>
        <w:rPr>
          <w:rFonts w:ascii="Arial" w:hAnsi="Arial" w:cs="Arial"/>
          <w:b/>
          <w:bCs/>
          <w:sz w:val="24"/>
          <w:szCs w:val="24"/>
          <w:lang w:val="es-AR"/>
        </w:rPr>
        <w:t>.</w:t>
      </w:r>
      <w:r w:rsidR="00374129" w:rsidRPr="003778EF">
        <w:rPr>
          <w:rFonts w:ascii="Arial" w:hAnsi="Arial" w:cs="Arial"/>
          <w:b/>
          <w:bCs/>
          <w:sz w:val="24"/>
          <w:szCs w:val="24"/>
          <w:lang w:val="es-AR"/>
        </w:rPr>
        <w:t xml:space="preserve"> 6</w:t>
      </w:r>
      <w:r w:rsidR="001A7A90" w:rsidRPr="003778EF">
        <w:rPr>
          <w:rFonts w:ascii="Arial" w:hAnsi="Arial" w:cs="Arial"/>
          <w:b/>
          <w:bCs/>
          <w:sz w:val="24"/>
          <w:szCs w:val="24"/>
          <w:lang w:val="es-AR"/>
        </w:rPr>
        <w:t>pm</w:t>
      </w:r>
    </w:p>
    <w:p w14:paraId="201EB55F" w14:textId="749C1692"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Al parecer era una especie de contraseña secreta, ya que después de decir esas palabras y un horario</w:t>
      </w:r>
      <w:r w:rsidR="0087386B" w:rsidRPr="003778EF">
        <w:rPr>
          <w:rFonts w:ascii="Arial" w:hAnsi="Arial" w:cs="Arial"/>
          <w:b/>
          <w:bCs/>
          <w:sz w:val="24"/>
          <w:szCs w:val="24"/>
          <w:lang w:val="es-AR"/>
        </w:rPr>
        <w:t>,</w:t>
      </w:r>
      <w:r w:rsidRPr="003778EF">
        <w:rPr>
          <w:rFonts w:ascii="Arial" w:hAnsi="Arial" w:cs="Arial"/>
          <w:b/>
          <w:bCs/>
          <w:sz w:val="24"/>
          <w:szCs w:val="24"/>
          <w:lang w:val="es-AR"/>
        </w:rPr>
        <w:t xml:space="preserve"> la voz del otro lado de la puerta les abre.</w:t>
      </w:r>
    </w:p>
    <w:p w14:paraId="5520CE82"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jefe está por llegar.</w:t>
      </w:r>
    </w:p>
    <w:p w14:paraId="669F38A0"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Alrededor de 33 personas se encontraban dentro del galpón. La mayoría con las capuchas puestas y otros con algunas raras mascaras con alambres metálicos.</w:t>
      </w:r>
    </w:p>
    <w:p w14:paraId="054C4572"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-Disculpen la demora.</w:t>
      </w:r>
    </w:p>
    <w:p w14:paraId="50E60FA2" w14:textId="55D12347" w:rsidR="001A7A90" w:rsidRPr="003778EF" w:rsidRDefault="00F37A0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hombre con complejo de oficinista con su pelo blanco peinado hacia </w:t>
      </w:r>
      <w:r w:rsidR="0087386B" w:rsidRPr="003778EF">
        <w:rPr>
          <w:rFonts w:ascii="Arial" w:hAnsi="Arial" w:cs="Arial"/>
          <w:b/>
          <w:bCs/>
          <w:sz w:val="24"/>
          <w:szCs w:val="24"/>
          <w:lang w:val="es-AR"/>
        </w:rPr>
        <w:t>atrás</w:t>
      </w:r>
      <w:r w:rsidRPr="003778EF">
        <w:rPr>
          <w:rFonts w:ascii="Arial" w:hAnsi="Arial" w:cs="Arial"/>
          <w:b/>
          <w:bCs/>
          <w:sz w:val="24"/>
          <w:szCs w:val="24"/>
          <w:lang w:val="es-AR"/>
        </w:rPr>
        <w:t xml:space="preserve"> lleva puesto un traje completamente blanco al igual que su piel, zapatos y corbata del mismo color, con una cicatriz debajo de su ojo izquierdo y un arete en la nariz del lado izquierdo.</w:t>
      </w:r>
    </w:p>
    <w:p w14:paraId="24F2945E"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soy de venir por estos lares, así que me fue muy difícil guiarme. </w:t>
      </w:r>
    </w:p>
    <w:p w14:paraId="09329DD0"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Uno de los 33 habla.</w:t>
      </w:r>
    </w:p>
    <w:p w14:paraId="75DCE8DC" w14:textId="77777777" w:rsidR="001A7A90" w:rsidRPr="003778EF" w:rsidRDefault="001A7A90"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Se hará como dijo al final?</w:t>
      </w:r>
    </w:p>
    <w:p w14:paraId="36DE37E2" w14:textId="048392CF"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w:t>
      </w:r>
      <w:r w:rsidR="00374129" w:rsidRPr="003778EF">
        <w:rPr>
          <w:rFonts w:ascii="Arial" w:hAnsi="Arial" w:cs="Arial"/>
          <w:b/>
          <w:bCs/>
          <w:sz w:val="24"/>
          <w:szCs w:val="24"/>
          <w:lang w:val="es-AR"/>
        </w:rPr>
        <w:t xml:space="preserve">mi </w:t>
      </w:r>
      <w:r w:rsidRPr="003778EF">
        <w:rPr>
          <w:rFonts w:ascii="Arial" w:hAnsi="Arial" w:cs="Arial"/>
          <w:b/>
          <w:bCs/>
          <w:sz w:val="24"/>
          <w:szCs w:val="24"/>
          <w:lang w:val="es-AR"/>
        </w:rPr>
        <w:t xml:space="preserve">gente. Mi hermano y yo estamos revisando bien los planes para que nada falle. Esto saldrá fácil. El grupo de 33 se dividirá entre hospitales, escuelas infantiles, asilos de ancianos </w:t>
      </w:r>
      <w:r w:rsidR="004C71DB">
        <w:rPr>
          <w:rFonts w:ascii="Arial" w:hAnsi="Arial" w:cs="Arial"/>
          <w:b/>
          <w:bCs/>
          <w:sz w:val="24"/>
          <w:szCs w:val="24"/>
          <w:lang w:val="es-AR"/>
        </w:rPr>
        <w:t xml:space="preserve">y Academias </w:t>
      </w:r>
      <w:r w:rsidRPr="003778EF">
        <w:rPr>
          <w:rFonts w:ascii="Arial" w:hAnsi="Arial" w:cs="Arial"/>
          <w:b/>
          <w:bCs/>
          <w:sz w:val="24"/>
          <w:szCs w:val="24"/>
          <w:lang w:val="es-AR"/>
        </w:rPr>
        <w:t>privad</w:t>
      </w:r>
      <w:r w:rsidR="004C71DB">
        <w:rPr>
          <w:rFonts w:ascii="Arial" w:hAnsi="Arial" w:cs="Arial"/>
          <w:b/>
          <w:bCs/>
          <w:sz w:val="24"/>
          <w:szCs w:val="24"/>
          <w:lang w:val="es-AR"/>
        </w:rPr>
        <w:t>a</w:t>
      </w:r>
      <w:r w:rsidRPr="003778EF">
        <w:rPr>
          <w:rFonts w:ascii="Arial" w:hAnsi="Arial" w:cs="Arial"/>
          <w:b/>
          <w:bCs/>
          <w:sz w:val="24"/>
          <w:szCs w:val="24"/>
          <w:lang w:val="es-AR"/>
        </w:rPr>
        <w:t xml:space="preserve">s. Cuando demos el golpe en muchos lados </w:t>
      </w:r>
      <w:r w:rsidR="00737DA1" w:rsidRPr="003778EF">
        <w:rPr>
          <w:rFonts w:ascii="Arial" w:hAnsi="Arial" w:cs="Arial"/>
          <w:b/>
          <w:bCs/>
          <w:sz w:val="24"/>
          <w:szCs w:val="24"/>
          <w:lang w:val="es-AR"/>
        </w:rPr>
        <w:t>Tokio</w:t>
      </w:r>
      <w:r w:rsidRPr="003778EF">
        <w:rPr>
          <w:rFonts w:ascii="Arial" w:hAnsi="Arial" w:cs="Arial"/>
          <w:b/>
          <w:bCs/>
          <w:sz w:val="24"/>
          <w:szCs w:val="24"/>
          <w:lang w:val="es-AR"/>
        </w:rPr>
        <w:t xml:space="preserve"> pedirá ayuda como siempre a la capital de Unificación Central. En aquel momento mi hermano entrara con tecnología que un patrocinador ruso nos provee. Tenemos túneles exactos para entrar a Unificación Central y a la torre A.L.I.C.E. Nada puede fallar.</w:t>
      </w:r>
    </w:p>
    <w:p w14:paraId="0612AB9A"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-Confiamos en ustedes que esto funcione.</w:t>
      </w:r>
    </w:p>
    <w:p w14:paraId="154DE5E6"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funcionara. Unificación Central nos dejara de ver como simples renegados de una vez por todas. Ahora seleccionare los equipos que irán a cada lugar. Hubo algunos cambios repentinos para que no haya problemas. </w:t>
      </w:r>
    </w:p>
    <w:p w14:paraId="68796FCF" w14:textId="77777777" w:rsidR="00406BEE" w:rsidRPr="00B04E8A" w:rsidRDefault="00406BEE" w:rsidP="00406BEE">
      <w:pPr>
        <w:rPr>
          <w:rFonts w:ascii="Calibri" w:hAnsi="Calibri" w:cs="Calibri"/>
          <w:b/>
          <w:sz w:val="16"/>
          <w:szCs w:val="16"/>
          <w:lang w:val="es-AR"/>
        </w:rPr>
      </w:pPr>
    </w:p>
    <w:p w14:paraId="15C34E70" w14:textId="77777777" w:rsidR="00406BEE" w:rsidRPr="00386F87" w:rsidRDefault="00406BEE" w:rsidP="00406BE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5</w:t>
      </w:r>
    </w:p>
    <w:p w14:paraId="00A4EA4B" w14:textId="77777777" w:rsidR="00406BEE" w:rsidRPr="00386F87" w:rsidRDefault="00406BEE" w:rsidP="00406BEE">
      <w:pPr>
        <w:rPr>
          <w:rFonts w:ascii="Calibri" w:hAnsi="Calibri" w:cs="Calibri"/>
          <w:b/>
          <w:sz w:val="32"/>
          <w:szCs w:val="32"/>
          <w:lang w:val="es-AR"/>
        </w:rPr>
      </w:pPr>
    </w:p>
    <w:p w14:paraId="51BCFD4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raro y extraño sonido resuena en los oídos del joven Oziel. </w:t>
      </w:r>
    </w:p>
    <w:p w14:paraId="5A4DC2A5"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Un sonido que muchos están acostumbrados a escuchar</w:t>
      </w:r>
      <w:r w:rsidR="00A2475F" w:rsidRPr="003778EF">
        <w:rPr>
          <w:rFonts w:ascii="Arial" w:hAnsi="Arial" w:cs="Arial"/>
          <w:b/>
          <w:bCs/>
          <w:sz w:val="24"/>
          <w:szCs w:val="24"/>
          <w:lang w:val="es-AR"/>
        </w:rPr>
        <w:t xml:space="preserve"> resuena</w:t>
      </w:r>
      <w:r w:rsidRPr="003778EF">
        <w:rPr>
          <w:rFonts w:ascii="Arial" w:hAnsi="Arial" w:cs="Arial"/>
          <w:b/>
          <w:bCs/>
          <w:sz w:val="24"/>
          <w:szCs w:val="24"/>
          <w:lang w:val="es-AR"/>
        </w:rPr>
        <w:t>, pero para el joven es como escuchar un sonido completamente nuevo, aunque en su mente hace eco de una especie de recuerdo que él tenía.</w:t>
      </w:r>
    </w:p>
    <w:p w14:paraId="7431132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9B97A05"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sonido de la alarma del joven resuena constantemente repitiendo el mismo y molesto chillido.</w:t>
      </w:r>
    </w:p>
    <w:p w14:paraId="7B8ACF2E" w14:textId="77777777" w:rsidR="00F47747" w:rsidRPr="003778EF" w:rsidRDefault="00F4774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-E-Es la alarma del celular… Qué raro, hace mucho no la escuchaba, siempre la desactivo antes por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Qué raro que no estén. –Habla con bostezos entre media oración y otra.</w:t>
      </w:r>
    </w:p>
    <w:p w14:paraId="173B0ED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rostro del joven parece muy anonadado, las dos personas que siempre lo levanta</w:t>
      </w:r>
      <w:r w:rsidR="00A2475F" w:rsidRPr="003778EF">
        <w:rPr>
          <w:rFonts w:ascii="Arial" w:hAnsi="Arial" w:cs="Arial"/>
          <w:b/>
          <w:bCs/>
          <w:sz w:val="24"/>
          <w:szCs w:val="24"/>
          <w:lang w:val="es-AR"/>
        </w:rPr>
        <w:t>n</w:t>
      </w:r>
      <w:r w:rsidRPr="003778EF">
        <w:rPr>
          <w:rFonts w:ascii="Arial" w:hAnsi="Arial" w:cs="Arial"/>
          <w:b/>
          <w:bCs/>
          <w:sz w:val="24"/>
          <w:szCs w:val="24"/>
          <w:lang w:val="es-AR"/>
        </w:rPr>
        <w:t xml:space="preserve"> a esta hora no se encontraban en su habitación acostadas junto a él en pijama o en ropa interior.</w:t>
      </w:r>
    </w:p>
    <w:p w14:paraId="4FB56D7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preocupado se levanta a revisar la puerta, por si están fuera durmiendo. </w:t>
      </w:r>
    </w:p>
    <w:p w14:paraId="7E35C891"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05C6E6A" w14:textId="46BD80CD"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Al no encontrarla</w:t>
      </w:r>
      <w:r w:rsidR="00D80182" w:rsidRPr="003778EF">
        <w:rPr>
          <w:rFonts w:ascii="Arial" w:hAnsi="Arial" w:cs="Arial"/>
          <w:b/>
          <w:bCs/>
          <w:sz w:val="24"/>
          <w:szCs w:val="24"/>
          <w:lang w:val="es-AR"/>
        </w:rPr>
        <w:t>s</w:t>
      </w:r>
      <w:r w:rsidRPr="003778EF">
        <w:rPr>
          <w:rFonts w:ascii="Arial" w:hAnsi="Arial" w:cs="Arial"/>
          <w:b/>
          <w:bCs/>
          <w:sz w:val="24"/>
          <w:szCs w:val="24"/>
          <w:lang w:val="es-AR"/>
        </w:rPr>
        <w:t xml:space="preserve"> fuera de su </w:t>
      </w:r>
      <w:r w:rsidR="00D80182" w:rsidRPr="003778EF">
        <w:rPr>
          <w:rFonts w:ascii="Arial" w:hAnsi="Arial" w:cs="Arial"/>
          <w:b/>
          <w:bCs/>
          <w:sz w:val="24"/>
          <w:szCs w:val="24"/>
          <w:lang w:val="es-AR"/>
        </w:rPr>
        <w:t>habitación e</w:t>
      </w:r>
      <w:r w:rsidRPr="003778EF">
        <w:rPr>
          <w:rFonts w:ascii="Arial" w:hAnsi="Arial" w:cs="Arial"/>
          <w:b/>
          <w:bCs/>
          <w:sz w:val="24"/>
          <w:szCs w:val="24"/>
          <w:lang w:val="es-AR"/>
        </w:rPr>
        <w:t>l joven se muestra preocupado por un leve momento, luego sacude su cabeza para no pensar por qué no estaban en su habitación.</w:t>
      </w:r>
    </w:p>
    <w:p w14:paraId="2504CF92"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-Como sea, no voy a ser este momento una mufa, voy a aprovecharlo para que se repita.</w:t>
      </w:r>
    </w:p>
    <w:p w14:paraId="449BDFA4" w14:textId="06C0E33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baña, se cambia y se prepara para salir hacia </w:t>
      </w:r>
      <w:r w:rsidR="004C71DB">
        <w:rPr>
          <w:rFonts w:ascii="Arial" w:hAnsi="Arial" w:cs="Arial"/>
          <w:b/>
          <w:bCs/>
          <w:sz w:val="24"/>
          <w:szCs w:val="24"/>
          <w:lang w:val="es-AR"/>
        </w:rPr>
        <w:t>la Academia</w:t>
      </w:r>
      <w:r w:rsidRPr="003778EF">
        <w:rPr>
          <w:rFonts w:ascii="Arial" w:hAnsi="Arial" w:cs="Arial"/>
          <w:b/>
          <w:bCs/>
          <w:sz w:val="24"/>
          <w:szCs w:val="24"/>
          <w:lang w:val="es-AR"/>
        </w:rPr>
        <w:t>. Luego empieza a buscar la ropa del equipo de soccer para ver si se encuentra limpio para hoy el partido.</w:t>
      </w:r>
    </w:p>
    <w:p w14:paraId="2ADF7AF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Luego de preparar todo, suspira de alivio y baja hacia la cocina, para prepararse el desayuno.</w:t>
      </w:r>
    </w:p>
    <w:p w14:paraId="5A7DD84F"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Mama… </w:t>
      </w:r>
    </w:p>
    <w:p w14:paraId="28E0227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-Buen día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Pensé que te habías quedado dormido.</w:t>
      </w:r>
    </w:p>
    <w:p w14:paraId="39973248"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-No… estaba preparándome para el partido de hoy</w:t>
      </w:r>
      <w:r w:rsidR="00D80182" w:rsidRPr="003778EF">
        <w:rPr>
          <w:rFonts w:ascii="Arial" w:hAnsi="Arial" w:cs="Arial"/>
          <w:b/>
          <w:bCs/>
          <w:sz w:val="24"/>
          <w:szCs w:val="24"/>
          <w:lang w:val="es-AR"/>
        </w:rPr>
        <w:t>…</w:t>
      </w:r>
    </w:p>
    <w:p w14:paraId="7870C214"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-Si… estaba a punto de levantarte, pero después escuché la ducha y supuse que ya estabas despierto.</w:t>
      </w:r>
    </w:p>
    <w:p w14:paraId="18D275E0"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se sienta mientras observa a su madre preparar el desayuno.</w:t>
      </w:r>
    </w:p>
    <w:p w14:paraId="5D00C88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aproveche el momento de que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w:t>
      </w:r>
      <w:r w:rsidR="00F47747" w:rsidRPr="003778EF">
        <w:rPr>
          <w:rFonts w:ascii="Arial" w:hAnsi="Arial" w:cs="Arial"/>
          <w:b/>
          <w:bCs/>
          <w:sz w:val="24"/>
          <w:szCs w:val="24"/>
          <w:lang w:val="es-AR"/>
        </w:rPr>
        <w:t>y</w:t>
      </w:r>
      <w:r w:rsidRPr="003778EF">
        <w:rPr>
          <w:rFonts w:ascii="Arial" w:hAnsi="Arial" w:cs="Arial"/>
          <w:b/>
          <w:bCs/>
          <w:sz w:val="24"/>
          <w:szCs w:val="24"/>
          <w:lang w:val="es-AR"/>
        </w:rPr>
        <w:t xml:space="preserve"> tú no entraron a despertarme</w:t>
      </w:r>
      <w:r w:rsidR="00F47747" w:rsidRPr="003778EF">
        <w:rPr>
          <w:rFonts w:ascii="Arial" w:hAnsi="Arial" w:cs="Arial"/>
          <w:b/>
          <w:bCs/>
          <w:sz w:val="24"/>
          <w:szCs w:val="24"/>
          <w:lang w:val="es-AR"/>
        </w:rPr>
        <w:t xml:space="preserve"> </w:t>
      </w:r>
      <w:r w:rsidRPr="003778EF">
        <w:rPr>
          <w:rFonts w:ascii="Arial" w:hAnsi="Arial" w:cs="Arial"/>
          <w:b/>
          <w:bCs/>
          <w:sz w:val="24"/>
          <w:szCs w:val="24"/>
          <w:lang w:val="es-AR"/>
        </w:rPr>
        <w:t>que me tome mi tiempo.</w:t>
      </w:r>
    </w:p>
    <w:p w14:paraId="021A8937"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me lo dijo ayer. Hoy es el partido para las regionales.</w:t>
      </w:r>
    </w:p>
    <w:p w14:paraId="4F0EBB1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-Así es.</w:t>
      </w:r>
    </w:p>
    <w:p w14:paraId="032CB02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conversación parecía tensa para Oziel. Él parecía que no veía a su madre preparar el desayuno hace mucho tiempo. En cambio, ella habla con mucha tranquilidad, como si estuviera acostumbrada.</w:t>
      </w:r>
    </w:p>
    <w:p w14:paraId="646EEBF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-También me conto sobre cambiar el apellido de la entrada.</w:t>
      </w:r>
    </w:p>
    <w:p w14:paraId="0E5F18C2"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bueno, solo pensaba que podríamos poner el nuestro ya que </w:t>
      </w:r>
      <w:r w:rsidR="00F47747" w:rsidRPr="003778EF">
        <w:rPr>
          <w:rFonts w:ascii="Arial" w:hAnsi="Arial" w:cs="Arial"/>
          <w:b/>
          <w:bCs/>
          <w:sz w:val="24"/>
          <w:szCs w:val="24"/>
          <w:lang w:val="es-AR"/>
        </w:rPr>
        <w:t>é</w:t>
      </w:r>
      <w:r w:rsidRPr="003778EF">
        <w:rPr>
          <w:rFonts w:ascii="Arial" w:hAnsi="Arial" w:cs="Arial"/>
          <w:b/>
          <w:bCs/>
          <w:sz w:val="24"/>
          <w:szCs w:val="24"/>
          <w:lang w:val="es-AR"/>
        </w:rPr>
        <w:t>l nunca volvió. –Habla un poco sin interés.</w:t>
      </w:r>
    </w:p>
    <w:p w14:paraId="71459387"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F47747" w:rsidRPr="003778EF">
        <w:rPr>
          <w:rFonts w:ascii="Arial" w:hAnsi="Arial" w:cs="Arial"/>
          <w:b/>
          <w:bCs/>
          <w:sz w:val="24"/>
          <w:szCs w:val="24"/>
          <w:lang w:val="es-AR"/>
        </w:rPr>
        <w:t xml:space="preserve"> Toma, tu desayuno preferido. –Dice </w:t>
      </w:r>
      <w:proofErr w:type="spellStart"/>
      <w:r w:rsidR="00F47747" w:rsidRPr="003778EF">
        <w:rPr>
          <w:rFonts w:ascii="Arial" w:hAnsi="Arial" w:cs="Arial"/>
          <w:b/>
          <w:bCs/>
          <w:sz w:val="24"/>
          <w:szCs w:val="24"/>
          <w:lang w:val="es-AR"/>
        </w:rPr>
        <w:t>Hikari</w:t>
      </w:r>
      <w:proofErr w:type="spellEnd"/>
      <w:r w:rsidR="00F47747" w:rsidRPr="003778EF">
        <w:rPr>
          <w:rFonts w:ascii="Arial" w:hAnsi="Arial" w:cs="Arial"/>
          <w:b/>
          <w:bCs/>
          <w:sz w:val="24"/>
          <w:szCs w:val="24"/>
          <w:lang w:val="es-AR"/>
        </w:rPr>
        <w:t xml:space="preserve"> mientras le sirve el desayuno diario del joven Oziel.</w:t>
      </w:r>
    </w:p>
    <w:p w14:paraId="1539A612"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toma el desayuno y cambia su mirada desinteresada para observarla a ella y agradecerle el desayuno, pero sus palabras fueron rápidamente quebradas de dolor.</w:t>
      </w:r>
    </w:p>
    <w:p w14:paraId="5FA4B61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-Gracia</w:t>
      </w: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Hi-</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4CEB4B81"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-Hoy mismo antes de entrar a trabajar l</w:t>
      </w:r>
      <w:r w:rsidR="00F47747" w:rsidRPr="003778EF">
        <w:rPr>
          <w:rFonts w:ascii="Arial" w:hAnsi="Arial" w:cs="Arial"/>
          <w:b/>
          <w:bCs/>
          <w:sz w:val="24"/>
          <w:szCs w:val="24"/>
          <w:lang w:val="es-AR"/>
        </w:rPr>
        <w:t>o</w:t>
      </w:r>
      <w:r w:rsidRPr="003778EF">
        <w:rPr>
          <w:rFonts w:ascii="Arial" w:hAnsi="Arial" w:cs="Arial"/>
          <w:b/>
          <w:bCs/>
          <w:sz w:val="24"/>
          <w:szCs w:val="24"/>
          <w:lang w:val="es-AR"/>
        </w:rPr>
        <w:t xml:space="preserve"> quitare.</w:t>
      </w:r>
    </w:p>
    <w:p w14:paraId="79BC6CF3"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4CACA55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-Tienes razón. Creo que ya es hora de cambiarlo.</w:t>
      </w:r>
    </w:p>
    <w:p w14:paraId="1650704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hermosa y pequeña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se</w:t>
      </w:r>
      <w:r w:rsidR="00D80182" w:rsidRPr="003778EF">
        <w:rPr>
          <w:rFonts w:ascii="Arial" w:hAnsi="Arial" w:cs="Arial"/>
          <w:b/>
          <w:bCs/>
          <w:sz w:val="24"/>
          <w:szCs w:val="24"/>
          <w:lang w:val="es-AR"/>
        </w:rPr>
        <w:t xml:space="preserve"> despertó y se</w:t>
      </w:r>
      <w:r w:rsidRPr="003778EF">
        <w:rPr>
          <w:rFonts w:ascii="Arial" w:hAnsi="Arial" w:cs="Arial"/>
          <w:b/>
          <w:bCs/>
          <w:sz w:val="24"/>
          <w:szCs w:val="24"/>
          <w:lang w:val="es-AR"/>
        </w:rPr>
        <w:t xml:space="preserve"> detiene en las escaleras para no bajar. Sus labrios entristecidos escuchan atentamente a la conversación.</w:t>
      </w:r>
    </w:p>
    <w:p w14:paraId="26F0DE17" w14:textId="5D61EBBD" w:rsidR="00406BEE" w:rsidRPr="003778EF" w:rsidRDefault="00406BEE"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r w:rsidR="00D80182" w:rsidRPr="003778EF">
        <w:rPr>
          <w:rFonts w:ascii="Arial" w:hAnsi="Arial" w:cs="Arial"/>
          <w:b/>
          <w:bCs/>
          <w:sz w:val="24"/>
          <w:szCs w:val="24"/>
          <w:lang w:val="es-AR"/>
        </w:rPr>
        <w:t xml:space="preserve"> </w:t>
      </w:r>
      <w:r w:rsidR="00D80182" w:rsidRPr="003778EF">
        <w:rPr>
          <w:rFonts w:ascii="Arial" w:hAnsi="Arial" w:cs="Arial"/>
          <w:b/>
          <w:bCs/>
          <w:sz w:val="24"/>
          <w:szCs w:val="24"/>
          <w:lang w:val="es-AR"/>
        </w:rPr>
        <w:softHyphen/>
      </w:r>
      <w:r w:rsidR="00D80182" w:rsidRPr="003778EF">
        <w:rPr>
          <w:rFonts w:ascii="Arial" w:hAnsi="Arial" w:cs="Arial"/>
          <w:b/>
          <w:bCs/>
          <w:sz w:val="24"/>
          <w:szCs w:val="24"/>
          <w:lang w:val="es-AR"/>
        </w:rPr>
        <w:softHyphen/>
        <w:t xml:space="preserve">–Oziel levanta un poco </w:t>
      </w:r>
      <w:r w:rsidR="00575CE0" w:rsidRPr="003778EF">
        <w:rPr>
          <w:rFonts w:ascii="Arial" w:hAnsi="Arial" w:cs="Arial"/>
          <w:b/>
          <w:bCs/>
          <w:sz w:val="24"/>
          <w:szCs w:val="24"/>
          <w:lang w:val="es-AR"/>
        </w:rPr>
        <w:t>más</w:t>
      </w:r>
      <w:r w:rsidR="00D80182" w:rsidRPr="003778EF">
        <w:rPr>
          <w:rFonts w:ascii="Arial" w:hAnsi="Arial" w:cs="Arial"/>
          <w:b/>
          <w:bCs/>
          <w:sz w:val="24"/>
          <w:szCs w:val="24"/>
          <w:lang w:val="es-AR"/>
        </w:rPr>
        <w:t xml:space="preserve"> la vo</w:t>
      </w:r>
      <w:r w:rsidR="006E4AA1" w:rsidRPr="003778EF">
        <w:rPr>
          <w:rFonts w:ascii="Arial" w:hAnsi="Arial" w:cs="Arial"/>
          <w:b/>
          <w:bCs/>
          <w:sz w:val="24"/>
          <w:szCs w:val="24"/>
          <w:lang w:val="es-AR"/>
        </w:rPr>
        <w:t>z</w:t>
      </w:r>
      <w:r w:rsidR="00D80182" w:rsidRPr="003778EF">
        <w:rPr>
          <w:rFonts w:ascii="Arial" w:hAnsi="Arial" w:cs="Arial"/>
          <w:b/>
          <w:bCs/>
          <w:sz w:val="24"/>
          <w:szCs w:val="24"/>
          <w:lang w:val="es-AR"/>
        </w:rPr>
        <w:t>.</w:t>
      </w:r>
    </w:p>
    <w:p w14:paraId="0184E0F7" w14:textId="77777777" w:rsidR="00A55D98" w:rsidRPr="003778EF" w:rsidRDefault="00A55D98" w:rsidP="00864075">
      <w:pPr>
        <w:spacing w:line="360" w:lineRule="auto"/>
        <w:rPr>
          <w:rFonts w:ascii="Arial" w:hAnsi="Arial" w:cs="Arial"/>
          <w:b/>
          <w:bCs/>
          <w:sz w:val="24"/>
          <w:szCs w:val="24"/>
          <w:lang w:val="es-AR"/>
        </w:rPr>
      </w:pPr>
      <w:r w:rsidRPr="003778EF">
        <w:rPr>
          <w:rFonts w:ascii="Arial" w:hAnsi="Arial" w:cs="Arial"/>
          <w:b/>
          <w:bCs/>
          <w:sz w:val="24"/>
          <w:szCs w:val="24"/>
          <w:lang w:val="es-AR"/>
        </w:rPr>
        <w:t>-Ya no creo que vuelva. Además, esa madera ya se está poniendo vieja y hay que cambiar la placa,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continúa haciendo el desayuno mientras ignora a Oziel– De paso les digo que cambien la placa y diga Familia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así no se confunden y…--</w:t>
      </w:r>
    </w:p>
    <w:p w14:paraId="61B71794"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levanta de la silla y observa preocupado que preparo la mesa para cuatro personas</w:t>
      </w:r>
      <w:r w:rsidR="00A55D98"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w:t>
      </w:r>
      <w:r w:rsidR="00A55D98" w:rsidRPr="003778EF">
        <w:rPr>
          <w:rFonts w:ascii="Arial" w:hAnsi="Arial" w:cs="Arial"/>
          <w:b/>
          <w:bCs/>
          <w:sz w:val="24"/>
          <w:szCs w:val="24"/>
          <w:lang w:val="es-AR"/>
        </w:rPr>
        <w:t>e</w:t>
      </w:r>
      <w:r w:rsidRPr="003778EF">
        <w:rPr>
          <w:rFonts w:ascii="Arial" w:hAnsi="Arial" w:cs="Arial"/>
          <w:b/>
          <w:bCs/>
          <w:sz w:val="24"/>
          <w:szCs w:val="24"/>
          <w:lang w:val="es-AR"/>
        </w:rPr>
        <w:t xml:space="preserve">l desayuno </w:t>
      </w:r>
      <w:r w:rsidR="00D80182" w:rsidRPr="003778EF">
        <w:rPr>
          <w:rFonts w:ascii="Arial" w:hAnsi="Arial" w:cs="Arial"/>
          <w:b/>
          <w:bCs/>
          <w:sz w:val="24"/>
          <w:szCs w:val="24"/>
          <w:lang w:val="es-AR"/>
        </w:rPr>
        <w:t>igual.</w:t>
      </w:r>
      <w:r w:rsidRPr="003778EF">
        <w:rPr>
          <w:rFonts w:ascii="Arial" w:hAnsi="Arial" w:cs="Arial"/>
          <w:b/>
          <w:bCs/>
          <w:sz w:val="24"/>
          <w:szCs w:val="24"/>
          <w:lang w:val="es-AR"/>
        </w:rPr>
        <w:t xml:space="preserve"> No solo eso, había preparado un desayuno sin café ni agua, sino con el té verde que él siempre tomaba.</w:t>
      </w:r>
    </w:p>
    <w:p w14:paraId="48107D48" w14:textId="77777777" w:rsidR="00D80182"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-¡¡Mama!!</w:t>
      </w:r>
      <w:r w:rsidR="00D80182" w:rsidRPr="003778EF">
        <w:rPr>
          <w:rFonts w:ascii="Arial" w:hAnsi="Arial" w:cs="Arial"/>
          <w:b/>
          <w:bCs/>
          <w:sz w:val="24"/>
          <w:szCs w:val="24"/>
          <w:lang w:val="es-AR"/>
        </w:rPr>
        <w:t xml:space="preserve"> </w:t>
      </w:r>
    </w:p>
    <w:p w14:paraId="3BA30368"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Grita mientras detiene el brazo tembloroso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77C674DC" w14:textId="25F2FC34"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basta… perdón… </w:t>
      </w:r>
      <w:r w:rsidR="00D33620" w:rsidRPr="003778EF">
        <w:rPr>
          <w:rFonts w:ascii="Arial" w:hAnsi="Arial" w:cs="Arial"/>
          <w:b/>
          <w:bCs/>
          <w:sz w:val="24"/>
          <w:szCs w:val="24"/>
          <w:lang w:val="es-AR"/>
        </w:rPr>
        <w:t>puedes cambiar</w:t>
      </w:r>
      <w:r w:rsidRPr="003778EF">
        <w:rPr>
          <w:rFonts w:ascii="Arial" w:hAnsi="Arial" w:cs="Arial"/>
          <w:b/>
          <w:bCs/>
          <w:sz w:val="24"/>
          <w:szCs w:val="24"/>
          <w:lang w:val="es-AR"/>
        </w:rPr>
        <w:t xml:space="preserve"> la placa, pero deja su </w:t>
      </w:r>
      <w:r w:rsidR="00D80182" w:rsidRPr="003778EF">
        <w:rPr>
          <w:rFonts w:ascii="Arial" w:hAnsi="Arial" w:cs="Arial"/>
          <w:b/>
          <w:bCs/>
          <w:sz w:val="24"/>
          <w:szCs w:val="24"/>
          <w:lang w:val="es-AR"/>
        </w:rPr>
        <w:t>apellido</w:t>
      </w:r>
      <w:r w:rsidRPr="003778EF">
        <w:rPr>
          <w:rFonts w:ascii="Arial" w:hAnsi="Arial" w:cs="Arial"/>
          <w:b/>
          <w:bCs/>
          <w:sz w:val="24"/>
          <w:szCs w:val="24"/>
          <w:lang w:val="es-AR"/>
        </w:rPr>
        <w:t>… no… no me molesta a mi…</w:t>
      </w:r>
    </w:p>
    <w:p w14:paraId="137E121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Los ojos del joven empiezan a lagrimear.</w:t>
      </w:r>
    </w:p>
    <w:p w14:paraId="66889AB3"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solo no quiero ver 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triste, esperándolo como si </w:t>
      </w:r>
      <w:r w:rsidR="00A55D98" w:rsidRPr="003778EF">
        <w:rPr>
          <w:rFonts w:ascii="Arial" w:hAnsi="Arial" w:cs="Arial"/>
          <w:b/>
          <w:bCs/>
          <w:sz w:val="24"/>
          <w:szCs w:val="24"/>
          <w:lang w:val="es-AR"/>
        </w:rPr>
        <w:t>é</w:t>
      </w:r>
      <w:r w:rsidRPr="003778EF">
        <w:rPr>
          <w:rFonts w:ascii="Arial" w:hAnsi="Arial" w:cs="Arial"/>
          <w:b/>
          <w:bCs/>
          <w:sz w:val="24"/>
          <w:szCs w:val="24"/>
          <w:lang w:val="es-AR"/>
        </w:rPr>
        <w:t>l algún día llegara.</w:t>
      </w:r>
    </w:p>
    <w:p w14:paraId="21A3B486" w14:textId="77777777" w:rsidR="00406BEE" w:rsidRPr="003778EF" w:rsidRDefault="00406BEE" w:rsidP="00864075">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se voltea y observa a su hijo en un llanto silencioso y con una sonrisa muy forzada.</w:t>
      </w:r>
    </w:p>
    <w:p w14:paraId="205136F3"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Ella muy impotente empieza a llorar más, mientras Oziel fuerza esa sonrisa para que sea una sonrisa de verdad. Luego de ver como su hijo es capaz de aliviar su propio dolor y regalarle una verdadera y hermosa sonrisa, ella quiebra en llanto.</w:t>
      </w:r>
    </w:p>
    <w:p w14:paraId="66B5B994"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sonrisa del joven al principio fue muy difícil regalársela, sus labios preferían gritar de rabia a sonreír, preferían rechinar los dientes de odio a </w:t>
      </w:r>
      <w:r w:rsidRPr="003778EF">
        <w:rPr>
          <w:rFonts w:ascii="Arial" w:hAnsi="Arial" w:cs="Arial"/>
          <w:b/>
          <w:bCs/>
          <w:sz w:val="24"/>
          <w:szCs w:val="24"/>
          <w:lang w:val="es-AR"/>
        </w:rPr>
        <w:lastRenderedPageBreak/>
        <w:t>sonreír, pero su familia necesita a alguien con la fuerza necesaria para mantenerla en pie.</w:t>
      </w:r>
    </w:p>
    <w:p w14:paraId="649D508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-Te amo mama. Perdón por querer quitar el nombre de papa. Dejémoslo como esta, no te preocupes.</w:t>
      </w:r>
    </w:p>
    <w:p w14:paraId="02277595" w14:textId="4EA6A565" w:rsidR="00A55D98" w:rsidRPr="003778EF" w:rsidRDefault="00A55D98"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aaaaahhhhhhh</w:t>
      </w:r>
      <w:proofErr w:type="spellEnd"/>
      <w:r w:rsidRPr="003778EF">
        <w:rPr>
          <w:rFonts w:ascii="Arial" w:hAnsi="Arial" w:cs="Arial"/>
          <w:b/>
          <w:bCs/>
          <w:sz w:val="24"/>
          <w:szCs w:val="24"/>
          <w:lang w:val="es-AR"/>
        </w:rPr>
        <w:t xml:space="preserve">! ¡No puedo odiarlo Oziel, no puedo odiar a tu padre!, ¡ni por todo el tiempo que nos </w:t>
      </w:r>
      <w:r w:rsidR="00864075" w:rsidRPr="003778EF">
        <w:rPr>
          <w:rFonts w:ascii="Arial" w:hAnsi="Arial" w:cs="Arial"/>
          <w:b/>
          <w:bCs/>
          <w:sz w:val="24"/>
          <w:szCs w:val="24"/>
          <w:lang w:val="es-AR"/>
        </w:rPr>
        <w:t>dejó</w:t>
      </w:r>
      <w:r w:rsidRPr="003778EF">
        <w:rPr>
          <w:rFonts w:ascii="Arial" w:hAnsi="Arial" w:cs="Arial"/>
          <w:b/>
          <w:bCs/>
          <w:sz w:val="24"/>
          <w:szCs w:val="24"/>
          <w:lang w:val="es-AR"/>
        </w:rPr>
        <w:t>!</w:t>
      </w:r>
    </w:p>
    <w:p w14:paraId="3ED6987D" w14:textId="77777777" w:rsidR="00A55D98" w:rsidRPr="003778EF" w:rsidRDefault="00A55D98"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llanto quebradizo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llega a los oídos de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haciendo que ella sujetara su pecho de dolor, pero siendo lo suficientemente fuerte para no derramar ni una lagrima en ese momento.</w:t>
      </w:r>
    </w:p>
    <w:p w14:paraId="49A4D891"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 amo papa… </w:t>
      </w:r>
      <w:r w:rsidR="00D80182" w:rsidRPr="003778EF">
        <w:rPr>
          <w:rFonts w:ascii="Arial" w:hAnsi="Arial" w:cs="Arial"/>
          <w:b/>
          <w:bCs/>
          <w:sz w:val="24"/>
          <w:szCs w:val="24"/>
          <w:lang w:val="es-AR"/>
        </w:rPr>
        <w:t xml:space="preserve">Pero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tiene razón. El siempre a echo todo para no verme mal desde que te fuiste. Si estas por algún lugar y algún día regresas, te amare siempre. Pero hasta entonces… ya no pensare todos los días en ti… ellos están aquí conmigo y ellos tienen que sentirme ahí con ellos, no perdida en si regresaras hoy o no… hasta luego papa. Hasta que algún día regreses.</w:t>
      </w:r>
    </w:p>
    <w:p w14:paraId="54150565"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Algunas leves lagrimas caen de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457CE1E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está mama… ya está. </w:t>
      </w:r>
    </w:p>
    <w:p w14:paraId="62F388E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llanto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no cesaba</w:t>
      </w:r>
      <w:r w:rsidR="00D612B0" w:rsidRPr="003778EF">
        <w:rPr>
          <w:rFonts w:ascii="Arial" w:hAnsi="Arial" w:cs="Arial"/>
          <w:b/>
          <w:bCs/>
          <w:sz w:val="24"/>
          <w:szCs w:val="24"/>
          <w:lang w:val="es-AR"/>
        </w:rPr>
        <w:t>.</w:t>
      </w:r>
    </w:p>
    <w:p w14:paraId="33D7D6EB" w14:textId="77777777" w:rsidR="00D612B0" w:rsidRPr="003778EF" w:rsidRDefault="00D612B0"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casa había caído en una difícil situación familiar.</w:t>
      </w:r>
    </w:p>
    <w:p w14:paraId="7A5CB668" w14:textId="77777777" w:rsidR="00D612B0" w:rsidRPr="003778EF" w:rsidRDefault="00D612B0" w:rsidP="00864075">
      <w:pPr>
        <w:spacing w:line="360" w:lineRule="auto"/>
        <w:rPr>
          <w:rFonts w:ascii="Arial" w:hAnsi="Arial" w:cs="Arial"/>
          <w:b/>
          <w:bCs/>
          <w:sz w:val="24"/>
          <w:szCs w:val="24"/>
          <w:lang w:val="es-AR"/>
        </w:rPr>
      </w:pPr>
      <w:r w:rsidRPr="003778EF">
        <w:rPr>
          <w:rFonts w:ascii="Arial" w:hAnsi="Arial" w:cs="Arial"/>
          <w:b/>
          <w:bCs/>
          <w:sz w:val="24"/>
          <w:szCs w:val="24"/>
          <w:lang w:val="es-AR"/>
        </w:rPr>
        <w:t>Lagrimas que jamás se habían dado en un ámbito tan alegre hace que este momento sea difícil de llevar.</w:t>
      </w:r>
    </w:p>
    <w:p w14:paraId="51CEA718" w14:textId="3A2B0827" w:rsidR="00A55D98" w:rsidRPr="003778EF" w:rsidRDefault="00A55D98"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Pe-perdón… solo que no puedo evitarlo! El siempre desaparecía, yo-yo lo conocí así y así fue de cómo me enamoré de él. Sabiendo su pasado, aun así, proseguí en su camino para conocernos, fue porque también me enamoré de la hermosa criatura que cargaba sobre sus hombros… </w:t>
      </w:r>
      <w:proofErr w:type="spellStart"/>
      <w:r w:rsidRPr="003778EF">
        <w:rPr>
          <w:rFonts w:ascii="Arial" w:hAnsi="Arial" w:cs="Arial"/>
          <w:b/>
          <w:bCs/>
          <w:sz w:val="24"/>
          <w:szCs w:val="24"/>
          <w:lang w:val="es-AR"/>
        </w:rPr>
        <w:t>qu</w:t>
      </w:r>
      <w:proofErr w:type="spellEnd"/>
      <w:r w:rsidRPr="003778EF">
        <w:rPr>
          <w:rFonts w:ascii="Arial" w:hAnsi="Arial" w:cs="Arial"/>
          <w:b/>
          <w:bCs/>
          <w:sz w:val="24"/>
          <w:szCs w:val="24"/>
          <w:lang w:val="es-AR"/>
        </w:rPr>
        <w:t xml:space="preserve">-que llevaba una gran y fuerte sonrisa mucho más grande y fuerte que la </w:t>
      </w:r>
      <w:r w:rsidR="001E1919" w:rsidRPr="003778EF">
        <w:rPr>
          <w:rFonts w:ascii="Arial" w:hAnsi="Arial" w:cs="Arial"/>
          <w:b/>
          <w:bCs/>
          <w:sz w:val="24"/>
          <w:szCs w:val="24"/>
          <w:lang w:val="es-AR"/>
        </w:rPr>
        <w:t>de su padre</w:t>
      </w:r>
      <w:r w:rsidRPr="003778EF">
        <w:rPr>
          <w:rFonts w:ascii="Arial" w:hAnsi="Arial" w:cs="Arial"/>
          <w:b/>
          <w:bCs/>
          <w:sz w:val="24"/>
          <w:szCs w:val="24"/>
          <w:lang w:val="es-AR"/>
        </w:rPr>
        <w:t xml:space="preserve"> llevaba. Me enamore de los dos y los ame con toda mi alma desde aquel entonces. Me-Me prometí ser fuerte, ser fuerte por el bien de los tres. Sabiendo su trabajo y lo importante que era irse muchos días e incluso años, decidí traer otra </w:t>
      </w:r>
      <w:r w:rsidRPr="003778EF">
        <w:rPr>
          <w:rFonts w:ascii="Arial" w:hAnsi="Arial" w:cs="Arial"/>
          <w:b/>
          <w:bCs/>
          <w:sz w:val="24"/>
          <w:szCs w:val="24"/>
          <w:lang w:val="es-AR"/>
        </w:rPr>
        <w:lastRenderedPageBreak/>
        <w:t>hermosa vida a nosotros tres, una hermosa vida que no solo yo, sino que tú te enamoraste de una manera perdida de tu hermana. Nunca vi tanto fuego y fuerza en tus ojos, la primera vez que la viste tus ojos lo decían todo, pero de tus labrios salieron las más hermosas palabras…</w:t>
      </w:r>
    </w:p>
    <w:p w14:paraId="7FED3289" w14:textId="77777777"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abraza más fuerte a su madre y termina sus palabras. Sabia claramente lo que dijo aquel día. Aunque pasaran años y años, nunca olvidaría ese hermoso momento en el que la conoció.</w:t>
      </w:r>
    </w:p>
    <w:p w14:paraId="49B8A46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-Prometo hacerme fuerte para protegerte,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Soy tu hermano mayor y prometo ser el hombre más fuerte del mundo por ti y por mama… –Diciendo esas últimas palabras los ojos del joven Oziel se cubren con el hombro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4B8826B0" w14:textId="77777777"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en ese momento nuestra familia estaba más fuerte y completa que nunca… </w:t>
      </w:r>
      <w:r w:rsidR="00D612B0" w:rsidRPr="003778EF">
        <w:rPr>
          <w:rFonts w:ascii="Arial" w:hAnsi="Arial" w:cs="Arial"/>
          <w:b/>
          <w:bCs/>
          <w:sz w:val="24"/>
          <w:szCs w:val="24"/>
          <w:lang w:val="es-AR"/>
        </w:rPr>
        <w:t>hasta que</w:t>
      </w:r>
      <w:r w:rsidRPr="003778EF">
        <w:rPr>
          <w:rFonts w:ascii="Arial" w:hAnsi="Arial" w:cs="Arial"/>
          <w:b/>
          <w:bCs/>
          <w:sz w:val="24"/>
          <w:szCs w:val="24"/>
          <w:lang w:val="es-AR"/>
        </w:rPr>
        <w:t xml:space="preserve"> ese último trabajo </w:t>
      </w:r>
      <w:r w:rsidR="00D612B0" w:rsidRPr="003778EF">
        <w:rPr>
          <w:rFonts w:ascii="Arial" w:hAnsi="Arial" w:cs="Arial"/>
          <w:b/>
          <w:bCs/>
          <w:sz w:val="24"/>
          <w:szCs w:val="24"/>
          <w:lang w:val="es-AR"/>
        </w:rPr>
        <w:t xml:space="preserve">que </w:t>
      </w:r>
      <w:r w:rsidRPr="003778EF">
        <w:rPr>
          <w:rFonts w:ascii="Arial" w:hAnsi="Arial" w:cs="Arial"/>
          <w:b/>
          <w:bCs/>
          <w:sz w:val="24"/>
          <w:szCs w:val="24"/>
          <w:lang w:val="es-AR"/>
        </w:rPr>
        <w:t>surgió sin previo aviso…</w:t>
      </w:r>
    </w:p>
    <w:p w14:paraId="4140FFE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-Perdón mama. Perdón por todo esto. Se que es un viejo tonto, pero aun así es mi padre. Como </w:t>
      </w:r>
      <w:r w:rsidR="00F169C3" w:rsidRPr="003778EF">
        <w:rPr>
          <w:rFonts w:ascii="Arial" w:hAnsi="Arial" w:cs="Arial"/>
          <w:b/>
          <w:bCs/>
          <w:sz w:val="24"/>
          <w:szCs w:val="24"/>
          <w:lang w:val="es-AR"/>
        </w:rPr>
        <w:t>é</w:t>
      </w:r>
      <w:r w:rsidRPr="003778EF">
        <w:rPr>
          <w:rFonts w:ascii="Arial" w:hAnsi="Arial" w:cs="Arial"/>
          <w:b/>
          <w:bCs/>
          <w:sz w:val="24"/>
          <w:szCs w:val="24"/>
          <w:lang w:val="es-AR"/>
        </w:rPr>
        <w:t>l</w:t>
      </w:r>
      <w:r w:rsidR="00F169C3" w:rsidRPr="003778EF">
        <w:rPr>
          <w:rFonts w:ascii="Arial" w:hAnsi="Arial" w:cs="Arial"/>
          <w:b/>
          <w:bCs/>
          <w:sz w:val="24"/>
          <w:szCs w:val="24"/>
          <w:lang w:val="es-AR"/>
        </w:rPr>
        <w:t>,</w:t>
      </w:r>
      <w:r w:rsidRPr="003778EF">
        <w:rPr>
          <w:rFonts w:ascii="Arial" w:hAnsi="Arial" w:cs="Arial"/>
          <w:b/>
          <w:bCs/>
          <w:sz w:val="24"/>
          <w:szCs w:val="24"/>
          <w:lang w:val="es-AR"/>
        </w:rPr>
        <w:t xml:space="preserve"> seguro hizo todo para lidiar primero con nuestra protección que por su bien estar… de seguro es eso… aunque son muchos años. Espero que sea algo importante que esté haciendo o lo golpeare muy fuerte en la cara cuando regrese.</w:t>
      </w:r>
    </w:p>
    <w:p w14:paraId="75A65C8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sonrisa se dibuja rápidamente en los labios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0A39249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-Jaja… seremos dos quienes golpea</w:t>
      </w:r>
      <w:r w:rsidR="00D612B0" w:rsidRPr="003778EF">
        <w:rPr>
          <w:rFonts w:ascii="Arial" w:hAnsi="Arial" w:cs="Arial"/>
          <w:b/>
          <w:bCs/>
          <w:sz w:val="24"/>
          <w:szCs w:val="24"/>
          <w:lang w:val="es-AR"/>
        </w:rPr>
        <w:t xml:space="preserve">remos </w:t>
      </w:r>
      <w:r w:rsidRPr="003778EF">
        <w:rPr>
          <w:rFonts w:ascii="Arial" w:hAnsi="Arial" w:cs="Arial"/>
          <w:b/>
          <w:bCs/>
          <w:sz w:val="24"/>
          <w:szCs w:val="24"/>
          <w:lang w:val="es-AR"/>
        </w:rPr>
        <w:t>fuerte en la cara a tu padre.</w:t>
      </w:r>
    </w:p>
    <w:p w14:paraId="4D3DF532"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Parecía que este momento se había estado postergando ya hace mucho tiempo. La tención de por qué el padre </w:t>
      </w:r>
      <w:r w:rsidR="00D612B0" w:rsidRPr="003778EF">
        <w:rPr>
          <w:rFonts w:ascii="Arial" w:hAnsi="Arial" w:cs="Arial"/>
          <w:b/>
          <w:bCs/>
          <w:sz w:val="24"/>
          <w:szCs w:val="24"/>
          <w:lang w:val="es-AR"/>
        </w:rPr>
        <w:t xml:space="preserve">de Oziel </w:t>
      </w:r>
      <w:r w:rsidRPr="003778EF">
        <w:rPr>
          <w:rFonts w:ascii="Arial" w:hAnsi="Arial" w:cs="Arial"/>
          <w:b/>
          <w:bCs/>
          <w:sz w:val="24"/>
          <w:szCs w:val="24"/>
          <w:lang w:val="es-AR"/>
        </w:rPr>
        <w:t>nunca regreso fue algo que dejaron de nombrar, como si nunca hubiera existido, esto solo agrando el dolor de toda la familia hasta este punto.</w:t>
      </w:r>
    </w:p>
    <w:p w14:paraId="5CF4636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tres corazones de la familia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se encontraba en paz. </w:t>
      </w:r>
    </w:p>
    <w:p w14:paraId="2696DB10" w14:textId="77777777" w:rsidR="00406BEE" w:rsidRPr="003778EF" w:rsidRDefault="00406BEE" w:rsidP="00864075">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subió</w:t>
      </w:r>
      <w:r w:rsidR="00F169C3" w:rsidRPr="003778EF">
        <w:rPr>
          <w:rFonts w:ascii="Arial" w:hAnsi="Arial" w:cs="Arial"/>
          <w:b/>
          <w:bCs/>
          <w:sz w:val="24"/>
          <w:szCs w:val="24"/>
          <w:lang w:val="es-AR"/>
        </w:rPr>
        <w:t xml:space="preserve">, </w:t>
      </w:r>
      <w:r w:rsidRPr="003778EF">
        <w:rPr>
          <w:rFonts w:ascii="Arial" w:hAnsi="Arial" w:cs="Arial"/>
          <w:b/>
          <w:bCs/>
          <w:sz w:val="24"/>
          <w:szCs w:val="24"/>
          <w:lang w:val="es-AR"/>
        </w:rPr>
        <w:t xml:space="preserve">se ducho y luego bajo. No dejaría que vieran sus ojos rojos por las lágrimas. </w:t>
      </w:r>
    </w:p>
    <w:p w14:paraId="045EAA77"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Luego de las risas </w:t>
      </w:r>
      <w:r w:rsidR="00F169C3" w:rsidRPr="003778EF">
        <w:rPr>
          <w:rFonts w:ascii="Arial" w:hAnsi="Arial" w:cs="Arial"/>
          <w:b/>
          <w:bCs/>
          <w:sz w:val="24"/>
          <w:szCs w:val="24"/>
          <w:lang w:val="es-AR"/>
        </w:rPr>
        <w:t xml:space="preserve">y el desayuno </w:t>
      </w:r>
      <w:r w:rsidRPr="003778EF">
        <w:rPr>
          <w:rFonts w:ascii="Arial" w:hAnsi="Arial" w:cs="Arial"/>
          <w:b/>
          <w:bCs/>
          <w:sz w:val="24"/>
          <w:szCs w:val="24"/>
          <w:lang w:val="es-AR"/>
        </w:rPr>
        <w:t xml:space="preserve">que compartieron los tres por ver cómo ni una de las dos habían interrumpido el descanso de Oziel, los tres se despidieron en la entrada,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hacia un lado, Oziel hacia el otro.</w:t>
      </w:r>
    </w:p>
    <w:p w14:paraId="3EBE4CCE" w14:textId="77777777"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Oziel habla mientras manda un mensaje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25954FCE"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-Hasta luego viejo, ya me voy.</w:t>
      </w:r>
      <w:r w:rsidR="00F169C3" w:rsidRPr="003778EF">
        <w:rPr>
          <w:rFonts w:ascii="Arial" w:hAnsi="Arial" w:cs="Arial"/>
          <w:b/>
          <w:bCs/>
          <w:sz w:val="24"/>
          <w:szCs w:val="24"/>
          <w:lang w:val="es-AR"/>
        </w:rPr>
        <w:t xml:space="preserve"> </w:t>
      </w:r>
    </w:p>
    <w:p w14:paraId="6C236AE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-Hasta luego papa. </w:t>
      </w:r>
      <w:r w:rsidR="00F169C3" w:rsidRPr="003778EF">
        <w:rPr>
          <w:rFonts w:ascii="Arial" w:hAnsi="Arial" w:cs="Arial"/>
          <w:b/>
          <w:bCs/>
          <w:sz w:val="24"/>
          <w:szCs w:val="24"/>
          <w:lang w:val="es-AR"/>
        </w:rPr>
        <w:t>Hoy</w:t>
      </w:r>
      <w:r w:rsidRPr="003778EF">
        <w:rPr>
          <w:rFonts w:ascii="Arial" w:hAnsi="Arial" w:cs="Arial"/>
          <w:b/>
          <w:bCs/>
          <w:sz w:val="24"/>
          <w:szCs w:val="24"/>
          <w:lang w:val="es-AR"/>
        </w:rPr>
        <w:t xml:space="preserve"> me voy con mama.</w:t>
      </w:r>
    </w:p>
    <w:p w14:paraId="25C9DED1"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-Hasta luego querido… hasta dentro de un rato… </w:t>
      </w:r>
    </w:p>
    <w:p w14:paraId="4C75ADCC" w14:textId="77777777" w:rsidR="0023219D" w:rsidRPr="00B04E8A" w:rsidRDefault="0023219D" w:rsidP="0023219D">
      <w:pPr>
        <w:rPr>
          <w:rFonts w:ascii="Calibri" w:hAnsi="Calibri" w:cs="Calibri"/>
          <w:b/>
          <w:sz w:val="16"/>
          <w:szCs w:val="16"/>
          <w:lang w:val="es-AR"/>
        </w:rPr>
      </w:pPr>
    </w:p>
    <w:p w14:paraId="59995BF3" w14:textId="77777777" w:rsidR="0023219D" w:rsidRPr="00386F87" w:rsidRDefault="0023219D" w:rsidP="0023219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6</w:t>
      </w:r>
    </w:p>
    <w:p w14:paraId="6B69683E" w14:textId="77777777" w:rsidR="0023219D" w:rsidRPr="00386F87" w:rsidRDefault="0023219D" w:rsidP="0023219D">
      <w:pPr>
        <w:rPr>
          <w:rFonts w:ascii="Calibri" w:hAnsi="Calibri" w:cs="Calibri"/>
          <w:b/>
          <w:sz w:val="32"/>
          <w:szCs w:val="32"/>
          <w:lang w:val="es-AR"/>
        </w:rPr>
      </w:pPr>
    </w:p>
    <w:p w14:paraId="45D1131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año empieza con un partido que definirá al equipo que pasará a jugar a regionales. </w:t>
      </w:r>
    </w:p>
    <w:p w14:paraId="00D69A9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alumnos llevan el espíritu competitivo del soccer. </w:t>
      </w:r>
    </w:p>
    <w:p w14:paraId="43F5A45E" w14:textId="3D78610D"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para enfrentar será </w:t>
      </w:r>
      <w:r w:rsidR="004C71DB">
        <w:rPr>
          <w:rFonts w:ascii="Arial" w:hAnsi="Arial" w:cs="Arial"/>
          <w:b/>
          <w:bCs/>
          <w:sz w:val="24"/>
          <w:szCs w:val="24"/>
          <w:lang w:val="es-AR"/>
        </w:rPr>
        <w:t>la Academia</w:t>
      </w:r>
      <w:r w:rsidRPr="003778EF">
        <w:rPr>
          <w:rFonts w:ascii="Arial" w:hAnsi="Arial" w:cs="Arial"/>
          <w:b/>
          <w:bCs/>
          <w:sz w:val="24"/>
          <w:szCs w:val="24"/>
          <w:lang w:val="es-AR"/>
        </w:rPr>
        <w:t xml:space="preserve"> L.E (Leonhard Euler). </w:t>
      </w:r>
    </w:p>
    <w:p w14:paraId="41AF7A40"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alumnos hablan de los equipos y los jugadores que se encuentran en estos dos grandes </w:t>
      </w:r>
      <w:r w:rsidR="00AF3841" w:rsidRPr="003778EF">
        <w:rPr>
          <w:rFonts w:ascii="Arial" w:hAnsi="Arial" w:cs="Arial"/>
          <w:b/>
          <w:bCs/>
          <w:sz w:val="24"/>
          <w:szCs w:val="24"/>
          <w:lang w:val="es-AR"/>
        </w:rPr>
        <w:t>clubs</w:t>
      </w:r>
      <w:r w:rsidRPr="003778EF">
        <w:rPr>
          <w:rFonts w:ascii="Arial" w:hAnsi="Arial" w:cs="Arial"/>
          <w:b/>
          <w:bCs/>
          <w:sz w:val="24"/>
          <w:szCs w:val="24"/>
          <w:lang w:val="es-AR"/>
        </w:rPr>
        <w:t>.</w:t>
      </w:r>
    </w:p>
    <w:p w14:paraId="03F1AEDD"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Las clases apenas si se notaron, todos hablando sobre el partido. El equipo que gane será nombrado por el resto del año.</w:t>
      </w:r>
    </w:p>
    <w:p w14:paraId="69CDFDF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no era solo risas y fiestas. </w:t>
      </w:r>
    </w:p>
    <w:p w14:paraId="1E94067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más preocupados por obvia razón son los jugadores que enfrentaran a un equipo que ya es reconocido por ir a regionales más veces, y campeones de una, el equipo L.A.</w:t>
      </w:r>
    </w:p>
    <w:p w14:paraId="2FC86C4E" w14:textId="7AB35243"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Escucharon quien se transfirió de</w:t>
      </w:r>
      <w:r w:rsidR="004C71DB">
        <w:rPr>
          <w:rFonts w:ascii="Arial" w:hAnsi="Arial" w:cs="Arial"/>
          <w:b/>
          <w:bCs/>
          <w:sz w:val="24"/>
          <w:szCs w:val="24"/>
          <w:lang w:val="es-AR"/>
        </w:rPr>
        <w:t xml:space="preserve"> la Academia </w:t>
      </w:r>
      <w:r w:rsidRPr="003778EF">
        <w:rPr>
          <w:rFonts w:ascii="Arial" w:hAnsi="Arial" w:cs="Arial"/>
          <w:b/>
          <w:bCs/>
          <w:sz w:val="24"/>
          <w:szCs w:val="24"/>
          <w:lang w:val="es-AR"/>
        </w:rPr>
        <w:t>P.F a</w:t>
      </w:r>
      <w:r w:rsidR="004C71DB">
        <w:rPr>
          <w:rFonts w:ascii="Arial" w:hAnsi="Arial" w:cs="Arial"/>
          <w:b/>
          <w:bCs/>
          <w:sz w:val="24"/>
          <w:szCs w:val="24"/>
          <w:lang w:val="es-AR"/>
        </w:rPr>
        <w:t xml:space="preserve"> la </w:t>
      </w:r>
      <w:r w:rsidRPr="003778EF">
        <w:rPr>
          <w:rFonts w:ascii="Arial" w:hAnsi="Arial" w:cs="Arial"/>
          <w:b/>
          <w:bCs/>
          <w:sz w:val="24"/>
          <w:szCs w:val="24"/>
          <w:lang w:val="es-AR"/>
        </w:rPr>
        <w:t xml:space="preserve">L.E?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36EFAFD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-Dicen que es bueno para calcular los impulsos de la red eléctrica a su favor. Hasta ahora tiene 33 goles que hizo el año pasado en su nuevo equipo.</w:t>
      </w:r>
    </w:p>
    <w:p w14:paraId="2439E490"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Pero no se transfirió en el 2097?</w:t>
      </w:r>
    </w:p>
    <w:p w14:paraId="5C021BC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además escuche que le falta solo 100 goles para ser el nuevo Leonel </w:t>
      </w:r>
      <w:proofErr w:type="spellStart"/>
      <w:r w:rsidRPr="003778EF">
        <w:rPr>
          <w:rFonts w:ascii="Arial" w:hAnsi="Arial" w:cs="Arial"/>
          <w:b/>
          <w:bCs/>
          <w:sz w:val="24"/>
          <w:szCs w:val="24"/>
          <w:lang w:val="es-AR"/>
        </w:rPr>
        <w:t>Aleadro</w:t>
      </w:r>
      <w:proofErr w:type="spellEnd"/>
      <w:r w:rsidR="00482FF8" w:rsidRPr="003778EF">
        <w:rPr>
          <w:rFonts w:ascii="Arial" w:hAnsi="Arial" w:cs="Arial"/>
          <w:b/>
          <w:bCs/>
          <w:sz w:val="24"/>
          <w:szCs w:val="24"/>
          <w:lang w:val="es-AR"/>
        </w:rPr>
        <w:t>. Si en este año no llega, no lo superara.</w:t>
      </w:r>
      <w:r w:rsidRPr="003778EF">
        <w:rPr>
          <w:rFonts w:ascii="Arial" w:hAnsi="Arial" w:cs="Arial"/>
          <w:b/>
          <w:bCs/>
          <w:sz w:val="24"/>
          <w:szCs w:val="24"/>
          <w:lang w:val="es-AR"/>
        </w:rPr>
        <w:t xml:space="preserve"> </w:t>
      </w:r>
    </w:p>
    <w:p w14:paraId="57F0E60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-Así es. En tan solo un año y 33 goles usando la red eléctrica, no nada es fácil.</w:t>
      </w:r>
    </w:p>
    <w:p w14:paraId="4FB6807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que no es fácil. Incluso Leo confeso en un partido que cada vez se le hacía más difícil hacer goles usando la red eléctrica.</w:t>
      </w:r>
    </w:p>
    <w:p w14:paraId="276B968C"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-Dejen de decir eso. Nosotros también tenemos buen equipo.</w:t>
      </w:r>
    </w:p>
    <w:p w14:paraId="657B449C"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tiene 17 goles y jugo menos de medio año en el equipo.</w:t>
      </w:r>
    </w:p>
    <w:p w14:paraId="45040703"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Creen que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será mejor que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w:t>
      </w:r>
    </w:p>
    <w:p w14:paraId="468DDEF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 creo que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 xml:space="preserve"> le ganara y por mucho. Él está entrenando desde que tenía 8.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solo entro a mitad del año pasado. Apenas si sabía cómo hacer un pase bueno.</w:t>
      </w:r>
    </w:p>
    <w:p w14:paraId="4BAFCAF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tienes que admitirlo, desde que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está jugando para nosotros nuestro equipo empezó a ganar popularidad, y los últimos partidos que tuvimos hasta la fecha los hemos ganado todos.</w:t>
      </w:r>
    </w:p>
    <w:p w14:paraId="320AAE77"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-Eso es cierto.</w:t>
      </w:r>
      <w:r w:rsidR="00EE4DB1" w:rsidRPr="003778EF">
        <w:rPr>
          <w:rFonts w:ascii="Arial" w:hAnsi="Arial" w:cs="Arial"/>
          <w:b/>
          <w:bCs/>
          <w:sz w:val="24"/>
          <w:szCs w:val="24"/>
          <w:lang w:val="es-AR"/>
        </w:rPr>
        <w:t xml:space="preserve"> Es como si llegara a tiempo para que podamos clasificar a las regionales.</w:t>
      </w:r>
    </w:p>
    <w:p w14:paraId="5ED3D64F" w14:textId="30E0B8A6"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Todos los grupos </w:t>
      </w:r>
      <w:r w:rsidR="004C71DB">
        <w:rPr>
          <w:rFonts w:ascii="Arial" w:hAnsi="Arial" w:cs="Arial"/>
          <w:b/>
          <w:bCs/>
          <w:sz w:val="24"/>
          <w:szCs w:val="24"/>
          <w:lang w:val="es-AR"/>
        </w:rPr>
        <w:t>de la Academia</w:t>
      </w:r>
      <w:r w:rsidRPr="003778EF">
        <w:rPr>
          <w:rFonts w:ascii="Arial" w:hAnsi="Arial" w:cs="Arial"/>
          <w:b/>
          <w:bCs/>
          <w:sz w:val="24"/>
          <w:szCs w:val="24"/>
          <w:lang w:val="es-AR"/>
        </w:rPr>
        <w:t xml:space="preserve"> hablando de lo mismo. Ambos equipos demostraban buen potencial. </w:t>
      </w:r>
      <w:r w:rsidR="004C71DB">
        <w:rPr>
          <w:rFonts w:ascii="Arial" w:hAnsi="Arial" w:cs="Arial"/>
          <w:b/>
          <w:bCs/>
          <w:sz w:val="24"/>
          <w:szCs w:val="24"/>
          <w:lang w:val="es-AR"/>
        </w:rPr>
        <w:t>La Academia</w:t>
      </w:r>
      <w:r w:rsidRPr="003778EF">
        <w:rPr>
          <w:rFonts w:ascii="Arial" w:hAnsi="Arial" w:cs="Arial"/>
          <w:b/>
          <w:bCs/>
          <w:sz w:val="24"/>
          <w:szCs w:val="24"/>
          <w:lang w:val="es-AR"/>
        </w:rPr>
        <w:t xml:space="preserve"> solo eran palabras de la Wikipedia de cada jugador en distintas bocas, aunque los jugadores más buscados eran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Oziel y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dos grandes matemáticos que utilizaban el impulso de la red eléctrica de la cancha para la mayoría de sus goles.</w:t>
      </w:r>
    </w:p>
    <w:p w14:paraId="7FD16EAF"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red eléctrica fue algo implementado después de la tercera guerra mundial. </w:t>
      </w:r>
    </w:p>
    <w:p w14:paraId="2090358C"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partidos decayeron demasiado, no solo por falta de hinchada, sino porque la Televisión perdió una gran cantidad de gente. La tecnología no se queda atas, aunque la televisión pública es algo que muchos piensan que siempre </w:t>
      </w:r>
      <w:r w:rsidRPr="003778EF">
        <w:rPr>
          <w:rFonts w:ascii="Arial" w:hAnsi="Arial" w:cs="Arial"/>
          <w:b/>
          <w:bCs/>
          <w:sz w:val="24"/>
          <w:szCs w:val="24"/>
          <w:lang w:val="es-AR"/>
        </w:rPr>
        <w:lastRenderedPageBreak/>
        <w:t>vivirá, alrededor del año 20</w:t>
      </w:r>
      <w:r w:rsidR="00EE4DB1" w:rsidRPr="003778EF">
        <w:rPr>
          <w:rFonts w:ascii="Arial" w:hAnsi="Arial" w:cs="Arial"/>
          <w:b/>
          <w:bCs/>
          <w:sz w:val="24"/>
          <w:szCs w:val="24"/>
          <w:lang w:val="es-AR"/>
        </w:rPr>
        <w:t>5</w:t>
      </w:r>
      <w:r w:rsidRPr="003778EF">
        <w:rPr>
          <w:rFonts w:ascii="Arial" w:hAnsi="Arial" w:cs="Arial"/>
          <w:b/>
          <w:bCs/>
          <w:sz w:val="24"/>
          <w:szCs w:val="24"/>
          <w:lang w:val="es-AR"/>
        </w:rPr>
        <w:t xml:space="preserve">7 empezó a decaer bastante. La gente ya no observaba los canales de entretenimiento por tv, y mucho menos de deportes. </w:t>
      </w:r>
    </w:p>
    <w:p w14:paraId="57630D01"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YouTube y Netflix son los pioneros de esta tecnología que abrió muchas puertas y cientos de ideas al mundo. Cuando comenzó todo esto, nadie pensó que terminaría de esta manera, afectando a la televisión pública.</w:t>
      </w:r>
    </w:p>
    <w:p w14:paraId="0DF6D4B4"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Deportes nuevos y callejeros fueron transmitidos por YouTube, deportes callejeros que los canales de televisión no dieron mucha importancia. Los innovadores de esto fueron empresas que les pagaban para ser transmitidos por algunos canales de YouTube.</w:t>
      </w:r>
    </w:p>
    <w:p w14:paraId="514AC219"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Deportes ya conocidos modificados, deportes nuevos como el futbol americano y el polo juntos, haciendo así un raro y entretenido deporte, así sea para verlo, que como para jugarlo profesionalmente, al igual que muchas otras mezclas de deportes.</w:t>
      </w:r>
    </w:p>
    <w:p w14:paraId="3C052893"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deportes de la televisora también fueron modificados, y para no sacar el concepto básico del futbol latinoamericano, se creó el soccer, creándose así, un concepto similar al futbol. Así mismo las palabras futbol y soccer se dividieron para crear un deporte similar al futbol latinoamericano.</w:t>
      </w:r>
    </w:p>
    <w:p w14:paraId="2CF27408"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Alrededor de la cancha lo cubre una increíble red eléctrica de 10 metros de alto. Aplicaron brazaletes modificados para que el cuerpo solo sea como goma si es que chocaran con estas paredes. Sufrían leves rapones dependiendo con la velocidad con la que golpeara la red eléctrica, pero era el mismo, o incluso, menor el daño que si se callera contra el suelo con un empujón mientras corren.</w:t>
      </w:r>
    </w:p>
    <w:p w14:paraId="6C5A2E92"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La red eléctrica a principios estaba hecha para que el balón rebotara, pero la mayoría de los jugadores utilizaban esto. Luego de ver tantos jugadores utilizando el rebote de la red eléctrica, lo modificaron hasta hacerl</w:t>
      </w:r>
      <w:r w:rsidR="00EE4DB1" w:rsidRPr="003778EF">
        <w:rPr>
          <w:rFonts w:ascii="Arial" w:hAnsi="Arial" w:cs="Arial"/>
          <w:b/>
          <w:bCs/>
          <w:sz w:val="24"/>
          <w:szCs w:val="24"/>
          <w:lang w:val="es-AR"/>
        </w:rPr>
        <w:t>o</w:t>
      </w:r>
      <w:r w:rsidRPr="003778EF">
        <w:rPr>
          <w:rFonts w:ascii="Arial" w:hAnsi="Arial" w:cs="Arial"/>
          <w:b/>
          <w:bCs/>
          <w:sz w:val="24"/>
          <w:szCs w:val="24"/>
          <w:lang w:val="es-AR"/>
        </w:rPr>
        <w:t xml:space="preserve"> casi impredecible. Aunque esto no detuvo a algunos jugadores inteligentes que lo seguían utilizando. Esto no se contó como falta ya que tenías que ser demasiado hábil para prever en qué momento y con qué fuerza tendrían que </w:t>
      </w:r>
      <w:r w:rsidRPr="003778EF">
        <w:rPr>
          <w:rFonts w:ascii="Arial" w:hAnsi="Arial" w:cs="Arial"/>
          <w:b/>
          <w:bCs/>
          <w:sz w:val="24"/>
          <w:szCs w:val="24"/>
          <w:lang w:val="es-AR"/>
        </w:rPr>
        <w:lastRenderedPageBreak/>
        <w:t>patear el balón contra la red eléctrica para que el efecto que tome sea el requerido para un gol o para hacer un pase, lo cual esto nunca fue tomado como una falta o un juego sucio.</w:t>
      </w:r>
    </w:p>
    <w:p w14:paraId="5AB984CF"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 estos equipos a enfrentarse, solo se hablaba de estos dos jóvenes inteligentes y buenos en las matemáticas para calcular los impulsos del balón con la red eléctrica.</w:t>
      </w:r>
    </w:p>
    <w:p w14:paraId="1A28D716"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Después de las clases, el equipo CFG ya hacía en los vestuarios. Algunos se encontraban sentados y observando el suelo, como si rezaran o se preguntaran como llegaron a enfrentar a un equipo que gano las regionales.</w:t>
      </w:r>
    </w:p>
    <w:p w14:paraId="2BD03153"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tenemos una oportunidad?. – Habla un joven con el pelo totalmente corto.</w:t>
      </w:r>
    </w:p>
    <w:p w14:paraId="6D00F7D2"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-No tienen por qué preocuparse. Nosotros somos buenos, que ellos hayan ganado una regional no tiene por qué intimidarnos. Así como ganaron</w:t>
      </w:r>
      <w:r w:rsidR="00831878" w:rsidRPr="003778EF">
        <w:rPr>
          <w:rFonts w:ascii="Arial" w:hAnsi="Arial" w:cs="Arial"/>
          <w:b/>
          <w:bCs/>
          <w:sz w:val="24"/>
          <w:szCs w:val="24"/>
          <w:lang w:val="es-AR"/>
        </w:rPr>
        <w:t xml:space="preserve"> también </w:t>
      </w:r>
      <w:r w:rsidRPr="003778EF">
        <w:rPr>
          <w:rFonts w:ascii="Arial" w:hAnsi="Arial" w:cs="Arial"/>
          <w:b/>
          <w:bCs/>
          <w:sz w:val="24"/>
          <w:szCs w:val="24"/>
          <w:lang w:val="es-AR"/>
        </w:rPr>
        <w:t>perdieron muchos.</w:t>
      </w:r>
      <w:r w:rsidR="00831878" w:rsidRPr="003778EF">
        <w:rPr>
          <w:rFonts w:ascii="Arial" w:hAnsi="Arial" w:cs="Arial"/>
          <w:b/>
          <w:bCs/>
          <w:sz w:val="24"/>
          <w:szCs w:val="24"/>
          <w:lang w:val="es-AR"/>
        </w:rPr>
        <w:t xml:space="preserve"> –Afirma Takeru</w:t>
      </w:r>
    </w:p>
    <w:p w14:paraId="593015B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ellos ganaron uno. Además, tienen a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con </w:t>
      </w:r>
      <w:r w:rsidR="00831878" w:rsidRPr="003778EF">
        <w:rPr>
          <w:rFonts w:ascii="Arial" w:hAnsi="Arial" w:cs="Arial"/>
          <w:b/>
          <w:bCs/>
          <w:sz w:val="24"/>
          <w:szCs w:val="24"/>
          <w:lang w:val="es-AR"/>
        </w:rPr>
        <w:t>40</w:t>
      </w:r>
      <w:r w:rsidRPr="003778EF">
        <w:rPr>
          <w:rFonts w:ascii="Arial" w:hAnsi="Arial" w:cs="Arial"/>
          <w:b/>
          <w:bCs/>
          <w:sz w:val="24"/>
          <w:szCs w:val="24"/>
          <w:lang w:val="es-AR"/>
        </w:rPr>
        <w:t xml:space="preserve"> goles confirmados. –Habla un joven con pelo largo y castaño.</w:t>
      </w:r>
    </w:p>
    <w:p w14:paraId="24BF0DF1"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Que no eran 33?</w:t>
      </w:r>
      <w:r w:rsidR="00831878" w:rsidRPr="003778EF">
        <w:rPr>
          <w:rFonts w:ascii="Arial" w:hAnsi="Arial" w:cs="Arial"/>
          <w:b/>
          <w:bCs/>
          <w:sz w:val="24"/>
          <w:szCs w:val="24"/>
          <w:lang w:val="es-AR"/>
        </w:rPr>
        <w:t xml:space="preserve"> –Pregunta otro joven al fondo del vestuario.</w:t>
      </w:r>
      <w:r w:rsidRPr="003778EF">
        <w:rPr>
          <w:rFonts w:ascii="Arial" w:hAnsi="Arial" w:cs="Arial"/>
          <w:b/>
          <w:bCs/>
          <w:sz w:val="24"/>
          <w:szCs w:val="24"/>
          <w:lang w:val="es-AR"/>
        </w:rPr>
        <w:t xml:space="preserve"> </w:t>
      </w:r>
    </w:p>
    <w:p w14:paraId="508689F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pero hizo </w:t>
      </w:r>
      <w:r w:rsidR="00831878" w:rsidRPr="003778EF">
        <w:rPr>
          <w:rFonts w:ascii="Arial" w:hAnsi="Arial" w:cs="Arial"/>
          <w:b/>
          <w:bCs/>
          <w:sz w:val="24"/>
          <w:szCs w:val="24"/>
          <w:lang w:val="es-AR"/>
        </w:rPr>
        <w:t>7</w:t>
      </w:r>
      <w:r w:rsidRPr="003778EF">
        <w:rPr>
          <w:rFonts w:ascii="Arial" w:hAnsi="Arial" w:cs="Arial"/>
          <w:b/>
          <w:bCs/>
          <w:sz w:val="24"/>
          <w:szCs w:val="24"/>
          <w:lang w:val="es-AR"/>
        </w:rPr>
        <w:t xml:space="preserve"> goles con su primer equipo antes de irse. Serian </w:t>
      </w:r>
      <w:r w:rsidR="00831878" w:rsidRPr="003778EF">
        <w:rPr>
          <w:rFonts w:ascii="Arial" w:hAnsi="Arial" w:cs="Arial"/>
          <w:b/>
          <w:bCs/>
          <w:sz w:val="24"/>
          <w:szCs w:val="24"/>
          <w:lang w:val="es-AR"/>
        </w:rPr>
        <w:t>40</w:t>
      </w:r>
      <w:r w:rsidRPr="003778EF">
        <w:rPr>
          <w:rFonts w:ascii="Arial" w:hAnsi="Arial" w:cs="Arial"/>
          <w:b/>
          <w:bCs/>
          <w:sz w:val="24"/>
          <w:szCs w:val="24"/>
          <w:lang w:val="es-AR"/>
        </w:rPr>
        <w:t xml:space="preserve"> en un año</w:t>
      </w:r>
      <w:r w:rsidR="00831878" w:rsidRPr="003778EF">
        <w:rPr>
          <w:rFonts w:ascii="Arial" w:hAnsi="Arial" w:cs="Arial"/>
          <w:b/>
          <w:bCs/>
          <w:sz w:val="24"/>
          <w:szCs w:val="24"/>
          <w:lang w:val="es-AR"/>
        </w:rPr>
        <w:t>.</w:t>
      </w:r>
    </w:p>
    <w:p w14:paraId="54672058"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-Demonios… son buenos.</w:t>
      </w:r>
    </w:p>
    <w:p w14:paraId="1350AD7B"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parece demasiado preocupado.</w:t>
      </w:r>
    </w:p>
    <w:p w14:paraId="191C158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En aquel momento Takeru habla molesto.</w:t>
      </w:r>
    </w:p>
    <w:p w14:paraId="6572F80B"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sean idiotas. Si nos intimidan un simple equipo así, </w:t>
      </w:r>
      <w:r w:rsidR="00482FF8" w:rsidRPr="003778EF">
        <w:rPr>
          <w:rFonts w:ascii="Arial" w:hAnsi="Arial" w:cs="Arial"/>
          <w:b/>
          <w:bCs/>
          <w:sz w:val="24"/>
          <w:szCs w:val="24"/>
          <w:lang w:val="es-AR"/>
        </w:rPr>
        <w:t xml:space="preserve">¿creen </w:t>
      </w:r>
      <w:r w:rsidRPr="003778EF">
        <w:rPr>
          <w:rFonts w:ascii="Arial" w:hAnsi="Arial" w:cs="Arial"/>
          <w:b/>
          <w:bCs/>
          <w:sz w:val="24"/>
          <w:szCs w:val="24"/>
          <w:lang w:val="es-AR"/>
        </w:rPr>
        <w:t>ustedes que podremos ganar una regional si es que pasamos? Alla afuera hay mejores equipos y otros mucho más buenos que los L.E. Solo piensen en ganar y en hacer bien los pases…</w:t>
      </w:r>
    </w:p>
    <w:p w14:paraId="06A29E9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agacha la cabeza.</w:t>
      </w:r>
    </w:p>
    <w:p w14:paraId="27AA72C7"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-Además… no se olviden que tenemos a Oziel.</w:t>
      </w:r>
    </w:p>
    <w:p w14:paraId="5101FC0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deja el celular y observa a Takeru. El joven parecía tranquilo ante todo y sobre todo porque ignoro la preocupación de todo el equipo por estar con su celular.</w:t>
      </w:r>
    </w:p>
    <w:p w14:paraId="542F9507"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eh?</w:t>
      </w:r>
    </w:p>
    <w:p w14:paraId="4075159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hermano</w:t>
      </w:r>
      <w:r w:rsidR="00482FF8" w:rsidRPr="003778EF">
        <w:rPr>
          <w:rFonts w:ascii="Arial" w:hAnsi="Arial" w:cs="Arial"/>
          <w:b/>
          <w:bCs/>
          <w:sz w:val="24"/>
          <w:szCs w:val="24"/>
          <w:lang w:val="es-AR"/>
        </w:rPr>
        <w:t>,</w:t>
      </w:r>
      <w:r w:rsidRPr="003778EF">
        <w:rPr>
          <w:rFonts w:ascii="Arial" w:hAnsi="Arial" w:cs="Arial"/>
          <w:b/>
          <w:bCs/>
          <w:sz w:val="24"/>
          <w:szCs w:val="24"/>
          <w:lang w:val="es-AR"/>
        </w:rPr>
        <w:t xml:space="preserve"> deja el celular y escucha.</w:t>
      </w:r>
    </w:p>
    <w:p w14:paraId="66CB33B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-Perdón</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estaba preocupada por el partido y me estaba deseando buena suerte. </w:t>
      </w:r>
    </w:p>
    <w:p w14:paraId="1C8B4A0C" w14:textId="6AF0F165"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-Estamos en la misma situación aquí. ¿Podemos confiar en que jugaras como siempre?</w:t>
      </w:r>
    </w:p>
    <w:p w14:paraId="26A4770B"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además, solo es un partido, hay más partido en el resto del año.</w:t>
      </w:r>
    </w:p>
    <w:p w14:paraId="0E779BD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solo se preocupó más. Las expectativas de todos parecían decaer con cada palabra </w:t>
      </w:r>
      <w:r w:rsidR="00831878" w:rsidRPr="003778EF">
        <w:rPr>
          <w:rFonts w:ascii="Arial" w:hAnsi="Arial" w:cs="Arial"/>
          <w:b/>
          <w:bCs/>
          <w:sz w:val="24"/>
          <w:szCs w:val="24"/>
          <w:lang w:val="es-AR"/>
        </w:rPr>
        <w:t xml:space="preserve">sin ánimo </w:t>
      </w:r>
      <w:r w:rsidRPr="003778EF">
        <w:rPr>
          <w:rFonts w:ascii="Arial" w:hAnsi="Arial" w:cs="Arial"/>
          <w:b/>
          <w:bCs/>
          <w:sz w:val="24"/>
          <w:szCs w:val="24"/>
          <w:lang w:val="es-AR"/>
        </w:rPr>
        <w:t>del joven.</w:t>
      </w:r>
    </w:p>
    <w:p w14:paraId="1DA16AF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eres de mucha ayuda que digamos – habla Takeru molesto.</w:t>
      </w:r>
    </w:p>
    <w:p w14:paraId="5490FE2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jajajajaja</w:t>
      </w:r>
      <w:proofErr w:type="spellEnd"/>
      <w:r w:rsidRPr="003778EF">
        <w:rPr>
          <w:rFonts w:ascii="Arial" w:hAnsi="Arial" w:cs="Arial"/>
          <w:b/>
          <w:bCs/>
          <w:sz w:val="24"/>
          <w:szCs w:val="24"/>
          <w:lang w:val="es-AR"/>
        </w:rPr>
        <w:t xml:space="preserve"> tranquilos. Les prometo que ganaremos y ustedes irán a las regionales para que dejen de molestarme con sus partidos. Además, que es lo peor… solo tienen a un buen jugador con 10 goles de rebote confirmados.</w:t>
      </w:r>
    </w:p>
    <w:p w14:paraId="59735DD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831878" w:rsidRPr="003778EF">
        <w:rPr>
          <w:rFonts w:ascii="Arial" w:hAnsi="Arial" w:cs="Arial"/>
          <w:b/>
          <w:bCs/>
          <w:sz w:val="24"/>
          <w:szCs w:val="24"/>
          <w:lang w:val="es-AR"/>
        </w:rPr>
        <w:t>S</w:t>
      </w:r>
      <w:r w:rsidRPr="003778EF">
        <w:rPr>
          <w:rFonts w:ascii="Arial" w:hAnsi="Arial" w:cs="Arial"/>
          <w:b/>
          <w:bCs/>
          <w:sz w:val="24"/>
          <w:szCs w:val="24"/>
          <w:lang w:val="es-AR"/>
        </w:rPr>
        <w:t>on</w:t>
      </w:r>
      <w:r w:rsidR="00831878" w:rsidRPr="003778EF">
        <w:rPr>
          <w:rFonts w:ascii="Arial" w:hAnsi="Arial" w:cs="Arial"/>
          <w:b/>
          <w:bCs/>
          <w:sz w:val="24"/>
          <w:szCs w:val="24"/>
          <w:lang w:val="es-AR"/>
        </w:rPr>
        <w:t xml:space="preserve"> 40</w:t>
      </w:r>
    </w:p>
    <w:p w14:paraId="39E3A6A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sea, </w:t>
      </w:r>
      <w:r w:rsidR="00704830" w:rsidRPr="003778EF">
        <w:rPr>
          <w:rFonts w:ascii="Arial" w:hAnsi="Arial" w:cs="Arial"/>
          <w:b/>
          <w:bCs/>
          <w:sz w:val="24"/>
          <w:szCs w:val="24"/>
          <w:lang w:val="es-AR"/>
        </w:rPr>
        <w:t>–Lo dice con una mirada indiferente, luego prosigue hablando normal– P</w:t>
      </w:r>
      <w:r w:rsidRPr="003778EF">
        <w:rPr>
          <w:rFonts w:ascii="Arial" w:hAnsi="Arial" w:cs="Arial"/>
          <w:b/>
          <w:bCs/>
          <w:sz w:val="24"/>
          <w:szCs w:val="24"/>
          <w:lang w:val="es-AR"/>
        </w:rPr>
        <w:t>ero nosotros tenemos a un equipo entero de buenos jugadores, no tiene que intimidarlo una sola persona</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31878" w:rsidRPr="003778EF">
        <w:rPr>
          <w:rFonts w:ascii="Arial" w:hAnsi="Arial" w:cs="Arial"/>
          <w:b/>
          <w:bCs/>
          <w:sz w:val="24"/>
          <w:szCs w:val="24"/>
          <w:lang w:val="es-AR"/>
        </w:rPr>
        <w:t>Además,</w:t>
      </w:r>
      <w:r w:rsidRPr="003778EF">
        <w:rPr>
          <w:rFonts w:ascii="Arial" w:hAnsi="Arial" w:cs="Arial"/>
          <w:b/>
          <w:bCs/>
          <w:sz w:val="24"/>
          <w:szCs w:val="24"/>
          <w:lang w:val="es-AR"/>
        </w:rPr>
        <w:t xml:space="preserve"> yo me encargo de él, ustedes del resto, sin </w:t>
      </w:r>
      <w:r w:rsidR="00831878" w:rsidRPr="003778EF">
        <w:rPr>
          <w:rFonts w:ascii="Arial" w:hAnsi="Arial" w:cs="Arial"/>
          <w:b/>
          <w:bCs/>
          <w:sz w:val="24"/>
          <w:szCs w:val="24"/>
          <w:lang w:val="es-AR"/>
        </w:rPr>
        <w:t>é</w:t>
      </w:r>
      <w:r w:rsidRPr="003778EF">
        <w:rPr>
          <w:rFonts w:ascii="Arial" w:hAnsi="Arial" w:cs="Arial"/>
          <w:b/>
          <w:bCs/>
          <w:sz w:val="24"/>
          <w:szCs w:val="24"/>
          <w:lang w:val="es-AR"/>
        </w:rPr>
        <w:t>l en el camino ustedes son mejores que ellos.</w:t>
      </w:r>
    </w:p>
    <w:p w14:paraId="6D7CE1D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no parecía inspirado, pero si ayudo a relajarlos bastante, algunas sonrisas se podían notar en los jugadores, otros con una mirada de confianza hacia Oziel.</w:t>
      </w:r>
    </w:p>
    <w:p w14:paraId="6AF16732" w14:textId="1A570CDC"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-Dejen de llorar nenas. –Habla Oziel mientras se para de la banca</w:t>
      </w:r>
      <w:r w:rsidR="00DC6402" w:rsidRPr="003778EF">
        <w:rPr>
          <w:rFonts w:ascii="Arial" w:hAnsi="Arial" w:cs="Arial"/>
          <w:b/>
          <w:bCs/>
          <w:sz w:val="24"/>
          <w:szCs w:val="24"/>
          <w:lang w:val="es-AR"/>
        </w:rPr>
        <w:t>– Somos</w:t>
      </w:r>
      <w:r w:rsidRPr="003778EF">
        <w:rPr>
          <w:rFonts w:ascii="Arial" w:hAnsi="Arial" w:cs="Arial"/>
          <w:b/>
          <w:bCs/>
          <w:sz w:val="24"/>
          <w:szCs w:val="24"/>
          <w:lang w:val="es-AR"/>
        </w:rPr>
        <w:t xml:space="preserve"> CFG y los CFG nunca se rinden maldita sea, </w:t>
      </w:r>
      <w:r w:rsidR="00831878" w:rsidRPr="003778EF">
        <w:rPr>
          <w:rFonts w:ascii="Arial" w:hAnsi="Arial" w:cs="Arial"/>
          <w:b/>
          <w:bCs/>
          <w:sz w:val="24"/>
          <w:szCs w:val="24"/>
          <w:lang w:val="es-AR"/>
        </w:rPr>
        <w:t>¡</w:t>
      </w:r>
      <w:r w:rsidRPr="003778EF">
        <w:rPr>
          <w:rFonts w:ascii="Arial" w:hAnsi="Arial" w:cs="Arial"/>
          <w:b/>
          <w:bCs/>
          <w:sz w:val="24"/>
          <w:szCs w:val="24"/>
          <w:lang w:val="es-AR"/>
        </w:rPr>
        <w:t>vamos a ganar llorones ridículos!</w:t>
      </w:r>
    </w:p>
    <w:p w14:paraId="4A10E4DF"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SIIIII!</w:t>
      </w:r>
    </w:p>
    <w:p w14:paraId="052914A9"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spellStart"/>
      <w:proofErr w:type="gramEnd"/>
      <w:r w:rsidRPr="003778EF">
        <w:rPr>
          <w:rFonts w:ascii="Arial" w:hAnsi="Arial" w:cs="Arial"/>
          <w:b/>
          <w:bCs/>
          <w:sz w:val="24"/>
          <w:szCs w:val="24"/>
          <w:lang w:val="es-AR"/>
        </w:rPr>
        <w:t>Vaaamooos</w:t>
      </w:r>
      <w:proofErr w:type="spellEnd"/>
      <w:r w:rsidRPr="003778EF">
        <w:rPr>
          <w:rFonts w:ascii="Arial" w:hAnsi="Arial" w:cs="Arial"/>
          <w:b/>
          <w:bCs/>
          <w:sz w:val="24"/>
          <w:szCs w:val="24"/>
          <w:lang w:val="es-AR"/>
        </w:rPr>
        <w:t>!</w:t>
      </w:r>
    </w:p>
    <w:p w14:paraId="140A3C1D"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No </w:t>
      </w:r>
      <w:proofErr w:type="spellStart"/>
      <w:r w:rsidRPr="003778EF">
        <w:rPr>
          <w:rFonts w:ascii="Arial" w:hAnsi="Arial" w:cs="Arial"/>
          <w:b/>
          <w:bCs/>
          <w:sz w:val="24"/>
          <w:szCs w:val="24"/>
          <w:lang w:val="es-AR"/>
        </w:rPr>
        <w:t>podemosperder</w:t>
      </w:r>
      <w:proofErr w:type="spellEnd"/>
      <w:r w:rsidRPr="003778EF">
        <w:rPr>
          <w:rFonts w:ascii="Arial" w:hAnsi="Arial" w:cs="Arial"/>
          <w:b/>
          <w:bCs/>
          <w:sz w:val="24"/>
          <w:szCs w:val="24"/>
          <w:lang w:val="es-AR"/>
        </w:rPr>
        <w:t>!</w:t>
      </w:r>
    </w:p>
    <w:p w14:paraId="67B0D82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grita de entusiasmo y confianza. </w:t>
      </w:r>
      <w:r w:rsidR="00704830" w:rsidRPr="003778EF">
        <w:rPr>
          <w:rFonts w:ascii="Arial" w:hAnsi="Arial" w:cs="Arial"/>
          <w:b/>
          <w:bCs/>
          <w:sz w:val="24"/>
          <w:szCs w:val="24"/>
          <w:lang w:val="es-AR"/>
        </w:rPr>
        <w:t>Mientras se</w:t>
      </w:r>
      <w:r w:rsidRPr="003778EF">
        <w:rPr>
          <w:rFonts w:ascii="Arial" w:hAnsi="Arial" w:cs="Arial"/>
          <w:b/>
          <w:bCs/>
          <w:sz w:val="24"/>
          <w:szCs w:val="24"/>
          <w:lang w:val="es-AR"/>
        </w:rPr>
        <w:t xml:space="preserve"> cambia</w:t>
      </w:r>
      <w:r w:rsidR="00704830" w:rsidRPr="003778EF">
        <w:rPr>
          <w:rFonts w:ascii="Arial" w:hAnsi="Arial" w:cs="Arial"/>
          <w:b/>
          <w:bCs/>
          <w:sz w:val="24"/>
          <w:szCs w:val="24"/>
          <w:lang w:val="es-AR"/>
        </w:rPr>
        <w:t>n</w:t>
      </w:r>
      <w:r w:rsidRPr="003778EF">
        <w:rPr>
          <w:rFonts w:ascii="Arial" w:hAnsi="Arial" w:cs="Arial"/>
          <w:b/>
          <w:bCs/>
          <w:sz w:val="24"/>
          <w:szCs w:val="24"/>
          <w:lang w:val="es-AR"/>
        </w:rPr>
        <w:t xml:space="preserve"> </w:t>
      </w:r>
      <w:r w:rsidR="00704830" w:rsidRPr="003778EF">
        <w:rPr>
          <w:rFonts w:ascii="Arial" w:hAnsi="Arial" w:cs="Arial"/>
          <w:b/>
          <w:bCs/>
          <w:sz w:val="24"/>
          <w:szCs w:val="24"/>
          <w:lang w:val="es-AR"/>
        </w:rPr>
        <w:t>y</w:t>
      </w:r>
      <w:r w:rsidRPr="003778EF">
        <w:rPr>
          <w:rFonts w:ascii="Arial" w:hAnsi="Arial" w:cs="Arial"/>
          <w:b/>
          <w:bCs/>
          <w:sz w:val="24"/>
          <w:szCs w:val="24"/>
          <w:lang w:val="es-AR"/>
        </w:rPr>
        <w:t xml:space="preserve"> empiezan a </w:t>
      </w:r>
      <w:r w:rsidR="00704830" w:rsidRPr="003778EF">
        <w:rPr>
          <w:rFonts w:ascii="Arial" w:hAnsi="Arial" w:cs="Arial"/>
          <w:b/>
          <w:bCs/>
          <w:sz w:val="24"/>
          <w:szCs w:val="24"/>
          <w:lang w:val="es-AR"/>
        </w:rPr>
        <w:t xml:space="preserve">formarse para </w:t>
      </w:r>
      <w:r w:rsidRPr="003778EF">
        <w:rPr>
          <w:rFonts w:ascii="Arial" w:hAnsi="Arial" w:cs="Arial"/>
          <w:b/>
          <w:bCs/>
          <w:sz w:val="24"/>
          <w:szCs w:val="24"/>
          <w:lang w:val="es-AR"/>
        </w:rPr>
        <w:t>salir, Takeru se acerca hacia Oziel.</w:t>
      </w:r>
    </w:p>
    <w:p w14:paraId="06617C82"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-Hermano.</w:t>
      </w:r>
    </w:p>
    <w:p w14:paraId="64F23202"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A756C1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-Toma. –</w:t>
      </w:r>
      <w:r w:rsidR="00704830" w:rsidRPr="003778EF">
        <w:rPr>
          <w:rFonts w:ascii="Arial" w:hAnsi="Arial" w:cs="Arial"/>
          <w:b/>
          <w:bCs/>
          <w:sz w:val="24"/>
          <w:szCs w:val="24"/>
          <w:lang w:val="es-AR"/>
        </w:rPr>
        <w:t>E</w:t>
      </w:r>
      <w:r w:rsidRPr="003778EF">
        <w:rPr>
          <w:rFonts w:ascii="Arial" w:hAnsi="Arial" w:cs="Arial"/>
          <w:b/>
          <w:bCs/>
          <w:sz w:val="24"/>
          <w:szCs w:val="24"/>
          <w:lang w:val="es-AR"/>
        </w:rPr>
        <w:t>xtiende la mano.</w:t>
      </w:r>
    </w:p>
    <w:p w14:paraId="45BF8CE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-No, Takeru, no puedo aceptarlo. –Dice Oziel mientras intenta devolver algo de su mano.</w:t>
      </w:r>
    </w:p>
    <w:p w14:paraId="608CA998"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-Vamos… es el último partido que estarás</w:t>
      </w:r>
      <w:r w:rsidR="00704830" w:rsidRPr="003778EF">
        <w:rPr>
          <w:rFonts w:ascii="Arial" w:hAnsi="Arial" w:cs="Arial"/>
          <w:b/>
          <w:bCs/>
          <w:sz w:val="24"/>
          <w:szCs w:val="24"/>
          <w:lang w:val="es-AR"/>
        </w:rPr>
        <w:t>,</w:t>
      </w:r>
      <w:r w:rsidRPr="003778EF">
        <w:rPr>
          <w:rFonts w:ascii="Arial" w:hAnsi="Arial" w:cs="Arial"/>
          <w:b/>
          <w:bCs/>
          <w:sz w:val="24"/>
          <w:szCs w:val="24"/>
          <w:lang w:val="es-AR"/>
        </w:rPr>
        <w:t xml:space="preserve"> si </w:t>
      </w:r>
      <w:r w:rsidR="00831878" w:rsidRPr="003778EF">
        <w:rPr>
          <w:rFonts w:ascii="Arial" w:hAnsi="Arial" w:cs="Arial"/>
          <w:b/>
          <w:bCs/>
          <w:sz w:val="24"/>
          <w:szCs w:val="24"/>
          <w:lang w:val="es-AR"/>
        </w:rPr>
        <w:t xml:space="preserve">es que </w:t>
      </w:r>
      <w:r w:rsidRPr="003778EF">
        <w:rPr>
          <w:rFonts w:ascii="Arial" w:hAnsi="Arial" w:cs="Arial"/>
          <w:b/>
          <w:bCs/>
          <w:sz w:val="24"/>
          <w:szCs w:val="24"/>
          <w:lang w:val="es-AR"/>
        </w:rPr>
        <w:t xml:space="preserve">pasamos a </w:t>
      </w:r>
      <w:r w:rsidR="00831878" w:rsidRPr="003778EF">
        <w:rPr>
          <w:rFonts w:ascii="Arial" w:hAnsi="Arial" w:cs="Arial"/>
          <w:b/>
          <w:bCs/>
          <w:sz w:val="24"/>
          <w:szCs w:val="24"/>
          <w:lang w:val="es-AR"/>
        </w:rPr>
        <w:t>r</w:t>
      </w:r>
      <w:r w:rsidRPr="003778EF">
        <w:rPr>
          <w:rFonts w:ascii="Arial" w:hAnsi="Arial" w:cs="Arial"/>
          <w:b/>
          <w:bCs/>
          <w:sz w:val="24"/>
          <w:szCs w:val="24"/>
          <w:lang w:val="es-AR"/>
        </w:rPr>
        <w:t>egionales</w:t>
      </w:r>
      <w:r w:rsidR="00831878" w:rsidRPr="003778EF">
        <w:rPr>
          <w:rFonts w:ascii="Arial" w:hAnsi="Arial" w:cs="Arial"/>
          <w:b/>
          <w:bCs/>
          <w:sz w:val="24"/>
          <w:szCs w:val="24"/>
          <w:lang w:val="es-AR"/>
        </w:rPr>
        <w:t xml:space="preserve">. Además, </w:t>
      </w:r>
      <w:r w:rsidRPr="003778EF">
        <w:rPr>
          <w:rFonts w:ascii="Arial" w:hAnsi="Arial" w:cs="Arial"/>
          <w:b/>
          <w:bCs/>
          <w:sz w:val="24"/>
          <w:szCs w:val="24"/>
          <w:lang w:val="es-AR"/>
        </w:rPr>
        <w:t xml:space="preserve">nunca podríamos haber llegado aquí sin ti. </w:t>
      </w:r>
    </w:p>
    <w:p w14:paraId="0F5310D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w:t>
      </w:r>
    </w:p>
    <w:p w14:paraId="00BA2C8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-No soy tonto</w:t>
      </w:r>
      <w:r w:rsidR="00831878" w:rsidRPr="003778EF">
        <w:rPr>
          <w:rFonts w:ascii="Arial" w:hAnsi="Arial" w:cs="Arial"/>
          <w:b/>
          <w:bCs/>
          <w:sz w:val="24"/>
          <w:szCs w:val="24"/>
          <w:lang w:val="es-AR"/>
        </w:rPr>
        <w:t xml:space="preserve"> Oziel</w:t>
      </w:r>
      <w:r w:rsidRPr="003778EF">
        <w:rPr>
          <w:rFonts w:ascii="Arial" w:hAnsi="Arial" w:cs="Arial"/>
          <w:b/>
          <w:bCs/>
          <w:sz w:val="24"/>
          <w:szCs w:val="24"/>
          <w:lang w:val="es-AR"/>
        </w:rPr>
        <w:t>. Se que nosotros ayudamos, pero nos faltaba esa confianza que tienes y que nos las transmitiste el año pasado. La verdad todos mejoraron desde que tu demostraste confianza, ellos también lo hicieron. Incluso yo, sé que mejore gracias a tu confianza</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y quiero que lo lleves en este partido. Nos ayudaste con esto</w:t>
      </w:r>
      <w:r w:rsidR="00704830" w:rsidRPr="003778EF">
        <w:rPr>
          <w:rFonts w:ascii="Arial" w:hAnsi="Arial" w:cs="Arial"/>
          <w:b/>
          <w:bCs/>
          <w:sz w:val="24"/>
          <w:szCs w:val="24"/>
          <w:lang w:val="es-AR"/>
        </w:rPr>
        <w:t>,</w:t>
      </w:r>
      <w:r w:rsidRPr="003778EF">
        <w:rPr>
          <w:rFonts w:ascii="Arial" w:hAnsi="Arial" w:cs="Arial"/>
          <w:b/>
          <w:bCs/>
          <w:sz w:val="24"/>
          <w:szCs w:val="24"/>
          <w:lang w:val="es-AR"/>
        </w:rPr>
        <w:t xml:space="preserve"> que es lo que nos </w:t>
      </w:r>
      <w:r w:rsidR="00704830" w:rsidRPr="003778EF">
        <w:rPr>
          <w:rFonts w:ascii="Arial" w:hAnsi="Arial" w:cs="Arial"/>
          <w:b/>
          <w:bCs/>
          <w:sz w:val="24"/>
          <w:szCs w:val="24"/>
          <w:lang w:val="es-AR"/>
        </w:rPr>
        <w:t xml:space="preserve">apasiona y nos </w:t>
      </w:r>
      <w:r w:rsidRPr="003778EF">
        <w:rPr>
          <w:rFonts w:ascii="Arial" w:hAnsi="Arial" w:cs="Arial"/>
          <w:b/>
          <w:bCs/>
          <w:sz w:val="24"/>
          <w:szCs w:val="24"/>
          <w:lang w:val="es-AR"/>
        </w:rPr>
        <w:t>hace feliz. Gracias.</w:t>
      </w:r>
    </w:p>
    <w:p w14:paraId="0149F1E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joven sujeta el regalo de Takeru con fuerza y habla orgulloso.</w:t>
      </w:r>
    </w:p>
    <w:p w14:paraId="0CD22F1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-Gracias, hermano. Le mostraremos a todos que este equipo esa lleno de buena gente. Que los patrocinadores vean el potencial de este equipo en este partido y en el parito que ganaran en las regionales.</w:t>
      </w:r>
    </w:p>
    <w:p w14:paraId="76657A9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y Oziel estrechan sus manos con un gran golpe, pero con fuerza. </w:t>
      </w:r>
    </w:p>
    <w:p w14:paraId="2E1C5C93" w14:textId="77777777" w:rsidR="00DF5D93" w:rsidRPr="00B04E8A" w:rsidRDefault="00DF5D93" w:rsidP="00DF5D93">
      <w:pPr>
        <w:rPr>
          <w:rFonts w:ascii="Calibri" w:hAnsi="Calibri" w:cs="Calibri"/>
          <w:b/>
          <w:sz w:val="16"/>
          <w:szCs w:val="16"/>
          <w:lang w:val="es-AR"/>
        </w:rPr>
      </w:pPr>
    </w:p>
    <w:p w14:paraId="11184800" w14:textId="77777777" w:rsidR="00DF5D93" w:rsidRPr="00386F87" w:rsidRDefault="00DF5D93" w:rsidP="00DF5D9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7</w:t>
      </w:r>
    </w:p>
    <w:p w14:paraId="5BB43A80" w14:textId="77777777" w:rsidR="00386F87" w:rsidRPr="00386F87" w:rsidRDefault="00386F87" w:rsidP="00DF5D93">
      <w:pPr>
        <w:rPr>
          <w:rFonts w:ascii="Calibri" w:hAnsi="Calibri" w:cs="Calibri"/>
          <w:b/>
          <w:sz w:val="32"/>
          <w:szCs w:val="32"/>
          <w:lang w:val="es-AR"/>
        </w:rPr>
      </w:pPr>
    </w:p>
    <w:p w14:paraId="62F1043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20 minutos antes del partido.</w:t>
      </w:r>
    </w:p>
    <w:p w14:paraId="533B3FB1" w14:textId="639A6BBC"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Las gradas se encontraban completas, incluso se utilizaron sillas de los salones para colocarlas alrededor de la cancha y observar el partido. Las gradas mayormente se utilizaron para los espectadores visitantes de</w:t>
      </w:r>
      <w:r w:rsidR="00640EBD">
        <w:rPr>
          <w:rFonts w:ascii="Arial" w:hAnsi="Arial" w:cs="Arial"/>
          <w:b/>
          <w:bCs/>
          <w:sz w:val="24"/>
          <w:szCs w:val="24"/>
          <w:lang w:val="es-AR"/>
        </w:rPr>
        <w:t xml:space="preserve"> la Academia </w:t>
      </w:r>
      <w:r w:rsidRPr="003778EF">
        <w:rPr>
          <w:rFonts w:ascii="Arial" w:hAnsi="Arial" w:cs="Arial"/>
          <w:b/>
          <w:bCs/>
          <w:sz w:val="24"/>
          <w:szCs w:val="24"/>
          <w:lang w:val="es-AR"/>
        </w:rPr>
        <w:t>L.E y las mujeres de</w:t>
      </w:r>
      <w:r w:rsidR="00640EBD">
        <w:rPr>
          <w:rFonts w:ascii="Arial" w:hAnsi="Arial" w:cs="Arial"/>
          <w:b/>
          <w:bCs/>
          <w:sz w:val="24"/>
          <w:szCs w:val="24"/>
          <w:lang w:val="es-AR"/>
        </w:rPr>
        <w:t xml:space="preserve"> la Academia </w:t>
      </w:r>
      <w:r w:rsidRPr="003778EF">
        <w:rPr>
          <w:rFonts w:ascii="Arial" w:hAnsi="Arial" w:cs="Arial"/>
          <w:b/>
          <w:bCs/>
          <w:sz w:val="24"/>
          <w:szCs w:val="24"/>
          <w:lang w:val="es-AR"/>
        </w:rPr>
        <w:t>C.F.G.</w:t>
      </w:r>
    </w:p>
    <w:p w14:paraId="23074C5C" w14:textId="2BFC9912"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En las gradas, se podía observan las banderas y las remeras de los equipos escolares. El color de</w:t>
      </w:r>
      <w:r w:rsidR="00640EBD">
        <w:rPr>
          <w:rFonts w:ascii="Arial" w:hAnsi="Arial" w:cs="Arial"/>
          <w:b/>
          <w:bCs/>
          <w:sz w:val="24"/>
          <w:szCs w:val="24"/>
          <w:lang w:val="es-AR"/>
        </w:rPr>
        <w:t xml:space="preserve"> la Academia</w:t>
      </w:r>
      <w:r w:rsidRPr="003778EF">
        <w:rPr>
          <w:rFonts w:ascii="Arial" w:hAnsi="Arial" w:cs="Arial"/>
          <w:b/>
          <w:bCs/>
          <w:sz w:val="24"/>
          <w:szCs w:val="24"/>
          <w:lang w:val="es-AR"/>
        </w:rPr>
        <w:t xml:space="preserve"> L.E se componía por azul en ambos lados y un blanco en medio.</w:t>
      </w:r>
    </w:p>
    <w:p w14:paraId="6A091DD7" w14:textId="0A5A4812"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dieron 2 horas después de clases para que el equipo y los espectadores llegaran a tiempo. La noche cae en la cancha </w:t>
      </w:r>
      <w:r w:rsidR="00640EBD">
        <w:rPr>
          <w:rFonts w:ascii="Arial" w:hAnsi="Arial" w:cs="Arial"/>
          <w:b/>
          <w:bCs/>
          <w:sz w:val="24"/>
          <w:szCs w:val="24"/>
          <w:lang w:val="es-AR"/>
        </w:rPr>
        <w:t>de la Academia</w:t>
      </w:r>
      <w:r w:rsidRPr="003778EF">
        <w:rPr>
          <w:rFonts w:ascii="Arial" w:hAnsi="Arial" w:cs="Arial"/>
          <w:b/>
          <w:bCs/>
          <w:sz w:val="24"/>
          <w:szCs w:val="24"/>
          <w:lang w:val="es-AR"/>
        </w:rPr>
        <w:t xml:space="preserve"> CFG. Una brisa recorre la cancha y a las personas gritando. Alrededor de 300 personas podía abastecer las gradas, y a simple vista habrá 500 personas observando el partido.</w:t>
      </w:r>
    </w:p>
    <w:p w14:paraId="7ACAB8B0" w14:textId="77777777" w:rsidR="00DF5D93" w:rsidRPr="003778EF" w:rsidRDefault="00DF5D9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 Aiko se encontraban en las gradas. Ambas un poco abrigadas y solo una de ellas preocupada por el equipo.</w:t>
      </w:r>
    </w:p>
    <w:p w14:paraId="4E1C343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sé cómo no estas nerviosa Aiko-chan. –Dice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mientras observa a Aiko despreocupada.</w:t>
      </w:r>
    </w:p>
    <w:p w14:paraId="2B0D158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es que no esté nerviosa. En verdad tengo mucho miedo de que pierda, pero como que mi mente no esta tan concentrada en el partido en estos momentos.</w:t>
      </w:r>
    </w:p>
    <w:p w14:paraId="300092B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¿estás bien? ¿es sobre lo que hablaste con </w:t>
      </w:r>
      <w:proofErr w:type="spellStart"/>
      <w:r w:rsidRPr="003778EF">
        <w:rPr>
          <w:rFonts w:ascii="Arial" w:hAnsi="Arial" w:cs="Arial"/>
          <w:b/>
          <w:bCs/>
          <w:sz w:val="24"/>
          <w:szCs w:val="24"/>
          <w:lang w:val="es-AR"/>
        </w:rPr>
        <w:t>Hamasaki</w:t>
      </w:r>
      <w:proofErr w:type="spellEnd"/>
      <w:r w:rsidRPr="003778EF">
        <w:rPr>
          <w:rFonts w:ascii="Arial" w:hAnsi="Arial" w:cs="Arial"/>
          <w:b/>
          <w:bCs/>
          <w:sz w:val="24"/>
          <w:szCs w:val="24"/>
          <w:lang w:val="es-AR"/>
        </w:rPr>
        <w:t>-san lo que te preocupa?</w:t>
      </w:r>
    </w:p>
    <w:p w14:paraId="210893A7"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-Puedes ser… no se bien que sentir. Su respuesta fue estúpida y me hizo enfadar bastante. Pero el habla con lógica y yo solo pienso con el </w:t>
      </w:r>
      <w:r w:rsidR="00C77DE6" w:rsidRPr="003778EF">
        <w:rPr>
          <w:rFonts w:ascii="Arial" w:hAnsi="Arial" w:cs="Arial"/>
          <w:b/>
          <w:bCs/>
          <w:sz w:val="24"/>
          <w:szCs w:val="24"/>
          <w:lang w:val="es-AR"/>
        </w:rPr>
        <w:t>corazón</w:t>
      </w:r>
      <w:r w:rsidRPr="003778EF">
        <w:rPr>
          <w:rFonts w:ascii="Arial" w:hAnsi="Arial" w:cs="Arial"/>
          <w:b/>
          <w:bCs/>
          <w:sz w:val="24"/>
          <w:szCs w:val="24"/>
          <w:lang w:val="es-AR"/>
        </w:rPr>
        <w:t>… ¿está mal que piense sin actuar?</w:t>
      </w:r>
    </w:p>
    <w:p w14:paraId="6115311A"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que no está mal, Aiko-san. Pero si él quiere esperar a que tenga un buen futuro, porque no quieres esperar.</w:t>
      </w:r>
    </w:p>
    <w:p w14:paraId="05099E9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Aiko aparta un poco la mirada hacia un costado y rasca su mejilla.</w:t>
      </w:r>
    </w:p>
    <w:p w14:paraId="5D14FEA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-No es que no pueda esperarlo… pero también quiero estar con él en todos los sentidos.</w:t>
      </w:r>
    </w:p>
    <w:p w14:paraId="09798484"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–Las mejillas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ruborizan un poco y sin poder contestar</w:t>
      </w:r>
      <w:r w:rsidR="00C77DE6" w:rsidRPr="003778EF">
        <w:rPr>
          <w:rFonts w:ascii="Arial" w:hAnsi="Arial" w:cs="Arial"/>
          <w:b/>
          <w:bCs/>
          <w:sz w:val="24"/>
          <w:szCs w:val="24"/>
          <w:lang w:val="es-AR"/>
        </w:rPr>
        <w:t xml:space="preserve"> </w:t>
      </w:r>
      <w:r w:rsidRPr="003778EF">
        <w:rPr>
          <w:rFonts w:ascii="Arial" w:hAnsi="Arial" w:cs="Arial"/>
          <w:b/>
          <w:bCs/>
          <w:sz w:val="24"/>
          <w:szCs w:val="24"/>
          <w:lang w:val="es-AR"/>
        </w:rPr>
        <w:t>traga saliva.</w:t>
      </w:r>
    </w:p>
    <w:p w14:paraId="15DD7281"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también tengo miedo de que lo espere y no llegue a cumplir sus sueños.</w:t>
      </w:r>
    </w:p>
    <w:p w14:paraId="6B7E7B54"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pueda fracasar?</w:t>
      </w:r>
    </w:p>
    <w:p w14:paraId="6E4E35C1"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no, confió en él con mi vida. Pero </w:t>
      </w:r>
      <w:r w:rsidR="00C77DE6" w:rsidRPr="003778EF">
        <w:rPr>
          <w:rFonts w:ascii="Arial" w:hAnsi="Arial" w:cs="Arial"/>
          <w:b/>
          <w:bCs/>
          <w:sz w:val="24"/>
          <w:szCs w:val="24"/>
          <w:lang w:val="es-AR"/>
        </w:rPr>
        <w:t>é</w:t>
      </w:r>
      <w:r w:rsidRPr="003778EF">
        <w:rPr>
          <w:rFonts w:ascii="Arial" w:hAnsi="Arial" w:cs="Arial"/>
          <w:b/>
          <w:bCs/>
          <w:sz w:val="24"/>
          <w:szCs w:val="24"/>
          <w:lang w:val="es-AR"/>
        </w:rPr>
        <w:t>l habla muy seguro que lo que lo apasiona tiene una probabilidad de que sea un fracaso.</w:t>
      </w:r>
    </w:p>
    <w:p w14:paraId="49713136" w14:textId="77777777" w:rsidR="00C77DE6" w:rsidRPr="003778EF" w:rsidRDefault="00C77DE6"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sonríe y habla observando fijamente a Aiko.</w:t>
      </w:r>
    </w:p>
    <w:p w14:paraId="1679C773" w14:textId="77777777" w:rsidR="00C77DE6" w:rsidRPr="003778EF" w:rsidRDefault="00C77DE6"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 tengo miedo de todas las decisiones de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Desde aquel incidente todas sus decisiones me preocupan. Él tiene un tonto anhelo de proteger a cualquier cosa que respire o tenga vida, desde siempre, desde que lo conozco hace tonterías por otros, siempre sobrepone su seguridad ante la seguridad de la otra persona.</w:t>
      </w:r>
    </w:p>
    <w:p w14:paraId="58E550A8" w14:textId="77777777" w:rsidR="00C77DE6" w:rsidRPr="003778EF" w:rsidRDefault="00C77DE6"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70541A9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aun así… su sonrisa, y una simple promesa me hacen que me quede tranquila.</w:t>
      </w:r>
    </w:p>
    <w:p w14:paraId="658DF437"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Promesa?</w:t>
      </w:r>
    </w:p>
    <w:p w14:paraId="11DED380"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una promesa que </w:t>
      </w:r>
      <w:r w:rsidR="00C77DE6" w:rsidRPr="003778EF">
        <w:rPr>
          <w:rFonts w:ascii="Arial" w:hAnsi="Arial" w:cs="Arial"/>
          <w:b/>
          <w:bCs/>
          <w:sz w:val="24"/>
          <w:szCs w:val="24"/>
          <w:lang w:val="es-AR"/>
        </w:rPr>
        <w:t>é</w:t>
      </w:r>
      <w:r w:rsidRPr="003778EF">
        <w:rPr>
          <w:rFonts w:ascii="Arial" w:hAnsi="Arial" w:cs="Arial"/>
          <w:b/>
          <w:bCs/>
          <w:sz w:val="24"/>
          <w:szCs w:val="24"/>
          <w:lang w:val="es-AR"/>
        </w:rPr>
        <w:t>l hizo cuando éramos niños. “nunca perderé, nunca moriré y nunca me iré porque tengo una promesa que cumplir” la promesa… la promesa dice que es su amuleto de la suerte, cada vez que se siente derrotado, con ganas de rendirse, siempre piensa en la promesa para salir adelante. Esa promesa es como una especie de amuleto que el confía y que a la larga también me lo hizo creer.</w:t>
      </w:r>
    </w:p>
    <w:p w14:paraId="2C649018"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nunca escuche de esa promesa.</w:t>
      </w:r>
    </w:p>
    <w:p w14:paraId="28F8C43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C77DE6" w:rsidRPr="003778EF">
        <w:rPr>
          <w:rFonts w:ascii="Arial" w:hAnsi="Arial" w:cs="Arial"/>
          <w:b/>
          <w:bCs/>
          <w:sz w:val="24"/>
          <w:szCs w:val="24"/>
          <w:lang w:val="es-AR"/>
        </w:rPr>
        <w:t>Él</w:t>
      </w:r>
      <w:r w:rsidRPr="003778EF">
        <w:rPr>
          <w:rFonts w:ascii="Arial" w:hAnsi="Arial" w:cs="Arial"/>
          <w:b/>
          <w:bCs/>
          <w:sz w:val="24"/>
          <w:szCs w:val="24"/>
          <w:lang w:val="es-AR"/>
        </w:rPr>
        <w:t xml:space="preserve"> lo decía mucho antes de conocernos los cuatro, después que desapareciera y sucediera el incidente, dejo de mencionarlo, y solo dice que todo va a estar bien.</w:t>
      </w:r>
    </w:p>
    <w:p w14:paraId="6A8BF6C6"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se haya olvidado?.</w:t>
      </w:r>
    </w:p>
    <w:p w14:paraId="1686FBC0"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lo sé… tenía planeado preguntárselo, pero con un simple, “todo está bien” me deja tranquila igual. El siempre sale de todos los problemas a los cuales se entromete, por más que tenga miedo, él siempre tiene la razón por que su prioridad es proteger, nunca haría algo que me dañara, así sea físicamente o emocional.</w:t>
      </w:r>
      <w:r w:rsidR="008B487C" w:rsidRPr="003778EF">
        <w:rPr>
          <w:rFonts w:ascii="Arial" w:hAnsi="Arial" w:cs="Arial"/>
          <w:b/>
          <w:bCs/>
          <w:sz w:val="24"/>
          <w:szCs w:val="24"/>
          <w:lang w:val="es-AR"/>
        </w:rPr>
        <w:t xml:space="preserve"> De todos </w:t>
      </w:r>
      <w:r w:rsidR="00A108DD" w:rsidRPr="003778EF">
        <w:rPr>
          <w:rFonts w:ascii="Arial" w:hAnsi="Arial" w:cs="Arial"/>
          <w:b/>
          <w:bCs/>
          <w:sz w:val="24"/>
          <w:szCs w:val="24"/>
          <w:lang w:val="es-AR"/>
        </w:rPr>
        <w:t>modos,</w:t>
      </w:r>
      <w:r w:rsidR="008B487C" w:rsidRPr="003778EF">
        <w:rPr>
          <w:rFonts w:ascii="Arial" w:hAnsi="Arial" w:cs="Arial"/>
          <w:b/>
          <w:bCs/>
          <w:sz w:val="24"/>
          <w:szCs w:val="24"/>
          <w:lang w:val="es-AR"/>
        </w:rPr>
        <w:t xml:space="preserve"> si le digo que no igual lo haría.</w:t>
      </w:r>
    </w:p>
    <w:p w14:paraId="5374A4DA"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debo creer en él? ¿Aunque diga que él no sabe si se convertirá en profesional?</w:t>
      </w:r>
    </w:p>
    <w:p w14:paraId="3CE53090"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-Que sea una promesa.</w:t>
      </w:r>
    </w:p>
    <w:p w14:paraId="3F84D75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6645BB9B"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-Dile que sea una promesa. Una vez que termine de estudiar y de jugar profesionalmente, que te dé una respuesta. Confía en él, aunque él tenga miedo, él no puede solo si tú no lo ayudas a sentirse tranquilo.</w:t>
      </w:r>
      <w:r w:rsidR="00A108DD" w:rsidRPr="003778EF">
        <w:rPr>
          <w:rFonts w:ascii="Arial" w:hAnsi="Arial" w:cs="Arial"/>
          <w:b/>
          <w:bCs/>
          <w:sz w:val="24"/>
          <w:szCs w:val="24"/>
          <w:lang w:val="es-AR"/>
        </w:rPr>
        <w:t xml:space="preserve"> El tampoco demostrara todo el miedo que tiene por fracasar para no preocuparte a ti también.</w:t>
      </w:r>
    </w:p>
    <w:p w14:paraId="1C3B207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-Gracias… </w:t>
      </w:r>
      <w:proofErr w:type="spellStart"/>
      <w:r w:rsidRPr="003778EF">
        <w:rPr>
          <w:rFonts w:ascii="Arial" w:hAnsi="Arial" w:cs="Arial"/>
          <w:b/>
          <w:bCs/>
          <w:sz w:val="24"/>
          <w:szCs w:val="24"/>
          <w:lang w:val="es-AR"/>
        </w:rPr>
        <w:t>Onoder</w:t>
      </w:r>
      <w:r w:rsidR="00C77DE6" w:rsidRPr="003778EF">
        <w:rPr>
          <w:rFonts w:ascii="Arial" w:hAnsi="Arial" w:cs="Arial"/>
          <w:b/>
          <w:bCs/>
          <w:sz w:val="24"/>
          <w:szCs w:val="24"/>
          <w:lang w:val="es-AR"/>
        </w:rPr>
        <w:t>a</w:t>
      </w:r>
      <w:proofErr w:type="spellEnd"/>
      <w:r w:rsidR="00C77DE6" w:rsidRPr="003778EF">
        <w:rPr>
          <w:rFonts w:ascii="Arial" w:hAnsi="Arial" w:cs="Arial"/>
          <w:b/>
          <w:bCs/>
          <w:sz w:val="24"/>
          <w:szCs w:val="24"/>
          <w:lang w:val="es-AR"/>
        </w:rPr>
        <w:t xml:space="preserve">, de verdad desde que soy tu amiga me siento </w:t>
      </w:r>
      <w:proofErr w:type="spellStart"/>
      <w:r w:rsidR="00C77DE6" w:rsidRPr="003778EF">
        <w:rPr>
          <w:rFonts w:ascii="Arial" w:hAnsi="Arial" w:cs="Arial"/>
          <w:b/>
          <w:bCs/>
          <w:sz w:val="24"/>
          <w:szCs w:val="24"/>
          <w:lang w:val="es-AR"/>
        </w:rPr>
        <w:t>mas</w:t>
      </w:r>
      <w:proofErr w:type="spellEnd"/>
      <w:r w:rsidR="00C77DE6" w:rsidRPr="003778EF">
        <w:rPr>
          <w:rFonts w:ascii="Arial" w:hAnsi="Arial" w:cs="Arial"/>
          <w:b/>
          <w:bCs/>
          <w:sz w:val="24"/>
          <w:szCs w:val="24"/>
          <w:lang w:val="es-AR"/>
        </w:rPr>
        <w:t xml:space="preserve"> tranquila hablando de esto contigo.</w:t>
      </w:r>
    </w:p>
    <w:p w14:paraId="235887EA"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no es nada</w:t>
      </w:r>
      <w:r w:rsidR="00C77DE6" w:rsidRPr="003778EF">
        <w:rPr>
          <w:rFonts w:ascii="Arial" w:hAnsi="Arial" w:cs="Arial"/>
          <w:b/>
          <w:bCs/>
          <w:sz w:val="24"/>
          <w:szCs w:val="24"/>
          <w:lang w:val="es-AR"/>
        </w:rPr>
        <w:t xml:space="preserve"> Aiko-san, para eso somos las amigas</w:t>
      </w:r>
      <w:r w:rsidRPr="003778EF">
        <w:rPr>
          <w:rFonts w:ascii="Arial" w:hAnsi="Arial" w:cs="Arial"/>
          <w:b/>
          <w:bCs/>
          <w:sz w:val="24"/>
          <w:szCs w:val="24"/>
          <w:lang w:val="es-AR"/>
        </w:rPr>
        <w:t>…</w:t>
      </w:r>
    </w:p>
    <w:p w14:paraId="1662CEF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C77DE6" w:rsidRPr="003778EF">
        <w:rPr>
          <w:rFonts w:ascii="Arial" w:hAnsi="Arial" w:cs="Arial"/>
          <w:b/>
          <w:bCs/>
          <w:sz w:val="24"/>
          <w:szCs w:val="24"/>
          <w:lang w:val="es-AR"/>
        </w:rPr>
        <w:t>Ah..</w:t>
      </w:r>
      <w:r w:rsidRPr="003778EF">
        <w:rPr>
          <w:rFonts w:ascii="Arial" w:hAnsi="Arial" w:cs="Arial"/>
          <w:b/>
          <w:bCs/>
          <w:sz w:val="24"/>
          <w:szCs w:val="24"/>
          <w:lang w:val="es-AR"/>
        </w:rPr>
        <w:t>.</w:t>
      </w:r>
      <w:r w:rsidR="00C77DE6" w:rsidRPr="003778EF">
        <w:rPr>
          <w:rFonts w:ascii="Arial" w:hAnsi="Arial" w:cs="Arial"/>
          <w:b/>
          <w:bCs/>
          <w:sz w:val="24"/>
          <w:szCs w:val="24"/>
          <w:lang w:val="es-AR"/>
        </w:rPr>
        <w:t xml:space="preserve"> por cierto hay algo más.</w:t>
      </w:r>
    </w:p>
    <w:p w14:paraId="67AA7A9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2F1C00"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-Cuando será el día que no veas el abdomen de Oziel.</w:t>
      </w:r>
    </w:p>
    <w:p w14:paraId="3451F79B"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Ca-Cállate tonta! –Dice llorando mientras la golpea con su</w:t>
      </w:r>
      <w:r w:rsidR="00C77DE6" w:rsidRPr="003778EF">
        <w:rPr>
          <w:rFonts w:ascii="Arial" w:hAnsi="Arial" w:cs="Arial"/>
          <w:b/>
          <w:bCs/>
          <w:sz w:val="24"/>
          <w:szCs w:val="24"/>
          <w:lang w:val="es-AR"/>
        </w:rPr>
        <w:t>s</w:t>
      </w:r>
      <w:r w:rsidRPr="003778EF">
        <w:rPr>
          <w:rFonts w:ascii="Arial" w:hAnsi="Arial" w:cs="Arial"/>
          <w:b/>
          <w:bCs/>
          <w:sz w:val="24"/>
          <w:szCs w:val="24"/>
          <w:lang w:val="es-AR"/>
        </w:rPr>
        <w:t xml:space="preserve"> débil</w:t>
      </w:r>
      <w:r w:rsidR="00C77DE6" w:rsidRPr="003778EF">
        <w:rPr>
          <w:rFonts w:ascii="Arial" w:hAnsi="Arial" w:cs="Arial"/>
          <w:b/>
          <w:bCs/>
          <w:sz w:val="24"/>
          <w:szCs w:val="24"/>
          <w:lang w:val="es-AR"/>
        </w:rPr>
        <w:t>es</w:t>
      </w:r>
      <w:r w:rsidRPr="003778EF">
        <w:rPr>
          <w:rFonts w:ascii="Arial" w:hAnsi="Arial" w:cs="Arial"/>
          <w:b/>
          <w:bCs/>
          <w:sz w:val="24"/>
          <w:szCs w:val="24"/>
          <w:lang w:val="es-AR"/>
        </w:rPr>
        <w:t xml:space="preserve"> brazo</w:t>
      </w:r>
      <w:r w:rsidR="00C77DE6" w:rsidRPr="003778EF">
        <w:rPr>
          <w:rFonts w:ascii="Arial" w:hAnsi="Arial" w:cs="Arial"/>
          <w:b/>
          <w:bCs/>
          <w:sz w:val="24"/>
          <w:szCs w:val="24"/>
          <w:lang w:val="es-AR"/>
        </w:rPr>
        <w:t>s</w:t>
      </w:r>
      <w:r w:rsidR="00A108DD" w:rsidRPr="003778EF">
        <w:rPr>
          <w:rFonts w:ascii="Arial" w:hAnsi="Arial" w:cs="Arial"/>
          <w:b/>
          <w:bCs/>
          <w:sz w:val="24"/>
          <w:szCs w:val="24"/>
          <w:lang w:val="es-AR"/>
        </w:rPr>
        <w:t xml:space="preserve"> intentando dañarla</w:t>
      </w:r>
      <w:r w:rsidRPr="003778EF">
        <w:rPr>
          <w:rFonts w:ascii="Arial" w:hAnsi="Arial" w:cs="Arial"/>
          <w:b/>
          <w:bCs/>
          <w:sz w:val="24"/>
          <w:szCs w:val="24"/>
          <w:lang w:val="es-AR"/>
        </w:rPr>
        <w:t>– ¡Dije que no le dijeras a nadie tonta!</w:t>
      </w:r>
    </w:p>
    <w:p w14:paraId="4794B359"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No le dije a nadie. Pero me gusta ver tu expresión. Sabiendo que lo hiciste a propósito para ver su torso bien dotado jajaja no pareces tan buena </w:t>
      </w:r>
      <w:r w:rsidR="00A108DD" w:rsidRPr="003778EF">
        <w:rPr>
          <w:rFonts w:ascii="Arial" w:hAnsi="Arial" w:cs="Arial"/>
          <w:b/>
          <w:bCs/>
          <w:sz w:val="24"/>
          <w:szCs w:val="24"/>
          <w:lang w:val="es-AR"/>
        </w:rPr>
        <w:t xml:space="preserve">después de todo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2EB14675" w14:textId="77777777" w:rsidR="00DF5D93" w:rsidRPr="003778EF" w:rsidRDefault="00DF5D9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solo junta sus brazos y agacha la cabeza. Todo su cuerpo empieza a arder</w:t>
      </w:r>
      <w:r w:rsidR="00C77DE6" w:rsidRPr="003778EF">
        <w:rPr>
          <w:rFonts w:ascii="Arial" w:hAnsi="Arial" w:cs="Arial"/>
          <w:b/>
          <w:bCs/>
          <w:sz w:val="24"/>
          <w:szCs w:val="24"/>
          <w:lang w:val="es-AR"/>
        </w:rPr>
        <w:t xml:space="preserve"> tanto</w:t>
      </w:r>
      <w:r w:rsidRPr="003778EF">
        <w:rPr>
          <w:rFonts w:ascii="Arial" w:hAnsi="Arial" w:cs="Arial"/>
          <w:b/>
          <w:bCs/>
          <w:sz w:val="24"/>
          <w:szCs w:val="24"/>
          <w:lang w:val="es-AR"/>
        </w:rPr>
        <w:t xml:space="preserve"> que su bufanda se desata por si sola del vapor corporal que </w:t>
      </w:r>
      <w:r w:rsidR="00A108DD" w:rsidRPr="003778EF">
        <w:rPr>
          <w:rFonts w:ascii="Arial" w:hAnsi="Arial" w:cs="Arial"/>
          <w:b/>
          <w:bCs/>
          <w:sz w:val="24"/>
          <w:szCs w:val="24"/>
          <w:lang w:val="es-AR"/>
        </w:rPr>
        <w:t>desprendía</w:t>
      </w:r>
      <w:r w:rsidRPr="003778EF">
        <w:rPr>
          <w:rFonts w:ascii="Arial" w:hAnsi="Arial" w:cs="Arial"/>
          <w:b/>
          <w:bCs/>
          <w:sz w:val="24"/>
          <w:szCs w:val="24"/>
          <w:lang w:val="es-AR"/>
        </w:rPr>
        <w:t>.</w:t>
      </w:r>
    </w:p>
    <w:p w14:paraId="61E8CA4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Es muy lindo verte </w:t>
      </w:r>
      <w:proofErr w:type="spellStart"/>
      <w:r w:rsidRPr="003778EF">
        <w:rPr>
          <w:rFonts w:ascii="Arial" w:hAnsi="Arial" w:cs="Arial"/>
          <w:b/>
          <w:bCs/>
          <w:sz w:val="24"/>
          <w:szCs w:val="24"/>
          <w:lang w:val="es-AR"/>
        </w:rPr>
        <w:t>jajajaja</w:t>
      </w:r>
      <w:proofErr w:type="spellEnd"/>
    </w:p>
    <w:p w14:paraId="3AA4BC1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 lo lejos se puede ver el equipo CFG saliendo de los vestuarios. En ese momento Aiko detiene sus risas.</w:t>
      </w:r>
    </w:p>
    <w:p w14:paraId="5CD198D3"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ya están saliendo.</w:t>
      </w:r>
    </w:p>
    <w:p w14:paraId="6FE0ACE4"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955A9A8"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-¡¡Vamos estúpidos, ganen el partido, no dejen solo al único que hace algo en el equipo,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tú puedes!!</w:t>
      </w:r>
    </w:p>
    <w:p w14:paraId="065A4B3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El joven Oziel solo sonríe con una falsa y modesta sonrisa mientras Takeru molesto aparta la mirada.</w:t>
      </w:r>
    </w:p>
    <w:p w14:paraId="5103D41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-¡¡Y tu arquero inútil, espero que atajes bien o te juro que te matare, este equipo trucho de jugadores comprados no puede hacerte un gol!!</w:t>
      </w:r>
    </w:p>
    <w:p w14:paraId="1AEB89A3"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Para todos </w:t>
      </w:r>
      <w:r w:rsidR="00C77DE6" w:rsidRPr="003778EF">
        <w:rPr>
          <w:rFonts w:ascii="Arial" w:hAnsi="Arial" w:cs="Arial"/>
          <w:b/>
          <w:bCs/>
          <w:sz w:val="24"/>
          <w:szCs w:val="24"/>
          <w:lang w:val="es-AR"/>
        </w:rPr>
        <w:t xml:space="preserve">los </w:t>
      </w:r>
      <w:r w:rsidRPr="003778EF">
        <w:rPr>
          <w:rFonts w:ascii="Arial" w:hAnsi="Arial" w:cs="Arial"/>
          <w:b/>
          <w:bCs/>
          <w:sz w:val="24"/>
          <w:szCs w:val="24"/>
          <w:lang w:val="es-AR"/>
        </w:rPr>
        <w:t>que la pudieron oír, solo son insultos, pero para el joven Takeru fueron palabras hermosas de aliento. Haciendo que se ruborizara con una gran sonrisa.</w:t>
      </w:r>
    </w:p>
    <w:p w14:paraId="590BF68C"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el presentador presenta al primer equipo, una mujer detrás de Aiko habla un poco </w:t>
      </w:r>
      <w:r w:rsidR="00C77DE6" w:rsidRPr="003778EF">
        <w:rPr>
          <w:rFonts w:ascii="Arial" w:hAnsi="Arial" w:cs="Arial"/>
          <w:b/>
          <w:bCs/>
          <w:sz w:val="24"/>
          <w:szCs w:val="24"/>
          <w:lang w:val="es-AR"/>
        </w:rPr>
        <w:t>altanera</w:t>
      </w:r>
      <w:r w:rsidRPr="003778EF">
        <w:rPr>
          <w:rFonts w:ascii="Arial" w:hAnsi="Arial" w:cs="Arial"/>
          <w:b/>
          <w:bCs/>
          <w:sz w:val="24"/>
          <w:szCs w:val="24"/>
          <w:lang w:val="es-AR"/>
        </w:rPr>
        <w:t>.</w:t>
      </w:r>
    </w:p>
    <w:p w14:paraId="3AFE4BE0" w14:textId="1DFF03F2"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-Tenemos jugadores de otras </w:t>
      </w:r>
      <w:r w:rsidR="00640EBD">
        <w:rPr>
          <w:rFonts w:ascii="Arial" w:hAnsi="Arial" w:cs="Arial"/>
          <w:b/>
          <w:bCs/>
          <w:sz w:val="24"/>
          <w:szCs w:val="24"/>
          <w:lang w:val="es-AR"/>
        </w:rPr>
        <w:t>academia</w:t>
      </w:r>
      <w:r w:rsidRPr="003778EF">
        <w:rPr>
          <w:rFonts w:ascii="Arial" w:hAnsi="Arial" w:cs="Arial"/>
          <w:b/>
          <w:bCs/>
          <w:sz w:val="24"/>
          <w:szCs w:val="24"/>
          <w:lang w:val="es-AR"/>
        </w:rPr>
        <w:t>s por sus buenas calificaciones, no porque los compramos. En cambio, ustedes solo tienen buena suerte, nosotros tenemos un equipo.</w:t>
      </w:r>
    </w:p>
    <w:p w14:paraId="48B1A33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Una mujer con grandes pestañas y ojos café mueve su largo pelo rubio hacia un costado y murmura nuevamente.</w:t>
      </w:r>
    </w:p>
    <w:p w14:paraId="61D07DAE" w14:textId="016A1B1C"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-Nuestra </w:t>
      </w:r>
      <w:r w:rsidR="00640EBD">
        <w:rPr>
          <w:rFonts w:ascii="Arial" w:hAnsi="Arial" w:cs="Arial"/>
          <w:b/>
          <w:bCs/>
          <w:sz w:val="24"/>
          <w:szCs w:val="24"/>
          <w:lang w:val="es-AR"/>
        </w:rPr>
        <w:t>academia</w:t>
      </w:r>
      <w:r w:rsidRPr="003778EF">
        <w:rPr>
          <w:rFonts w:ascii="Arial" w:hAnsi="Arial" w:cs="Arial"/>
          <w:b/>
          <w:bCs/>
          <w:sz w:val="24"/>
          <w:szCs w:val="24"/>
          <w:lang w:val="es-AR"/>
        </w:rPr>
        <w:t xml:space="preserve"> es la segunda mejor del distrito. Y mucho antes que tengamos jugadores de otr</w:t>
      </w:r>
      <w:r w:rsidR="00640EBD">
        <w:rPr>
          <w:rFonts w:ascii="Arial" w:hAnsi="Arial" w:cs="Arial"/>
          <w:b/>
          <w:bCs/>
          <w:sz w:val="24"/>
          <w:szCs w:val="24"/>
          <w:lang w:val="es-AR"/>
        </w:rPr>
        <w:t>as academias</w:t>
      </w:r>
      <w:r w:rsidRPr="003778EF">
        <w:rPr>
          <w:rFonts w:ascii="Arial" w:hAnsi="Arial" w:cs="Arial"/>
          <w:b/>
          <w:bCs/>
          <w:sz w:val="24"/>
          <w:szCs w:val="24"/>
          <w:lang w:val="es-AR"/>
        </w:rPr>
        <w:t>, ya habíamos ganado una regional, en cambio ustedes apenas coordinaban un balón.</w:t>
      </w:r>
    </w:p>
    <w:p w14:paraId="1672553B"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w:t>
      </w:r>
    </w:p>
    <w:p w14:paraId="3B3C63D1" w14:textId="77777777" w:rsidR="00DF5D93" w:rsidRPr="003778EF" w:rsidRDefault="00DF5D9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preocupada observa como el entusiasmo de Aiko parece transformarse</w:t>
      </w:r>
      <w:r w:rsidR="00376CD9" w:rsidRPr="003778EF">
        <w:rPr>
          <w:rFonts w:ascii="Arial" w:hAnsi="Arial" w:cs="Arial"/>
          <w:b/>
          <w:bCs/>
          <w:sz w:val="24"/>
          <w:szCs w:val="24"/>
          <w:lang w:val="es-AR"/>
        </w:rPr>
        <w:t xml:space="preserve"> en ira rápidamente</w:t>
      </w:r>
      <w:r w:rsidRPr="003778EF">
        <w:rPr>
          <w:rFonts w:ascii="Arial" w:hAnsi="Arial" w:cs="Arial"/>
          <w:b/>
          <w:bCs/>
          <w:sz w:val="24"/>
          <w:szCs w:val="24"/>
          <w:lang w:val="es-AR"/>
        </w:rPr>
        <w:t>.</w:t>
      </w:r>
    </w:p>
    <w:p w14:paraId="16CE2949"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-A-Aiko-chan… no por favor.</w:t>
      </w:r>
    </w:p>
    <w:p w14:paraId="7E129F9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-chan… No empezare algo que afecte a nuestro equipo…</w:t>
      </w:r>
    </w:p>
    <w:p w14:paraId="2B828941"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 típico de ustedes… </w:t>
      </w:r>
    </w:p>
    <w:p w14:paraId="49D84B1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puño de Aiko se cierra con fuerza mientras se gira hacia las gradas de atrás. Sus labios intentaban contenerse para no explotar de ira.</w:t>
      </w:r>
    </w:p>
    <w:p w14:paraId="09C4BDD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-Ja… Típico de niña rica y tonta</w:t>
      </w:r>
      <w:r w:rsidR="00376CD9" w:rsidRPr="003778EF">
        <w:rPr>
          <w:rFonts w:ascii="Arial" w:hAnsi="Arial" w:cs="Arial"/>
          <w:b/>
          <w:bCs/>
          <w:sz w:val="24"/>
          <w:szCs w:val="24"/>
          <w:lang w:val="es-AR"/>
        </w:rPr>
        <w:t>,</w:t>
      </w:r>
      <w:r w:rsidRPr="003778EF">
        <w:rPr>
          <w:rFonts w:ascii="Arial" w:hAnsi="Arial" w:cs="Arial"/>
          <w:b/>
          <w:bCs/>
          <w:sz w:val="24"/>
          <w:szCs w:val="24"/>
          <w:lang w:val="es-AR"/>
        </w:rPr>
        <w:t xml:space="preserve"> y ropa de marca </w:t>
      </w:r>
      <w:r w:rsidR="00A108DD" w:rsidRPr="003778EF">
        <w:rPr>
          <w:rFonts w:ascii="Arial" w:hAnsi="Arial" w:cs="Arial"/>
          <w:b/>
          <w:bCs/>
          <w:sz w:val="24"/>
          <w:szCs w:val="24"/>
          <w:lang w:val="es-AR"/>
        </w:rPr>
        <w:t xml:space="preserve">cara </w:t>
      </w:r>
      <w:r w:rsidRPr="003778EF">
        <w:rPr>
          <w:rFonts w:ascii="Arial" w:hAnsi="Arial" w:cs="Arial"/>
          <w:b/>
          <w:bCs/>
          <w:sz w:val="24"/>
          <w:szCs w:val="24"/>
          <w:lang w:val="es-AR"/>
        </w:rPr>
        <w:t xml:space="preserve">que papi le compro de seguro… ah… pero si también eres rubia. Escuche que las rubias por lo general son estúpidas. Y creo que lo acabo de comprobar. </w:t>
      </w:r>
    </w:p>
    <w:p w14:paraId="5BB2D151"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Que estás diciendo maleducada?</w:t>
      </w:r>
    </w:p>
    <w:p w14:paraId="7614FAD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-Escucha bien lo que sale por mi boca rubia estúpida. –Dice mientras apunta con su dedo índice derecho hacia su</w:t>
      </w:r>
      <w:r w:rsidR="00A108DD" w:rsidRPr="003778EF">
        <w:rPr>
          <w:rFonts w:ascii="Arial" w:hAnsi="Arial" w:cs="Arial"/>
          <w:b/>
          <w:bCs/>
          <w:sz w:val="24"/>
          <w:szCs w:val="24"/>
          <w:lang w:val="es-AR"/>
        </w:rPr>
        <w:t xml:space="preserve"> cabeza</w:t>
      </w:r>
      <w:r w:rsidRPr="003778EF">
        <w:rPr>
          <w:rFonts w:ascii="Arial" w:hAnsi="Arial" w:cs="Arial"/>
          <w:b/>
          <w:bCs/>
          <w:sz w:val="24"/>
          <w:szCs w:val="24"/>
          <w:lang w:val="es-AR"/>
        </w:rPr>
        <w:t xml:space="preserve">– Que se te meta bien en la cabeza esto. </w:t>
      </w:r>
    </w:p>
    <w:p w14:paraId="1DE747CC"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-A-Aiko</w:t>
      </w:r>
      <w:r w:rsidR="00376CD9" w:rsidRPr="003778EF">
        <w:rPr>
          <w:rFonts w:ascii="Arial" w:hAnsi="Arial" w:cs="Arial"/>
          <w:b/>
          <w:bCs/>
          <w:sz w:val="24"/>
          <w:szCs w:val="24"/>
          <w:lang w:val="es-AR"/>
        </w:rPr>
        <w:t>-</w:t>
      </w:r>
      <w:r w:rsidR="00A108DD" w:rsidRPr="003778EF">
        <w:rPr>
          <w:rFonts w:ascii="Arial" w:hAnsi="Arial" w:cs="Arial"/>
          <w:b/>
          <w:bCs/>
          <w:sz w:val="24"/>
          <w:szCs w:val="24"/>
          <w:lang w:val="es-AR"/>
        </w:rPr>
        <w:t>chan</w:t>
      </w:r>
      <w:r w:rsidRPr="003778EF">
        <w:rPr>
          <w:rFonts w:ascii="Arial" w:hAnsi="Arial" w:cs="Arial"/>
          <w:b/>
          <w:bCs/>
          <w:sz w:val="24"/>
          <w:szCs w:val="24"/>
          <w:lang w:val="es-AR"/>
        </w:rPr>
        <w:t>…</w:t>
      </w:r>
    </w:p>
    <w:p w14:paraId="4CBA1A2D" w14:textId="77777777" w:rsidR="00376CD9" w:rsidRPr="003778EF" w:rsidRDefault="00376CD9"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Incluso las palabras de la joven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no parecían detener la rabia de Aiko convertidas en palabras. Sus puños ya estaban cerrados para una pelea de la cual no se arrepentiría en lo más mínimo, pero si dará grandes problemas al equipo, y podrían incluso detener el juego por esto, por lo que transformo su ira en palabras inteligentes.</w:t>
      </w:r>
    </w:p>
    <w:p w14:paraId="1A8B0B9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-Nuestro equipo ha tenido mejor racha estas últimas fechas que </w:t>
      </w:r>
      <w:r w:rsidR="00A108DD" w:rsidRPr="003778EF">
        <w:rPr>
          <w:rFonts w:ascii="Arial" w:hAnsi="Arial" w:cs="Arial"/>
          <w:b/>
          <w:bCs/>
          <w:sz w:val="24"/>
          <w:szCs w:val="24"/>
          <w:lang w:val="es-AR"/>
        </w:rPr>
        <w:t>s</w:t>
      </w:r>
      <w:r w:rsidRPr="003778EF">
        <w:rPr>
          <w:rFonts w:ascii="Arial" w:hAnsi="Arial" w:cs="Arial"/>
          <w:b/>
          <w:bCs/>
          <w:sz w:val="24"/>
          <w:szCs w:val="24"/>
          <w:lang w:val="es-AR"/>
        </w:rPr>
        <w:t>u equipo patético. Mete</w:t>
      </w:r>
      <w:r w:rsidR="00376CD9" w:rsidRPr="003778EF">
        <w:rPr>
          <w:rFonts w:ascii="Arial" w:hAnsi="Arial" w:cs="Arial"/>
          <w:b/>
          <w:bCs/>
          <w:sz w:val="24"/>
          <w:szCs w:val="24"/>
          <w:lang w:val="es-AR"/>
        </w:rPr>
        <w:t>n</w:t>
      </w:r>
      <w:r w:rsidRPr="003778EF">
        <w:rPr>
          <w:rFonts w:ascii="Arial" w:hAnsi="Arial" w:cs="Arial"/>
          <w:b/>
          <w:bCs/>
          <w:sz w:val="24"/>
          <w:szCs w:val="24"/>
          <w:lang w:val="es-AR"/>
        </w:rPr>
        <w:t xml:space="preserve"> jugadores nuevos y el equipo cuesta adaptarse, incluso teniendo a su jugador estrella solo ganaron los partidos justos y necesarios </w:t>
      </w:r>
      <w:r w:rsidRPr="003778EF">
        <w:rPr>
          <w:rFonts w:ascii="Arial" w:hAnsi="Arial" w:cs="Arial"/>
          <w:b/>
          <w:bCs/>
          <w:sz w:val="24"/>
          <w:szCs w:val="24"/>
          <w:lang w:val="es-AR"/>
        </w:rPr>
        <w:lastRenderedPageBreak/>
        <w:t>para clasificar con nosotros</w:t>
      </w:r>
      <w:r w:rsidR="00376CD9" w:rsidRPr="003778EF">
        <w:rPr>
          <w:rFonts w:ascii="Arial" w:hAnsi="Arial" w:cs="Arial"/>
          <w:b/>
          <w:bCs/>
          <w:sz w:val="24"/>
          <w:szCs w:val="24"/>
          <w:lang w:val="es-AR"/>
        </w:rPr>
        <w:t>,</w:t>
      </w:r>
      <w:r w:rsidRPr="003778EF">
        <w:rPr>
          <w:rFonts w:ascii="Arial" w:hAnsi="Arial" w:cs="Arial"/>
          <w:b/>
          <w:bCs/>
          <w:sz w:val="24"/>
          <w:szCs w:val="24"/>
          <w:lang w:val="es-AR"/>
        </w:rPr>
        <w:t xml:space="preserve"> inútiles patéticos, nosotros ganamos todos los partidos del año pasado, clasificamos con puntos de sobra rubia estúpida, ahora si no es mucha molestia, ¿pueden perder en silencio sin hacer mucho ruido?</w:t>
      </w:r>
    </w:p>
    <w:p w14:paraId="634942A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mujer detrás de ella solo choca sus dientes de rabia por las razones de la tabla de puntuación de ambos equipos. Incluso ella misma sabía que su equipo no </w:t>
      </w:r>
      <w:r w:rsidR="00376CD9" w:rsidRPr="003778EF">
        <w:rPr>
          <w:rFonts w:ascii="Arial" w:hAnsi="Arial" w:cs="Arial"/>
          <w:b/>
          <w:bCs/>
          <w:sz w:val="24"/>
          <w:szCs w:val="24"/>
          <w:lang w:val="es-AR"/>
        </w:rPr>
        <w:t>ha</w:t>
      </w:r>
      <w:r w:rsidRPr="003778EF">
        <w:rPr>
          <w:rFonts w:ascii="Arial" w:hAnsi="Arial" w:cs="Arial"/>
          <w:b/>
          <w:bCs/>
          <w:sz w:val="24"/>
          <w:szCs w:val="24"/>
          <w:lang w:val="es-AR"/>
        </w:rPr>
        <w:t xml:space="preserve"> estado teniendo buenos partidos ni buen</w:t>
      </w:r>
      <w:r w:rsidR="00376CD9" w:rsidRPr="003778EF">
        <w:rPr>
          <w:rFonts w:ascii="Arial" w:hAnsi="Arial" w:cs="Arial"/>
          <w:b/>
          <w:bCs/>
          <w:sz w:val="24"/>
          <w:szCs w:val="24"/>
          <w:lang w:val="es-AR"/>
        </w:rPr>
        <w:t>a</w:t>
      </w:r>
      <w:r w:rsidRPr="003778EF">
        <w:rPr>
          <w:rFonts w:ascii="Arial" w:hAnsi="Arial" w:cs="Arial"/>
          <w:b/>
          <w:bCs/>
          <w:sz w:val="24"/>
          <w:szCs w:val="24"/>
          <w:lang w:val="es-AR"/>
        </w:rPr>
        <w:t>s punt</w:t>
      </w:r>
      <w:r w:rsidR="00376CD9" w:rsidRPr="003778EF">
        <w:rPr>
          <w:rFonts w:ascii="Arial" w:hAnsi="Arial" w:cs="Arial"/>
          <w:b/>
          <w:bCs/>
          <w:sz w:val="24"/>
          <w:szCs w:val="24"/>
          <w:lang w:val="es-AR"/>
        </w:rPr>
        <w:t>uacione</w:t>
      </w:r>
      <w:r w:rsidRPr="003778EF">
        <w:rPr>
          <w:rFonts w:ascii="Arial" w:hAnsi="Arial" w:cs="Arial"/>
          <w:b/>
          <w:bCs/>
          <w:sz w:val="24"/>
          <w:szCs w:val="24"/>
          <w:lang w:val="es-AR"/>
        </w:rPr>
        <w:t>s</w:t>
      </w:r>
      <w:r w:rsidR="00376CD9" w:rsidRPr="003778EF">
        <w:rPr>
          <w:rFonts w:ascii="Arial" w:hAnsi="Arial" w:cs="Arial"/>
          <w:b/>
          <w:bCs/>
          <w:sz w:val="24"/>
          <w:szCs w:val="24"/>
          <w:lang w:val="es-AR"/>
        </w:rPr>
        <w:t>.</w:t>
      </w:r>
    </w:p>
    <w:p w14:paraId="0C8ED87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Jum</w:t>
      </w:r>
      <w:proofErr w:type="spellEnd"/>
      <w:r w:rsidRPr="003778EF">
        <w:rPr>
          <w:rFonts w:ascii="Arial" w:hAnsi="Arial" w:cs="Arial"/>
          <w:b/>
          <w:bCs/>
          <w:sz w:val="24"/>
          <w:szCs w:val="24"/>
          <w:lang w:val="es-AR"/>
        </w:rPr>
        <w:t>… perderán. No tengo por qué decírselo a alguien de tu clase.</w:t>
      </w:r>
    </w:p>
    <w:p w14:paraId="5F13E263"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ojos de Aiko parecen explotar de rabia.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detiene un movimiento de rabia de Aiko para que no cause problemas.</w:t>
      </w:r>
    </w:p>
    <w:p w14:paraId="18E0EBE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-D</w:t>
      </w:r>
      <w:r w:rsidR="00376CD9" w:rsidRPr="003778EF">
        <w:rPr>
          <w:rFonts w:ascii="Arial" w:hAnsi="Arial" w:cs="Arial"/>
          <w:b/>
          <w:bCs/>
          <w:sz w:val="24"/>
          <w:szCs w:val="24"/>
          <w:lang w:val="es-AR"/>
        </w:rPr>
        <w:t>i</w:t>
      </w:r>
      <w:r w:rsidRPr="003778EF">
        <w:rPr>
          <w:rFonts w:ascii="Arial" w:hAnsi="Arial" w:cs="Arial"/>
          <w:b/>
          <w:bCs/>
          <w:sz w:val="24"/>
          <w:szCs w:val="24"/>
          <w:lang w:val="es-AR"/>
        </w:rPr>
        <w:t xml:space="preserve">-Dijiste que no empezarías nada que dañe la reputación del equipo. Piensa en </w:t>
      </w:r>
      <w:proofErr w:type="spellStart"/>
      <w:r w:rsidRPr="003778EF">
        <w:rPr>
          <w:rFonts w:ascii="Arial" w:hAnsi="Arial" w:cs="Arial"/>
          <w:b/>
          <w:bCs/>
          <w:sz w:val="24"/>
          <w:szCs w:val="24"/>
          <w:lang w:val="es-AR"/>
        </w:rPr>
        <w:t>Hamasaki</w:t>
      </w:r>
      <w:proofErr w:type="spellEnd"/>
      <w:r w:rsidRPr="003778EF">
        <w:rPr>
          <w:rFonts w:ascii="Arial" w:hAnsi="Arial" w:cs="Arial"/>
          <w:b/>
          <w:bCs/>
          <w:sz w:val="24"/>
          <w:szCs w:val="24"/>
          <w:lang w:val="es-AR"/>
        </w:rPr>
        <w:t>-san…</w:t>
      </w:r>
    </w:p>
    <w:p w14:paraId="07C69AAB"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Tch</w:t>
      </w:r>
      <w:proofErr w:type="spellEnd"/>
      <w:r w:rsidRPr="003778EF">
        <w:rPr>
          <w:rFonts w:ascii="Arial" w:hAnsi="Arial" w:cs="Arial"/>
          <w:b/>
          <w:bCs/>
          <w:sz w:val="24"/>
          <w:szCs w:val="24"/>
          <w:lang w:val="es-AR"/>
        </w:rPr>
        <w:t xml:space="preserve">! Mierda… </w:t>
      </w:r>
    </w:p>
    <w:p w14:paraId="692849D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Aiko se sienta molesta y murmura.</w:t>
      </w:r>
    </w:p>
    <w:p w14:paraId="49A6A8E2" w14:textId="72EE33F9" w:rsidR="00DF5D93" w:rsidRPr="003778EF" w:rsidRDefault="00376CD9"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DF5D93" w:rsidRPr="003778EF">
        <w:rPr>
          <w:rFonts w:ascii="Arial" w:hAnsi="Arial" w:cs="Arial"/>
          <w:b/>
          <w:bCs/>
          <w:sz w:val="24"/>
          <w:szCs w:val="24"/>
          <w:lang w:val="es-AR"/>
        </w:rPr>
        <w:t>Espero que ganen</w:t>
      </w:r>
      <w:r w:rsidR="00A108DD" w:rsidRPr="003778EF">
        <w:rPr>
          <w:rFonts w:ascii="Arial" w:hAnsi="Arial" w:cs="Arial"/>
          <w:b/>
          <w:bCs/>
          <w:sz w:val="24"/>
          <w:szCs w:val="24"/>
          <w:lang w:val="es-AR"/>
        </w:rPr>
        <w:t>,</w:t>
      </w:r>
      <w:r w:rsidR="00DF5D93" w:rsidRPr="003778EF">
        <w:rPr>
          <w:rFonts w:ascii="Arial" w:hAnsi="Arial" w:cs="Arial"/>
          <w:b/>
          <w:bCs/>
          <w:sz w:val="24"/>
          <w:szCs w:val="24"/>
          <w:lang w:val="es-AR"/>
        </w:rPr>
        <w:t xml:space="preserve"> o </w:t>
      </w:r>
      <w:proofErr w:type="spellStart"/>
      <w:r w:rsidR="00DF5D93" w:rsidRPr="003778EF">
        <w:rPr>
          <w:rFonts w:ascii="Arial" w:hAnsi="Arial" w:cs="Arial"/>
          <w:b/>
          <w:bCs/>
          <w:sz w:val="24"/>
          <w:szCs w:val="24"/>
          <w:lang w:val="es-AR"/>
        </w:rPr>
        <w:t>Aozora</w:t>
      </w:r>
      <w:proofErr w:type="spellEnd"/>
      <w:r w:rsidR="00DF5D93" w:rsidRPr="003778EF">
        <w:rPr>
          <w:rFonts w:ascii="Arial" w:hAnsi="Arial" w:cs="Arial"/>
          <w:b/>
          <w:bCs/>
          <w:sz w:val="24"/>
          <w:szCs w:val="24"/>
          <w:lang w:val="es-AR"/>
        </w:rPr>
        <w:t xml:space="preserve"> y Tak</w:t>
      </w:r>
      <w:r w:rsidR="00F33BC2">
        <w:rPr>
          <w:rFonts w:ascii="Arial" w:hAnsi="Arial" w:cs="Arial"/>
          <w:b/>
          <w:bCs/>
          <w:sz w:val="24"/>
          <w:szCs w:val="24"/>
          <w:lang w:val="es-AR"/>
        </w:rPr>
        <w:t>eru</w:t>
      </w:r>
      <w:r w:rsidR="00DF5D93" w:rsidRPr="003778EF">
        <w:rPr>
          <w:rFonts w:ascii="Arial" w:hAnsi="Arial" w:cs="Arial"/>
          <w:b/>
          <w:bCs/>
          <w:sz w:val="24"/>
          <w:szCs w:val="24"/>
          <w:lang w:val="es-AR"/>
        </w:rPr>
        <w:t xml:space="preserve"> despertaran sin herederos un día de estos.</w:t>
      </w:r>
    </w:p>
    <w:p w14:paraId="19A9BAC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hombros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relajan.</w:t>
      </w:r>
      <w:r w:rsidR="00376CD9" w:rsidRPr="003778EF">
        <w:rPr>
          <w:rFonts w:ascii="Arial" w:hAnsi="Arial" w:cs="Arial"/>
          <w:b/>
          <w:bCs/>
          <w:sz w:val="24"/>
          <w:szCs w:val="24"/>
          <w:lang w:val="es-AR"/>
        </w:rPr>
        <w:t xml:space="preserve"> Ignorando el comentario de Aiko suelta una sonrisa muy agotadora.</w:t>
      </w:r>
    </w:p>
    <w:p w14:paraId="1F6EFB26" w14:textId="7CB31DE4" w:rsidR="00376CD9" w:rsidRPr="003778EF" w:rsidRDefault="00376CD9"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093D37" w:rsidRPr="003778EF">
        <w:rPr>
          <w:rFonts w:ascii="Arial" w:hAnsi="Arial" w:cs="Arial"/>
          <w:b/>
          <w:bCs/>
          <w:sz w:val="24"/>
          <w:szCs w:val="24"/>
          <w:lang w:val="es-AR"/>
        </w:rPr>
        <w:t>Ga-</w:t>
      </w:r>
      <w:r w:rsidR="001E1919" w:rsidRPr="003778EF">
        <w:rPr>
          <w:rFonts w:ascii="Arial" w:hAnsi="Arial" w:cs="Arial"/>
          <w:b/>
          <w:bCs/>
          <w:sz w:val="24"/>
          <w:szCs w:val="24"/>
          <w:lang w:val="es-AR"/>
        </w:rPr>
        <w:t>Ga</w:t>
      </w:r>
      <w:r w:rsidRPr="003778EF">
        <w:rPr>
          <w:rFonts w:ascii="Arial" w:hAnsi="Arial" w:cs="Arial"/>
          <w:b/>
          <w:bCs/>
          <w:sz w:val="24"/>
          <w:szCs w:val="24"/>
          <w:lang w:val="es-AR"/>
        </w:rPr>
        <w:t>nen chicos.</w:t>
      </w:r>
    </w:p>
    <w:p w14:paraId="598B932B" w14:textId="77777777" w:rsidR="00093D37" w:rsidRPr="00B04E8A" w:rsidRDefault="00093D37" w:rsidP="00093D37">
      <w:pPr>
        <w:rPr>
          <w:rFonts w:ascii="Calibri" w:hAnsi="Calibri" w:cs="Calibri"/>
          <w:b/>
          <w:sz w:val="16"/>
          <w:szCs w:val="16"/>
          <w:lang w:val="es-AR"/>
        </w:rPr>
      </w:pPr>
    </w:p>
    <w:p w14:paraId="5A99C8F1" w14:textId="77777777" w:rsidR="00093D37" w:rsidRPr="00386F87" w:rsidRDefault="00093D37" w:rsidP="00093D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8</w:t>
      </w:r>
    </w:p>
    <w:p w14:paraId="58BE9ABE" w14:textId="77777777" w:rsidR="00093D37" w:rsidRPr="00386F87" w:rsidRDefault="00093D37" w:rsidP="00093D37">
      <w:pPr>
        <w:rPr>
          <w:rFonts w:ascii="Calibri" w:hAnsi="Calibri" w:cs="Calibri"/>
          <w:b/>
          <w:sz w:val="32"/>
          <w:szCs w:val="32"/>
          <w:lang w:val="es-AR"/>
        </w:rPr>
      </w:pPr>
    </w:p>
    <w:p w14:paraId="0CED91E9" w14:textId="11035AEF" w:rsidR="00EF2094"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capitanes se presentan frente al árbitro.</w:t>
      </w:r>
    </w:p>
    <w:p w14:paraId="461259B2"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Formación del equipo L.E, 4-4-2.</w:t>
      </w:r>
    </w:p>
    <w:p w14:paraId="4907CFF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Arquero: 1 </w:t>
      </w:r>
      <w:proofErr w:type="spellStart"/>
      <w:r w:rsidRPr="003778EF">
        <w:rPr>
          <w:rFonts w:ascii="Arial" w:hAnsi="Arial" w:cs="Arial"/>
          <w:b/>
          <w:bCs/>
          <w:sz w:val="24"/>
          <w:szCs w:val="24"/>
          <w:lang w:val="es-AR"/>
        </w:rPr>
        <w:t>Ederson</w:t>
      </w:r>
      <w:proofErr w:type="spellEnd"/>
      <w:r w:rsidRPr="003778EF">
        <w:rPr>
          <w:rFonts w:ascii="Arial" w:hAnsi="Arial" w:cs="Arial"/>
          <w:b/>
          <w:bCs/>
          <w:sz w:val="24"/>
          <w:szCs w:val="24"/>
          <w:lang w:val="es-AR"/>
        </w:rPr>
        <w:t xml:space="preserve">. Defensores: 3 Fagner,4 Taison,5 Gaku,6 </w:t>
      </w:r>
      <w:proofErr w:type="gramStart"/>
      <w:r w:rsidRPr="003778EF">
        <w:rPr>
          <w:rFonts w:ascii="Arial" w:hAnsi="Arial" w:cs="Arial"/>
          <w:b/>
          <w:bCs/>
          <w:sz w:val="24"/>
          <w:szCs w:val="24"/>
          <w:lang w:val="es-AR"/>
        </w:rPr>
        <w:t>Leonesa</w:t>
      </w:r>
      <w:proofErr w:type="gramEnd"/>
      <w:r w:rsidRPr="003778EF">
        <w:rPr>
          <w:rFonts w:ascii="Arial" w:hAnsi="Arial" w:cs="Arial"/>
          <w:b/>
          <w:bCs/>
          <w:sz w:val="24"/>
          <w:szCs w:val="24"/>
          <w:lang w:val="es-AR"/>
        </w:rPr>
        <w:t xml:space="preserve">. Mediocampistas: 9 </w:t>
      </w:r>
      <w:proofErr w:type="spellStart"/>
      <w:r w:rsidRPr="003778EF">
        <w:rPr>
          <w:rFonts w:ascii="Arial" w:hAnsi="Arial" w:cs="Arial"/>
          <w:b/>
          <w:bCs/>
          <w:sz w:val="24"/>
          <w:szCs w:val="24"/>
          <w:lang w:val="es-AR"/>
        </w:rPr>
        <w:t>Yusuke</w:t>
      </w:r>
      <w:proofErr w:type="spellEnd"/>
      <w:r w:rsidRPr="003778EF">
        <w:rPr>
          <w:rFonts w:ascii="Arial" w:hAnsi="Arial" w:cs="Arial"/>
          <w:b/>
          <w:bCs/>
          <w:sz w:val="24"/>
          <w:szCs w:val="24"/>
          <w:lang w:val="es-AR"/>
        </w:rPr>
        <w:t xml:space="preserve">, 8 </w:t>
      </w:r>
      <w:proofErr w:type="spellStart"/>
      <w:r w:rsidRPr="003778EF">
        <w:rPr>
          <w:rFonts w:ascii="Arial" w:hAnsi="Arial" w:cs="Arial"/>
          <w:b/>
          <w:bCs/>
          <w:sz w:val="24"/>
          <w:szCs w:val="24"/>
          <w:lang w:val="es-AR"/>
        </w:rPr>
        <w:t>Daisuke</w:t>
      </w:r>
      <w:proofErr w:type="spellEnd"/>
      <w:r w:rsidRPr="003778EF">
        <w:rPr>
          <w:rFonts w:ascii="Arial" w:hAnsi="Arial" w:cs="Arial"/>
          <w:b/>
          <w:bCs/>
          <w:sz w:val="24"/>
          <w:szCs w:val="24"/>
          <w:lang w:val="es-AR"/>
        </w:rPr>
        <w:t xml:space="preserve">, 7 </w:t>
      </w:r>
      <w:proofErr w:type="spellStart"/>
      <w:r w:rsidRPr="003778EF">
        <w:rPr>
          <w:rFonts w:ascii="Arial" w:hAnsi="Arial" w:cs="Arial"/>
          <w:b/>
          <w:bCs/>
          <w:sz w:val="24"/>
          <w:szCs w:val="24"/>
          <w:lang w:val="es-AR"/>
        </w:rPr>
        <w:t>Eibar</w:t>
      </w:r>
      <w:proofErr w:type="spellEnd"/>
      <w:r w:rsidRPr="003778EF">
        <w:rPr>
          <w:rFonts w:ascii="Arial" w:hAnsi="Arial" w:cs="Arial"/>
          <w:b/>
          <w:bCs/>
          <w:sz w:val="24"/>
          <w:szCs w:val="24"/>
          <w:lang w:val="es-AR"/>
        </w:rPr>
        <w:t xml:space="preserve">, 13 </w:t>
      </w:r>
      <w:proofErr w:type="spellStart"/>
      <w:r w:rsidRPr="003778EF">
        <w:rPr>
          <w:rFonts w:ascii="Arial" w:hAnsi="Arial" w:cs="Arial"/>
          <w:b/>
          <w:bCs/>
          <w:sz w:val="24"/>
          <w:szCs w:val="24"/>
          <w:lang w:val="es-AR"/>
        </w:rPr>
        <w:t>Inui</w:t>
      </w:r>
      <w:proofErr w:type="spellEnd"/>
      <w:r w:rsidRPr="003778EF">
        <w:rPr>
          <w:rFonts w:ascii="Arial" w:hAnsi="Arial" w:cs="Arial"/>
          <w:b/>
          <w:bCs/>
          <w:sz w:val="24"/>
          <w:szCs w:val="24"/>
          <w:lang w:val="es-AR"/>
        </w:rPr>
        <w:t xml:space="preserve">. Delanteros: 11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19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4BC209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Formación del equipo C.F.G, 3-4-3.</w:t>
      </w:r>
    </w:p>
    <w:p w14:paraId="6DF16EFF"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Arquero: 1 Takeru. Defensores: 14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13 </w:t>
      </w:r>
      <w:proofErr w:type="spellStart"/>
      <w:r w:rsidRPr="003778EF">
        <w:rPr>
          <w:rFonts w:ascii="Arial" w:hAnsi="Arial" w:cs="Arial"/>
          <w:b/>
          <w:bCs/>
          <w:sz w:val="24"/>
          <w:szCs w:val="24"/>
          <w:lang w:val="es-AR"/>
        </w:rPr>
        <w:t>Junichi</w:t>
      </w:r>
      <w:proofErr w:type="spellEnd"/>
      <w:r w:rsidRPr="003778EF">
        <w:rPr>
          <w:rFonts w:ascii="Arial" w:hAnsi="Arial" w:cs="Arial"/>
          <w:b/>
          <w:bCs/>
          <w:sz w:val="24"/>
          <w:szCs w:val="24"/>
          <w:lang w:val="es-AR"/>
        </w:rPr>
        <w:t xml:space="preserve">, 3 Uchida. Mediocampistas: 9 Daigo, 7 Mike, 8 Yuya </w:t>
      </w:r>
      <w:proofErr w:type="spellStart"/>
      <w:r w:rsidRPr="003778EF">
        <w:rPr>
          <w:rFonts w:ascii="Arial" w:hAnsi="Arial" w:cs="Arial"/>
          <w:b/>
          <w:bCs/>
          <w:sz w:val="24"/>
          <w:szCs w:val="24"/>
          <w:lang w:val="es-AR"/>
        </w:rPr>
        <w:t>Kubo</w:t>
      </w:r>
      <w:proofErr w:type="spellEnd"/>
      <w:r w:rsidRPr="003778EF">
        <w:rPr>
          <w:rFonts w:ascii="Arial" w:hAnsi="Arial" w:cs="Arial"/>
          <w:b/>
          <w:bCs/>
          <w:sz w:val="24"/>
          <w:szCs w:val="24"/>
          <w:lang w:val="es-AR"/>
        </w:rPr>
        <w:t xml:space="preserve">, 22 </w:t>
      </w:r>
      <w:proofErr w:type="spellStart"/>
      <w:r w:rsidRPr="003778EF">
        <w:rPr>
          <w:rFonts w:ascii="Arial" w:hAnsi="Arial" w:cs="Arial"/>
          <w:b/>
          <w:bCs/>
          <w:sz w:val="24"/>
          <w:szCs w:val="24"/>
          <w:lang w:val="es-AR"/>
        </w:rPr>
        <w:t>Okasaki</w:t>
      </w:r>
      <w:proofErr w:type="spellEnd"/>
      <w:r w:rsidRPr="003778EF">
        <w:rPr>
          <w:rFonts w:ascii="Arial" w:hAnsi="Arial" w:cs="Arial"/>
          <w:b/>
          <w:bCs/>
          <w:sz w:val="24"/>
          <w:szCs w:val="24"/>
          <w:lang w:val="es-AR"/>
        </w:rPr>
        <w:t xml:space="preserve">. Delanteros: 11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10 Oziel, 19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p>
    <w:p w14:paraId="623C0DE4" w14:textId="292F9ED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aplausos, gritos de aliento, </w:t>
      </w:r>
      <w:r w:rsidR="00EF2094" w:rsidRPr="003778EF">
        <w:rPr>
          <w:rFonts w:ascii="Arial" w:hAnsi="Arial" w:cs="Arial"/>
          <w:b/>
          <w:bCs/>
          <w:sz w:val="24"/>
          <w:szCs w:val="24"/>
          <w:lang w:val="es-AR"/>
        </w:rPr>
        <w:t>silbidos</w:t>
      </w:r>
      <w:r w:rsidRPr="003778EF">
        <w:rPr>
          <w:rFonts w:ascii="Arial" w:hAnsi="Arial" w:cs="Arial"/>
          <w:b/>
          <w:bCs/>
          <w:sz w:val="24"/>
          <w:szCs w:val="24"/>
          <w:lang w:val="es-AR"/>
        </w:rPr>
        <w:t xml:space="preserve"> y </w:t>
      </w:r>
      <w:r w:rsidR="00EF2094" w:rsidRPr="003778EF">
        <w:rPr>
          <w:rFonts w:ascii="Arial" w:hAnsi="Arial" w:cs="Arial"/>
          <w:b/>
          <w:bCs/>
          <w:sz w:val="24"/>
          <w:szCs w:val="24"/>
          <w:lang w:val="es-AR"/>
        </w:rPr>
        <w:t>algún</w:t>
      </w:r>
      <w:r w:rsidRPr="003778EF">
        <w:rPr>
          <w:rFonts w:ascii="Arial" w:hAnsi="Arial" w:cs="Arial"/>
          <w:b/>
          <w:bCs/>
          <w:sz w:val="24"/>
          <w:szCs w:val="24"/>
          <w:lang w:val="es-AR"/>
        </w:rPr>
        <w:t xml:space="preserve"> que otro leve insulto al equipo contrario.</w:t>
      </w:r>
    </w:p>
    <w:p w14:paraId="34EDDB5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dos capitanes parados uno frente al otro crea expectativas de un gran enfrentamiento.</w:t>
      </w:r>
    </w:p>
    <w:p w14:paraId="2404679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La sonrisa de Oziel solo representa un poco de desinterés y confianza en sí mismo.</w:t>
      </w:r>
    </w:p>
    <w:p w14:paraId="580683D6" w14:textId="762E7C48"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muestran una leve sonrisa mientras sus ojos serios observan fijamente a su contrincante.</w:t>
      </w:r>
    </w:p>
    <w:p w14:paraId="0CFC983D" w14:textId="703D40C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-Tus goles no son ni la mitad que los míos. ¿Aun así piensas ganarme con tu equipo?</w:t>
      </w:r>
    </w:p>
    <w:p w14:paraId="51691A6D" w14:textId="0A05E3D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sueltan un leve respiro mientras observa hacia detrás de </w:t>
      </w:r>
      <w:proofErr w:type="spellStart"/>
      <w:r w:rsidR="00EF2094">
        <w:rPr>
          <w:rFonts w:ascii="Arial" w:hAnsi="Arial" w:cs="Arial"/>
          <w:b/>
          <w:bCs/>
          <w:sz w:val="24"/>
          <w:szCs w:val="24"/>
          <w:lang w:val="es-AR"/>
        </w:rPr>
        <w:t>Ikki</w:t>
      </w:r>
      <w:proofErr w:type="spellEnd"/>
      <w:r w:rsidRPr="003778EF">
        <w:rPr>
          <w:rFonts w:ascii="Arial" w:hAnsi="Arial" w:cs="Arial"/>
          <w:b/>
          <w:bCs/>
          <w:sz w:val="24"/>
          <w:szCs w:val="24"/>
          <w:lang w:val="es-AR"/>
        </w:rPr>
        <w:t>, hacia el equipo L.E.</w:t>
      </w:r>
    </w:p>
    <w:p w14:paraId="48279F43" w14:textId="4A367FE2"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 solo veo jugadores normales. </w:t>
      </w:r>
      <w:r w:rsidR="00BD6341" w:rsidRPr="003778EF">
        <w:rPr>
          <w:rFonts w:ascii="Arial" w:hAnsi="Arial" w:cs="Arial"/>
          <w:b/>
          <w:bCs/>
          <w:sz w:val="24"/>
          <w:szCs w:val="24"/>
          <w:lang w:val="es-AR"/>
        </w:rPr>
        <w:t>Tú</w:t>
      </w:r>
      <w:r w:rsidRPr="003778EF">
        <w:rPr>
          <w:rFonts w:ascii="Arial" w:hAnsi="Arial" w:cs="Arial"/>
          <w:b/>
          <w:bCs/>
          <w:sz w:val="24"/>
          <w:szCs w:val="24"/>
          <w:lang w:val="es-AR"/>
        </w:rPr>
        <w:t xml:space="preserve"> y yo no vamos a participar, hare todo lo posible para que los únicos que jueguen sean ellos. </w:t>
      </w:r>
      <w:r w:rsidR="00EF2094">
        <w:rPr>
          <w:rFonts w:ascii="Arial" w:hAnsi="Arial" w:cs="Arial"/>
          <w:b/>
          <w:bCs/>
          <w:sz w:val="24"/>
          <w:szCs w:val="24"/>
          <w:lang w:val="es-AR"/>
        </w:rPr>
        <w:t>A</w:t>
      </w:r>
      <w:r w:rsidRPr="003778EF">
        <w:rPr>
          <w:rFonts w:ascii="Arial" w:hAnsi="Arial" w:cs="Arial"/>
          <w:b/>
          <w:bCs/>
          <w:sz w:val="24"/>
          <w:szCs w:val="24"/>
          <w:lang w:val="es-AR"/>
        </w:rPr>
        <w:t>demás… solo eres un jugador con 4 goles de rebote, no me impresiona en lo absoluto.</w:t>
      </w:r>
    </w:p>
    <w:p w14:paraId="3315BB1C" w14:textId="217C729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frunce el entrecejo mientras </w:t>
      </w:r>
      <w:r w:rsidR="00EF2094">
        <w:rPr>
          <w:rFonts w:ascii="Arial" w:hAnsi="Arial" w:cs="Arial"/>
          <w:b/>
          <w:bCs/>
          <w:sz w:val="24"/>
          <w:szCs w:val="24"/>
          <w:lang w:val="es-AR"/>
        </w:rPr>
        <w:t xml:space="preserve">su sonrisa se borra rápidamente. </w:t>
      </w:r>
    </w:p>
    <w:p w14:paraId="63B7FEFB"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-Son 40 goles.</w:t>
      </w:r>
    </w:p>
    <w:p w14:paraId="24BDCCE9" w14:textId="73B608C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eso… sabía que había un 4, es lo único </w:t>
      </w:r>
      <w:r w:rsidR="00720F3B" w:rsidRPr="003778EF">
        <w:rPr>
          <w:rFonts w:ascii="Arial" w:hAnsi="Arial" w:cs="Arial"/>
          <w:b/>
          <w:bCs/>
          <w:sz w:val="24"/>
          <w:szCs w:val="24"/>
          <w:lang w:val="es-AR"/>
        </w:rPr>
        <w:t>de lo que</w:t>
      </w:r>
      <w:r w:rsidRPr="003778EF">
        <w:rPr>
          <w:rFonts w:ascii="Arial" w:hAnsi="Arial" w:cs="Arial"/>
          <w:b/>
          <w:bCs/>
          <w:sz w:val="24"/>
          <w:szCs w:val="24"/>
          <w:lang w:val="es-AR"/>
        </w:rPr>
        <w:t xml:space="preserve"> acuerdo.</w:t>
      </w:r>
    </w:p>
    <w:p w14:paraId="206AC57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w:t>
      </w:r>
    </w:p>
    <w:p w14:paraId="3B25156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árbitro se acerca y les entrega la pelota a los pies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18B307B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silbato resuena y el partido entre dos jóvenes y grandes matemáticos da comienzo. </w:t>
      </w:r>
    </w:p>
    <w:p w14:paraId="273B64D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visitantes empiezan.</w:t>
      </w:r>
    </w:p>
    <w:p w14:paraId="2C97C3BA" w14:textId="256FD20C"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=19= hace un pace corto hacia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=11=, este se adelanta y espera que le regrese el pase rápidamente.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=11= intenta pasar por medio del pase para </w:t>
      </w:r>
      <w:r w:rsidR="00EF2094">
        <w:rPr>
          <w:rFonts w:ascii="Arial" w:hAnsi="Arial" w:cs="Arial"/>
          <w:b/>
          <w:bCs/>
          <w:sz w:val="24"/>
          <w:szCs w:val="24"/>
          <w:lang w:val="es-AR"/>
        </w:rPr>
        <w:t>interceptarlo en</w:t>
      </w:r>
      <w:r w:rsidRPr="003778EF">
        <w:rPr>
          <w:rFonts w:ascii="Arial" w:hAnsi="Arial" w:cs="Arial"/>
          <w:b/>
          <w:bCs/>
          <w:sz w:val="24"/>
          <w:szCs w:val="24"/>
          <w:lang w:val="es-AR"/>
        </w:rPr>
        <w:t xml:space="preserve"> el camino con un cabezazo rápido, pero la pelota pasa sobre él.</w:t>
      </w:r>
    </w:p>
    <w:p w14:paraId="553C7E93" w14:textId="0AED36A8"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Mike=7= y </w:t>
      </w:r>
      <w:proofErr w:type="spellStart"/>
      <w:r w:rsidRPr="003778EF">
        <w:rPr>
          <w:rFonts w:ascii="Arial" w:hAnsi="Arial" w:cs="Arial"/>
          <w:b/>
          <w:bCs/>
          <w:sz w:val="24"/>
          <w:szCs w:val="24"/>
          <w:lang w:val="es-AR"/>
        </w:rPr>
        <w:t>Yuyakubo</w:t>
      </w:r>
      <w:proofErr w:type="spellEnd"/>
      <w:r w:rsidRPr="003778EF">
        <w:rPr>
          <w:rFonts w:ascii="Arial" w:hAnsi="Arial" w:cs="Arial"/>
          <w:b/>
          <w:bCs/>
          <w:sz w:val="24"/>
          <w:szCs w:val="24"/>
          <w:lang w:val="es-AR"/>
        </w:rPr>
        <w:t xml:space="preserve">=8= intentan detenerlo apresuradamente, pero la velocidad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es rápida y cuesta bastante seguirlo. En el momento que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=14 ve esto se le adelanta a darle frente, </w:t>
      </w:r>
      <w:proofErr w:type="spellStart"/>
      <w:r w:rsidRPr="003778EF">
        <w:rPr>
          <w:rFonts w:ascii="Arial" w:hAnsi="Arial" w:cs="Arial"/>
          <w:b/>
          <w:bCs/>
          <w:sz w:val="24"/>
          <w:szCs w:val="24"/>
          <w:lang w:val="es-AR"/>
        </w:rPr>
        <w:t>Junichi</w:t>
      </w:r>
      <w:proofErr w:type="spellEnd"/>
      <w:r w:rsidRPr="003778EF">
        <w:rPr>
          <w:rFonts w:ascii="Arial" w:hAnsi="Arial" w:cs="Arial"/>
          <w:b/>
          <w:bCs/>
          <w:sz w:val="24"/>
          <w:szCs w:val="24"/>
          <w:lang w:val="es-AR"/>
        </w:rPr>
        <w:t>=13= y Uchida</w:t>
      </w:r>
      <w:r w:rsidR="00720F3B" w:rsidRPr="003778EF">
        <w:rPr>
          <w:rFonts w:ascii="Arial" w:hAnsi="Arial" w:cs="Arial"/>
          <w:b/>
          <w:bCs/>
          <w:sz w:val="24"/>
          <w:szCs w:val="24"/>
          <w:lang w:val="es-AR"/>
        </w:rPr>
        <w:t xml:space="preserve">=3= </w:t>
      </w:r>
      <w:r w:rsidRPr="003778EF">
        <w:rPr>
          <w:rFonts w:ascii="Arial" w:hAnsi="Arial" w:cs="Arial"/>
          <w:b/>
          <w:bCs/>
          <w:sz w:val="24"/>
          <w:szCs w:val="24"/>
          <w:lang w:val="es-AR"/>
        </w:rPr>
        <w:t xml:space="preserve">intentan mantenerse atrás y abrirse un poco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para cubrir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terreno por si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no logra detenerlo.</w:t>
      </w:r>
    </w:p>
    <w:p w14:paraId="76D6420F" w14:textId="74270912" w:rsidR="00720F3B" w:rsidRPr="003778EF" w:rsidRDefault="00720F3B"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lo observa y sabe que no le pasara</w:t>
      </w:r>
      <w:r w:rsidR="00EF2094">
        <w:rPr>
          <w:rFonts w:ascii="Arial" w:hAnsi="Arial" w:cs="Arial"/>
          <w:b/>
          <w:bCs/>
          <w:sz w:val="24"/>
          <w:szCs w:val="24"/>
          <w:lang w:val="es-AR"/>
        </w:rPr>
        <w:t>n</w:t>
      </w:r>
      <w:r w:rsidRPr="003778EF">
        <w:rPr>
          <w:rFonts w:ascii="Arial" w:hAnsi="Arial" w:cs="Arial"/>
          <w:b/>
          <w:bCs/>
          <w:sz w:val="24"/>
          <w:szCs w:val="24"/>
          <w:lang w:val="es-AR"/>
        </w:rPr>
        <w:t xml:space="preserve"> en agilidad, es más delgado y atlético, tiene más probabilidad de que se la quite por ser más </w:t>
      </w:r>
      <w:r w:rsidR="00104E70">
        <w:rPr>
          <w:rFonts w:ascii="Arial" w:hAnsi="Arial" w:cs="Arial"/>
          <w:b/>
          <w:bCs/>
          <w:sz w:val="24"/>
          <w:szCs w:val="24"/>
          <w:lang w:val="es-AR"/>
        </w:rPr>
        <w:t>hábil</w:t>
      </w:r>
      <w:r w:rsidRPr="003778EF">
        <w:rPr>
          <w:rFonts w:ascii="Arial" w:hAnsi="Arial" w:cs="Arial"/>
          <w:b/>
          <w:bCs/>
          <w:sz w:val="24"/>
          <w:szCs w:val="24"/>
          <w:lang w:val="es-AR"/>
        </w:rPr>
        <w:t xml:space="preserve">. Por la forma en la que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corre se nota que sus movimientos se basan en el equilibrio al correr, con solo verlo correr se nota que no se caerá, aunque este a algunos centímetros del suelo.</w:t>
      </w:r>
    </w:p>
    <w:p w14:paraId="3EE00256" w14:textId="692B42F7" w:rsidR="00093D37" w:rsidRPr="003778EF" w:rsidRDefault="00F60683" w:rsidP="009657EA">
      <w:pPr>
        <w:spacing w:line="360" w:lineRule="auto"/>
        <w:rPr>
          <w:rFonts w:ascii="Arial" w:hAnsi="Arial" w:cs="Arial"/>
          <w:b/>
          <w:bCs/>
          <w:sz w:val="24"/>
          <w:szCs w:val="24"/>
          <w:lang w:val="es-AR"/>
        </w:rPr>
      </w:pPr>
      <w:r w:rsidRPr="003778EF">
        <w:rPr>
          <w:rFonts w:ascii="Arial" w:hAnsi="Arial" w:cs="Arial"/>
          <w:b/>
          <w:bCs/>
          <w:sz w:val="24"/>
          <w:szCs w:val="24"/>
          <w:lang w:val="es-AR"/>
        </w:rPr>
        <w:t>Patea la pelota hacia la red eléctrica del lado izquierdo,</w:t>
      </w:r>
      <w:r w:rsidR="00093D37" w:rsidRPr="003778EF">
        <w:rPr>
          <w:rFonts w:ascii="Arial" w:hAnsi="Arial" w:cs="Arial"/>
          <w:b/>
          <w:bCs/>
          <w:sz w:val="24"/>
          <w:szCs w:val="24"/>
          <w:lang w:val="es-AR"/>
        </w:rPr>
        <w:t xml:space="preserve"> mucho antes de estar frente a </w:t>
      </w:r>
      <w:proofErr w:type="spellStart"/>
      <w:r w:rsidR="00093D37" w:rsidRPr="003778EF">
        <w:rPr>
          <w:rFonts w:ascii="Arial" w:hAnsi="Arial" w:cs="Arial"/>
          <w:b/>
          <w:bCs/>
          <w:sz w:val="24"/>
          <w:szCs w:val="24"/>
          <w:lang w:val="es-AR"/>
        </w:rPr>
        <w:t>Wakui</w:t>
      </w:r>
      <w:proofErr w:type="spellEnd"/>
      <w:r w:rsidR="00093D37" w:rsidRPr="003778EF">
        <w:rPr>
          <w:rFonts w:ascii="Arial" w:hAnsi="Arial" w:cs="Arial"/>
          <w:b/>
          <w:bCs/>
          <w:sz w:val="24"/>
          <w:szCs w:val="24"/>
          <w:lang w:val="es-AR"/>
        </w:rPr>
        <w:t xml:space="preserve">. La velocidad con la que hizo el pase es morosa así que </w:t>
      </w:r>
      <w:proofErr w:type="spellStart"/>
      <w:r w:rsidR="00093D37" w:rsidRPr="003778EF">
        <w:rPr>
          <w:rFonts w:ascii="Arial" w:hAnsi="Arial" w:cs="Arial"/>
          <w:b/>
          <w:bCs/>
          <w:sz w:val="24"/>
          <w:szCs w:val="24"/>
          <w:lang w:val="es-AR"/>
        </w:rPr>
        <w:t>Okasaki</w:t>
      </w:r>
      <w:proofErr w:type="spellEnd"/>
      <w:r w:rsidR="00093D37" w:rsidRPr="003778EF">
        <w:rPr>
          <w:rFonts w:ascii="Arial" w:hAnsi="Arial" w:cs="Arial"/>
          <w:b/>
          <w:bCs/>
          <w:sz w:val="24"/>
          <w:szCs w:val="24"/>
          <w:lang w:val="es-AR"/>
        </w:rPr>
        <w:t xml:space="preserve">=22= intenta adelantarse para ver si puede pararla antes </w:t>
      </w:r>
      <w:r w:rsidRPr="003778EF">
        <w:rPr>
          <w:rFonts w:ascii="Arial" w:hAnsi="Arial" w:cs="Arial"/>
          <w:b/>
          <w:bCs/>
          <w:sz w:val="24"/>
          <w:szCs w:val="24"/>
          <w:lang w:val="es-AR"/>
        </w:rPr>
        <w:t>de que el choque eléctrico le de velocidad</w:t>
      </w:r>
      <w:r w:rsidR="00104E70">
        <w:rPr>
          <w:rFonts w:ascii="Arial" w:hAnsi="Arial" w:cs="Arial"/>
          <w:b/>
          <w:bCs/>
          <w:sz w:val="24"/>
          <w:szCs w:val="24"/>
          <w:lang w:val="es-AR"/>
        </w:rPr>
        <w:t xml:space="preserve"> a la pelota</w:t>
      </w:r>
      <w:r w:rsidRPr="003778EF">
        <w:rPr>
          <w:rFonts w:ascii="Arial" w:hAnsi="Arial" w:cs="Arial"/>
          <w:b/>
          <w:bCs/>
          <w:sz w:val="24"/>
          <w:szCs w:val="24"/>
          <w:lang w:val="es-AR"/>
        </w:rPr>
        <w:t>.</w:t>
      </w:r>
      <w:r w:rsidR="00093D37" w:rsidRPr="003778EF">
        <w:rPr>
          <w:rFonts w:ascii="Arial" w:hAnsi="Arial" w:cs="Arial"/>
          <w:b/>
          <w:bCs/>
          <w:sz w:val="24"/>
          <w:szCs w:val="24"/>
          <w:lang w:val="es-AR"/>
        </w:rPr>
        <w:t xml:space="preserve"> </w:t>
      </w:r>
    </w:p>
    <w:p w14:paraId="32C68565"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evade rápidamente con un giro de su cuerpo a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que se distrae con la pelota. Sus movimientos no se equiparán a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pero su velocidad es en la que se destaca y aprovecha su habilidad para destacar.</w:t>
      </w:r>
    </w:p>
    <w:p w14:paraId="04F8399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adelanta lo suficiente, pero se detiene un poco antes de llegar a </w:t>
      </w:r>
      <w:proofErr w:type="spellStart"/>
      <w:r w:rsidRPr="003778EF">
        <w:rPr>
          <w:rFonts w:ascii="Arial" w:hAnsi="Arial" w:cs="Arial"/>
          <w:b/>
          <w:bCs/>
          <w:sz w:val="24"/>
          <w:szCs w:val="24"/>
          <w:lang w:val="es-AR"/>
        </w:rPr>
        <w:t>Junichi</w:t>
      </w:r>
      <w:proofErr w:type="spellEnd"/>
      <w:r w:rsidRPr="003778EF">
        <w:rPr>
          <w:rFonts w:ascii="Arial" w:hAnsi="Arial" w:cs="Arial"/>
          <w:b/>
          <w:bCs/>
          <w:sz w:val="24"/>
          <w:szCs w:val="24"/>
          <w:lang w:val="es-AR"/>
        </w:rPr>
        <w:t xml:space="preserve"> y Uchida para levantar su rodilla derecha. </w:t>
      </w:r>
    </w:p>
    <w:p w14:paraId="41C68E7B"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Uchida se adelanta un poco para interceptarlo.</w:t>
      </w:r>
    </w:p>
    <w:p w14:paraId="7954CDBC" w14:textId="26AD0BF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La pelota empieza a girar en la red eléctrica con un sonido metálico y </w:t>
      </w:r>
      <w:r w:rsidR="00F60683" w:rsidRPr="003778EF">
        <w:rPr>
          <w:rFonts w:ascii="Arial" w:hAnsi="Arial" w:cs="Arial"/>
          <w:b/>
          <w:bCs/>
          <w:sz w:val="24"/>
          <w:szCs w:val="24"/>
          <w:lang w:val="es-AR"/>
        </w:rPr>
        <w:t xml:space="preserve">con </w:t>
      </w:r>
      <w:r w:rsidRPr="003778EF">
        <w:rPr>
          <w:rFonts w:ascii="Arial" w:hAnsi="Arial" w:cs="Arial"/>
          <w:b/>
          <w:bCs/>
          <w:sz w:val="24"/>
          <w:szCs w:val="24"/>
          <w:lang w:val="es-AR"/>
        </w:rPr>
        <w:t>un poco de estática sale desprendid</w:t>
      </w:r>
      <w:r w:rsidR="00104E70">
        <w:rPr>
          <w:rFonts w:ascii="Arial" w:hAnsi="Arial" w:cs="Arial"/>
          <w:b/>
          <w:bCs/>
          <w:sz w:val="24"/>
          <w:szCs w:val="24"/>
          <w:lang w:val="es-AR"/>
        </w:rPr>
        <w:t>a</w:t>
      </w:r>
      <w:r w:rsidRPr="003778EF">
        <w:rPr>
          <w:rFonts w:ascii="Arial" w:hAnsi="Arial" w:cs="Arial"/>
          <w:b/>
          <w:bCs/>
          <w:sz w:val="24"/>
          <w:szCs w:val="24"/>
          <w:lang w:val="es-AR"/>
        </w:rPr>
        <w:t xml:space="preserve"> de la red a una gran velocidad.</w:t>
      </w:r>
    </w:p>
    <w:p w14:paraId="4565A952"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la detiene con su rodilla. Uchida se encuentra muy cerca de él, casi al frente.</w:t>
      </w:r>
    </w:p>
    <w:p w14:paraId="50F8040B" w14:textId="77777777" w:rsidR="00104E70" w:rsidRPr="003778EF" w:rsidRDefault="00104E70" w:rsidP="00104E70">
      <w:pPr>
        <w:spacing w:line="360" w:lineRule="auto"/>
        <w:rPr>
          <w:rFonts w:ascii="Arial" w:hAnsi="Arial" w:cs="Arial"/>
          <w:b/>
          <w:bCs/>
          <w:sz w:val="24"/>
          <w:szCs w:val="24"/>
          <w:lang w:val="es-AR"/>
        </w:rPr>
      </w:pPr>
      <w:r w:rsidRPr="003778EF">
        <w:rPr>
          <w:rFonts w:ascii="Arial" w:hAnsi="Arial" w:cs="Arial"/>
          <w:b/>
          <w:bCs/>
          <w:sz w:val="24"/>
          <w:szCs w:val="24"/>
          <w:lang w:val="es-AR"/>
        </w:rPr>
        <w:t>S</w:t>
      </w:r>
      <w:r>
        <w:rPr>
          <w:rFonts w:ascii="Arial" w:hAnsi="Arial" w:cs="Arial"/>
          <w:b/>
          <w:bCs/>
          <w:sz w:val="24"/>
          <w:szCs w:val="24"/>
          <w:lang w:val="es-AR"/>
        </w:rPr>
        <w:t>u</w:t>
      </w:r>
      <w:r w:rsidRPr="003778EF">
        <w:rPr>
          <w:rFonts w:ascii="Arial" w:hAnsi="Arial" w:cs="Arial"/>
          <w:b/>
          <w:bCs/>
          <w:sz w:val="24"/>
          <w:szCs w:val="24"/>
          <w:lang w:val="es-AR"/>
        </w:rPr>
        <w:t xml:space="preserve"> pierna izquierda levanta levemente la pelota pasándola por encima de Uchida, </w:t>
      </w:r>
      <w:r>
        <w:rPr>
          <w:rFonts w:ascii="Arial" w:hAnsi="Arial" w:cs="Arial"/>
          <w:b/>
          <w:bCs/>
          <w:sz w:val="24"/>
          <w:szCs w:val="24"/>
          <w:lang w:val="es-AR"/>
        </w:rPr>
        <w:t>luego lo rodea para recuperar la pelota que</w:t>
      </w:r>
      <w:r w:rsidRPr="003778EF">
        <w:rPr>
          <w:rFonts w:ascii="Arial" w:hAnsi="Arial" w:cs="Arial"/>
          <w:b/>
          <w:bCs/>
          <w:sz w:val="24"/>
          <w:szCs w:val="24"/>
          <w:lang w:val="es-AR"/>
        </w:rPr>
        <w:t xml:space="preserve"> cae frente a él como si supiera la distancia que </w:t>
      </w:r>
      <w:r>
        <w:rPr>
          <w:rFonts w:ascii="Arial" w:hAnsi="Arial" w:cs="Arial"/>
          <w:b/>
          <w:bCs/>
          <w:sz w:val="24"/>
          <w:szCs w:val="24"/>
          <w:lang w:val="es-AR"/>
        </w:rPr>
        <w:t>recorrería,</w:t>
      </w:r>
      <w:r w:rsidRPr="003778EF">
        <w:rPr>
          <w:rFonts w:ascii="Arial" w:hAnsi="Arial" w:cs="Arial"/>
          <w:b/>
          <w:bCs/>
          <w:sz w:val="24"/>
          <w:szCs w:val="24"/>
          <w:lang w:val="es-AR"/>
        </w:rPr>
        <w:t xml:space="preserve"> y sin dudar </w:t>
      </w:r>
      <w:r>
        <w:rPr>
          <w:rFonts w:ascii="Arial" w:hAnsi="Arial" w:cs="Arial"/>
          <w:b/>
          <w:bCs/>
          <w:sz w:val="24"/>
          <w:szCs w:val="24"/>
          <w:lang w:val="es-AR"/>
        </w:rPr>
        <w:t xml:space="preserve">la </w:t>
      </w:r>
      <w:r w:rsidRPr="003778EF">
        <w:rPr>
          <w:rFonts w:ascii="Arial" w:hAnsi="Arial" w:cs="Arial"/>
          <w:b/>
          <w:bCs/>
          <w:sz w:val="24"/>
          <w:szCs w:val="24"/>
          <w:lang w:val="es-AR"/>
        </w:rPr>
        <w:t>patea</w:t>
      </w:r>
      <w:r>
        <w:rPr>
          <w:rFonts w:ascii="Arial" w:hAnsi="Arial" w:cs="Arial"/>
          <w:b/>
          <w:bCs/>
          <w:sz w:val="24"/>
          <w:szCs w:val="24"/>
          <w:lang w:val="es-AR"/>
        </w:rPr>
        <w:t>.</w:t>
      </w:r>
    </w:p>
    <w:p w14:paraId="505FD68A"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intenta adelantarse, pero es tarde.</w:t>
      </w:r>
    </w:p>
    <w:p w14:paraId="07B6453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dedos de Takeru acarician la pelota a dura penas.</w:t>
      </w:r>
    </w:p>
    <w:p w14:paraId="768A746B" w14:textId="400C108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fue demasiado rápida y paso</w:t>
      </w:r>
      <w:r w:rsidR="00104E70">
        <w:rPr>
          <w:rFonts w:ascii="Arial" w:hAnsi="Arial" w:cs="Arial"/>
          <w:b/>
          <w:bCs/>
          <w:sz w:val="24"/>
          <w:szCs w:val="24"/>
          <w:lang w:val="es-AR"/>
        </w:rPr>
        <w:t xml:space="preserve"> sin que Takeru pudiera hacer nada</w:t>
      </w:r>
      <w:r w:rsidRPr="003778EF">
        <w:rPr>
          <w:rFonts w:ascii="Arial" w:hAnsi="Arial" w:cs="Arial"/>
          <w:b/>
          <w:bCs/>
          <w:sz w:val="24"/>
          <w:szCs w:val="24"/>
          <w:lang w:val="es-AR"/>
        </w:rPr>
        <w:t>.</w:t>
      </w:r>
    </w:p>
    <w:p w14:paraId="533CA723" w14:textId="77777777" w:rsidR="00F60683" w:rsidRPr="003778EF" w:rsidRDefault="00F6068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Uchida se gira, traga saliva mientras observa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sonriendo con arrogancia.</w:t>
      </w:r>
    </w:p>
    <w:p w14:paraId="1AA6FF8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-Pueden ser un gran equipo, algunos con mucha agilidad en movilidad o buenos para defender, pero mi velocidad y mis pases son más rápidos. </w:t>
      </w:r>
    </w:p>
    <w:p w14:paraId="13A5142B"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sonríe mientras se retirar caminando hacia el medio de la cancha a sacar nuevamente.</w:t>
      </w:r>
    </w:p>
    <w:p w14:paraId="3F03655A" w14:textId="1B63AF7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Ni un festejo del equipo</w:t>
      </w:r>
      <w:r w:rsidR="00104E70">
        <w:rPr>
          <w:rFonts w:ascii="Arial" w:hAnsi="Arial" w:cs="Arial"/>
          <w:b/>
          <w:bCs/>
          <w:sz w:val="24"/>
          <w:szCs w:val="24"/>
          <w:lang w:val="es-AR"/>
        </w:rPr>
        <w:t xml:space="preserve"> de </w:t>
      </w:r>
      <w:proofErr w:type="spellStart"/>
      <w:r w:rsidR="00104E70">
        <w:rPr>
          <w:rFonts w:ascii="Arial" w:hAnsi="Arial" w:cs="Arial"/>
          <w:b/>
          <w:bCs/>
          <w:sz w:val="24"/>
          <w:szCs w:val="24"/>
          <w:lang w:val="es-AR"/>
        </w:rPr>
        <w:t>Ikki</w:t>
      </w:r>
      <w:proofErr w:type="spellEnd"/>
      <w:r w:rsidRPr="003778EF">
        <w:rPr>
          <w:rFonts w:ascii="Arial" w:hAnsi="Arial" w:cs="Arial"/>
          <w:b/>
          <w:bCs/>
          <w:sz w:val="24"/>
          <w:szCs w:val="24"/>
          <w:lang w:val="es-AR"/>
        </w:rPr>
        <w:t>, sol</w:t>
      </w:r>
      <w:r w:rsidR="00104E70">
        <w:rPr>
          <w:rFonts w:ascii="Arial" w:hAnsi="Arial" w:cs="Arial"/>
          <w:b/>
          <w:bCs/>
          <w:sz w:val="24"/>
          <w:szCs w:val="24"/>
          <w:lang w:val="es-AR"/>
        </w:rPr>
        <w:t>o</w:t>
      </w:r>
      <w:r w:rsidRPr="003778EF">
        <w:rPr>
          <w:rFonts w:ascii="Arial" w:hAnsi="Arial" w:cs="Arial"/>
          <w:b/>
          <w:bCs/>
          <w:sz w:val="24"/>
          <w:szCs w:val="24"/>
          <w:lang w:val="es-AR"/>
        </w:rPr>
        <w:t xml:space="preserve"> levantan una de sus manos comprimen sus sentimientos con sus puños bien cerrados. Solo </w:t>
      </w:r>
      <w:r w:rsidR="00F60683" w:rsidRPr="003778EF">
        <w:rPr>
          <w:rFonts w:ascii="Arial" w:hAnsi="Arial" w:cs="Arial"/>
          <w:b/>
          <w:bCs/>
          <w:sz w:val="24"/>
          <w:szCs w:val="24"/>
          <w:lang w:val="es-AR"/>
        </w:rPr>
        <w:t xml:space="preserve">se escucha </w:t>
      </w:r>
      <w:r w:rsidRPr="003778EF">
        <w:rPr>
          <w:rFonts w:ascii="Arial" w:hAnsi="Arial" w:cs="Arial"/>
          <w:b/>
          <w:bCs/>
          <w:sz w:val="24"/>
          <w:szCs w:val="24"/>
          <w:lang w:val="es-AR"/>
        </w:rPr>
        <w:t xml:space="preserve">el festejo de su </w:t>
      </w:r>
      <w:r w:rsidR="00640EBD">
        <w:rPr>
          <w:rFonts w:ascii="Arial" w:hAnsi="Arial" w:cs="Arial"/>
          <w:b/>
          <w:bCs/>
          <w:sz w:val="24"/>
          <w:szCs w:val="24"/>
          <w:lang w:val="es-AR"/>
        </w:rPr>
        <w:t>Academia</w:t>
      </w:r>
      <w:r w:rsidRPr="003778EF">
        <w:rPr>
          <w:rFonts w:ascii="Arial" w:hAnsi="Arial" w:cs="Arial"/>
          <w:b/>
          <w:bCs/>
          <w:sz w:val="24"/>
          <w:szCs w:val="24"/>
          <w:lang w:val="es-AR"/>
        </w:rPr>
        <w:t xml:space="preserve"> y el comentarista gritando el gol.</w:t>
      </w:r>
    </w:p>
    <w:p w14:paraId="0053FC39" w14:textId="7D8ECEB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F60683" w:rsidRPr="003778EF">
        <w:rPr>
          <w:rFonts w:ascii="Arial" w:hAnsi="Arial" w:cs="Arial"/>
          <w:b/>
          <w:bCs/>
          <w:sz w:val="24"/>
          <w:szCs w:val="24"/>
          <w:lang w:val="es-AR"/>
        </w:rPr>
        <w:t>GOOOOOOOOOOOO</w:t>
      </w:r>
      <w:r w:rsidRPr="003778EF">
        <w:rPr>
          <w:rFonts w:ascii="Arial" w:hAnsi="Arial" w:cs="Arial"/>
          <w:b/>
          <w:bCs/>
          <w:sz w:val="24"/>
          <w:szCs w:val="24"/>
          <w:lang w:val="es-AR"/>
        </w:rPr>
        <w:t xml:space="preserve">L!! GOL DE IKKI. LA </w:t>
      </w:r>
      <w:r w:rsidR="00640EBD">
        <w:rPr>
          <w:rFonts w:ascii="Arial" w:hAnsi="Arial" w:cs="Arial"/>
          <w:b/>
          <w:bCs/>
          <w:sz w:val="24"/>
          <w:szCs w:val="24"/>
          <w:lang w:val="es-AR"/>
        </w:rPr>
        <w:t>ACADEMIA</w:t>
      </w:r>
      <w:r w:rsidRPr="003778EF">
        <w:rPr>
          <w:rFonts w:ascii="Arial" w:hAnsi="Arial" w:cs="Arial"/>
          <w:b/>
          <w:bCs/>
          <w:sz w:val="24"/>
          <w:szCs w:val="24"/>
          <w:lang w:val="es-AR"/>
        </w:rPr>
        <w:t xml:space="preserve"> L.E TOMA LA DELANTERA CON EL PRIMER MINUTO DE COMENZAR EL PARTIDO.</w:t>
      </w:r>
    </w:p>
    <w:p w14:paraId="30FFD7F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estudiantes de C.F.G están estupefactos ante la velocidad y los movimientos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620D26F3" w14:textId="656EB62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w:t>
      </w:r>
      <w:r w:rsidR="00104E70">
        <w:rPr>
          <w:rFonts w:ascii="Arial" w:hAnsi="Arial" w:cs="Arial"/>
          <w:b/>
          <w:bCs/>
          <w:sz w:val="24"/>
          <w:szCs w:val="24"/>
          <w:lang w:val="es-AR"/>
        </w:rPr>
        <w:t xml:space="preserve">lamentándose </w:t>
      </w:r>
      <w:r w:rsidRPr="003778EF">
        <w:rPr>
          <w:rFonts w:ascii="Arial" w:hAnsi="Arial" w:cs="Arial"/>
          <w:b/>
          <w:bCs/>
          <w:sz w:val="24"/>
          <w:szCs w:val="24"/>
          <w:lang w:val="es-AR"/>
        </w:rPr>
        <w:t>arrodillado en cuatro patas</w:t>
      </w:r>
      <w:r w:rsidR="00F60683" w:rsidRPr="003778EF">
        <w:rPr>
          <w:rFonts w:ascii="Arial" w:hAnsi="Arial" w:cs="Arial"/>
          <w:b/>
          <w:bCs/>
          <w:sz w:val="24"/>
          <w:szCs w:val="24"/>
          <w:lang w:val="es-AR"/>
        </w:rPr>
        <w:t xml:space="preserve"> </w:t>
      </w:r>
      <w:r w:rsidRPr="003778EF">
        <w:rPr>
          <w:rFonts w:ascii="Arial" w:hAnsi="Arial" w:cs="Arial"/>
          <w:b/>
          <w:bCs/>
          <w:sz w:val="24"/>
          <w:szCs w:val="24"/>
          <w:lang w:val="es-AR"/>
        </w:rPr>
        <w:t xml:space="preserve">rechina sus dientes mientras gira su mirada lentamente hacia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caminando </w:t>
      </w:r>
      <w:r w:rsidR="00F60683" w:rsidRPr="003778EF">
        <w:rPr>
          <w:rFonts w:ascii="Arial" w:hAnsi="Arial" w:cs="Arial"/>
          <w:b/>
          <w:bCs/>
          <w:sz w:val="24"/>
          <w:szCs w:val="24"/>
          <w:lang w:val="es-AR"/>
        </w:rPr>
        <w:t xml:space="preserve">relajado </w:t>
      </w:r>
      <w:r w:rsidR="00104E70">
        <w:rPr>
          <w:rFonts w:ascii="Arial" w:hAnsi="Arial" w:cs="Arial"/>
          <w:b/>
          <w:bCs/>
          <w:sz w:val="24"/>
          <w:szCs w:val="24"/>
          <w:lang w:val="es-AR"/>
        </w:rPr>
        <w:t>a</w:t>
      </w:r>
      <w:r w:rsidR="00F60683" w:rsidRPr="003778EF">
        <w:rPr>
          <w:rFonts w:ascii="Arial" w:hAnsi="Arial" w:cs="Arial"/>
          <w:b/>
          <w:bCs/>
          <w:sz w:val="24"/>
          <w:szCs w:val="24"/>
          <w:lang w:val="es-AR"/>
        </w:rPr>
        <w:t xml:space="preserve"> la mitad de la chanca </w:t>
      </w:r>
      <w:r w:rsidRPr="003778EF">
        <w:rPr>
          <w:rFonts w:ascii="Arial" w:hAnsi="Arial" w:cs="Arial"/>
          <w:b/>
          <w:bCs/>
          <w:sz w:val="24"/>
          <w:szCs w:val="24"/>
          <w:lang w:val="es-AR"/>
        </w:rPr>
        <w:t>como si esto fuera un partido fácil</w:t>
      </w:r>
      <w:r w:rsidR="00F60683" w:rsidRPr="003778EF">
        <w:rPr>
          <w:rFonts w:ascii="Arial" w:hAnsi="Arial" w:cs="Arial"/>
          <w:b/>
          <w:bCs/>
          <w:sz w:val="24"/>
          <w:szCs w:val="24"/>
          <w:lang w:val="es-AR"/>
        </w:rPr>
        <w:t>.</w:t>
      </w:r>
    </w:p>
    <w:p w14:paraId="2D9C290C" w14:textId="6F54D670" w:rsidR="00093D37" w:rsidRPr="003778EF" w:rsidRDefault="00AE1912" w:rsidP="009657EA">
      <w:pPr>
        <w:spacing w:line="360" w:lineRule="auto"/>
        <w:rPr>
          <w:rFonts w:ascii="Arial" w:hAnsi="Arial" w:cs="Arial"/>
          <w:b/>
          <w:bCs/>
          <w:sz w:val="24"/>
          <w:szCs w:val="24"/>
          <w:lang w:val="es-AR"/>
        </w:rPr>
      </w:pPr>
      <w:r>
        <w:rPr>
          <w:rFonts w:ascii="Arial" w:hAnsi="Arial" w:cs="Arial"/>
          <w:b/>
          <w:bCs/>
          <w:sz w:val="24"/>
          <w:szCs w:val="24"/>
          <w:lang w:val="es-AR"/>
        </w:rPr>
        <w:t>(</w:t>
      </w:r>
      <w:r w:rsidR="00093D37" w:rsidRPr="003778EF">
        <w:rPr>
          <w:rFonts w:ascii="Arial" w:hAnsi="Arial" w:cs="Arial"/>
          <w:b/>
          <w:bCs/>
          <w:sz w:val="24"/>
          <w:szCs w:val="24"/>
          <w:lang w:val="es-AR"/>
        </w:rPr>
        <w:t>-Que maldita velocidad. –Empieza a sudar de pavor– ¿Así será todo el partido? Mierda</w:t>
      </w:r>
      <w:r w:rsidR="00F60683" w:rsidRPr="003778EF">
        <w:rPr>
          <w:rFonts w:ascii="Arial" w:hAnsi="Arial" w:cs="Arial"/>
          <w:b/>
          <w:bCs/>
          <w:sz w:val="24"/>
          <w:szCs w:val="24"/>
          <w:lang w:val="es-AR"/>
        </w:rPr>
        <w:t>,</w:t>
      </w:r>
      <w:r w:rsidR="00093D37" w:rsidRPr="003778EF">
        <w:rPr>
          <w:rFonts w:ascii="Arial" w:hAnsi="Arial" w:cs="Arial"/>
          <w:b/>
          <w:bCs/>
          <w:sz w:val="24"/>
          <w:szCs w:val="24"/>
          <w:lang w:val="es-AR"/>
        </w:rPr>
        <w:t xml:space="preserve"> estamos jodidamente jodidos… ¡Mierda!</w:t>
      </w:r>
      <w:r>
        <w:rPr>
          <w:rFonts w:ascii="Arial" w:hAnsi="Arial" w:cs="Arial"/>
          <w:b/>
          <w:bCs/>
          <w:sz w:val="24"/>
          <w:szCs w:val="24"/>
          <w:lang w:val="es-AR"/>
        </w:rPr>
        <w:t>)</w:t>
      </w:r>
    </w:p>
    <w:p w14:paraId="5ADF72FF"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En el medio de la cancha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Oziel hablan.</w:t>
      </w:r>
    </w:p>
    <w:p w14:paraId="494B7EF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-Y esto recién es un minuto de juego.</w:t>
      </w:r>
    </w:p>
    <w:p w14:paraId="7052E43B" w14:textId="0107315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solo suda un poco mientras le murmura</w:t>
      </w:r>
      <w:r w:rsidR="00AE1912">
        <w:rPr>
          <w:rFonts w:ascii="Arial" w:hAnsi="Arial" w:cs="Arial"/>
          <w:b/>
          <w:bCs/>
          <w:sz w:val="24"/>
          <w:szCs w:val="24"/>
          <w:lang w:val="es-AR"/>
        </w:rPr>
        <w:t xml:space="preserve"> con una sonrisa forzada.</w:t>
      </w:r>
    </w:p>
    <w:p w14:paraId="370A9A1B"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-Mierda… estamos jodidos.</w:t>
      </w:r>
    </w:p>
    <w:p w14:paraId="2CC6BC3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-A-</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w:t>
      </w:r>
    </w:p>
    <w:p w14:paraId="5F2FBC4F"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=19= murmura preocupado al joven Oziel.</w:t>
      </w:r>
    </w:p>
    <w:p w14:paraId="4558083A" w14:textId="794723D6"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cierto, perdón. –Cambia </w:t>
      </w:r>
      <w:r w:rsidR="00F60683" w:rsidRPr="003778EF">
        <w:rPr>
          <w:rFonts w:ascii="Arial" w:hAnsi="Arial" w:cs="Arial"/>
          <w:b/>
          <w:bCs/>
          <w:sz w:val="24"/>
          <w:szCs w:val="24"/>
          <w:lang w:val="es-AR"/>
        </w:rPr>
        <w:t>su sorpresa</w:t>
      </w:r>
      <w:r w:rsidRPr="003778EF">
        <w:rPr>
          <w:rFonts w:ascii="Arial" w:hAnsi="Arial" w:cs="Arial"/>
          <w:b/>
          <w:bCs/>
          <w:sz w:val="24"/>
          <w:szCs w:val="24"/>
          <w:lang w:val="es-AR"/>
        </w:rPr>
        <w:t xml:space="preserve"> a una seria </w:t>
      </w:r>
      <w:r w:rsidR="00F60683" w:rsidRPr="003778EF">
        <w:rPr>
          <w:rFonts w:ascii="Arial" w:hAnsi="Arial" w:cs="Arial"/>
          <w:b/>
          <w:bCs/>
          <w:sz w:val="24"/>
          <w:szCs w:val="24"/>
          <w:lang w:val="es-AR"/>
        </w:rPr>
        <w:t xml:space="preserve">mirada </w:t>
      </w:r>
      <w:r w:rsidRPr="003778EF">
        <w:rPr>
          <w:rFonts w:ascii="Arial" w:hAnsi="Arial" w:cs="Arial"/>
          <w:b/>
          <w:bCs/>
          <w:sz w:val="24"/>
          <w:szCs w:val="24"/>
          <w:lang w:val="es-AR"/>
        </w:rPr>
        <w:t>como si las palabras dichas anteriormente nunca se dijeron– Les ganaremos, tenlo por seguro.</w:t>
      </w:r>
    </w:p>
    <w:p w14:paraId="5D4077A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-Ja… sigue intentando, suplente.</w:t>
      </w:r>
    </w:p>
    <w:p w14:paraId="0D3A3E2C"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Oye!</w:t>
      </w:r>
    </w:p>
    <w:p w14:paraId="0E6FD9E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p>
    <w:p w14:paraId="74083EEC" w14:textId="58AA806C"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mira </w:t>
      </w:r>
      <w:r w:rsidR="00AE1912">
        <w:rPr>
          <w:rFonts w:ascii="Arial" w:hAnsi="Arial" w:cs="Arial"/>
          <w:b/>
          <w:bCs/>
          <w:sz w:val="24"/>
          <w:szCs w:val="24"/>
          <w:lang w:val="es-AR"/>
        </w:rPr>
        <w:t xml:space="preserve">a </w:t>
      </w:r>
      <w:r w:rsidRPr="003778EF">
        <w:rPr>
          <w:rFonts w:ascii="Arial" w:hAnsi="Arial" w:cs="Arial"/>
          <w:b/>
          <w:bCs/>
          <w:sz w:val="24"/>
          <w:szCs w:val="24"/>
          <w:lang w:val="es-AR"/>
        </w:rPr>
        <w:t>Oziel sobre su hombro, como si fuera mucho menor en habilidades.</w:t>
      </w:r>
    </w:p>
    <w:p w14:paraId="7B62DE2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no te olvides de eso.</w:t>
      </w:r>
    </w:p>
    <w:p w14:paraId="1AF1E9F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DA99A8C" w14:textId="41C272B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-No te olvides en todo el partido que soy un suplente. Recuérdalo hasta que termine el partido, ¿me entiendes?</w:t>
      </w:r>
    </w:p>
    <w:p w14:paraId="7E9AC35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-Tranquilo, nunca olvidaría a un simple suplente.</w:t>
      </w:r>
    </w:p>
    <w:p w14:paraId="12443886"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Esperando a que todos se coloquen nuevamente en sus lugares, Oziel se pregunta.</w:t>
      </w:r>
    </w:p>
    <w:p w14:paraId="5E391969" w14:textId="0E8CF30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Y si solo intento meter goles al par que él?, pero no servirá de nada, no puedo jugar solo como él lo </w:t>
      </w:r>
      <w:r w:rsidR="001751F9" w:rsidRPr="003778EF">
        <w:rPr>
          <w:rFonts w:ascii="Arial" w:hAnsi="Arial" w:cs="Arial"/>
          <w:b/>
          <w:bCs/>
          <w:sz w:val="24"/>
          <w:szCs w:val="24"/>
          <w:lang w:val="es-AR"/>
        </w:rPr>
        <w:t>hace</w:t>
      </w:r>
      <w:r w:rsidRPr="003778EF">
        <w:rPr>
          <w:rFonts w:ascii="Arial" w:hAnsi="Arial" w:cs="Arial"/>
          <w:b/>
          <w:bCs/>
          <w:sz w:val="24"/>
          <w:szCs w:val="24"/>
          <w:lang w:val="es-AR"/>
        </w:rPr>
        <w:t xml:space="preserve">. ¿Fue rápido y muy preciso? Si, pero no soy como </w:t>
      </w:r>
      <w:r w:rsidR="001751F9" w:rsidRPr="003778EF">
        <w:rPr>
          <w:rFonts w:ascii="Arial" w:hAnsi="Arial" w:cs="Arial"/>
          <w:b/>
          <w:bCs/>
          <w:sz w:val="24"/>
          <w:szCs w:val="24"/>
          <w:lang w:val="es-AR"/>
        </w:rPr>
        <w:t>é</w:t>
      </w:r>
      <w:r w:rsidRPr="003778EF">
        <w:rPr>
          <w:rFonts w:ascii="Arial" w:hAnsi="Arial" w:cs="Arial"/>
          <w:b/>
          <w:bCs/>
          <w:sz w:val="24"/>
          <w:szCs w:val="24"/>
          <w:lang w:val="es-AR"/>
        </w:rPr>
        <w:t>l, mi equipo tiene que saber manejar esto, solo daré idea</w:t>
      </w:r>
      <w:r w:rsidR="001751F9" w:rsidRPr="003778EF">
        <w:rPr>
          <w:rFonts w:ascii="Arial" w:hAnsi="Arial" w:cs="Arial"/>
          <w:b/>
          <w:bCs/>
          <w:sz w:val="24"/>
          <w:szCs w:val="24"/>
          <w:lang w:val="es-AR"/>
        </w:rPr>
        <w:t>s</w:t>
      </w:r>
      <w:r w:rsidRPr="003778EF">
        <w:rPr>
          <w:rFonts w:ascii="Arial" w:hAnsi="Arial" w:cs="Arial"/>
          <w:b/>
          <w:bCs/>
          <w:sz w:val="24"/>
          <w:szCs w:val="24"/>
          <w:lang w:val="es-AR"/>
        </w:rPr>
        <w:t xml:space="preserve"> e intentare meter un gol si estamos en problemas con un 2 a 0.)</w:t>
      </w:r>
    </w:p>
    <w:p w14:paraId="4F90BBD7" w14:textId="6EAFAA88"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Oziel </w:t>
      </w:r>
      <w:r w:rsidR="001751F9" w:rsidRPr="003778EF">
        <w:rPr>
          <w:rFonts w:ascii="Arial" w:hAnsi="Arial" w:cs="Arial"/>
          <w:b/>
          <w:bCs/>
          <w:sz w:val="24"/>
          <w:szCs w:val="24"/>
          <w:lang w:val="es-AR"/>
        </w:rPr>
        <w:t>podría</w:t>
      </w:r>
      <w:r w:rsidRPr="003778EF">
        <w:rPr>
          <w:rFonts w:ascii="Arial" w:hAnsi="Arial" w:cs="Arial"/>
          <w:b/>
          <w:bCs/>
          <w:sz w:val="24"/>
          <w:szCs w:val="24"/>
          <w:lang w:val="es-AR"/>
        </w:rPr>
        <w:t xml:space="preserve"> igualar las jugadas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pero sus intenciones no eran quedarse y mucho menos que su equipo dependiera siempre de él. </w:t>
      </w:r>
      <w:r w:rsidR="001751F9" w:rsidRPr="003778EF">
        <w:rPr>
          <w:rFonts w:ascii="Arial" w:hAnsi="Arial" w:cs="Arial"/>
          <w:b/>
          <w:bCs/>
          <w:sz w:val="24"/>
          <w:szCs w:val="24"/>
          <w:lang w:val="es-AR"/>
        </w:rPr>
        <w:t>Aunque</w:t>
      </w:r>
      <w:r w:rsidRPr="003778EF">
        <w:rPr>
          <w:rFonts w:ascii="Arial" w:hAnsi="Arial" w:cs="Arial"/>
          <w:b/>
          <w:bCs/>
          <w:sz w:val="24"/>
          <w:szCs w:val="24"/>
          <w:lang w:val="es-AR"/>
        </w:rPr>
        <w:t xml:space="preserve"> suene egoísta, él confía que su equipo gane con sus propi</w:t>
      </w:r>
      <w:r w:rsidR="001751F9" w:rsidRPr="003778EF">
        <w:rPr>
          <w:rFonts w:ascii="Arial" w:hAnsi="Arial" w:cs="Arial"/>
          <w:b/>
          <w:bCs/>
          <w:sz w:val="24"/>
          <w:szCs w:val="24"/>
          <w:lang w:val="es-AR"/>
        </w:rPr>
        <w:t>os términos</w:t>
      </w:r>
      <w:r w:rsidRPr="003778EF">
        <w:rPr>
          <w:rFonts w:ascii="Arial" w:hAnsi="Arial" w:cs="Arial"/>
          <w:b/>
          <w:bCs/>
          <w:sz w:val="24"/>
          <w:szCs w:val="24"/>
          <w:lang w:val="es-AR"/>
        </w:rPr>
        <w:t>. Es fácil depender de uno para ser un buen equipo, pero Oziel no se quedará.</w:t>
      </w:r>
    </w:p>
    <w:p w14:paraId="7E831A1E" w14:textId="200D995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partido se dio un poco difícil, la mayor parte del partido el equipo de L.E mantenía la pelota a su disposición, casi siempre la mantenían ellos en movimiento, pero siempre todos los pases terminaban en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como si cada jugador no pensara por su cuenta y todos fueran parte de </w:t>
      </w:r>
      <w:r w:rsidR="001751F9" w:rsidRPr="003778EF">
        <w:rPr>
          <w:rFonts w:ascii="Arial" w:hAnsi="Arial" w:cs="Arial"/>
          <w:b/>
          <w:bCs/>
          <w:sz w:val="24"/>
          <w:szCs w:val="24"/>
          <w:lang w:val="es-AR"/>
        </w:rPr>
        <w:t>él</w:t>
      </w:r>
      <w:r w:rsidRPr="003778EF">
        <w:rPr>
          <w:rFonts w:ascii="Arial" w:hAnsi="Arial" w:cs="Arial"/>
          <w:b/>
          <w:bCs/>
          <w:sz w:val="24"/>
          <w:szCs w:val="24"/>
          <w:lang w:val="es-AR"/>
        </w:rPr>
        <w:t>.</w:t>
      </w:r>
    </w:p>
    <w:p w14:paraId="068DEA23" w14:textId="09D2C788"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son buen equipo, pero la coordinación que tienen es solo para que el pase llegue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en eso si son bueno. Si todos pensaran por separado este partido se había puesto mucho más difícil para C.F.G. </w:t>
      </w:r>
      <w:r w:rsidR="001751F9" w:rsidRPr="003778EF">
        <w:rPr>
          <w:rFonts w:ascii="Arial" w:hAnsi="Arial" w:cs="Arial"/>
          <w:b/>
          <w:bCs/>
          <w:sz w:val="24"/>
          <w:szCs w:val="24"/>
          <w:lang w:val="es-AR"/>
        </w:rPr>
        <w:t>T</w:t>
      </w:r>
      <w:r w:rsidRPr="003778EF">
        <w:rPr>
          <w:rFonts w:ascii="Arial" w:hAnsi="Arial" w:cs="Arial"/>
          <w:b/>
          <w:bCs/>
          <w:sz w:val="24"/>
          <w:szCs w:val="24"/>
          <w:lang w:val="es-AR"/>
        </w:rPr>
        <w:t xml:space="preserve">ienen la ventaja que todos están jugando para uno solo, y dependen solo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que meta los goles.</w:t>
      </w:r>
    </w:p>
    <w:p w14:paraId="0D5BF04C" w14:textId="6F35D479" w:rsidR="00093D37" w:rsidRPr="003778EF" w:rsidRDefault="001751F9"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w:t>
      </w:r>
      <w:r w:rsidR="007D5A7F" w:rsidRPr="003778EF">
        <w:rPr>
          <w:rFonts w:ascii="Arial" w:hAnsi="Arial" w:cs="Arial"/>
          <w:b/>
          <w:bCs/>
          <w:sz w:val="24"/>
          <w:szCs w:val="24"/>
          <w:lang w:val="es-AR"/>
        </w:rPr>
        <w:t>obstante,</w:t>
      </w:r>
      <w:r w:rsidR="00093D37" w:rsidRPr="003778EF">
        <w:rPr>
          <w:rFonts w:ascii="Arial" w:hAnsi="Arial" w:cs="Arial"/>
          <w:b/>
          <w:bCs/>
          <w:sz w:val="24"/>
          <w:szCs w:val="24"/>
          <w:lang w:val="es-AR"/>
        </w:rPr>
        <w:t xml:space="preserve"> el equipo de Oziel no se queda atrás, el joven intenta jugar en medio y un poco más debajo de lo que tendría que jugar para conectar algunos pases. </w:t>
      </w:r>
    </w:p>
    <w:p w14:paraId="1B1E543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Moverse tanto en solo el primer tiempo es demasiado arriesgado, Oziel se quedará exhausto antes de que el primer tiempo termine, pero sus pases ayudan a sacar la pelota fuera del arco.</w:t>
      </w:r>
    </w:p>
    <w:p w14:paraId="7590F20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no se queda atrás, sus manos y sus ojos rápido fueron capaz de atajar la mayor parte de los intentos de gol que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lanza. </w:t>
      </w:r>
    </w:p>
    <w:p w14:paraId="54A1FE03" w14:textId="44C1A37C"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sonrisa de Takeru solo irrita más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h</w:t>
      </w:r>
      <w:r w:rsidRPr="003778EF">
        <w:rPr>
          <w:rFonts w:ascii="Arial" w:hAnsi="Arial" w:cs="Arial"/>
          <w:b/>
          <w:bCs/>
          <w:sz w:val="24"/>
          <w:szCs w:val="24"/>
          <w:lang w:val="es-AR"/>
        </w:rPr>
        <w:t xml:space="preserve">aciendo que su equipo se mueva más rápido con los pases. 38 minutos de juego y aun no se vio otro gol. </w:t>
      </w:r>
      <w:r w:rsidR="001751F9" w:rsidRPr="003778EF">
        <w:rPr>
          <w:rFonts w:ascii="Arial" w:hAnsi="Arial" w:cs="Arial"/>
          <w:b/>
          <w:bCs/>
          <w:sz w:val="24"/>
          <w:szCs w:val="24"/>
          <w:lang w:val="es-AR"/>
        </w:rPr>
        <w:t xml:space="preserve">La inquietud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empieza a ser más</w:t>
      </w:r>
      <w:r w:rsidRPr="003778EF">
        <w:rPr>
          <w:rFonts w:ascii="Arial" w:hAnsi="Arial" w:cs="Arial"/>
          <w:b/>
          <w:bCs/>
          <w:sz w:val="24"/>
          <w:szCs w:val="24"/>
          <w:lang w:val="es-AR"/>
        </w:rPr>
        <w:t xml:space="preserve"> de lo esperado.</w:t>
      </w:r>
    </w:p>
    <w:p w14:paraId="659AA283" w14:textId="2CAA1A0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fácil, Oziel corriendo de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 xml:space="preserve">de lo usual para conectar pases fuera de su arco y </w:t>
      </w:r>
      <w:r w:rsidRPr="003778EF">
        <w:rPr>
          <w:rFonts w:ascii="Arial" w:hAnsi="Arial" w:cs="Arial"/>
          <w:b/>
          <w:bCs/>
          <w:sz w:val="24"/>
          <w:szCs w:val="24"/>
          <w:lang w:val="es-AR"/>
        </w:rPr>
        <w:t xml:space="preserve">su equipo atento a cada movimiento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es difícil de mantener</w:t>
      </w:r>
      <w:r w:rsidR="001751F9" w:rsidRPr="003778EF">
        <w:rPr>
          <w:rFonts w:ascii="Arial" w:hAnsi="Arial" w:cs="Arial"/>
          <w:b/>
          <w:bCs/>
          <w:sz w:val="24"/>
          <w:szCs w:val="24"/>
          <w:lang w:val="es-AR"/>
        </w:rPr>
        <w:t xml:space="preserve"> todo</w:t>
      </w:r>
      <w:r w:rsidR="00AE1912">
        <w:rPr>
          <w:rFonts w:ascii="Arial" w:hAnsi="Arial" w:cs="Arial"/>
          <w:b/>
          <w:bCs/>
          <w:sz w:val="24"/>
          <w:szCs w:val="24"/>
          <w:lang w:val="es-AR"/>
        </w:rPr>
        <w:t>,</w:t>
      </w:r>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sobre todo</w:t>
      </w:r>
      <w:r w:rsidRPr="003778EF">
        <w:rPr>
          <w:rFonts w:ascii="Arial" w:hAnsi="Arial" w:cs="Arial"/>
          <w:b/>
          <w:bCs/>
          <w:sz w:val="24"/>
          <w:szCs w:val="24"/>
          <w:lang w:val="es-AR"/>
        </w:rPr>
        <w:t xml:space="preserve"> cuando tienen que correr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 lo normal para evitar otro gol. </w:t>
      </w:r>
    </w:p>
    <w:p w14:paraId="78596B3B" w14:textId="388DE25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Incluso ya no intentan meter un gol, su plan ahora parece solo detener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para que </w:t>
      </w:r>
      <w:r w:rsidR="001751F9" w:rsidRPr="003778EF">
        <w:rPr>
          <w:rFonts w:ascii="Arial" w:hAnsi="Arial" w:cs="Arial"/>
          <w:b/>
          <w:bCs/>
          <w:sz w:val="24"/>
          <w:szCs w:val="24"/>
          <w:lang w:val="es-AR"/>
        </w:rPr>
        <w:t xml:space="preserve">no </w:t>
      </w:r>
      <w:r w:rsidRPr="003778EF">
        <w:rPr>
          <w:rFonts w:ascii="Arial" w:hAnsi="Arial" w:cs="Arial"/>
          <w:b/>
          <w:bCs/>
          <w:sz w:val="24"/>
          <w:szCs w:val="24"/>
          <w:lang w:val="es-AR"/>
        </w:rPr>
        <w:t xml:space="preserve">haga otro gol. Aún no saben </w:t>
      </w:r>
      <w:r w:rsidR="001751F9" w:rsidRPr="003778EF">
        <w:rPr>
          <w:rFonts w:ascii="Arial" w:hAnsi="Arial" w:cs="Arial"/>
          <w:b/>
          <w:bCs/>
          <w:sz w:val="24"/>
          <w:szCs w:val="24"/>
          <w:lang w:val="es-AR"/>
        </w:rPr>
        <w:t xml:space="preserve">ni siquiera </w:t>
      </w:r>
      <w:r w:rsidRPr="003778EF">
        <w:rPr>
          <w:rFonts w:ascii="Arial" w:hAnsi="Arial" w:cs="Arial"/>
          <w:b/>
          <w:bCs/>
          <w:sz w:val="24"/>
          <w:szCs w:val="24"/>
          <w:lang w:val="es-AR"/>
        </w:rPr>
        <w:t>cómo harán en el segundo tiempo</w:t>
      </w:r>
      <w:r w:rsidR="001751F9" w:rsidRPr="003778EF">
        <w:rPr>
          <w:rFonts w:ascii="Arial" w:hAnsi="Arial" w:cs="Arial"/>
          <w:b/>
          <w:bCs/>
          <w:sz w:val="24"/>
          <w:szCs w:val="24"/>
          <w:lang w:val="es-AR"/>
        </w:rPr>
        <w:t>. P</w:t>
      </w:r>
      <w:r w:rsidRPr="003778EF">
        <w:rPr>
          <w:rFonts w:ascii="Arial" w:hAnsi="Arial" w:cs="Arial"/>
          <w:b/>
          <w:bCs/>
          <w:sz w:val="24"/>
          <w:szCs w:val="24"/>
          <w:lang w:val="es-AR"/>
        </w:rPr>
        <w:t>or ahora ese parece ser el plan.</w:t>
      </w:r>
    </w:p>
    <w:p w14:paraId="1973A900" w14:textId="46F83C4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ya se encontraba un poco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lastimado de lo </w:t>
      </w:r>
      <w:r w:rsidR="007D5A7F" w:rsidRPr="003778EF">
        <w:rPr>
          <w:rFonts w:ascii="Arial" w:hAnsi="Arial" w:cs="Arial"/>
          <w:b/>
          <w:bCs/>
          <w:sz w:val="24"/>
          <w:szCs w:val="24"/>
          <w:lang w:val="es-AR"/>
        </w:rPr>
        <w:t>usual</w:t>
      </w:r>
      <w:r w:rsidRPr="003778EF">
        <w:rPr>
          <w:rFonts w:ascii="Arial" w:hAnsi="Arial" w:cs="Arial"/>
          <w:b/>
          <w:bCs/>
          <w:sz w:val="24"/>
          <w:szCs w:val="24"/>
          <w:lang w:val="es-AR"/>
        </w:rPr>
        <w:t xml:space="preserve">, cada pelota lanzada por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eran muy altas y en las esquinas del arco. Sus saltos tienen que ser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largos y esto hace que se lastime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 lo normal, además que la mayor parte del tiempo 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tiene la pelota. </w:t>
      </w:r>
    </w:p>
    <w:p w14:paraId="0527348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Si esto sigue así, terminara el primer tiempo con 153 tiros al arco.</w:t>
      </w:r>
    </w:p>
    <w:p w14:paraId="4C15E1A0" w14:textId="164C5A64"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ya sabe de lo que es capaz Takeru. Es un gran oponente para poder atajar la mayoría de sus tiros. Sabe </w:t>
      </w:r>
      <w:r w:rsidR="007D5A7F" w:rsidRPr="003778EF">
        <w:rPr>
          <w:rFonts w:ascii="Arial" w:hAnsi="Arial" w:cs="Arial"/>
          <w:b/>
          <w:bCs/>
          <w:sz w:val="24"/>
          <w:szCs w:val="24"/>
          <w:lang w:val="es-AR"/>
        </w:rPr>
        <w:t>que,</w:t>
      </w:r>
      <w:r w:rsidRPr="003778EF">
        <w:rPr>
          <w:rFonts w:ascii="Arial" w:hAnsi="Arial" w:cs="Arial"/>
          <w:b/>
          <w:bCs/>
          <w:sz w:val="24"/>
          <w:szCs w:val="24"/>
          <w:lang w:val="es-AR"/>
        </w:rPr>
        <w:t xml:space="preserve"> s</w:t>
      </w:r>
      <w:r w:rsidR="007D5A7F" w:rsidRPr="003778EF">
        <w:rPr>
          <w:rFonts w:ascii="Arial" w:hAnsi="Arial" w:cs="Arial"/>
          <w:b/>
          <w:bCs/>
          <w:sz w:val="24"/>
          <w:szCs w:val="24"/>
          <w:lang w:val="es-AR"/>
        </w:rPr>
        <w:t>i</w:t>
      </w:r>
      <w:r w:rsidRPr="003778EF">
        <w:rPr>
          <w:rFonts w:ascii="Arial" w:hAnsi="Arial" w:cs="Arial"/>
          <w:b/>
          <w:bCs/>
          <w:sz w:val="24"/>
          <w:szCs w:val="24"/>
          <w:lang w:val="es-AR"/>
        </w:rPr>
        <w:t xml:space="preserve"> </w:t>
      </w:r>
      <w:r w:rsidR="007D5A7F" w:rsidRPr="003778EF">
        <w:rPr>
          <w:rFonts w:ascii="Arial" w:hAnsi="Arial" w:cs="Arial"/>
          <w:b/>
          <w:bCs/>
          <w:sz w:val="24"/>
          <w:szCs w:val="24"/>
          <w:lang w:val="es-AR"/>
        </w:rPr>
        <w:t xml:space="preserve">el </w:t>
      </w:r>
      <w:r w:rsidRPr="003778EF">
        <w:rPr>
          <w:rFonts w:ascii="Arial" w:hAnsi="Arial" w:cs="Arial"/>
          <w:b/>
          <w:bCs/>
          <w:sz w:val="24"/>
          <w:szCs w:val="24"/>
          <w:lang w:val="es-AR"/>
        </w:rPr>
        <w:t>persiste</w:t>
      </w:r>
      <w:r w:rsidR="007D5A7F" w:rsidRPr="003778EF">
        <w:rPr>
          <w:rFonts w:ascii="Arial" w:hAnsi="Arial" w:cs="Arial"/>
          <w:b/>
          <w:bCs/>
          <w:sz w:val="24"/>
          <w:szCs w:val="24"/>
          <w:lang w:val="es-AR"/>
        </w:rPr>
        <w:t xml:space="preserve"> así</w:t>
      </w:r>
      <w:r w:rsidRPr="003778EF">
        <w:rPr>
          <w:rFonts w:ascii="Arial" w:hAnsi="Arial" w:cs="Arial"/>
          <w:b/>
          <w:bCs/>
          <w:sz w:val="24"/>
          <w:szCs w:val="24"/>
          <w:lang w:val="es-AR"/>
        </w:rPr>
        <w:t xml:space="preserve">, en el segundo tiempo no podrá atajar ni un gol por el cansancio y los raspones que están siendo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graves por cada caída.</w:t>
      </w:r>
    </w:p>
    <w:p w14:paraId="7E7D89C4" w14:textId="44A3CF0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forme los minutos pasan, el cuerpo de los jóvenes del C.F.G se </w:t>
      </w:r>
      <w:r w:rsidR="007D5A7F" w:rsidRPr="003778EF">
        <w:rPr>
          <w:rFonts w:ascii="Arial" w:hAnsi="Arial" w:cs="Arial"/>
          <w:b/>
          <w:bCs/>
          <w:sz w:val="24"/>
          <w:szCs w:val="24"/>
          <w:lang w:val="es-AR"/>
        </w:rPr>
        <w:t xml:space="preserve">deshidrata </w:t>
      </w:r>
      <w:r w:rsidRPr="003778EF">
        <w:rPr>
          <w:rFonts w:ascii="Arial" w:hAnsi="Arial" w:cs="Arial"/>
          <w:b/>
          <w:bCs/>
          <w:sz w:val="24"/>
          <w:szCs w:val="24"/>
          <w:lang w:val="es-AR"/>
        </w:rPr>
        <w:t>más y más. Su respiración es muy agitada y sus corazones parecen salir de su cuerpo por los rápidos latidos que podían sentir en sus gargantas.</w:t>
      </w:r>
    </w:p>
    <w:p w14:paraId="311B31D2" w14:textId="3505EA95"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apenas si había corrido, su equipo hacia todo el trabajo que él no hacía. Su estado físico se encontraba en perfectas condiciones, mientras su equipo se encontraba </w:t>
      </w:r>
      <w:r w:rsidR="007D5A7F" w:rsidRPr="003778EF">
        <w:rPr>
          <w:rFonts w:ascii="Arial" w:hAnsi="Arial" w:cs="Arial"/>
          <w:b/>
          <w:bCs/>
          <w:sz w:val="24"/>
          <w:szCs w:val="24"/>
          <w:lang w:val="es-AR"/>
        </w:rPr>
        <w:t>de la misma manera</w:t>
      </w:r>
      <w:r w:rsidRPr="003778EF">
        <w:rPr>
          <w:rFonts w:ascii="Arial" w:hAnsi="Arial" w:cs="Arial"/>
          <w:b/>
          <w:bCs/>
          <w:sz w:val="24"/>
          <w:szCs w:val="24"/>
          <w:lang w:val="es-AR"/>
        </w:rPr>
        <w:t xml:space="preserve"> que el equipo de Oziel.</w:t>
      </w:r>
    </w:p>
    <w:p w14:paraId="7B5304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hacen el último pase.</w:t>
      </w:r>
    </w:p>
    <w:p w14:paraId="3ADEB4B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C.F.G hacen el último intento de defensa.</w:t>
      </w:r>
    </w:p>
    <w:p w14:paraId="0CC719DC" w14:textId="0B283255"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evade </w:t>
      </w:r>
      <w:r w:rsidR="007D5A7F" w:rsidRPr="003778EF">
        <w:rPr>
          <w:rFonts w:ascii="Arial" w:hAnsi="Arial" w:cs="Arial"/>
          <w:b/>
          <w:bCs/>
          <w:sz w:val="24"/>
          <w:szCs w:val="24"/>
          <w:lang w:val="es-AR"/>
        </w:rPr>
        <w:t>rápidamente</w:t>
      </w:r>
      <w:r w:rsidRPr="003778EF">
        <w:rPr>
          <w:rFonts w:ascii="Arial" w:hAnsi="Arial" w:cs="Arial"/>
          <w:b/>
          <w:bCs/>
          <w:sz w:val="24"/>
          <w:szCs w:val="24"/>
          <w:lang w:val="es-AR"/>
        </w:rPr>
        <w:t xml:space="preserve"> a </w:t>
      </w:r>
      <w:proofErr w:type="spellStart"/>
      <w:r w:rsidRPr="003778EF">
        <w:rPr>
          <w:rFonts w:ascii="Arial" w:hAnsi="Arial" w:cs="Arial"/>
          <w:b/>
          <w:bCs/>
          <w:sz w:val="24"/>
          <w:szCs w:val="24"/>
          <w:lang w:val="es-AR"/>
        </w:rPr>
        <w:t>Yuyakubo</w:t>
      </w:r>
      <w:proofErr w:type="spellEnd"/>
      <w:r w:rsidR="007D5A7F" w:rsidRPr="003778EF">
        <w:rPr>
          <w:rFonts w:ascii="Arial" w:hAnsi="Arial" w:cs="Arial"/>
          <w:b/>
          <w:bCs/>
          <w:sz w:val="24"/>
          <w:szCs w:val="24"/>
          <w:lang w:val="es-AR"/>
        </w:rPr>
        <w:t>=8=</w:t>
      </w:r>
      <w:r w:rsidRPr="003778EF">
        <w:rPr>
          <w:rFonts w:ascii="Arial" w:hAnsi="Arial" w:cs="Arial"/>
          <w:b/>
          <w:bCs/>
          <w:sz w:val="24"/>
          <w:szCs w:val="24"/>
          <w:lang w:val="es-AR"/>
        </w:rPr>
        <w:t xml:space="preserve">, pero observa que Mike=7=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Junichi</w:t>
      </w:r>
      <w:proofErr w:type="spellEnd"/>
      <w:r w:rsidR="007D5A7F"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Uchida se lanzan los cuatro hacia él.</w:t>
      </w:r>
    </w:p>
    <w:p w14:paraId="4D37D6CD"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tienen fuerza para moverse por separado e intentar ir de a uno a detenerlo. Sus cuerpos cansados y agitados se lo impedirían 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los pasaría fácilmente con su velocidad. Ir los cuatro juntos a por él es su única forma de pararlo, después de todo solo quedan segundos de juego del primer tiempo.</w:t>
      </w:r>
    </w:p>
    <w:p w14:paraId="252EC81A" w14:textId="77777777" w:rsidR="007D5A7F"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rechina los dientes y empieza a correr derecho hacia la red eléctrica. </w:t>
      </w:r>
    </w:p>
    <w:p w14:paraId="7238540E" w14:textId="50FFEB6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Hacer un auto pase con la red eléctrica no </w:t>
      </w:r>
      <w:r w:rsidR="007D5A7F" w:rsidRPr="003778EF">
        <w:rPr>
          <w:rFonts w:ascii="Arial" w:hAnsi="Arial" w:cs="Arial"/>
          <w:b/>
          <w:bCs/>
          <w:sz w:val="24"/>
          <w:szCs w:val="24"/>
          <w:lang w:val="es-AR"/>
        </w:rPr>
        <w:t>servirá porque no llegaría a tiempo a esquivar a los cuatro</w:t>
      </w:r>
      <w:r w:rsidRPr="003778EF">
        <w:rPr>
          <w:rFonts w:ascii="Arial" w:hAnsi="Arial" w:cs="Arial"/>
          <w:b/>
          <w:bCs/>
          <w:sz w:val="24"/>
          <w:szCs w:val="24"/>
          <w:lang w:val="es-AR"/>
        </w:rPr>
        <w:t>, solo le queda dar la última patada.</w:t>
      </w:r>
    </w:p>
    <w:p w14:paraId="75FD9844"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detiene brevemente y por sus ojos parece estar calculando un rebote.</w:t>
      </w:r>
    </w:p>
    <w:p w14:paraId="1CC75A3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p>
    <w:p w14:paraId="26DCF76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percata de que haría.</w:t>
      </w:r>
    </w:p>
    <w:p w14:paraId="060B0056"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Takeru no te distraigas!</w:t>
      </w:r>
    </w:p>
    <w:p w14:paraId="6F188A47" w14:textId="6D94030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piensa que el partido ya acabo, solo quedan segundos. Su cuerpo se relaja levemente luego de tantos golpes. Ver que el partido </w:t>
      </w:r>
      <w:r w:rsidR="007D5A7F" w:rsidRPr="003778EF">
        <w:rPr>
          <w:rFonts w:ascii="Arial" w:hAnsi="Arial" w:cs="Arial"/>
          <w:b/>
          <w:bCs/>
          <w:sz w:val="24"/>
          <w:szCs w:val="24"/>
          <w:lang w:val="es-AR"/>
        </w:rPr>
        <w:t xml:space="preserve">casi </w:t>
      </w:r>
      <w:r w:rsidRPr="003778EF">
        <w:rPr>
          <w:rFonts w:ascii="Arial" w:hAnsi="Arial" w:cs="Arial"/>
          <w:b/>
          <w:bCs/>
          <w:sz w:val="24"/>
          <w:szCs w:val="24"/>
          <w:lang w:val="es-AR"/>
        </w:rPr>
        <w:t xml:space="preserve">termina </w:t>
      </w:r>
      <w:r w:rsidR="007D5A7F" w:rsidRPr="003778EF">
        <w:rPr>
          <w:rFonts w:ascii="Arial" w:hAnsi="Arial" w:cs="Arial"/>
          <w:b/>
          <w:bCs/>
          <w:sz w:val="24"/>
          <w:szCs w:val="24"/>
          <w:lang w:val="es-AR"/>
        </w:rPr>
        <w:t>e</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7D5A7F" w:rsidRPr="003778EF">
        <w:rPr>
          <w:rFonts w:ascii="Arial" w:hAnsi="Arial" w:cs="Arial"/>
          <w:b/>
          <w:bCs/>
          <w:sz w:val="24"/>
          <w:szCs w:val="24"/>
          <w:lang w:val="es-AR"/>
        </w:rPr>
        <w:t>estar</w:t>
      </w:r>
      <w:r w:rsidRPr="003778EF">
        <w:rPr>
          <w:rFonts w:ascii="Arial" w:hAnsi="Arial" w:cs="Arial"/>
          <w:b/>
          <w:bCs/>
          <w:sz w:val="24"/>
          <w:szCs w:val="24"/>
          <w:lang w:val="es-AR"/>
        </w:rPr>
        <w:t xml:space="preserve"> acorralado</w:t>
      </w:r>
      <w:r w:rsidR="007D5A7F" w:rsidRPr="003778EF">
        <w:rPr>
          <w:rFonts w:ascii="Arial" w:hAnsi="Arial" w:cs="Arial"/>
          <w:b/>
          <w:bCs/>
          <w:sz w:val="24"/>
          <w:szCs w:val="24"/>
          <w:lang w:val="es-AR"/>
        </w:rPr>
        <w:t>,</w:t>
      </w:r>
      <w:r w:rsidRPr="003778EF">
        <w:rPr>
          <w:rFonts w:ascii="Arial" w:hAnsi="Arial" w:cs="Arial"/>
          <w:b/>
          <w:bCs/>
          <w:sz w:val="24"/>
          <w:szCs w:val="24"/>
          <w:lang w:val="es-AR"/>
        </w:rPr>
        <w:t xml:space="preserve"> es un enorme respiro que Takeru quiso aprovechar.</w:t>
      </w:r>
    </w:p>
    <w:p w14:paraId="1B7DB7FC"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patea directo a la red eléctrica. </w:t>
      </w:r>
    </w:p>
    <w:p w14:paraId="38EB41BD" w14:textId="77777777" w:rsidR="007D5A7F"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rebote de tan lejos solo indica que intentara meter un gol con un rebote. </w:t>
      </w:r>
    </w:p>
    <w:p w14:paraId="4108117E" w14:textId="62462AF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esa distancia tendría que saber con perfección a donde apuntar para que entre al arco, es casi imposible si no se piensa bien. Por esa razón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detuvo algunos segundos para pensarlo bien.</w:t>
      </w:r>
    </w:p>
    <w:p w14:paraId="6D93EB8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Todos observan el rebote.</w:t>
      </w:r>
    </w:p>
    <w:p w14:paraId="35E15DAF" w14:textId="77777777" w:rsidR="004E1290" w:rsidRPr="003778EF" w:rsidRDefault="004E1290" w:rsidP="004E1290">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había relajado los músculos, su cabeza estaba refrescándose y volver a la adrenalina de hace un momento </w:t>
      </w:r>
      <w:r>
        <w:rPr>
          <w:rFonts w:ascii="Arial" w:hAnsi="Arial" w:cs="Arial"/>
          <w:b/>
          <w:bCs/>
          <w:sz w:val="24"/>
          <w:szCs w:val="24"/>
          <w:lang w:val="es-AR"/>
        </w:rPr>
        <w:t>bruscamente</w:t>
      </w:r>
      <w:r w:rsidRPr="003778EF">
        <w:rPr>
          <w:rFonts w:ascii="Arial" w:hAnsi="Arial" w:cs="Arial"/>
          <w:b/>
          <w:bCs/>
          <w:sz w:val="24"/>
          <w:szCs w:val="24"/>
          <w:lang w:val="es-AR"/>
        </w:rPr>
        <w:t xml:space="preserve"> será difícil.</w:t>
      </w:r>
    </w:p>
    <w:p w14:paraId="7C8F3AF3" w14:textId="0F1954C2"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pasa por debajo de los pies de Takeru y golpea </w:t>
      </w:r>
      <w:r w:rsidR="00340877" w:rsidRPr="003778EF">
        <w:rPr>
          <w:rFonts w:ascii="Arial" w:hAnsi="Arial" w:cs="Arial"/>
          <w:b/>
          <w:bCs/>
          <w:sz w:val="24"/>
          <w:szCs w:val="24"/>
          <w:lang w:val="es-AR"/>
        </w:rPr>
        <w:t xml:space="preserve">perfectamente </w:t>
      </w:r>
      <w:r w:rsidRPr="003778EF">
        <w:rPr>
          <w:rFonts w:ascii="Arial" w:hAnsi="Arial" w:cs="Arial"/>
          <w:b/>
          <w:bCs/>
          <w:sz w:val="24"/>
          <w:szCs w:val="24"/>
          <w:lang w:val="es-AR"/>
        </w:rPr>
        <w:t>en la esquina del arco</w:t>
      </w:r>
      <w:r w:rsidR="00340877" w:rsidRPr="003778EF">
        <w:rPr>
          <w:rFonts w:ascii="Arial" w:hAnsi="Arial" w:cs="Arial"/>
          <w:b/>
          <w:bCs/>
          <w:sz w:val="24"/>
          <w:szCs w:val="24"/>
          <w:lang w:val="es-AR"/>
        </w:rPr>
        <w:t>.</w:t>
      </w:r>
    </w:p>
    <w:p w14:paraId="1DD586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2-0</w:t>
      </w:r>
    </w:p>
    <w:p w14:paraId="23939B2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marcador se aleja más del equipo de Oziel.</w:t>
      </w:r>
    </w:p>
    <w:p w14:paraId="70B41BE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primer tiempo concluye con una gran diferencia de nivel, cansancio, y dos goles de diferencia.</w:t>
      </w:r>
    </w:p>
    <w:p w14:paraId="489F6CF8" w14:textId="59D557F6"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GOOOOOOOOOL! DE IKKI.</w:t>
      </w:r>
    </w:p>
    <w:p w14:paraId="689C6F20" w14:textId="7F84C462" w:rsidR="00340877" w:rsidRPr="003778EF" w:rsidRDefault="0034087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festejo de</w:t>
      </w:r>
      <w:r w:rsidR="00640EBD">
        <w:rPr>
          <w:rFonts w:ascii="Arial" w:hAnsi="Arial" w:cs="Arial"/>
          <w:b/>
          <w:bCs/>
          <w:sz w:val="24"/>
          <w:szCs w:val="24"/>
          <w:lang w:val="es-AR"/>
        </w:rPr>
        <w:t xml:space="preserve"> la Academia </w:t>
      </w:r>
      <w:r w:rsidRPr="003778EF">
        <w:rPr>
          <w:rFonts w:ascii="Arial" w:hAnsi="Arial" w:cs="Arial"/>
          <w:b/>
          <w:bCs/>
          <w:sz w:val="24"/>
          <w:szCs w:val="24"/>
          <w:lang w:val="es-AR"/>
        </w:rPr>
        <w:t>L.E deja un amargo sabor de boca C.F.G</w:t>
      </w:r>
      <w:r w:rsidR="00640EBD">
        <w:rPr>
          <w:rFonts w:ascii="Arial" w:hAnsi="Arial" w:cs="Arial"/>
          <w:b/>
          <w:bCs/>
          <w:sz w:val="24"/>
          <w:szCs w:val="24"/>
          <w:lang w:val="es-AR"/>
        </w:rPr>
        <w:t>.</w:t>
      </w:r>
    </w:p>
    <w:p w14:paraId="2724504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silbato suena marcando el medio tiempo.</w:t>
      </w:r>
    </w:p>
    <w:p w14:paraId="3728294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retiran a los vestuarios. Solo Takeru queda en el campo con su cabeza hacia atrás y su mano derecha encima de su cara.</w:t>
      </w:r>
    </w:p>
    <w:p w14:paraId="1AC55EB1" w14:textId="2A3F8F2C"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-Oye… relájate. </w:t>
      </w:r>
      <w:r w:rsidR="00BD6341" w:rsidRPr="003778EF">
        <w:rPr>
          <w:rFonts w:ascii="Arial" w:hAnsi="Arial" w:cs="Arial"/>
          <w:b/>
          <w:bCs/>
          <w:sz w:val="24"/>
          <w:szCs w:val="24"/>
          <w:lang w:val="es-AR"/>
        </w:rPr>
        <w:t>Aún</w:t>
      </w:r>
      <w:r w:rsidRPr="003778EF">
        <w:rPr>
          <w:rFonts w:ascii="Arial" w:hAnsi="Arial" w:cs="Arial"/>
          <w:b/>
          <w:bCs/>
          <w:sz w:val="24"/>
          <w:szCs w:val="24"/>
          <w:lang w:val="es-AR"/>
        </w:rPr>
        <w:t xml:space="preserve"> queda un segundo tiempo, además, eres un maldito monstruo, atajaste una inmensa cantidad de sus goles, eres el mejor arquero que conozco. –</w:t>
      </w:r>
      <w:r w:rsidR="004E1290">
        <w:rPr>
          <w:rFonts w:ascii="Arial" w:hAnsi="Arial" w:cs="Arial"/>
          <w:b/>
          <w:bCs/>
          <w:sz w:val="24"/>
          <w:szCs w:val="24"/>
          <w:lang w:val="es-AR"/>
        </w:rPr>
        <w:t>Oziel da palabras de ánimo</w:t>
      </w:r>
      <w:r w:rsidRPr="003778EF">
        <w:rPr>
          <w:rFonts w:ascii="Arial" w:hAnsi="Arial" w:cs="Arial"/>
          <w:b/>
          <w:bCs/>
          <w:sz w:val="24"/>
          <w:szCs w:val="24"/>
          <w:lang w:val="es-AR"/>
        </w:rPr>
        <w:t xml:space="preserve"> mientras postra su mano en </w:t>
      </w:r>
      <w:r w:rsidR="004E1290">
        <w:rPr>
          <w:rFonts w:ascii="Arial" w:hAnsi="Arial" w:cs="Arial"/>
          <w:b/>
          <w:bCs/>
          <w:sz w:val="24"/>
          <w:szCs w:val="24"/>
          <w:lang w:val="es-AR"/>
        </w:rPr>
        <w:t xml:space="preserve">el </w:t>
      </w:r>
      <w:r w:rsidRPr="003778EF">
        <w:rPr>
          <w:rFonts w:ascii="Arial" w:hAnsi="Arial" w:cs="Arial"/>
          <w:b/>
          <w:bCs/>
          <w:sz w:val="24"/>
          <w:szCs w:val="24"/>
          <w:lang w:val="es-AR"/>
        </w:rPr>
        <w:t>hombro</w:t>
      </w:r>
      <w:r w:rsidR="004E1290">
        <w:rPr>
          <w:rFonts w:ascii="Arial" w:hAnsi="Arial" w:cs="Arial"/>
          <w:b/>
          <w:bCs/>
          <w:sz w:val="24"/>
          <w:szCs w:val="24"/>
          <w:lang w:val="es-AR"/>
        </w:rPr>
        <w:t xml:space="preserve"> de Takeru</w:t>
      </w:r>
      <w:r w:rsidRPr="003778EF">
        <w:rPr>
          <w:rFonts w:ascii="Arial" w:hAnsi="Arial" w:cs="Arial"/>
          <w:b/>
          <w:bCs/>
          <w:sz w:val="24"/>
          <w:szCs w:val="24"/>
          <w:lang w:val="es-AR"/>
        </w:rPr>
        <w:t>.</w:t>
      </w:r>
    </w:p>
    <w:p w14:paraId="20CE7F7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 se… pero soy un inútil al darlo por asegurado cuando aún no había terminado.</w:t>
      </w:r>
    </w:p>
    <w:p w14:paraId="490A77CE" w14:textId="77777777" w:rsidR="008448E7" w:rsidRPr="003778EF" w:rsidRDefault="008448E7" w:rsidP="008448E7">
      <w:pPr>
        <w:spacing w:line="360" w:lineRule="auto"/>
        <w:rPr>
          <w:rFonts w:ascii="Arial" w:hAnsi="Arial" w:cs="Arial"/>
          <w:b/>
          <w:bCs/>
          <w:sz w:val="24"/>
          <w:szCs w:val="24"/>
          <w:lang w:val="es-AR"/>
        </w:rPr>
      </w:pPr>
      <w:r w:rsidRPr="003778EF">
        <w:rPr>
          <w:rFonts w:ascii="Arial" w:hAnsi="Arial" w:cs="Arial"/>
          <w:b/>
          <w:bCs/>
          <w:sz w:val="24"/>
          <w:szCs w:val="24"/>
          <w:lang w:val="es-AR"/>
        </w:rPr>
        <w:t>-Deja de llorar, aún queda un segundo tiempo y tengo un plan, vamos, tenemos que alentar al equipo, todos están igual que tú.</w:t>
      </w:r>
    </w:p>
    <w:p w14:paraId="0365A2E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Takeru suelta una leve sonrisa, se endereza y camina junto a Oziel.</w:t>
      </w:r>
    </w:p>
    <w:p w14:paraId="6D261841"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No que dijiste que no era para tanto?</w:t>
      </w:r>
    </w:p>
    <w:p w14:paraId="697D6E3F" w14:textId="616EB878"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Me equivoque, nos </w:t>
      </w:r>
      <w:r w:rsidR="008E42A9" w:rsidRPr="003778EF">
        <w:rPr>
          <w:rFonts w:ascii="Arial" w:hAnsi="Arial" w:cs="Arial"/>
          <w:b/>
          <w:bCs/>
          <w:sz w:val="24"/>
          <w:szCs w:val="24"/>
          <w:lang w:val="es-AR"/>
        </w:rPr>
        <w:t>partió</w:t>
      </w:r>
      <w:r w:rsidRPr="003778EF">
        <w:rPr>
          <w:rFonts w:ascii="Arial" w:hAnsi="Arial" w:cs="Arial"/>
          <w:b/>
          <w:bCs/>
          <w:sz w:val="24"/>
          <w:szCs w:val="24"/>
          <w:lang w:val="es-AR"/>
        </w:rPr>
        <w:t xml:space="preserve"> el arco </w:t>
      </w:r>
      <w:r w:rsidR="00340877" w:rsidRPr="003778EF">
        <w:rPr>
          <w:rFonts w:ascii="Arial" w:hAnsi="Arial" w:cs="Arial"/>
          <w:b/>
          <w:bCs/>
          <w:sz w:val="24"/>
          <w:szCs w:val="24"/>
          <w:lang w:val="es-AR"/>
        </w:rPr>
        <w:t>é</w:t>
      </w:r>
      <w:r w:rsidRPr="003778EF">
        <w:rPr>
          <w:rFonts w:ascii="Arial" w:hAnsi="Arial" w:cs="Arial"/>
          <w:b/>
          <w:bCs/>
          <w:sz w:val="24"/>
          <w:szCs w:val="24"/>
          <w:lang w:val="es-AR"/>
        </w:rPr>
        <w:t>l solo de dos goles.</w:t>
      </w:r>
    </w:p>
    <w:p w14:paraId="43680C9E" w14:textId="77777777" w:rsidR="00340877" w:rsidRPr="003778EF" w:rsidRDefault="00340877" w:rsidP="009657EA">
      <w:pPr>
        <w:spacing w:line="360" w:lineRule="auto"/>
        <w:rPr>
          <w:rFonts w:ascii="Arial" w:hAnsi="Arial" w:cs="Arial"/>
          <w:b/>
          <w:bCs/>
          <w:sz w:val="24"/>
          <w:szCs w:val="24"/>
          <w:lang w:val="es-AR"/>
        </w:rPr>
      </w:pPr>
      <w:r w:rsidRPr="003778EF">
        <w:rPr>
          <w:rFonts w:ascii="Arial" w:hAnsi="Arial" w:cs="Arial"/>
          <w:b/>
          <w:bCs/>
          <w:sz w:val="24"/>
          <w:szCs w:val="24"/>
          <w:lang w:val="es-AR"/>
        </w:rPr>
        <w:t>La gran mayoría del equipo de Oziel se encontraba tomando agua y en silencio, recuperando el aliento todo lo que puedan.</w:t>
      </w:r>
    </w:p>
    <w:p w14:paraId="437E53C2"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Takeru se sienta al fondo del vestuario con su botella y se calla al igual que el equipo.</w:t>
      </w:r>
    </w:p>
    <w:p w14:paraId="605FFFFC" w14:textId="675BC7A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que como capitán es mi responsabilidad dar las charlas motivadoras… pero creo que ustedes tendrán que dárselas a ustedes mismos. Se </w:t>
      </w:r>
      <w:r w:rsidR="00BD6341" w:rsidRPr="003778EF">
        <w:rPr>
          <w:rFonts w:ascii="Arial" w:hAnsi="Arial" w:cs="Arial"/>
          <w:b/>
          <w:bCs/>
          <w:sz w:val="24"/>
          <w:szCs w:val="24"/>
          <w:lang w:val="es-AR"/>
        </w:rPr>
        <w:t>cómo</w:t>
      </w:r>
      <w:r w:rsidRPr="003778EF">
        <w:rPr>
          <w:rFonts w:ascii="Arial" w:hAnsi="Arial" w:cs="Arial"/>
          <w:b/>
          <w:bCs/>
          <w:sz w:val="24"/>
          <w:szCs w:val="24"/>
          <w:lang w:val="es-AR"/>
        </w:rPr>
        <w:t xml:space="preserve"> se siente ir perdiendo en todo momento</w:t>
      </w:r>
      <w:r w:rsidR="00340877" w:rsidRPr="003778EF">
        <w:rPr>
          <w:rFonts w:ascii="Arial" w:hAnsi="Arial" w:cs="Arial"/>
          <w:b/>
          <w:bCs/>
          <w:sz w:val="24"/>
          <w:szCs w:val="24"/>
          <w:lang w:val="es-AR"/>
        </w:rPr>
        <w:t>.</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Y</w:t>
      </w:r>
      <w:r w:rsidRPr="003778EF">
        <w:rPr>
          <w:rFonts w:ascii="Arial" w:hAnsi="Arial" w:cs="Arial"/>
          <w:b/>
          <w:bCs/>
          <w:sz w:val="24"/>
          <w:szCs w:val="24"/>
          <w:lang w:val="es-AR"/>
        </w:rPr>
        <w:t>o siempre odie perder, así sea porque alguien me dijo que no podía, o porque alguien nunca creyó que podría. Odio perder sea la razón que sea, pero ustedes no creo que odien perder.</w:t>
      </w:r>
    </w:p>
    <w:p w14:paraId="5DEC3D76"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Claro que odiamos perder. –</w:t>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t xml:space="preserve">Habla Uchida. </w:t>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p>
    <w:p w14:paraId="4AFECCA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-No… solo se están acostumbrando a perder.</w:t>
      </w:r>
    </w:p>
    <w:p w14:paraId="2BFF0FDF"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3109DA0" w14:textId="5AFB944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 yo odiara perder no estaría esperando la derrota</w:t>
      </w:r>
      <w:r w:rsidR="00340877" w:rsidRPr="003778EF">
        <w:rPr>
          <w:rFonts w:ascii="Arial" w:hAnsi="Arial" w:cs="Arial"/>
          <w:b/>
          <w:bCs/>
          <w:sz w:val="24"/>
          <w:szCs w:val="24"/>
          <w:lang w:val="es-AR"/>
        </w:rPr>
        <w:t>,</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e</w:t>
      </w:r>
      <w:r w:rsidRPr="003778EF">
        <w:rPr>
          <w:rFonts w:ascii="Arial" w:hAnsi="Arial" w:cs="Arial"/>
          <w:b/>
          <w:bCs/>
          <w:sz w:val="24"/>
          <w:szCs w:val="24"/>
          <w:lang w:val="es-AR"/>
        </w:rPr>
        <w:t xml:space="preserve">staría buscando la manera de seguir demostrando que nadie puede decirme </w:t>
      </w:r>
      <w:r w:rsidR="00340877" w:rsidRPr="003778EF">
        <w:rPr>
          <w:rFonts w:ascii="Arial" w:hAnsi="Arial" w:cs="Arial"/>
          <w:b/>
          <w:bCs/>
          <w:sz w:val="24"/>
          <w:szCs w:val="24"/>
          <w:lang w:val="es-AR"/>
        </w:rPr>
        <w:t xml:space="preserve">que, no </w:t>
      </w:r>
      <w:r w:rsidRPr="003778EF">
        <w:rPr>
          <w:rFonts w:ascii="Arial" w:hAnsi="Arial" w:cs="Arial"/>
          <w:b/>
          <w:bCs/>
          <w:sz w:val="24"/>
          <w:szCs w:val="24"/>
          <w:lang w:val="es-AR"/>
        </w:rPr>
        <w:t>puedo hacer</w:t>
      </w:r>
      <w:r w:rsidR="00340877" w:rsidRPr="003778EF">
        <w:rPr>
          <w:rFonts w:ascii="Arial" w:hAnsi="Arial" w:cs="Arial"/>
          <w:b/>
          <w:bCs/>
          <w:sz w:val="24"/>
          <w:szCs w:val="24"/>
          <w:lang w:val="es-AR"/>
        </w:rPr>
        <w:t>,</w:t>
      </w:r>
      <w:r w:rsidRPr="003778EF">
        <w:rPr>
          <w:rFonts w:ascii="Arial" w:hAnsi="Arial" w:cs="Arial"/>
          <w:b/>
          <w:bCs/>
          <w:sz w:val="24"/>
          <w:szCs w:val="24"/>
          <w:lang w:val="es-AR"/>
        </w:rPr>
        <w:t xml:space="preserve"> o no soy capaz. Si ustedes se acostumbran a perder es su problema, no el mío. Esa es mi charla motivadora, tómenlo como quieran, es su partido, no el mío, yo solo voy a salir ahí de nuevo a meter un gol solo </w:t>
      </w:r>
      <w:r w:rsidR="00BD6341" w:rsidRPr="003778EF">
        <w:rPr>
          <w:rFonts w:ascii="Arial" w:hAnsi="Arial" w:cs="Arial"/>
          <w:b/>
          <w:bCs/>
          <w:sz w:val="24"/>
          <w:szCs w:val="24"/>
          <w:lang w:val="es-AR"/>
        </w:rPr>
        <w:t>porque</w:t>
      </w:r>
      <w:r w:rsidRPr="003778EF">
        <w:rPr>
          <w:rFonts w:ascii="Arial" w:hAnsi="Arial" w:cs="Arial"/>
          <w:b/>
          <w:bCs/>
          <w:sz w:val="24"/>
          <w:szCs w:val="24"/>
          <w:lang w:val="es-AR"/>
        </w:rPr>
        <w:t xml:space="preserve"> odio perder contra ese sujeto. </w:t>
      </w:r>
    </w:p>
    <w:p w14:paraId="5F7BE52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Antes que Oziel saliera del vestuario, aun faltando para que comience el partido, se detiene y habla.</w:t>
      </w:r>
    </w:p>
    <w:p w14:paraId="2F12134F"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-Por cierto, no estamos perdiendo contra un equipo, solo es un jugador.</w:t>
      </w:r>
    </w:p>
    <w:p w14:paraId="637B7BE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se queda callado brevemente.</w:t>
      </w:r>
    </w:p>
    <w:p w14:paraId="134CAA8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-Tiene razón… –Murmura sorprendido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w:t>
      </w:r>
    </w:p>
    <w:p w14:paraId="7F36C89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somos unos perdedores.</w:t>
      </w:r>
    </w:p>
    <w:p w14:paraId="73B96679" w14:textId="13E4ADC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no me refiero a eso, aunque lo seamos. Les digo que Oziel tiene razón. –Se levanta– Ellos juegan para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su equipo </w:t>
      </w:r>
      <w:r w:rsidR="00BD6341" w:rsidRPr="003778EF">
        <w:rPr>
          <w:rFonts w:ascii="Arial" w:hAnsi="Arial" w:cs="Arial"/>
          <w:b/>
          <w:bCs/>
          <w:sz w:val="24"/>
          <w:szCs w:val="24"/>
          <w:lang w:val="es-AR"/>
        </w:rPr>
        <w:t>está</w:t>
      </w:r>
      <w:r w:rsidRPr="003778EF">
        <w:rPr>
          <w:rFonts w:ascii="Arial" w:hAnsi="Arial" w:cs="Arial"/>
          <w:b/>
          <w:bCs/>
          <w:sz w:val="24"/>
          <w:szCs w:val="24"/>
          <w:lang w:val="es-AR"/>
        </w:rPr>
        <w:t xml:space="preserve"> corriendo de más y aunque veamos que también estén jugando, solo son conectores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p>
    <w:p w14:paraId="2A9D1D47" w14:textId="600567B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entiendo a </w:t>
      </w:r>
      <w:r w:rsidR="00BD6341" w:rsidRPr="003778EF">
        <w:rPr>
          <w:rFonts w:ascii="Arial" w:hAnsi="Arial" w:cs="Arial"/>
          <w:b/>
          <w:bCs/>
          <w:sz w:val="24"/>
          <w:szCs w:val="24"/>
          <w:lang w:val="es-AR"/>
        </w:rPr>
        <w:t>qué</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quieres</w:t>
      </w:r>
      <w:r w:rsidRPr="003778EF">
        <w:rPr>
          <w:rFonts w:ascii="Arial" w:hAnsi="Arial" w:cs="Arial"/>
          <w:b/>
          <w:bCs/>
          <w:sz w:val="24"/>
          <w:szCs w:val="24"/>
          <w:lang w:val="es-AR"/>
        </w:rPr>
        <w:t xml:space="preserve"> llegar. Eso se nota desde que empezó el partido con un gol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6879073B" w14:textId="3FA3D7A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-Que nosotros marcamos solo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esperando los pases e intentándolo parar, pero </w:t>
      </w:r>
      <w:r w:rsidR="00BD6341" w:rsidRPr="003778EF">
        <w:rPr>
          <w:rFonts w:ascii="Arial" w:hAnsi="Arial" w:cs="Arial"/>
          <w:b/>
          <w:bCs/>
          <w:sz w:val="24"/>
          <w:szCs w:val="24"/>
          <w:lang w:val="es-AR"/>
        </w:rPr>
        <w:t>él</w:t>
      </w:r>
      <w:r w:rsidRPr="003778EF">
        <w:rPr>
          <w:rFonts w:ascii="Arial" w:hAnsi="Arial" w:cs="Arial"/>
          <w:b/>
          <w:bCs/>
          <w:sz w:val="24"/>
          <w:szCs w:val="24"/>
          <w:lang w:val="es-AR"/>
        </w:rPr>
        <w:t xml:space="preserve"> no es capaz de quitarnos la pelota. </w:t>
      </w:r>
    </w:p>
    <w:p w14:paraId="0617457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5D1AB32"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No lo notaron que en ningún momento fue capaz de ir por nosotros a quitarnos la pelota?</w:t>
      </w:r>
    </w:p>
    <w:p w14:paraId="17A16E64"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se calla y empieza a analizar el primer tiempo. En todo el primer tiempo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nunca jugo como un jugador más, solo es la palanca de los goles.</w:t>
      </w:r>
    </w:p>
    <w:p w14:paraId="2714A1E9" w14:textId="4E61C9C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 razón, solo patea</w:t>
      </w:r>
      <w:r w:rsidR="00230843" w:rsidRPr="003778EF">
        <w:rPr>
          <w:rFonts w:ascii="Arial" w:hAnsi="Arial" w:cs="Arial"/>
          <w:b/>
          <w:bCs/>
          <w:sz w:val="24"/>
          <w:szCs w:val="24"/>
          <w:lang w:val="es-AR"/>
        </w:rPr>
        <w:t>,</w:t>
      </w:r>
      <w:r w:rsidRPr="003778EF">
        <w:rPr>
          <w:rFonts w:ascii="Arial" w:hAnsi="Arial" w:cs="Arial"/>
          <w:b/>
          <w:bCs/>
          <w:sz w:val="24"/>
          <w:szCs w:val="24"/>
          <w:lang w:val="es-AR"/>
        </w:rPr>
        <w:t xml:space="preserve"> corre</w:t>
      </w:r>
      <w:r w:rsidR="00230843" w:rsidRPr="003778EF">
        <w:rPr>
          <w:rFonts w:ascii="Arial" w:hAnsi="Arial" w:cs="Arial"/>
          <w:b/>
          <w:bCs/>
          <w:sz w:val="24"/>
          <w:szCs w:val="24"/>
          <w:lang w:val="es-AR"/>
        </w:rPr>
        <w:t xml:space="preserve">, </w:t>
      </w:r>
      <w:r w:rsidRPr="003778EF">
        <w:rPr>
          <w:rFonts w:ascii="Arial" w:hAnsi="Arial" w:cs="Arial"/>
          <w:b/>
          <w:bCs/>
          <w:sz w:val="24"/>
          <w:szCs w:val="24"/>
          <w:lang w:val="es-AR"/>
        </w:rPr>
        <w:t>y hace rebotar a la pelota. –Habla Takeru.</w:t>
      </w:r>
    </w:p>
    <w:p w14:paraId="5D94283B" w14:textId="6106D5F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-Exacto. Nosotros también fallamos en eso. </w:t>
      </w:r>
      <w:r w:rsidR="00230843" w:rsidRPr="003778EF">
        <w:rPr>
          <w:rFonts w:ascii="Arial" w:hAnsi="Arial" w:cs="Arial"/>
          <w:b/>
          <w:bCs/>
          <w:sz w:val="24"/>
          <w:szCs w:val="24"/>
          <w:lang w:val="es-AR"/>
        </w:rPr>
        <w:t>L</w:t>
      </w:r>
      <w:r w:rsidRPr="003778EF">
        <w:rPr>
          <w:rFonts w:ascii="Arial" w:hAnsi="Arial" w:cs="Arial"/>
          <w:b/>
          <w:bCs/>
          <w:sz w:val="24"/>
          <w:szCs w:val="24"/>
          <w:lang w:val="es-AR"/>
        </w:rPr>
        <w:t>e dimos importancia a la palanca.</w:t>
      </w:r>
    </w:p>
    <w:p w14:paraId="17D84F4E" w14:textId="6E5EAC8C"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-Cuando en verdad tendríamos que dar importancia a lo que mueve la palanca…</w:t>
      </w:r>
      <w:r w:rsidR="00230843" w:rsidRPr="003778EF">
        <w:rPr>
          <w:rFonts w:ascii="Arial" w:hAnsi="Arial" w:cs="Arial"/>
          <w:b/>
          <w:bCs/>
          <w:sz w:val="24"/>
          <w:szCs w:val="24"/>
          <w:lang w:val="es-AR"/>
        </w:rPr>
        <w:t xml:space="preserve"> –Takeru se levanta.</w:t>
      </w:r>
    </w:p>
    <w:p w14:paraId="60671E14" w14:textId="61C40086"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salgamos a marcar a una tonta palanca, vamos por ellos, están igual de cansados que nosotros, pero si los cansamos a ellos </w:t>
      </w:r>
      <w:r w:rsidR="00230843" w:rsidRPr="003778EF">
        <w:rPr>
          <w:rFonts w:ascii="Arial" w:hAnsi="Arial" w:cs="Arial"/>
          <w:b/>
          <w:bCs/>
          <w:sz w:val="24"/>
          <w:szCs w:val="24"/>
          <w:lang w:val="es-AR"/>
        </w:rPr>
        <w:t>é</w:t>
      </w:r>
      <w:r w:rsidRPr="003778EF">
        <w:rPr>
          <w:rFonts w:ascii="Arial" w:hAnsi="Arial" w:cs="Arial"/>
          <w:b/>
          <w:bCs/>
          <w:sz w:val="24"/>
          <w:szCs w:val="24"/>
          <w:lang w:val="es-AR"/>
        </w:rPr>
        <w:t xml:space="preserve">l no conectara ningún gol. Marquen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como si solo fuera una persona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del equipo, si nadie lo quiere marcar tampoco importa, solo importa su equipo.</w:t>
      </w:r>
    </w:p>
    <w:p w14:paraId="6EF9CEB0" w14:textId="54BEA2E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Que fácil era, y recién nos dimos cuenta, que idiotas que somos. </w:t>
      </w:r>
      <w:r w:rsidR="00230843" w:rsidRPr="003778EF">
        <w:rPr>
          <w:rFonts w:ascii="Arial" w:hAnsi="Arial" w:cs="Arial"/>
          <w:b/>
          <w:bCs/>
          <w:sz w:val="24"/>
          <w:szCs w:val="24"/>
          <w:lang w:val="es-AR"/>
        </w:rPr>
        <w:t>–</w:t>
      </w:r>
      <w:r w:rsidR="00BD6341" w:rsidRPr="003778EF">
        <w:rPr>
          <w:rFonts w:ascii="Arial" w:hAnsi="Arial" w:cs="Arial"/>
          <w:b/>
          <w:bCs/>
          <w:sz w:val="24"/>
          <w:szCs w:val="24"/>
          <w:lang w:val="es-AR"/>
        </w:rPr>
        <w:t>Sonríe</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w:t>
      </w:r>
    </w:p>
    <w:p w14:paraId="007B2596"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-Es porque estábamos jugando con miedo, es porque ya habíamos aceptado que perdiésemos. –Murmura con una mirada triste Mike.</w:t>
      </w:r>
    </w:p>
    <w:p w14:paraId="0F5D917C" w14:textId="26A1AF3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-Nunca le demostramos que odiamos perder, y es ahora </w:t>
      </w:r>
      <w:r w:rsidR="00BD6341" w:rsidRPr="003778EF">
        <w:rPr>
          <w:rFonts w:ascii="Arial" w:hAnsi="Arial" w:cs="Arial"/>
          <w:b/>
          <w:bCs/>
          <w:sz w:val="24"/>
          <w:szCs w:val="24"/>
          <w:lang w:val="es-AR"/>
        </w:rPr>
        <w:t>cuando</w:t>
      </w:r>
      <w:r w:rsidRPr="003778EF">
        <w:rPr>
          <w:rFonts w:ascii="Arial" w:hAnsi="Arial" w:cs="Arial"/>
          <w:b/>
          <w:bCs/>
          <w:sz w:val="24"/>
          <w:szCs w:val="24"/>
          <w:lang w:val="es-AR"/>
        </w:rPr>
        <w:t xml:space="preserve"> saldremos a demostrárselos. –Takeru se </w:t>
      </w:r>
      <w:r w:rsidR="00230843" w:rsidRPr="003778EF">
        <w:rPr>
          <w:rFonts w:ascii="Arial" w:hAnsi="Arial" w:cs="Arial"/>
          <w:b/>
          <w:bCs/>
          <w:sz w:val="24"/>
          <w:szCs w:val="24"/>
          <w:lang w:val="es-AR"/>
        </w:rPr>
        <w:t>acerca al medio</w:t>
      </w:r>
      <w:r w:rsidRPr="003778EF">
        <w:rPr>
          <w:rFonts w:ascii="Arial" w:hAnsi="Arial" w:cs="Arial"/>
          <w:b/>
          <w:bCs/>
          <w:sz w:val="24"/>
          <w:szCs w:val="24"/>
          <w:lang w:val="es-AR"/>
        </w:rPr>
        <w:t xml:space="preserve"> y habla fuerte– ¡Quien </w:t>
      </w:r>
      <w:r w:rsidR="00BD6341" w:rsidRPr="003778EF">
        <w:rPr>
          <w:rFonts w:ascii="Arial" w:hAnsi="Arial" w:cs="Arial"/>
          <w:b/>
          <w:bCs/>
          <w:sz w:val="24"/>
          <w:szCs w:val="24"/>
          <w:lang w:val="es-AR"/>
        </w:rPr>
        <w:t>está</w:t>
      </w:r>
      <w:r w:rsidRPr="003778EF">
        <w:rPr>
          <w:rFonts w:ascii="Arial" w:hAnsi="Arial" w:cs="Arial"/>
          <w:b/>
          <w:bCs/>
          <w:sz w:val="24"/>
          <w:szCs w:val="24"/>
          <w:lang w:val="es-AR"/>
        </w:rPr>
        <w:t xml:space="preserve"> conmigo para ganarle a esos </w:t>
      </w:r>
      <w:r w:rsidR="00BD6341" w:rsidRPr="003778EF">
        <w:rPr>
          <w:rFonts w:ascii="Arial" w:hAnsi="Arial" w:cs="Arial"/>
          <w:b/>
          <w:bCs/>
          <w:sz w:val="24"/>
          <w:szCs w:val="24"/>
          <w:lang w:val="es-AR"/>
        </w:rPr>
        <w:t>creídos</w:t>
      </w:r>
      <w:r w:rsidRPr="003778EF">
        <w:rPr>
          <w:rFonts w:ascii="Arial" w:hAnsi="Arial" w:cs="Arial"/>
          <w:b/>
          <w:bCs/>
          <w:sz w:val="24"/>
          <w:szCs w:val="24"/>
          <w:lang w:val="es-AR"/>
        </w:rPr>
        <w:t xml:space="preserve">! </w:t>
      </w:r>
    </w:p>
    <w:p w14:paraId="13A2F90C"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-VAMOS C.F.G, C.F.G, C.F.G.</w:t>
      </w:r>
    </w:p>
    <w:p w14:paraId="6E390CC6" w14:textId="1008B6B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Todos gritando se levantan y juntan sus manos en </w:t>
      </w:r>
      <w:r w:rsidR="00230843" w:rsidRPr="003778EF">
        <w:rPr>
          <w:rFonts w:ascii="Arial" w:hAnsi="Arial" w:cs="Arial"/>
          <w:b/>
          <w:bCs/>
          <w:sz w:val="24"/>
          <w:szCs w:val="24"/>
          <w:lang w:val="es-AR"/>
        </w:rPr>
        <w:t xml:space="preserve">medio de </w:t>
      </w:r>
      <w:r w:rsidRPr="003778EF">
        <w:rPr>
          <w:rFonts w:ascii="Arial" w:hAnsi="Arial" w:cs="Arial"/>
          <w:b/>
          <w:bCs/>
          <w:sz w:val="24"/>
          <w:szCs w:val="24"/>
          <w:lang w:val="es-AR"/>
        </w:rPr>
        <w:t>un círculo.</w:t>
      </w:r>
    </w:p>
    <w:p w14:paraId="1DABEE19"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DEMOSTREMOS QUE ODIAMOS PERDER!.</w:t>
      </w:r>
    </w:p>
    <w:p w14:paraId="67D9EF0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Del otro lado del vestuario Oziel se encontraba sentado escuchando todo.</w:t>
      </w:r>
    </w:p>
    <w:p w14:paraId="2EB2BC8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-Ese es mi equipo de molestos… nunca dependieron de mi para ganar, ustedes mismos ya tenían el talento de ganar, yo solo marco goles…</w:t>
      </w:r>
    </w:p>
    <w:p w14:paraId="19F64AC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sonríe levemente mientras se levanta lentamente.</w:t>
      </w:r>
    </w:p>
    <w:p w14:paraId="189E6FD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-Este es un equipo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y en verdad te demostraremos de lo que un equipo es capaz.</w:t>
      </w:r>
    </w:p>
    <w:p w14:paraId="11350E2E" w14:textId="1A281F3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nunca tuvo intenciones de mencionarles el plan que tenía en mente. El plan de </w:t>
      </w:r>
      <w:r w:rsidR="00BD6341" w:rsidRPr="003778EF">
        <w:rPr>
          <w:rFonts w:ascii="Arial" w:hAnsi="Arial" w:cs="Arial"/>
          <w:b/>
          <w:bCs/>
          <w:sz w:val="24"/>
          <w:szCs w:val="24"/>
          <w:lang w:val="es-AR"/>
        </w:rPr>
        <w:t>é</w:t>
      </w:r>
      <w:r w:rsidRPr="003778EF">
        <w:rPr>
          <w:rFonts w:ascii="Arial" w:hAnsi="Arial" w:cs="Arial"/>
          <w:b/>
          <w:bCs/>
          <w:sz w:val="24"/>
          <w:szCs w:val="24"/>
          <w:lang w:val="es-AR"/>
        </w:rPr>
        <w:t>l desde un principio era que ellos idearan el plan.</w:t>
      </w:r>
    </w:p>
    <w:p w14:paraId="3B6DBF59" w14:textId="1CD57086"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equipo </w:t>
      </w:r>
      <w:r w:rsidR="00230843" w:rsidRPr="003778EF">
        <w:rPr>
          <w:rFonts w:ascii="Arial" w:hAnsi="Arial" w:cs="Arial"/>
          <w:b/>
          <w:bCs/>
          <w:sz w:val="24"/>
          <w:szCs w:val="24"/>
          <w:lang w:val="es-AR"/>
        </w:rPr>
        <w:t xml:space="preserve">que </w:t>
      </w:r>
      <w:r w:rsidRPr="003778EF">
        <w:rPr>
          <w:rFonts w:ascii="Arial" w:hAnsi="Arial" w:cs="Arial"/>
          <w:b/>
          <w:bCs/>
          <w:sz w:val="24"/>
          <w:szCs w:val="24"/>
          <w:lang w:val="es-AR"/>
        </w:rPr>
        <w:t xml:space="preserve">no depende de una </w:t>
      </w:r>
      <w:r w:rsidR="00230843" w:rsidRPr="003778EF">
        <w:rPr>
          <w:rFonts w:ascii="Arial" w:hAnsi="Arial" w:cs="Arial"/>
          <w:b/>
          <w:bCs/>
          <w:sz w:val="24"/>
          <w:szCs w:val="24"/>
          <w:lang w:val="es-AR"/>
        </w:rPr>
        <w:t xml:space="preserve">sola </w:t>
      </w:r>
      <w:r w:rsidRPr="003778EF">
        <w:rPr>
          <w:rFonts w:ascii="Arial" w:hAnsi="Arial" w:cs="Arial"/>
          <w:b/>
          <w:bCs/>
          <w:sz w:val="24"/>
          <w:szCs w:val="24"/>
          <w:lang w:val="es-AR"/>
        </w:rPr>
        <w:t>persona. Algunos destacan más que otros, pero no todos son buenos en todo. Hay buenos goleadores, bueno jugadores que hacen pases, buenos jugadores defensores y buenos arqueros.</w:t>
      </w:r>
    </w:p>
    <w:p w14:paraId="7C527B7E" w14:textId="0A69403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equipo se conforma de distintas habilidades que en conjunto hacen un aterrador equipo demoledor. </w:t>
      </w:r>
      <w:r w:rsidR="00230843" w:rsidRPr="003778EF">
        <w:rPr>
          <w:rFonts w:ascii="Arial" w:hAnsi="Arial" w:cs="Arial"/>
          <w:b/>
          <w:bCs/>
          <w:sz w:val="24"/>
          <w:szCs w:val="24"/>
          <w:lang w:val="es-AR"/>
        </w:rPr>
        <w:t>U</w:t>
      </w:r>
      <w:r w:rsidRPr="003778EF">
        <w:rPr>
          <w:rFonts w:ascii="Arial" w:hAnsi="Arial" w:cs="Arial"/>
          <w:b/>
          <w:bCs/>
          <w:sz w:val="24"/>
          <w:szCs w:val="24"/>
          <w:lang w:val="es-AR"/>
        </w:rPr>
        <w:t>n equipo que en verdad aterraría a cualquiera si están muy bien sincronizados.</w:t>
      </w:r>
    </w:p>
    <w:p w14:paraId="0358798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preparan para el segundo tiempo.</w:t>
      </w:r>
    </w:p>
    <w:p w14:paraId="1161B681" w14:textId="77777777" w:rsidR="00213629" w:rsidRPr="00B04E8A" w:rsidRDefault="00213629" w:rsidP="00213629">
      <w:pPr>
        <w:rPr>
          <w:rFonts w:ascii="Calibri" w:hAnsi="Calibri" w:cs="Calibri"/>
          <w:b/>
          <w:sz w:val="16"/>
          <w:szCs w:val="16"/>
          <w:lang w:val="es-AR"/>
        </w:rPr>
      </w:pPr>
    </w:p>
    <w:p w14:paraId="6CA33BEA" w14:textId="77777777" w:rsidR="00213629" w:rsidRPr="00386F87" w:rsidRDefault="00213629" w:rsidP="0021362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9</w:t>
      </w:r>
    </w:p>
    <w:p w14:paraId="4D3E8408" w14:textId="77777777" w:rsidR="00213629" w:rsidRPr="00386F87" w:rsidRDefault="00213629" w:rsidP="00213629">
      <w:pPr>
        <w:rPr>
          <w:rFonts w:ascii="Calibri" w:hAnsi="Calibri" w:cs="Calibri"/>
          <w:b/>
          <w:sz w:val="32"/>
          <w:szCs w:val="32"/>
          <w:lang w:val="es-AR"/>
        </w:rPr>
      </w:pPr>
    </w:p>
    <w:p w14:paraId="3803A5C6"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Aun piensan que tienen una oportunidad de ganar? No hay necesidad de que se esfuercen mucho. –Habla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con inferioridad hacia su rival.</w:t>
      </w:r>
    </w:p>
    <w:p w14:paraId="7EFB78A3"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Aun piensas que te hare caso a todas las tonterías que salen de tu boca? –Habla Oziel desinteresado.</w:t>
      </w:r>
    </w:p>
    <w:p w14:paraId="1050120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juegan algo perdido.</w:t>
      </w:r>
    </w:p>
    <w:p w14:paraId="6ACF95E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segundo tiempo da comienzo.</w:t>
      </w:r>
    </w:p>
    <w:p w14:paraId="38B62A6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desatan rápidamente con rápidos movimientos.</w:t>
      </w:r>
    </w:p>
    <w:p w14:paraId="3F84FACC" w14:textId="6EDDF45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no se concentran en marcar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donde él rápidamente lo nota. El equipo está jugando libremente, incluso marcan con dos jugadores a </w:t>
      </w:r>
      <w:proofErr w:type="spellStart"/>
      <w:r w:rsidRPr="003778EF">
        <w:rPr>
          <w:rFonts w:ascii="Arial" w:hAnsi="Arial" w:cs="Arial"/>
          <w:b/>
          <w:bCs/>
          <w:sz w:val="24"/>
          <w:szCs w:val="24"/>
          <w:lang w:val="es-AR"/>
        </w:rPr>
        <w:t>Yusuke</w:t>
      </w:r>
      <w:proofErr w:type="spellEnd"/>
      <w:r w:rsidRPr="003778EF">
        <w:rPr>
          <w:rFonts w:ascii="Arial" w:hAnsi="Arial" w:cs="Arial"/>
          <w:b/>
          <w:bCs/>
          <w:sz w:val="24"/>
          <w:szCs w:val="24"/>
          <w:lang w:val="es-AR"/>
        </w:rPr>
        <w:t>=9= del equipo L.E.</w:t>
      </w:r>
    </w:p>
    <w:p w14:paraId="6B962DFD" w14:textId="66E419A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Se empiezan a mover más precisos, aunque aún no hayan recuperado su aliento por completo</w:t>
      </w:r>
      <w:r w:rsidR="00F15072" w:rsidRPr="003778EF">
        <w:rPr>
          <w:rFonts w:ascii="Arial" w:hAnsi="Arial" w:cs="Arial"/>
          <w:b/>
          <w:bCs/>
          <w:sz w:val="24"/>
          <w:szCs w:val="24"/>
          <w:lang w:val="es-AR"/>
        </w:rPr>
        <w:t>.</w:t>
      </w:r>
      <w:r w:rsidRPr="003778EF">
        <w:rPr>
          <w:rFonts w:ascii="Arial" w:hAnsi="Arial" w:cs="Arial"/>
          <w:b/>
          <w:bCs/>
          <w:sz w:val="24"/>
          <w:szCs w:val="24"/>
          <w:lang w:val="es-AR"/>
        </w:rPr>
        <w:t xml:space="preserve"> </w:t>
      </w:r>
      <w:r w:rsidR="00F15072" w:rsidRPr="003778EF">
        <w:rPr>
          <w:rFonts w:ascii="Arial" w:hAnsi="Arial" w:cs="Arial"/>
          <w:b/>
          <w:bCs/>
          <w:sz w:val="24"/>
          <w:szCs w:val="24"/>
          <w:lang w:val="es-AR"/>
        </w:rPr>
        <w:t>E</w:t>
      </w:r>
      <w:r w:rsidRPr="003778EF">
        <w:rPr>
          <w:rFonts w:ascii="Arial" w:hAnsi="Arial" w:cs="Arial"/>
          <w:b/>
          <w:bCs/>
          <w:sz w:val="24"/>
          <w:szCs w:val="24"/>
          <w:lang w:val="es-AR"/>
        </w:rPr>
        <w:t xml:space="preserve">n vez de marcar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adelantan a las intercepciones de la pelota con él.</w:t>
      </w:r>
    </w:p>
    <w:p w14:paraId="7B6F207E" w14:textId="2065F271"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Yosuke</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Eibar</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Inui</w:t>
      </w:r>
      <w:proofErr w:type="spellEnd"/>
      <w:r w:rsidRPr="003778EF">
        <w:rPr>
          <w:rFonts w:ascii="Arial" w:hAnsi="Arial" w:cs="Arial"/>
          <w:b/>
          <w:bCs/>
          <w:sz w:val="24"/>
          <w:szCs w:val="24"/>
          <w:lang w:val="es-AR"/>
        </w:rPr>
        <w:t xml:space="preserve">, </w:t>
      </w:r>
      <w:r w:rsidR="00F15072" w:rsidRPr="003778EF">
        <w:rPr>
          <w:rFonts w:ascii="Arial" w:hAnsi="Arial" w:cs="Arial"/>
          <w:b/>
          <w:bCs/>
          <w:sz w:val="24"/>
          <w:szCs w:val="24"/>
          <w:lang w:val="es-AR"/>
        </w:rPr>
        <w:t>recuperen</w:t>
      </w:r>
      <w:r w:rsidRPr="003778EF">
        <w:rPr>
          <w:rFonts w:ascii="Arial" w:hAnsi="Arial" w:cs="Arial"/>
          <w:b/>
          <w:bCs/>
          <w:sz w:val="24"/>
          <w:szCs w:val="24"/>
          <w:lang w:val="es-AR"/>
        </w:rPr>
        <w:t xml:space="preserve"> esa pelota de inmediato!. Están jugando con pases lentos, ¿qué están haciendo?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habla molesto con sus jugadores.</w:t>
      </w:r>
    </w:p>
    <w:p w14:paraId="713E7D0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lo que intentamos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p>
    <w:p w14:paraId="054F6E1B"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no se movió para quitarle la pelota a ni uno de los jugadores de C.F.G, solo trota de lado a lado para posicionarse bien por si un pase cae hacia él.</w:t>
      </w:r>
    </w:p>
    <w:p w14:paraId="533FBF53" w14:textId="5964FB5C"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Ono</w:t>
      </w:r>
      <w:proofErr w:type="spellEnd"/>
      <w:r w:rsidRPr="003778EF">
        <w:rPr>
          <w:rFonts w:ascii="Arial" w:hAnsi="Arial" w:cs="Arial"/>
          <w:b/>
          <w:bCs/>
          <w:sz w:val="24"/>
          <w:szCs w:val="24"/>
          <w:lang w:val="es-AR"/>
        </w:rPr>
        <w:t xml:space="preserve">, Oziel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empiezan a adelantarse de la misma manera, con pases largos que empiezan a ser más cortos con forme se acercan al arco.</w:t>
      </w:r>
    </w:p>
    <w:p w14:paraId="4F9BB1D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no tiene oportunidad, los están pasando por encima literalmente, las pelotas vuelan a centímetros de sus cabezas con los pases. Su defensa es compuesta de 4 pero </w:t>
      </w:r>
      <w:proofErr w:type="spellStart"/>
      <w:r w:rsidRPr="003778EF">
        <w:rPr>
          <w:rFonts w:ascii="Arial" w:hAnsi="Arial" w:cs="Arial"/>
          <w:b/>
          <w:bCs/>
          <w:sz w:val="24"/>
          <w:szCs w:val="24"/>
          <w:lang w:val="es-AR"/>
        </w:rPr>
        <w:t>Daisuke</w:t>
      </w:r>
      <w:proofErr w:type="spellEnd"/>
      <w:r w:rsidRPr="003778EF">
        <w:rPr>
          <w:rFonts w:ascii="Arial" w:hAnsi="Arial" w:cs="Arial"/>
          <w:b/>
          <w:bCs/>
          <w:sz w:val="24"/>
          <w:szCs w:val="24"/>
          <w:lang w:val="es-AR"/>
        </w:rPr>
        <w:t>=8= decide bajar también para poder ser 5 contra 3.</w:t>
      </w:r>
    </w:p>
    <w:p w14:paraId="2303358B" w14:textId="5082B011"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pases son </w:t>
      </w:r>
      <w:r w:rsidR="00F15072" w:rsidRPr="003778EF">
        <w:rPr>
          <w:rFonts w:ascii="Arial" w:hAnsi="Arial" w:cs="Arial"/>
          <w:b/>
          <w:bCs/>
          <w:sz w:val="24"/>
          <w:szCs w:val="24"/>
          <w:lang w:val="es-AR"/>
        </w:rPr>
        <w:t xml:space="preserve">bastantes </w:t>
      </w:r>
      <w:r w:rsidRPr="003778EF">
        <w:rPr>
          <w:rFonts w:ascii="Arial" w:hAnsi="Arial" w:cs="Arial"/>
          <w:b/>
          <w:bCs/>
          <w:sz w:val="24"/>
          <w:szCs w:val="24"/>
          <w:lang w:val="es-AR"/>
        </w:rPr>
        <w:t>rápidos</w:t>
      </w:r>
      <w:r w:rsidR="00F15072" w:rsidRPr="003778EF">
        <w:rPr>
          <w:rFonts w:ascii="Arial" w:hAnsi="Arial" w:cs="Arial"/>
          <w:b/>
          <w:bCs/>
          <w:sz w:val="24"/>
          <w:szCs w:val="24"/>
          <w:lang w:val="es-AR"/>
        </w:rPr>
        <w:t xml:space="preserve"> ya que</w:t>
      </w:r>
      <w:r w:rsidRPr="003778EF">
        <w:rPr>
          <w:rFonts w:ascii="Arial" w:hAnsi="Arial" w:cs="Arial"/>
          <w:b/>
          <w:bCs/>
          <w:sz w:val="24"/>
          <w:szCs w:val="24"/>
          <w:lang w:val="es-AR"/>
        </w:rPr>
        <w:t xml:space="preserve"> Oziel utiliza la red eléctrica para </w:t>
      </w:r>
      <w:r w:rsidR="00F15072" w:rsidRPr="003778EF">
        <w:rPr>
          <w:rFonts w:ascii="Arial" w:hAnsi="Arial" w:cs="Arial"/>
          <w:b/>
          <w:bCs/>
          <w:sz w:val="24"/>
          <w:szCs w:val="24"/>
          <w:lang w:val="es-AR"/>
        </w:rPr>
        <w:t>abrirse paso.</w:t>
      </w:r>
    </w:p>
    <w:p w14:paraId="4D29C932" w14:textId="3778079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y su equipo es acorralado en una esquina, los pases persist</w:t>
      </w:r>
      <w:r w:rsidR="00C96BEB">
        <w:rPr>
          <w:rFonts w:ascii="Arial" w:hAnsi="Arial" w:cs="Arial"/>
          <w:b/>
          <w:bCs/>
          <w:sz w:val="24"/>
          <w:szCs w:val="24"/>
          <w:lang w:val="es-AR"/>
        </w:rPr>
        <w:t>en</w:t>
      </w:r>
      <w:r w:rsidRPr="003778EF">
        <w:rPr>
          <w:rFonts w:ascii="Arial" w:hAnsi="Arial" w:cs="Arial"/>
          <w:b/>
          <w:bCs/>
          <w:sz w:val="24"/>
          <w:szCs w:val="24"/>
          <w:lang w:val="es-AR"/>
        </w:rPr>
        <w:t xml:space="preserve">. </w:t>
      </w:r>
    </w:p>
    <w:p w14:paraId="571869BD"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Corran! –Grita Oziel.</w:t>
      </w:r>
    </w:p>
    <w:p w14:paraId="5E9D6B0C" w14:textId="03298AE5"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corren y pasan a adelantarse detrás del muro de 5 jugadores que lo rodea. Oziel aprovecha e intenta adelantarse un </w:t>
      </w:r>
      <w:proofErr w:type="gramStart"/>
      <w:r w:rsidRPr="003778EF">
        <w:rPr>
          <w:rFonts w:ascii="Arial" w:hAnsi="Arial" w:cs="Arial"/>
          <w:b/>
          <w:bCs/>
          <w:sz w:val="24"/>
          <w:szCs w:val="24"/>
          <w:lang w:val="es-AR"/>
        </w:rPr>
        <w:t>poco</w:t>
      </w:r>
      <w:proofErr w:type="gramEnd"/>
      <w:r w:rsidRPr="003778EF">
        <w:rPr>
          <w:rFonts w:ascii="Arial" w:hAnsi="Arial" w:cs="Arial"/>
          <w:b/>
          <w:bCs/>
          <w:sz w:val="24"/>
          <w:szCs w:val="24"/>
          <w:lang w:val="es-AR"/>
        </w:rPr>
        <w:t xml:space="preserve"> pero le cuesta, una vez que pudo saltar a </w:t>
      </w:r>
      <w:proofErr w:type="spellStart"/>
      <w:r w:rsidRPr="003778EF">
        <w:rPr>
          <w:rFonts w:ascii="Arial" w:hAnsi="Arial" w:cs="Arial"/>
          <w:b/>
          <w:bCs/>
          <w:sz w:val="24"/>
          <w:szCs w:val="24"/>
          <w:lang w:val="es-AR"/>
        </w:rPr>
        <w:t>Gaku</w:t>
      </w:r>
      <w:proofErr w:type="spellEnd"/>
      <w:r w:rsidRPr="003778EF">
        <w:rPr>
          <w:rFonts w:ascii="Arial" w:hAnsi="Arial" w:cs="Arial"/>
          <w:b/>
          <w:bCs/>
          <w:sz w:val="24"/>
          <w:szCs w:val="24"/>
          <w:lang w:val="es-AR"/>
        </w:rPr>
        <w:t xml:space="preserve">=5= y </w:t>
      </w:r>
      <w:proofErr w:type="spellStart"/>
      <w:r w:rsidRPr="003778EF">
        <w:rPr>
          <w:rFonts w:ascii="Arial" w:hAnsi="Arial" w:cs="Arial"/>
          <w:b/>
          <w:bCs/>
          <w:sz w:val="24"/>
          <w:szCs w:val="24"/>
          <w:lang w:val="es-AR"/>
        </w:rPr>
        <w:t>Fagner</w:t>
      </w:r>
      <w:proofErr w:type="spellEnd"/>
      <w:r w:rsidRPr="003778EF">
        <w:rPr>
          <w:rFonts w:ascii="Arial" w:hAnsi="Arial" w:cs="Arial"/>
          <w:b/>
          <w:bCs/>
          <w:sz w:val="24"/>
          <w:szCs w:val="24"/>
          <w:lang w:val="es-AR"/>
        </w:rPr>
        <w:t>=3= se da vuelta y patea entre medio de los dos jugadores hacia la red eléctrica.</w:t>
      </w:r>
    </w:p>
    <w:p w14:paraId="5820A112" w14:textId="6BC22A6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resuena con un metálico y electrizante </w:t>
      </w:r>
      <w:r w:rsidR="00F15072" w:rsidRPr="003778EF">
        <w:rPr>
          <w:rFonts w:ascii="Arial" w:hAnsi="Arial" w:cs="Arial"/>
          <w:b/>
          <w:bCs/>
          <w:sz w:val="24"/>
          <w:szCs w:val="24"/>
          <w:lang w:val="es-AR"/>
        </w:rPr>
        <w:t xml:space="preserve">sonido </w:t>
      </w:r>
      <w:r w:rsidRPr="003778EF">
        <w:rPr>
          <w:rFonts w:ascii="Arial" w:hAnsi="Arial" w:cs="Arial"/>
          <w:b/>
          <w:bCs/>
          <w:sz w:val="24"/>
          <w:szCs w:val="24"/>
          <w:lang w:val="es-AR"/>
        </w:rPr>
        <w:t xml:space="preserve">haciendo que salga hacia el medio de la cancha, donde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lo esperan. </w:t>
      </w:r>
      <w:proofErr w:type="spellStart"/>
      <w:r w:rsidRPr="003778EF">
        <w:rPr>
          <w:rFonts w:ascii="Arial" w:hAnsi="Arial" w:cs="Arial"/>
          <w:b/>
          <w:bCs/>
          <w:sz w:val="24"/>
          <w:szCs w:val="24"/>
          <w:lang w:val="es-AR"/>
        </w:rPr>
        <w:t>Daisuke</w:t>
      </w:r>
      <w:proofErr w:type="spellEnd"/>
      <w:r w:rsidRPr="003778EF">
        <w:rPr>
          <w:rFonts w:ascii="Arial" w:hAnsi="Arial" w:cs="Arial"/>
          <w:b/>
          <w:bCs/>
          <w:sz w:val="24"/>
          <w:szCs w:val="24"/>
          <w:lang w:val="es-AR"/>
        </w:rPr>
        <w:t xml:space="preserve"> intenta quitarles la </w:t>
      </w:r>
      <w:proofErr w:type="gramStart"/>
      <w:r w:rsidRPr="003778EF">
        <w:rPr>
          <w:rFonts w:ascii="Arial" w:hAnsi="Arial" w:cs="Arial"/>
          <w:b/>
          <w:bCs/>
          <w:sz w:val="24"/>
          <w:szCs w:val="24"/>
          <w:lang w:val="es-AR"/>
        </w:rPr>
        <w:t>pelota</w:t>
      </w:r>
      <w:proofErr w:type="gramEnd"/>
      <w:r w:rsidRPr="003778EF">
        <w:rPr>
          <w:rFonts w:ascii="Arial" w:hAnsi="Arial" w:cs="Arial"/>
          <w:b/>
          <w:bCs/>
          <w:sz w:val="24"/>
          <w:szCs w:val="24"/>
          <w:lang w:val="es-AR"/>
        </w:rPr>
        <w:t xml:space="preserve"> pero ambos hacen rápidos pases y se adelantan para el gol.</w:t>
      </w:r>
    </w:p>
    <w:p w14:paraId="76D01716"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Retrocedan todos vallan por la pelota!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habla molesto.</w:t>
      </w:r>
    </w:p>
    <w:p w14:paraId="2812A83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cometió el mismo error que el equipo de Oziel en el primer tiempo.</w:t>
      </w:r>
    </w:p>
    <w:p w14:paraId="0121EAC1" w14:textId="64D2E6F7" w:rsidR="00C96BEB" w:rsidRPr="003778EF" w:rsidRDefault="00C96BEB" w:rsidP="00C96BEB">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leve silencio es quebrado </w:t>
      </w:r>
      <w:r>
        <w:rPr>
          <w:rFonts w:ascii="Arial" w:hAnsi="Arial" w:cs="Arial"/>
          <w:b/>
          <w:bCs/>
          <w:sz w:val="24"/>
          <w:szCs w:val="24"/>
          <w:lang w:val="es-AR"/>
        </w:rPr>
        <w:t>inmensamente</w:t>
      </w:r>
      <w:r w:rsidRPr="003778EF">
        <w:rPr>
          <w:rFonts w:ascii="Arial" w:hAnsi="Arial" w:cs="Arial"/>
          <w:b/>
          <w:bCs/>
          <w:sz w:val="24"/>
          <w:szCs w:val="24"/>
          <w:lang w:val="es-AR"/>
        </w:rPr>
        <w:t xml:space="preserve"> por el grito de la tribuna, incluso el comentarista con los parlantes es opacado por el grito de la </w:t>
      </w:r>
      <w:r w:rsidR="00640EBD">
        <w:rPr>
          <w:rFonts w:ascii="Arial" w:hAnsi="Arial" w:cs="Arial"/>
          <w:b/>
          <w:bCs/>
          <w:sz w:val="24"/>
          <w:szCs w:val="24"/>
          <w:lang w:val="es-AR"/>
        </w:rPr>
        <w:t>Academia</w:t>
      </w:r>
      <w:r w:rsidRPr="003778EF">
        <w:rPr>
          <w:rFonts w:ascii="Arial" w:hAnsi="Arial" w:cs="Arial"/>
          <w:b/>
          <w:bCs/>
          <w:sz w:val="24"/>
          <w:szCs w:val="24"/>
          <w:lang w:val="es-AR"/>
        </w:rPr>
        <w:t xml:space="preserve"> C.F.G</w:t>
      </w:r>
    </w:p>
    <w:p w14:paraId="5214677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-¡¡¡¡GOOOOOOOOOOOOOOOOOOOOOOOOOOOOOOOOOOOOOOOOL!!!!</w:t>
      </w:r>
    </w:p>
    <w:p w14:paraId="73D25C4E"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L.E 2 - 1 C.F.G</w:t>
      </w:r>
    </w:p>
    <w:p w14:paraId="682C03E2"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es el primero en meter el gol.</w:t>
      </w:r>
    </w:p>
    <w:p w14:paraId="7B9DF68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A diferencia del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todos empiezan a correr hacia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y a tirarse todos encima mientras este intenta mantener el peso de todos sus compañeros.</w:t>
      </w:r>
    </w:p>
    <w:p w14:paraId="760680F0" w14:textId="6BF1CE2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w:t>
      </w:r>
      <w:r w:rsidR="00640EBD">
        <w:rPr>
          <w:rFonts w:ascii="Arial" w:hAnsi="Arial" w:cs="Arial"/>
          <w:b/>
          <w:bCs/>
          <w:sz w:val="24"/>
          <w:szCs w:val="24"/>
          <w:lang w:val="es-AR"/>
        </w:rPr>
        <w:t>Academia</w:t>
      </w:r>
      <w:r w:rsidRPr="003778EF">
        <w:rPr>
          <w:rFonts w:ascii="Arial" w:hAnsi="Arial" w:cs="Arial"/>
          <w:b/>
          <w:bCs/>
          <w:sz w:val="24"/>
          <w:szCs w:val="24"/>
          <w:lang w:val="es-AR"/>
        </w:rPr>
        <w:t xml:space="preserve"> grita emocionado de ver un empate o una victoria</w:t>
      </w:r>
      <w:r w:rsidR="00C96BEB">
        <w:rPr>
          <w:rFonts w:ascii="Arial" w:hAnsi="Arial" w:cs="Arial"/>
          <w:b/>
          <w:bCs/>
          <w:sz w:val="24"/>
          <w:szCs w:val="24"/>
          <w:lang w:val="es-AR"/>
        </w:rPr>
        <w:t xml:space="preserve"> a la larga</w:t>
      </w:r>
      <w:r w:rsidRPr="003778EF">
        <w:rPr>
          <w:rFonts w:ascii="Arial" w:hAnsi="Arial" w:cs="Arial"/>
          <w:b/>
          <w:bCs/>
          <w:sz w:val="24"/>
          <w:szCs w:val="24"/>
          <w:lang w:val="es-AR"/>
        </w:rPr>
        <w:t>.</w:t>
      </w:r>
    </w:p>
    <w:p w14:paraId="728D5B8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observa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con una sonrisa que decía demasiado.</w:t>
      </w:r>
    </w:p>
    <w:p w14:paraId="33FCB92F"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se molesta con su equipo.</w:t>
      </w:r>
    </w:p>
    <w:p w14:paraId="01591F0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pasa por detrás de él y murmura.</w:t>
      </w:r>
    </w:p>
    <w:p w14:paraId="53076EE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es un juego.</w:t>
      </w:r>
    </w:p>
    <w:p w14:paraId="5F35C82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ojos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resaltan en sangre y rabia. Se voltea y observa a Oziel. </w:t>
      </w:r>
    </w:p>
    <w:p w14:paraId="2D4CE66D" w14:textId="19D12D8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(-Ni siquiera está jugando y aun así ya metieron un gol. Sus pases y sus rebotes son de cualquier jugador cualquiera, </w:t>
      </w:r>
      <w:r w:rsidR="00EB1A7C">
        <w:rPr>
          <w:rFonts w:ascii="Arial" w:hAnsi="Arial" w:cs="Arial"/>
          <w:b/>
          <w:bCs/>
          <w:sz w:val="24"/>
          <w:szCs w:val="24"/>
          <w:lang w:val="es-AR"/>
        </w:rPr>
        <w:t>¿</w:t>
      </w:r>
      <w:r w:rsidRPr="003778EF">
        <w:rPr>
          <w:rFonts w:ascii="Arial" w:hAnsi="Arial" w:cs="Arial"/>
          <w:b/>
          <w:bCs/>
          <w:sz w:val="24"/>
          <w:szCs w:val="24"/>
          <w:lang w:val="es-AR"/>
        </w:rPr>
        <w:t>porque no está jugando de verdad…</w:t>
      </w:r>
      <w:r w:rsidR="00EB1A7C">
        <w:rPr>
          <w:rFonts w:ascii="Arial" w:hAnsi="Arial" w:cs="Arial"/>
          <w:b/>
          <w:bCs/>
          <w:sz w:val="24"/>
          <w:szCs w:val="24"/>
          <w:lang w:val="es-AR"/>
        </w:rPr>
        <w:t>?</w:t>
      </w:r>
      <w:r w:rsidRPr="003778EF">
        <w:rPr>
          <w:rFonts w:ascii="Arial" w:hAnsi="Arial" w:cs="Arial"/>
          <w:b/>
          <w:bCs/>
          <w:sz w:val="24"/>
          <w:szCs w:val="24"/>
          <w:lang w:val="es-AR"/>
        </w:rPr>
        <w:t xml:space="preserve"> Mierda, mierda, mierda. Ni siquiera se esfuerza por ganarnos, solo está dejando que su equipo gane sin él. Perder es lo de menos, pero perder y que él no haya demostrado sus verdaderos movimientos me molesta más que nada.)</w:t>
      </w:r>
    </w:p>
    <w:p w14:paraId="7A309E0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eres un inútil, baja con el resto a ayudarlos, yo me encargo de los goles.</w:t>
      </w:r>
    </w:p>
    <w:p w14:paraId="362BD98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-S-Si, está bien.</w:t>
      </w:r>
    </w:p>
    <w:p w14:paraId="4B45A9B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que su nuevo goleador 19 sea el ultimo gol que meta en esta temporada.</w:t>
      </w:r>
    </w:p>
    <w:p w14:paraId="4A8C09B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eso es demasiado. Vamos ganando no tenemos por qué hacer esto.</w:t>
      </w:r>
    </w:p>
    <w:p w14:paraId="795CF16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haces o busco un remplazo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w:t>
      </w:r>
    </w:p>
    <w:p w14:paraId="7DA66418" w14:textId="50A7ED15"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traga saliva mientras observa como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festeja con sus compañeros. </w:t>
      </w:r>
      <w:r w:rsidR="003C7DD3" w:rsidRPr="003778EF">
        <w:rPr>
          <w:rFonts w:ascii="Arial" w:hAnsi="Arial" w:cs="Arial"/>
          <w:b/>
          <w:bCs/>
          <w:sz w:val="24"/>
          <w:szCs w:val="24"/>
          <w:lang w:val="es-AR"/>
        </w:rPr>
        <w:t>Sus ojos se muestran</w:t>
      </w:r>
      <w:r w:rsidRPr="003778EF">
        <w:rPr>
          <w:rFonts w:ascii="Arial" w:hAnsi="Arial" w:cs="Arial"/>
          <w:b/>
          <w:bCs/>
          <w:sz w:val="24"/>
          <w:szCs w:val="24"/>
          <w:lang w:val="es-AR"/>
        </w:rPr>
        <w:t xml:space="preserve"> determina</w:t>
      </w:r>
      <w:r w:rsidR="00F15072" w:rsidRPr="003778EF">
        <w:rPr>
          <w:rFonts w:ascii="Arial" w:hAnsi="Arial" w:cs="Arial"/>
          <w:b/>
          <w:bCs/>
          <w:sz w:val="24"/>
          <w:szCs w:val="24"/>
          <w:lang w:val="es-AR"/>
        </w:rPr>
        <w:t xml:space="preserve">dos </w:t>
      </w:r>
      <w:r w:rsidRPr="003778EF">
        <w:rPr>
          <w:rFonts w:ascii="Arial" w:hAnsi="Arial" w:cs="Arial"/>
          <w:b/>
          <w:bCs/>
          <w:sz w:val="24"/>
          <w:szCs w:val="24"/>
          <w:lang w:val="es-AR"/>
        </w:rPr>
        <w:t xml:space="preserve">a seguir la orden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pero pareciera como si le repugnara la idea.</w:t>
      </w:r>
    </w:p>
    <w:p w14:paraId="735ADED5"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-Está bien.</w:t>
      </w:r>
    </w:p>
    <w:p w14:paraId="002383CC" w14:textId="3336B8B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Luego del festejo, el partido prosigue. El segundo tiempo prosigue.</w:t>
      </w:r>
    </w:p>
    <w:p w14:paraId="6D83EAAB" w14:textId="375413F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pases del equipo L.E parecen descoordinados, como si esperaran que el equipo de Oziel tomara la pelota a propósito.</w:t>
      </w:r>
    </w:p>
    <w:p w14:paraId="6774972C" w14:textId="77777777" w:rsidR="00F15072" w:rsidRPr="003778EF" w:rsidRDefault="00F15072"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se adelantan a por </w:t>
      </w:r>
      <w:proofErr w:type="spellStart"/>
      <w:r w:rsidRPr="003778EF">
        <w:rPr>
          <w:rFonts w:ascii="Arial" w:hAnsi="Arial" w:cs="Arial"/>
          <w:b/>
          <w:bCs/>
          <w:sz w:val="24"/>
          <w:szCs w:val="24"/>
          <w:lang w:val="es-AR"/>
        </w:rPr>
        <w:t>Eibar</w:t>
      </w:r>
      <w:proofErr w:type="spellEnd"/>
      <w:r w:rsidRPr="003778EF">
        <w:rPr>
          <w:rFonts w:ascii="Arial" w:hAnsi="Arial" w:cs="Arial"/>
          <w:b/>
          <w:bCs/>
          <w:sz w:val="24"/>
          <w:szCs w:val="24"/>
          <w:lang w:val="es-AR"/>
        </w:rPr>
        <w:t xml:space="preserve">=7= logrando quitarle la pelota fácilmente, tan fácil que Oziel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no se lo creen.</w:t>
      </w:r>
    </w:p>
    <w:p w14:paraId="29D74E7B" w14:textId="03DE3A1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-Vamos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el segundo es tuyo. Dale que esto se </w:t>
      </w:r>
      <w:r w:rsidR="00EB1A7C">
        <w:rPr>
          <w:rFonts w:ascii="Arial" w:hAnsi="Arial" w:cs="Arial"/>
          <w:b/>
          <w:bCs/>
          <w:sz w:val="24"/>
          <w:szCs w:val="24"/>
          <w:lang w:val="es-AR"/>
        </w:rPr>
        <w:t>empata</w:t>
      </w:r>
      <w:r w:rsidRPr="003778EF">
        <w:rPr>
          <w:rFonts w:ascii="Arial" w:hAnsi="Arial" w:cs="Arial"/>
          <w:b/>
          <w:bCs/>
          <w:sz w:val="24"/>
          <w:szCs w:val="24"/>
          <w:lang w:val="es-AR"/>
        </w:rPr>
        <w:t xml:space="preserve"> en cualquier momento.</w:t>
      </w:r>
    </w:p>
    <w:p w14:paraId="43EA87E5" w14:textId="19F4A5A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Cuando empiezan a acercarse al arco empiezan a hacer los pases un poco más cortos, pero en ese momento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parece llamar la atención de casi todo el equipo de </w:t>
      </w:r>
      <w:proofErr w:type="spellStart"/>
      <w:proofErr w:type="gramStart"/>
      <w:r w:rsidRPr="003778EF">
        <w:rPr>
          <w:rFonts w:ascii="Arial" w:hAnsi="Arial" w:cs="Arial"/>
          <w:b/>
          <w:bCs/>
          <w:sz w:val="24"/>
          <w:szCs w:val="24"/>
          <w:lang w:val="es-AR"/>
        </w:rPr>
        <w:t>Ikki</w:t>
      </w:r>
      <w:proofErr w:type="spellEnd"/>
      <w:proofErr w:type="gramEnd"/>
      <w:r w:rsidR="000A5C78" w:rsidRPr="003778EF">
        <w:rPr>
          <w:rFonts w:ascii="Arial" w:hAnsi="Arial" w:cs="Arial"/>
          <w:b/>
          <w:bCs/>
          <w:sz w:val="24"/>
          <w:szCs w:val="24"/>
          <w:lang w:val="es-AR"/>
        </w:rPr>
        <w:t xml:space="preserve"> aunque Oziel se encuentra perfectamente posicionado para un perfecto pase.</w:t>
      </w:r>
    </w:p>
    <w:p w14:paraId="176C3369" w14:textId="4C3AB523"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–Oziel observa extrañado que nadie lo está marcando– ¿Por qué van cuatro por </w:t>
      </w:r>
      <w:r w:rsidR="000A5C78" w:rsidRPr="003778EF">
        <w:rPr>
          <w:rFonts w:ascii="Arial" w:hAnsi="Arial" w:cs="Arial"/>
          <w:b/>
          <w:bCs/>
          <w:sz w:val="24"/>
          <w:szCs w:val="24"/>
          <w:lang w:val="es-AR"/>
        </w:rPr>
        <w:t>é</w:t>
      </w:r>
      <w:r w:rsidRPr="003778EF">
        <w:rPr>
          <w:rFonts w:ascii="Arial" w:hAnsi="Arial" w:cs="Arial"/>
          <w:b/>
          <w:bCs/>
          <w:sz w:val="24"/>
          <w:szCs w:val="24"/>
          <w:lang w:val="es-AR"/>
        </w:rPr>
        <w:t>l…?</w:t>
      </w:r>
    </w:p>
    <w:p w14:paraId="2CFD071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aparta levemente la mirada hacia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observando como una sonrisa de rabia brotaba de él.</w:t>
      </w:r>
    </w:p>
    <w:p w14:paraId="020666FC" w14:textId="2D8977A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están jugando mal sin querer, </w:t>
      </w:r>
      <w:r w:rsidR="00EB1A7C">
        <w:rPr>
          <w:rFonts w:ascii="Arial" w:hAnsi="Arial" w:cs="Arial"/>
          <w:b/>
          <w:bCs/>
          <w:sz w:val="24"/>
          <w:szCs w:val="24"/>
          <w:lang w:val="es-AR"/>
        </w:rPr>
        <w:t>¿</w:t>
      </w:r>
      <w:r w:rsidRPr="003778EF">
        <w:rPr>
          <w:rFonts w:ascii="Arial" w:hAnsi="Arial" w:cs="Arial"/>
          <w:b/>
          <w:bCs/>
          <w:sz w:val="24"/>
          <w:szCs w:val="24"/>
          <w:lang w:val="es-AR"/>
        </w:rPr>
        <w:t>están jugando mal a propósito?</w:t>
      </w:r>
    </w:p>
    <w:p w14:paraId="4AA992A9" w14:textId="665B4B6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fingió que la pelota estaba bajo el control de C.F.G para ir todos a por él.</w:t>
      </w:r>
    </w:p>
    <w:p w14:paraId="666C315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desastre de la pelota ahora, déjala!!! </w:t>
      </w:r>
    </w:p>
    <w:p w14:paraId="5FACCBB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30F01EC"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corre rápidamente hacia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sin pensarlo.</w:t>
      </w:r>
    </w:p>
    <w:p w14:paraId="71C96C2F"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se percata rápidamente e intenta lanzar la pelota a cualquier lado.</w:t>
      </w:r>
    </w:p>
    <w:p w14:paraId="574842C8"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Ignorando por completo que la pelota ya no estaba con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de todas formas golpea su tobillo con una fuerte barrida.</w:t>
      </w:r>
    </w:p>
    <w:p w14:paraId="18CB472E" w14:textId="23D09DC5" w:rsidR="003C7DD3" w:rsidRPr="003778EF" w:rsidRDefault="003C7DD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cae sobre </w:t>
      </w:r>
      <w:proofErr w:type="spellStart"/>
      <w:proofErr w:type="gramStart"/>
      <w:r w:rsidRPr="003778EF">
        <w:rPr>
          <w:rFonts w:ascii="Arial" w:hAnsi="Arial" w:cs="Arial"/>
          <w:b/>
          <w:bCs/>
          <w:sz w:val="24"/>
          <w:szCs w:val="24"/>
          <w:lang w:val="es-AR"/>
        </w:rPr>
        <w:t>Willian</w:t>
      </w:r>
      <w:proofErr w:type="spellEnd"/>
      <w:proofErr w:type="gramEnd"/>
      <w:r w:rsidRPr="003778EF">
        <w:rPr>
          <w:rFonts w:ascii="Arial" w:hAnsi="Arial" w:cs="Arial"/>
          <w:b/>
          <w:bCs/>
          <w:sz w:val="24"/>
          <w:szCs w:val="24"/>
          <w:lang w:val="es-AR"/>
        </w:rPr>
        <w:t xml:space="preserve"> aunque él se para rápidamente y se retira,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en el suelo se sujeta el tobillo mientras balbucea de dolor.</w:t>
      </w:r>
    </w:p>
    <w:p w14:paraId="761E9579" w14:textId="73A02FA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árbitro hace resonar su silbato, la falta fue más que clara,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no tenía la pelota para que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actuara de esa manera, fue intencional. Sin pensarlo tanto le sacan tarjeta roja al jugador 11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w:t>
      </w:r>
    </w:p>
    <w:p w14:paraId="0E59484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Todos empiezan a correr hacia su compañero lesionado.</w:t>
      </w:r>
    </w:p>
    <w:p w14:paraId="1235C4DA" w14:textId="6A85BA41"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es el primero en llegar e intenta ayudarlo a levantarse.</w:t>
      </w:r>
    </w:p>
    <w:p w14:paraId="33CD8D81"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Estas bien?.</w:t>
      </w:r>
    </w:p>
    <w:p w14:paraId="6FBA4B1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-N-No puedo pisar… D-Duele mucho.</w:t>
      </w:r>
    </w:p>
    <w:p w14:paraId="58DF2777" w14:textId="154161AA" w:rsidR="0073291C"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Medico!</w:t>
      </w:r>
    </w:p>
    <w:p w14:paraId="27493854" w14:textId="77777777" w:rsidR="00EB1A7C" w:rsidRPr="003778EF" w:rsidRDefault="00EB1A7C" w:rsidP="00EB1A7C">
      <w:pPr>
        <w:spacing w:line="360" w:lineRule="auto"/>
        <w:rPr>
          <w:rFonts w:ascii="Arial" w:hAnsi="Arial" w:cs="Arial"/>
          <w:b/>
          <w:bCs/>
          <w:sz w:val="24"/>
          <w:szCs w:val="24"/>
          <w:lang w:val="es-AR"/>
        </w:rPr>
      </w:pPr>
      <w:r>
        <w:rPr>
          <w:rFonts w:ascii="Arial" w:hAnsi="Arial" w:cs="Arial"/>
          <w:b/>
          <w:bCs/>
          <w:sz w:val="24"/>
          <w:szCs w:val="24"/>
          <w:lang w:val="es-AR"/>
        </w:rPr>
        <w:t xml:space="preserve">La fuerza que aplico sobre su tobillo fue demasiado para que lo soportara. </w:t>
      </w:r>
      <w:proofErr w:type="spellStart"/>
      <w:r>
        <w:rPr>
          <w:rFonts w:ascii="Arial" w:hAnsi="Arial" w:cs="Arial"/>
          <w:b/>
          <w:bCs/>
          <w:sz w:val="24"/>
          <w:szCs w:val="24"/>
          <w:lang w:val="es-AR"/>
        </w:rPr>
        <w:t>Atsuto</w:t>
      </w:r>
      <w:proofErr w:type="spellEnd"/>
      <w:r>
        <w:rPr>
          <w:rFonts w:ascii="Arial" w:hAnsi="Arial" w:cs="Arial"/>
          <w:b/>
          <w:bCs/>
          <w:sz w:val="24"/>
          <w:szCs w:val="24"/>
          <w:lang w:val="es-AR"/>
        </w:rPr>
        <w:t xml:space="preserve"> había pasado la pelota y todo su peso estaba en aquel tobillo que </w:t>
      </w:r>
      <w:proofErr w:type="spellStart"/>
      <w:r>
        <w:rPr>
          <w:rFonts w:ascii="Arial" w:hAnsi="Arial" w:cs="Arial"/>
          <w:b/>
          <w:bCs/>
          <w:sz w:val="24"/>
          <w:szCs w:val="24"/>
          <w:lang w:val="es-AR"/>
        </w:rPr>
        <w:t>Willian</w:t>
      </w:r>
      <w:proofErr w:type="spellEnd"/>
      <w:r>
        <w:rPr>
          <w:rFonts w:ascii="Arial" w:hAnsi="Arial" w:cs="Arial"/>
          <w:b/>
          <w:bCs/>
          <w:sz w:val="24"/>
          <w:szCs w:val="24"/>
          <w:lang w:val="es-AR"/>
        </w:rPr>
        <w:t xml:space="preserve"> golpeo brutalmente.</w:t>
      </w:r>
    </w:p>
    <w:p w14:paraId="03F9DAF9" w14:textId="303DF80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médicos corren a ayudar 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Luego </w:t>
      </w:r>
      <w:r w:rsidR="000A5C78" w:rsidRPr="003778EF">
        <w:rPr>
          <w:rFonts w:ascii="Arial" w:hAnsi="Arial" w:cs="Arial"/>
          <w:b/>
          <w:bCs/>
          <w:sz w:val="24"/>
          <w:szCs w:val="24"/>
          <w:lang w:val="es-AR"/>
        </w:rPr>
        <w:t xml:space="preserve">de algunos minutos </w:t>
      </w:r>
      <w:r w:rsidRPr="003778EF">
        <w:rPr>
          <w:rFonts w:ascii="Arial" w:hAnsi="Arial" w:cs="Arial"/>
          <w:b/>
          <w:bCs/>
          <w:sz w:val="24"/>
          <w:szCs w:val="24"/>
          <w:lang w:val="es-AR"/>
        </w:rPr>
        <w:t>de revisarlo uno de ellos habla.</w:t>
      </w:r>
    </w:p>
    <w:p w14:paraId="235234A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 un esguince, ni siquiera puede pisar. Solo movemos su pie y ya le duele. Tendrán que buscar otro jugador, lo llevaremos a la enfermería.</w:t>
      </w:r>
    </w:p>
    <w:p w14:paraId="23BB05B2"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es retirado por los médicos. Este era el plan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para su compañero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w:t>
      </w:r>
    </w:p>
    <w:p w14:paraId="58D65062" w14:textId="199CE8D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compañeros </w:t>
      </w:r>
      <w:r w:rsidR="000A5C78" w:rsidRPr="003778EF">
        <w:rPr>
          <w:rFonts w:ascii="Arial" w:hAnsi="Arial" w:cs="Arial"/>
          <w:b/>
          <w:bCs/>
          <w:sz w:val="24"/>
          <w:szCs w:val="24"/>
          <w:lang w:val="es-AR"/>
        </w:rPr>
        <w:t xml:space="preserve">enfadados de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r w:rsidR="000A5C78" w:rsidRPr="003778EF">
        <w:rPr>
          <w:rFonts w:ascii="Arial" w:hAnsi="Arial" w:cs="Arial"/>
          <w:b/>
          <w:bCs/>
          <w:sz w:val="24"/>
          <w:szCs w:val="24"/>
          <w:lang w:val="es-AR"/>
        </w:rPr>
        <w:t xml:space="preserve">llenos de rabia empezaron a caminar hacia </w:t>
      </w:r>
      <w:proofErr w:type="spellStart"/>
      <w:r w:rsidR="000A5C78" w:rsidRPr="003778EF">
        <w:rPr>
          <w:rFonts w:ascii="Arial" w:hAnsi="Arial" w:cs="Arial"/>
          <w:b/>
          <w:bCs/>
          <w:sz w:val="24"/>
          <w:szCs w:val="24"/>
          <w:lang w:val="es-AR"/>
        </w:rPr>
        <w:t>Willian</w:t>
      </w:r>
      <w:proofErr w:type="spellEnd"/>
      <w:r w:rsidRPr="003778EF">
        <w:rPr>
          <w:rFonts w:ascii="Arial" w:hAnsi="Arial" w:cs="Arial"/>
          <w:b/>
          <w:bCs/>
          <w:sz w:val="24"/>
          <w:szCs w:val="24"/>
          <w:lang w:val="es-AR"/>
        </w:rPr>
        <w:t>, pero Takeru intenta detenerlos.</w:t>
      </w:r>
    </w:p>
    <w:p w14:paraId="30D6ADD3"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Vamos cálmense, el partido sigue! Oziel, ¿te importaría ayudarme?</w:t>
      </w:r>
    </w:p>
    <w:p w14:paraId="36D7328C" w14:textId="4720627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Ignorando completamente a Takeru</w:t>
      </w:r>
      <w:r w:rsidR="000A5C78" w:rsidRPr="003778EF">
        <w:rPr>
          <w:rFonts w:ascii="Arial" w:hAnsi="Arial" w:cs="Arial"/>
          <w:b/>
          <w:bCs/>
          <w:sz w:val="24"/>
          <w:szCs w:val="24"/>
          <w:lang w:val="es-AR"/>
        </w:rPr>
        <w:t>,</w:t>
      </w:r>
      <w:r w:rsidRPr="003778EF">
        <w:rPr>
          <w:rFonts w:ascii="Arial" w:hAnsi="Arial" w:cs="Arial"/>
          <w:b/>
          <w:bCs/>
          <w:sz w:val="24"/>
          <w:szCs w:val="24"/>
          <w:lang w:val="es-AR"/>
        </w:rPr>
        <w:t xml:space="preserve"> Oziel observa fijamente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Su mirada solo demuestra decepción hacia él. Como pudo utilizar a uno de sus compañeros para que le sacaran roja y cometer falta intencional, y aun </w:t>
      </w:r>
      <w:r w:rsidR="000A5C78" w:rsidRPr="003778EF">
        <w:rPr>
          <w:rFonts w:ascii="Arial" w:hAnsi="Arial" w:cs="Arial"/>
          <w:b/>
          <w:bCs/>
          <w:sz w:val="24"/>
          <w:szCs w:val="24"/>
          <w:lang w:val="es-AR"/>
        </w:rPr>
        <w:t>así</w:t>
      </w:r>
      <w:r w:rsidRPr="003778EF">
        <w:rPr>
          <w:rFonts w:ascii="Arial" w:hAnsi="Arial" w:cs="Arial"/>
          <w:b/>
          <w:bCs/>
          <w:sz w:val="24"/>
          <w:szCs w:val="24"/>
          <w:lang w:val="es-AR"/>
        </w:rPr>
        <w:t xml:space="preserve"> tiene la decencia de reírse.</w:t>
      </w:r>
    </w:p>
    <w:p w14:paraId="78BAF5D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-Oigan, tranquilos. Terminar ganando el partido dolerá más que un simple golpe. Además,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no lo hizo a propósito, sigamos jugando.</w:t>
      </w:r>
    </w:p>
    <w:p w14:paraId="3776B9F6"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Sunichi</w:t>
      </w:r>
      <w:proofErr w:type="spellEnd"/>
      <w:r w:rsidRPr="003778EF">
        <w:rPr>
          <w:rFonts w:ascii="Arial" w:hAnsi="Arial" w:cs="Arial"/>
          <w:b/>
          <w:bCs/>
          <w:sz w:val="24"/>
          <w:szCs w:val="24"/>
          <w:lang w:val="es-AR"/>
        </w:rPr>
        <w:t xml:space="preserve"> entra al campo con el numero 23</w:t>
      </w:r>
    </w:p>
    <w:p w14:paraId="60C8DF5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es el que sacara.</w:t>
      </w:r>
    </w:p>
    <w:p w14:paraId="152C152C" w14:textId="3D28CEC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solo </w:t>
      </w:r>
      <w:r w:rsidR="000A5C78" w:rsidRPr="003778EF">
        <w:rPr>
          <w:rFonts w:ascii="Arial" w:hAnsi="Arial" w:cs="Arial"/>
          <w:b/>
          <w:bCs/>
          <w:sz w:val="24"/>
          <w:szCs w:val="24"/>
          <w:lang w:val="es-AR"/>
        </w:rPr>
        <w:t>devuélvemelo</w:t>
      </w:r>
      <w:r w:rsidRPr="003778EF">
        <w:rPr>
          <w:rFonts w:ascii="Arial" w:hAnsi="Arial" w:cs="Arial"/>
          <w:b/>
          <w:bCs/>
          <w:sz w:val="24"/>
          <w:szCs w:val="24"/>
          <w:lang w:val="es-AR"/>
        </w:rPr>
        <w:t xml:space="preserve"> una vez que te la pase.</w:t>
      </w:r>
    </w:p>
    <w:p w14:paraId="5734FE4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w:t>
      </w:r>
    </w:p>
    <w:p w14:paraId="270C5DC3" w14:textId="0ECD66D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y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se colocan y 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cubre bien para que no pase.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baja para detener a Oziel. Él sabe que está molesto y quiere ver de qué es capaz de hacer al jugar molesto.</w:t>
      </w:r>
    </w:p>
    <w:p w14:paraId="2075C58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ni siquiera miro a los ojos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solo observó a los jugadores y toda la red eléctrica del lado de L.E.</w:t>
      </w:r>
    </w:p>
    <w:p w14:paraId="61269A2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silbato resuena.</w:t>
      </w:r>
    </w:p>
    <w:p w14:paraId="20F50EDB"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empieza a correr hacia Oziel.</w:t>
      </w:r>
    </w:p>
    <w:p w14:paraId="7447B9FA" w14:textId="6DA0C0DF"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recibe la pelota y hace un leve pase hacia</w:t>
      </w:r>
      <w:r w:rsidR="000A5C78" w:rsidRPr="003778EF">
        <w:rPr>
          <w:rFonts w:ascii="Arial" w:hAnsi="Arial" w:cs="Arial"/>
          <w:b/>
          <w:bCs/>
          <w:sz w:val="24"/>
          <w:szCs w:val="24"/>
          <w:lang w:val="es-AR"/>
        </w:rPr>
        <w:t xml:space="preserve"> adelante para</w:t>
      </w:r>
      <w:r w:rsidRPr="003778EF">
        <w:rPr>
          <w:rFonts w:ascii="Arial" w:hAnsi="Arial" w:cs="Arial"/>
          <w:b/>
          <w:bCs/>
          <w:sz w:val="24"/>
          <w:szCs w:val="24"/>
          <w:lang w:val="es-AR"/>
        </w:rPr>
        <w:t xml:space="preserve"> Oziel.</w:t>
      </w:r>
    </w:p>
    <w:p w14:paraId="7EB6A487"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Oziel empiezan a correr.</w:t>
      </w:r>
    </w:p>
    <w:p w14:paraId="3FD2C0D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Ocho jugadores contra uno. </w:t>
      </w:r>
    </w:p>
    <w:p w14:paraId="133D8E78"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Yusuke</w:t>
      </w:r>
      <w:proofErr w:type="spellEnd"/>
      <w:r w:rsidRPr="003778EF">
        <w:rPr>
          <w:rFonts w:ascii="Arial" w:hAnsi="Arial" w:cs="Arial"/>
          <w:b/>
          <w:bCs/>
          <w:sz w:val="24"/>
          <w:szCs w:val="24"/>
          <w:lang w:val="es-AR"/>
        </w:rPr>
        <w:t xml:space="preserve"> queda arriba para recibir algún pase, el resto se encuentra cubriendo el arco.</w:t>
      </w:r>
    </w:p>
    <w:p w14:paraId="2897F904" w14:textId="77777777" w:rsidR="000A5C78"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parece que no pararía, se encuentra frente a frente a </w:t>
      </w:r>
      <w:proofErr w:type="spellStart"/>
      <w:r w:rsidRPr="003778EF">
        <w:rPr>
          <w:rFonts w:ascii="Arial" w:hAnsi="Arial" w:cs="Arial"/>
          <w:b/>
          <w:bCs/>
          <w:sz w:val="24"/>
          <w:szCs w:val="24"/>
          <w:lang w:val="es-AR"/>
        </w:rPr>
        <w:t>Ikki</w:t>
      </w:r>
      <w:proofErr w:type="spellEnd"/>
      <w:r w:rsidR="000A5C78" w:rsidRPr="003778EF">
        <w:rPr>
          <w:rFonts w:ascii="Arial" w:hAnsi="Arial" w:cs="Arial"/>
          <w:b/>
          <w:bCs/>
          <w:sz w:val="24"/>
          <w:szCs w:val="24"/>
          <w:lang w:val="es-AR"/>
        </w:rPr>
        <w:t>.</w:t>
      </w:r>
      <w:r w:rsidRPr="003778EF">
        <w:rPr>
          <w:rFonts w:ascii="Arial" w:hAnsi="Arial" w:cs="Arial"/>
          <w:b/>
          <w:bCs/>
          <w:sz w:val="24"/>
          <w:szCs w:val="24"/>
          <w:lang w:val="es-AR"/>
        </w:rPr>
        <w:t xml:space="preserve"> </w:t>
      </w:r>
    </w:p>
    <w:p w14:paraId="3B8F3D34" w14:textId="7C798DF5" w:rsidR="0073291C" w:rsidRPr="003778EF" w:rsidRDefault="000A5C78" w:rsidP="009657EA">
      <w:pPr>
        <w:spacing w:line="360" w:lineRule="auto"/>
        <w:rPr>
          <w:rFonts w:ascii="Arial" w:hAnsi="Arial" w:cs="Arial"/>
          <w:b/>
          <w:bCs/>
          <w:sz w:val="24"/>
          <w:szCs w:val="24"/>
          <w:lang w:val="es-AR"/>
        </w:rPr>
      </w:pPr>
      <w:r w:rsidRPr="003778EF">
        <w:rPr>
          <w:rFonts w:ascii="Arial" w:hAnsi="Arial" w:cs="Arial"/>
          <w:b/>
          <w:bCs/>
          <w:sz w:val="24"/>
          <w:szCs w:val="24"/>
          <w:lang w:val="es-AR"/>
        </w:rPr>
        <w:t>U</w:t>
      </w:r>
      <w:r w:rsidR="0073291C" w:rsidRPr="003778EF">
        <w:rPr>
          <w:rFonts w:ascii="Arial" w:hAnsi="Arial" w:cs="Arial"/>
          <w:b/>
          <w:bCs/>
          <w:sz w:val="24"/>
          <w:szCs w:val="24"/>
          <w:lang w:val="es-AR"/>
        </w:rPr>
        <w:t xml:space="preserve">n segundo antes que pueda sacarle la pelota, </w:t>
      </w:r>
      <w:r w:rsidRPr="003778EF">
        <w:rPr>
          <w:rFonts w:ascii="Arial" w:hAnsi="Arial" w:cs="Arial"/>
          <w:b/>
          <w:bCs/>
          <w:sz w:val="24"/>
          <w:szCs w:val="24"/>
          <w:lang w:val="es-AR"/>
        </w:rPr>
        <w:t>é</w:t>
      </w:r>
      <w:r w:rsidR="0073291C" w:rsidRPr="003778EF">
        <w:rPr>
          <w:rFonts w:ascii="Arial" w:hAnsi="Arial" w:cs="Arial"/>
          <w:b/>
          <w:bCs/>
          <w:sz w:val="24"/>
          <w:szCs w:val="24"/>
          <w:lang w:val="es-AR"/>
        </w:rPr>
        <w:t xml:space="preserve">l patea con mucha fuerza hacia su derecha con su pie izquierdo, sin quitar la vista de </w:t>
      </w:r>
      <w:proofErr w:type="spellStart"/>
      <w:r w:rsidR="0073291C" w:rsidRPr="003778EF">
        <w:rPr>
          <w:rFonts w:ascii="Arial" w:hAnsi="Arial" w:cs="Arial"/>
          <w:b/>
          <w:bCs/>
          <w:sz w:val="24"/>
          <w:szCs w:val="24"/>
          <w:lang w:val="es-AR"/>
        </w:rPr>
        <w:t>Ikki</w:t>
      </w:r>
      <w:proofErr w:type="spellEnd"/>
      <w:r w:rsidR="0073291C" w:rsidRPr="003778EF">
        <w:rPr>
          <w:rFonts w:ascii="Arial" w:hAnsi="Arial" w:cs="Arial"/>
          <w:b/>
          <w:bCs/>
          <w:sz w:val="24"/>
          <w:szCs w:val="24"/>
          <w:lang w:val="es-AR"/>
        </w:rPr>
        <w:t xml:space="preserve"> empieza a correr detrás de él.</w:t>
      </w:r>
    </w:p>
    <w:p w14:paraId="012BC2CB" w14:textId="074B5EFA"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sabe cómo funcionan los rebotes y antes que </w:t>
      </w:r>
      <w:r w:rsidR="00CC0E2C" w:rsidRPr="003778EF">
        <w:rPr>
          <w:rFonts w:ascii="Arial" w:hAnsi="Arial" w:cs="Arial"/>
          <w:b/>
          <w:bCs/>
          <w:sz w:val="24"/>
          <w:szCs w:val="24"/>
          <w:lang w:val="es-AR"/>
        </w:rPr>
        <w:t>Oziel le pase</w:t>
      </w:r>
      <w:r w:rsidRPr="003778EF">
        <w:rPr>
          <w:rFonts w:ascii="Arial" w:hAnsi="Arial" w:cs="Arial"/>
          <w:b/>
          <w:bCs/>
          <w:sz w:val="24"/>
          <w:szCs w:val="24"/>
          <w:lang w:val="es-AR"/>
        </w:rPr>
        <w:t xml:space="preserve"> empieza a correr.</w:t>
      </w:r>
    </w:p>
    <w:p w14:paraId="06DCA37E" w14:textId="1B01C433"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metálico con estática resuena </w:t>
      </w:r>
      <w:r w:rsidR="00CC0E2C" w:rsidRPr="003778EF">
        <w:rPr>
          <w:rFonts w:ascii="Arial" w:hAnsi="Arial" w:cs="Arial"/>
          <w:b/>
          <w:bCs/>
          <w:sz w:val="24"/>
          <w:szCs w:val="24"/>
          <w:lang w:val="es-AR"/>
        </w:rPr>
        <w:t>en la pelota haciendo que rebote</w:t>
      </w:r>
      <w:r w:rsidRPr="003778EF">
        <w:rPr>
          <w:rFonts w:ascii="Arial" w:hAnsi="Arial" w:cs="Arial"/>
          <w:b/>
          <w:bCs/>
          <w:sz w:val="24"/>
          <w:szCs w:val="24"/>
          <w:lang w:val="es-AR"/>
        </w:rPr>
        <w:t>.</w:t>
      </w:r>
    </w:p>
    <w:p w14:paraId="5978BFA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pie izquierdo de Oziel lo detiene.</w:t>
      </w:r>
    </w:p>
    <w:p w14:paraId="085DA627" w14:textId="6832483B"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Son unos estúpido al seguirlo como si él fuera la gran cosa!</w:t>
      </w:r>
    </w:p>
    <w:p w14:paraId="0BBBE99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grita con una patada con todas sus fuerzas hacia la pelota haciendo que vuele hacia el techo de la red eléctrica.</w:t>
      </w:r>
    </w:p>
    <w:p w14:paraId="42FDA51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girar esquivando a todos los jugadores rápidamente.</w:t>
      </w:r>
    </w:p>
    <w:p w14:paraId="17B25B23" w14:textId="4FE44A3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resuena con el metálico y estático sonido de siempre y cae con una gran velocidad frente a Oziel que se detiene</w:t>
      </w:r>
      <w:r w:rsidR="000E682E">
        <w:rPr>
          <w:rFonts w:ascii="Arial" w:hAnsi="Arial" w:cs="Arial"/>
          <w:b/>
          <w:bCs/>
          <w:sz w:val="24"/>
          <w:szCs w:val="24"/>
          <w:lang w:val="es-AR"/>
        </w:rPr>
        <w:t xml:space="preserve"> luego de pasar al muro de 8 jugadores</w:t>
      </w:r>
      <w:r w:rsidRPr="003778EF">
        <w:rPr>
          <w:rFonts w:ascii="Arial" w:hAnsi="Arial" w:cs="Arial"/>
          <w:b/>
          <w:bCs/>
          <w:sz w:val="24"/>
          <w:szCs w:val="24"/>
          <w:lang w:val="es-AR"/>
        </w:rPr>
        <w:t>.</w:t>
      </w:r>
    </w:p>
    <w:p w14:paraId="305F1F03"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Como pueden tener a un capitán que solo le importa meter goles despreciando su trabajo!</w:t>
      </w:r>
    </w:p>
    <w:p w14:paraId="4C35930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se encontraba girando en el césped haciendo que este haga volar algunas hojas por el aire. </w:t>
      </w:r>
    </w:p>
    <w:p w14:paraId="3E5549D5" w14:textId="1DD2DC9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Sin pensarlo tanto, en el momento que la pelota golpeo el suelo, Oziel patea hacia la red eléctrica que se encuentra a su izquierda.</w:t>
      </w:r>
    </w:p>
    <w:p w14:paraId="68FE3A42" w14:textId="2742604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imposible, está muy lejos, no llegara con fuerza a revotar. –Habla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mientras empieza a detenerse sabiendo que no llegara a tiempo.</w:t>
      </w:r>
    </w:p>
    <w:p w14:paraId="7C0DD38F" w14:textId="3426C34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Luego de patear </w:t>
      </w:r>
      <w:r w:rsidR="00CC0E2C" w:rsidRPr="003778EF">
        <w:rPr>
          <w:rFonts w:ascii="Arial" w:hAnsi="Arial" w:cs="Arial"/>
          <w:b/>
          <w:bCs/>
          <w:sz w:val="24"/>
          <w:szCs w:val="24"/>
          <w:lang w:val="es-AR"/>
        </w:rPr>
        <w:t xml:space="preserve">la pelota </w:t>
      </w:r>
      <w:r w:rsidRPr="003778EF">
        <w:rPr>
          <w:rFonts w:ascii="Arial" w:hAnsi="Arial" w:cs="Arial"/>
          <w:b/>
          <w:bCs/>
          <w:sz w:val="24"/>
          <w:szCs w:val="24"/>
          <w:lang w:val="es-AR"/>
        </w:rPr>
        <w:t xml:space="preserve">se gira sin observar la dirección de la pelota. Solo observa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habla.</w:t>
      </w:r>
    </w:p>
    <w:p w14:paraId="397A102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-Un capitán que sacrifica a su equipo por el bien propio…</w:t>
      </w:r>
    </w:p>
    <w:p w14:paraId="0D4584C0" w14:textId="77777777"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Un sonido metálico con estática resuena con el doble de fuerza. Oziel se detiene a que el sonido se disperse y prosigue.</w:t>
      </w:r>
    </w:p>
    <w:p w14:paraId="46F83CD2" w14:textId="6FAEB1C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CC0E2C" w:rsidRPr="003778EF">
        <w:rPr>
          <w:rFonts w:ascii="Arial" w:hAnsi="Arial" w:cs="Arial"/>
          <w:b/>
          <w:bCs/>
          <w:sz w:val="24"/>
          <w:szCs w:val="24"/>
          <w:lang w:val="es-AR"/>
        </w:rPr>
        <w:t>…n</w:t>
      </w:r>
      <w:r w:rsidRPr="003778EF">
        <w:rPr>
          <w:rFonts w:ascii="Arial" w:hAnsi="Arial" w:cs="Arial"/>
          <w:b/>
          <w:bCs/>
          <w:sz w:val="24"/>
          <w:szCs w:val="24"/>
          <w:lang w:val="es-AR"/>
        </w:rPr>
        <w:t>o merece ser capitán. Ni mucho menos ser admirado por solo goles sin jugar.</w:t>
      </w:r>
    </w:p>
    <w:p w14:paraId="3C421FC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sale desprendida de la red eléctrica a una inmensa velocidad, incluso el arquero </w:t>
      </w:r>
      <w:proofErr w:type="spellStart"/>
      <w:r w:rsidRPr="003778EF">
        <w:rPr>
          <w:rFonts w:ascii="Arial" w:hAnsi="Arial" w:cs="Arial"/>
          <w:b/>
          <w:bCs/>
          <w:sz w:val="24"/>
          <w:szCs w:val="24"/>
          <w:lang w:val="es-AR"/>
        </w:rPr>
        <w:t>Ederson</w:t>
      </w:r>
      <w:proofErr w:type="spellEnd"/>
      <w:r w:rsidRPr="003778EF">
        <w:rPr>
          <w:rFonts w:ascii="Arial" w:hAnsi="Arial" w:cs="Arial"/>
          <w:b/>
          <w:bCs/>
          <w:sz w:val="24"/>
          <w:szCs w:val="24"/>
          <w:lang w:val="es-AR"/>
        </w:rPr>
        <w:t>=1= de L.E, se queda estupefacto por una briza que recorrió por su rostro.</w:t>
      </w:r>
    </w:p>
    <w:p w14:paraId="4FC9E6D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se detiene por la red del arco.</w:t>
      </w:r>
    </w:p>
    <w:p w14:paraId="0FA8AB6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-Eres solo una palanca inservible, y yo solo un simple suplente.</w:t>
      </w:r>
    </w:p>
    <w:p w14:paraId="54C37EB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L.E 2 – 2 C.F.G</w:t>
      </w:r>
    </w:p>
    <w:p w14:paraId="6AE0B0C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-Imposible…</w:t>
      </w:r>
    </w:p>
    <w:p w14:paraId="48E9D57F" w14:textId="6F5E7E2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w:t>
      </w:r>
      <w:r w:rsidR="00640EBD">
        <w:rPr>
          <w:rFonts w:ascii="Arial" w:hAnsi="Arial" w:cs="Arial"/>
          <w:b/>
          <w:bCs/>
          <w:sz w:val="24"/>
          <w:szCs w:val="24"/>
          <w:lang w:val="es-AR"/>
        </w:rPr>
        <w:t>Academia</w:t>
      </w:r>
      <w:r w:rsidRPr="003778EF">
        <w:rPr>
          <w:rFonts w:ascii="Arial" w:hAnsi="Arial" w:cs="Arial"/>
          <w:b/>
          <w:bCs/>
          <w:sz w:val="24"/>
          <w:szCs w:val="24"/>
          <w:lang w:val="es-AR"/>
        </w:rPr>
        <w:t xml:space="preserve"> C.F.G se alza nuevamente en un gran grito. Con el grito de Gol y el nombre del chico.</w:t>
      </w:r>
    </w:p>
    <w:p w14:paraId="4DB04CDE"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-¡¡GOOOOOOOOOOOOOOOOOOOOOOOL!!</w:t>
      </w:r>
    </w:p>
    <w:p w14:paraId="7F81B16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OZIEL, OZIEL, OZIEL, OZIEL, OZIEL!!</w:t>
      </w:r>
    </w:p>
    <w:p w14:paraId="2D804EB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-Es imposible que el rebote haga eso, ¿por qué tomo más velocidad si la distancia era demasiada?</w:t>
      </w:r>
    </w:p>
    <w:p w14:paraId="2E593553" w14:textId="58BD3163" w:rsidR="0073291C"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eres una palanca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Quiero que intentes hacerme una falta a mi ahora si puedes.</w:t>
      </w:r>
    </w:p>
    <w:p w14:paraId="6D1C8F75" w14:textId="50C5FF9D" w:rsidR="000E682E" w:rsidRPr="003778EF" w:rsidRDefault="000E682E" w:rsidP="009657EA">
      <w:pPr>
        <w:spacing w:line="360" w:lineRule="auto"/>
        <w:rPr>
          <w:rFonts w:ascii="Arial" w:hAnsi="Arial" w:cs="Arial"/>
          <w:b/>
          <w:bCs/>
          <w:sz w:val="24"/>
          <w:szCs w:val="24"/>
          <w:lang w:val="es-AR"/>
        </w:rPr>
      </w:pPr>
      <w:r>
        <w:rPr>
          <w:rFonts w:ascii="Arial" w:hAnsi="Arial" w:cs="Arial"/>
          <w:b/>
          <w:bCs/>
          <w:sz w:val="24"/>
          <w:szCs w:val="24"/>
          <w:lang w:val="es-AR"/>
        </w:rPr>
        <w:t xml:space="preserve">Solo tomo algunos segundos de que comenzó el partido, algunos segundos mucho más rápido que </w:t>
      </w:r>
      <w:proofErr w:type="spellStart"/>
      <w:r>
        <w:rPr>
          <w:rFonts w:ascii="Arial" w:hAnsi="Arial" w:cs="Arial"/>
          <w:b/>
          <w:bCs/>
          <w:sz w:val="24"/>
          <w:szCs w:val="24"/>
          <w:lang w:val="es-AR"/>
        </w:rPr>
        <w:t>Ikki</w:t>
      </w:r>
      <w:proofErr w:type="spellEnd"/>
      <w:r>
        <w:rPr>
          <w:rFonts w:ascii="Arial" w:hAnsi="Arial" w:cs="Arial"/>
          <w:b/>
          <w:bCs/>
          <w:sz w:val="24"/>
          <w:szCs w:val="24"/>
          <w:lang w:val="es-AR"/>
        </w:rPr>
        <w:t xml:space="preserve"> con el primer gol.</w:t>
      </w:r>
    </w:p>
    <w:p w14:paraId="2F5F7F61" w14:textId="50DB961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estupefacto aun por el </w:t>
      </w:r>
      <w:r w:rsidR="000F745A" w:rsidRPr="003778EF">
        <w:rPr>
          <w:rFonts w:ascii="Arial" w:hAnsi="Arial" w:cs="Arial"/>
          <w:b/>
          <w:bCs/>
          <w:sz w:val="24"/>
          <w:szCs w:val="24"/>
          <w:lang w:val="es-AR"/>
        </w:rPr>
        <w:t>gol</w:t>
      </w:r>
      <w:r w:rsidRPr="003778EF">
        <w:rPr>
          <w:rFonts w:ascii="Arial" w:hAnsi="Arial" w:cs="Arial"/>
          <w:b/>
          <w:bCs/>
          <w:sz w:val="24"/>
          <w:szCs w:val="24"/>
          <w:lang w:val="es-AR"/>
        </w:rPr>
        <w:t xml:space="preserve"> traga saliva.</w:t>
      </w:r>
    </w:p>
    <w:p w14:paraId="7DA677FD" w14:textId="131AF63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de Oziel empieza a correr a abrazarlo y a festejar.</w:t>
      </w:r>
    </w:p>
    <w:p w14:paraId="7656173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molestos empiezan a ver como festejan el gol.</w:t>
      </w:r>
    </w:p>
    <w:p w14:paraId="5FC6D348" w14:textId="722AB171"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-Tiene razón. Por qué seguirlo, nos </w:t>
      </w:r>
      <w:r w:rsidR="000F745A" w:rsidRPr="003778EF">
        <w:rPr>
          <w:rFonts w:ascii="Arial" w:hAnsi="Arial" w:cs="Arial"/>
          <w:b/>
          <w:bCs/>
          <w:sz w:val="24"/>
          <w:szCs w:val="24"/>
          <w:lang w:val="es-AR"/>
        </w:rPr>
        <w:t>esforzamos y</w:t>
      </w:r>
      <w:r w:rsidRPr="003778EF">
        <w:rPr>
          <w:rFonts w:ascii="Arial" w:hAnsi="Arial" w:cs="Arial"/>
          <w:b/>
          <w:bCs/>
          <w:sz w:val="24"/>
          <w:szCs w:val="24"/>
          <w:lang w:val="es-AR"/>
        </w:rPr>
        <w:t xml:space="preserve"> nos cansamos más para que el mete los goles.</w:t>
      </w:r>
    </w:p>
    <w:p w14:paraId="69A453A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-Desde que comenzó la temporada y empezamos a jugar para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hemos tenido malas rachas.</w:t>
      </w:r>
    </w:p>
    <w:p w14:paraId="602B5B4E" w14:textId="480A932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solo se lleva el crédito de los goles para encontrar un </w:t>
      </w:r>
      <w:r w:rsidR="000E682E">
        <w:rPr>
          <w:rFonts w:ascii="Arial" w:hAnsi="Arial" w:cs="Arial"/>
          <w:b/>
          <w:bCs/>
          <w:sz w:val="24"/>
          <w:szCs w:val="24"/>
          <w:lang w:val="es-AR"/>
        </w:rPr>
        <w:t xml:space="preserve">buen </w:t>
      </w:r>
      <w:r w:rsidRPr="003778EF">
        <w:rPr>
          <w:rFonts w:ascii="Arial" w:hAnsi="Arial" w:cs="Arial"/>
          <w:b/>
          <w:bCs/>
          <w:sz w:val="24"/>
          <w:szCs w:val="24"/>
          <w:lang w:val="es-AR"/>
        </w:rPr>
        <w:t>patrocinador.</w:t>
      </w:r>
    </w:p>
    <w:p w14:paraId="7A5AAD67" w14:textId="4AA46CAA"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sirve, es solo un jugador más, no jugare para darle buenos </w:t>
      </w:r>
      <w:r w:rsidR="00CC0E2C" w:rsidRPr="003778EF">
        <w:rPr>
          <w:rFonts w:ascii="Arial" w:hAnsi="Arial" w:cs="Arial"/>
          <w:b/>
          <w:bCs/>
          <w:sz w:val="24"/>
          <w:szCs w:val="24"/>
          <w:lang w:val="es-AR"/>
        </w:rPr>
        <w:t>pases</w:t>
      </w:r>
      <w:r w:rsidRPr="003778EF">
        <w:rPr>
          <w:rFonts w:ascii="Arial" w:hAnsi="Arial" w:cs="Arial"/>
          <w:b/>
          <w:bCs/>
          <w:sz w:val="24"/>
          <w:szCs w:val="24"/>
          <w:lang w:val="es-AR"/>
        </w:rPr>
        <w:t>, jugare por mi cuenta.</w:t>
      </w:r>
    </w:p>
    <w:p w14:paraId="03BB421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-Yo igual.</w:t>
      </w:r>
    </w:p>
    <w:p w14:paraId="41E3B8A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-Si… para que seguirlo, si nosotros también podemos meter goles.</w:t>
      </w:r>
    </w:p>
    <w:p w14:paraId="5830F83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entero Ignora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el partido empieza de nuevo. </w:t>
      </w:r>
    </w:p>
    <w:p w14:paraId="69AF9D1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equipo L.E se encuentra jugando entre ellos, ni un pase ha llegado desde que sacaron de nuevo. </w:t>
      </w:r>
    </w:p>
    <w:p w14:paraId="11296068"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empieza a moverse en busca de la pelota y ver si puede quitársela a alguien para jugar.</w:t>
      </w:r>
    </w:p>
    <w:p w14:paraId="7B64375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Se convirtió en un jugador más.</w:t>
      </w:r>
    </w:p>
    <w:p w14:paraId="4EAC0256"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prosiguió en juego un par de minutos más. </w:t>
      </w:r>
    </w:p>
    <w:p w14:paraId="37E26F4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se encontraban con más energías que las de hace un momento.</w:t>
      </w:r>
    </w:p>
    <w:p w14:paraId="04D43FC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C.F.G apenas podía mantenerse al par de su rival. Se encontraban dando todo lo que podían. </w:t>
      </w:r>
    </w:p>
    <w:p w14:paraId="5D9E88BB" w14:textId="6EB90CB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Para mantenerse en juego la gran mayoría se encontraba jugando más con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ya que era el único que se encontraba fresco y en buenas condiciones </w:t>
      </w:r>
      <w:r w:rsidR="00CC0E2C" w:rsidRPr="003778EF">
        <w:rPr>
          <w:rFonts w:ascii="Arial" w:hAnsi="Arial" w:cs="Arial"/>
          <w:b/>
          <w:bCs/>
          <w:sz w:val="24"/>
          <w:szCs w:val="24"/>
          <w:lang w:val="es-AR"/>
        </w:rPr>
        <w:t xml:space="preserve">para </w:t>
      </w:r>
      <w:r w:rsidRPr="003778EF">
        <w:rPr>
          <w:rFonts w:ascii="Arial" w:hAnsi="Arial" w:cs="Arial"/>
          <w:b/>
          <w:bCs/>
          <w:sz w:val="24"/>
          <w:szCs w:val="24"/>
          <w:lang w:val="es-AR"/>
        </w:rPr>
        <w:t>correr más terrenos y conectar los pases largos.</w:t>
      </w:r>
    </w:p>
    <w:p w14:paraId="4C2AFD63" w14:textId="72083EE4"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minutos pasan y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empieza a sentir las primeras gotas de cansancio de correr de arriba hacia abajo.</w:t>
      </w:r>
    </w:p>
    <w:p w14:paraId="4161B1B4" w14:textId="5D71BDFD"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percata que esto no le funcionara por mucho </w:t>
      </w:r>
      <w:r w:rsidR="003C7DD3" w:rsidRPr="003778EF">
        <w:rPr>
          <w:rFonts w:ascii="Arial" w:hAnsi="Arial" w:cs="Arial"/>
          <w:b/>
          <w:bCs/>
          <w:sz w:val="24"/>
          <w:szCs w:val="24"/>
          <w:lang w:val="es-AR"/>
        </w:rPr>
        <w:t>más</w:t>
      </w:r>
      <w:r w:rsidRPr="003778EF">
        <w:rPr>
          <w:rFonts w:ascii="Arial" w:hAnsi="Arial" w:cs="Arial"/>
          <w:b/>
          <w:bCs/>
          <w:sz w:val="24"/>
          <w:szCs w:val="24"/>
          <w:lang w:val="es-AR"/>
        </w:rPr>
        <w:t xml:space="preserve"> tiempo,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se cansara y no podrán hacer mucho después de eso.</w:t>
      </w:r>
    </w:p>
    <w:p w14:paraId="24BFC0D1" w14:textId="05105608"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marcador le da 4 minutos extra al partido por la falta de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w:t>
      </w:r>
    </w:p>
    <w:p w14:paraId="5EC13012" w14:textId="1846338F"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no podrá correr de esa manera por siempre, si no encuentro un buen pase vamos a perder al único jugador fresco…</w:t>
      </w:r>
      <w:r w:rsidR="00803DF3" w:rsidRPr="003778EF">
        <w:rPr>
          <w:rFonts w:ascii="Arial" w:hAnsi="Arial" w:cs="Arial"/>
          <w:b/>
          <w:bCs/>
          <w:sz w:val="24"/>
          <w:szCs w:val="24"/>
          <w:lang w:val="es-AR"/>
        </w:rPr>
        <w:t>)</w:t>
      </w:r>
    </w:p>
    <w:p w14:paraId="5834A92C" w14:textId="12ADFA7B" w:rsidR="00803DF3" w:rsidRPr="003778EF" w:rsidRDefault="00803DF3"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percata de una rápida idea que espera que funcione.</w:t>
      </w:r>
    </w:p>
    <w:p w14:paraId="25F061ED"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-Corran hacia arriba, tengo una idea.</w:t>
      </w:r>
    </w:p>
    <w:p w14:paraId="11E97B78" w14:textId="564914F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intenta hablar con sus compañeros mientras es rodeado por cuatro defensores de L.E que se adelantaron para detenerlo. Intenta apartarse lo más que puede y empieza a observar a su equipo.</w:t>
      </w:r>
    </w:p>
    <w:p w14:paraId="4532712D" w14:textId="1C6D1735" w:rsidR="0073291C"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(-Mierda, los puntos de rebote fueron utilizados la gran mayoría. No me arriesgare a hacer un mal rebote sin saber hacia dónde terminara, nos pondría en desventaja.)</w:t>
      </w:r>
    </w:p>
    <w:p w14:paraId="20201144" w14:textId="0B92D765" w:rsidR="000875D7" w:rsidRPr="003778EF" w:rsidRDefault="000875D7" w:rsidP="009657EA">
      <w:pPr>
        <w:spacing w:line="360" w:lineRule="auto"/>
        <w:rPr>
          <w:rFonts w:ascii="Arial" w:hAnsi="Arial" w:cs="Arial"/>
          <w:b/>
          <w:bCs/>
          <w:sz w:val="24"/>
          <w:szCs w:val="24"/>
          <w:lang w:val="es-AR"/>
        </w:rPr>
      </w:pPr>
      <w:r>
        <w:rPr>
          <w:rFonts w:ascii="Arial" w:hAnsi="Arial" w:cs="Arial"/>
          <w:b/>
          <w:bCs/>
          <w:sz w:val="24"/>
          <w:szCs w:val="24"/>
          <w:lang w:val="es-AR"/>
        </w:rPr>
        <w:t>Cuando un rebote se utiliza en la red eléctrica ya no se puede regresar a patear ese lugar ya que es desactivado. Ahora solo le queda los rebotes que nunca había utilizado y no piensa tentar a la suerte.</w:t>
      </w:r>
    </w:p>
    <w:p w14:paraId="3B2CA93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-¡¡Ahí </w:t>
      </w:r>
      <w:proofErr w:type="spellStart"/>
      <w:r w:rsidRPr="003778EF">
        <w:rPr>
          <w:rFonts w:ascii="Arial" w:hAnsi="Arial" w:cs="Arial"/>
          <w:b/>
          <w:bCs/>
          <w:sz w:val="24"/>
          <w:szCs w:val="24"/>
          <w:lang w:val="es-AR"/>
        </w:rPr>
        <w:t>vaaaaaa</w:t>
      </w:r>
      <w:proofErr w:type="spellEnd"/>
      <w:r w:rsidRPr="003778EF">
        <w:rPr>
          <w:rFonts w:ascii="Arial" w:hAnsi="Arial" w:cs="Arial"/>
          <w:b/>
          <w:bCs/>
          <w:sz w:val="24"/>
          <w:szCs w:val="24"/>
          <w:lang w:val="es-AR"/>
        </w:rPr>
        <w:t>!!</w:t>
      </w:r>
    </w:p>
    <w:p w14:paraId="3B652D20" w14:textId="085C649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Grita Oziel con todas sus fuerzas mientras patea la pelota con una inclinación hacia adelante </w:t>
      </w:r>
      <w:r w:rsidR="00803DF3" w:rsidRPr="003778EF">
        <w:rPr>
          <w:rFonts w:ascii="Arial" w:hAnsi="Arial" w:cs="Arial"/>
          <w:b/>
          <w:bCs/>
          <w:sz w:val="24"/>
          <w:szCs w:val="24"/>
          <w:lang w:val="es-AR"/>
        </w:rPr>
        <w:t>sin usar ni un rebote con la red eléctrica.</w:t>
      </w:r>
    </w:p>
    <w:p w14:paraId="338105A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L.E empieza a retomar nueva dirección, pero la pelota cae rápidamente hacia los pies de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w:t>
      </w:r>
    </w:p>
    <w:p w14:paraId="77C2E07C"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es el único que se encuentra con suficiente energía para correr a detener la pelota. Con el equipo C.F.G cansado, no le tomo mucho tiempo alcanzarlos con facilidad.</w:t>
      </w:r>
    </w:p>
    <w:p w14:paraId="0A2AE8D1" w14:textId="6F02C65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no corrió absolutamente nada en todo el partido, no le costó nada alcanzar 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no pensé en eso, mierda.)</w:t>
      </w:r>
    </w:p>
    <w:p w14:paraId="2B323F7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empieza a lamentar por su decisión mientras observa 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intentar moverse para que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no le quite la pelota.</w:t>
      </w:r>
    </w:p>
    <w:p w14:paraId="41B99225"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se adelanta lo más que puede.</w:t>
      </w:r>
    </w:p>
    <w:p w14:paraId="07286E16"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llega a verlo para el pase.</w:t>
      </w:r>
    </w:p>
    <w:p w14:paraId="3513F0E6"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retiene levemente la pelota y empieza a correr.</w:t>
      </w:r>
    </w:p>
    <w:p w14:paraId="590D7627" w14:textId="3623A8CA"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traga </w:t>
      </w:r>
      <w:r w:rsidR="00803DF3" w:rsidRPr="003778EF">
        <w:rPr>
          <w:rFonts w:ascii="Arial" w:hAnsi="Arial" w:cs="Arial"/>
          <w:b/>
          <w:bCs/>
          <w:sz w:val="24"/>
          <w:szCs w:val="24"/>
          <w:lang w:val="es-AR"/>
        </w:rPr>
        <w:t>saliva</w:t>
      </w:r>
      <w:r w:rsidRPr="003778EF">
        <w:rPr>
          <w:rFonts w:ascii="Arial" w:hAnsi="Arial" w:cs="Arial"/>
          <w:b/>
          <w:bCs/>
          <w:sz w:val="24"/>
          <w:szCs w:val="24"/>
          <w:lang w:val="es-AR"/>
        </w:rPr>
        <w:t xml:space="preserve"> y empieza a correr para adelantarse y esperar que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le regrese el pase.</w:t>
      </w:r>
    </w:p>
    <w:p w14:paraId="747AA4C2"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solo es una distracción moviendo la pelota de lado a lado e intentando hacer tiempo para que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se colocara libre a una gran distancia.</w:t>
      </w:r>
    </w:p>
    <w:p w14:paraId="200FAA94" w14:textId="66C7D3D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libre, ya estoy libre!!! –Grita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muy por detrás de </w:t>
      </w:r>
      <w:proofErr w:type="spellStart"/>
      <w:r w:rsidRPr="003778EF">
        <w:rPr>
          <w:rFonts w:ascii="Arial" w:hAnsi="Arial" w:cs="Arial"/>
          <w:b/>
          <w:bCs/>
          <w:sz w:val="24"/>
          <w:szCs w:val="24"/>
          <w:lang w:val="es-AR"/>
        </w:rPr>
        <w:t>Ikki</w:t>
      </w:r>
      <w:proofErr w:type="spellEnd"/>
      <w:r w:rsidR="00803DF3" w:rsidRPr="003778EF">
        <w:rPr>
          <w:rFonts w:ascii="Arial" w:hAnsi="Arial" w:cs="Arial"/>
          <w:b/>
          <w:bCs/>
          <w:sz w:val="24"/>
          <w:szCs w:val="24"/>
          <w:lang w:val="es-AR"/>
        </w:rPr>
        <w:t xml:space="preserve"> con cuatro defensores corriendo hacia él.</w:t>
      </w:r>
    </w:p>
    <w:p w14:paraId="140FAC3C" w14:textId="09EE584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Las jugadas de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mantuvieron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803DF3" w:rsidRPr="003778EF">
        <w:rPr>
          <w:rFonts w:ascii="Arial" w:hAnsi="Arial" w:cs="Arial"/>
          <w:b/>
          <w:bCs/>
          <w:sz w:val="24"/>
          <w:szCs w:val="24"/>
          <w:lang w:val="es-AR"/>
        </w:rPr>
        <w:t>distraído</w:t>
      </w:r>
      <w:r w:rsidRPr="003778EF">
        <w:rPr>
          <w:rFonts w:ascii="Arial" w:hAnsi="Arial" w:cs="Arial"/>
          <w:b/>
          <w:bCs/>
          <w:sz w:val="24"/>
          <w:szCs w:val="24"/>
          <w:lang w:val="es-AR"/>
        </w:rPr>
        <w:t xml:space="preserve">. La pelota pasa por encima de </w:t>
      </w:r>
      <w:r w:rsidR="00803DF3" w:rsidRPr="003778EF">
        <w:rPr>
          <w:rFonts w:ascii="Arial" w:hAnsi="Arial" w:cs="Arial"/>
          <w:b/>
          <w:bCs/>
          <w:sz w:val="24"/>
          <w:szCs w:val="24"/>
          <w:lang w:val="es-AR"/>
        </w:rPr>
        <w:t>é</w:t>
      </w:r>
      <w:r w:rsidRPr="003778EF">
        <w:rPr>
          <w:rFonts w:ascii="Arial" w:hAnsi="Arial" w:cs="Arial"/>
          <w:b/>
          <w:bCs/>
          <w:sz w:val="24"/>
          <w:szCs w:val="24"/>
          <w:lang w:val="es-AR"/>
        </w:rPr>
        <w:t xml:space="preserve">l para conectar con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w:t>
      </w:r>
    </w:p>
    <w:p w14:paraId="384F43AD" w14:textId="60994574"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Ederson</w:t>
      </w:r>
      <w:proofErr w:type="spellEnd"/>
      <w:r w:rsidRPr="003778EF">
        <w:rPr>
          <w:rFonts w:ascii="Arial" w:hAnsi="Arial" w:cs="Arial"/>
          <w:b/>
          <w:bCs/>
          <w:sz w:val="24"/>
          <w:szCs w:val="24"/>
          <w:lang w:val="es-AR"/>
        </w:rPr>
        <w:t xml:space="preserve"> se encuentra completamente solo, los cuatro defensores tomaron una mala decisión a ir los cuatro a por Oziel.</w:t>
      </w:r>
      <w:r w:rsidR="00803DF3" w:rsidRPr="003778EF">
        <w:rPr>
          <w:rFonts w:ascii="Arial" w:hAnsi="Arial" w:cs="Arial"/>
          <w:b/>
          <w:bCs/>
          <w:sz w:val="24"/>
          <w:szCs w:val="24"/>
          <w:lang w:val="es-AR"/>
        </w:rPr>
        <w:t xml:space="preserve"> Se encuentran cansados por correr de </w:t>
      </w:r>
      <w:r w:rsidR="003C7DD3" w:rsidRPr="003778EF">
        <w:rPr>
          <w:rFonts w:ascii="Arial" w:hAnsi="Arial" w:cs="Arial"/>
          <w:b/>
          <w:bCs/>
          <w:sz w:val="24"/>
          <w:szCs w:val="24"/>
          <w:lang w:val="es-AR"/>
        </w:rPr>
        <w:t>más</w:t>
      </w:r>
      <w:r w:rsidR="00803DF3" w:rsidRPr="003778EF">
        <w:rPr>
          <w:rFonts w:ascii="Arial" w:hAnsi="Arial" w:cs="Arial"/>
          <w:b/>
          <w:bCs/>
          <w:sz w:val="24"/>
          <w:szCs w:val="24"/>
          <w:lang w:val="es-AR"/>
        </w:rPr>
        <w:t xml:space="preserve"> para </w:t>
      </w:r>
      <w:proofErr w:type="spellStart"/>
      <w:r w:rsidR="00803DF3" w:rsidRPr="003778EF">
        <w:rPr>
          <w:rFonts w:ascii="Arial" w:hAnsi="Arial" w:cs="Arial"/>
          <w:b/>
          <w:bCs/>
          <w:sz w:val="24"/>
          <w:szCs w:val="24"/>
          <w:lang w:val="es-AR"/>
        </w:rPr>
        <w:t>Ikki</w:t>
      </w:r>
      <w:proofErr w:type="spellEnd"/>
      <w:r w:rsidR="00803DF3" w:rsidRPr="003778EF">
        <w:rPr>
          <w:rFonts w:ascii="Arial" w:hAnsi="Arial" w:cs="Arial"/>
          <w:b/>
          <w:bCs/>
          <w:sz w:val="24"/>
          <w:szCs w:val="24"/>
          <w:lang w:val="es-AR"/>
        </w:rPr>
        <w:t>, molestos por tener una mala temporada con los partidos, y frustrados por ver un partido igualado.</w:t>
      </w:r>
    </w:p>
    <w:p w14:paraId="53E4216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aun pueda correr bastante, no llega a ganarles a dos jugadores hábiles con las piernas para las jugadas.</w:t>
      </w:r>
    </w:p>
    <w:p w14:paraId="71E37424"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tiene el campo libre para un gol limpio y directo.</w:t>
      </w:r>
    </w:p>
    <w:p w14:paraId="3DEB7A98" w14:textId="68FA7456" w:rsidR="0073291C" w:rsidRPr="003778EF" w:rsidRDefault="00640EBD" w:rsidP="009657EA">
      <w:pPr>
        <w:spacing w:line="360" w:lineRule="auto"/>
        <w:rPr>
          <w:rFonts w:ascii="Arial" w:hAnsi="Arial" w:cs="Arial"/>
          <w:b/>
          <w:bCs/>
          <w:sz w:val="24"/>
          <w:szCs w:val="24"/>
          <w:lang w:val="es-AR"/>
        </w:rPr>
      </w:pPr>
      <w:r>
        <w:rPr>
          <w:rFonts w:ascii="Arial" w:hAnsi="Arial" w:cs="Arial"/>
          <w:b/>
          <w:bCs/>
          <w:sz w:val="24"/>
          <w:szCs w:val="24"/>
          <w:lang w:val="es-AR"/>
        </w:rPr>
        <w:t>La Academia</w:t>
      </w:r>
      <w:r w:rsidR="0073291C" w:rsidRPr="003778EF">
        <w:rPr>
          <w:rFonts w:ascii="Arial" w:hAnsi="Arial" w:cs="Arial"/>
          <w:b/>
          <w:bCs/>
          <w:sz w:val="24"/>
          <w:szCs w:val="24"/>
          <w:lang w:val="es-AR"/>
        </w:rPr>
        <w:t xml:space="preserve"> C.F.G ya se encontraba gritando al observar el arco de L.E libre para un gol.</w:t>
      </w:r>
    </w:p>
    <w:p w14:paraId="0DCAFA41"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empieza a correr y con una gran sonrisa patea la pelota y grita el nombre de su equipo.</w:t>
      </w:r>
    </w:p>
    <w:p w14:paraId="3EEF4BB5"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-¡¡¡C.</w:t>
      </w:r>
      <w:proofErr w:type="gramStart"/>
      <w:r w:rsidRPr="003778EF">
        <w:rPr>
          <w:rFonts w:ascii="Arial" w:hAnsi="Arial" w:cs="Arial"/>
          <w:b/>
          <w:bCs/>
          <w:sz w:val="24"/>
          <w:szCs w:val="24"/>
          <w:lang w:val="es-AR"/>
        </w:rPr>
        <w:t>F.G</w:t>
      </w:r>
      <w:proofErr w:type="gramEnd"/>
      <w:r w:rsidRPr="003778EF">
        <w:rPr>
          <w:rFonts w:ascii="Arial" w:hAnsi="Arial" w:cs="Arial"/>
          <w:b/>
          <w:bCs/>
          <w:sz w:val="24"/>
          <w:szCs w:val="24"/>
          <w:lang w:val="es-AR"/>
        </w:rPr>
        <w:t xml:space="preserve">!!! </w:t>
      </w:r>
    </w:p>
    <w:p w14:paraId="48D6B879" w14:textId="77777777" w:rsidR="00B07A29" w:rsidRPr="00B04E8A" w:rsidRDefault="00B07A29" w:rsidP="00B07A29">
      <w:pPr>
        <w:rPr>
          <w:rFonts w:ascii="Calibri" w:hAnsi="Calibri" w:cs="Calibri"/>
          <w:b/>
          <w:sz w:val="16"/>
          <w:szCs w:val="16"/>
          <w:lang w:val="es-AR"/>
        </w:rPr>
      </w:pPr>
    </w:p>
    <w:p w14:paraId="706FD5E4" w14:textId="77777777" w:rsidR="00B07A29" w:rsidRDefault="00B07A29" w:rsidP="00B07A29">
      <w:pPr>
        <w:rPr>
          <w:rFonts w:ascii="Calibri" w:hAnsi="Calibri" w:cs="Calibri"/>
          <w:b/>
          <w:sz w:val="36"/>
          <w:szCs w:val="36"/>
          <w:lang w:val="es-AR"/>
        </w:rPr>
      </w:pPr>
      <w:r w:rsidRPr="00386F87">
        <w:rPr>
          <w:rFonts w:ascii="Calibri" w:hAnsi="Calibri" w:cs="Calibri"/>
          <w:b/>
          <w:color w:val="2683C6" w:themeColor="accent2"/>
          <w:sz w:val="36"/>
          <w:szCs w:val="36"/>
          <w:lang w:val="es-AR"/>
        </w:rPr>
        <w:t>Parte 10</w:t>
      </w:r>
    </w:p>
    <w:p w14:paraId="0D6D872A" w14:textId="77777777" w:rsidR="00B07A29" w:rsidRDefault="00B07A29" w:rsidP="00B07A29">
      <w:pPr>
        <w:rPr>
          <w:rFonts w:ascii="Calibri" w:hAnsi="Calibri" w:cs="Calibri"/>
          <w:sz w:val="28"/>
          <w:szCs w:val="28"/>
          <w:lang w:val="es-AR"/>
        </w:rPr>
      </w:pPr>
    </w:p>
    <w:p w14:paraId="15610636" w14:textId="79FEEB8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se podían observar 30 o 40 personas aun caminando por </w:t>
      </w:r>
      <w:r w:rsidR="00640EBD">
        <w:rPr>
          <w:rFonts w:ascii="Arial" w:hAnsi="Arial" w:cs="Arial"/>
          <w:b/>
          <w:bCs/>
          <w:sz w:val="24"/>
          <w:szCs w:val="24"/>
          <w:lang w:val="es-AR"/>
        </w:rPr>
        <w:t>la Academia</w:t>
      </w:r>
      <w:r w:rsidRPr="003778EF">
        <w:rPr>
          <w:rFonts w:ascii="Arial" w:hAnsi="Arial" w:cs="Arial"/>
          <w:b/>
          <w:bCs/>
          <w:sz w:val="24"/>
          <w:szCs w:val="24"/>
          <w:lang w:val="es-AR"/>
        </w:rPr>
        <w:t xml:space="preserve"> C.F.G, donde la gran mayoría son los jugadores de L.E y C.F.G.</w:t>
      </w:r>
    </w:p>
    <w:p w14:paraId="4637FB0A" w14:textId="3853F42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w:t>
      </w:r>
      <w:r w:rsidR="00640EBD">
        <w:rPr>
          <w:rFonts w:ascii="Arial" w:hAnsi="Arial" w:cs="Arial"/>
          <w:b/>
          <w:bCs/>
          <w:sz w:val="24"/>
          <w:szCs w:val="24"/>
          <w:lang w:val="es-AR"/>
        </w:rPr>
        <w:t>de la Academia</w:t>
      </w:r>
      <w:r w:rsidRPr="003778EF">
        <w:rPr>
          <w:rFonts w:ascii="Arial" w:hAnsi="Arial" w:cs="Arial"/>
          <w:b/>
          <w:bCs/>
          <w:sz w:val="24"/>
          <w:szCs w:val="24"/>
          <w:lang w:val="es-AR"/>
        </w:rPr>
        <w:t xml:space="preserve"> L.E se retira junto con algunos de sus compañeros que esperaron </w:t>
      </w:r>
      <w:r w:rsidR="00F061C7" w:rsidRPr="003778EF">
        <w:rPr>
          <w:rFonts w:ascii="Arial" w:hAnsi="Arial" w:cs="Arial"/>
          <w:b/>
          <w:bCs/>
          <w:sz w:val="24"/>
          <w:szCs w:val="24"/>
          <w:lang w:val="es-AR"/>
        </w:rPr>
        <w:t>fuera de los vestuarios</w:t>
      </w:r>
      <w:r w:rsidRPr="003778EF">
        <w:rPr>
          <w:rFonts w:ascii="Arial" w:hAnsi="Arial" w:cs="Arial"/>
          <w:b/>
          <w:bCs/>
          <w:sz w:val="24"/>
          <w:szCs w:val="24"/>
          <w:lang w:val="es-AR"/>
        </w:rPr>
        <w:t xml:space="preserve">. Otros se encontraban hablando con el equipo de Oziel en la </w:t>
      </w:r>
      <w:r w:rsidR="00F061C7" w:rsidRPr="003778EF">
        <w:rPr>
          <w:rFonts w:ascii="Arial" w:hAnsi="Arial" w:cs="Arial"/>
          <w:b/>
          <w:bCs/>
          <w:sz w:val="24"/>
          <w:szCs w:val="24"/>
          <w:lang w:val="es-AR"/>
        </w:rPr>
        <w:t>entrada</w:t>
      </w:r>
      <w:r w:rsidRPr="003778EF">
        <w:rPr>
          <w:rFonts w:ascii="Arial" w:hAnsi="Arial" w:cs="Arial"/>
          <w:b/>
          <w:bCs/>
          <w:sz w:val="24"/>
          <w:szCs w:val="24"/>
          <w:lang w:val="es-AR"/>
        </w:rPr>
        <w:t xml:space="preserve"> del vestuario.</w:t>
      </w:r>
    </w:p>
    <w:p w14:paraId="6CA69C0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se encuentra con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hablando con dos hombres de traje negro. A notar la expresión de sorpresa de los tres, ambos parecen tener futuro jugando profesionalmente.</w:t>
      </w:r>
    </w:p>
    <w:p w14:paraId="4EBC99E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a lo lejos observa la oportunidad que Takeru estaba buscando para confesarse a Aiko.</w:t>
      </w:r>
    </w:p>
    <w:p w14:paraId="3467FE6B" w14:textId="40894D14"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-Bien tonto, ahora no tienes excusa para hablar de eso con Aiko…</w:t>
      </w:r>
    </w:p>
    <w:p w14:paraId="149812C2" w14:textId="05111187" w:rsidR="002A18E8" w:rsidRPr="003778EF" w:rsidRDefault="00F061C7" w:rsidP="009657EA">
      <w:pPr>
        <w:spacing w:line="360" w:lineRule="auto"/>
        <w:rPr>
          <w:rFonts w:ascii="Arial" w:hAnsi="Arial" w:cs="Arial"/>
          <w:b/>
          <w:bCs/>
          <w:sz w:val="24"/>
          <w:szCs w:val="24"/>
          <w:lang w:val="es-AR"/>
        </w:rPr>
      </w:pPr>
      <w:r w:rsidRPr="003778EF">
        <w:rPr>
          <w:rFonts w:ascii="Arial" w:hAnsi="Arial" w:cs="Arial"/>
          <w:b/>
          <w:bCs/>
          <w:sz w:val="24"/>
          <w:szCs w:val="24"/>
          <w:lang w:val="es-AR"/>
        </w:rPr>
        <w:t>Recarga su mochila y antes de proseguir caminando</w:t>
      </w:r>
      <w:r w:rsidR="002A18E8" w:rsidRPr="003778EF">
        <w:rPr>
          <w:rFonts w:ascii="Arial" w:hAnsi="Arial" w:cs="Arial"/>
          <w:b/>
          <w:bCs/>
          <w:sz w:val="24"/>
          <w:szCs w:val="24"/>
          <w:lang w:val="es-AR"/>
        </w:rPr>
        <w:t xml:space="preserve"> una vo</w:t>
      </w:r>
      <w:r w:rsidRPr="003778EF">
        <w:rPr>
          <w:rFonts w:ascii="Arial" w:hAnsi="Arial" w:cs="Arial"/>
          <w:b/>
          <w:bCs/>
          <w:sz w:val="24"/>
          <w:szCs w:val="24"/>
          <w:lang w:val="es-AR"/>
        </w:rPr>
        <w:t>z</w:t>
      </w:r>
      <w:r w:rsidR="002A18E8" w:rsidRPr="003778EF">
        <w:rPr>
          <w:rFonts w:ascii="Arial" w:hAnsi="Arial" w:cs="Arial"/>
          <w:b/>
          <w:bCs/>
          <w:sz w:val="24"/>
          <w:szCs w:val="24"/>
          <w:lang w:val="es-AR"/>
        </w:rPr>
        <w:t xml:space="preserve"> que no pensaba </w:t>
      </w:r>
      <w:r w:rsidRPr="003778EF">
        <w:rPr>
          <w:rFonts w:ascii="Arial" w:hAnsi="Arial" w:cs="Arial"/>
          <w:b/>
          <w:bCs/>
          <w:sz w:val="24"/>
          <w:szCs w:val="24"/>
          <w:lang w:val="es-AR"/>
        </w:rPr>
        <w:t>escuchar</w:t>
      </w:r>
      <w:r w:rsidR="002A18E8" w:rsidRPr="003778EF">
        <w:rPr>
          <w:rFonts w:ascii="Arial" w:hAnsi="Arial" w:cs="Arial"/>
          <w:b/>
          <w:bCs/>
          <w:sz w:val="24"/>
          <w:szCs w:val="24"/>
          <w:lang w:val="es-AR"/>
        </w:rPr>
        <w:t xml:space="preserve"> pronuncia su nombre.</w:t>
      </w:r>
    </w:p>
    <w:p w14:paraId="291465AF"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w:t>
      </w:r>
    </w:p>
    <w:p w14:paraId="0E8DAFD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6C9E6BBE" w14:textId="77777777"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encontraba cerca de un árbol esperando sentado.</w:t>
      </w:r>
    </w:p>
    <w:p w14:paraId="1498462C" w14:textId="5AD3DAE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–Murmura mientras camina hacia él– ¿Que sucede?</w:t>
      </w:r>
    </w:p>
    <w:p w14:paraId="30C8BA1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-Nada muy importante, solo quería hablar contigo del partido…</w:t>
      </w:r>
    </w:p>
    <w:p w14:paraId="1F96B482"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 vas a empezar con que solo tuve suerte y todo eso…-</w:t>
      </w:r>
    </w:p>
    <w:p w14:paraId="739797A5"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-N-No… solo quería disculparme por todo, de verdad.</w:t>
      </w:r>
    </w:p>
    <w:p w14:paraId="19A18C88"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¿A qué viene todo esto?</w:t>
      </w:r>
    </w:p>
    <w:p w14:paraId="6598ECFC" w14:textId="77777777"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levanta mientras observa a sus compañeros hablar con los patrocinadores.</w:t>
      </w:r>
    </w:p>
    <w:p w14:paraId="36C8668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te envidio…</w:t>
      </w:r>
    </w:p>
    <w:p w14:paraId="4111060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5203578" w14:textId="160193DF"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-Apenas si jugaste y ganaste, y cuando en verdad pensé que jugarías de verdad solo me disté una lección y pusiste a todo mi equipo en contra mía.</w:t>
      </w:r>
    </w:p>
    <w:p w14:paraId="7FB0260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-Nunca puse a tu equipo en contra tuya, tu solo buscaste eso, yo solo dije lo que veía a simple vista.</w:t>
      </w:r>
    </w:p>
    <w:p w14:paraId="23AF5719" w14:textId="5FE2590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 perdón. Fueron muchos partidos y temporadas muy difíciles</w:t>
      </w:r>
      <w:r w:rsidR="00F061C7" w:rsidRPr="003778EF">
        <w:rPr>
          <w:rFonts w:ascii="Arial" w:hAnsi="Arial" w:cs="Arial"/>
          <w:b/>
          <w:bCs/>
          <w:sz w:val="24"/>
          <w:szCs w:val="24"/>
          <w:lang w:val="es-AR"/>
        </w:rPr>
        <w:t>,</w:t>
      </w:r>
      <w:r w:rsidRPr="003778EF">
        <w:rPr>
          <w:rFonts w:ascii="Arial" w:hAnsi="Arial" w:cs="Arial"/>
          <w:b/>
          <w:bCs/>
          <w:sz w:val="24"/>
          <w:szCs w:val="24"/>
          <w:lang w:val="es-AR"/>
        </w:rPr>
        <w:t xml:space="preserve"> pensé que tenía que hacer más. Luego que me enterara que había un nuevo jugador en C.F.G que estaba llevando al equipo a la puntuación más alta de la tabla de equipos, pensé que todo terminaría.</w:t>
      </w:r>
    </w:p>
    <w:p w14:paraId="18AD2670" w14:textId="0CDC3D9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-Yo apenas jugué los partidos, admito que algunos goles fueron míos, pero nunca di mucho para ayudar, solo ayudé con los pases.</w:t>
      </w:r>
    </w:p>
    <w:p w14:paraId="45A84DAF"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-Los pases… –Agacha la cabeza y recuerda– Aquel gol que metiste.</w:t>
      </w:r>
    </w:p>
    <w:p w14:paraId="64B918D9"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BFB3AB7"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Como fue que paso?</w:t>
      </w:r>
    </w:p>
    <w:p w14:paraId="600837F3" w14:textId="6AE63BA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0F745A" w:rsidRPr="003778EF">
        <w:rPr>
          <w:rFonts w:ascii="Arial" w:hAnsi="Arial" w:cs="Arial"/>
          <w:b/>
          <w:bCs/>
          <w:sz w:val="24"/>
          <w:szCs w:val="24"/>
          <w:lang w:val="es-AR"/>
        </w:rPr>
        <w:t>¿</w:t>
      </w:r>
      <w:proofErr w:type="gramEnd"/>
      <w:r w:rsidRPr="003778EF">
        <w:rPr>
          <w:rFonts w:ascii="Arial" w:hAnsi="Arial" w:cs="Arial"/>
          <w:b/>
          <w:bCs/>
          <w:sz w:val="24"/>
          <w:szCs w:val="24"/>
          <w:lang w:val="es-AR"/>
        </w:rPr>
        <w:t>En verdad lo tengo que explicar?</w:t>
      </w:r>
    </w:p>
    <w:p w14:paraId="36574B55" w14:textId="35B4623F"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me ayudarías a entender más. De un goleador de rebotes, a un tonto creído que intenta meter goles de rebote sin jugar.</w:t>
      </w:r>
    </w:p>
    <w:p w14:paraId="4DF1BE7D"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En verdad esto significa mucho para ustedes verdad?</w:t>
      </w:r>
    </w:p>
    <w:p w14:paraId="4E25AD9B" w14:textId="066469B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w:t>
      </w:r>
      <w:r w:rsidR="000F745A" w:rsidRPr="003778EF">
        <w:rPr>
          <w:rFonts w:ascii="Arial" w:hAnsi="Arial" w:cs="Arial"/>
          <w:b/>
          <w:bCs/>
          <w:sz w:val="24"/>
          <w:szCs w:val="24"/>
          <w:lang w:val="es-AR"/>
        </w:rPr>
        <w:t>sé</w:t>
      </w:r>
      <w:r w:rsidRPr="003778EF">
        <w:rPr>
          <w:rFonts w:ascii="Arial" w:hAnsi="Arial" w:cs="Arial"/>
          <w:b/>
          <w:bCs/>
          <w:sz w:val="24"/>
          <w:szCs w:val="24"/>
          <w:lang w:val="es-AR"/>
        </w:rPr>
        <w:t xml:space="preserve"> cuánto signifique para algunos, pero para mí sí.</w:t>
      </w:r>
    </w:p>
    <w:p w14:paraId="1681F83D" w14:textId="34C4F34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-Veo que en verdad estas muy arrepentido de todo. –Oziel habla un poco contento y demostrando desinterés– No veo que tengas malas intenciones.</w:t>
      </w:r>
    </w:p>
    <w:p w14:paraId="52AC14B6" w14:textId="23BEE3D2" w:rsidR="00F061C7" w:rsidRPr="003778EF" w:rsidRDefault="00F061C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no tiene problema en explicarle todo. En el partido podía sentir esa hostilidad de parte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pero ahora solo siente la presencia de alguien desesperado por ayuda.</w:t>
      </w:r>
    </w:p>
    <w:p w14:paraId="131D095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BFC0587" w14:textId="50972ED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use la energía que la red eléctrica deja en la pelota.</w:t>
      </w:r>
    </w:p>
    <w:p w14:paraId="6E6CEB59" w14:textId="7C25250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Energía?</w:t>
      </w:r>
    </w:p>
    <w:p w14:paraId="638DB755" w14:textId="6D36B7D1"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Por qué piensas que la pelota rebota cuando golpea la red eléctrica?</w:t>
      </w:r>
    </w:p>
    <w:p w14:paraId="6736C688" w14:textId="6422E396" w:rsidR="00F061C7" w:rsidRPr="003778EF" w:rsidRDefault="00F061C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sujeta su mentón y observa hacia el suelo.</w:t>
      </w:r>
    </w:p>
    <w:p w14:paraId="4EBF1769" w14:textId="0667284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está cargada de energía </w:t>
      </w:r>
      <w:r w:rsidR="000875D7">
        <w:rPr>
          <w:rFonts w:ascii="Arial" w:hAnsi="Arial" w:cs="Arial"/>
          <w:b/>
          <w:bCs/>
          <w:sz w:val="24"/>
          <w:szCs w:val="24"/>
          <w:lang w:val="es-AR"/>
        </w:rPr>
        <w:t>positiva al igual que la red…</w:t>
      </w:r>
    </w:p>
    <w:p w14:paraId="13F207B1" w14:textId="2F23A00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w:t>
      </w:r>
      <w:r w:rsidR="00122FC0" w:rsidRPr="003778EF">
        <w:rPr>
          <w:rFonts w:ascii="Arial" w:hAnsi="Arial" w:cs="Arial"/>
          <w:b/>
          <w:bCs/>
          <w:sz w:val="24"/>
          <w:szCs w:val="24"/>
          <w:lang w:val="es-AR"/>
        </w:rPr>
        <w:t>ahí</w:t>
      </w:r>
      <w:r w:rsidRPr="003778EF">
        <w:rPr>
          <w:rFonts w:ascii="Arial" w:hAnsi="Arial" w:cs="Arial"/>
          <w:b/>
          <w:bCs/>
          <w:sz w:val="24"/>
          <w:szCs w:val="24"/>
          <w:lang w:val="es-AR"/>
        </w:rPr>
        <w:t xml:space="preserve"> </w:t>
      </w:r>
      <w:r w:rsidR="00122FC0" w:rsidRPr="003778EF">
        <w:rPr>
          <w:rFonts w:ascii="Arial" w:hAnsi="Arial" w:cs="Arial"/>
          <w:b/>
          <w:bCs/>
          <w:sz w:val="24"/>
          <w:szCs w:val="24"/>
          <w:lang w:val="es-AR"/>
        </w:rPr>
        <w:t>está</w:t>
      </w:r>
      <w:r w:rsidRPr="003778EF">
        <w:rPr>
          <w:rFonts w:ascii="Arial" w:hAnsi="Arial" w:cs="Arial"/>
          <w:b/>
          <w:bCs/>
          <w:sz w:val="24"/>
          <w:szCs w:val="24"/>
          <w:lang w:val="es-AR"/>
        </w:rPr>
        <w:t xml:space="preserve"> la respuesta.</w:t>
      </w:r>
    </w:p>
    <w:p w14:paraId="471DBE08" w14:textId="53A317C2"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0875D7">
        <w:rPr>
          <w:rFonts w:ascii="Arial" w:hAnsi="Arial" w:cs="Arial"/>
          <w:b/>
          <w:bCs/>
          <w:sz w:val="24"/>
          <w:szCs w:val="24"/>
          <w:lang w:val="es-AR"/>
        </w:rPr>
        <w:t>Cargaste de energía pelota</w:t>
      </w:r>
      <w:r w:rsidRPr="003778EF">
        <w:rPr>
          <w:rFonts w:ascii="Arial" w:hAnsi="Arial" w:cs="Arial"/>
          <w:b/>
          <w:bCs/>
          <w:sz w:val="24"/>
          <w:szCs w:val="24"/>
          <w:lang w:val="es-AR"/>
        </w:rPr>
        <w:t>?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pregunta sorprendido mientras empieza a sudar de la sorpresa.</w:t>
      </w:r>
    </w:p>
    <w:p w14:paraId="5B10239A" w14:textId="186D766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-Algo así. ¿</w:t>
      </w:r>
      <w:r w:rsidR="007520F0">
        <w:rPr>
          <w:rFonts w:ascii="Arial" w:hAnsi="Arial" w:cs="Arial"/>
          <w:b/>
          <w:bCs/>
          <w:sz w:val="24"/>
          <w:szCs w:val="24"/>
          <w:lang w:val="es-AR"/>
        </w:rPr>
        <w:t>nunca notaste que cuando dos imanes con la misma carga positiva chocan entre ambos se alejan un poco más el uno del otro</w:t>
      </w:r>
      <w:r w:rsidRPr="003778EF">
        <w:rPr>
          <w:rFonts w:ascii="Arial" w:hAnsi="Arial" w:cs="Arial"/>
          <w:b/>
          <w:bCs/>
          <w:sz w:val="24"/>
          <w:szCs w:val="24"/>
          <w:lang w:val="es-AR"/>
        </w:rPr>
        <w:t>?</w:t>
      </w:r>
      <w:r w:rsidR="007520F0">
        <w:rPr>
          <w:rFonts w:ascii="Arial" w:hAnsi="Arial" w:cs="Arial"/>
          <w:b/>
          <w:bCs/>
          <w:sz w:val="24"/>
          <w:szCs w:val="24"/>
          <w:lang w:val="es-AR"/>
        </w:rPr>
        <w:t>, algo como eso le sucede a la pelota que se carga con la red</w:t>
      </w:r>
      <w:r w:rsidRPr="003778EF">
        <w:rPr>
          <w:rFonts w:ascii="Arial" w:hAnsi="Arial" w:cs="Arial"/>
          <w:b/>
          <w:bCs/>
          <w:sz w:val="24"/>
          <w:szCs w:val="24"/>
          <w:lang w:val="es-AR"/>
        </w:rPr>
        <w:t xml:space="preserve">, entre más golpee la red eléctrica, </w:t>
      </w:r>
      <w:r w:rsidRPr="003778EF">
        <w:rPr>
          <w:rFonts w:ascii="Arial" w:hAnsi="Arial" w:cs="Arial"/>
          <w:b/>
          <w:bCs/>
          <w:sz w:val="24"/>
          <w:szCs w:val="24"/>
          <w:lang w:val="es-AR"/>
        </w:rPr>
        <w:lastRenderedPageBreak/>
        <w:t>la pelota tomara más velocidad con la cual se proyectó. Pero tampoco es una buena idea si no sabes cómo usarlo.</w:t>
      </w:r>
    </w:p>
    <w:p w14:paraId="1532BDF7" w14:textId="482F642B"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A qué te refieres</w:t>
      </w:r>
      <w:r w:rsidR="007520F0">
        <w:rPr>
          <w:rFonts w:ascii="Arial" w:hAnsi="Arial" w:cs="Arial"/>
          <w:b/>
          <w:bCs/>
          <w:sz w:val="24"/>
          <w:szCs w:val="24"/>
          <w:lang w:val="es-AR"/>
        </w:rPr>
        <w:t xml:space="preserve"> con no saber usarlo</w:t>
      </w:r>
      <w:r w:rsidRPr="003778EF">
        <w:rPr>
          <w:rFonts w:ascii="Arial" w:hAnsi="Arial" w:cs="Arial"/>
          <w:b/>
          <w:bCs/>
          <w:sz w:val="24"/>
          <w:szCs w:val="24"/>
          <w:lang w:val="es-AR"/>
        </w:rPr>
        <w:t>?</w:t>
      </w:r>
    </w:p>
    <w:p w14:paraId="56AE593D" w14:textId="7753218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El primer rebote no sientes que la pelota te pica la piel más que si alguien la pateara?</w:t>
      </w:r>
    </w:p>
    <w:p w14:paraId="79A24EF3" w14:textId="67917E1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-S-Si.</w:t>
      </w:r>
      <w:r w:rsidR="00122FC0" w:rsidRPr="003778EF">
        <w:rPr>
          <w:rFonts w:ascii="Arial" w:hAnsi="Arial" w:cs="Arial"/>
          <w:b/>
          <w:bCs/>
          <w:sz w:val="24"/>
          <w:szCs w:val="24"/>
          <w:lang w:val="es-AR"/>
        </w:rPr>
        <w:t xml:space="preserve"> Lo noto siempre.</w:t>
      </w:r>
    </w:p>
    <w:p w14:paraId="62BBBFA7" w14:textId="67DCED0B"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-Eso es la energía de la primera acumulación. Si no hubiera pateado la pelota hacia el techo, el segundo rebote me dañaría </w:t>
      </w:r>
      <w:r w:rsidR="00122FC0" w:rsidRPr="003778EF">
        <w:rPr>
          <w:rFonts w:ascii="Arial" w:hAnsi="Arial" w:cs="Arial"/>
          <w:b/>
          <w:bCs/>
          <w:sz w:val="24"/>
          <w:szCs w:val="24"/>
          <w:lang w:val="es-AR"/>
        </w:rPr>
        <w:t>cualquier parte del cuerpo que no sean las manos</w:t>
      </w:r>
      <w:r w:rsidRPr="003778EF">
        <w:rPr>
          <w:rFonts w:ascii="Arial" w:hAnsi="Arial" w:cs="Arial"/>
          <w:b/>
          <w:bCs/>
          <w:sz w:val="24"/>
          <w:szCs w:val="24"/>
          <w:lang w:val="es-AR"/>
        </w:rPr>
        <w:t>.</w:t>
      </w:r>
    </w:p>
    <w:p w14:paraId="57B461C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E17EFA7" w14:textId="1499CECD"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tres rebotes de la red eléctrica la pelota pudo lastimar gravemente al arquero, pero en ese momento en verdad estaba molesto y no pensé bien. </w:t>
      </w:r>
      <w:r w:rsidR="00122FC0" w:rsidRPr="003778EF">
        <w:rPr>
          <w:rFonts w:ascii="Arial" w:hAnsi="Arial" w:cs="Arial"/>
          <w:b/>
          <w:bCs/>
          <w:sz w:val="24"/>
          <w:szCs w:val="24"/>
          <w:lang w:val="es-AR"/>
        </w:rPr>
        <w:t>S</w:t>
      </w:r>
      <w:r w:rsidRPr="003778EF">
        <w:rPr>
          <w:rFonts w:ascii="Arial" w:hAnsi="Arial" w:cs="Arial"/>
          <w:b/>
          <w:bCs/>
          <w:sz w:val="24"/>
          <w:szCs w:val="24"/>
          <w:lang w:val="es-AR"/>
        </w:rPr>
        <w:t>oy un idiota, por suerte que calcule bien para que no lo golpeara, de todas formas, a esa velocidad apenas si alguien reacciona.</w:t>
      </w:r>
    </w:p>
    <w:p w14:paraId="3751A3C6" w14:textId="7397165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-Al segundo rebote la pelota puede lastimar el musculo y al tercero lastimar a alguien… por eso no te arriesgaste a más rebotes solo… por eso los jugadores no hacen más de dos rebotes solos.</w:t>
      </w:r>
    </w:p>
    <w:p w14:paraId="5204AF0E" w14:textId="094B4035"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-Así es… si no se calcula bien alguien puede salir lastimado, a menos que el arquero la sujete con ambas manos bien firme, es la única manera de pararlo, aunque a esa velocidad no me sorprendería si lo mueve un poco hacia atrás o lo tira al suelo.</w:t>
      </w:r>
    </w:p>
    <w:p w14:paraId="18BC9AE8" w14:textId="77777777"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lo observa sin comprender nada, pero comprendiendo la explicación del rebote triple. Mientras Oziel fuerza una sonrisa para disimular que casi lastima a su arquero,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sonríe y habla.</w:t>
      </w:r>
    </w:p>
    <w:p w14:paraId="168F829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eres increíble.</w:t>
      </w:r>
    </w:p>
    <w:p w14:paraId="1A907E58"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44BBA01" w14:textId="3402CA3D"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-Eres en verdad muy inteligente con un gran potencial para esto y aun así no lo juegas profesionalmente. Además, que usaste un simple y tonto </w:t>
      </w:r>
      <w:r w:rsidR="0057659A" w:rsidRPr="003778EF">
        <w:rPr>
          <w:rFonts w:ascii="Arial" w:hAnsi="Arial" w:cs="Arial"/>
          <w:b/>
          <w:bCs/>
          <w:sz w:val="24"/>
          <w:szCs w:val="24"/>
          <w:lang w:val="es-AR"/>
        </w:rPr>
        <w:t xml:space="preserve">método </w:t>
      </w:r>
      <w:r w:rsidRPr="003778EF">
        <w:rPr>
          <w:rFonts w:ascii="Arial" w:hAnsi="Arial" w:cs="Arial"/>
          <w:b/>
          <w:bCs/>
          <w:sz w:val="24"/>
          <w:szCs w:val="24"/>
          <w:lang w:val="es-AR"/>
        </w:rPr>
        <w:t xml:space="preserve">rebote de los juegos viejos de máquinas del 2000… </w:t>
      </w:r>
    </w:p>
    <w:p w14:paraId="582B8F8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te gane </w:t>
      </w:r>
      <w:proofErr w:type="spellStart"/>
      <w:r w:rsidRPr="003778EF">
        <w:rPr>
          <w:rFonts w:ascii="Arial" w:hAnsi="Arial" w:cs="Arial"/>
          <w:b/>
          <w:bCs/>
          <w:sz w:val="24"/>
          <w:szCs w:val="24"/>
          <w:lang w:val="es-AR"/>
        </w:rPr>
        <w:t>jajajaja</w:t>
      </w:r>
      <w:proofErr w:type="spellEnd"/>
    </w:p>
    <w:p w14:paraId="1A2D2B39" w14:textId="5966EB5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3D558A" w:rsidRPr="003778EF">
        <w:rPr>
          <w:rFonts w:ascii="Arial" w:hAnsi="Arial" w:cs="Arial"/>
          <w:b/>
          <w:bCs/>
          <w:sz w:val="24"/>
          <w:szCs w:val="24"/>
          <w:lang w:val="es-AR"/>
        </w:rPr>
        <w:t>Así</w:t>
      </w:r>
      <w:r w:rsidRPr="003778EF">
        <w:rPr>
          <w:rFonts w:ascii="Arial" w:hAnsi="Arial" w:cs="Arial"/>
          <w:b/>
          <w:bCs/>
          <w:sz w:val="24"/>
          <w:szCs w:val="24"/>
          <w:lang w:val="es-AR"/>
        </w:rPr>
        <w:t xml:space="preserve"> es… </w:t>
      </w:r>
    </w:p>
    <w:p w14:paraId="51DFD7A3" w14:textId="5C0CF6F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Ambos caminan hacia el portón </w:t>
      </w:r>
      <w:r w:rsidR="002D78B6">
        <w:rPr>
          <w:rFonts w:ascii="Arial" w:hAnsi="Arial" w:cs="Arial"/>
          <w:b/>
          <w:bCs/>
          <w:sz w:val="24"/>
          <w:szCs w:val="24"/>
          <w:lang w:val="es-AR"/>
        </w:rPr>
        <w:t>de la Academia.</w:t>
      </w:r>
    </w:p>
    <w:p w14:paraId="13606F52" w14:textId="5C5FC3F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-Por cierto, ¿</w:t>
      </w:r>
      <w:proofErr w:type="spellStart"/>
      <w:r w:rsidRPr="003778EF">
        <w:rPr>
          <w:rFonts w:ascii="Arial" w:hAnsi="Arial" w:cs="Arial"/>
          <w:b/>
          <w:bCs/>
          <w:sz w:val="24"/>
          <w:szCs w:val="24"/>
          <w:lang w:val="es-AR"/>
        </w:rPr>
        <w:t>A</w:t>
      </w:r>
      <w:r w:rsidR="003D558A">
        <w:rPr>
          <w:rFonts w:ascii="Arial" w:hAnsi="Arial" w:cs="Arial"/>
          <w:b/>
          <w:bCs/>
          <w:sz w:val="24"/>
          <w:szCs w:val="24"/>
          <w:lang w:val="es-AR"/>
        </w:rPr>
        <w:t>t</w:t>
      </w:r>
      <w:r w:rsidRPr="003778EF">
        <w:rPr>
          <w:rFonts w:ascii="Arial" w:hAnsi="Arial" w:cs="Arial"/>
          <w:b/>
          <w:bCs/>
          <w:sz w:val="24"/>
          <w:szCs w:val="24"/>
          <w:lang w:val="es-AR"/>
        </w:rPr>
        <w:t>suto</w:t>
      </w:r>
      <w:proofErr w:type="spellEnd"/>
      <w:r w:rsidRPr="003778EF">
        <w:rPr>
          <w:rFonts w:ascii="Arial" w:hAnsi="Arial" w:cs="Arial"/>
          <w:b/>
          <w:bCs/>
          <w:sz w:val="24"/>
          <w:szCs w:val="24"/>
          <w:lang w:val="es-AR"/>
        </w:rPr>
        <w:t xml:space="preserve"> se encuentra bien?</w:t>
      </w:r>
    </w:p>
    <w:p w14:paraId="759B4DDD" w14:textId="3315AF51" w:rsidR="002A18E8" w:rsidRPr="003778EF" w:rsidRDefault="000E7C7E"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estará en reposo un par de meses, no sé con exactitud cuanto, pero dijo que le vendrá bien para festejar y regresar </w:t>
      </w:r>
      <w:r w:rsidR="002A18E8" w:rsidRPr="003778EF">
        <w:rPr>
          <w:rFonts w:ascii="Arial" w:hAnsi="Arial" w:cs="Arial"/>
          <w:b/>
          <w:bCs/>
          <w:sz w:val="24"/>
          <w:szCs w:val="24"/>
          <w:lang w:val="es-AR"/>
        </w:rPr>
        <w:t>a clases habitualmente como antes de jugar.</w:t>
      </w:r>
    </w:p>
    <w:p w14:paraId="62071683"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lo lamento.</w:t>
      </w:r>
    </w:p>
    <w:p w14:paraId="44F789EA" w14:textId="7252466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-Tranquilo, además </w:t>
      </w:r>
      <w:proofErr w:type="spellStart"/>
      <w:r w:rsidRPr="003778EF">
        <w:rPr>
          <w:rFonts w:ascii="Arial" w:hAnsi="Arial" w:cs="Arial"/>
          <w:b/>
          <w:bCs/>
          <w:sz w:val="24"/>
          <w:szCs w:val="24"/>
          <w:lang w:val="es-AR"/>
        </w:rPr>
        <w:t>A</w:t>
      </w:r>
      <w:r w:rsidR="003D558A">
        <w:rPr>
          <w:rFonts w:ascii="Arial" w:hAnsi="Arial" w:cs="Arial"/>
          <w:b/>
          <w:bCs/>
          <w:sz w:val="24"/>
          <w:szCs w:val="24"/>
          <w:lang w:val="es-AR"/>
        </w:rPr>
        <w:t>t</w:t>
      </w:r>
      <w:r w:rsidRPr="003778EF">
        <w:rPr>
          <w:rFonts w:ascii="Arial" w:hAnsi="Arial" w:cs="Arial"/>
          <w:b/>
          <w:bCs/>
          <w:sz w:val="24"/>
          <w:szCs w:val="24"/>
          <w:lang w:val="es-AR"/>
        </w:rPr>
        <w:t>suto</w:t>
      </w:r>
      <w:proofErr w:type="spellEnd"/>
      <w:r w:rsidRPr="003778EF">
        <w:rPr>
          <w:rFonts w:ascii="Arial" w:hAnsi="Arial" w:cs="Arial"/>
          <w:b/>
          <w:bCs/>
          <w:sz w:val="24"/>
          <w:szCs w:val="24"/>
          <w:lang w:val="es-AR"/>
        </w:rPr>
        <w:t xml:space="preserve"> me dijo que tú y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se disculparon con él en persona. Si </w:t>
      </w:r>
      <w:r w:rsidR="0057659A" w:rsidRPr="003778EF">
        <w:rPr>
          <w:rFonts w:ascii="Arial" w:hAnsi="Arial" w:cs="Arial"/>
          <w:b/>
          <w:bCs/>
          <w:sz w:val="24"/>
          <w:szCs w:val="24"/>
          <w:lang w:val="es-AR"/>
        </w:rPr>
        <w:t>é</w:t>
      </w:r>
      <w:r w:rsidRPr="003778EF">
        <w:rPr>
          <w:rFonts w:ascii="Arial" w:hAnsi="Arial" w:cs="Arial"/>
          <w:b/>
          <w:bCs/>
          <w:sz w:val="24"/>
          <w:szCs w:val="24"/>
          <w:lang w:val="es-AR"/>
        </w:rPr>
        <w:t>l los perdono, no veo por qué yo no tenga que hacerlo.</w:t>
      </w:r>
    </w:p>
    <w:p w14:paraId="6772A62E" w14:textId="202062D4"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suelta una sonrisa de agradecimiento y </w:t>
      </w:r>
      <w:r w:rsidR="0057659A" w:rsidRPr="003778EF">
        <w:rPr>
          <w:rFonts w:ascii="Arial" w:hAnsi="Arial" w:cs="Arial"/>
          <w:b/>
          <w:bCs/>
          <w:sz w:val="24"/>
          <w:szCs w:val="24"/>
          <w:lang w:val="es-AR"/>
        </w:rPr>
        <w:t>compresión</w:t>
      </w:r>
      <w:r w:rsidRPr="003778EF">
        <w:rPr>
          <w:rFonts w:ascii="Arial" w:hAnsi="Arial" w:cs="Arial"/>
          <w:b/>
          <w:bCs/>
          <w:sz w:val="24"/>
          <w:szCs w:val="24"/>
          <w:lang w:val="es-AR"/>
        </w:rPr>
        <w:t>, relajando sus hombros aun tensos.</w:t>
      </w:r>
    </w:p>
    <w:p w14:paraId="345E1A30" w14:textId="5F45658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-Ah, por cierto, gracias en verdad, nunca pensé que fuera tan fácil y complicado a la ves esa técnica de triple rebote que inventaste…</w:t>
      </w:r>
    </w:p>
    <w:p w14:paraId="191F775C" w14:textId="219DDB3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no la invente, vi muchos videos en YouTube para saber.</w:t>
      </w:r>
    </w:p>
    <w:p w14:paraId="6732C8AE" w14:textId="18A1321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proofErr w:type="gramStart"/>
      <w:r w:rsidRPr="003778EF">
        <w:rPr>
          <w:rFonts w:ascii="Arial" w:hAnsi="Arial" w:cs="Arial"/>
          <w:b/>
          <w:bCs/>
          <w:sz w:val="24"/>
          <w:szCs w:val="24"/>
          <w:lang w:val="es-AR"/>
        </w:rPr>
        <w:t>Jajajaja</w:t>
      </w:r>
      <w:proofErr w:type="spellEnd"/>
      <w:proofErr w:type="gramEnd"/>
      <w:r w:rsidRPr="003778EF">
        <w:rPr>
          <w:rFonts w:ascii="Arial" w:hAnsi="Arial" w:cs="Arial"/>
          <w:b/>
          <w:bCs/>
          <w:sz w:val="24"/>
          <w:szCs w:val="24"/>
          <w:lang w:val="es-AR"/>
        </w:rPr>
        <w:t xml:space="preserve"> aunque es buena idea, no creo usarla hasta que la domine perfectamente. El daño que hará sería muy malo para la persona que reciba la pelota a esa velocidad.</w:t>
      </w:r>
    </w:p>
    <w:p w14:paraId="2249A742" w14:textId="55CCA733"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-Espero que lo logres dominar</w:t>
      </w:r>
      <w:r w:rsidR="0057659A" w:rsidRPr="003778EF">
        <w:rPr>
          <w:rFonts w:ascii="Arial" w:hAnsi="Arial" w:cs="Arial"/>
          <w:b/>
          <w:bCs/>
          <w:sz w:val="24"/>
          <w:szCs w:val="24"/>
          <w:lang w:val="es-AR"/>
        </w:rPr>
        <w:t>lo</w:t>
      </w:r>
      <w:r w:rsidRPr="003778EF">
        <w:rPr>
          <w:rFonts w:ascii="Arial" w:hAnsi="Arial" w:cs="Arial"/>
          <w:b/>
          <w:bCs/>
          <w:sz w:val="24"/>
          <w:szCs w:val="24"/>
          <w:lang w:val="es-AR"/>
        </w:rPr>
        <w:t xml:space="preserve"> bien. Mientras tanto solo juega con tu equipo como tiene que ser.</w:t>
      </w:r>
    </w:p>
    <w:p w14:paraId="7EA265F7" w14:textId="5869551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-Dudo que mi equipo me quiera en el equipo después de esto. Creo que harán un boto general y me sacarán.</w:t>
      </w:r>
      <w:r w:rsidR="0057659A" w:rsidRPr="003778EF">
        <w:rPr>
          <w:rFonts w:ascii="Arial" w:hAnsi="Arial" w:cs="Arial"/>
          <w:b/>
          <w:bCs/>
          <w:sz w:val="24"/>
          <w:szCs w:val="24"/>
          <w:lang w:val="es-AR"/>
        </w:rPr>
        <w:t xml:space="preserve"> –Afirma con claridad mientras se muestra preocupado.</w:t>
      </w:r>
    </w:p>
    <w:p w14:paraId="372EB083" w14:textId="3F61DD3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-Son un equipo. Solo discúlpate. Si no te quieren como capitán eso que no te importe, solo es una banda que te da más responsabilidad, nada más.</w:t>
      </w:r>
    </w:p>
    <w:p w14:paraId="15366E21" w14:textId="6C7EA7FD"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-Tienes razón… creo que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siempre lo demostró, siempre fue el mejor…</w:t>
      </w:r>
    </w:p>
    <w:p w14:paraId="642BA7FA"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lo que veo ya tienes remplazo </w:t>
      </w:r>
      <w:proofErr w:type="spellStart"/>
      <w:r w:rsidRPr="003778EF">
        <w:rPr>
          <w:rFonts w:ascii="Arial" w:hAnsi="Arial" w:cs="Arial"/>
          <w:b/>
          <w:bCs/>
          <w:sz w:val="24"/>
          <w:szCs w:val="24"/>
          <w:lang w:val="es-AR"/>
        </w:rPr>
        <w:t>jajajjaa</w:t>
      </w:r>
      <w:proofErr w:type="spellEnd"/>
    </w:p>
    <w:p w14:paraId="79D8004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w:t>
      </w:r>
      <w:proofErr w:type="spellEnd"/>
      <w:r w:rsidRPr="003778EF">
        <w:rPr>
          <w:rFonts w:ascii="Arial" w:hAnsi="Arial" w:cs="Arial"/>
          <w:b/>
          <w:bCs/>
          <w:sz w:val="24"/>
          <w:szCs w:val="24"/>
          <w:lang w:val="es-AR"/>
        </w:rPr>
        <w:t xml:space="preserve"> </w:t>
      </w:r>
    </w:p>
    <w:p w14:paraId="6E908C0C" w14:textId="5472D202"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ese momento, una cortante y hermosa voz habla por detrás de ambos.</w:t>
      </w:r>
    </w:p>
    <w:p w14:paraId="3A598EC9"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 Oziel!?</w:t>
      </w:r>
    </w:p>
    <w:p w14:paraId="18C79A8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Ambos jóvenes observan hacia atrás.</w:t>
      </w:r>
    </w:p>
    <w:p w14:paraId="3C80CB6B" w14:textId="550F292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Unos ojos rojos como el fuego y una piel blanca como la nieve se </w:t>
      </w:r>
      <w:r w:rsidR="000E7C7E" w:rsidRPr="003778EF">
        <w:rPr>
          <w:rFonts w:ascii="Arial" w:hAnsi="Arial" w:cs="Arial"/>
          <w:b/>
          <w:bCs/>
          <w:sz w:val="24"/>
          <w:szCs w:val="24"/>
          <w:lang w:val="es-AR"/>
        </w:rPr>
        <w:t>encontraban</w:t>
      </w:r>
      <w:r w:rsidRPr="003778EF">
        <w:rPr>
          <w:rFonts w:ascii="Arial" w:hAnsi="Arial" w:cs="Arial"/>
          <w:b/>
          <w:bCs/>
          <w:sz w:val="24"/>
          <w:szCs w:val="24"/>
          <w:lang w:val="es-AR"/>
        </w:rPr>
        <w:t xml:space="preserve"> a unos pasos detrás de Oziel.</w:t>
      </w:r>
    </w:p>
    <w:p w14:paraId="3408AA8D" w14:textId="6F2DA664"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Y-</w:t>
      </w:r>
      <w:proofErr w:type="spellStart"/>
      <w:r w:rsidRPr="003778EF">
        <w:rPr>
          <w:rFonts w:ascii="Arial" w:hAnsi="Arial" w:cs="Arial"/>
          <w:b/>
          <w:bCs/>
          <w:sz w:val="24"/>
          <w:szCs w:val="24"/>
          <w:lang w:val="es-AR"/>
        </w:rPr>
        <w:t>Yukiwo</w:t>
      </w:r>
      <w:proofErr w:type="spellEnd"/>
      <w:r w:rsidRPr="003778EF">
        <w:rPr>
          <w:rFonts w:ascii="Arial" w:hAnsi="Arial" w:cs="Arial"/>
          <w:b/>
          <w:bCs/>
          <w:sz w:val="24"/>
          <w:szCs w:val="24"/>
          <w:lang w:val="es-AR"/>
        </w:rPr>
        <w:t xml:space="preserv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4B83C587"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Es tu novia? –Pregunta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un poco confundido al observar el sudor que recorre el cuerpo de Oziel.</w:t>
      </w:r>
    </w:p>
    <w:p w14:paraId="193DB1E0" w14:textId="596400C3"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N-No</w:t>
      </w:r>
      <w:r w:rsidR="003D558A">
        <w:rPr>
          <w:rFonts w:ascii="Arial" w:hAnsi="Arial" w:cs="Arial"/>
          <w:b/>
          <w:bCs/>
          <w:sz w:val="24"/>
          <w:szCs w:val="24"/>
          <w:lang w:val="es-AR"/>
        </w:rPr>
        <w:t>,</w:t>
      </w:r>
      <w:r w:rsidRPr="003778EF">
        <w:rPr>
          <w:rFonts w:ascii="Arial" w:hAnsi="Arial" w:cs="Arial"/>
          <w:b/>
          <w:bCs/>
          <w:sz w:val="24"/>
          <w:szCs w:val="24"/>
          <w:lang w:val="es-AR"/>
        </w:rPr>
        <w:t xml:space="preserve"> claro que no! Es la presidenta estudiantil de C.F.G.</w:t>
      </w:r>
    </w:p>
    <w:p w14:paraId="6EDD8C14" w14:textId="4624787E"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ve sorprendido y preocupado. Traga saliva y mientras intenta ignorar a Oziel como si nunca lo hubiera visto, camina lentamente mientras silva el himno de Japón.</w:t>
      </w:r>
    </w:p>
    <w:p w14:paraId="4453D3D3"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O-Oye no actúes como si pasaras casualmente!</w:t>
      </w:r>
    </w:p>
    <w:p w14:paraId="5EF22988" w14:textId="77777777"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hace la vista gorda. Mientras empieza a correr con sus piernas de jugador, grita a lo lejos como si dejara un mensaje en una botella y tiradas al mar.</w:t>
      </w:r>
    </w:p>
    <w:p w14:paraId="0B30251F" w14:textId="25220798"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Ni siquiera yo me llevo bien con mi presidenta, porque me incluiría en problemas aquí! ¡¡Suerte, si sales vivo búscame para practicar el rebote!!</w:t>
      </w:r>
    </w:p>
    <w:p w14:paraId="510CBA27"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TRAIDOR!</w:t>
      </w:r>
    </w:p>
    <w:p w14:paraId="704E443B" w14:textId="2D7956D5"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observa a Oziel y murmura.</w:t>
      </w:r>
    </w:p>
    <w:p w14:paraId="059C7204"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Terminaron?</w:t>
      </w:r>
    </w:p>
    <w:p w14:paraId="5DCEAA31" w14:textId="6400DBE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chico mueve su brazo como si se cubriera de un ataque, aunque el único ataque que se </w:t>
      </w:r>
      <w:r w:rsidR="000E7C7E" w:rsidRPr="003778EF">
        <w:rPr>
          <w:rFonts w:ascii="Arial" w:hAnsi="Arial" w:cs="Arial"/>
          <w:b/>
          <w:bCs/>
          <w:sz w:val="24"/>
          <w:szCs w:val="24"/>
          <w:lang w:val="es-AR"/>
        </w:rPr>
        <w:t>ve</w:t>
      </w:r>
      <w:r w:rsidRPr="003778EF">
        <w:rPr>
          <w:rFonts w:ascii="Arial" w:hAnsi="Arial" w:cs="Arial"/>
          <w:b/>
          <w:bCs/>
          <w:sz w:val="24"/>
          <w:szCs w:val="24"/>
          <w:lang w:val="es-AR"/>
        </w:rPr>
        <w:t xml:space="preserve"> es el de una mirada cortante de la chica.</w:t>
      </w:r>
    </w:p>
    <w:p w14:paraId="5C63F01E" w14:textId="2296524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-A-algo así…</w:t>
      </w:r>
    </w:p>
    <w:p w14:paraId="00FF9255"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-Perfecto. ¿Nos vamos? </w:t>
      </w:r>
    </w:p>
    <w:p w14:paraId="679D7BC7" w14:textId="52C1593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La chica pregunta mientras camina y pasa junto a él.</w:t>
      </w:r>
    </w:p>
    <w:p w14:paraId="1FA26447"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Ju-Juntos?</w:t>
      </w:r>
    </w:p>
    <w:p w14:paraId="33EDB4B6" w14:textId="35F2F4F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-No… con la presencia omnipotente que se encuentra entre medio de ambos…</w:t>
      </w:r>
    </w:p>
    <w:p w14:paraId="413A7772"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B051545" w14:textId="13F6E06F"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deprime sus hombros al observar </w:t>
      </w:r>
      <w:r w:rsidR="000E7C7E" w:rsidRPr="003778EF">
        <w:rPr>
          <w:rFonts w:ascii="Arial" w:hAnsi="Arial" w:cs="Arial"/>
          <w:b/>
          <w:bCs/>
          <w:sz w:val="24"/>
          <w:szCs w:val="24"/>
          <w:lang w:val="es-AR"/>
        </w:rPr>
        <w:t>cómo</w:t>
      </w:r>
      <w:r w:rsidRPr="003778EF">
        <w:rPr>
          <w:rFonts w:ascii="Arial" w:hAnsi="Arial" w:cs="Arial"/>
          <w:b/>
          <w:bCs/>
          <w:sz w:val="24"/>
          <w:szCs w:val="24"/>
          <w:lang w:val="es-AR"/>
        </w:rPr>
        <w:t xml:space="preserve"> Oziel mueve levemente su cabeza buscando a esa deidad.</w:t>
      </w:r>
    </w:p>
    <w:p w14:paraId="0D0DF580" w14:textId="079A4FD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 vamos juntos. Tengo que hablar contigo sobre tu castigo, ambos tomamos el mismo tren.</w:t>
      </w:r>
    </w:p>
    <w:p w14:paraId="6B8FE5AC"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Ca-Castigo?</w:t>
      </w:r>
    </w:p>
    <w:p w14:paraId="0A6ADDD7" w14:textId="6CB0181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prosigue caminando mientras sigue hablando.</w:t>
      </w:r>
    </w:p>
    <w:p w14:paraId="40CD3960" w14:textId="5595562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-Te dormiste en clases</w:t>
      </w:r>
      <w:r w:rsidR="0057659A" w:rsidRPr="003778EF">
        <w:rPr>
          <w:rFonts w:ascii="Arial" w:hAnsi="Arial" w:cs="Arial"/>
          <w:b/>
          <w:bCs/>
          <w:sz w:val="24"/>
          <w:szCs w:val="24"/>
          <w:lang w:val="es-AR"/>
        </w:rPr>
        <w:t>,</w:t>
      </w:r>
      <w:r w:rsidRPr="003778EF">
        <w:rPr>
          <w:rFonts w:ascii="Arial" w:hAnsi="Arial" w:cs="Arial"/>
          <w:b/>
          <w:bCs/>
          <w:sz w:val="24"/>
          <w:szCs w:val="24"/>
          <w:lang w:val="es-AR"/>
        </w:rPr>
        <w:t xml:space="preserve"> </w:t>
      </w:r>
      <w:r w:rsidR="0057659A" w:rsidRPr="003778EF">
        <w:rPr>
          <w:rFonts w:ascii="Arial" w:hAnsi="Arial" w:cs="Arial"/>
          <w:b/>
          <w:bCs/>
          <w:sz w:val="24"/>
          <w:szCs w:val="24"/>
          <w:lang w:val="es-AR"/>
        </w:rPr>
        <w:t>i</w:t>
      </w:r>
      <w:r w:rsidRPr="003778EF">
        <w:rPr>
          <w:rFonts w:ascii="Arial" w:hAnsi="Arial" w:cs="Arial"/>
          <w:b/>
          <w:bCs/>
          <w:sz w:val="24"/>
          <w:szCs w:val="24"/>
          <w:lang w:val="es-AR"/>
        </w:rPr>
        <w:t>gnoraste completamente a tu profesor y a tus compañeros que te intentaron levantar, ¿creías que por ganar el partido también quedarías libr</w:t>
      </w:r>
      <w:r w:rsidR="0057659A" w:rsidRPr="003778EF">
        <w:rPr>
          <w:rFonts w:ascii="Arial" w:hAnsi="Arial" w:cs="Arial"/>
          <w:b/>
          <w:bCs/>
          <w:sz w:val="24"/>
          <w:szCs w:val="24"/>
          <w:lang w:val="es-AR"/>
        </w:rPr>
        <w:t>e</w:t>
      </w:r>
      <w:r w:rsidRPr="003778EF">
        <w:rPr>
          <w:rFonts w:ascii="Arial" w:hAnsi="Arial" w:cs="Arial"/>
          <w:b/>
          <w:bCs/>
          <w:sz w:val="24"/>
          <w:szCs w:val="24"/>
          <w:lang w:val="es-AR"/>
        </w:rPr>
        <w:t xml:space="preserve"> del castigo?</w:t>
      </w:r>
    </w:p>
    <w:p w14:paraId="1C1F0187" w14:textId="0D0F8FDD"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-Nunca lo pensé… solo quería que te olvidaras de eso. –Murmura Oziel mientras agacha su cabeza y sigue a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6C8A4FD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-No olvido las cosas tan fácilmente… tengo buena memoria.</w:t>
      </w:r>
    </w:p>
    <w:p w14:paraId="1126B77E" w14:textId="430E182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w:t>
      </w:r>
      <w:r w:rsidR="00F061C7" w:rsidRPr="003778EF">
        <w:rPr>
          <w:rFonts w:ascii="Arial" w:hAnsi="Arial" w:cs="Arial"/>
          <w:b/>
          <w:bCs/>
          <w:sz w:val="24"/>
          <w:szCs w:val="24"/>
          <w:lang w:val="es-AR"/>
        </w:rPr>
        <w:t>…</w:t>
      </w:r>
      <w:r w:rsidRPr="003778EF">
        <w:rPr>
          <w:rFonts w:ascii="Arial" w:hAnsi="Arial" w:cs="Arial"/>
          <w:b/>
          <w:bCs/>
          <w:sz w:val="24"/>
          <w:szCs w:val="24"/>
          <w:lang w:val="es-AR"/>
        </w:rPr>
        <w:t xml:space="preserve"> si… está bien.</w:t>
      </w:r>
    </w:p>
    <w:p w14:paraId="155A06F6" w14:textId="3BF74E9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w:t>
      </w:r>
      <w:r w:rsidR="00F061C7" w:rsidRPr="003778EF">
        <w:rPr>
          <w:rFonts w:ascii="Arial" w:hAnsi="Arial" w:cs="Arial"/>
          <w:b/>
          <w:bCs/>
          <w:sz w:val="24"/>
          <w:szCs w:val="24"/>
          <w:lang w:val="es-AR"/>
        </w:rPr>
        <w:t>transcurso</w:t>
      </w:r>
      <w:r w:rsidRPr="003778EF">
        <w:rPr>
          <w:rFonts w:ascii="Arial" w:hAnsi="Arial" w:cs="Arial"/>
          <w:b/>
          <w:bCs/>
          <w:sz w:val="24"/>
          <w:szCs w:val="24"/>
          <w:lang w:val="es-AR"/>
        </w:rPr>
        <w:t xml:space="preserve"> el joven nunca menciono el problema de su madre y su hermana ent</w:t>
      </w:r>
      <w:r w:rsidR="00530C33">
        <w:rPr>
          <w:rFonts w:ascii="Arial" w:hAnsi="Arial" w:cs="Arial"/>
          <w:b/>
          <w:bCs/>
          <w:sz w:val="24"/>
          <w:szCs w:val="24"/>
          <w:lang w:val="es-AR"/>
        </w:rPr>
        <w:t>r</w:t>
      </w:r>
      <w:r w:rsidRPr="003778EF">
        <w:rPr>
          <w:rFonts w:ascii="Arial" w:hAnsi="Arial" w:cs="Arial"/>
          <w:b/>
          <w:bCs/>
          <w:sz w:val="24"/>
          <w:szCs w:val="24"/>
          <w:lang w:val="es-AR"/>
        </w:rPr>
        <w:t xml:space="preserve">ando a su habitación tan temprano. Solo dijo que permaneció estudiando y perdió la noción del tiempo. </w:t>
      </w:r>
    </w:p>
    <w:p w14:paraId="39C9C8F5" w14:textId="39BF1C4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En parte tenía razón, se quedó hasta tarde estudiando, pero no </w:t>
      </w:r>
      <w:r w:rsidR="0057659A" w:rsidRPr="003778EF">
        <w:rPr>
          <w:rFonts w:ascii="Arial" w:hAnsi="Arial" w:cs="Arial"/>
          <w:b/>
          <w:bCs/>
          <w:sz w:val="24"/>
          <w:szCs w:val="24"/>
          <w:lang w:val="es-AR"/>
        </w:rPr>
        <w:t>agrego</w:t>
      </w:r>
      <w:r w:rsidRPr="003778EF">
        <w:rPr>
          <w:rFonts w:ascii="Arial" w:hAnsi="Arial" w:cs="Arial"/>
          <w:b/>
          <w:bCs/>
          <w:sz w:val="24"/>
          <w:szCs w:val="24"/>
          <w:lang w:val="es-AR"/>
        </w:rPr>
        <w:t xml:space="preserve"> que también se levantó temprano por su hermana entrando a la habitación.</w:t>
      </w:r>
    </w:p>
    <w:p w14:paraId="0D2F44AF" w14:textId="3D893DB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Ambos hablaron un poco más de sus notas, estudios,</w:t>
      </w:r>
      <w:r w:rsidR="00E77A88"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la hora y día de su castigo. </w:t>
      </w:r>
    </w:p>
    <w:p w14:paraId="696AB3B4" w14:textId="51913CA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Entre la estación de Oziel y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solo hay dos paradas, </w:t>
      </w:r>
      <w:r w:rsidR="00E77A88" w:rsidRPr="003778EF">
        <w:rPr>
          <w:rFonts w:ascii="Arial" w:hAnsi="Arial" w:cs="Arial"/>
          <w:b/>
          <w:bCs/>
          <w:sz w:val="24"/>
          <w:szCs w:val="24"/>
          <w:lang w:val="es-AR"/>
        </w:rPr>
        <w:t>así</w:t>
      </w:r>
      <w:r w:rsidRPr="003778EF">
        <w:rPr>
          <w:rFonts w:ascii="Arial" w:hAnsi="Arial" w:cs="Arial"/>
          <w:b/>
          <w:bCs/>
          <w:sz w:val="24"/>
          <w:szCs w:val="24"/>
          <w:lang w:val="es-AR"/>
        </w:rPr>
        <w:t xml:space="preserve"> que Oziel es el primero en bajar.</w:t>
      </w:r>
    </w:p>
    <w:p w14:paraId="3D7D013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olvides… mañana temprano te espero. </w:t>
      </w:r>
    </w:p>
    <w:p w14:paraId="7FA397DA" w14:textId="296C382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la gran multitud de gente empieza a bajar, Oziel habla unas </w:t>
      </w:r>
      <w:r w:rsidR="00E77A88" w:rsidRPr="003778EF">
        <w:rPr>
          <w:rFonts w:ascii="Arial" w:hAnsi="Arial" w:cs="Arial"/>
          <w:b/>
          <w:bCs/>
          <w:sz w:val="24"/>
          <w:szCs w:val="24"/>
          <w:lang w:val="es-AR"/>
        </w:rPr>
        <w:t>últimas</w:t>
      </w:r>
      <w:r w:rsidRPr="003778EF">
        <w:rPr>
          <w:rFonts w:ascii="Arial" w:hAnsi="Arial" w:cs="Arial"/>
          <w:b/>
          <w:bCs/>
          <w:sz w:val="24"/>
          <w:szCs w:val="24"/>
          <w:lang w:val="es-AR"/>
        </w:rPr>
        <w:t xml:space="preserve"> palabras.</w:t>
      </w:r>
    </w:p>
    <w:p w14:paraId="42058B58" w14:textId="2C2822FA"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E77A88" w:rsidRPr="003778EF">
        <w:rPr>
          <w:rFonts w:ascii="Arial" w:hAnsi="Arial" w:cs="Arial"/>
          <w:b/>
          <w:bCs/>
          <w:sz w:val="24"/>
          <w:szCs w:val="24"/>
          <w:lang w:val="es-AR"/>
        </w:rPr>
        <w:t>Tú</w:t>
      </w:r>
      <w:r w:rsidRPr="003778EF">
        <w:rPr>
          <w:rFonts w:ascii="Arial" w:hAnsi="Arial" w:cs="Arial"/>
          <w:b/>
          <w:bCs/>
          <w:sz w:val="24"/>
          <w:szCs w:val="24"/>
          <w:lang w:val="es-AR"/>
        </w:rPr>
        <w:t xml:space="preserve"> también iras mañana a</w:t>
      </w:r>
      <w:r w:rsidR="002D78B6">
        <w:rPr>
          <w:rFonts w:ascii="Arial" w:hAnsi="Arial" w:cs="Arial"/>
          <w:b/>
          <w:bCs/>
          <w:sz w:val="24"/>
          <w:szCs w:val="24"/>
          <w:lang w:val="es-AR"/>
        </w:rPr>
        <w:t xml:space="preserve"> la academia</w:t>
      </w:r>
      <w:r w:rsidRPr="003778EF">
        <w:rPr>
          <w:rFonts w:ascii="Arial" w:hAnsi="Arial" w:cs="Arial"/>
          <w:b/>
          <w:bCs/>
          <w:sz w:val="24"/>
          <w:szCs w:val="24"/>
          <w:lang w:val="es-AR"/>
        </w:rPr>
        <w:t>?</w:t>
      </w:r>
    </w:p>
    <w:p w14:paraId="69BF804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queda del lado de afuera de las puertas.</w:t>
      </w:r>
    </w:p>
    <w:p w14:paraId="72A88D9D" w14:textId="2C2CED1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tengo mucho que hacer.</w:t>
      </w:r>
    </w:p>
    <w:p w14:paraId="528F6038" w14:textId="1CD40218" w:rsidR="00934CCA" w:rsidRPr="003778EF" w:rsidRDefault="00934CCA"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se para cerca de la puerta del lado de dentro.</w:t>
      </w:r>
    </w:p>
    <w:p w14:paraId="474DA2DE" w14:textId="0335865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E77A88" w:rsidRPr="003778EF">
        <w:rPr>
          <w:rFonts w:ascii="Arial" w:hAnsi="Arial" w:cs="Arial"/>
          <w:b/>
          <w:bCs/>
          <w:sz w:val="24"/>
          <w:szCs w:val="24"/>
          <w:lang w:val="es-AR"/>
        </w:rPr>
        <w:t>Está</w:t>
      </w:r>
      <w:r w:rsidRPr="003778EF">
        <w:rPr>
          <w:rFonts w:ascii="Arial" w:hAnsi="Arial" w:cs="Arial"/>
          <w:b/>
          <w:bCs/>
          <w:sz w:val="24"/>
          <w:szCs w:val="24"/>
          <w:lang w:val="es-AR"/>
        </w:rPr>
        <w:t xml:space="preserve"> bien. Mañana voy temprano.</w:t>
      </w:r>
    </w:p>
    <w:p w14:paraId="086DE89B" w14:textId="6744130B"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E77A88" w:rsidRPr="003778EF">
        <w:rPr>
          <w:rFonts w:ascii="Arial" w:hAnsi="Arial" w:cs="Arial"/>
          <w:b/>
          <w:bCs/>
          <w:sz w:val="24"/>
          <w:szCs w:val="24"/>
          <w:lang w:val="es-AR"/>
        </w:rPr>
        <w:t>Adiós</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 Oziel.</w:t>
      </w:r>
    </w:p>
    <w:p w14:paraId="7B81407F" w14:textId="0B4B1AC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El chico con una mirada poco animada murmura</w:t>
      </w:r>
      <w:r w:rsidR="00934CCA" w:rsidRPr="003778EF">
        <w:rPr>
          <w:rFonts w:ascii="Arial" w:hAnsi="Arial" w:cs="Arial"/>
          <w:b/>
          <w:bCs/>
          <w:sz w:val="24"/>
          <w:szCs w:val="24"/>
          <w:lang w:val="es-AR"/>
        </w:rPr>
        <w:t>,</w:t>
      </w:r>
      <w:r w:rsidRPr="003778EF">
        <w:rPr>
          <w:rFonts w:ascii="Arial" w:hAnsi="Arial" w:cs="Arial"/>
          <w:b/>
          <w:bCs/>
          <w:sz w:val="24"/>
          <w:szCs w:val="24"/>
          <w:lang w:val="es-AR"/>
        </w:rPr>
        <w:t xml:space="preserve"> </w:t>
      </w:r>
      <w:r w:rsidR="00934CCA" w:rsidRPr="003778EF">
        <w:rPr>
          <w:rFonts w:ascii="Arial" w:hAnsi="Arial" w:cs="Arial"/>
          <w:b/>
          <w:bCs/>
          <w:sz w:val="24"/>
          <w:szCs w:val="24"/>
          <w:lang w:val="es-AR"/>
        </w:rPr>
        <w:t>p</w:t>
      </w:r>
      <w:r w:rsidRPr="003778EF">
        <w:rPr>
          <w:rFonts w:ascii="Arial" w:hAnsi="Arial" w:cs="Arial"/>
          <w:b/>
          <w:bCs/>
          <w:sz w:val="24"/>
          <w:szCs w:val="24"/>
          <w:lang w:val="es-AR"/>
        </w:rPr>
        <w:t>ero las puertas ya se habían cerrado.</w:t>
      </w:r>
    </w:p>
    <w:p w14:paraId="28943F33" w14:textId="357C3C4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Oziel… presidenta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5A495321" w14:textId="682237D4"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ese instante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suelta una leve sonrisa que Oziel alcanza a ver.</w:t>
      </w:r>
    </w:p>
    <w:p w14:paraId="4A06FD6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933CE75"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ojos del chico apenas podían creer lo que veía.</w:t>
      </w:r>
    </w:p>
    <w:p w14:paraId="23840BEA" w14:textId="12E2E7AA" w:rsidR="002A18E8" w:rsidRDefault="002A18E8" w:rsidP="009657EA">
      <w:pPr>
        <w:spacing w:line="360" w:lineRule="auto"/>
        <w:rPr>
          <w:rFonts w:ascii="Calibri" w:hAnsi="Calibri" w:cs="Calibri"/>
          <w:sz w:val="28"/>
          <w:szCs w:val="28"/>
          <w:lang w:val="es-AR"/>
        </w:rPr>
      </w:pPr>
      <w:r w:rsidRPr="003778EF">
        <w:rPr>
          <w:rFonts w:ascii="Arial" w:hAnsi="Arial" w:cs="Arial"/>
          <w:b/>
          <w:bCs/>
          <w:sz w:val="24"/>
          <w:szCs w:val="24"/>
          <w:lang w:val="es-AR"/>
        </w:rPr>
        <w:t>-A</w:t>
      </w:r>
      <w:r w:rsidR="00377F79" w:rsidRPr="003778EF">
        <w:rPr>
          <w:rFonts w:ascii="Arial" w:hAnsi="Arial" w:cs="Arial"/>
          <w:b/>
          <w:bCs/>
          <w:sz w:val="24"/>
          <w:szCs w:val="24"/>
          <w:lang w:val="es-AR"/>
        </w:rPr>
        <w:t>h</w:t>
      </w:r>
      <w:r w:rsidRPr="003778EF">
        <w:rPr>
          <w:rFonts w:ascii="Arial" w:hAnsi="Arial" w:cs="Arial"/>
          <w:b/>
          <w:bCs/>
          <w:sz w:val="24"/>
          <w:szCs w:val="24"/>
          <w:lang w:val="es-AR"/>
        </w:rPr>
        <w:t xml:space="preserve">… ¿Acaba de </w:t>
      </w:r>
      <w:r w:rsidR="00E77A88" w:rsidRPr="003778EF">
        <w:rPr>
          <w:rFonts w:ascii="Arial" w:hAnsi="Arial" w:cs="Arial"/>
          <w:b/>
          <w:bCs/>
          <w:sz w:val="24"/>
          <w:szCs w:val="24"/>
          <w:lang w:val="es-AR"/>
        </w:rPr>
        <w:t>sonreír</w:t>
      </w:r>
      <w:r w:rsidRPr="003778EF">
        <w:rPr>
          <w:rFonts w:ascii="Arial" w:hAnsi="Arial" w:cs="Arial"/>
          <w:b/>
          <w:bCs/>
          <w:sz w:val="24"/>
          <w:szCs w:val="24"/>
          <w:lang w:val="es-AR"/>
        </w:rPr>
        <w:t>?...</w:t>
      </w:r>
    </w:p>
    <w:p w14:paraId="79FDCBAD" w14:textId="77777777" w:rsidR="000A4380" w:rsidRPr="00B04E8A" w:rsidRDefault="000A4380" w:rsidP="000A4380">
      <w:pPr>
        <w:rPr>
          <w:rFonts w:ascii="Calibri" w:hAnsi="Calibri" w:cs="Calibri"/>
          <w:b/>
          <w:sz w:val="16"/>
          <w:szCs w:val="16"/>
          <w:lang w:val="es-AR"/>
        </w:rPr>
      </w:pPr>
    </w:p>
    <w:p w14:paraId="187BA6A8" w14:textId="77777777" w:rsidR="000A4380" w:rsidRPr="00386F87" w:rsidRDefault="000A4380" w:rsidP="000A4380">
      <w:pPr>
        <w:rPr>
          <w:rFonts w:ascii="Calibri" w:hAnsi="Calibri" w:cs="Calibri"/>
          <w:b/>
          <w:color w:val="2683C6" w:themeColor="accent2"/>
          <w:sz w:val="16"/>
          <w:szCs w:val="16"/>
          <w:lang w:val="es-AR"/>
        </w:rPr>
      </w:pPr>
      <w:r w:rsidRPr="00386F87">
        <w:rPr>
          <w:rFonts w:ascii="Calibri" w:hAnsi="Calibri" w:cs="Calibri"/>
          <w:b/>
          <w:color w:val="2683C6" w:themeColor="accent2"/>
          <w:sz w:val="36"/>
          <w:szCs w:val="36"/>
          <w:lang w:val="es-AR"/>
        </w:rPr>
        <w:t>Parte 11</w:t>
      </w:r>
    </w:p>
    <w:p w14:paraId="5AB549C8" w14:textId="77777777" w:rsidR="000A4380" w:rsidRPr="00386F87" w:rsidRDefault="000A4380" w:rsidP="000A4380">
      <w:pPr>
        <w:rPr>
          <w:rFonts w:ascii="Calibri" w:hAnsi="Calibri" w:cs="Calibri"/>
          <w:b/>
          <w:sz w:val="32"/>
          <w:szCs w:val="32"/>
          <w:lang w:val="es-AR"/>
        </w:rPr>
      </w:pPr>
    </w:p>
    <w:p w14:paraId="0620A83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le es de costumbre, la alarma del celular no fue lo que lo levanto. </w:t>
      </w:r>
    </w:p>
    <w:p w14:paraId="2DE337FA" w14:textId="4CC1E718" w:rsidR="00B51788" w:rsidRPr="003778EF" w:rsidRDefault="00893F69"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cálido calor corporal de dos cuerpos en ropa interior se encuentra </w:t>
      </w:r>
      <w:r w:rsidR="00B51788" w:rsidRPr="003778EF">
        <w:rPr>
          <w:rFonts w:ascii="Arial" w:hAnsi="Arial" w:cs="Arial"/>
          <w:b/>
          <w:bCs/>
          <w:sz w:val="24"/>
          <w:szCs w:val="24"/>
          <w:lang w:val="es-AR"/>
        </w:rPr>
        <w:t xml:space="preserve">demostrando su afecto al joven Oziel. </w:t>
      </w:r>
    </w:p>
    <w:p w14:paraId="00E7496A"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En verdad esto tiene que ser algo diario de todos los días?</w:t>
      </w:r>
    </w:p>
    <w:p w14:paraId="43F827F2" w14:textId="0F0377F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solo mueve su nariz levemente en demostración de </w:t>
      </w:r>
      <w:r w:rsidR="00B552BB" w:rsidRPr="003778EF">
        <w:rPr>
          <w:rFonts w:ascii="Arial" w:hAnsi="Arial" w:cs="Arial"/>
          <w:b/>
          <w:bCs/>
          <w:sz w:val="24"/>
          <w:szCs w:val="24"/>
          <w:lang w:val="es-AR"/>
        </w:rPr>
        <w:t>estar muy molesto.</w:t>
      </w:r>
    </w:p>
    <w:p w14:paraId="222150D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hermosa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se encontraba en ropa interior de color negro con algunas flores de color blanco, con una remera sin mangas blanca de aspecto simple y transparente. Su pelo se encuentra totalmente revuelto, pero sus labrios parecían pintados de un rosa muy claro.</w:t>
      </w:r>
    </w:p>
    <w:p w14:paraId="73276347" w14:textId="44A8CD04"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del lado opuesto lleva un conjunto de color verde, sin detalles ni nada parecido. Sus ojos se encontraban bien delineados, pero su cabello revuelto decía todo lo contrario</w:t>
      </w:r>
      <w:r w:rsidR="00B552BB" w:rsidRPr="003778EF">
        <w:rPr>
          <w:rFonts w:ascii="Arial" w:hAnsi="Arial" w:cs="Arial"/>
          <w:b/>
          <w:bCs/>
          <w:sz w:val="24"/>
          <w:szCs w:val="24"/>
          <w:lang w:val="es-AR"/>
        </w:rPr>
        <w:t xml:space="preserve"> a estar maquillada</w:t>
      </w:r>
      <w:r w:rsidRPr="003778EF">
        <w:rPr>
          <w:rFonts w:ascii="Arial" w:hAnsi="Arial" w:cs="Arial"/>
          <w:b/>
          <w:bCs/>
          <w:sz w:val="24"/>
          <w:szCs w:val="24"/>
          <w:lang w:val="es-AR"/>
        </w:rPr>
        <w:t>.</w:t>
      </w:r>
    </w:p>
    <w:p w14:paraId="4918A1D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Ambas resaltaron solo una parte de su rostro, así como los labios pintados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como las pestañas de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51048EB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-¡¡¡Hoy no estoy de buen humor para intentar zafarme a escondidas!!!</w:t>
      </w:r>
    </w:p>
    <w:p w14:paraId="36E2E5E2" w14:textId="63BFB35E"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salen </w:t>
      </w:r>
      <w:r w:rsidR="00B552BB" w:rsidRPr="003778EF">
        <w:rPr>
          <w:rFonts w:ascii="Arial" w:hAnsi="Arial" w:cs="Arial"/>
          <w:b/>
          <w:bCs/>
          <w:sz w:val="24"/>
          <w:szCs w:val="24"/>
          <w:lang w:val="es-AR"/>
        </w:rPr>
        <w:t>volando</w:t>
      </w:r>
      <w:r w:rsidRPr="003778EF">
        <w:rPr>
          <w:rFonts w:ascii="Arial" w:hAnsi="Arial" w:cs="Arial"/>
          <w:b/>
          <w:bCs/>
          <w:sz w:val="24"/>
          <w:szCs w:val="24"/>
          <w:lang w:val="es-AR"/>
        </w:rPr>
        <w:t xml:space="preserve"> de la cama.</w:t>
      </w:r>
    </w:p>
    <w:p w14:paraId="3999D0D0" w14:textId="3F72B30B"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p>
    <w:p w14:paraId="5CECA0DD"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Ozi</w:t>
      </w:r>
      <w:proofErr w:type="spellEnd"/>
      <w:r w:rsidRPr="003778EF">
        <w:rPr>
          <w:rFonts w:ascii="Arial" w:hAnsi="Arial" w:cs="Arial"/>
          <w:b/>
          <w:bCs/>
          <w:sz w:val="24"/>
          <w:szCs w:val="24"/>
          <w:lang w:val="es-AR"/>
        </w:rPr>
        <w:t>?</w:t>
      </w:r>
    </w:p>
    <w:p w14:paraId="7CE42E4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abre las cortinas haciendo que ambas se cubran sus rostros.</w:t>
      </w:r>
    </w:p>
    <w:p w14:paraId="58D12F04"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Khiaa</w:t>
      </w:r>
      <w:proofErr w:type="spellEnd"/>
      <w:r w:rsidRPr="003778EF">
        <w:rPr>
          <w:rFonts w:ascii="Arial" w:hAnsi="Arial" w:cs="Arial"/>
          <w:b/>
          <w:bCs/>
          <w:sz w:val="24"/>
          <w:szCs w:val="24"/>
          <w:lang w:val="es-AR"/>
        </w:rPr>
        <w:t>!</w:t>
      </w:r>
    </w:p>
    <w:p w14:paraId="6C058DC8" w14:textId="3F24EB3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xml:space="preserve">… sabes que esto hace mal a mama, más cuando ella se pasó un poco </w:t>
      </w:r>
      <w:r w:rsidR="00B552BB" w:rsidRPr="003778EF">
        <w:rPr>
          <w:rFonts w:ascii="Arial" w:hAnsi="Arial" w:cs="Arial"/>
          <w:b/>
          <w:bCs/>
          <w:sz w:val="24"/>
          <w:szCs w:val="24"/>
          <w:lang w:val="es-AR"/>
        </w:rPr>
        <w:t>al</w:t>
      </w:r>
      <w:r w:rsidRPr="003778EF">
        <w:rPr>
          <w:rFonts w:ascii="Arial" w:hAnsi="Arial" w:cs="Arial"/>
          <w:b/>
          <w:bCs/>
          <w:sz w:val="24"/>
          <w:szCs w:val="24"/>
          <w:lang w:val="es-AR"/>
        </w:rPr>
        <w:t xml:space="preserve"> tomo de más el día de ayer.</w:t>
      </w:r>
    </w:p>
    <w:p w14:paraId="2C1D2FFD" w14:textId="6CE8B96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prepara sus cosas para salir y mientras se enfila hacia al baño habla con las dos mujeres</w:t>
      </w:r>
      <w:r w:rsidR="00B552BB" w:rsidRPr="003778EF">
        <w:rPr>
          <w:rFonts w:ascii="Arial" w:hAnsi="Arial" w:cs="Arial"/>
          <w:b/>
          <w:bCs/>
          <w:sz w:val="24"/>
          <w:szCs w:val="24"/>
          <w:lang w:val="es-AR"/>
        </w:rPr>
        <w:t xml:space="preserve"> tiradas en el suelo</w:t>
      </w:r>
      <w:r w:rsidRPr="003778EF">
        <w:rPr>
          <w:rFonts w:ascii="Arial" w:hAnsi="Arial" w:cs="Arial"/>
          <w:b/>
          <w:bCs/>
          <w:sz w:val="24"/>
          <w:szCs w:val="24"/>
          <w:lang w:val="es-AR"/>
        </w:rPr>
        <w:t xml:space="preserve"> </w:t>
      </w:r>
      <w:r w:rsidR="00B552BB" w:rsidRPr="003778EF">
        <w:rPr>
          <w:rFonts w:ascii="Arial" w:hAnsi="Arial" w:cs="Arial"/>
          <w:b/>
          <w:bCs/>
          <w:sz w:val="24"/>
          <w:szCs w:val="24"/>
          <w:lang w:val="es-AR"/>
        </w:rPr>
        <w:t>frotándose</w:t>
      </w:r>
      <w:r w:rsidRPr="003778EF">
        <w:rPr>
          <w:rFonts w:ascii="Arial" w:hAnsi="Arial" w:cs="Arial"/>
          <w:b/>
          <w:bCs/>
          <w:sz w:val="24"/>
          <w:szCs w:val="24"/>
          <w:lang w:val="es-AR"/>
        </w:rPr>
        <w:t xml:space="preserve"> sus ojos intentando poder ver algo.</w:t>
      </w:r>
    </w:p>
    <w:p w14:paraId="76C6B9F9" w14:textId="67EC39F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-Mejor dicho, el día de hoy. Te escuche cuando llégate a la una de la madrugada. Te dije que dejes de aceptar horas extras. Además, hoy tengo que ir </w:t>
      </w:r>
      <w:r w:rsidR="002D78B6">
        <w:rPr>
          <w:rFonts w:ascii="Arial" w:hAnsi="Arial" w:cs="Arial"/>
          <w:b/>
          <w:bCs/>
          <w:sz w:val="24"/>
          <w:szCs w:val="24"/>
          <w:lang w:val="es-AR"/>
        </w:rPr>
        <w:t>a la academia</w:t>
      </w:r>
      <w:r w:rsidRPr="003778EF">
        <w:rPr>
          <w:rFonts w:ascii="Arial" w:hAnsi="Arial" w:cs="Arial"/>
          <w:b/>
          <w:bCs/>
          <w:sz w:val="24"/>
          <w:szCs w:val="24"/>
          <w:lang w:val="es-AR"/>
        </w:rPr>
        <w:t>.</w:t>
      </w:r>
    </w:p>
    <w:p w14:paraId="40D98715" w14:textId="59B32652"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se arrastra por debajo de las sabanas que se encontraban tiradas por la habitación </w:t>
      </w:r>
      <w:r w:rsidR="00B552BB" w:rsidRPr="003778EF">
        <w:rPr>
          <w:rFonts w:ascii="Arial" w:hAnsi="Arial" w:cs="Arial"/>
          <w:b/>
          <w:bCs/>
          <w:sz w:val="24"/>
          <w:szCs w:val="24"/>
          <w:lang w:val="es-AR"/>
        </w:rPr>
        <w:t xml:space="preserve">recogiendo todo </w:t>
      </w:r>
      <w:r w:rsidRPr="003778EF">
        <w:rPr>
          <w:rFonts w:ascii="Arial" w:hAnsi="Arial" w:cs="Arial"/>
          <w:b/>
          <w:bCs/>
          <w:sz w:val="24"/>
          <w:szCs w:val="24"/>
          <w:lang w:val="es-AR"/>
        </w:rPr>
        <w:t>a su paso</w:t>
      </w:r>
      <w:r w:rsidR="00B552BB" w:rsidRPr="003778EF">
        <w:rPr>
          <w:rFonts w:ascii="Arial" w:hAnsi="Arial" w:cs="Arial"/>
          <w:b/>
          <w:bCs/>
          <w:sz w:val="24"/>
          <w:szCs w:val="24"/>
          <w:lang w:val="es-AR"/>
        </w:rPr>
        <w:t>, así sea ropa o las sabanas de la cama</w:t>
      </w:r>
      <w:r w:rsidRPr="003778EF">
        <w:rPr>
          <w:rFonts w:ascii="Arial" w:hAnsi="Arial" w:cs="Arial"/>
          <w:b/>
          <w:bCs/>
          <w:sz w:val="24"/>
          <w:szCs w:val="24"/>
          <w:lang w:val="es-AR"/>
        </w:rPr>
        <w:t>, luego como una especie de caracol lo subió todo a la cama y se volvió a acostar.</w:t>
      </w:r>
    </w:p>
    <w:p w14:paraId="742013C2" w14:textId="2D2D5716"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w:t>
      </w:r>
      <w:r w:rsidR="00B552BB" w:rsidRPr="003778EF">
        <w:rPr>
          <w:rFonts w:ascii="Arial" w:hAnsi="Arial" w:cs="Arial"/>
          <w:b/>
          <w:bCs/>
          <w:sz w:val="24"/>
          <w:szCs w:val="24"/>
          <w:lang w:val="es-AR"/>
        </w:rPr>
        <w:t>apenas podía ver a Oziel por el sol así que levanta su mano para cubrir se un poco le pregunta.</w:t>
      </w:r>
    </w:p>
    <w:p w14:paraId="0DA2DF3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hoy es domingo. ¿Hoy también tiene que ir?</w:t>
      </w:r>
    </w:p>
    <w:p w14:paraId="3C5AA7A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-S-Si… bueno, es que me castigaron y hoy tengo que ayudar con un par de cosas a la presidenta.</w:t>
      </w:r>
    </w:p>
    <w:p w14:paraId="7CDFC8D3"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asoma sus ojos por debajo de la acumulación de sabanas y ropa que levanto sin darse cuenta, mira a su hermano y habla.</w:t>
      </w:r>
    </w:p>
    <w:p w14:paraId="3028483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-Cuantas veces te dije que no te metieras en problema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p>
    <w:p w14:paraId="1466CEF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cierto,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tienes que ser más responsable.</w:t>
      </w:r>
    </w:p>
    <w:p w14:paraId="471F2FB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termina de ponerse el pantalón y con un coagulo de sangre en su frente les grita a ambas.</w:t>
      </w:r>
    </w:p>
    <w:p w14:paraId="1276C36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-¡¡¡Ustedes son las menos indicadas de decirme eso!!!</w:t>
      </w:r>
    </w:p>
    <w:p w14:paraId="7133B95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con fuerza la puerta de su habitación y habla molesto.</w:t>
      </w:r>
    </w:p>
    <w:p w14:paraId="6859ED6F" w14:textId="521EA3B2"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B552BB" w:rsidRPr="003778EF">
        <w:rPr>
          <w:rFonts w:ascii="Arial" w:hAnsi="Arial" w:cs="Arial"/>
          <w:b/>
          <w:bCs/>
          <w:sz w:val="24"/>
          <w:szCs w:val="24"/>
          <w:lang w:val="es-AR"/>
        </w:rPr>
        <w:t>¡</w:t>
      </w:r>
      <w:proofErr w:type="gramEnd"/>
      <w:r w:rsidRPr="003778EF">
        <w:rPr>
          <w:rFonts w:ascii="Arial" w:hAnsi="Arial" w:cs="Arial"/>
          <w:b/>
          <w:bCs/>
          <w:sz w:val="24"/>
          <w:szCs w:val="24"/>
          <w:lang w:val="es-AR"/>
        </w:rPr>
        <w:t>No sé a qué hora regreso</w:t>
      </w:r>
      <w:r w:rsidR="00B552BB" w:rsidRPr="003778EF">
        <w:rPr>
          <w:rFonts w:ascii="Arial" w:hAnsi="Arial" w:cs="Arial"/>
          <w:b/>
          <w:bCs/>
          <w:sz w:val="24"/>
          <w:szCs w:val="24"/>
          <w:lang w:val="es-AR"/>
        </w:rPr>
        <w:t>,</w:t>
      </w:r>
      <w:r w:rsidRPr="003778EF">
        <w:rPr>
          <w:rFonts w:ascii="Arial" w:hAnsi="Arial" w:cs="Arial"/>
          <w:b/>
          <w:bCs/>
          <w:sz w:val="24"/>
          <w:szCs w:val="24"/>
          <w:lang w:val="es-AR"/>
        </w:rPr>
        <w:t xml:space="preserve"> Adiós</w:t>
      </w:r>
      <w:r w:rsidR="00B552BB" w:rsidRPr="003778EF">
        <w:rPr>
          <w:rFonts w:ascii="Arial" w:hAnsi="Arial" w:cs="Arial"/>
          <w:b/>
          <w:bCs/>
          <w:sz w:val="24"/>
          <w:szCs w:val="24"/>
          <w:lang w:val="es-AR"/>
        </w:rPr>
        <w:t>!</w:t>
      </w:r>
      <w:r w:rsidRPr="003778EF">
        <w:rPr>
          <w:rFonts w:ascii="Arial" w:hAnsi="Arial" w:cs="Arial"/>
          <w:b/>
          <w:bCs/>
          <w:sz w:val="24"/>
          <w:szCs w:val="24"/>
          <w:lang w:val="es-AR"/>
        </w:rPr>
        <w:t>.</w:t>
      </w:r>
    </w:p>
    <w:p w14:paraId="5CF6A964" w14:textId="01ADF0E0"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observa el suelo de la habitación como si siguiera los pasos del chico. Luego junta sus hombros y cierra sus ojos al escuchar el segundo ruido de la puerta principal de la casa</w:t>
      </w:r>
      <w:r w:rsidR="00B552BB" w:rsidRPr="003778EF">
        <w:rPr>
          <w:rFonts w:ascii="Arial" w:hAnsi="Arial" w:cs="Arial"/>
          <w:b/>
          <w:bCs/>
          <w:sz w:val="24"/>
          <w:szCs w:val="24"/>
          <w:lang w:val="es-AR"/>
        </w:rPr>
        <w:t xml:space="preserve"> cerrándose con fuerza</w:t>
      </w:r>
      <w:r w:rsidRPr="003778EF">
        <w:rPr>
          <w:rFonts w:ascii="Arial" w:hAnsi="Arial" w:cs="Arial"/>
          <w:b/>
          <w:bCs/>
          <w:sz w:val="24"/>
          <w:szCs w:val="24"/>
          <w:lang w:val="es-AR"/>
        </w:rPr>
        <w:t>.</w:t>
      </w:r>
    </w:p>
    <w:p w14:paraId="7DCD5B02" w14:textId="0D231712" w:rsidR="00B51788" w:rsidRPr="003778EF" w:rsidRDefault="001E037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w:t>
      </w:r>
      <w:r w:rsidR="00B51788" w:rsidRPr="003778EF">
        <w:rPr>
          <w:rFonts w:ascii="Arial" w:hAnsi="Arial" w:cs="Arial"/>
          <w:b/>
          <w:bCs/>
          <w:sz w:val="24"/>
          <w:szCs w:val="24"/>
          <w:lang w:val="es-AR"/>
        </w:rPr>
        <w:t>bserva la ventana un momento</w:t>
      </w:r>
      <w:r w:rsidR="00B552BB" w:rsidRPr="003778EF">
        <w:rPr>
          <w:rFonts w:ascii="Arial" w:hAnsi="Arial" w:cs="Arial"/>
          <w:b/>
          <w:bCs/>
          <w:sz w:val="24"/>
          <w:szCs w:val="24"/>
          <w:lang w:val="es-AR"/>
        </w:rPr>
        <w:t xml:space="preserve"> preguntándose que habrá querido decir con eso,</w:t>
      </w:r>
      <w:r w:rsidR="00B51788" w:rsidRPr="003778EF">
        <w:rPr>
          <w:rFonts w:ascii="Arial" w:hAnsi="Arial" w:cs="Arial"/>
          <w:b/>
          <w:bCs/>
          <w:sz w:val="24"/>
          <w:szCs w:val="24"/>
          <w:lang w:val="es-AR"/>
        </w:rPr>
        <w:t xml:space="preserve"> luego </w:t>
      </w:r>
      <w:r w:rsidR="00B552BB" w:rsidRPr="003778EF">
        <w:rPr>
          <w:rFonts w:ascii="Arial" w:hAnsi="Arial" w:cs="Arial"/>
          <w:b/>
          <w:bCs/>
          <w:sz w:val="24"/>
          <w:szCs w:val="24"/>
          <w:lang w:val="es-AR"/>
        </w:rPr>
        <w:t xml:space="preserve">ve </w:t>
      </w:r>
      <w:r w:rsidR="00B51788" w:rsidRPr="003778EF">
        <w:rPr>
          <w:rFonts w:ascii="Arial" w:hAnsi="Arial" w:cs="Arial"/>
          <w:b/>
          <w:bCs/>
          <w:sz w:val="24"/>
          <w:szCs w:val="24"/>
          <w:lang w:val="es-AR"/>
        </w:rPr>
        <w:t xml:space="preserve">a </w:t>
      </w:r>
      <w:proofErr w:type="spellStart"/>
      <w:r w:rsidR="00B51788" w:rsidRPr="003778EF">
        <w:rPr>
          <w:rFonts w:ascii="Arial" w:hAnsi="Arial" w:cs="Arial"/>
          <w:b/>
          <w:bCs/>
          <w:sz w:val="24"/>
          <w:szCs w:val="24"/>
          <w:lang w:val="es-AR"/>
        </w:rPr>
        <w:t>Hitomi</w:t>
      </w:r>
      <w:proofErr w:type="spellEnd"/>
      <w:r w:rsidR="00B51788" w:rsidRPr="003778EF">
        <w:rPr>
          <w:rFonts w:ascii="Arial" w:hAnsi="Arial" w:cs="Arial"/>
          <w:b/>
          <w:bCs/>
          <w:sz w:val="24"/>
          <w:szCs w:val="24"/>
          <w:lang w:val="es-AR"/>
        </w:rPr>
        <w:t xml:space="preserve"> moviéndose como un gusano debajo de las sabanas y ropa. </w:t>
      </w:r>
    </w:p>
    <w:p w14:paraId="4A295B5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déjame lugar, aún tengo sueño.</w:t>
      </w:r>
    </w:p>
    <w:p w14:paraId="2FA18C3E" w14:textId="7E0E41E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vistió con el uniforme</w:t>
      </w:r>
      <w:r w:rsidR="0059361C" w:rsidRPr="003778EF">
        <w:rPr>
          <w:rFonts w:ascii="Arial" w:hAnsi="Arial" w:cs="Arial"/>
          <w:b/>
          <w:bCs/>
          <w:sz w:val="24"/>
          <w:szCs w:val="24"/>
          <w:lang w:val="es-AR"/>
        </w:rPr>
        <w:t xml:space="preserve"> de siempre,</w:t>
      </w:r>
      <w:r w:rsidRPr="003778EF">
        <w:rPr>
          <w:rFonts w:ascii="Arial" w:hAnsi="Arial" w:cs="Arial"/>
          <w:b/>
          <w:bCs/>
          <w:sz w:val="24"/>
          <w:szCs w:val="24"/>
          <w:lang w:val="es-AR"/>
        </w:rPr>
        <w:t xml:space="preserve"> </w:t>
      </w:r>
      <w:r w:rsidR="0059361C" w:rsidRPr="003778EF">
        <w:rPr>
          <w:rFonts w:ascii="Arial" w:hAnsi="Arial" w:cs="Arial"/>
          <w:b/>
          <w:bCs/>
          <w:sz w:val="24"/>
          <w:szCs w:val="24"/>
          <w:lang w:val="es-AR"/>
        </w:rPr>
        <w:t>en cambio lleva la mochila de deporte a excepción del maletín de estudio</w:t>
      </w:r>
      <w:r w:rsidRPr="003778EF">
        <w:rPr>
          <w:rFonts w:ascii="Arial" w:hAnsi="Arial" w:cs="Arial"/>
          <w:b/>
          <w:bCs/>
          <w:sz w:val="24"/>
          <w:szCs w:val="24"/>
          <w:lang w:val="es-AR"/>
        </w:rPr>
        <w:t>. Aún no sabe cuál es el castigo, pero de seguro eso implica limpiar, y limpiar significa que tiene que llevar la ropa de gimnasia.</w:t>
      </w:r>
    </w:p>
    <w:p w14:paraId="638E017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sol está un poco más animado el día de hoy. Pero aún se puede sentir el viento helado que recorre el cuerpo del chico.</w:t>
      </w:r>
    </w:p>
    <w:p w14:paraId="59DBDF8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-Hoy no esta tan mal el día. Corre mucho viento, pero el sol en verdad se siente bien en mi cara…</w:t>
      </w:r>
    </w:p>
    <w:p w14:paraId="631AB340" w14:textId="7A754A3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le tomo mucho tiempo a Oziel en llegar. La mayoría de los transportes se encontraban vacíos un domingo a esta hora de la mañana. </w:t>
      </w:r>
    </w:p>
    <w:p w14:paraId="125B9876" w14:textId="184C3D6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portón de</w:t>
      </w:r>
      <w:r w:rsidR="002D78B6">
        <w:rPr>
          <w:rFonts w:ascii="Arial" w:hAnsi="Arial" w:cs="Arial"/>
          <w:b/>
          <w:bCs/>
          <w:sz w:val="24"/>
          <w:szCs w:val="24"/>
          <w:lang w:val="es-AR"/>
        </w:rPr>
        <w:t xml:space="preserve"> la Academia</w:t>
      </w:r>
      <w:r w:rsidRPr="003778EF">
        <w:rPr>
          <w:rFonts w:ascii="Arial" w:hAnsi="Arial" w:cs="Arial"/>
          <w:b/>
          <w:bCs/>
          <w:sz w:val="24"/>
          <w:szCs w:val="24"/>
          <w:lang w:val="es-AR"/>
        </w:rPr>
        <w:t xml:space="preserve"> se encontraba cerrado, pero sabe que en la parte lateral hay una puerta que casi siempre se encuentra abierta para los estudiantes que quieren venir a estudiar a la biblioteca o tengan algo que hablar con los profesores.</w:t>
      </w:r>
    </w:p>
    <w:p w14:paraId="5EF4A428" w14:textId="52FCD04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No todos los profesores vienen un domingo a</w:t>
      </w:r>
      <w:r w:rsidR="002D78B6">
        <w:rPr>
          <w:rFonts w:ascii="Arial" w:hAnsi="Arial" w:cs="Arial"/>
          <w:b/>
          <w:bCs/>
          <w:sz w:val="24"/>
          <w:szCs w:val="24"/>
          <w:lang w:val="es-AR"/>
        </w:rPr>
        <w:t xml:space="preserve"> la Academia</w:t>
      </w:r>
      <w:r w:rsidRPr="003778EF">
        <w:rPr>
          <w:rFonts w:ascii="Arial" w:hAnsi="Arial" w:cs="Arial"/>
          <w:b/>
          <w:bCs/>
          <w:sz w:val="24"/>
          <w:szCs w:val="24"/>
          <w:lang w:val="es-AR"/>
        </w:rPr>
        <w:t>. Pero, así como los alumnos pueden venir a terminar algunos trabajos que no terminaron por completo</w:t>
      </w:r>
      <w:r w:rsidR="002F59A0" w:rsidRPr="003778EF">
        <w:rPr>
          <w:rFonts w:ascii="Arial" w:hAnsi="Arial" w:cs="Arial"/>
          <w:b/>
          <w:bCs/>
          <w:sz w:val="24"/>
          <w:szCs w:val="24"/>
          <w:lang w:val="es-AR"/>
        </w:rPr>
        <w:t>, los profesores pueden ir para adelantar trabajo</w:t>
      </w:r>
      <w:r w:rsidRPr="003778EF">
        <w:rPr>
          <w:rFonts w:ascii="Arial" w:hAnsi="Arial" w:cs="Arial"/>
          <w:b/>
          <w:bCs/>
          <w:sz w:val="24"/>
          <w:szCs w:val="24"/>
          <w:lang w:val="es-AR"/>
        </w:rPr>
        <w:t>.</w:t>
      </w:r>
    </w:p>
    <w:p w14:paraId="6A4A82B2" w14:textId="5DCACF9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extraño… hace mucho no vengo </w:t>
      </w:r>
      <w:r w:rsidR="002D78B6">
        <w:rPr>
          <w:rFonts w:ascii="Arial" w:hAnsi="Arial" w:cs="Arial"/>
          <w:b/>
          <w:bCs/>
          <w:sz w:val="24"/>
          <w:szCs w:val="24"/>
          <w:lang w:val="es-AR"/>
        </w:rPr>
        <w:t>a la academia</w:t>
      </w:r>
      <w:r w:rsidRPr="003778EF">
        <w:rPr>
          <w:rFonts w:ascii="Arial" w:hAnsi="Arial" w:cs="Arial"/>
          <w:b/>
          <w:bCs/>
          <w:sz w:val="24"/>
          <w:szCs w:val="24"/>
          <w:lang w:val="es-AR"/>
        </w:rPr>
        <w:t xml:space="preserve"> un Domingo… se siente más ligero y tranquilo…</w:t>
      </w:r>
    </w:p>
    <w:p w14:paraId="4784E3A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murmura mientras camina por los pasillos de la tercera planta donde se encuentra la presienta estudiantil.</w:t>
      </w:r>
    </w:p>
    <w:p w14:paraId="501E09E1" w14:textId="32F9C80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ya llegué…</w:t>
      </w:r>
    </w:p>
    <w:p w14:paraId="2B6DEDE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entra a la oficina de la presidenta.</w:t>
      </w:r>
    </w:p>
    <w:p w14:paraId="334BB538" w14:textId="291F7E5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-Eso es todo, estos papeles ya están, puedes dejarlo en la oficina del profesor </w:t>
      </w:r>
      <w:proofErr w:type="spellStart"/>
      <w:r w:rsidRPr="003778EF">
        <w:rPr>
          <w:rFonts w:ascii="Arial" w:hAnsi="Arial" w:cs="Arial"/>
          <w:b/>
          <w:bCs/>
          <w:sz w:val="24"/>
          <w:szCs w:val="24"/>
          <w:lang w:val="es-AR"/>
        </w:rPr>
        <w:t>Koyomi</w:t>
      </w:r>
      <w:proofErr w:type="spellEnd"/>
      <w:r w:rsidRPr="003778EF">
        <w:rPr>
          <w:rFonts w:ascii="Arial" w:hAnsi="Arial" w:cs="Arial"/>
          <w:b/>
          <w:bCs/>
          <w:sz w:val="24"/>
          <w:szCs w:val="24"/>
          <w:lang w:val="es-AR"/>
        </w:rPr>
        <w:t>.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levanta la mano para entregar algunos papeles.</w:t>
      </w:r>
    </w:p>
    <w:p w14:paraId="7A73EF1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CA77B8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disculpa, pensé que era </w:t>
      </w:r>
      <w:proofErr w:type="spellStart"/>
      <w:r w:rsidRPr="003778EF">
        <w:rPr>
          <w:rFonts w:ascii="Arial" w:hAnsi="Arial" w:cs="Arial"/>
          <w:b/>
          <w:bCs/>
          <w:sz w:val="24"/>
          <w:szCs w:val="24"/>
          <w:lang w:val="es-AR"/>
        </w:rPr>
        <w:t>Miyuki</w:t>
      </w:r>
      <w:proofErr w:type="spellEnd"/>
      <w:r w:rsidRPr="003778EF">
        <w:rPr>
          <w:rFonts w:ascii="Arial" w:hAnsi="Arial" w:cs="Arial"/>
          <w:b/>
          <w:bCs/>
          <w:sz w:val="24"/>
          <w:szCs w:val="24"/>
          <w:lang w:val="es-AR"/>
        </w:rPr>
        <w:t>…</w:t>
      </w:r>
    </w:p>
    <w:p w14:paraId="503BAD5C" w14:textId="3BC1937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¿y que se supone que voy a hacer yo?</w:t>
      </w:r>
    </w:p>
    <w:p w14:paraId="1C7673CC" w14:textId="76E3491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Mh</w:t>
      </w:r>
      <w:proofErr w:type="spellEnd"/>
      <w:r w:rsidRPr="003778EF">
        <w:rPr>
          <w:rFonts w:ascii="Arial" w:hAnsi="Arial" w:cs="Arial"/>
          <w:b/>
          <w:bCs/>
          <w:sz w:val="24"/>
          <w:szCs w:val="24"/>
          <w:lang w:val="es-AR"/>
        </w:rPr>
        <w:t>…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observa los papeles aun en su mano y habla– </w:t>
      </w:r>
      <w:r w:rsidR="002F59A0" w:rsidRPr="003778EF">
        <w:rPr>
          <w:rFonts w:ascii="Arial" w:hAnsi="Arial" w:cs="Arial"/>
          <w:b/>
          <w:bCs/>
          <w:sz w:val="24"/>
          <w:szCs w:val="24"/>
          <w:lang w:val="es-AR"/>
        </w:rPr>
        <w:t>L</w:t>
      </w:r>
      <w:r w:rsidRPr="003778EF">
        <w:rPr>
          <w:rFonts w:ascii="Arial" w:hAnsi="Arial" w:cs="Arial"/>
          <w:b/>
          <w:bCs/>
          <w:sz w:val="24"/>
          <w:szCs w:val="24"/>
          <w:lang w:val="es-AR"/>
        </w:rPr>
        <w:t xml:space="preserve">leva esto de todos modos… </w:t>
      </w:r>
    </w:p>
    <w:p w14:paraId="074516A1" w14:textId="4592781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deja su mochila, </w:t>
      </w:r>
      <w:r w:rsidR="002F59A0" w:rsidRPr="003778EF">
        <w:rPr>
          <w:rFonts w:ascii="Arial" w:hAnsi="Arial" w:cs="Arial"/>
          <w:b/>
          <w:bCs/>
          <w:sz w:val="24"/>
          <w:szCs w:val="24"/>
          <w:lang w:val="es-AR"/>
        </w:rPr>
        <w:t>toma sus papeles y se retira. Se detiene antes de proseguir y murmura decaído.</w:t>
      </w:r>
    </w:p>
    <w:p w14:paraId="0081D6D7" w14:textId="37C9110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nunca pensé pasar un domingo haciendo horas extras en </w:t>
      </w:r>
      <w:r w:rsidR="002D78B6">
        <w:rPr>
          <w:rFonts w:ascii="Arial" w:hAnsi="Arial" w:cs="Arial"/>
          <w:b/>
          <w:bCs/>
          <w:sz w:val="24"/>
          <w:szCs w:val="24"/>
          <w:lang w:val="es-AR"/>
        </w:rPr>
        <w:t>la academia</w:t>
      </w:r>
      <w:r w:rsidRPr="003778EF">
        <w:rPr>
          <w:rFonts w:ascii="Arial" w:hAnsi="Arial" w:cs="Arial"/>
          <w:b/>
          <w:bCs/>
          <w:sz w:val="24"/>
          <w:szCs w:val="24"/>
          <w:lang w:val="es-AR"/>
        </w:rPr>
        <w:t>… y más cuando ayer ganamos el partido</w:t>
      </w:r>
      <w:r w:rsidR="00DE13D1">
        <w:rPr>
          <w:rFonts w:ascii="Arial" w:hAnsi="Arial" w:cs="Arial"/>
          <w:b/>
          <w:bCs/>
          <w:sz w:val="24"/>
          <w:szCs w:val="24"/>
          <w:lang w:val="es-AR"/>
        </w:rPr>
        <w:t>.</w:t>
      </w:r>
      <w:r w:rsidRPr="003778EF">
        <w:rPr>
          <w:rFonts w:ascii="Arial" w:hAnsi="Arial" w:cs="Arial"/>
          <w:b/>
          <w:bCs/>
          <w:sz w:val="24"/>
          <w:szCs w:val="24"/>
          <w:lang w:val="es-AR"/>
        </w:rPr>
        <w:t xml:space="preserve"> </w:t>
      </w:r>
      <w:r w:rsidR="00DE13D1">
        <w:rPr>
          <w:rFonts w:ascii="Arial" w:hAnsi="Arial" w:cs="Arial"/>
          <w:b/>
          <w:bCs/>
          <w:sz w:val="24"/>
          <w:szCs w:val="24"/>
          <w:lang w:val="es-AR"/>
        </w:rPr>
        <w:t>C</w:t>
      </w:r>
      <w:r w:rsidRPr="003778EF">
        <w:rPr>
          <w:rFonts w:ascii="Arial" w:hAnsi="Arial" w:cs="Arial"/>
          <w:b/>
          <w:bCs/>
          <w:sz w:val="24"/>
          <w:szCs w:val="24"/>
          <w:lang w:val="es-AR"/>
        </w:rPr>
        <w:t xml:space="preserve">omo quisiera salir un rato con Takeru, Aiko y…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
    <w:p w14:paraId="101B9A00" w14:textId="0739DC7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tono de vo</w:t>
      </w:r>
      <w:r w:rsidR="006E4AA1" w:rsidRPr="003778EF">
        <w:rPr>
          <w:rFonts w:ascii="Arial" w:hAnsi="Arial" w:cs="Arial"/>
          <w:b/>
          <w:bCs/>
          <w:sz w:val="24"/>
          <w:szCs w:val="24"/>
          <w:lang w:val="es-AR"/>
        </w:rPr>
        <w:t>z</w:t>
      </w:r>
      <w:r w:rsidRPr="003778EF">
        <w:rPr>
          <w:rFonts w:ascii="Arial" w:hAnsi="Arial" w:cs="Arial"/>
          <w:b/>
          <w:bCs/>
          <w:sz w:val="24"/>
          <w:szCs w:val="24"/>
          <w:lang w:val="es-AR"/>
        </w:rPr>
        <w:t xml:space="preserve"> al pronunciar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relaja completamente, pero luego se tensa al pensar en donde se encuentra en estos momentos.</w:t>
      </w:r>
    </w:p>
    <w:p w14:paraId="0DEFA5B5" w14:textId="321D2E9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en cambio tengo que pasar el domingo con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DB4B61B"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sabes que puedo escuchar lo que estas murmurando no es verdad?, ¿quieres perder otro domingo o harás lo que te dije sin quejarte?</w:t>
      </w:r>
    </w:p>
    <w:p w14:paraId="58BB057B" w14:textId="40A397F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w:t>
      </w:r>
      <w:r w:rsidR="00C00415" w:rsidRPr="003778EF">
        <w:rPr>
          <w:rFonts w:ascii="Arial" w:hAnsi="Arial" w:cs="Arial"/>
          <w:b/>
          <w:bCs/>
          <w:sz w:val="24"/>
          <w:szCs w:val="24"/>
          <w:lang w:val="es-AR"/>
        </w:rPr>
        <w:t>Perdón</w:t>
      </w:r>
      <w:r w:rsidRPr="003778EF">
        <w:rPr>
          <w:rFonts w:ascii="Arial" w:hAnsi="Arial" w:cs="Arial"/>
          <w:b/>
          <w:bCs/>
          <w:sz w:val="24"/>
          <w:szCs w:val="24"/>
          <w:lang w:val="es-AR"/>
        </w:rPr>
        <w:t>!!</w:t>
      </w:r>
    </w:p>
    <w:p w14:paraId="19CE35C6" w14:textId="2B0641C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fue un asistente más de la presidenta estudiantil. La mayoría del tiempo la paso limpiando tod</w:t>
      </w:r>
      <w:r w:rsidR="002D78B6">
        <w:rPr>
          <w:rFonts w:ascii="Arial" w:hAnsi="Arial" w:cs="Arial"/>
          <w:b/>
          <w:bCs/>
          <w:sz w:val="24"/>
          <w:szCs w:val="24"/>
          <w:lang w:val="es-AR"/>
        </w:rPr>
        <w:t>a la Academia</w:t>
      </w:r>
      <w:r w:rsidRPr="003778EF">
        <w:rPr>
          <w:rFonts w:ascii="Arial" w:hAnsi="Arial" w:cs="Arial"/>
          <w:b/>
          <w:bCs/>
          <w:sz w:val="24"/>
          <w:szCs w:val="24"/>
          <w:lang w:val="es-AR"/>
        </w:rPr>
        <w:t xml:space="preserve"> junto a Iván el conserje. </w:t>
      </w:r>
    </w:p>
    <w:p w14:paraId="16F1AA9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pedidos de la presidenta eran constantes, sin que terminara de limpiar por completo un aula, ya tenía que entregar algo más a un profesor, y no solo en el aula, sino que tendría que salir y tomar el tren para llegar a la casa. Para su suerte la gran mayoría de los profesores viven cerca.</w:t>
      </w:r>
    </w:p>
    <w:p w14:paraId="502A75D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Las horas pasaron más rápido que las que Oziel esperaba. El sol apenas si se puede ver y la mayoría de las aulas ya se encuentran limpias. Solo restaba reparar dos pantallas de dos aulas que no marcaban bien.</w:t>
      </w:r>
    </w:p>
    <w:p w14:paraId="07F887A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-Esto es lo último. El profesor </w:t>
      </w:r>
      <w:proofErr w:type="spellStart"/>
      <w:r w:rsidRPr="003778EF">
        <w:rPr>
          <w:rFonts w:ascii="Arial" w:hAnsi="Arial" w:cs="Arial"/>
          <w:b/>
          <w:bCs/>
          <w:sz w:val="24"/>
          <w:szCs w:val="24"/>
          <w:lang w:val="es-AR"/>
        </w:rPr>
        <w:t>Koyomi</w:t>
      </w:r>
      <w:proofErr w:type="spellEnd"/>
      <w:r w:rsidRPr="003778EF">
        <w:rPr>
          <w:rFonts w:ascii="Arial" w:hAnsi="Arial" w:cs="Arial"/>
          <w:b/>
          <w:bCs/>
          <w:sz w:val="24"/>
          <w:szCs w:val="24"/>
          <w:lang w:val="es-AR"/>
        </w:rPr>
        <w:t xml:space="preserve"> sigue teniendo problemas con la tableta pizarrón. Solo hay que arreglar esta y la que está en la sala de música.</w:t>
      </w:r>
    </w:p>
    <w:p w14:paraId="647939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-Está bien. ¿Esto es todo por hoy no?</w:t>
      </w:r>
    </w:p>
    <w:p w14:paraId="199485CA" w14:textId="1DA047A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todo Oziel. </w:t>
      </w:r>
      <w:r w:rsidR="00DE13D1">
        <w:rPr>
          <w:rFonts w:ascii="Arial" w:hAnsi="Arial" w:cs="Arial"/>
          <w:b/>
          <w:bCs/>
          <w:sz w:val="24"/>
          <w:szCs w:val="24"/>
          <w:lang w:val="es-AR"/>
        </w:rPr>
        <w:t>H</w:t>
      </w:r>
      <w:r w:rsidRPr="003778EF">
        <w:rPr>
          <w:rFonts w:ascii="Arial" w:hAnsi="Arial" w:cs="Arial"/>
          <w:b/>
          <w:bCs/>
          <w:sz w:val="24"/>
          <w:szCs w:val="24"/>
          <w:lang w:val="es-AR"/>
        </w:rPr>
        <w:t>iciste más de lo que esperaba. Buen trabajo, el otro domingo podrás disfrutarlo.</w:t>
      </w:r>
    </w:p>
    <w:p w14:paraId="71DD608F" w14:textId="14F8056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parecía estar c</w:t>
      </w:r>
      <w:r w:rsidR="00DE13D1">
        <w:rPr>
          <w:rFonts w:ascii="Arial" w:hAnsi="Arial" w:cs="Arial"/>
          <w:b/>
          <w:bCs/>
          <w:sz w:val="24"/>
          <w:szCs w:val="24"/>
          <w:lang w:val="es-AR"/>
        </w:rPr>
        <w:t>ontento</w:t>
      </w:r>
      <w:r w:rsidRPr="003778EF">
        <w:rPr>
          <w:rFonts w:ascii="Arial" w:hAnsi="Arial" w:cs="Arial"/>
          <w:b/>
          <w:bCs/>
          <w:sz w:val="24"/>
          <w:szCs w:val="24"/>
          <w:lang w:val="es-AR"/>
        </w:rPr>
        <w:t>, pero con algunas lágrimas brotando de él.</w:t>
      </w:r>
    </w:p>
    <w:p w14:paraId="54CE4768" w14:textId="75BE5A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-Gracias N</w:t>
      </w:r>
      <w:r w:rsidR="003161CB" w:rsidRPr="003778EF">
        <w:rPr>
          <w:rFonts w:ascii="Arial" w:hAnsi="Arial" w:cs="Arial"/>
          <w:b/>
          <w:bCs/>
          <w:sz w:val="24"/>
          <w:szCs w:val="24"/>
          <w:lang w:val="es-AR"/>
        </w:rPr>
        <w:t>oemi</w:t>
      </w:r>
      <w:r w:rsidRPr="003778EF">
        <w:rPr>
          <w:rFonts w:ascii="Arial" w:hAnsi="Arial" w:cs="Arial"/>
          <w:b/>
          <w:bCs/>
          <w:sz w:val="24"/>
          <w:szCs w:val="24"/>
          <w:lang w:val="es-AR"/>
        </w:rPr>
        <w:t>-sama…</w:t>
      </w:r>
    </w:p>
    <w:p w14:paraId="08964B8F" w14:textId="20878326" w:rsidR="00B51788" w:rsidRPr="003778EF" w:rsidRDefault="002F59A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seas tonto. Termina esto y ven a verme, </w:t>
      </w:r>
      <w:r w:rsidR="00B51788" w:rsidRPr="003778EF">
        <w:rPr>
          <w:rFonts w:ascii="Arial" w:hAnsi="Arial" w:cs="Arial"/>
          <w:b/>
          <w:bCs/>
          <w:sz w:val="24"/>
          <w:szCs w:val="24"/>
          <w:lang w:val="es-AR"/>
        </w:rPr>
        <w:t xml:space="preserve">así nos vamos juntos de nuevo, tengo que hablar más contigo sobre un asunto de ausencia de clases </w:t>
      </w:r>
      <w:r w:rsidR="00DE13D1">
        <w:rPr>
          <w:rFonts w:ascii="Arial" w:hAnsi="Arial" w:cs="Arial"/>
          <w:b/>
          <w:bCs/>
          <w:sz w:val="24"/>
          <w:szCs w:val="24"/>
          <w:lang w:val="es-AR"/>
        </w:rPr>
        <w:t>hace dos años atrás</w:t>
      </w:r>
      <w:r w:rsidR="00B51788" w:rsidRPr="003778EF">
        <w:rPr>
          <w:rFonts w:ascii="Arial" w:hAnsi="Arial" w:cs="Arial"/>
          <w:b/>
          <w:bCs/>
          <w:sz w:val="24"/>
          <w:szCs w:val="24"/>
          <w:lang w:val="es-AR"/>
        </w:rPr>
        <w:t>.</w:t>
      </w:r>
    </w:p>
    <w:p w14:paraId="08DD5A3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queda solo en el aula. Sus pensamientos se perdieron brevemente y murmura.</w:t>
      </w:r>
    </w:p>
    <w:p w14:paraId="2EDA7201" w14:textId="3938496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-Mierda… </w:t>
      </w:r>
      <w:r w:rsidR="00DE13D1">
        <w:rPr>
          <w:rFonts w:ascii="Arial" w:hAnsi="Arial" w:cs="Arial"/>
          <w:b/>
          <w:bCs/>
          <w:sz w:val="24"/>
          <w:szCs w:val="24"/>
          <w:lang w:val="es-AR"/>
        </w:rPr>
        <w:t>ese año</w:t>
      </w:r>
      <w:r w:rsidRPr="003778EF">
        <w:rPr>
          <w:rFonts w:ascii="Arial" w:hAnsi="Arial" w:cs="Arial"/>
          <w:b/>
          <w:bCs/>
          <w:sz w:val="24"/>
          <w:szCs w:val="24"/>
          <w:lang w:val="es-AR"/>
        </w:rPr>
        <w:t xml:space="preserve"> falte bastante para ayudar a </w:t>
      </w:r>
      <w:r w:rsidR="002F59A0" w:rsidRPr="003778EF">
        <w:rPr>
          <w:rFonts w:ascii="Arial" w:hAnsi="Arial" w:cs="Arial"/>
          <w:b/>
          <w:bCs/>
          <w:sz w:val="24"/>
          <w:szCs w:val="24"/>
          <w:lang w:val="es-AR"/>
        </w:rPr>
        <w:t>esa chica</w:t>
      </w:r>
      <w:r w:rsidRPr="003778EF">
        <w:rPr>
          <w:rFonts w:ascii="Arial" w:hAnsi="Arial" w:cs="Arial"/>
          <w:b/>
          <w:bCs/>
          <w:sz w:val="24"/>
          <w:szCs w:val="24"/>
          <w:lang w:val="es-AR"/>
        </w:rPr>
        <w:t>. Espero que no pregunte mucho, no creo poder mentirle, no se me da bien engañar.</w:t>
      </w:r>
    </w:p>
    <w:p w14:paraId="0D546689" w14:textId="3528A80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w:t>
      </w:r>
      <w:r w:rsidR="002F59A0" w:rsidRPr="003778EF">
        <w:rPr>
          <w:rFonts w:ascii="Arial" w:hAnsi="Arial" w:cs="Arial"/>
          <w:b/>
          <w:bCs/>
          <w:sz w:val="24"/>
          <w:szCs w:val="24"/>
          <w:lang w:val="es-AR"/>
        </w:rPr>
        <w:t>tizas</w:t>
      </w:r>
      <w:r w:rsidRPr="003778EF">
        <w:rPr>
          <w:rFonts w:ascii="Arial" w:hAnsi="Arial" w:cs="Arial"/>
          <w:b/>
          <w:bCs/>
          <w:sz w:val="24"/>
          <w:szCs w:val="24"/>
          <w:lang w:val="es-AR"/>
        </w:rPr>
        <w:t xml:space="preserve"> y pizarrón solo ocupan mucho desperdicio de polvo, lo que fue remplazado hace mucho tiempo por grandes tabletas y una especie de puntero que funciona a distancia.</w:t>
      </w:r>
    </w:p>
    <w:p w14:paraId="79EE44E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-Creo que esto es todo. El puntero estaba mal configurado con la tableta. Espero que con esto ya no ocurra lo mismo.</w:t>
      </w:r>
    </w:p>
    <w:p w14:paraId="44D60F0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joven habla mientras prueba la pantalla.</w:t>
      </w:r>
    </w:p>
    <w:p w14:paraId="630C94A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-Creo que ya es hora. Ya me cansé, quiero irme a casa. En un par de hora tengo que regresar y eso no es algo que me agrade mucho.</w:t>
      </w:r>
    </w:p>
    <w:p w14:paraId="74B0B61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sale del aula y observa hacia todas direcciones.</w:t>
      </w:r>
    </w:p>
    <w:p w14:paraId="3A45A8BB" w14:textId="4B44613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-Qué raro… ¿tan tarde se hizo? Mejor habla</w:t>
      </w:r>
      <w:r w:rsidR="00C57AC9">
        <w:rPr>
          <w:rFonts w:ascii="Arial" w:hAnsi="Arial" w:cs="Arial"/>
          <w:b/>
          <w:bCs/>
          <w:sz w:val="24"/>
          <w:szCs w:val="24"/>
          <w:lang w:val="es-AR"/>
        </w:rPr>
        <w:t>re</w:t>
      </w:r>
      <w:r w:rsidRPr="003778EF">
        <w:rPr>
          <w:rFonts w:ascii="Arial" w:hAnsi="Arial" w:cs="Arial"/>
          <w:b/>
          <w:bCs/>
          <w:sz w:val="24"/>
          <w:szCs w:val="24"/>
          <w:lang w:val="es-AR"/>
        </w:rPr>
        <w:t xml:space="preserve"> con el viejo para que sepa que ya arregle las tabletas de las aulas así no toca nada, puede ser que lo desconfigure de nuevo.</w:t>
      </w:r>
    </w:p>
    <w:p w14:paraId="1D66DFD5" w14:textId="4E8CA3FE" w:rsidR="00B51788" w:rsidRPr="003778EF" w:rsidRDefault="002D78B6" w:rsidP="0071285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Academia </w:t>
      </w:r>
      <w:r w:rsidR="00B51788" w:rsidRPr="003778EF">
        <w:rPr>
          <w:rFonts w:ascii="Arial" w:hAnsi="Arial" w:cs="Arial"/>
          <w:b/>
          <w:bCs/>
          <w:sz w:val="24"/>
          <w:szCs w:val="24"/>
          <w:lang w:val="es-AR"/>
        </w:rPr>
        <w:t>se encontraba totalmente desiert</w:t>
      </w:r>
      <w:r>
        <w:rPr>
          <w:rFonts w:ascii="Arial" w:hAnsi="Arial" w:cs="Arial"/>
          <w:b/>
          <w:bCs/>
          <w:sz w:val="24"/>
          <w:szCs w:val="24"/>
          <w:lang w:val="es-AR"/>
        </w:rPr>
        <w:t>a</w:t>
      </w:r>
      <w:r w:rsidR="00B51788" w:rsidRPr="003778EF">
        <w:rPr>
          <w:rFonts w:ascii="Arial" w:hAnsi="Arial" w:cs="Arial"/>
          <w:b/>
          <w:bCs/>
          <w:sz w:val="24"/>
          <w:szCs w:val="24"/>
          <w:lang w:val="es-AR"/>
        </w:rPr>
        <w:t>. Las luces de la segunda planta estaban completamente apagadas. En la planta baja se encuentra el viejo conserje y en la tercera la presidenta con sus ayudantes.</w:t>
      </w:r>
    </w:p>
    <w:p w14:paraId="0EA5B65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Aunque se la pase buscando por la segunda planta, se le es imposible encontrarlo.</w:t>
      </w:r>
    </w:p>
    <w:p w14:paraId="064FDCE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que molesto, tendré que buscarlo en la primera planta y en la planta baja… eso va a tomar tiempo…</w:t>
      </w:r>
    </w:p>
    <w:p w14:paraId="40DB3CF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deprime sus hombros mientras empieza a buscar.</w:t>
      </w:r>
    </w:p>
    <w:p w14:paraId="35BF043C" w14:textId="7C819E28" w:rsidR="00B51788" w:rsidRPr="003778EF" w:rsidRDefault="002D78B6" w:rsidP="00712854">
      <w:pPr>
        <w:spacing w:line="360" w:lineRule="auto"/>
        <w:rPr>
          <w:rFonts w:ascii="Arial" w:hAnsi="Arial" w:cs="Arial"/>
          <w:b/>
          <w:bCs/>
          <w:sz w:val="24"/>
          <w:szCs w:val="24"/>
          <w:lang w:val="es-AR"/>
        </w:rPr>
      </w:pPr>
      <w:r>
        <w:rPr>
          <w:rFonts w:ascii="Arial" w:hAnsi="Arial" w:cs="Arial"/>
          <w:b/>
          <w:bCs/>
          <w:sz w:val="24"/>
          <w:szCs w:val="24"/>
          <w:lang w:val="es-AR"/>
        </w:rPr>
        <w:t>La Academia</w:t>
      </w:r>
      <w:r w:rsidR="00B51788" w:rsidRPr="003778EF">
        <w:rPr>
          <w:rFonts w:ascii="Arial" w:hAnsi="Arial" w:cs="Arial"/>
          <w:b/>
          <w:bCs/>
          <w:sz w:val="24"/>
          <w:szCs w:val="24"/>
          <w:lang w:val="es-AR"/>
        </w:rPr>
        <w:t xml:space="preserve"> C.F.G es</w:t>
      </w:r>
      <w:r w:rsidR="00EE32B4" w:rsidRPr="003778EF">
        <w:rPr>
          <w:rFonts w:ascii="Arial" w:hAnsi="Arial" w:cs="Arial"/>
          <w:b/>
          <w:bCs/>
          <w:sz w:val="24"/>
          <w:szCs w:val="24"/>
          <w:lang w:val="es-AR"/>
        </w:rPr>
        <w:t xml:space="preserve"> el</w:t>
      </w:r>
      <w:r w:rsidR="00B51788" w:rsidRPr="003778EF">
        <w:rPr>
          <w:rFonts w:ascii="Arial" w:hAnsi="Arial" w:cs="Arial"/>
          <w:b/>
          <w:bCs/>
          <w:sz w:val="24"/>
          <w:szCs w:val="24"/>
          <w:lang w:val="es-AR"/>
        </w:rPr>
        <w:t xml:space="preserve"> tercer </w:t>
      </w:r>
      <w:r>
        <w:rPr>
          <w:rFonts w:ascii="Arial" w:hAnsi="Arial" w:cs="Arial"/>
          <w:b/>
          <w:bCs/>
          <w:sz w:val="24"/>
          <w:szCs w:val="24"/>
          <w:lang w:val="es-AR"/>
        </w:rPr>
        <w:t>Academia</w:t>
      </w:r>
      <w:r w:rsidR="00B51788" w:rsidRPr="003778EF">
        <w:rPr>
          <w:rFonts w:ascii="Arial" w:hAnsi="Arial" w:cs="Arial"/>
          <w:b/>
          <w:bCs/>
          <w:sz w:val="24"/>
          <w:szCs w:val="24"/>
          <w:lang w:val="es-AR"/>
        </w:rPr>
        <w:t xml:space="preserve"> más grande del distrito</w:t>
      </w:r>
      <w:r w:rsidR="00EE32B4" w:rsidRPr="003778EF">
        <w:rPr>
          <w:rFonts w:ascii="Arial" w:hAnsi="Arial" w:cs="Arial"/>
          <w:b/>
          <w:bCs/>
          <w:sz w:val="24"/>
          <w:szCs w:val="24"/>
          <w:lang w:val="es-AR"/>
        </w:rPr>
        <w:t xml:space="preserve"> que cuenta con cuatro plantas y dos grandes cuadras para recorrer</w:t>
      </w:r>
      <w:r w:rsidR="00B51788" w:rsidRPr="003778EF">
        <w:rPr>
          <w:rFonts w:ascii="Arial" w:hAnsi="Arial" w:cs="Arial"/>
          <w:b/>
          <w:bCs/>
          <w:sz w:val="24"/>
          <w:szCs w:val="24"/>
          <w:lang w:val="es-AR"/>
        </w:rPr>
        <w:t>, lo que no será nada fácil encontrar al conserje, recorrer toda una planta toma alrededor de 35minutos, lo que implica un poco más de una hora buscando.</w:t>
      </w:r>
    </w:p>
    <w:p w14:paraId="7C123B3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un par de minutos caminando, empieza a escuchar voces de la planta baja.</w:t>
      </w:r>
    </w:p>
    <w:p w14:paraId="6276FA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ahí estará. Tengo que dar la vuelta, espero que no se valla.</w:t>
      </w:r>
    </w:p>
    <w:p w14:paraId="0969B0E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empieza a correr de regreso hacia las escaleras para llegar a tiempo.</w:t>
      </w:r>
    </w:p>
    <w:p w14:paraId="36B35140" w14:textId="359C7BD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-Espero que no mientas viejo estúpido</w:t>
      </w:r>
      <w:r w:rsidR="00C57AC9">
        <w:rPr>
          <w:rFonts w:ascii="Arial" w:hAnsi="Arial" w:cs="Arial"/>
          <w:b/>
          <w:bCs/>
          <w:sz w:val="24"/>
          <w:szCs w:val="24"/>
          <w:lang w:val="es-AR"/>
        </w:rPr>
        <w:t>…</w:t>
      </w:r>
    </w:p>
    <w:p w14:paraId="1840CFD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Algunos comentarios son escuchados.</w:t>
      </w:r>
    </w:p>
    <w:p w14:paraId="0972C29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A050B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detener sus pasos con forme prosigue escuchando.</w:t>
      </w:r>
    </w:p>
    <w:p w14:paraId="2B450386" w14:textId="24A77C6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 una lástima, nosotros pensamos que estarían solamente tu. Nunca fue mi intención involucrar a otras personas.</w:t>
      </w:r>
    </w:p>
    <w:p w14:paraId="11A5085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-Lo se… nunca pensé que había gente a esta hora.</w:t>
      </w:r>
    </w:p>
    <w:p w14:paraId="033ECC1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deja de correr y empieza a caminar.</w:t>
      </w:r>
    </w:p>
    <w:p w14:paraId="1B27CB26" w14:textId="735F3AE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-Como sea, son daños colaterales de todo lo que hizo la capital de Unificación Central. Nosotros solo somos lo que esa ciudad creo, sus desechos de sus fracasos</w:t>
      </w:r>
      <w:r w:rsidR="00EE32B4" w:rsidRPr="003778EF">
        <w:rPr>
          <w:rFonts w:ascii="Arial" w:hAnsi="Arial" w:cs="Arial"/>
          <w:b/>
          <w:bCs/>
          <w:sz w:val="24"/>
          <w:szCs w:val="24"/>
          <w:lang w:val="es-AR"/>
        </w:rPr>
        <w:t xml:space="preserve">, </w:t>
      </w:r>
      <w:r w:rsidR="00C57AC9">
        <w:rPr>
          <w:rFonts w:ascii="Arial" w:hAnsi="Arial" w:cs="Arial"/>
          <w:b/>
          <w:bCs/>
          <w:sz w:val="24"/>
          <w:szCs w:val="24"/>
          <w:lang w:val="es-AR"/>
        </w:rPr>
        <w:t>¿</w:t>
      </w:r>
      <w:r w:rsidR="00EE32B4" w:rsidRPr="003778EF">
        <w:rPr>
          <w:rFonts w:ascii="Arial" w:hAnsi="Arial" w:cs="Arial"/>
          <w:b/>
          <w:bCs/>
          <w:sz w:val="24"/>
          <w:szCs w:val="24"/>
          <w:lang w:val="es-AR"/>
        </w:rPr>
        <w:t>no es así como nos llama</w:t>
      </w:r>
      <w:r w:rsidR="00C57AC9">
        <w:rPr>
          <w:rFonts w:ascii="Arial" w:hAnsi="Arial" w:cs="Arial"/>
          <w:b/>
          <w:bCs/>
          <w:sz w:val="24"/>
          <w:szCs w:val="24"/>
          <w:lang w:val="es-AR"/>
        </w:rPr>
        <w:t>?</w:t>
      </w:r>
    </w:p>
    <w:p w14:paraId="60A926E7" w14:textId="113E1FBD"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Unificación </w:t>
      </w:r>
      <w:r w:rsidR="00EE32B4" w:rsidRPr="003778EF">
        <w:rPr>
          <w:rFonts w:ascii="Arial" w:hAnsi="Arial" w:cs="Arial"/>
          <w:b/>
          <w:bCs/>
          <w:sz w:val="24"/>
          <w:szCs w:val="24"/>
          <w:lang w:val="es-AR"/>
        </w:rPr>
        <w:t>C</w:t>
      </w:r>
      <w:r w:rsidRPr="003778EF">
        <w:rPr>
          <w:rFonts w:ascii="Arial" w:hAnsi="Arial" w:cs="Arial"/>
          <w:b/>
          <w:bCs/>
          <w:sz w:val="24"/>
          <w:szCs w:val="24"/>
          <w:lang w:val="es-AR"/>
        </w:rPr>
        <w:t xml:space="preserve">entral? </w:t>
      </w:r>
    </w:p>
    <w:p w14:paraId="5446624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empieza a caminar muy despacio y con siguió, mientras prosigue escuchando.</w:t>
      </w:r>
    </w:p>
    <w:p w14:paraId="2B3623E0" w14:textId="46A1649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-Unificación </w:t>
      </w:r>
      <w:r w:rsidR="00EE32B4" w:rsidRPr="003778EF">
        <w:rPr>
          <w:rFonts w:ascii="Arial" w:hAnsi="Arial" w:cs="Arial"/>
          <w:b/>
          <w:bCs/>
          <w:sz w:val="24"/>
          <w:szCs w:val="24"/>
          <w:lang w:val="es-AR"/>
        </w:rPr>
        <w:t>C</w:t>
      </w:r>
      <w:r w:rsidRPr="003778EF">
        <w:rPr>
          <w:rFonts w:ascii="Arial" w:hAnsi="Arial" w:cs="Arial"/>
          <w:b/>
          <w:bCs/>
          <w:sz w:val="24"/>
          <w:szCs w:val="24"/>
          <w:lang w:val="es-AR"/>
        </w:rPr>
        <w:t>entral no causo todo esto. Solo gente como ustedes que piensan que el gobierno está detrás de sus vidas</w:t>
      </w:r>
      <w:r w:rsidR="00C57AC9">
        <w:rPr>
          <w:rFonts w:ascii="Arial" w:hAnsi="Arial" w:cs="Arial"/>
          <w:b/>
          <w:bCs/>
          <w:sz w:val="24"/>
          <w:szCs w:val="24"/>
          <w:lang w:val="es-AR"/>
        </w:rPr>
        <w:t xml:space="preserve"> </w:t>
      </w:r>
      <w:r w:rsidRPr="003778EF">
        <w:rPr>
          <w:rFonts w:ascii="Arial" w:hAnsi="Arial" w:cs="Arial"/>
          <w:b/>
          <w:bCs/>
          <w:sz w:val="24"/>
          <w:szCs w:val="24"/>
          <w:lang w:val="es-AR"/>
        </w:rPr>
        <w:t>que no salieron tan bien como esperaban.</w:t>
      </w:r>
    </w:p>
    <w:p w14:paraId="570B2489" w14:textId="63E9B3D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golpe fuerte </w:t>
      </w:r>
      <w:r w:rsidR="00EE32B4" w:rsidRPr="003778EF">
        <w:rPr>
          <w:rFonts w:ascii="Arial" w:hAnsi="Arial" w:cs="Arial"/>
          <w:b/>
          <w:bCs/>
          <w:sz w:val="24"/>
          <w:szCs w:val="24"/>
          <w:lang w:val="es-AR"/>
        </w:rPr>
        <w:t>se escucha con claridad y llega a los odios del chico.</w:t>
      </w:r>
    </w:p>
    <w:p w14:paraId="618585A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seas estúpido viejo… no me hagas recordar lo que hiciste. Fuiste un militar del desastre del 58… </w:t>
      </w:r>
    </w:p>
    <w:p w14:paraId="5A64D7A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asomar un poco la cabeza para ver lo que está pasando. Ya no le gusta nada que haya escuchado un golpe, sabe que son hostiles y se mantiene a escondidas.</w:t>
      </w:r>
    </w:p>
    <w:p w14:paraId="69B294F5" w14:textId="6C7F82E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del seguro de un arma resuena </w:t>
      </w:r>
      <w:r w:rsidR="00EE32B4" w:rsidRPr="003778EF">
        <w:rPr>
          <w:rFonts w:ascii="Arial" w:hAnsi="Arial" w:cs="Arial"/>
          <w:b/>
          <w:bCs/>
          <w:sz w:val="24"/>
          <w:szCs w:val="24"/>
          <w:lang w:val="es-AR"/>
        </w:rPr>
        <w:t>a sus espaldas</w:t>
      </w:r>
      <w:r w:rsidRPr="003778EF">
        <w:rPr>
          <w:rFonts w:ascii="Arial" w:hAnsi="Arial" w:cs="Arial"/>
          <w:b/>
          <w:bCs/>
          <w:sz w:val="24"/>
          <w:szCs w:val="24"/>
          <w:lang w:val="es-AR"/>
        </w:rPr>
        <w:t>.</w:t>
      </w:r>
    </w:p>
    <w:p w14:paraId="0309730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-No te muevas, levanta las manos y camina.</w:t>
      </w:r>
    </w:p>
    <w:p w14:paraId="1C8F2006" w14:textId="49E03E4B" w:rsidR="00B51788" w:rsidRPr="003778EF" w:rsidRDefault="00EE32B4" w:rsidP="00712854">
      <w:pPr>
        <w:spacing w:line="360" w:lineRule="auto"/>
        <w:rPr>
          <w:rFonts w:ascii="Arial" w:hAnsi="Arial" w:cs="Arial"/>
          <w:b/>
          <w:bCs/>
          <w:sz w:val="24"/>
          <w:szCs w:val="24"/>
          <w:lang w:val="es-AR"/>
        </w:rPr>
      </w:pPr>
      <w:r w:rsidRPr="003778EF">
        <w:rPr>
          <w:rFonts w:ascii="Arial" w:hAnsi="Arial" w:cs="Arial"/>
          <w:b/>
          <w:bCs/>
          <w:sz w:val="24"/>
          <w:szCs w:val="24"/>
          <w:lang w:val="es-AR"/>
        </w:rPr>
        <w:t>Levanta lentamente las manos mientras su cuerpo empieza a sudas y su garganta reseca traga saliva.</w:t>
      </w:r>
    </w:p>
    <w:p w14:paraId="39CC5468" w14:textId="64A63AF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-jefe, tenemos a alguien más que no </w:t>
      </w:r>
      <w:r w:rsidR="00C57AC9">
        <w:rPr>
          <w:rFonts w:ascii="Arial" w:hAnsi="Arial" w:cs="Arial"/>
          <w:b/>
          <w:bCs/>
          <w:sz w:val="24"/>
          <w:szCs w:val="24"/>
          <w:lang w:val="es-AR"/>
        </w:rPr>
        <w:t xml:space="preserve">nos </w:t>
      </w:r>
      <w:r w:rsidRPr="003778EF">
        <w:rPr>
          <w:rFonts w:ascii="Arial" w:hAnsi="Arial" w:cs="Arial"/>
          <w:b/>
          <w:bCs/>
          <w:sz w:val="24"/>
          <w:szCs w:val="24"/>
          <w:lang w:val="es-AR"/>
        </w:rPr>
        <w:t>dijo el viejo...</w:t>
      </w:r>
    </w:p>
    <w:p w14:paraId="6ECEFC8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5BAFD0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frente al viejo conserje observa al chico y viceversa.</w:t>
      </w:r>
    </w:p>
    <w:p w14:paraId="418A70C7"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-Viejo estúpido, me dijiste que solo eran cuatro mujeres y tú.</w:t>
      </w:r>
    </w:p>
    <w:p w14:paraId="77155DB4" w14:textId="76DA7EE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-Me olvide… él está aquí para ayudar con algunas cosas. </w:t>
      </w:r>
      <w:r w:rsidR="00F37A0E" w:rsidRPr="003778EF">
        <w:rPr>
          <w:rFonts w:ascii="Arial" w:hAnsi="Arial" w:cs="Arial"/>
          <w:b/>
          <w:bCs/>
          <w:sz w:val="24"/>
          <w:szCs w:val="24"/>
          <w:lang w:val="es-AR"/>
        </w:rPr>
        <w:t>¿</w:t>
      </w:r>
      <w:r w:rsidRPr="003778EF">
        <w:rPr>
          <w:rFonts w:ascii="Arial" w:hAnsi="Arial" w:cs="Arial"/>
          <w:b/>
          <w:bCs/>
          <w:sz w:val="24"/>
          <w:szCs w:val="24"/>
          <w:lang w:val="es-AR"/>
        </w:rPr>
        <w:t>O será que no tenía ganas de decirle exactamente cuantas personas están aquí para facilitarles el trabajo a gente como ustedes</w:t>
      </w:r>
      <w:r w:rsidR="00F37A0E" w:rsidRPr="003778EF">
        <w:rPr>
          <w:rFonts w:ascii="Arial" w:hAnsi="Arial" w:cs="Arial"/>
          <w:b/>
          <w:bCs/>
          <w:sz w:val="24"/>
          <w:szCs w:val="24"/>
          <w:lang w:val="es-AR"/>
        </w:rPr>
        <w:t>?</w:t>
      </w:r>
    </w:p>
    <w:p w14:paraId="09B8B350" w14:textId="2601BDA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hombre</w:t>
      </w:r>
      <w:r w:rsidR="00822F2D" w:rsidRPr="003778EF">
        <w:rPr>
          <w:rFonts w:ascii="Arial" w:hAnsi="Arial" w:cs="Arial"/>
          <w:b/>
          <w:bCs/>
          <w:sz w:val="24"/>
          <w:szCs w:val="24"/>
          <w:lang w:val="es-AR"/>
        </w:rPr>
        <w:t xml:space="preserve"> hablando</w:t>
      </w:r>
      <w:r w:rsidRPr="003778EF">
        <w:rPr>
          <w:rFonts w:ascii="Arial" w:hAnsi="Arial" w:cs="Arial"/>
          <w:b/>
          <w:bCs/>
          <w:sz w:val="24"/>
          <w:szCs w:val="24"/>
          <w:lang w:val="es-AR"/>
        </w:rPr>
        <w:t xml:space="preserve"> </w:t>
      </w:r>
      <w:r w:rsidR="00822F2D" w:rsidRPr="003778EF">
        <w:rPr>
          <w:rFonts w:ascii="Arial" w:hAnsi="Arial" w:cs="Arial"/>
          <w:b/>
          <w:bCs/>
          <w:sz w:val="24"/>
          <w:szCs w:val="24"/>
          <w:lang w:val="es-AR"/>
        </w:rPr>
        <w:t>lleva un</w:t>
      </w:r>
      <w:r w:rsidR="00F37A0E" w:rsidRPr="003778EF">
        <w:rPr>
          <w:rFonts w:ascii="Arial" w:hAnsi="Arial" w:cs="Arial"/>
          <w:b/>
          <w:bCs/>
          <w:sz w:val="24"/>
          <w:szCs w:val="24"/>
          <w:lang w:val="es-AR"/>
        </w:rPr>
        <w:t xml:space="preserve"> complejo de oficinista</w:t>
      </w:r>
      <w:r w:rsidR="00822F2D" w:rsidRPr="003778EF">
        <w:rPr>
          <w:rFonts w:ascii="Arial" w:hAnsi="Arial" w:cs="Arial"/>
          <w:b/>
          <w:bCs/>
          <w:sz w:val="24"/>
          <w:szCs w:val="24"/>
          <w:lang w:val="es-AR"/>
        </w:rPr>
        <w:t>,</w:t>
      </w:r>
      <w:r w:rsidR="00F37A0E" w:rsidRPr="003778EF">
        <w:rPr>
          <w:rFonts w:ascii="Arial" w:hAnsi="Arial" w:cs="Arial"/>
          <w:b/>
          <w:bCs/>
          <w:sz w:val="24"/>
          <w:szCs w:val="24"/>
          <w:lang w:val="es-AR"/>
        </w:rPr>
        <w:t xml:space="preserve"> </w:t>
      </w:r>
      <w:r w:rsidRPr="003778EF">
        <w:rPr>
          <w:rFonts w:ascii="Arial" w:hAnsi="Arial" w:cs="Arial"/>
          <w:b/>
          <w:bCs/>
          <w:sz w:val="24"/>
          <w:szCs w:val="24"/>
          <w:lang w:val="es-AR"/>
        </w:rPr>
        <w:t>se encuentra vestido con un traje completamente negro</w:t>
      </w:r>
      <w:r w:rsidR="00822F2D" w:rsidRPr="003778EF">
        <w:rPr>
          <w:rFonts w:ascii="Arial" w:hAnsi="Arial" w:cs="Arial"/>
          <w:b/>
          <w:bCs/>
          <w:sz w:val="24"/>
          <w:szCs w:val="24"/>
          <w:lang w:val="es-AR"/>
        </w:rPr>
        <w:t xml:space="preserve"> al igual que su pelo peinando hacia atrás</w:t>
      </w:r>
      <w:r w:rsidRPr="003778EF">
        <w:rPr>
          <w:rFonts w:ascii="Arial" w:hAnsi="Arial" w:cs="Arial"/>
          <w:b/>
          <w:bCs/>
          <w:sz w:val="24"/>
          <w:szCs w:val="24"/>
          <w:lang w:val="es-AR"/>
        </w:rPr>
        <w:t>, zapatos y corbata del mismo color. Su piel completamente blanca resalta con una cicatriz debajo de su ojo derecho y un arete en su nariz del lado izquierdo.</w:t>
      </w:r>
    </w:p>
    <w:p w14:paraId="0DC3AD5A"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Viejo estúpido! –El hombre golpea con su arma Glock-18 en la cabeza al viejo– No te atrevas a reprochar nada. Tú eres el menos indicado te dije. Las vidas que se perdieron en el 58 fueron más de las que nosotros quitaremos, ni siquiera es la mitad de lo que ustedes causaron.</w:t>
      </w:r>
    </w:p>
    <w:p w14:paraId="26DE0C6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F8E4919" w14:textId="41FFAF0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observa confundido al viejo conserje, con su pelo blanco manchado tod</w:t>
      </w:r>
      <w:r w:rsidR="00C57AC9">
        <w:rPr>
          <w:rFonts w:ascii="Arial" w:hAnsi="Arial" w:cs="Arial"/>
          <w:b/>
          <w:bCs/>
          <w:sz w:val="24"/>
          <w:szCs w:val="24"/>
          <w:lang w:val="es-AR"/>
        </w:rPr>
        <w:t>o</w:t>
      </w:r>
      <w:r w:rsidRPr="003778EF">
        <w:rPr>
          <w:rFonts w:ascii="Arial" w:hAnsi="Arial" w:cs="Arial"/>
          <w:b/>
          <w:bCs/>
          <w:sz w:val="24"/>
          <w:szCs w:val="24"/>
          <w:lang w:val="es-AR"/>
        </w:rPr>
        <w:t xml:space="preserve"> </w:t>
      </w:r>
      <w:r w:rsidR="00C57AC9">
        <w:rPr>
          <w:rFonts w:ascii="Arial" w:hAnsi="Arial" w:cs="Arial"/>
          <w:b/>
          <w:bCs/>
          <w:sz w:val="24"/>
          <w:szCs w:val="24"/>
          <w:lang w:val="es-AR"/>
        </w:rPr>
        <w:t>de</w:t>
      </w:r>
      <w:r w:rsidRPr="003778EF">
        <w:rPr>
          <w:rFonts w:ascii="Arial" w:hAnsi="Arial" w:cs="Arial"/>
          <w:b/>
          <w:bCs/>
          <w:sz w:val="24"/>
          <w:szCs w:val="24"/>
          <w:lang w:val="es-AR"/>
        </w:rPr>
        <w:t xml:space="preserve"> sangre de su rostro.</w:t>
      </w:r>
    </w:p>
    <w:p w14:paraId="009705B9" w14:textId="7AC788B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¿Acaso no sabes quién es este simple conserje? –</w:t>
      </w:r>
      <w:r w:rsidR="009721D7" w:rsidRPr="003778EF">
        <w:rPr>
          <w:rFonts w:ascii="Arial" w:hAnsi="Arial" w:cs="Arial"/>
          <w:b/>
          <w:bCs/>
          <w:sz w:val="24"/>
          <w:szCs w:val="24"/>
          <w:lang w:val="es-AR"/>
        </w:rPr>
        <w:t>Le habla a Oziel mientras apunta al viejo</w:t>
      </w:r>
      <w:r w:rsidRPr="003778EF">
        <w:rPr>
          <w:rFonts w:ascii="Arial" w:hAnsi="Arial" w:cs="Arial"/>
          <w:b/>
          <w:bCs/>
          <w:sz w:val="24"/>
          <w:szCs w:val="24"/>
          <w:lang w:val="es-AR"/>
        </w:rPr>
        <w:t>–</w:t>
      </w:r>
      <w:r w:rsidR="009721D7" w:rsidRPr="003778EF">
        <w:rPr>
          <w:rFonts w:ascii="Arial" w:hAnsi="Arial" w:cs="Arial"/>
          <w:b/>
          <w:bCs/>
          <w:sz w:val="24"/>
          <w:szCs w:val="24"/>
          <w:lang w:val="es-AR"/>
        </w:rPr>
        <w:t xml:space="preserve"> </w:t>
      </w:r>
      <w:r w:rsidRPr="003778EF">
        <w:rPr>
          <w:rFonts w:ascii="Arial" w:hAnsi="Arial" w:cs="Arial"/>
          <w:b/>
          <w:bCs/>
          <w:sz w:val="24"/>
          <w:szCs w:val="24"/>
          <w:lang w:val="es-AR"/>
        </w:rPr>
        <w:t>Ah… mis disculpas, apenas si me presente.</w:t>
      </w:r>
    </w:p>
    <w:p w14:paraId="3CC3422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guarda su arma en la parte de atrás de su pantalón y se aproxima al chico.</w:t>
      </w:r>
    </w:p>
    <w:p w14:paraId="29CEAC7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mi nombre es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Este sujeto –Sujeta al conserje de su cabello– Este viejo es un exmilitar retirado del desastre del 2058. ¿Sabes sobre el desastre de los militares del 58?</w:t>
      </w:r>
    </w:p>
    <w:p w14:paraId="78BC0B2D" w14:textId="3153B12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se queda sin habla. Su atención había cambiado a las armas automáticas y semi automáticas modificadas que la mayoría de las personas que están con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w:t>
      </w:r>
    </w:p>
    <w:p w14:paraId="6105C065" w14:textId="7880C26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hombres se encontraban </w:t>
      </w:r>
      <w:r w:rsidR="00C57AC9">
        <w:rPr>
          <w:rFonts w:ascii="Arial" w:hAnsi="Arial" w:cs="Arial"/>
          <w:b/>
          <w:bCs/>
          <w:sz w:val="24"/>
          <w:szCs w:val="24"/>
          <w:lang w:val="es-AR"/>
        </w:rPr>
        <w:t xml:space="preserve">llevando </w:t>
      </w:r>
      <w:r w:rsidRPr="003778EF">
        <w:rPr>
          <w:rFonts w:ascii="Arial" w:hAnsi="Arial" w:cs="Arial"/>
          <w:b/>
          <w:bCs/>
          <w:sz w:val="24"/>
          <w:szCs w:val="24"/>
          <w:lang w:val="es-AR"/>
        </w:rPr>
        <w:t xml:space="preserve">vestimentas casuales, simplemente tenían una especie de casco </w:t>
      </w:r>
      <w:r w:rsidR="009721D7" w:rsidRPr="003778EF">
        <w:rPr>
          <w:rFonts w:ascii="Arial" w:hAnsi="Arial" w:cs="Arial"/>
          <w:b/>
          <w:bCs/>
          <w:sz w:val="24"/>
          <w:szCs w:val="24"/>
          <w:lang w:val="es-AR"/>
        </w:rPr>
        <w:t xml:space="preserve">de moto </w:t>
      </w:r>
      <w:r w:rsidRPr="003778EF">
        <w:rPr>
          <w:rFonts w:ascii="Arial" w:hAnsi="Arial" w:cs="Arial"/>
          <w:b/>
          <w:bCs/>
          <w:sz w:val="24"/>
          <w:szCs w:val="24"/>
          <w:lang w:val="es-AR"/>
        </w:rPr>
        <w:t>similares.</w:t>
      </w:r>
    </w:p>
    <w:p w14:paraId="34B2D70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¿conoces el desastre del 58?</w:t>
      </w:r>
    </w:p>
    <w:p w14:paraId="4BF1114C" w14:textId="699E1A81"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EH?... </w:t>
      </w:r>
      <w:r w:rsidR="00C57AC9">
        <w:rPr>
          <w:rFonts w:ascii="Arial" w:hAnsi="Arial" w:cs="Arial"/>
          <w:b/>
          <w:bCs/>
          <w:sz w:val="24"/>
          <w:szCs w:val="24"/>
          <w:lang w:val="es-AR"/>
        </w:rPr>
        <w:t>–E</w:t>
      </w:r>
      <w:r w:rsidRPr="003778EF">
        <w:rPr>
          <w:rFonts w:ascii="Arial" w:hAnsi="Arial" w:cs="Arial"/>
          <w:b/>
          <w:bCs/>
          <w:sz w:val="24"/>
          <w:szCs w:val="24"/>
          <w:lang w:val="es-AR"/>
        </w:rPr>
        <w:t>l chico reacciona confundido mientras todo su cuerpo se encuentra completamente atemorizado.</w:t>
      </w:r>
    </w:p>
    <w:p w14:paraId="7A3168F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desastre de los militares del 2058…</w:t>
      </w:r>
    </w:p>
    <w:p w14:paraId="5494120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-S-Si… nos enseñaron hace mucho de eso.</w:t>
      </w:r>
    </w:p>
    <w:p w14:paraId="4F84C28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hombre muestra desinterés a la respuesta del joven. </w:t>
      </w:r>
    </w:p>
    <w:p w14:paraId="3326A38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-Todo esto ya me canso. Tu cara solo demuestra que estas asustado y eres patético. Solo recuerda esto.</w:t>
      </w:r>
    </w:p>
    <w:p w14:paraId="6C5C7BFC"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golpea brutalmente al viejo con su rodilla en el rostro.</w:t>
      </w:r>
    </w:p>
    <w:p w14:paraId="330D5BB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Estupefacto y atemorizado observa al viejo con la nariz quebrada y mucha sangre en el suelo.</w:t>
      </w:r>
    </w:p>
    <w:p w14:paraId="22858921" w14:textId="0320D73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-Simples militares se hacen llamar…</w:t>
      </w:r>
      <w:r w:rsidR="007C3927">
        <w:rPr>
          <w:rFonts w:ascii="Arial" w:hAnsi="Arial" w:cs="Arial"/>
          <w:b/>
          <w:bCs/>
          <w:sz w:val="24"/>
          <w:szCs w:val="24"/>
          <w:lang w:val="es-AR"/>
        </w:rPr>
        <w:t xml:space="preserve"> </w:t>
      </w:r>
      <w:proofErr w:type="spellStart"/>
      <w:r w:rsidR="007C3927">
        <w:rPr>
          <w:rFonts w:ascii="Arial" w:hAnsi="Arial" w:cs="Arial"/>
          <w:b/>
          <w:bCs/>
          <w:sz w:val="24"/>
          <w:szCs w:val="24"/>
          <w:lang w:val="es-AR"/>
        </w:rPr>
        <w:t>tch</w:t>
      </w:r>
      <w:proofErr w:type="spellEnd"/>
      <w:r w:rsidR="007C3927">
        <w:rPr>
          <w:rFonts w:ascii="Arial" w:hAnsi="Arial" w:cs="Arial"/>
          <w:b/>
          <w:bCs/>
          <w:sz w:val="24"/>
          <w:szCs w:val="24"/>
          <w:lang w:val="es-AR"/>
        </w:rPr>
        <w:t>.</w:t>
      </w:r>
      <w:r w:rsidRPr="003778EF">
        <w:rPr>
          <w:rFonts w:ascii="Arial" w:hAnsi="Arial" w:cs="Arial"/>
          <w:b/>
          <w:bCs/>
          <w:sz w:val="24"/>
          <w:szCs w:val="24"/>
          <w:lang w:val="es-AR"/>
        </w:rPr>
        <w:t xml:space="preserve"> </w:t>
      </w:r>
      <w:r w:rsidR="007C3927">
        <w:rPr>
          <w:rFonts w:ascii="Arial" w:hAnsi="Arial" w:cs="Arial"/>
          <w:b/>
          <w:bCs/>
          <w:sz w:val="24"/>
          <w:szCs w:val="24"/>
          <w:lang w:val="es-AR"/>
        </w:rPr>
        <w:t>M</w:t>
      </w:r>
      <w:r w:rsidRPr="003778EF">
        <w:rPr>
          <w:rFonts w:ascii="Arial" w:hAnsi="Arial" w:cs="Arial"/>
          <w:b/>
          <w:bCs/>
          <w:sz w:val="24"/>
          <w:szCs w:val="24"/>
          <w:lang w:val="es-AR"/>
        </w:rPr>
        <w:t xml:space="preserve">ilitares que mataron millones de personas en el 2058 y aun así después de todo tienen un trabajo </w:t>
      </w:r>
      <w:r w:rsidR="009721D7" w:rsidRPr="003778EF">
        <w:rPr>
          <w:rFonts w:ascii="Arial" w:hAnsi="Arial" w:cs="Arial"/>
          <w:b/>
          <w:bCs/>
          <w:sz w:val="24"/>
          <w:szCs w:val="24"/>
          <w:lang w:val="es-AR"/>
        </w:rPr>
        <w:t>bien pago,</w:t>
      </w:r>
      <w:r w:rsidRPr="003778EF">
        <w:rPr>
          <w:rFonts w:ascii="Arial" w:hAnsi="Arial" w:cs="Arial"/>
          <w:b/>
          <w:bCs/>
          <w:sz w:val="24"/>
          <w:szCs w:val="24"/>
          <w:lang w:val="es-AR"/>
        </w:rPr>
        <w:t xml:space="preserve"> pero modesto, aun después de matar ellos solo dijeron que seguían órdenes. ¡Puta mierda todas esas palabras! </w:t>
      </w:r>
      <w:r w:rsidR="009721D7" w:rsidRPr="003778EF">
        <w:rPr>
          <w:rFonts w:ascii="Arial" w:hAnsi="Arial" w:cs="Arial"/>
          <w:b/>
          <w:bCs/>
          <w:sz w:val="24"/>
          <w:szCs w:val="24"/>
          <w:lang w:val="es-AR"/>
        </w:rPr>
        <w:t>¡</w:t>
      </w:r>
      <w:r w:rsidRPr="003778EF">
        <w:rPr>
          <w:rFonts w:ascii="Arial" w:hAnsi="Arial" w:cs="Arial"/>
          <w:b/>
          <w:bCs/>
          <w:sz w:val="24"/>
          <w:szCs w:val="24"/>
          <w:lang w:val="es-AR"/>
        </w:rPr>
        <w:t>Unificación Central fue lo que les ayudo a estos asesinos a tener una vida tranquila</w:t>
      </w:r>
      <w:r w:rsidR="009721D7" w:rsidRPr="003778EF">
        <w:rPr>
          <w:rFonts w:ascii="Arial" w:hAnsi="Arial" w:cs="Arial"/>
          <w:b/>
          <w:bCs/>
          <w:sz w:val="24"/>
          <w:szCs w:val="24"/>
          <w:lang w:val="es-AR"/>
        </w:rPr>
        <w:t>!</w:t>
      </w:r>
    </w:p>
    <w:p w14:paraId="77EA693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molesto empieza a pisar la cabeza del viejo mientras grita molesto.</w:t>
      </w:r>
    </w:p>
    <w:p w14:paraId="76D24B1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-¡¡Estos sujetos son perdonados después de matar tantas personas, y gente como nosotros somo expulsados solo por tener ambición para el futuro de todo Japón!!</w:t>
      </w:r>
    </w:p>
    <w:p w14:paraId="7C97F73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se detiene, saca su arma y apunta a la cabeza del viejo. Su rostro solo demuestra repugnancia y odio. Escupe hacia un costado y habla mientras observa a Oziel arrodillado.</w:t>
      </w:r>
    </w:p>
    <w:p w14:paraId="6CF4D46C" w14:textId="2D568FE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mundo sufrió una gran tragedia en el 2058. Yo y mi hermano solo queríamos demostrar que somo</w:t>
      </w:r>
      <w:r w:rsidR="009721D7" w:rsidRPr="003778EF">
        <w:rPr>
          <w:rFonts w:ascii="Arial" w:hAnsi="Arial" w:cs="Arial"/>
          <w:b/>
          <w:bCs/>
          <w:sz w:val="24"/>
          <w:szCs w:val="24"/>
          <w:lang w:val="es-AR"/>
        </w:rPr>
        <w:t>s</w:t>
      </w:r>
      <w:r w:rsidRPr="003778EF">
        <w:rPr>
          <w:rFonts w:ascii="Arial" w:hAnsi="Arial" w:cs="Arial"/>
          <w:b/>
          <w:bCs/>
          <w:sz w:val="24"/>
          <w:szCs w:val="24"/>
          <w:lang w:val="es-AR"/>
        </w:rPr>
        <w:t xml:space="preserve"> débiles, que a causa de eso paso lo que paso en el 58. Nosotros solo queríamos fortalecer a las personas, fortalecer </w:t>
      </w:r>
      <w:r w:rsidR="007C3927">
        <w:rPr>
          <w:rFonts w:ascii="Arial" w:hAnsi="Arial" w:cs="Arial"/>
          <w:b/>
          <w:bCs/>
          <w:sz w:val="24"/>
          <w:szCs w:val="24"/>
          <w:lang w:val="es-AR"/>
        </w:rPr>
        <w:t xml:space="preserve">a </w:t>
      </w:r>
      <w:r w:rsidRPr="003778EF">
        <w:rPr>
          <w:rFonts w:ascii="Arial" w:hAnsi="Arial" w:cs="Arial"/>
          <w:b/>
          <w:bCs/>
          <w:sz w:val="24"/>
          <w:szCs w:val="24"/>
          <w:lang w:val="es-AR"/>
        </w:rPr>
        <w:t xml:space="preserve">Japón. ¿Pero que dijeron?, </w:t>
      </w:r>
      <w:r w:rsidR="009721D7" w:rsidRPr="003778EF">
        <w:rPr>
          <w:rFonts w:ascii="Arial" w:hAnsi="Arial" w:cs="Arial"/>
          <w:b/>
          <w:bCs/>
          <w:sz w:val="24"/>
          <w:szCs w:val="24"/>
          <w:lang w:val="es-AR"/>
        </w:rPr>
        <w:t>“</w:t>
      </w:r>
      <w:r w:rsidRPr="003778EF">
        <w:rPr>
          <w:rFonts w:ascii="Arial" w:hAnsi="Arial" w:cs="Arial"/>
          <w:b/>
          <w:bCs/>
          <w:sz w:val="24"/>
          <w:szCs w:val="24"/>
          <w:lang w:val="es-AR"/>
        </w:rPr>
        <w:t>es algo arriesgado y fuera de ética lo que planean</w:t>
      </w:r>
      <w:r w:rsidR="009721D7" w:rsidRPr="003778EF">
        <w:rPr>
          <w:rFonts w:ascii="Arial" w:hAnsi="Arial" w:cs="Arial"/>
          <w:b/>
          <w:bCs/>
          <w:sz w:val="24"/>
          <w:szCs w:val="24"/>
          <w:lang w:val="es-AR"/>
        </w:rPr>
        <w:t>”</w:t>
      </w:r>
      <w:r w:rsidRPr="003778EF">
        <w:rPr>
          <w:rFonts w:ascii="Arial" w:hAnsi="Arial" w:cs="Arial"/>
          <w:b/>
          <w:bCs/>
          <w:sz w:val="24"/>
          <w:szCs w:val="24"/>
          <w:lang w:val="es-AR"/>
        </w:rPr>
        <w:t>. Malditos estúpidos, solo se defienden con dos o tres militares altamente modificados y para ellos piensan que eso los mantendrá seguro. No entienden, el mundo tiene que cambiar para que las personas sean más fuertes, otra guerra mundial se tiene que desatar, los que queden de esta guerra, serán capaces de resurgir de las cenizas del viejo mundo…</w:t>
      </w:r>
    </w:p>
    <w:p w14:paraId="0786176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viejo conserje murmura.</w:t>
      </w:r>
    </w:p>
    <w:p w14:paraId="3E3D11CD" w14:textId="31EF1ED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-E-Esos es asesinato sin razón… ustedes están completamente locos… por lo menos nosotros teníamos razones de asesinar, ustedes </w:t>
      </w:r>
      <w:r w:rsidR="009721D7" w:rsidRPr="003778EF">
        <w:rPr>
          <w:rFonts w:ascii="Arial" w:hAnsi="Arial" w:cs="Arial"/>
          <w:b/>
          <w:bCs/>
          <w:sz w:val="24"/>
          <w:szCs w:val="24"/>
          <w:lang w:val="es-AR"/>
        </w:rPr>
        <w:t>lo hacen por placer…</w:t>
      </w:r>
    </w:p>
    <w:p w14:paraId="47E0CC93"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hombre no quito la mirada del joven. Luego que viera que Oziel dejo de mirar al viejo y lo miro a él,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jala el gatillo y mata al viejo.</w:t>
      </w:r>
    </w:p>
    <w:p w14:paraId="1614FAD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del Oziel atemorizado se mueve por el repentino sonido del arma. Su cuerpo empieza a temblar y su mirada cambia lentamente a la del viejo.</w:t>
      </w:r>
    </w:p>
    <w:p w14:paraId="3DE8095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cabeza se encontraba completamente atravesada. La sangre salía de su cabeza como si fuera simple agua. Los ojos del viejo aun abiertos se llenan de sangre.</w:t>
      </w:r>
    </w:p>
    <w:p w14:paraId="09BAEC0E" w14:textId="58074C9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tira al suelo y sujeta su boca para intentar no vomitar todo el suelo. Sus ojos lagrimean mientras todo su cuerpo empieza a temblar </w:t>
      </w:r>
      <w:r w:rsidR="009721D7" w:rsidRPr="003778EF">
        <w:rPr>
          <w:rFonts w:ascii="Arial" w:hAnsi="Arial" w:cs="Arial"/>
          <w:b/>
          <w:bCs/>
          <w:sz w:val="24"/>
          <w:szCs w:val="24"/>
          <w:lang w:val="es-AR"/>
        </w:rPr>
        <w:t>desaforadamente.</w:t>
      </w:r>
    </w:p>
    <w:p w14:paraId="62FE975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-Eres patético. Y el viejo pensaba que tu harías algo si no decía que estabas aquí. ¿Sabes qué?</w:t>
      </w:r>
    </w:p>
    <w:p w14:paraId="5C001481"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sujeta el pelo del joven y levanta su cabeza.</w:t>
      </w:r>
    </w:p>
    <w:p w14:paraId="0A1F9267" w14:textId="6CDB3C6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-Tu</w:t>
      </w:r>
      <w:r w:rsidR="007C3927">
        <w:rPr>
          <w:rFonts w:ascii="Arial" w:hAnsi="Arial" w:cs="Arial"/>
          <w:b/>
          <w:bCs/>
          <w:sz w:val="24"/>
          <w:szCs w:val="24"/>
          <w:lang w:val="es-AR"/>
        </w:rPr>
        <w:t>,</w:t>
      </w:r>
      <w:r w:rsidRPr="003778EF">
        <w:rPr>
          <w:rFonts w:ascii="Arial" w:hAnsi="Arial" w:cs="Arial"/>
          <w:b/>
          <w:bCs/>
          <w:sz w:val="24"/>
          <w:szCs w:val="24"/>
          <w:lang w:val="es-AR"/>
        </w:rPr>
        <w:t xml:space="preserve"> patético niño estúpido, iras corriendo a la primera oficina de policías que encuentres.</w:t>
      </w:r>
    </w:p>
    <w:p w14:paraId="78401E5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-Pe-Pero señor… no teníamos que dejar salir a ni uno. –Habla uno de los sujetos con un arma MP7 modificada.</w:t>
      </w:r>
    </w:p>
    <w:p w14:paraId="4ED977F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veremos que hará primero, si ir a la jefatura de policía o ir al hospital por el disparo de su brazo…</w:t>
      </w:r>
    </w:p>
    <w:p w14:paraId="07DB9EE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F6B3CBD" w14:textId="1605665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confundido lo observa. Estaba dejándolo ir, pero tiene que decidir si ir al hospital o con la policía. El chico rechina los dientes de impotencia, sabe que le dispara</w:t>
      </w:r>
      <w:r w:rsidR="009721D7" w:rsidRPr="003778EF">
        <w:rPr>
          <w:rFonts w:ascii="Arial" w:hAnsi="Arial" w:cs="Arial"/>
          <w:b/>
          <w:bCs/>
          <w:sz w:val="24"/>
          <w:szCs w:val="24"/>
          <w:lang w:val="es-AR"/>
        </w:rPr>
        <w:t>ra</w:t>
      </w:r>
      <w:r w:rsidRPr="003778EF">
        <w:rPr>
          <w:rFonts w:ascii="Arial" w:hAnsi="Arial" w:cs="Arial"/>
          <w:b/>
          <w:bCs/>
          <w:sz w:val="24"/>
          <w:szCs w:val="24"/>
          <w:lang w:val="es-AR"/>
        </w:rPr>
        <w:t xml:space="preserve"> sin importar lo que le dijera, incluso si habla teme de que termine como el viejo.</w:t>
      </w:r>
    </w:p>
    <w:p w14:paraId="2005E312"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Toshio</w:t>
      </w:r>
      <w:proofErr w:type="spellEnd"/>
      <w:r w:rsidRPr="003778EF">
        <w:rPr>
          <w:rFonts w:ascii="Arial" w:hAnsi="Arial" w:cs="Arial"/>
          <w:b/>
          <w:bCs/>
          <w:sz w:val="24"/>
          <w:szCs w:val="24"/>
          <w:lang w:val="es-AR"/>
        </w:rPr>
        <w:t xml:space="preserve"> apunta a su brazo izquierdo y un segundo disparo se escucha.</w:t>
      </w:r>
    </w:p>
    <w:p w14:paraId="1CE4FD29" w14:textId="67F123C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disparo limpio atraviesa el bíceps </w:t>
      </w:r>
      <w:r w:rsidR="00AE7F04" w:rsidRPr="003778EF">
        <w:rPr>
          <w:rFonts w:ascii="Arial" w:hAnsi="Arial" w:cs="Arial"/>
          <w:b/>
          <w:bCs/>
          <w:sz w:val="24"/>
          <w:szCs w:val="24"/>
          <w:lang w:val="es-AR"/>
        </w:rPr>
        <w:t>izquierdo</w:t>
      </w:r>
      <w:r w:rsidRPr="003778EF">
        <w:rPr>
          <w:rFonts w:ascii="Arial" w:hAnsi="Arial" w:cs="Arial"/>
          <w:b/>
          <w:bCs/>
          <w:sz w:val="24"/>
          <w:szCs w:val="24"/>
          <w:lang w:val="es-AR"/>
        </w:rPr>
        <w:t>. Al no quedar la bala en el musculo ayudará a que no sufra tanto con el dolor y no sea tan letal, pero un disparo limpio deja un gran orificio y mucha sangre que será difícil de detener</w:t>
      </w:r>
      <w:r w:rsidR="00AE7F04" w:rsidRPr="003778EF">
        <w:rPr>
          <w:rFonts w:ascii="Arial" w:hAnsi="Arial" w:cs="Arial"/>
          <w:b/>
          <w:bCs/>
          <w:sz w:val="24"/>
          <w:szCs w:val="24"/>
          <w:lang w:val="es-AR"/>
        </w:rPr>
        <w:t>.</w:t>
      </w:r>
    </w:p>
    <w:p w14:paraId="0E09AF41" w14:textId="77777777" w:rsidR="00AE7F04"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empieza a sentir el dolor. </w:t>
      </w:r>
    </w:p>
    <w:p w14:paraId="17D0DCA6" w14:textId="28F65AE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algunos segundos del disparo el chico se tira al suelo y empieza a sujetarse la herida.</w:t>
      </w:r>
    </w:p>
    <w:p w14:paraId="42AD7C1C" w14:textId="556E18C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AE7F04" w:rsidRPr="003778EF">
        <w:rPr>
          <w:rFonts w:ascii="Arial" w:hAnsi="Arial" w:cs="Arial"/>
          <w:b/>
          <w:bCs/>
          <w:sz w:val="24"/>
          <w:szCs w:val="24"/>
          <w:lang w:val="es-AR"/>
        </w:rPr>
        <w:t>KHAAA</w:t>
      </w:r>
      <w:r w:rsidRPr="003778EF">
        <w:rPr>
          <w:rFonts w:ascii="Arial" w:hAnsi="Arial" w:cs="Arial"/>
          <w:b/>
          <w:bCs/>
          <w:sz w:val="24"/>
          <w:szCs w:val="24"/>
          <w:lang w:val="es-AR"/>
        </w:rPr>
        <w:t>!!!</w:t>
      </w:r>
    </w:p>
    <w:p w14:paraId="147F13A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Desde el suelo observa su brazo completamente mal herido desangrándose. Su cuerpo empieza a temblar más y su mente está cerca de entrar en shock.</w:t>
      </w:r>
    </w:p>
    <w:p w14:paraId="6A224443" w14:textId="0CC8CBC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-Vamos, levántate y vete de aquí. De solo ver tu rostro me dan ganas de matarte. ¡Vete!</w:t>
      </w:r>
    </w:p>
    <w:p w14:paraId="2E41C0C7" w14:textId="7B045BAE" w:rsidR="00AE7F04" w:rsidRPr="003778EF" w:rsidRDefault="00AE7F04"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tiene que entrar en razón. Su cuerpo había cedido ante el miedo que le hacía que fuese casi imposible levantarse.</w:t>
      </w:r>
    </w:p>
    <w:p w14:paraId="3699DFE6" w14:textId="375003EF" w:rsidR="00B51788" w:rsidRPr="003778EF" w:rsidRDefault="00AE7F04"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r w:rsidR="00B51788" w:rsidRPr="003778EF">
        <w:rPr>
          <w:rFonts w:ascii="Arial" w:hAnsi="Arial" w:cs="Arial"/>
          <w:b/>
          <w:bCs/>
          <w:sz w:val="24"/>
          <w:szCs w:val="24"/>
          <w:lang w:val="es-AR"/>
        </w:rPr>
        <w:t>(-</w:t>
      </w:r>
      <w:r w:rsidR="007C3927" w:rsidRPr="003778EF">
        <w:rPr>
          <w:rFonts w:ascii="Arial" w:hAnsi="Arial" w:cs="Arial"/>
          <w:b/>
          <w:bCs/>
          <w:sz w:val="24"/>
          <w:szCs w:val="24"/>
          <w:lang w:val="es-AR"/>
        </w:rPr>
        <w:t>Si...</w:t>
      </w:r>
      <w:r w:rsidR="00B51788" w:rsidRPr="003778EF">
        <w:rPr>
          <w:rFonts w:ascii="Arial" w:hAnsi="Arial" w:cs="Arial"/>
          <w:b/>
          <w:bCs/>
          <w:sz w:val="24"/>
          <w:szCs w:val="24"/>
          <w:lang w:val="es-AR"/>
        </w:rPr>
        <w:t xml:space="preserve"> Si no salgo de aquí cuanto antes… Este sujeto me matara)</w:t>
      </w:r>
    </w:p>
    <w:p w14:paraId="482F52BF" w14:textId="13B3BF6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intenta reaccionar arrastrándose por el suelo. Cuando su cuerpo por fin retomo algo de movilidad se intenta levantar.</w:t>
      </w:r>
    </w:p>
    <w:p w14:paraId="5A863B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(-Mierda, Mierda, mierda, mierda)</w:t>
      </w:r>
    </w:p>
    <w:p w14:paraId="6A9A479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-Vamos corre, corre pequeño niño…</w:t>
      </w:r>
    </w:p>
    <w:p w14:paraId="3BB8E51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Dos disparos resuenan cerca de Oziel, haciendo que caiga. Intenta levantarse y seguir corriendo.</w:t>
      </w:r>
    </w:p>
    <w:p w14:paraId="3F3A560A" w14:textId="336F3B9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se había puesto de pie luego de salir de</w:t>
      </w:r>
      <w:r w:rsidR="002D78B6">
        <w:rPr>
          <w:rFonts w:ascii="Arial" w:hAnsi="Arial" w:cs="Arial"/>
          <w:b/>
          <w:bCs/>
          <w:sz w:val="24"/>
          <w:szCs w:val="24"/>
          <w:lang w:val="es-AR"/>
        </w:rPr>
        <w:t xml:space="preserve"> la Academia</w:t>
      </w:r>
      <w:r w:rsidRPr="003778EF">
        <w:rPr>
          <w:rFonts w:ascii="Arial" w:hAnsi="Arial" w:cs="Arial"/>
          <w:b/>
          <w:bCs/>
          <w:sz w:val="24"/>
          <w:szCs w:val="24"/>
          <w:lang w:val="es-AR"/>
        </w:rPr>
        <w:t>, solo tiene que correr a la entrada y salir corriendo hacia el hospital. Su cuerpo se tambalea bastante. Su brazo sujetando su herida y sus labios temblorosos solo indican que saldrá corriendo hacia el hospital.</w:t>
      </w:r>
    </w:p>
    <w:p w14:paraId="3C038291" w14:textId="29796A8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(-Esto… hace </w:t>
      </w:r>
      <w:r w:rsidR="001E0378" w:rsidRPr="003778EF">
        <w:rPr>
          <w:rFonts w:ascii="Arial" w:hAnsi="Arial" w:cs="Arial"/>
          <w:b/>
          <w:bCs/>
          <w:sz w:val="24"/>
          <w:szCs w:val="24"/>
          <w:lang w:val="es-AR"/>
        </w:rPr>
        <w:t>años</w:t>
      </w:r>
      <w:r w:rsidRPr="003778EF">
        <w:rPr>
          <w:rFonts w:ascii="Arial" w:hAnsi="Arial" w:cs="Arial"/>
          <w:b/>
          <w:bCs/>
          <w:sz w:val="24"/>
          <w:szCs w:val="24"/>
          <w:lang w:val="es-AR"/>
        </w:rPr>
        <w:t xml:space="preserve"> no pasaba por esto… había olvidado completamente el dolor de un disparo. Mierda no quiero morir, no ahora. Esto es una maldita locura, estos sujetos están más locos de los cuales</w:t>
      </w:r>
      <w:r w:rsidR="00AE7F04" w:rsidRPr="003778EF">
        <w:rPr>
          <w:rFonts w:ascii="Arial" w:hAnsi="Arial" w:cs="Arial"/>
          <w:b/>
          <w:bCs/>
          <w:sz w:val="24"/>
          <w:szCs w:val="24"/>
          <w:lang w:val="es-AR"/>
        </w:rPr>
        <w:t xml:space="preserve"> nos seguían cuanto escape</w:t>
      </w:r>
      <w:r w:rsidRPr="003778EF">
        <w:rPr>
          <w:rFonts w:ascii="Arial" w:hAnsi="Arial" w:cs="Arial"/>
          <w:b/>
          <w:bCs/>
          <w:sz w:val="24"/>
          <w:szCs w:val="24"/>
          <w:lang w:val="es-AR"/>
        </w:rPr>
        <w:t xml:space="preserve"> con ella, estos sujetos están dispuestos a matar por su propia ambición estúpida)</w:t>
      </w:r>
    </w:p>
    <w:p w14:paraId="6DB4D2B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w:t>
      </w:r>
    </w:p>
    <w:p w14:paraId="4D046862" w14:textId="5C296DE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tembloroso </w:t>
      </w:r>
      <w:r w:rsidR="007C3927">
        <w:rPr>
          <w:rFonts w:ascii="Arial" w:hAnsi="Arial" w:cs="Arial"/>
          <w:b/>
          <w:bCs/>
          <w:sz w:val="24"/>
          <w:szCs w:val="24"/>
          <w:lang w:val="es-AR"/>
        </w:rPr>
        <w:t>de</w:t>
      </w:r>
      <w:r w:rsidRPr="003778EF">
        <w:rPr>
          <w:rFonts w:ascii="Arial" w:hAnsi="Arial" w:cs="Arial"/>
          <w:b/>
          <w:bCs/>
          <w:sz w:val="24"/>
          <w:szCs w:val="24"/>
          <w:lang w:val="es-AR"/>
        </w:rPr>
        <w:t xml:space="preserve"> Oziel empieza a detenerse.</w:t>
      </w:r>
    </w:p>
    <w:p w14:paraId="3D25508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 viene a su mente rápidamente.</w:t>
      </w:r>
    </w:p>
    <w:p w14:paraId="5B8FAF46" w14:textId="0B733CE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se detiene frente a la salida, esta solamente a un paso de salir completamente </w:t>
      </w:r>
      <w:r w:rsidR="002D78B6">
        <w:rPr>
          <w:rFonts w:ascii="Arial" w:hAnsi="Arial" w:cs="Arial"/>
          <w:b/>
          <w:bCs/>
          <w:sz w:val="24"/>
          <w:szCs w:val="24"/>
          <w:lang w:val="es-AR"/>
        </w:rPr>
        <w:t>de la Academia</w:t>
      </w:r>
      <w:r w:rsidRPr="003778EF">
        <w:rPr>
          <w:rFonts w:ascii="Arial" w:hAnsi="Arial" w:cs="Arial"/>
          <w:b/>
          <w:bCs/>
          <w:sz w:val="24"/>
          <w:szCs w:val="24"/>
          <w:lang w:val="es-AR"/>
        </w:rPr>
        <w:t>, pero su cuerpo se detiene por una sonrisa.</w:t>
      </w:r>
    </w:p>
    <w:p w14:paraId="3243F4E9" w14:textId="651A303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Yukiwo</w:t>
      </w:r>
      <w:proofErr w:type="spellEnd"/>
      <w:r w:rsidRPr="003778EF">
        <w:rPr>
          <w:rFonts w:ascii="Arial" w:hAnsi="Arial" w:cs="Arial"/>
          <w:b/>
          <w:bCs/>
          <w:sz w:val="24"/>
          <w:szCs w:val="24"/>
          <w:lang w:val="es-AR"/>
        </w:rPr>
        <w:t>…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aún se encuentra dentro…</w:t>
      </w:r>
    </w:p>
    <w:p w14:paraId="7417585F" w14:textId="69C292EF"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Esa sonrisa es borrada rápidamente por el recuerdo del viejo muerto y el disparo en su brazo, pero esa sonrisa vuelve a aparecer con el rostro de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EA62A8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-Mierda… prometí no hacer esto de nuevo, le prometí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no regresar a esto. Pueden hasta matarme… </w:t>
      </w:r>
    </w:p>
    <w:p w14:paraId="07BA33D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queda parado sujetando su brazo desangrándose.</w:t>
      </w:r>
    </w:p>
    <w:p w14:paraId="0D62AA4D" w14:textId="292125B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sonrisa, una simple sonrisa regresa una y otra vez. </w:t>
      </w:r>
      <w:r w:rsidR="00AE7F04" w:rsidRPr="003778EF">
        <w:rPr>
          <w:rFonts w:ascii="Arial" w:hAnsi="Arial" w:cs="Arial"/>
          <w:b/>
          <w:bCs/>
          <w:sz w:val="24"/>
          <w:szCs w:val="24"/>
          <w:lang w:val="es-AR"/>
        </w:rPr>
        <w:t>É</w:t>
      </w:r>
      <w:r w:rsidRPr="003778EF">
        <w:rPr>
          <w:rFonts w:ascii="Arial" w:hAnsi="Arial" w:cs="Arial"/>
          <w:b/>
          <w:bCs/>
          <w:sz w:val="24"/>
          <w:szCs w:val="24"/>
          <w:lang w:val="es-AR"/>
        </w:rPr>
        <w:t xml:space="preserve">l intenta dar prioridad a su vida, las armas de los sujetos, la cantidad que eran y los que ya se encontraban en </w:t>
      </w:r>
      <w:r w:rsidR="002D78B6">
        <w:rPr>
          <w:rFonts w:ascii="Arial" w:hAnsi="Arial" w:cs="Arial"/>
          <w:b/>
          <w:bCs/>
          <w:sz w:val="24"/>
          <w:szCs w:val="24"/>
          <w:lang w:val="es-AR"/>
        </w:rPr>
        <w:t>la Academia</w:t>
      </w:r>
      <w:r w:rsidRPr="003778EF">
        <w:rPr>
          <w:rFonts w:ascii="Arial" w:hAnsi="Arial" w:cs="Arial"/>
          <w:b/>
          <w:bCs/>
          <w:sz w:val="24"/>
          <w:szCs w:val="24"/>
          <w:lang w:val="es-AR"/>
        </w:rPr>
        <w:t xml:space="preserve"> buscando a los demás. Su cabeza empieza a dar prioridad a los peligros inminentes si es que decide quedarse. </w:t>
      </w:r>
    </w:p>
    <w:p w14:paraId="1D2C097E" w14:textId="0202CD5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Aunque la probabilidad de que muera sea el del 99%, la sonrisa de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le impide dejar ese 1% de probabilidad a la simple suerte, aunque sea solo una la probabilidad de no morir, el solo recuerda esa sonrisa como su salvación.</w:t>
      </w:r>
    </w:p>
    <w:p w14:paraId="3D74DF1F"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Mierda!</w:t>
      </w:r>
    </w:p>
    <w:p w14:paraId="47A07284" w14:textId="09E83DE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deja su brazo y golpea con fuerza sus piernas temblorosas. Al observar </w:t>
      </w:r>
      <w:r w:rsidR="006404DD" w:rsidRPr="003778EF">
        <w:rPr>
          <w:rFonts w:ascii="Arial" w:hAnsi="Arial" w:cs="Arial"/>
          <w:b/>
          <w:bCs/>
          <w:sz w:val="24"/>
          <w:szCs w:val="24"/>
          <w:lang w:val="es-AR"/>
        </w:rPr>
        <w:t>cómo</w:t>
      </w:r>
      <w:r w:rsidRPr="003778EF">
        <w:rPr>
          <w:rFonts w:ascii="Arial" w:hAnsi="Arial" w:cs="Arial"/>
          <w:b/>
          <w:bCs/>
          <w:sz w:val="24"/>
          <w:szCs w:val="24"/>
          <w:lang w:val="es-AR"/>
        </w:rPr>
        <w:t xml:space="preserve"> sus piernas no ceden las golpea dos veces más y se calman.</w:t>
      </w:r>
    </w:p>
    <w:p w14:paraId="71560C0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-Pase por esto antes…</w:t>
      </w:r>
    </w:p>
    <w:p w14:paraId="0D17DC0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Arranca la manga de su chaqueta y la utiliza como un torniquete en su brazo mal herido.</w:t>
      </w:r>
    </w:p>
    <w:p w14:paraId="6760EC01" w14:textId="4FDD6FE8"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Perdí practica por estar un año tranquilo? Si… pero eso no tiene que ser e</w:t>
      </w:r>
      <w:r w:rsidR="00F16E24">
        <w:rPr>
          <w:rFonts w:ascii="Arial" w:hAnsi="Arial" w:cs="Arial"/>
          <w:b/>
          <w:bCs/>
          <w:sz w:val="24"/>
          <w:szCs w:val="24"/>
          <w:lang w:val="es-AR"/>
        </w:rPr>
        <w:t>x</w:t>
      </w:r>
      <w:r w:rsidRPr="003778EF">
        <w:rPr>
          <w:rFonts w:ascii="Arial" w:hAnsi="Arial" w:cs="Arial"/>
          <w:b/>
          <w:bCs/>
          <w:sz w:val="24"/>
          <w:szCs w:val="24"/>
          <w:lang w:val="es-AR"/>
        </w:rPr>
        <w:t>cusa, ya lidie con gente así en el pasado, puedo hacerlo…</w:t>
      </w:r>
    </w:p>
    <w:p w14:paraId="0C4ADF0C" w14:textId="0E647B2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Utiliza su boca para ajustar el torniquete de su brazo. Luego de algunos movimientos para verificar si aun podía mover su mano, murmura.</w:t>
      </w:r>
    </w:p>
    <w:p w14:paraId="2F5B8C6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-Puedo moverlo… no duele como un disparo en el estómago, pero sigue siendo una herida grave. El torniquete no durara mucho, si dejo esto así puedo incluso perder el brazo y tendrán que amputármelo… solo tengo algunos minutos, 40 minutos máximo, luego tendré que quitármelo y estar en el hospital en 20 minutos…</w:t>
      </w:r>
    </w:p>
    <w:p w14:paraId="66270CD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sus ojos, respira profundo y exhala abriéndolos.</w:t>
      </w:r>
    </w:p>
    <w:p w14:paraId="032536E8"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hora antes de perder el brazo. La pérdida de sangre no me dejara en shock por lo menos en una hora y media aproximadamente…</w:t>
      </w:r>
    </w:p>
    <w:p w14:paraId="45B813BC" w14:textId="0C27EC4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observa </w:t>
      </w:r>
      <w:r w:rsidR="002D78B6">
        <w:rPr>
          <w:rFonts w:ascii="Arial" w:hAnsi="Arial" w:cs="Arial"/>
          <w:b/>
          <w:bCs/>
          <w:sz w:val="24"/>
          <w:szCs w:val="24"/>
          <w:lang w:val="es-AR"/>
        </w:rPr>
        <w:t>la Academia</w:t>
      </w:r>
      <w:r w:rsidRPr="003778EF">
        <w:rPr>
          <w:rFonts w:ascii="Arial" w:hAnsi="Arial" w:cs="Arial"/>
          <w:b/>
          <w:bCs/>
          <w:sz w:val="24"/>
          <w:szCs w:val="24"/>
          <w:lang w:val="es-AR"/>
        </w:rPr>
        <w:t xml:space="preserve"> como si no quisiera entrar. Su respiración apenas si se puede mantener estable sin desesperarse del pavor. </w:t>
      </w:r>
    </w:p>
    <w:p w14:paraId="41D9E8A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-¡¡DALE VAMOS!!</w:t>
      </w:r>
    </w:p>
    <w:p w14:paraId="43796660" w14:textId="23594CAA" w:rsidR="00712854"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Golpea una vez más su pierna antes de salir corriendo nuevamente. Ahora </w:t>
      </w:r>
      <w:r w:rsidR="00AE7F04" w:rsidRPr="003778EF">
        <w:rPr>
          <w:rFonts w:ascii="Arial" w:hAnsi="Arial" w:cs="Arial"/>
          <w:b/>
          <w:bCs/>
          <w:sz w:val="24"/>
          <w:szCs w:val="24"/>
          <w:lang w:val="es-AR"/>
        </w:rPr>
        <w:t xml:space="preserve">ya </w:t>
      </w:r>
      <w:r w:rsidRPr="003778EF">
        <w:rPr>
          <w:rFonts w:ascii="Arial" w:hAnsi="Arial" w:cs="Arial"/>
          <w:b/>
          <w:bCs/>
          <w:sz w:val="24"/>
          <w:szCs w:val="24"/>
          <w:lang w:val="es-AR"/>
        </w:rPr>
        <w:t>no corre p</w:t>
      </w:r>
      <w:r w:rsidR="005919B6" w:rsidRPr="003778EF">
        <w:rPr>
          <w:rFonts w:ascii="Arial" w:hAnsi="Arial" w:cs="Arial"/>
          <w:b/>
          <w:bCs/>
          <w:sz w:val="24"/>
          <w:szCs w:val="24"/>
          <w:lang w:val="es-AR"/>
        </w:rPr>
        <w:t>ara salvar</w:t>
      </w:r>
      <w:r w:rsidRPr="003778EF">
        <w:rPr>
          <w:rFonts w:ascii="Arial" w:hAnsi="Arial" w:cs="Arial"/>
          <w:b/>
          <w:bCs/>
          <w:sz w:val="24"/>
          <w:szCs w:val="24"/>
          <w:lang w:val="es-AR"/>
        </w:rPr>
        <w:t xml:space="preserve"> su vida, ahora corre </w:t>
      </w:r>
      <w:r w:rsidR="005919B6" w:rsidRPr="003778EF">
        <w:rPr>
          <w:rFonts w:ascii="Arial" w:hAnsi="Arial" w:cs="Arial"/>
          <w:b/>
          <w:bCs/>
          <w:sz w:val="24"/>
          <w:szCs w:val="24"/>
          <w:lang w:val="es-AR"/>
        </w:rPr>
        <w:t>para salvar una vida, corre hacia la muerte</w:t>
      </w:r>
      <w:r w:rsidRPr="003778EF">
        <w:rPr>
          <w:rFonts w:ascii="Arial" w:hAnsi="Arial" w:cs="Arial"/>
          <w:b/>
          <w:bCs/>
          <w:sz w:val="24"/>
          <w:szCs w:val="24"/>
          <w:lang w:val="es-AR"/>
        </w:rPr>
        <w:t xml:space="preserve"> por una sonrisa, por ese 1% que representa la sonrisa de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5113B36" w14:textId="58DAC96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-Si pude salvarla a ella, puedo hacerlo con N</w:t>
      </w:r>
      <w:r w:rsidR="000341A9" w:rsidRPr="003778EF">
        <w:rPr>
          <w:rFonts w:ascii="Arial" w:hAnsi="Arial" w:cs="Arial"/>
          <w:b/>
          <w:bCs/>
          <w:sz w:val="24"/>
          <w:szCs w:val="24"/>
          <w:lang w:val="es-AR"/>
        </w:rPr>
        <w:t>oemi</w:t>
      </w:r>
      <w:r w:rsidRPr="003778EF">
        <w:rPr>
          <w:rFonts w:ascii="Arial" w:hAnsi="Arial" w:cs="Arial"/>
          <w:b/>
          <w:bCs/>
          <w:sz w:val="24"/>
          <w:szCs w:val="24"/>
          <w:lang w:val="es-AR"/>
        </w:rPr>
        <w:t>… Solo necesito concentrarme como en los viejos tiempos…</w:t>
      </w:r>
      <w:r w:rsidR="005919B6" w:rsidRPr="003778EF">
        <w:rPr>
          <w:rFonts w:ascii="Arial" w:hAnsi="Arial" w:cs="Arial"/>
          <w:b/>
          <w:bCs/>
          <w:sz w:val="24"/>
          <w:szCs w:val="24"/>
          <w:lang w:val="es-AR"/>
        </w:rPr>
        <w:t xml:space="preserve"> –Murmura con sus labios temblorosos.</w:t>
      </w:r>
    </w:p>
    <w:p w14:paraId="00EAB119" w14:textId="77777777" w:rsidR="00683A9E" w:rsidRPr="00B04E8A" w:rsidRDefault="00683A9E" w:rsidP="00683A9E">
      <w:pPr>
        <w:rPr>
          <w:rFonts w:ascii="Calibri" w:hAnsi="Calibri" w:cs="Calibri"/>
          <w:b/>
          <w:sz w:val="16"/>
          <w:szCs w:val="16"/>
          <w:lang w:val="es-AR"/>
        </w:rPr>
      </w:pPr>
    </w:p>
    <w:p w14:paraId="4698BECF" w14:textId="77777777" w:rsidR="00683A9E" w:rsidRPr="00386F87" w:rsidRDefault="00683A9E" w:rsidP="00683A9E">
      <w:pPr>
        <w:rPr>
          <w:rFonts w:ascii="Calibri" w:hAnsi="Calibri" w:cs="Calibri"/>
          <w:b/>
          <w:color w:val="2683C6" w:themeColor="accent2"/>
          <w:sz w:val="16"/>
          <w:szCs w:val="16"/>
          <w:lang w:val="es-AR"/>
        </w:rPr>
      </w:pPr>
      <w:r w:rsidRPr="00386F87">
        <w:rPr>
          <w:rFonts w:ascii="Calibri" w:hAnsi="Calibri" w:cs="Calibri"/>
          <w:b/>
          <w:color w:val="2683C6" w:themeColor="accent2"/>
          <w:sz w:val="36"/>
          <w:szCs w:val="36"/>
          <w:lang w:val="es-AR"/>
        </w:rPr>
        <w:t>Parte 12</w:t>
      </w:r>
    </w:p>
    <w:p w14:paraId="6CDCE3EA" w14:textId="77777777" w:rsidR="00683A9E" w:rsidRPr="00386F87" w:rsidRDefault="00683A9E" w:rsidP="00683A9E">
      <w:pPr>
        <w:rPr>
          <w:rFonts w:ascii="Calibri" w:hAnsi="Calibri" w:cs="Calibri"/>
          <w:b/>
          <w:sz w:val="32"/>
          <w:szCs w:val="32"/>
          <w:lang w:val="es-AR"/>
        </w:rPr>
      </w:pPr>
    </w:p>
    <w:p w14:paraId="061DD5D1" w14:textId="3014D38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Los zapatos de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 Oziel se encontraban en la entrada principal de</w:t>
      </w:r>
      <w:r w:rsidR="002D78B6">
        <w:rPr>
          <w:rFonts w:ascii="Arial" w:hAnsi="Arial" w:cs="Arial"/>
          <w:b/>
          <w:bCs/>
          <w:sz w:val="24"/>
          <w:szCs w:val="24"/>
          <w:lang w:val="es-AR"/>
        </w:rPr>
        <w:t xml:space="preserve"> la Academia C.F.G</w:t>
      </w:r>
      <w:r w:rsidRPr="003778EF">
        <w:rPr>
          <w:rFonts w:ascii="Arial" w:hAnsi="Arial" w:cs="Arial"/>
          <w:b/>
          <w:bCs/>
          <w:sz w:val="24"/>
          <w:szCs w:val="24"/>
          <w:lang w:val="es-AR"/>
        </w:rPr>
        <w:t xml:space="preserve">. </w:t>
      </w:r>
    </w:p>
    <w:p w14:paraId="41A060A2" w14:textId="4466958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del conserje ya no se encontraba, aun así, la sangre trae ese recuerdo</w:t>
      </w:r>
      <w:r w:rsidR="00EF461E" w:rsidRPr="003778EF">
        <w:rPr>
          <w:rFonts w:ascii="Arial" w:hAnsi="Arial" w:cs="Arial"/>
          <w:b/>
          <w:bCs/>
          <w:sz w:val="24"/>
          <w:szCs w:val="24"/>
          <w:lang w:val="es-AR"/>
        </w:rPr>
        <w:t xml:space="preserve"> crudo</w:t>
      </w:r>
      <w:r w:rsidRPr="003778EF">
        <w:rPr>
          <w:rFonts w:ascii="Arial" w:hAnsi="Arial" w:cs="Arial"/>
          <w:b/>
          <w:bCs/>
          <w:sz w:val="24"/>
          <w:szCs w:val="24"/>
          <w:lang w:val="es-AR"/>
        </w:rPr>
        <w:t xml:space="preserve"> del cuerpo tumbado en el suelo desangrándose.</w:t>
      </w:r>
    </w:p>
    <w:p w14:paraId="40A7F90C" w14:textId="2CC117F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Sacude su cabeza intentando no pensar en los peligros de regresar sabiendo los porcentajes </w:t>
      </w:r>
      <w:r w:rsidR="00A633ED">
        <w:rPr>
          <w:rFonts w:ascii="Arial" w:hAnsi="Arial" w:cs="Arial"/>
          <w:b/>
          <w:bCs/>
          <w:sz w:val="24"/>
          <w:szCs w:val="24"/>
          <w:lang w:val="es-AR"/>
        </w:rPr>
        <w:t xml:space="preserve">de </w:t>
      </w:r>
      <w:r w:rsidRPr="003778EF">
        <w:rPr>
          <w:rFonts w:ascii="Arial" w:hAnsi="Arial" w:cs="Arial"/>
          <w:b/>
          <w:bCs/>
          <w:sz w:val="24"/>
          <w:szCs w:val="24"/>
          <w:lang w:val="es-AR"/>
        </w:rPr>
        <w:t>que su vida este en riesgo.</w:t>
      </w:r>
    </w:p>
    <w:p w14:paraId="070A252B" w14:textId="77ABB75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pies descalzos caminan con cuidado </w:t>
      </w:r>
      <w:r w:rsidR="00EF461E" w:rsidRPr="003778EF">
        <w:rPr>
          <w:rFonts w:ascii="Arial" w:hAnsi="Arial" w:cs="Arial"/>
          <w:b/>
          <w:bCs/>
          <w:sz w:val="24"/>
          <w:szCs w:val="24"/>
          <w:lang w:val="es-AR"/>
        </w:rPr>
        <w:t>por los pasillos de la planta baja</w:t>
      </w:r>
      <w:r w:rsidRPr="003778EF">
        <w:rPr>
          <w:rFonts w:ascii="Arial" w:hAnsi="Arial" w:cs="Arial"/>
          <w:b/>
          <w:bCs/>
          <w:sz w:val="24"/>
          <w:szCs w:val="24"/>
          <w:lang w:val="es-AR"/>
        </w:rPr>
        <w:t xml:space="preserve"> mientras se postra en cada esquina para observar con la cámara frontal del celular.</w:t>
      </w:r>
    </w:p>
    <w:p w14:paraId="2B409400" w14:textId="0886ED6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(-Tampoco están por aquí… tengo que ir con cuidado. No creo que piensen que volveré, pero el viejo les dio la inseguridad al no decirles cuantas personas hay de verdad en </w:t>
      </w:r>
      <w:r w:rsidR="002D78B6">
        <w:rPr>
          <w:rFonts w:ascii="Arial" w:hAnsi="Arial" w:cs="Arial"/>
          <w:b/>
          <w:bCs/>
          <w:sz w:val="24"/>
          <w:szCs w:val="24"/>
          <w:lang w:val="es-AR"/>
        </w:rPr>
        <w:t>la Academia.)</w:t>
      </w:r>
    </w:p>
    <w:p w14:paraId="677A925F" w14:textId="2417662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guarda su celular y prosigue caminando cerca de las paredes </w:t>
      </w:r>
      <w:r w:rsidR="00EF461E" w:rsidRPr="003778EF">
        <w:rPr>
          <w:rFonts w:ascii="Arial" w:hAnsi="Arial" w:cs="Arial"/>
          <w:b/>
          <w:bCs/>
          <w:sz w:val="24"/>
          <w:szCs w:val="24"/>
          <w:lang w:val="es-AR"/>
        </w:rPr>
        <w:t>del lado de</w:t>
      </w:r>
      <w:r w:rsidRPr="003778EF">
        <w:rPr>
          <w:rFonts w:ascii="Arial" w:hAnsi="Arial" w:cs="Arial"/>
          <w:b/>
          <w:bCs/>
          <w:sz w:val="24"/>
          <w:szCs w:val="24"/>
          <w:lang w:val="es-AR"/>
        </w:rPr>
        <w:t xml:space="preserve"> las aulas para esconderse si escucha algún ruido inesperado.</w:t>
      </w:r>
    </w:p>
    <w:p w14:paraId="644E4690" w14:textId="355302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algunos pocos minutos en adentrarse a</w:t>
      </w:r>
      <w:r w:rsidR="002D78B6">
        <w:rPr>
          <w:rFonts w:ascii="Arial" w:hAnsi="Arial" w:cs="Arial"/>
          <w:b/>
          <w:bCs/>
          <w:sz w:val="24"/>
          <w:szCs w:val="24"/>
          <w:lang w:val="es-AR"/>
        </w:rPr>
        <w:t xml:space="preserve"> la</w:t>
      </w:r>
      <w:r w:rsidRPr="003778EF">
        <w:rPr>
          <w:rFonts w:ascii="Arial" w:hAnsi="Arial" w:cs="Arial"/>
          <w:b/>
          <w:bCs/>
          <w:sz w:val="24"/>
          <w:szCs w:val="24"/>
          <w:lang w:val="es-AR"/>
        </w:rPr>
        <w:t xml:space="preserve"> </w:t>
      </w:r>
      <w:r w:rsidR="002D78B6">
        <w:rPr>
          <w:rFonts w:ascii="Arial" w:hAnsi="Arial" w:cs="Arial"/>
          <w:b/>
          <w:bCs/>
          <w:sz w:val="24"/>
          <w:szCs w:val="24"/>
          <w:lang w:val="es-AR"/>
        </w:rPr>
        <w:t>Academia</w:t>
      </w:r>
      <w:r w:rsidRPr="003778EF">
        <w:rPr>
          <w:rFonts w:ascii="Arial" w:hAnsi="Arial" w:cs="Arial"/>
          <w:b/>
          <w:bCs/>
          <w:sz w:val="24"/>
          <w:szCs w:val="24"/>
          <w:lang w:val="es-AR"/>
        </w:rPr>
        <w:t>, escuchas las primeras voces.</w:t>
      </w:r>
    </w:p>
    <w:p w14:paraId="29F5EC6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 ahora es cuando…)</w:t>
      </w:r>
    </w:p>
    <w:p w14:paraId="5A7B59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traga saliva mientras retira el celular de su bolcillo de su chaqueta nuevamente. </w:t>
      </w:r>
    </w:p>
    <w:p w14:paraId="492FF4C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FCDFC5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percata de algo muy curioso.</w:t>
      </w:r>
    </w:p>
    <w:p w14:paraId="2C574A9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(-Que raro… las voces no provienen de las escaleras… provienen del lado de al frente…)</w:t>
      </w:r>
    </w:p>
    <w:p w14:paraId="2BD61FCF" w14:textId="7BE8BD8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cruza </w:t>
      </w:r>
      <w:r w:rsidR="00EF461E" w:rsidRPr="003778EF">
        <w:rPr>
          <w:rFonts w:ascii="Arial" w:hAnsi="Arial" w:cs="Arial"/>
          <w:b/>
          <w:bCs/>
          <w:sz w:val="24"/>
          <w:szCs w:val="24"/>
          <w:lang w:val="es-AR"/>
        </w:rPr>
        <w:t>a</w:t>
      </w:r>
      <w:r w:rsidRPr="003778EF">
        <w:rPr>
          <w:rFonts w:ascii="Arial" w:hAnsi="Arial" w:cs="Arial"/>
          <w:b/>
          <w:bCs/>
          <w:sz w:val="24"/>
          <w:szCs w:val="24"/>
          <w:lang w:val="es-AR"/>
        </w:rPr>
        <w:t xml:space="preserve"> la pared y prosigue agachado para ocultarse de las ventanas.</w:t>
      </w:r>
    </w:p>
    <w:p w14:paraId="508F199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Desde una esquina observa con la cámara del celular.</w:t>
      </w:r>
    </w:p>
    <w:p w14:paraId="1CD4D9E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mochila con cables y materiales raros en forma de ladrillo.</w:t>
      </w:r>
    </w:p>
    <w:p w14:paraId="2CB8EB1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E-Eso son explosivos…? ¿Están… están utilizando explosivos en los ascensores?)</w:t>
      </w:r>
    </w:p>
    <w:p w14:paraId="4D1F4EE2" w14:textId="4F70E3E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hombre se encuentra fuera del ascensor colocando los explosivos en la parte superior del ascensor, </w:t>
      </w:r>
      <w:r w:rsidR="00EF461E" w:rsidRPr="003778EF">
        <w:rPr>
          <w:rFonts w:ascii="Arial" w:hAnsi="Arial" w:cs="Arial"/>
          <w:b/>
          <w:bCs/>
          <w:sz w:val="24"/>
          <w:szCs w:val="24"/>
          <w:lang w:val="es-AR"/>
        </w:rPr>
        <w:t>algunos cables que no son de los explosivos también se pueden notar, parece ser que también están utilizando los cables que le permiten al ascensor marcar el piso en el que se encuentra.</w:t>
      </w:r>
    </w:p>
    <w:p w14:paraId="45220E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otro sujeto parece estar dentro ya que Oziel solo puede ver a un solo hombre hablando y mirando de vez en cuando dentro del ascensor.</w:t>
      </w:r>
    </w:p>
    <w:p w14:paraId="468647D6" w14:textId="2295A0C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Traga saliva mientras observa con atención todo. El arma del único sujeto que </w:t>
      </w:r>
      <w:r w:rsidR="00EF461E" w:rsidRPr="003778EF">
        <w:rPr>
          <w:rFonts w:ascii="Arial" w:hAnsi="Arial" w:cs="Arial"/>
          <w:b/>
          <w:bCs/>
          <w:sz w:val="24"/>
          <w:szCs w:val="24"/>
          <w:lang w:val="es-AR"/>
        </w:rPr>
        <w:t>puede ver lo lleva en la cintura en la parte de atrás.</w:t>
      </w:r>
    </w:p>
    <w:p w14:paraId="287EA9C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w:t>
      </w:r>
    </w:p>
    <w:p w14:paraId="1E43B9E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Guarda el celular.</w:t>
      </w:r>
    </w:p>
    <w:p w14:paraId="27402D8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que apenas podía mantenerla se hace más tediosa de controlar.</w:t>
      </w:r>
    </w:p>
    <w:p w14:paraId="6420A1D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Cierra sus ojos mientras respira profundo.</w:t>
      </w:r>
    </w:p>
    <w:p w14:paraId="52ED753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Abre sus ojos al exhalar todo el aire.</w:t>
      </w:r>
    </w:p>
    <w:p w14:paraId="7AB7B7F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dudo ni dio más rodeos.</w:t>
      </w:r>
    </w:p>
    <w:p w14:paraId="7518926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desde esa postura curvada empieza a caminar lo más rápido que puede hacia el sujeto. </w:t>
      </w:r>
    </w:p>
    <w:p w14:paraId="4AB4A0E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pies no emiten ni un mínimo de sonido. </w:t>
      </w:r>
    </w:p>
    <w:p w14:paraId="0E8E908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ojos no se distraen ni un segundo del arma en la cintura del sujeto.</w:t>
      </w:r>
    </w:p>
    <w:p w14:paraId="0E4B11CA" w14:textId="5758636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opciones </w:t>
      </w:r>
      <w:r w:rsidR="00B25BED" w:rsidRPr="003778EF">
        <w:rPr>
          <w:rFonts w:ascii="Arial" w:hAnsi="Arial" w:cs="Arial"/>
          <w:b/>
          <w:bCs/>
          <w:sz w:val="24"/>
          <w:szCs w:val="24"/>
          <w:lang w:val="es-AR"/>
        </w:rPr>
        <w:t xml:space="preserve">de ganar </w:t>
      </w:r>
      <w:r w:rsidRPr="003778EF">
        <w:rPr>
          <w:rFonts w:ascii="Arial" w:hAnsi="Arial" w:cs="Arial"/>
          <w:b/>
          <w:bCs/>
          <w:sz w:val="24"/>
          <w:szCs w:val="24"/>
          <w:lang w:val="es-AR"/>
        </w:rPr>
        <w:t>son altas si el sujeto dentro del ascensor también se encuentra colocando las bombas, pero si es todo lo contrario su vida corre gran riesgo. El sujeto podría reaccionar y disparar antes que él pueda sujetar el arma.</w:t>
      </w:r>
    </w:p>
    <w:p w14:paraId="70F6333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manos toman y sienten lo frio de la metálica arma.</w:t>
      </w:r>
    </w:p>
    <w:p w14:paraId="3016E39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peso es más del que él se imaginaba, pareciera como si nunca había tomado un arma de ese tamaño por que se sorprende.</w:t>
      </w:r>
    </w:p>
    <w:p w14:paraId="7925532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sujeto dentro del ascensor también se encontraba colocando las bombas, lo que ayudo a que tomara el arma sin dificultas. </w:t>
      </w:r>
    </w:p>
    <w:p w14:paraId="27F39CF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detrás de ti!!</w:t>
      </w:r>
    </w:p>
    <w:p w14:paraId="47DA7B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3B2D6C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ya había tomado el arma y pateado al sujeto con su pierna izquierda, en un intento de levantar el peso del arma y enderezar su cintura, el sujeto dentro del ascensor intenta sacar el arma de su espalda.</w:t>
      </w:r>
    </w:p>
    <w:p w14:paraId="1EE5EA02" w14:textId="45B91B9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-Tomas el arma y estás muerto. –Oziel controla el arma y apunta– Mueve tus manos hacia adelante lentamente o estás muerto.</w:t>
      </w:r>
    </w:p>
    <w:p w14:paraId="754F09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en el suelo intenta levantarse.</w:t>
      </w:r>
    </w:p>
    <w:p w14:paraId="741FAA8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 su cabeza golpeando nuevamente contra el suelo hace eco en el silencioso pasillo. </w:t>
      </w:r>
    </w:p>
    <w:p w14:paraId="7DDE239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-Tú no te muevas o después de matarlo a él sigues tú. –Habla con su pierna izquierda en la cabeza del sujeto. –En verdad son estúpidos, cual es la idea de llevar esos estúpidos cascos si no lo van a usar todo el tiempo.</w:t>
      </w:r>
    </w:p>
    <w:p w14:paraId="4E08E96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-Solo es para ocultarnos –Habla el sujeto en el suelo con sus labios rotos.</w:t>
      </w:r>
    </w:p>
    <w:p w14:paraId="46EF8E4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observar rápidamente todo lo que estaban haciendo los sujetos. Los cables se encontraban conectados a los botones del ascensor y a las luces que parpadean el piso en el que se encuentran.</w:t>
      </w:r>
    </w:p>
    <w:p w14:paraId="6F33176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son simples explosivos que explotan con un detonador.</w:t>
      </w:r>
    </w:p>
    <w:p w14:paraId="1615DF27" w14:textId="275C2E8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-Claro que no –El hombre dentro del ascensor habla– Están también diseñados para explotar cuando el ascensor marque desde esta planta hacia la planta más alta.</w:t>
      </w:r>
    </w:p>
    <w:p w14:paraId="601EA41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 no se consigue en las calles. Alguien con mucho dinero esta con ustedes.</w:t>
      </w:r>
    </w:p>
    <w:p w14:paraId="12893CA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-Eso a ti que te importa.</w:t>
      </w:r>
    </w:p>
    <w:p w14:paraId="35E7AA2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aparta un poco del sujeto tirado en el suelo.</w:t>
      </w:r>
    </w:p>
    <w:p w14:paraId="137786D1" w14:textId="231F9CD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-Date la vuelta con las </w:t>
      </w:r>
      <w:r w:rsidR="00B25BED" w:rsidRPr="003778EF">
        <w:rPr>
          <w:rFonts w:ascii="Arial" w:hAnsi="Arial" w:cs="Arial"/>
          <w:b/>
          <w:bCs/>
          <w:sz w:val="24"/>
          <w:szCs w:val="24"/>
          <w:lang w:val="es-AR"/>
        </w:rPr>
        <w:t>manos</w:t>
      </w:r>
      <w:r w:rsidRPr="003778EF">
        <w:rPr>
          <w:rFonts w:ascii="Arial" w:hAnsi="Arial" w:cs="Arial"/>
          <w:b/>
          <w:bCs/>
          <w:sz w:val="24"/>
          <w:szCs w:val="24"/>
          <w:lang w:val="es-AR"/>
        </w:rPr>
        <w:t xml:space="preserve"> detrás de tu cabeza.</w:t>
      </w:r>
    </w:p>
    <w:p w14:paraId="6B7BC1E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que el hombre dentro del ascensor se diera la vuelta el chico retira el arma del sujeto.</w:t>
      </w:r>
    </w:p>
    <w:p w14:paraId="05CBEF01" w14:textId="54ACA954" w:rsidR="00897730" w:rsidRPr="003778EF" w:rsidRDefault="00B25BED" w:rsidP="00712854">
      <w:pPr>
        <w:spacing w:line="360" w:lineRule="auto"/>
        <w:rPr>
          <w:rFonts w:ascii="Arial" w:hAnsi="Arial" w:cs="Arial"/>
          <w:b/>
          <w:bCs/>
          <w:sz w:val="24"/>
          <w:szCs w:val="24"/>
          <w:lang w:val="es-AR"/>
        </w:rPr>
      </w:pPr>
      <w:r w:rsidRPr="003778EF">
        <w:rPr>
          <w:rFonts w:ascii="Arial" w:hAnsi="Arial" w:cs="Arial"/>
          <w:b/>
          <w:bCs/>
          <w:sz w:val="24"/>
          <w:szCs w:val="24"/>
          <w:lang w:val="es-AR"/>
        </w:rPr>
        <w:t>O</w:t>
      </w:r>
      <w:r w:rsidR="00897730" w:rsidRPr="003778EF">
        <w:rPr>
          <w:rFonts w:ascii="Arial" w:hAnsi="Arial" w:cs="Arial"/>
          <w:b/>
          <w:bCs/>
          <w:sz w:val="24"/>
          <w:szCs w:val="24"/>
          <w:lang w:val="es-AR"/>
        </w:rPr>
        <w:t xml:space="preserve">bserva el arma </w:t>
      </w:r>
      <w:r w:rsidRPr="003778EF">
        <w:rPr>
          <w:rFonts w:ascii="Arial" w:hAnsi="Arial" w:cs="Arial"/>
          <w:b/>
          <w:bCs/>
          <w:sz w:val="24"/>
          <w:szCs w:val="24"/>
          <w:lang w:val="es-AR"/>
        </w:rPr>
        <w:t xml:space="preserve">de lado </w:t>
      </w:r>
      <w:r w:rsidR="00897730" w:rsidRPr="003778EF">
        <w:rPr>
          <w:rFonts w:ascii="Arial" w:hAnsi="Arial" w:cs="Arial"/>
          <w:b/>
          <w:bCs/>
          <w:sz w:val="24"/>
          <w:szCs w:val="24"/>
          <w:lang w:val="es-AR"/>
        </w:rPr>
        <w:t xml:space="preserve">y </w:t>
      </w:r>
      <w:r w:rsidRPr="003778EF">
        <w:rPr>
          <w:rFonts w:ascii="Arial" w:hAnsi="Arial" w:cs="Arial"/>
          <w:b/>
          <w:bCs/>
          <w:sz w:val="24"/>
          <w:szCs w:val="24"/>
          <w:lang w:val="es-AR"/>
        </w:rPr>
        <w:t xml:space="preserve">luego </w:t>
      </w:r>
      <w:r w:rsidR="00897730" w:rsidRPr="003778EF">
        <w:rPr>
          <w:rFonts w:ascii="Arial" w:hAnsi="Arial" w:cs="Arial"/>
          <w:b/>
          <w:bCs/>
          <w:sz w:val="24"/>
          <w:szCs w:val="24"/>
          <w:lang w:val="es-AR"/>
        </w:rPr>
        <w:t>empieza a observarla de todos los ángulos mientras con su otra mano apunta al sujeto dentro del ascensor y le hace señas para que salga, mientras él se aparta hacia atrás.</w:t>
      </w:r>
    </w:p>
    <w:p w14:paraId="7B9CB28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USP modificada con silenciador, mira de punto rojo, empuñadura vertical y una culata de SMG… ¿y cargador ampliado?</w:t>
      </w:r>
    </w:p>
    <w:p w14:paraId="4579FBF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Observa a los dos sujetos y con la primera arma que robo le da señales para que se tire al suelo.</w:t>
      </w:r>
    </w:p>
    <w:p w14:paraId="73C36C8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esta son armas muy caras, no cualquiera les daría estas armas a estúpidos como ustedes…</w:t>
      </w:r>
    </w:p>
    <w:p w14:paraId="2B2722F4" w14:textId="19C1244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Armas modificadas, simples armas como una USP modificada con tantos </w:t>
      </w:r>
      <w:r w:rsidR="00B14B9B">
        <w:rPr>
          <w:rFonts w:ascii="Arial" w:hAnsi="Arial" w:cs="Arial"/>
          <w:b/>
          <w:bCs/>
          <w:sz w:val="24"/>
          <w:szCs w:val="24"/>
          <w:lang w:val="es-AR"/>
        </w:rPr>
        <w:t xml:space="preserve">los </w:t>
      </w:r>
      <w:r w:rsidRPr="003778EF">
        <w:rPr>
          <w:rFonts w:ascii="Arial" w:hAnsi="Arial" w:cs="Arial"/>
          <w:b/>
          <w:bCs/>
          <w:sz w:val="24"/>
          <w:szCs w:val="24"/>
          <w:lang w:val="es-AR"/>
        </w:rPr>
        <w:t>accesorios no son fáciles de conseguir, mucho menos gente con pocos recursos tendría tantas armas y de buena calidad.</w:t>
      </w:r>
    </w:p>
    <w:p w14:paraId="1774AF3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 Niño estúpido de mierda. Te vamos a matar, no tienes idea de lo que haces.</w:t>
      </w:r>
    </w:p>
    <w:p w14:paraId="7272191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guarda la primera arma y habla mientras se agacha hacia el hombre.</w:t>
      </w:r>
    </w:p>
    <w:p w14:paraId="1E39278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si lo se</w:t>
      </w:r>
    </w:p>
    <w:p w14:paraId="11AD307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el cargador ampliado golpea la cabeza del sujeto dejándolo completamente inconsciente. </w:t>
      </w:r>
    </w:p>
    <w:p w14:paraId="3C2A273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adelanta y piza con todas sus fuerzas al otro sujeto y luego murmura.</w:t>
      </w:r>
    </w:p>
    <w:p w14:paraId="382E5F5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-Estoy adentrándome a la boca del lobo… –Se agacha para revisar los bolsillos de ambos sujetos y prosigue– Sabiendo como terminara…</w:t>
      </w:r>
    </w:p>
    <w:p w14:paraId="660C4C9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Una radio, cartuchos de la USP modificada y la UZI alterada.</w:t>
      </w:r>
    </w:p>
    <w:p w14:paraId="00E341B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UZI de 9mm también esta modificada. Esto no es nada barato. Además, son de dos países distintos, una americana y la otra israelita. No tiene sentido ver armas de este estilo muy seguido. Estos sujetos están bien patrocinados o algo por el estilo. </w:t>
      </w:r>
    </w:p>
    <w:p w14:paraId="295C721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guarda los cartuchos extras y se coloca el radio auricular en su oído izquierdo.</w:t>
      </w:r>
    </w:p>
    <w:p w14:paraId="5A9235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 por lo menos ya tengo con que protegerme.</w:t>
      </w:r>
    </w:p>
    <w:p w14:paraId="36299CF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levanta su mano derecha y la sostiene.</w:t>
      </w:r>
    </w:p>
    <w:p w14:paraId="757795E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(-Que raro… ahora que tengo armas mi mano no tiembla tanto…)</w:t>
      </w:r>
    </w:p>
    <w:p w14:paraId="07BFC26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su mano con fuerza y la estrecha en un gran y pesado puño. Su mirada se encuentra más calmada, aunque su rostro aun suda un poco por el dolor de su brazo aun desangrándose lentamente.</w:t>
      </w:r>
    </w:p>
    <w:p w14:paraId="62909A8A" w14:textId="091F2C0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intento evadir a los sujetos lo más posible. No está en condiciones de pelear o armar un alboroto. Personas inocentes aún se encuentran en </w:t>
      </w:r>
      <w:r w:rsidR="002D78B6">
        <w:rPr>
          <w:rFonts w:ascii="Arial" w:hAnsi="Arial" w:cs="Arial"/>
          <w:b/>
          <w:bCs/>
          <w:sz w:val="24"/>
          <w:szCs w:val="24"/>
          <w:lang w:val="es-AR"/>
        </w:rPr>
        <w:t>la Academia</w:t>
      </w:r>
      <w:r w:rsidRPr="003778EF">
        <w:rPr>
          <w:rFonts w:ascii="Arial" w:hAnsi="Arial" w:cs="Arial"/>
          <w:b/>
          <w:bCs/>
          <w:sz w:val="24"/>
          <w:szCs w:val="24"/>
          <w:lang w:val="es-AR"/>
        </w:rPr>
        <w:t xml:space="preserve"> y podrían salir gravemente heridas si no camina con cuidado.</w:t>
      </w:r>
    </w:p>
    <w:p w14:paraId="60858CC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Evadirlos escondiéndose entre las aulas y abriéndose paso entre las ventanas le ayudo a evitar a la mayoría de los sujetos armados.</w:t>
      </w:r>
    </w:p>
    <w:p w14:paraId="7E7696A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el radio de su oído podía oír todo lo que los sujetos hablaban, también escucho algunas palabras que lo extraño completamente mientras se encontraba pasando con cuidado de salón a salón por fuera de las ventanas.</w:t>
      </w:r>
    </w:p>
    <w:p w14:paraId="267EF8F0" w14:textId="420DE43E" w:rsidR="00897730" w:rsidRPr="003778EF" w:rsidRDefault="00B14B9B" w:rsidP="00712854">
      <w:pPr>
        <w:spacing w:line="360" w:lineRule="auto"/>
        <w:rPr>
          <w:rFonts w:ascii="Arial" w:hAnsi="Arial" w:cs="Arial"/>
          <w:b/>
          <w:bCs/>
          <w:sz w:val="24"/>
          <w:szCs w:val="24"/>
          <w:lang w:val="es-AR"/>
        </w:rPr>
      </w:pPr>
      <w:r>
        <w:rPr>
          <w:rFonts w:ascii="Arial" w:hAnsi="Arial" w:cs="Arial"/>
          <w:b/>
          <w:bCs/>
          <w:sz w:val="24"/>
          <w:szCs w:val="24"/>
          <w:lang w:val="es-AR"/>
        </w:rPr>
        <w:t>“</w:t>
      </w:r>
      <w:r w:rsidR="00897730" w:rsidRPr="003778EF">
        <w:rPr>
          <w:rFonts w:ascii="Arial" w:hAnsi="Arial" w:cs="Arial"/>
          <w:b/>
          <w:bCs/>
          <w:sz w:val="24"/>
          <w:szCs w:val="24"/>
          <w:lang w:val="es-AR"/>
        </w:rPr>
        <w:t xml:space="preserve">Hospital </w:t>
      </w:r>
      <w:proofErr w:type="spellStart"/>
      <w:r w:rsidR="00897730" w:rsidRPr="003778EF">
        <w:rPr>
          <w:rFonts w:ascii="Arial" w:hAnsi="Arial" w:cs="Arial"/>
          <w:b/>
          <w:bCs/>
          <w:sz w:val="24"/>
          <w:szCs w:val="24"/>
          <w:lang w:val="es-AR"/>
        </w:rPr>
        <w:t>Mercy</w:t>
      </w:r>
      <w:proofErr w:type="spellEnd"/>
      <w:r w:rsidR="00897730" w:rsidRPr="003778EF">
        <w:rPr>
          <w:rFonts w:ascii="Arial" w:hAnsi="Arial" w:cs="Arial"/>
          <w:b/>
          <w:bCs/>
          <w:sz w:val="24"/>
          <w:szCs w:val="24"/>
          <w:lang w:val="es-AR"/>
        </w:rPr>
        <w:t xml:space="preserve"> cubierto y preparado para seguir órdenes. Estaremos atentos por si algo sucede, confirmen cuando el resto estén listos.</w:t>
      </w:r>
      <w:r>
        <w:rPr>
          <w:rFonts w:ascii="Arial" w:hAnsi="Arial" w:cs="Arial"/>
          <w:b/>
          <w:bCs/>
          <w:sz w:val="24"/>
          <w:szCs w:val="24"/>
          <w:lang w:val="es-AR"/>
        </w:rPr>
        <w:t>”</w:t>
      </w:r>
    </w:p>
    <w:p w14:paraId="7020C85B" w14:textId="06A7931D" w:rsidR="00897730" w:rsidRPr="003778EF" w:rsidRDefault="00B14B9B" w:rsidP="00712854">
      <w:pPr>
        <w:spacing w:line="360" w:lineRule="auto"/>
        <w:rPr>
          <w:rFonts w:ascii="Arial" w:hAnsi="Arial" w:cs="Arial"/>
          <w:b/>
          <w:bCs/>
          <w:sz w:val="24"/>
          <w:szCs w:val="24"/>
          <w:lang w:val="es-AR"/>
        </w:rPr>
      </w:pPr>
      <w:r>
        <w:rPr>
          <w:rFonts w:ascii="Arial" w:hAnsi="Arial" w:cs="Arial"/>
          <w:b/>
          <w:bCs/>
          <w:sz w:val="24"/>
          <w:szCs w:val="24"/>
          <w:lang w:val="es-AR"/>
        </w:rPr>
        <w:t>“</w:t>
      </w:r>
      <w:r w:rsidR="00897730" w:rsidRPr="003778EF">
        <w:rPr>
          <w:rFonts w:ascii="Arial" w:hAnsi="Arial" w:cs="Arial"/>
          <w:b/>
          <w:bCs/>
          <w:sz w:val="24"/>
          <w:szCs w:val="24"/>
          <w:lang w:val="es-AR"/>
        </w:rPr>
        <w:t xml:space="preserve">Claro… estamos con algunos inconvenientes en </w:t>
      </w:r>
      <w:r w:rsidR="002D78B6">
        <w:rPr>
          <w:rFonts w:ascii="Arial" w:hAnsi="Arial" w:cs="Arial"/>
          <w:b/>
          <w:bCs/>
          <w:sz w:val="24"/>
          <w:szCs w:val="24"/>
          <w:lang w:val="es-AR"/>
        </w:rPr>
        <w:t>la Academia</w:t>
      </w:r>
      <w:r w:rsidR="00897730" w:rsidRPr="003778EF">
        <w:rPr>
          <w:rFonts w:ascii="Arial" w:hAnsi="Arial" w:cs="Arial"/>
          <w:b/>
          <w:bCs/>
          <w:sz w:val="24"/>
          <w:szCs w:val="24"/>
          <w:lang w:val="es-AR"/>
        </w:rPr>
        <w:t xml:space="preserve"> C.F.G, el jefe esta con la presidenta estudiantil y algunos rehenes sacando información.</w:t>
      </w:r>
      <w:r>
        <w:rPr>
          <w:rFonts w:ascii="Arial" w:hAnsi="Arial" w:cs="Arial"/>
          <w:b/>
          <w:bCs/>
          <w:sz w:val="24"/>
          <w:szCs w:val="24"/>
          <w:lang w:val="es-AR"/>
        </w:rPr>
        <w:t>”</w:t>
      </w:r>
    </w:p>
    <w:p w14:paraId="34B33B9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B02563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Oziel apenas puede mantener equilibro y esta clase de información lo inquieta más haciendo que sus movimientos sean un poco errantes. </w:t>
      </w:r>
    </w:p>
    <w:p w14:paraId="03B1681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 es malo… ya las encontraron.</w:t>
      </w:r>
    </w:p>
    <w:p w14:paraId="47F2655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brazo malherido empieza a esparcir el dolor por todo su cuerpo.</w:t>
      </w:r>
    </w:p>
    <w:p w14:paraId="392581AF" w14:textId="14CDF41B" w:rsidR="00897730" w:rsidRPr="003778EF" w:rsidRDefault="00B56EBA"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897730" w:rsidRPr="003778EF">
        <w:rPr>
          <w:rFonts w:ascii="Arial" w:hAnsi="Arial" w:cs="Arial"/>
          <w:b/>
          <w:bCs/>
          <w:sz w:val="24"/>
          <w:szCs w:val="24"/>
          <w:lang w:val="es-AR"/>
        </w:rPr>
        <w:t xml:space="preserve">-Ya no puedo moverme por aquí, será mejor que entre antes que me caiga. </w:t>
      </w:r>
      <w:r w:rsidRPr="003778EF">
        <w:rPr>
          <w:rFonts w:ascii="Arial" w:hAnsi="Arial" w:cs="Arial"/>
          <w:b/>
          <w:bCs/>
          <w:sz w:val="24"/>
          <w:szCs w:val="24"/>
          <w:lang w:val="es-AR"/>
        </w:rPr>
        <w:t>Si me caigo d</w:t>
      </w:r>
      <w:r w:rsidR="00897730" w:rsidRPr="003778EF">
        <w:rPr>
          <w:rFonts w:ascii="Arial" w:hAnsi="Arial" w:cs="Arial"/>
          <w:b/>
          <w:bCs/>
          <w:sz w:val="24"/>
          <w:szCs w:val="24"/>
          <w:lang w:val="es-AR"/>
        </w:rPr>
        <w:t>esde esta altura dudo salir con vida.</w:t>
      </w:r>
      <w:r w:rsidRPr="003778EF">
        <w:rPr>
          <w:rFonts w:ascii="Arial" w:hAnsi="Arial" w:cs="Arial"/>
          <w:b/>
          <w:bCs/>
          <w:sz w:val="24"/>
          <w:szCs w:val="24"/>
          <w:lang w:val="es-AR"/>
        </w:rPr>
        <w:t>)</w:t>
      </w:r>
    </w:p>
    <w:p w14:paraId="6EECE55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exhausto entra a una de las aulas y se tumba de rodillas. Su respiración agitada, la transpiración de todo su cuerpo y sus ojos llenos de dolor solo muestran que está llegando a su límite más rápido de lo usual.</w:t>
      </w:r>
    </w:p>
    <w:p w14:paraId="1126775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(-Todo mi cuerpo tiene un raro escalofrió… estoy transpirando, pero tengo mucho frio… tengo mucho sueño…)</w:t>
      </w:r>
    </w:p>
    <w:p w14:paraId="0BBC5A7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dientes rechinan y su brazo derecho golpea su pierna.</w:t>
      </w:r>
    </w:p>
    <w:p w14:paraId="53E61F6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es tiempo de ceder ante esto… sé que aun puedo, sé que aún me quedan energías…</w:t>
      </w:r>
    </w:p>
    <w:p w14:paraId="3E4F8C6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levanta.</w:t>
      </w:r>
    </w:p>
    <w:p w14:paraId="0CCA516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se encuentra derrumbándose de dolor rápidamente. </w:t>
      </w:r>
    </w:p>
    <w:p w14:paraId="48A13A7A" w14:textId="312F83A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sabe </w:t>
      </w:r>
      <w:r w:rsidR="00B56EBA" w:rsidRPr="003778EF">
        <w:rPr>
          <w:rFonts w:ascii="Arial" w:hAnsi="Arial" w:cs="Arial"/>
          <w:b/>
          <w:bCs/>
          <w:sz w:val="24"/>
          <w:szCs w:val="24"/>
          <w:lang w:val="es-AR"/>
        </w:rPr>
        <w:t xml:space="preserve">que, </w:t>
      </w:r>
      <w:r w:rsidRPr="003778EF">
        <w:rPr>
          <w:rFonts w:ascii="Arial" w:hAnsi="Arial" w:cs="Arial"/>
          <w:b/>
          <w:bCs/>
          <w:sz w:val="24"/>
          <w:szCs w:val="24"/>
          <w:lang w:val="es-AR"/>
        </w:rPr>
        <w:t>si cede al más mínimo desgaste, su cuerpo no se volverá a levantar.</w:t>
      </w:r>
    </w:p>
    <w:p w14:paraId="6C4D294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Él no es un masoquista que el dolor lo inspira, sino que una sonrisa de una hermosa mujer llega a su mente una y otra vez.</w:t>
      </w:r>
    </w:p>
    <w:p w14:paraId="67360D5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abre lentamente las puertas del aula, mientras su ojo derecho revisa con mucho cuidado si encuentra una figura masculina con un arma modificada.</w:t>
      </w:r>
    </w:p>
    <w:p w14:paraId="1FA9CBFF" w14:textId="09322FF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 no encontrar a nadie, </w:t>
      </w:r>
      <w:r w:rsidR="00B56EBA" w:rsidRPr="003778EF">
        <w:rPr>
          <w:rFonts w:ascii="Arial" w:hAnsi="Arial" w:cs="Arial"/>
          <w:b/>
          <w:bCs/>
          <w:sz w:val="24"/>
          <w:szCs w:val="24"/>
          <w:lang w:val="es-AR"/>
        </w:rPr>
        <w:t xml:space="preserve">sale y </w:t>
      </w:r>
      <w:r w:rsidRPr="003778EF">
        <w:rPr>
          <w:rFonts w:ascii="Arial" w:hAnsi="Arial" w:cs="Arial"/>
          <w:b/>
          <w:bCs/>
          <w:sz w:val="24"/>
          <w:szCs w:val="24"/>
          <w:lang w:val="es-AR"/>
        </w:rPr>
        <w:t xml:space="preserve">camina hacia la derecha, hacia las escaleras del </w:t>
      </w:r>
      <w:r w:rsidR="00B56EBA" w:rsidRPr="003778EF">
        <w:rPr>
          <w:rFonts w:ascii="Arial" w:hAnsi="Arial" w:cs="Arial"/>
          <w:b/>
          <w:bCs/>
          <w:sz w:val="24"/>
          <w:szCs w:val="24"/>
          <w:lang w:val="es-AR"/>
        </w:rPr>
        <w:t>segundo</w:t>
      </w:r>
      <w:r w:rsidRPr="003778EF">
        <w:rPr>
          <w:rFonts w:ascii="Arial" w:hAnsi="Arial" w:cs="Arial"/>
          <w:b/>
          <w:bCs/>
          <w:sz w:val="24"/>
          <w:szCs w:val="24"/>
          <w:lang w:val="es-AR"/>
        </w:rPr>
        <w:t xml:space="preserve"> piso.</w:t>
      </w:r>
    </w:p>
    <w:p w14:paraId="5003BA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Pasos firmes se escuchan caminando de un lado al otro.</w:t>
      </w:r>
    </w:p>
    <w:p w14:paraId="3A24D08F" w14:textId="7E597EB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(-Hay más personas en el </w:t>
      </w:r>
      <w:r w:rsidR="00B56EBA" w:rsidRPr="003778EF">
        <w:rPr>
          <w:rFonts w:ascii="Arial" w:hAnsi="Arial" w:cs="Arial"/>
          <w:b/>
          <w:bCs/>
          <w:sz w:val="24"/>
          <w:szCs w:val="24"/>
          <w:lang w:val="es-AR"/>
        </w:rPr>
        <w:t>segundo</w:t>
      </w:r>
      <w:r w:rsidRPr="003778EF">
        <w:rPr>
          <w:rFonts w:ascii="Arial" w:hAnsi="Arial" w:cs="Arial"/>
          <w:b/>
          <w:bCs/>
          <w:sz w:val="24"/>
          <w:szCs w:val="24"/>
          <w:lang w:val="es-AR"/>
        </w:rPr>
        <w:t xml:space="preserve"> piso…)</w:t>
      </w:r>
    </w:p>
    <w:p w14:paraId="3161C5BB" w14:textId="2CA17692" w:rsidR="00897730" w:rsidRPr="003778EF" w:rsidRDefault="000F09EF" w:rsidP="00712854">
      <w:pPr>
        <w:spacing w:line="360" w:lineRule="auto"/>
        <w:rPr>
          <w:rFonts w:ascii="Arial" w:hAnsi="Arial" w:cs="Arial"/>
          <w:b/>
          <w:bCs/>
          <w:sz w:val="24"/>
          <w:szCs w:val="24"/>
          <w:lang w:val="es-AR"/>
        </w:rPr>
      </w:pPr>
      <w:r>
        <w:rPr>
          <w:rFonts w:ascii="Arial" w:hAnsi="Arial" w:cs="Arial"/>
          <w:b/>
          <w:bCs/>
          <w:sz w:val="24"/>
          <w:szCs w:val="24"/>
          <w:lang w:val="es-AR"/>
        </w:rPr>
        <w:t>A</w:t>
      </w:r>
      <w:r w:rsidR="00897730" w:rsidRPr="003778EF">
        <w:rPr>
          <w:rFonts w:ascii="Arial" w:hAnsi="Arial" w:cs="Arial"/>
          <w:b/>
          <w:bCs/>
          <w:sz w:val="24"/>
          <w:szCs w:val="24"/>
          <w:lang w:val="es-AR"/>
        </w:rPr>
        <w:t xml:space="preserve">soma su celular por la esquina de las escaleras hacia los pasillos del </w:t>
      </w:r>
      <w:r w:rsidR="00B56EBA" w:rsidRPr="003778EF">
        <w:rPr>
          <w:rFonts w:ascii="Arial" w:hAnsi="Arial" w:cs="Arial"/>
          <w:b/>
          <w:bCs/>
          <w:sz w:val="24"/>
          <w:szCs w:val="24"/>
          <w:lang w:val="es-AR"/>
        </w:rPr>
        <w:t>segundo</w:t>
      </w:r>
      <w:r w:rsidR="00897730" w:rsidRPr="003778EF">
        <w:rPr>
          <w:rFonts w:ascii="Arial" w:hAnsi="Arial" w:cs="Arial"/>
          <w:b/>
          <w:bCs/>
          <w:sz w:val="24"/>
          <w:szCs w:val="24"/>
          <w:lang w:val="es-AR"/>
        </w:rPr>
        <w:t xml:space="preserve"> piso.</w:t>
      </w:r>
    </w:p>
    <w:p w14:paraId="0EEB713A" w14:textId="494E994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pasos del segundo hombre se escucharon por el aula de ingeniería mecánica, tengo tiempo.</w:t>
      </w:r>
      <w:r w:rsidR="000F09EF">
        <w:rPr>
          <w:rFonts w:ascii="Arial" w:hAnsi="Arial" w:cs="Arial"/>
          <w:b/>
          <w:bCs/>
          <w:sz w:val="24"/>
          <w:szCs w:val="24"/>
          <w:lang w:val="es-AR"/>
        </w:rPr>
        <w:t>)</w:t>
      </w:r>
    </w:p>
    <w:p w14:paraId="2748D1F4" w14:textId="74092090" w:rsidR="00534871"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examina completamente al sujeto. Se encuentra un poco suelto observando por la ventana hacia el patio de la </w:t>
      </w:r>
      <w:r w:rsidR="00640EBD">
        <w:rPr>
          <w:rFonts w:ascii="Arial" w:hAnsi="Arial" w:cs="Arial"/>
          <w:b/>
          <w:bCs/>
          <w:sz w:val="24"/>
          <w:szCs w:val="24"/>
          <w:lang w:val="es-AR"/>
        </w:rPr>
        <w:t>Academia</w:t>
      </w:r>
      <w:r w:rsidRPr="003778EF">
        <w:rPr>
          <w:rFonts w:ascii="Arial" w:hAnsi="Arial" w:cs="Arial"/>
          <w:b/>
          <w:bCs/>
          <w:sz w:val="24"/>
          <w:szCs w:val="24"/>
          <w:lang w:val="es-AR"/>
        </w:rPr>
        <w:t>.</w:t>
      </w:r>
    </w:p>
    <w:p w14:paraId="2FAB4858" w14:textId="122EBE6F" w:rsidR="00534871"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Cuando este deja de observar y prosigue patrullando, Oziel sin titubear empieza a caminar rápida y silenciosamente hacia el para una emboscada.</w:t>
      </w:r>
    </w:p>
    <w:p w14:paraId="5FDD00C2" w14:textId="264C56D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pasos del joven se </w:t>
      </w:r>
      <w:proofErr w:type="spellStart"/>
      <w:r w:rsidRPr="003778EF">
        <w:rPr>
          <w:rFonts w:ascii="Arial" w:hAnsi="Arial" w:cs="Arial"/>
          <w:b/>
          <w:bCs/>
          <w:sz w:val="24"/>
          <w:szCs w:val="24"/>
          <w:lang w:val="es-AR"/>
        </w:rPr>
        <w:t>descoordinaron</w:t>
      </w:r>
      <w:proofErr w:type="spellEnd"/>
      <w:r w:rsidRPr="003778EF">
        <w:rPr>
          <w:rFonts w:ascii="Arial" w:hAnsi="Arial" w:cs="Arial"/>
          <w:b/>
          <w:bCs/>
          <w:sz w:val="24"/>
          <w:szCs w:val="24"/>
          <w:lang w:val="es-AR"/>
        </w:rPr>
        <w:t xml:space="preserve"> de su sigilo. Sus pies descalzos desencadenaron más ruido, haciendo que el sujeto al que planeaba atacar por detrás se percatara de que alguien estaba detrás de él.</w:t>
      </w:r>
    </w:p>
    <w:p w14:paraId="3C72F68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Olvida completamente por un instante el dolor, toda su adrenalina se dispara rápidamente en rápidos y precisos movimientos.</w:t>
      </w:r>
    </w:p>
    <w:p w14:paraId="21679F8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con el casco se voltea rápidamente con su arma automática.</w:t>
      </w:r>
    </w:p>
    <w:p w14:paraId="1F5F269B" w14:textId="6973954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sidR="00534871" w:rsidRPr="003778EF">
        <w:rPr>
          <w:rFonts w:ascii="Arial" w:hAnsi="Arial" w:cs="Arial"/>
          <w:b/>
          <w:bCs/>
          <w:sz w:val="24"/>
          <w:szCs w:val="24"/>
          <w:lang w:val="es-AR"/>
        </w:rPr>
        <w:t xml:space="preserve">le sujeta la mano </w:t>
      </w:r>
      <w:r w:rsidRPr="003778EF">
        <w:rPr>
          <w:rFonts w:ascii="Arial" w:hAnsi="Arial" w:cs="Arial"/>
          <w:b/>
          <w:bCs/>
          <w:sz w:val="24"/>
          <w:szCs w:val="24"/>
          <w:lang w:val="es-AR"/>
        </w:rPr>
        <w:t>y con su mano izquierda golpea el brazo para desequilibrar la mano y quitarle el arma.</w:t>
      </w:r>
    </w:p>
    <w:p w14:paraId="2058BCC3"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Que?</w:t>
      </w:r>
    </w:p>
    <w:p w14:paraId="074E3E0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Movimientos raros para un simple estudiante. Movimientos que no cualquier joven tendría que saber, pero por sus palabras anterior mente dichas fueron que “él no es la primera vez que hace este tipo de cosas por alguien”.</w:t>
      </w:r>
    </w:p>
    <w:p w14:paraId="5FADC34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del casco reacciona molesto ante el golpe y suelta el arma, pero sus intenciones no se detienen ahí, se quita el casco con su otra mano y se la arroja al chico intentando cegarlo levemente para que no le dispare.</w:t>
      </w:r>
    </w:p>
    <w:p w14:paraId="282901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vez cegado, el sujeto golpea a Oziel en el rostro con su mano derecha.</w:t>
      </w:r>
    </w:p>
    <w:p w14:paraId="481E6C9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-Maldito niño estúpido…</w:t>
      </w:r>
    </w:p>
    <w:p w14:paraId="5238CF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levanta el arma y apunta rápidamente al brazo del sujeto.</w:t>
      </w:r>
    </w:p>
    <w:p w14:paraId="688B70E1" w14:textId="5F2BBF65" w:rsidR="00897730"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Intenta</w:t>
      </w:r>
      <w:r w:rsidR="00897730" w:rsidRPr="003778EF">
        <w:rPr>
          <w:rFonts w:ascii="Arial" w:hAnsi="Arial" w:cs="Arial"/>
          <w:b/>
          <w:bCs/>
          <w:sz w:val="24"/>
          <w:szCs w:val="24"/>
          <w:lang w:val="es-AR"/>
        </w:rPr>
        <w:t xml:space="preserve"> retroceder dos pasos para poder evitar los disparos, pero el chico nunca tuvo intención de disparar.</w:t>
      </w:r>
    </w:p>
    <w:p w14:paraId="487663E5" w14:textId="228B508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Sin disparar el arma se mueve hacia </w:t>
      </w:r>
      <w:r w:rsidR="00534871" w:rsidRPr="003778EF">
        <w:rPr>
          <w:rFonts w:ascii="Arial" w:hAnsi="Arial" w:cs="Arial"/>
          <w:b/>
          <w:bCs/>
          <w:sz w:val="24"/>
          <w:szCs w:val="24"/>
          <w:lang w:val="es-AR"/>
        </w:rPr>
        <w:t>é</w:t>
      </w:r>
      <w:r w:rsidRPr="003778EF">
        <w:rPr>
          <w:rFonts w:ascii="Arial" w:hAnsi="Arial" w:cs="Arial"/>
          <w:b/>
          <w:bCs/>
          <w:sz w:val="24"/>
          <w:szCs w:val="24"/>
          <w:lang w:val="es-AR"/>
        </w:rPr>
        <w:t>l con la parte inferior de su palma izquierda golpeando el tabique del sujeto.</w:t>
      </w:r>
    </w:p>
    <w:p w14:paraId="00E32136" w14:textId="5EC5DA3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la nariz rota y desangrándose, Oziel aprovecha a sujetar las piernas del sujeto y atraerlas hacia </w:t>
      </w:r>
      <w:r w:rsidR="00534871" w:rsidRPr="003778EF">
        <w:rPr>
          <w:rFonts w:ascii="Arial" w:hAnsi="Arial" w:cs="Arial"/>
          <w:b/>
          <w:bCs/>
          <w:sz w:val="24"/>
          <w:szCs w:val="24"/>
          <w:lang w:val="es-AR"/>
        </w:rPr>
        <w:t>é</w:t>
      </w:r>
      <w:r w:rsidRPr="003778EF">
        <w:rPr>
          <w:rFonts w:ascii="Arial" w:hAnsi="Arial" w:cs="Arial"/>
          <w:b/>
          <w:bCs/>
          <w:sz w:val="24"/>
          <w:szCs w:val="24"/>
          <w:lang w:val="es-AR"/>
        </w:rPr>
        <w:t>l para tumbarlo</w:t>
      </w:r>
      <w:r w:rsidR="000F09EF">
        <w:rPr>
          <w:rFonts w:ascii="Arial" w:hAnsi="Arial" w:cs="Arial"/>
          <w:b/>
          <w:bCs/>
          <w:sz w:val="24"/>
          <w:szCs w:val="24"/>
          <w:lang w:val="es-AR"/>
        </w:rPr>
        <w:t>.</w:t>
      </w:r>
      <w:r w:rsidRPr="003778EF">
        <w:rPr>
          <w:rFonts w:ascii="Arial" w:hAnsi="Arial" w:cs="Arial"/>
          <w:b/>
          <w:bCs/>
          <w:sz w:val="24"/>
          <w:szCs w:val="24"/>
          <w:lang w:val="es-AR"/>
        </w:rPr>
        <w:t xml:space="preserve"> </w:t>
      </w:r>
      <w:r w:rsidR="000F09EF">
        <w:rPr>
          <w:rFonts w:ascii="Arial" w:hAnsi="Arial" w:cs="Arial"/>
          <w:b/>
          <w:bCs/>
          <w:sz w:val="24"/>
          <w:szCs w:val="24"/>
          <w:lang w:val="es-AR"/>
        </w:rPr>
        <w:t>C</w:t>
      </w:r>
      <w:r w:rsidRPr="003778EF">
        <w:rPr>
          <w:rFonts w:ascii="Arial" w:hAnsi="Arial" w:cs="Arial"/>
          <w:b/>
          <w:bCs/>
          <w:sz w:val="24"/>
          <w:szCs w:val="24"/>
          <w:lang w:val="es-AR"/>
        </w:rPr>
        <w:t xml:space="preserve">on el cargador del arma golpea nuevamente la nariz del </w:t>
      </w:r>
      <w:r w:rsidR="00534871" w:rsidRPr="003778EF">
        <w:rPr>
          <w:rFonts w:ascii="Arial" w:hAnsi="Arial" w:cs="Arial"/>
          <w:b/>
          <w:bCs/>
          <w:sz w:val="24"/>
          <w:szCs w:val="24"/>
          <w:lang w:val="es-AR"/>
        </w:rPr>
        <w:t>sujeto,</w:t>
      </w:r>
      <w:r w:rsidRPr="003778EF">
        <w:rPr>
          <w:rFonts w:ascii="Arial" w:hAnsi="Arial" w:cs="Arial"/>
          <w:b/>
          <w:bCs/>
          <w:sz w:val="24"/>
          <w:szCs w:val="24"/>
          <w:lang w:val="es-AR"/>
        </w:rPr>
        <w:t xml:space="preserve"> pero esta vez lo deja inconsciente por la fuerza que aplico esta vez.</w:t>
      </w:r>
    </w:p>
    <w:p w14:paraId="247DC001" w14:textId="510386F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-Tengo que dejar… de enfrentar de esta manera a los sujetos</w:t>
      </w:r>
      <w:r w:rsidR="000F09EF">
        <w:rPr>
          <w:rFonts w:ascii="Arial" w:hAnsi="Arial" w:cs="Arial"/>
          <w:b/>
          <w:bCs/>
          <w:sz w:val="24"/>
          <w:szCs w:val="24"/>
          <w:lang w:val="es-AR"/>
        </w:rPr>
        <w:t>..</w:t>
      </w:r>
      <w:r w:rsidRPr="003778EF">
        <w:rPr>
          <w:rFonts w:ascii="Arial" w:hAnsi="Arial" w:cs="Arial"/>
          <w:b/>
          <w:bCs/>
          <w:sz w:val="24"/>
          <w:szCs w:val="24"/>
          <w:lang w:val="es-AR"/>
        </w:rPr>
        <w:t>.</w:t>
      </w:r>
    </w:p>
    <w:p w14:paraId="073BA05D" w14:textId="3C6E7F0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se arrodilla de golpe como si su cuerpo le estuviera advirtiendo que dejara de correr hacia el peligro, </w:t>
      </w:r>
      <w:r w:rsidR="00534871" w:rsidRPr="003778EF">
        <w:rPr>
          <w:rFonts w:ascii="Arial" w:hAnsi="Arial" w:cs="Arial"/>
          <w:b/>
          <w:bCs/>
          <w:sz w:val="24"/>
          <w:szCs w:val="24"/>
          <w:lang w:val="es-AR"/>
        </w:rPr>
        <w:t xml:space="preserve">el resto de su cuerpo también cede ante el </w:t>
      </w:r>
      <w:r w:rsidR="00490A55" w:rsidRPr="003778EF">
        <w:rPr>
          <w:rFonts w:ascii="Arial" w:hAnsi="Arial" w:cs="Arial"/>
          <w:b/>
          <w:bCs/>
          <w:sz w:val="24"/>
          <w:szCs w:val="24"/>
          <w:lang w:val="es-AR"/>
        </w:rPr>
        <w:t>cansancio,</w:t>
      </w:r>
      <w:r w:rsidR="00534871" w:rsidRPr="003778EF">
        <w:rPr>
          <w:rFonts w:ascii="Arial" w:hAnsi="Arial" w:cs="Arial"/>
          <w:b/>
          <w:bCs/>
          <w:sz w:val="24"/>
          <w:szCs w:val="24"/>
          <w:lang w:val="es-AR"/>
        </w:rPr>
        <w:t xml:space="preserve"> pero sus manos golpean firme el suelo para mantenerse cuerdo y no caer por completo.</w:t>
      </w:r>
    </w:p>
    <w:p w14:paraId="1583BF0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brillo de sus ojos se perdía de a poco. La transpiración pasa sobre sus cejas y golpean el suelo como un grifo en malas condiciones. Su respiración es más constante a la agitación.</w:t>
      </w:r>
    </w:p>
    <w:p w14:paraId="7A444A5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Algunos pasos firmes se escuchan detrás de él.</w:t>
      </w:r>
    </w:p>
    <w:p w14:paraId="28E3F4A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C2DB090" w14:textId="51D55F4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w:t>
      </w:r>
      <w:r w:rsidR="00AB0AD8" w:rsidRPr="003778EF">
        <w:rPr>
          <w:rFonts w:ascii="Arial" w:hAnsi="Arial" w:cs="Arial"/>
          <w:b/>
          <w:bCs/>
          <w:sz w:val="24"/>
          <w:szCs w:val="24"/>
          <w:lang w:val="es-AR"/>
        </w:rPr>
        <w:t>respirando</w:t>
      </w:r>
      <w:r w:rsidRPr="003778EF">
        <w:rPr>
          <w:rFonts w:ascii="Arial" w:hAnsi="Arial" w:cs="Arial"/>
          <w:b/>
          <w:bCs/>
          <w:sz w:val="24"/>
          <w:szCs w:val="24"/>
          <w:lang w:val="es-AR"/>
        </w:rPr>
        <w:t>, el chico se levanta y antes de mover al sujeto dentro del aula, guarda su arma</w:t>
      </w:r>
      <w:r w:rsidR="00534871" w:rsidRPr="003778EF">
        <w:rPr>
          <w:rFonts w:ascii="Arial" w:hAnsi="Arial" w:cs="Arial"/>
          <w:b/>
          <w:bCs/>
          <w:sz w:val="24"/>
          <w:szCs w:val="24"/>
          <w:lang w:val="es-AR"/>
        </w:rPr>
        <w:t xml:space="preserve"> mientras que el arma del sujeto</w:t>
      </w:r>
      <w:r w:rsidRPr="003778EF">
        <w:rPr>
          <w:rFonts w:ascii="Arial" w:hAnsi="Arial" w:cs="Arial"/>
          <w:b/>
          <w:bCs/>
          <w:sz w:val="24"/>
          <w:szCs w:val="24"/>
          <w:lang w:val="es-AR"/>
        </w:rPr>
        <w:t xml:space="preserve"> la lanza por la ventana.</w:t>
      </w:r>
    </w:p>
    <w:p w14:paraId="0FDB74D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(-Ca-Camina directo sin revisar por favor…)</w:t>
      </w:r>
    </w:p>
    <w:p w14:paraId="711EC8A7" w14:textId="1DDFD73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y mente de Oziel ya pedían un respiro</w:t>
      </w:r>
      <w:r w:rsidR="00AB0AD8" w:rsidRPr="003778EF">
        <w:rPr>
          <w:rFonts w:ascii="Arial" w:hAnsi="Arial" w:cs="Arial"/>
          <w:b/>
          <w:bCs/>
          <w:sz w:val="24"/>
          <w:szCs w:val="24"/>
          <w:lang w:val="es-AR"/>
        </w:rPr>
        <w:t xml:space="preserve"> por favor</w:t>
      </w:r>
      <w:r w:rsidRPr="003778EF">
        <w:rPr>
          <w:rFonts w:ascii="Arial" w:hAnsi="Arial" w:cs="Arial"/>
          <w:b/>
          <w:bCs/>
          <w:sz w:val="24"/>
          <w:szCs w:val="24"/>
          <w:lang w:val="es-AR"/>
        </w:rPr>
        <w:t xml:space="preserve">. En cambio, </w:t>
      </w:r>
      <w:r w:rsidR="00AB0AD8" w:rsidRPr="003778EF">
        <w:rPr>
          <w:rFonts w:ascii="Arial" w:hAnsi="Arial" w:cs="Arial"/>
          <w:b/>
          <w:bCs/>
          <w:sz w:val="24"/>
          <w:szCs w:val="24"/>
          <w:lang w:val="es-AR"/>
        </w:rPr>
        <w:t>é</w:t>
      </w:r>
      <w:r w:rsidRPr="003778EF">
        <w:rPr>
          <w:rFonts w:ascii="Arial" w:hAnsi="Arial" w:cs="Arial"/>
          <w:b/>
          <w:bCs/>
          <w:sz w:val="24"/>
          <w:szCs w:val="24"/>
          <w:lang w:val="es-AR"/>
        </w:rPr>
        <w:t>l seguiría caminando hasta que el brillo de sus ojos se perdiese con el color de su piel, que de a poco se empieza a notar la pérdida de sangre que la herida de su brazo está causando.</w:t>
      </w:r>
    </w:p>
    <w:p w14:paraId="4504995E"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Víctor?... Víctor…</w:t>
      </w:r>
    </w:p>
    <w:p w14:paraId="5C7C77C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(-Víctor está bien, solo vete… vete por </w:t>
      </w:r>
      <w:proofErr w:type="spellStart"/>
      <w:r w:rsidRPr="003778EF">
        <w:rPr>
          <w:rFonts w:ascii="Arial" w:hAnsi="Arial" w:cs="Arial"/>
          <w:b/>
          <w:bCs/>
          <w:sz w:val="24"/>
          <w:szCs w:val="24"/>
          <w:lang w:val="es-AR"/>
        </w:rPr>
        <w:t>fav</w:t>
      </w:r>
      <w:proofErr w:type="spellEnd"/>
      <w:r w:rsidRPr="003778EF">
        <w:rPr>
          <w:rFonts w:ascii="Arial" w:hAnsi="Arial" w:cs="Arial"/>
          <w:b/>
          <w:bCs/>
          <w:sz w:val="24"/>
          <w:szCs w:val="24"/>
          <w:lang w:val="es-AR"/>
        </w:rPr>
        <w:t>)</w:t>
      </w:r>
    </w:p>
    <w:p w14:paraId="2E0CC6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rechina sus dientes al recordar la mancha de sangre que dejo en el suelo. Se levanta y empieza a esconderse entre las mesas de la sala de química.</w:t>
      </w:r>
    </w:p>
    <w:p w14:paraId="1E6C3F27" w14:textId="77777777" w:rsidR="006E0E87" w:rsidRPr="003778EF" w:rsidRDefault="006E0E87" w:rsidP="006E0E87">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gotas de sangre en el suelo parecieran gotas rojas de cera de </w:t>
      </w:r>
      <w:r>
        <w:rPr>
          <w:rFonts w:ascii="Arial" w:hAnsi="Arial" w:cs="Arial"/>
          <w:b/>
          <w:bCs/>
          <w:sz w:val="24"/>
          <w:szCs w:val="24"/>
          <w:lang w:val="es-AR"/>
        </w:rPr>
        <w:t>una vela.</w:t>
      </w:r>
      <w:r w:rsidRPr="003778EF">
        <w:rPr>
          <w:rFonts w:ascii="Arial" w:hAnsi="Arial" w:cs="Arial"/>
          <w:b/>
          <w:bCs/>
          <w:sz w:val="24"/>
          <w:szCs w:val="24"/>
          <w:lang w:val="es-AR"/>
        </w:rPr>
        <w:t xml:space="preserve"> Algu</w:t>
      </w:r>
      <w:r>
        <w:rPr>
          <w:rFonts w:ascii="Arial" w:hAnsi="Arial" w:cs="Arial"/>
          <w:b/>
          <w:bCs/>
          <w:sz w:val="24"/>
          <w:szCs w:val="24"/>
          <w:lang w:val="es-AR"/>
        </w:rPr>
        <w:t xml:space="preserve">nas gotas también se encontraban corridas </w:t>
      </w:r>
      <w:r w:rsidRPr="003778EF">
        <w:rPr>
          <w:rFonts w:ascii="Arial" w:hAnsi="Arial" w:cs="Arial"/>
          <w:b/>
          <w:bCs/>
          <w:sz w:val="24"/>
          <w:szCs w:val="24"/>
          <w:lang w:val="es-AR"/>
        </w:rPr>
        <w:t>como el lápiz labial de una mujer</w:t>
      </w:r>
      <w:r>
        <w:rPr>
          <w:rFonts w:ascii="Arial" w:hAnsi="Arial" w:cs="Arial"/>
          <w:b/>
          <w:bCs/>
          <w:sz w:val="24"/>
          <w:szCs w:val="24"/>
          <w:lang w:val="es-AR"/>
        </w:rPr>
        <w:t xml:space="preserve"> marcando hacia el aula de química</w:t>
      </w:r>
      <w:r w:rsidRPr="003778EF">
        <w:rPr>
          <w:rFonts w:ascii="Arial" w:hAnsi="Arial" w:cs="Arial"/>
          <w:b/>
          <w:bCs/>
          <w:sz w:val="24"/>
          <w:szCs w:val="24"/>
          <w:lang w:val="es-AR"/>
        </w:rPr>
        <w:t>.</w:t>
      </w:r>
    </w:p>
    <w:p w14:paraId="209158D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w:t>
      </w:r>
    </w:p>
    <w:p w14:paraId="030A9B4F" w14:textId="5B23F69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quita el seguro al arma y observa las puertas del aula. Pareciera que ya no le importa quien viera su rostro</w:t>
      </w:r>
      <w:r w:rsidR="00AB0AD8" w:rsidRPr="003778EF">
        <w:rPr>
          <w:rFonts w:ascii="Arial" w:hAnsi="Arial" w:cs="Arial"/>
          <w:b/>
          <w:bCs/>
          <w:sz w:val="24"/>
          <w:szCs w:val="24"/>
          <w:lang w:val="es-AR"/>
        </w:rPr>
        <w:t xml:space="preserve"> por que</w:t>
      </w:r>
      <w:r w:rsidRPr="003778EF">
        <w:rPr>
          <w:rFonts w:ascii="Arial" w:hAnsi="Arial" w:cs="Arial"/>
          <w:b/>
          <w:bCs/>
          <w:sz w:val="24"/>
          <w:szCs w:val="24"/>
          <w:lang w:val="es-AR"/>
        </w:rPr>
        <w:t xml:space="preserve"> se quita el casco y lo deja con mucho cuidado en el suelo.</w:t>
      </w:r>
    </w:p>
    <w:p w14:paraId="48F4DFB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Lleva aspecto de hombre de seguridad, pelo rasurado y con rasgos americanos.</w:t>
      </w:r>
    </w:p>
    <w:p w14:paraId="753679C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pequeña grieta se abre entre la puerta. Los ojos del sujeto revisan de reojo por detrás de la pared y de la puerta antes de proseguir abriendo más. </w:t>
      </w:r>
    </w:p>
    <w:p w14:paraId="45EA5DB2" w14:textId="5F45528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la guardia en alto</w:t>
      </w:r>
      <w:r w:rsidR="00AB0AD8" w:rsidRPr="003778EF">
        <w:rPr>
          <w:rFonts w:ascii="Arial" w:hAnsi="Arial" w:cs="Arial"/>
          <w:b/>
          <w:bCs/>
          <w:sz w:val="24"/>
          <w:szCs w:val="24"/>
          <w:lang w:val="es-AR"/>
        </w:rPr>
        <w:t xml:space="preserve"> </w:t>
      </w:r>
      <w:r w:rsidRPr="003778EF">
        <w:rPr>
          <w:rFonts w:ascii="Arial" w:hAnsi="Arial" w:cs="Arial"/>
          <w:b/>
          <w:bCs/>
          <w:sz w:val="24"/>
          <w:szCs w:val="24"/>
          <w:lang w:val="es-AR"/>
        </w:rPr>
        <w:t>el sujeto sigue el rastro de sangre hasta encontrar el cuerpo de su compañero tumbado en el suelo con la nariz desangrándose.</w:t>
      </w:r>
    </w:p>
    <w:p w14:paraId="4B195B7E"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Víctor!</w:t>
      </w:r>
    </w:p>
    <w:p w14:paraId="26D7C4D8" w14:textId="550B432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Sin que pueda acercarse más a ayudar a</w:t>
      </w:r>
      <w:r w:rsidR="006E0E87">
        <w:rPr>
          <w:rFonts w:ascii="Arial" w:hAnsi="Arial" w:cs="Arial"/>
          <w:b/>
          <w:bCs/>
          <w:sz w:val="24"/>
          <w:szCs w:val="24"/>
          <w:lang w:val="es-AR"/>
        </w:rPr>
        <w:t xml:space="preserve"> su</w:t>
      </w:r>
      <w:r w:rsidRPr="003778EF">
        <w:rPr>
          <w:rFonts w:ascii="Arial" w:hAnsi="Arial" w:cs="Arial"/>
          <w:b/>
          <w:bCs/>
          <w:sz w:val="24"/>
          <w:szCs w:val="24"/>
          <w:lang w:val="es-AR"/>
        </w:rPr>
        <w:t xml:space="preserve"> compañero, un frio y metálico silenciador es colocado en la parte de atrás de su cabeza.</w:t>
      </w:r>
    </w:p>
    <w:p w14:paraId="3EA764AA" w14:textId="563EA9A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está muerto, pero tampoco está bien cómo puedes ver.</w:t>
      </w:r>
      <w:r w:rsidR="00AB0AD8" w:rsidRPr="003778EF">
        <w:rPr>
          <w:rFonts w:ascii="Arial" w:hAnsi="Arial" w:cs="Arial"/>
          <w:b/>
          <w:bCs/>
          <w:sz w:val="24"/>
          <w:szCs w:val="24"/>
          <w:lang w:val="es-AR"/>
        </w:rPr>
        <w:t xml:space="preserve"> Te voy a dar una opción que no le pude dar a él, suelta el arma y apártate por favor.</w:t>
      </w:r>
    </w:p>
    <w:p w14:paraId="36CDB190" w14:textId="0D0C3F8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se levanta</w:t>
      </w:r>
      <w:r w:rsidR="00AB0AD8" w:rsidRPr="003778EF">
        <w:rPr>
          <w:rFonts w:ascii="Arial" w:hAnsi="Arial" w:cs="Arial"/>
          <w:b/>
          <w:bCs/>
          <w:sz w:val="24"/>
          <w:szCs w:val="24"/>
          <w:lang w:val="es-AR"/>
        </w:rPr>
        <w:t xml:space="preserve"> lentamente</w:t>
      </w:r>
      <w:r w:rsidRPr="003778EF">
        <w:rPr>
          <w:rFonts w:ascii="Arial" w:hAnsi="Arial" w:cs="Arial"/>
          <w:b/>
          <w:bCs/>
          <w:sz w:val="24"/>
          <w:szCs w:val="24"/>
          <w:lang w:val="es-AR"/>
        </w:rPr>
        <w:t xml:space="preserve"> mientras su arma se tambalea en su dedo índice </w:t>
      </w:r>
      <w:r w:rsidR="00AB0AD8" w:rsidRPr="003778EF">
        <w:rPr>
          <w:rFonts w:ascii="Arial" w:hAnsi="Arial" w:cs="Arial"/>
          <w:b/>
          <w:bCs/>
          <w:sz w:val="24"/>
          <w:szCs w:val="24"/>
          <w:lang w:val="es-AR"/>
        </w:rPr>
        <w:t>mostrando</w:t>
      </w:r>
      <w:r w:rsidRPr="003778EF">
        <w:rPr>
          <w:rFonts w:ascii="Arial" w:hAnsi="Arial" w:cs="Arial"/>
          <w:b/>
          <w:bCs/>
          <w:sz w:val="24"/>
          <w:szCs w:val="24"/>
          <w:lang w:val="es-AR"/>
        </w:rPr>
        <w:t xml:space="preserve"> que acepta sus términos dejando caer el arma.</w:t>
      </w:r>
    </w:p>
    <w:p w14:paraId="0C21B90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-Bien… ahora solo…</w:t>
      </w:r>
    </w:p>
    <w:p w14:paraId="04C51C7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 sonido metálico resuena por el aula.</w:t>
      </w:r>
    </w:p>
    <w:p w14:paraId="18E1B48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5D895B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se extraña por el sonido metálico.</w:t>
      </w:r>
    </w:p>
    <w:p w14:paraId="00F33C3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había pateado el arma.</w:t>
      </w:r>
    </w:p>
    <w:p w14:paraId="0E598AB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Tan solo había descuidado al sujeto algunos segundos, pero esos segundos fueron más que suficientes para que perdiera terreno de control sobre el hombre.</w:t>
      </w:r>
    </w:p>
    <w:p w14:paraId="1C2BFABC" w14:textId="7A2E096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Había dejado caer el arma cerca de </w:t>
      </w:r>
      <w:r w:rsidR="00AB0AD8" w:rsidRPr="003778EF">
        <w:rPr>
          <w:rFonts w:ascii="Arial" w:hAnsi="Arial" w:cs="Arial"/>
          <w:b/>
          <w:bCs/>
          <w:sz w:val="24"/>
          <w:szCs w:val="24"/>
          <w:lang w:val="es-AR"/>
        </w:rPr>
        <w:t>é</w:t>
      </w:r>
      <w:r w:rsidRPr="003778EF">
        <w:rPr>
          <w:rFonts w:ascii="Arial" w:hAnsi="Arial" w:cs="Arial"/>
          <w:b/>
          <w:bCs/>
          <w:sz w:val="24"/>
          <w:szCs w:val="24"/>
          <w:lang w:val="es-AR"/>
        </w:rPr>
        <w:t>l para poder distraerlo con un sonido rápido. No pensó que funcionaria al cien por cien, pero al notar que de su vocabulario salieron las palabras, opciones y por favor, rápidamente se percató que no lo lastimaría sin motivos.</w:t>
      </w:r>
    </w:p>
    <w:p w14:paraId="5E3EB242" w14:textId="532C6A1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con complejo de hombre de seguridad se mueve con un giro de su cuerpo, con su mano izquierda guiando sus movimientos. Su palma toma con fuerza la muñeca de Oziel y aplica presión lo más posible, para completar su giro por completo golpea el arma con su mano derecha para sacarla de sus manos.</w:t>
      </w:r>
    </w:p>
    <w:p w14:paraId="264979C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fuerte presión en la muñeca le impide mantener el arma sujeta, una fuerte presión en los tendones de la muñeca hacen perder casi por completo la movilidad de sus dedos. </w:t>
      </w:r>
    </w:p>
    <w:p w14:paraId="6BD0FFA9" w14:textId="08D75B1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sujeto ha de tener unos 40 </w:t>
      </w:r>
      <w:r w:rsidR="000E7C7E" w:rsidRPr="003778EF">
        <w:rPr>
          <w:rFonts w:ascii="Arial" w:hAnsi="Arial" w:cs="Arial"/>
          <w:b/>
          <w:bCs/>
          <w:sz w:val="24"/>
          <w:szCs w:val="24"/>
          <w:lang w:val="es-AR"/>
        </w:rPr>
        <w:t>años</w:t>
      </w:r>
      <w:r w:rsidRPr="003778EF">
        <w:rPr>
          <w:rFonts w:ascii="Arial" w:hAnsi="Arial" w:cs="Arial"/>
          <w:b/>
          <w:bCs/>
          <w:sz w:val="24"/>
          <w:szCs w:val="24"/>
          <w:lang w:val="es-AR"/>
        </w:rPr>
        <w:t>, casi la mitad de Oziel, y con complejo de hombre de seguridad</w:t>
      </w:r>
      <w:r w:rsidR="00AB0AD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AB0AD8" w:rsidRPr="003778EF">
        <w:rPr>
          <w:rFonts w:ascii="Arial" w:hAnsi="Arial" w:cs="Arial"/>
          <w:b/>
          <w:bCs/>
          <w:sz w:val="24"/>
          <w:szCs w:val="24"/>
          <w:lang w:val="es-AR"/>
        </w:rPr>
        <w:t>A</w:t>
      </w:r>
      <w:r w:rsidRPr="003778EF">
        <w:rPr>
          <w:rFonts w:ascii="Arial" w:hAnsi="Arial" w:cs="Arial"/>
          <w:b/>
          <w:bCs/>
          <w:sz w:val="24"/>
          <w:szCs w:val="24"/>
          <w:lang w:val="es-AR"/>
        </w:rPr>
        <w:t xml:space="preserve">unque Oziel tenga un constante trabajo físico la diferencia de edad y de musculatura </w:t>
      </w:r>
      <w:r w:rsidR="006E0E87">
        <w:rPr>
          <w:rFonts w:ascii="Arial" w:hAnsi="Arial" w:cs="Arial"/>
          <w:b/>
          <w:bCs/>
          <w:sz w:val="24"/>
          <w:szCs w:val="24"/>
          <w:lang w:val="es-AR"/>
        </w:rPr>
        <w:t xml:space="preserve">de ambos </w:t>
      </w:r>
      <w:r w:rsidRPr="003778EF">
        <w:rPr>
          <w:rFonts w:ascii="Arial" w:hAnsi="Arial" w:cs="Arial"/>
          <w:b/>
          <w:bCs/>
          <w:sz w:val="24"/>
          <w:szCs w:val="24"/>
          <w:lang w:val="es-AR"/>
        </w:rPr>
        <w:t>es bastante.</w:t>
      </w:r>
    </w:p>
    <w:p w14:paraId="4BECDDB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su brazo derecho ya inclinado el sujeto aprovecha a golpear con su codo en el rostro a Oziel.</w:t>
      </w:r>
    </w:p>
    <w:p w14:paraId="5902C84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AC9AC2C"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Estúpido!</w:t>
      </w:r>
    </w:p>
    <w:p w14:paraId="05DEFB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Kha</w:t>
      </w:r>
      <w:proofErr w:type="spellEnd"/>
      <w:r w:rsidRPr="003778EF">
        <w:rPr>
          <w:rFonts w:ascii="Arial" w:hAnsi="Arial" w:cs="Arial"/>
          <w:b/>
          <w:bCs/>
          <w:sz w:val="24"/>
          <w:szCs w:val="24"/>
          <w:lang w:val="es-AR"/>
        </w:rPr>
        <w:t>!!</w:t>
      </w:r>
    </w:p>
    <w:p w14:paraId="5656324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-Si no estás dispuesto a matar no tendrías que dar opciones… en verdad eres patético, ¿es la primera vez que haces este tipo de cosas verdad?</w:t>
      </w:r>
    </w:p>
    <w:p w14:paraId="43D4AF1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-No… Es mi segunda vez…</w:t>
      </w:r>
    </w:p>
    <w:p w14:paraId="514D7CD0" w14:textId="68E8C58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con un paso firme detiene su caída. Su nariz desangrándose fue lo menos importante. Rápidamente retira la segunda arma y apunta al sujeto.</w:t>
      </w:r>
    </w:p>
    <w:p w14:paraId="24BA1CA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E99AB2" w14:textId="28AB1A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intenta ir po</w:t>
      </w:r>
      <w:r w:rsidR="00066AB8" w:rsidRPr="003778EF">
        <w:rPr>
          <w:rFonts w:ascii="Arial" w:hAnsi="Arial" w:cs="Arial"/>
          <w:b/>
          <w:bCs/>
          <w:sz w:val="24"/>
          <w:szCs w:val="24"/>
          <w:lang w:val="es-AR"/>
        </w:rPr>
        <w:t xml:space="preserve">r el arma que le quito a Oziel, se desliza por el suelo con sus rodillas y sujeta el arma. </w:t>
      </w:r>
      <w:r w:rsidRPr="003778EF">
        <w:rPr>
          <w:rFonts w:ascii="Arial" w:hAnsi="Arial" w:cs="Arial"/>
          <w:b/>
          <w:bCs/>
          <w:sz w:val="24"/>
          <w:szCs w:val="24"/>
          <w:lang w:val="es-AR"/>
        </w:rPr>
        <w:t xml:space="preserve"> </w:t>
      </w:r>
      <w:r w:rsidR="00066AB8" w:rsidRPr="003778EF">
        <w:rPr>
          <w:rFonts w:ascii="Arial" w:hAnsi="Arial" w:cs="Arial"/>
          <w:b/>
          <w:bCs/>
          <w:sz w:val="24"/>
          <w:szCs w:val="24"/>
          <w:lang w:val="es-AR"/>
        </w:rPr>
        <w:t xml:space="preserve">Luego que sujetara el arma firme se para y apuntar hacia el chico. </w:t>
      </w:r>
      <w:r w:rsidRPr="003778EF">
        <w:rPr>
          <w:rFonts w:ascii="Arial" w:hAnsi="Arial" w:cs="Arial"/>
          <w:b/>
          <w:bCs/>
          <w:sz w:val="24"/>
          <w:szCs w:val="24"/>
          <w:lang w:val="es-AR"/>
        </w:rPr>
        <w:t xml:space="preserve"> </w:t>
      </w:r>
    </w:p>
    <w:p w14:paraId="2E459AD2" w14:textId="77777777" w:rsidR="00066AB8"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Ambos apuntan a matar, el chico pierde un poco de </w:t>
      </w:r>
      <w:r w:rsidR="00066AB8" w:rsidRPr="003778EF">
        <w:rPr>
          <w:rFonts w:ascii="Arial" w:hAnsi="Arial" w:cs="Arial"/>
          <w:b/>
          <w:bCs/>
          <w:sz w:val="24"/>
          <w:szCs w:val="24"/>
          <w:lang w:val="es-AR"/>
        </w:rPr>
        <w:t xml:space="preserve">su </w:t>
      </w:r>
      <w:r w:rsidRPr="003778EF">
        <w:rPr>
          <w:rFonts w:ascii="Arial" w:hAnsi="Arial" w:cs="Arial"/>
          <w:b/>
          <w:bCs/>
          <w:sz w:val="24"/>
          <w:szCs w:val="24"/>
          <w:lang w:val="es-AR"/>
        </w:rPr>
        <w:t xml:space="preserve">cordura. </w:t>
      </w:r>
    </w:p>
    <w:p w14:paraId="26E04D59" w14:textId="60EBEEF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cansancio</w:t>
      </w:r>
      <w:r w:rsidR="00066AB8" w:rsidRPr="003778EF">
        <w:rPr>
          <w:rFonts w:ascii="Arial" w:hAnsi="Arial" w:cs="Arial"/>
          <w:b/>
          <w:bCs/>
          <w:sz w:val="24"/>
          <w:szCs w:val="24"/>
          <w:lang w:val="es-AR"/>
        </w:rPr>
        <w:t>,</w:t>
      </w:r>
      <w:r w:rsidRPr="003778EF">
        <w:rPr>
          <w:rFonts w:ascii="Arial" w:hAnsi="Arial" w:cs="Arial"/>
          <w:b/>
          <w:bCs/>
          <w:sz w:val="24"/>
          <w:szCs w:val="24"/>
          <w:lang w:val="es-AR"/>
        </w:rPr>
        <w:t xml:space="preserve"> e intentar mantenerse de pie solo lo llevan a un círculo de dolor y odio. Su cuerpo ya dejo de separar lo que está bien o lo que está mal, esas funciones de la cual el cerebro se tendría que encargar están </w:t>
      </w:r>
      <w:r w:rsidR="00066AB8" w:rsidRPr="003778EF">
        <w:rPr>
          <w:rFonts w:ascii="Arial" w:hAnsi="Arial" w:cs="Arial"/>
          <w:b/>
          <w:bCs/>
          <w:sz w:val="24"/>
          <w:szCs w:val="24"/>
          <w:lang w:val="es-AR"/>
        </w:rPr>
        <w:t>ocupadas</w:t>
      </w:r>
      <w:r w:rsidRPr="003778EF">
        <w:rPr>
          <w:rFonts w:ascii="Arial" w:hAnsi="Arial" w:cs="Arial"/>
          <w:b/>
          <w:bCs/>
          <w:sz w:val="24"/>
          <w:szCs w:val="24"/>
          <w:lang w:val="es-AR"/>
        </w:rPr>
        <w:t xml:space="preserve"> en mantener sus piernas firmes, sus ojos con visualidad, y una respiración forzada</w:t>
      </w:r>
      <w:r w:rsidR="00066AB8" w:rsidRPr="003778EF">
        <w:rPr>
          <w:rFonts w:ascii="Arial" w:hAnsi="Arial" w:cs="Arial"/>
          <w:b/>
          <w:bCs/>
          <w:sz w:val="24"/>
          <w:szCs w:val="24"/>
          <w:lang w:val="es-AR"/>
        </w:rPr>
        <w:t xml:space="preserve">, no tiene tiempo de ver que </w:t>
      </w:r>
      <w:r w:rsidR="000E7C7E" w:rsidRPr="003778EF">
        <w:rPr>
          <w:rFonts w:ascii="Arial" w:hAnsi="Arial" w:cs="Arial"/>
          <w:b/>
          <w:bCs/>
          <w:sz w:val="24"/>
          <w:szCs w:val="24"/>
          <w:lang w:val="es-AR"/>
        </w:rPr>
        <w:t>está</w:t>
      </w:r>
      <w:r w:rsidR="00066AB8" w:rsidRPr="003778EF">
        <w:rPr>
          <w:rFonts w:ascii="Arial" w:hAnsi="Arial" w:cs="Arial"/>
          <w:b/>
          <w:bCs/>
          <w:sz w:val="24"/>
          <w:szCs w:val="24"/>
          <w:lang w:val="es-AR"/>
        </w:rPr>
        <w:t xml:space="preserve"> bien y que está mal.</w:t>
      </w:r>
    </w:p>
    <w:p w14:paraId="0604090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primer gatillo en escucharse es el del hombre.</w:t>
      </w:r>
    </w:p>
    <w:p w14:paraId="63DB26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 parpadea, no se mueve, solo sonríe y habla molesto.</w:t>
      </w:r>
    </w:p>
    <w:p w14:paraId="6952E95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incluso siendo mi segunda vez se cómo se usa un arma con seguro y un arma sin seguro, estúpido.</w:t>
      </w:r>
    </w:p>
    <w:p w14:paraId="2CCE027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641B651" w14:textId="010CCBC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sujeto estaba más concentrado en acabar con </w:t>
      </w:r>
      <w:r w:rsidR="00066AB8" w:rsidRPr="003778EF">
        <w:rPr>
          <w:rFonts w:ascii="Arial" w:hAnsi="Arial" w:cs="Arial"/>
          <w:b/>
          <w:bCs/>
          <w:sz w:val="24"/>
          <w:szCs w:val="24"/>
          <w:lang w:val="es-AR"/>
        </w:rPr>
        <w:t>é</w:t>
      </w:r>
      <w:r w:rsidRPr="003778EF">
        <w:rPr>
          <w:rFonts w:ascii="Arial" w:hAnsi="Arial" w:cs="Arial"/>
          <w:b/>
          <w:bCs/>
          <w:sz w:val="24"/>
          <w:szCs w:val="24"/>
          <w:lang w:val="es-AR"/>
        </w:rPr>
        <w:t xml:space="preserve">l que </w:t>
      </w:r>
      <w:r w:rsidR="00066AB8" w:rsidRPr="003778EF">
        <w:rPr>
          <w:rFonts w:ascii="Arial" w:hAnsi="Arial" w:cs="Arial"/>
          <w:b/>
          <w:bCs/>
          <w:sz w:val="24"/>
          <w:szCs w:val="24"/>
          <w:lang w:val="es-AR"/>
        </w:rPr>
        <w:t>en ver si el arma tenía seguro o no</w:t>
      </w:r>
      <w:r w:rsidRPr="003778EF">
        <w:rPr>
          <w:rFonts w:ascii="Arial" w:hAnsi="Arial" w:cs="Arial"/>
          <w:b/>
          <w:bCs/>
          <w:sz w:val="24"/>
          <w:szCs w:val="24"/>
          <w:lang w:val="es-AR"/>
        </w:rPr>
        <w:t>.</w:t>
      </w:r>
    </w:p>
    <w:p w14:paraId="51FC43E0" w14:textId="499FF28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nunca tuvo la intención de jalar el </w:t>
      </w:r>
      <w:r w:rsidR="006E0E87">
        <w:rPr>
          <w:rFonts w:ascii="Arial" w:hAnsi="Arial" w:cs="Arial"/>
          <w:b/>
          <w:bCs/>
          <w:sz w:val="24"/>
          <w:szCs w:val="24"/>
          <w:lang w:val="es-AR"/>
        </w:rPr>
        <w:t>g</w:t>
      </w:r>
      <w:r w:rsidRPr="003778EF">
        <w:rPr>
          <w:rFonts w:ascii="Arial" w:hAnsi="Arial" w:cs="Arial"/>
          <w:b/>
          <w:bCs/>
          <w:sz w:val="24"/>
          <w:szCs w:val="24"/>
          <w:lang w:val="es-AR"/>
        </w:rPr>
        <w:t>atillo</w:t>
      </w:r>
      <w:r w:rsidR="00066AB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066AB8" w:rsidRPr="003778EF">
        <w:rPr>
          <w:rFonts w:ascii="Arial" w:hAnsi="Arial" w:cs="Arial"/>
          <w:b/>
          <w:bCs/>
          <w:sz w:val="24"/>
          <w:szCs w:val="24"/>
          <w:lang w:val="es-AR"/>
        </w:rPr>
        <w:t>A</w:t>
      </w:r>
      <w:r w:rsidRPr="003778EF">
        <w:rPr>
          <w:rFonts w:ascii="Arial" w:hAnsi="Arial" w:cs="Arial"/>
          <w:b/>
          <w:bCs/>
          <w:sz w:val="24"/>
          <w:szCs w:val="24"/>
          <w:lang w:val="es-AR"/>
        </w:rPr>
        <w:t xml:space="preserve">unque por alguna razón así </w:t>
      </w:r>
      <w:r w:rsidR="00066AB8" w:rsidRPr="003778EF">
        <w:rPr>
          <w:rFonts w:ascii="Arial" w:hAnsi="Arial" w:cs="Arial"/>
          <w:b/>
          <w:bCs/>
          <w:sz w:val="24"/>
          <w:szCs w:val="24"/>
          <w:lang w:val="es-AR"/>
        </w:rPr>
        <w:t>se disparara</w:t>
      </w:r>
      <w:r w:rsidRPr="003778EF">
        <w:rPr>
          <w:rFonts w:ascii="Arial" w:hAnsi="Arial" w:cs="Arial"/>
          <w:b/>
          <w:bCs/>
          <w:sz w:val="24"/>
          <w:szCs w:val="24"/>
          <w:lang w:val="es-AR"/>
        </w:rPr>
        <w:t xml:space="preserve"> por alguna clase de susto, el seguro del arma le impediría matar a alguien.</w:t>
      </w:r>
    </w:p>
    <w:p w14:paraId="55C4CB5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todo eso cambio.</w:t>
      </w:r>
    </w:p>
    <w:p w14:paraId="79BA39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 segunda arma no tenía seguro.</w:t>
      </w:r>
    </w:p>
    <w:p w14:paraId="784B1BB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ya no coordina correctamente. </w:t>
      </w:r>
    </w:p>
    <w:p w14:paraId="7473377C" w14:textId="373F018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Su</w:t>
      </w:r>
      <w:r w:rsidR="006050DB" w:rsidRPr="003778EF">
        <w:rPr>
          <w:rFonts w:ascii="Arial" w:hAnsi="Arial" w:cs="Arial"/>
          <w:b/>
          <w:bCs/>
          <w:sz w:val="24"/>
          <w:szCs w:val="24"/>
          <w:lang w:val="es-AR"/>
        </w:rPr>
        <w:t>s pensamientos ya no pueden mantenerse cuerdos aguantando tanto dolor sin colapsar.</w:t>
      </w:r>
    </w:p>
    <w:p w14:paraId="03248191" w14:textId="79D653C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Encontrar</w:t>
      </w:r>
      <w:r w:rsidR="006050DB" w:rsidRPr="003778EF">
        <w:rPr>
          <w:rFonts w:ascii="Arial" w:hAnsi="Arial" w:cs="Arial"/>
          <w:b/>
          <w:bCs/>
          <w:sz w:val="24"/>
          <w:szCs w:val="24"/>
          <w:lang w:val="es-AR"/>
        </w:rPr>
        <w:t xml:space="preserve"> a</w:t>
      </w:r>
      <w:r w:rsidRPr="003778EF">
        <w:rPr>
          <w:rFonts w:ascii="Arial" w:hAnsi="Arial" w:cs="Arial"/>
          <w:b/>
          <w:bCs/>
          <w:sz w:val="24"/>
          <w:szCs w:val="24"/>
          <w:lang w:val="es-AR"/>
        </w:rPr>
        <w:t xml:space="preserve">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sin hacer escandalo alguno</w:t>
      </w:r>
      <w:r w:rsidR="006050DB" w:rsidRPr="003778EF">
        <w:rPr>
          <w:rFonts w:ascii="Arial" w:hAnsi="Arial" w:cs="Arial"/>
          <w:b/>
          <w:bCs/>
          <w:sz w:val="24"/>
          <w:szCs w:val="24"/>
          <w:lang w:val="es-AR"/>
        </w:rPr>
        <w:t>. C</w:t>
      </w:r>
      <w:r w:rsidRPr="003778EF">
        <w:rPr>
          <w:rFonts w:ascii="Arial" w:hAnsi="Arial" w:cs="Arial"/>
          <w:b/>
          <w:bCs/>
          <w:sz w:val="24"/>
          <w:szCs w:val="24"/>
          <w:lang w:val="es-AR"/>
        </w:rPr>
        <w:t>aminar despacio y desapercibido</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N</w:t>
      </w:r>
      <w:r w:rsidRPr="003778EF">
        <w:rPr>
          <w:rFonts w:ascii="Arial" w:hAnsi="Arial" w:cs="Arial"/>
          <w:b/>
          <w:bCs/>
          <w:sz w:val="24"/>
          <w:szCs w:val="24"/>
          <w:lang w:val="es-AR"/>
        </w:rPr>
        <w:t>o esforzarse tanto en gastar energías innecesariamente</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U</w:t>
      </w:r>
      <w:r w:rsidRPr="003778EF">
        <w:rPr>
          <w:rFonts w:ascii="Arial" w:hAnsi="Arial" w:cs="Arial"/>
          <w:b/>
          <w:bCs/>
          <w:sz w:val="24"/>
          <w:szCs w:val="24"/>
          <w:lang w:val="es-AR"/>
        </w:rPr>
        <w:t>sar solo la fuerza si es que te descubren</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R</w:t>
      </w:r>
      <w:r w:rsidRPr="003778EF">
        <w:rPr>
          <w:rFonts w:ascii="Arial" w:hAnsi="Arial" w:cs="Arial"/>
          <w:b/>
          <w:bCs/>
          <w:sz w:val="24"/>
          <w:szCs w:val="24"/>
          <w:lang w:val="es-AR"/>
        </w:rPr>
        <w:t>ecordar cuantos sujetos están en el edificio</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T</w:t>
      </w:r>
      <w:r w:rsidRPr="003778EF">
        <w:rPr>
          <w:rFonts w:ascii="Arial" w:hAnsi="Arial" w:cs="Arial"/>
          <w:b/>
          <w:bCs/>
          <w:sz w:val="24"/>
          <w:szCs w:val="24"/>
          <w:lang w:val="es-AR"/>
        </w:rPr>
        <w:t>ener la radio de su oído resonando cada 5 minutos</w:t>
      </w:r>
      <w:r w:rsidR="006050DB" w:rsidRPr="003778EF">
        <w:rPr>
          <w:rFonts w:ascii="Arial" w:hAnsi="Arial" w:cs="Arial"/>
          <w:b/>
          <w:bCs/>
          <w:sz w:val="24"/>
          <w:szCs w:val="24"/>
          <w:lang w:val="es-AR"/>
        </w:rPr>
        <w:t xml:space="preserve"> e intentar acordarse de todo lo que dicen.</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Y</w:t>
      </w:r>
      <w:r w:rsidRPr="003778EF">
        <w:rPr>
          <w:rFonts w:ascii="Arial" w:hAnsi="Arial" w:cs="Arial"/>
          <w:b/>
          <w:bCs/>
          <w:sz w:val="24"/>
          <w:szCs w:val="24"/>
          <w:lang w:val="es-AR"/>
        </w:rPr>
        <w:t xml:space="preserve"> concentrarse en no matar</w:t>
      </w:r>
      <w:r w:rsidR="006050DB" w:rsidRPr="003778EF">
        <w:rPr>
          <w:rFonts w:ascii="Arial" w:hAnsi="Arial" w:cs="Arial"/>
          <w:b/>
          <w:bCs/>
          <w:sz w:val="24"/>
          <w:szCs w:val="24"/>
          <w:lang w:val="es-AR"/>
        </w:rPr>
        <w:t xml:space="preserve"> a nadie</w:t>
      </w:r>
      <w:r w:rsidRPr="003778EF">
        <w:rPr>
          <w:rFonts w:ascii="Arial" w:hAnsi="Arial" w:cs="Arial"/>
          <w:b/>
          <w:bCs/>
          <w:sz w:val="24"/>
          <w:szCs w:val="24"/>
          <w:lang w:val="es-AR"/>
        </w:rPr>
        <w:t xml:space="preserve">. </w:t>
      </w:r>
    </w:p>
    <w:p w14:paraId="2A8B525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-Te di la opción.</w:t>
      </w:r>
    </w:p>
    <w:p w14:paraId="3DE2DC6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cabeza no puede con más. </w:t>
      </w:r>
    </w:p>
    <w:p w14:paraId="432F2600" w14:textId="3D073512" w:rsidR="00897730" w:rsidRPr="003778EF" w:rsidRDefault="006050DB" w:rsidP="00712854">
      <w:pPr>
        <w:spacing w:line="360" w:lineRule="auto"/>
        <w:rPr>
          <w:rFonts w:ascii="Arial" w:hAnsi="Arial" w:cs="Arial"/>
          <w:b/>
          <w:bCs/>
          <w:sz w:val="24"/>
          <w:szCs w:val="24"/>
          <w:lang w:val="es-AR"/>
        </w:rPr>
      </w:pPr>
      <w:r w:rsidRPr="003778EF">
        <w:rPr>
          <w:rFonts w:ascii="Arial" w:hAnsi="Arial" w:cs="Arial"/>
          <w:b/>
          <w:bCs/>
          <w:sz w:val="24"/>
          <w:szCs w:val="24"/>
          <w:lang w:val="es-AR"/>
        </w:rPr>
        <w:t>É</w:t>
      </w:r>
      <w:r w:rsidR="00897730" w:rsidRPr="003778EF">
        <w:rPr>
          <w:rFonts w:ascii="Arial" w:hAnsi="Arial" w:cs="Arial"/>
          <w:b/>
          <w:bCs/>
          <w:sz w:val="24"/>
          <w:szCs w:val="24"/>
          <w:lang w:val="es-AR"/>
        </w:rPr>
        <w:t>l ya no puede más.</w:t>
      </w:r>
    </w:p>
    <w:p w14:paraId="02D1B721" w14:textId="41F342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del chico es disparada por primera vez. La UZI esta modificada con silenciador, pero </w:t>
      </w:r>
      <w:r w:rsidR="006050DB" w:rsidRPr="003778EF">
        <w:rPr>
          <w:rFonts w:ascii="Arial" w:hAnsi="Arial" w:cs="Arial"/>
          <w:b/>
          <w:bCs/>
          <w:sz w:val="24"/>
          <w:szCs w:val="24"/>
          <w:lang w:val="es-AR"/>
        </w:rPr>
        <w:t>de todos modos el sonido resuena en la silenciosa aula.</w:t>
      </w:r>
    </w:p>
    <w:p w14:paraId="426B1A6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disparo lo suficiente pero lo poco que disparo impacta contra el hombro izquierdo del sujeto, haciendo que el arma caiga.</w:t>
      </w:r>
    </w:p>
    <w:p w14:paraId="21E07162" w14:textId="65D98A6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no dejara ninguna opción en que lo ataque de nuevo, carga hacia </w:t>
      </w:r>
      <w:r w:rsidR="006050DB" w:rsidRPr="003778EF">
        <w:rPr>
          <w:rFonts w:ascii="Arial" w:hAnsi="Arial" w:cs="Arial"/>
          <w:b/>
          <w:bCs/>
          <w:sz w:val="24"/>
          <w:szCs w:val="24"/>
          <w:lang w:val="es-AR"/>
        </w:rPr>
        <w:t>él</w:t>
      </w:r>
      <w:r w:rsidRPr="003778EF">
        <w:rPr>
          <w:rFonts w:ascii="Arial" w:hAnsi="Arial" w:cs="Arial"/>
          <w:b/>
          <w:bCs/>
          <w:sz w:val="24"/>
          <w:szCs w:val="24"/>
          <w:lang w:val="es-AR"/>
        </w:rPr>
        <w:t xml:space="preserve"> y antes que caiga sujeta su ropa del cuello con su mano mal herida y lo atrae hacia el con fuerza y rapidez, sin dudar en el daño que le causaría </w:t>
      </w:r>
      <w:r w:rsidR="006E0E87">
        <w:rPr>
          <w:rFonts w:ascii="Arial" w:hAnsi="Arial" w:cs="Arial"/>
          <w:b/>
          <w:bCs/>
          <w:sz w:val="24"/>
          <w:szCs w:val="24"/>
          <w:lang w:val="es-AR"/>
        </w:rPr>
        <w:t>é</w:t>
      </w:r>
      <w:r w:rsidRPr="003778EF">
        <w:rPr>
          <w:rFonts w:ascii="Arial" w:hAnsi="Arial" w:cs="Arial"/>
          <w:b/>
          <w:bCs/>
          <w:sz w:val="24"/>
          <w:szCs w:val="24"/>
          <w:lang w:val="es-AR"/>
        </w:rPr>
        <w:t>l mismo golpea al sujeto en el rostro.</w:t>
      </w:r>
    </w:p>
    <w:p w14:paraId="3A6A7B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Son varios golpes constantes de la misma manera, hasta que el cuerpo del sujeto se desploma por completo, incluso así el chico sigue atrayendo su cuerpo hacia él y golpeándolo con el arma en su mano.</w:t>
      </w:r>
    </w:p>
    <w:p w14:paraId="2203EDC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gota de sangre golpea su mejilla.</w:t>
      </w:r>
    </w:p>
    <w:p w14:paraId="0BC6886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A6B6A0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detiene.</w:t>
      </w:r>
    </w:p>
    <w:p w14:paraId="65CE5DA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arma se encontraba manchada de sangre completamente.</w:t>
      </w:r>
    </w:p>
    <w:p w14:paraId="38EB15A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mano izquierda apenas le dolía.</w:t>
      </w:r>
    </w:p>
    <w:p w14:paraId="2DAB510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-S-Sigue vivo… so-solo le dispare en el hombro, y… y lo desmaye… </w:t>
      </w:r>
    </w:p>
    <w:p w14:paraId="205183A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observa al sujeto ensangrentado en el sueño. Duda un poco pero luego se acerca para verificar su pulso.</w:t>
      </w:r>
    </w:p>
    <w:p w14:paraId="7234FB14" w14:textId="276288D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se relaja</w:t>
      </w:r>
      <w:r w:rsidR="006050DB" w:rsidRPr="003778EF">
        <w:rPr>
          <w:rFonts w:ascii="Arial" w:hAnsi="Arial" w:cs="Arial"/>
          <w:b/>
          <w:bCs/>
          <w:sz w:val="24"/>
          <w:szCs w:val="24"/>
          <w:lang w:val="es-AR"/>
        </w:rPr>
        <w:t xml:space="preserve"> al sentir que </w:t>
      </w:r>
      <w:r w:rsidR="000E7C7E" w:rsidRPr="003778EF">
        <w:rPr>
          <w:rFonts w:ascii="Arial" w:hAnsi="Arial" w:cs="Arial"/>
          <w:b/>
          <w:bCs/>
          <w:sz w:val="24"/>
          <w:szCs w:val="24"/>
          <w:lang w:val="es-AR"/>
        </w:rPr>
        <w:t>aún</w:t>
      </w:r>
      <w:r w:rsidR="006050DB" w:rsidRPr="003778EF">
        <w:rPr>
          <w:rFonts w:ascii="Arial" w:hAnsi="Arial" w:cs="Arial"/>
          <w:b/>
          <w:bCs/>
          <w:sz w:val="24"/>
          <w:szCs w:val="24"/>
          <w:lang w:val="es-AR"/>
        </w:rPr>
        <w:t xml:space="preserve"> tiene pulso. No </w:t>
      </w:r>
      <w:r w:rsidR="000E7C7E" w:rsidRPr="003778EF">
        <w:rPr>
          <w:rFonts w:ascii="Arial" w:hAnsi="Arial" w:cs="Arial"/>
          <w:b/>
          <w:bCs/>
          <w:sz w:val="24"/>
          <w:szCs w:val="24"/>
          <w:lang w:val="es-AR"/>
        </w:rPr>
        <w:t>está</w:t>
      </w:r>
      <w:r w:rsidR="006050DB" w:rsidRPr="003778EF">
        <w:rPr>
          <w:rFonts w:ascii="Arial" w:hAnsi="Arial" w:cs="Arial"/>
          <w:b/>
          <w:bCs/>
          <w:sz w:val="24"/>
          <w:szCs w:val="24"/>
          <w:lang w:val="es-AR"/>
        </w:rPr>
        <w:t xml:space="preserve"> en buenas condiciones, pero definitivamente no lo mato como el esperaba.</w:t>
      </w:r>
    </w:p>
    <w:p w14:paraId="759124C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te di para elegir maldito estúpido… </w:t>
      </w:r>
    </w:p>
    <w:p w14:paraId="5C3DB41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nota que su brazo apenas le dolía, y que ya no tenía tanto cansancio como antes.</w:t>
      </w:r>
    </w:p>
    <w:p w14:paraId="46330503" w14:textId="1BC1006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-Sera la adrenalina… –Guarda sus armas y empieza a caminar por el aula– Tengo que aprovechar hasta el último segundo de esto… no me va a durar mucho</w:t>
      </w:r>
      <w:r w:rsidR="007103C0">
        <w:rPr>
          <w:rFonts w:ascii="Arial" w:hAnsi="Arial" w:cs="Arial"/>
          <w:b/>
          <w:bCs/>
          <w:sz w:val="24"/>
          <w:szCs w:val="24"/>
          <w:lang w:val="es-AR"/>
        </w:rPr>
        <w:t>,</w:t>
      </w:r>
      <w:r w:rsidRPr="003778EF">
        <w:rPr>
          <w:rFonts w:ascii="Arial" w:hAnsi="Arial" w:cs="Arial"/>
          <w:b/>
          <w:bCs/>
          <w:sz w:val="24"/>
          <w:szCs w:val="24"/>
          <w:lang w:val="es-AR"/>
        </w:rPr>
        <w:t xml:space="preserve"> tengo que interrogar a este tal Víctor.</w:t>
      </w:r>
    </w:p>
    <w:p w14:paraId="2E542D71" w14:textId="207276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toma alcohol </w:t>
      </w:r>
      <w:r w:rsidR="006050DB" w:rsidRPr="003778EF">
        <w:rPr>
          <w:rFonts w:ascii="Arial" w:hAnsi="Arial" w:cs="Arial"/>
          <w:b/>
          <w:bCs/>
          <w:sz w:val="24"/>
          <w:szCs w:val="24"/>
          <w:lang w:val="es-AR"/>
        </w:rPr>
        <w:t xml:space="preserve">del aula de química </w:t>
      </w:r>
      <w:r w:rsidRPr="003778EF">
        <w:rPr>
          <w:rFonts w:ascii="Arial" w:hAnsi="Arial" w:cs="Arial"/>
          <w:b/>
          <w:bCs/>
          <w:sz w:val="24"/>
          <w:szCs w:val="24"/>
          <w:lang w:val="es-AR"/>
        </w:rPr>
        <w:t xml:space="preserve">y observa a Víctor. </w:t>
      </w:r>
    </w:p>
    <w:p w14:paraId="6E600A5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-Tengo que sacarle toda la información que pueda. Espero que con esto se despierte. </w:t>
      </w:r>
    </w:p>
    <w:p w14:paraId="757A621B" w14:textId="57AF81D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minutos pasan sin favorecer a Oziel. Aunque </w:t>
      </w:r>
      <w:r w:rsidR="006050DB" w:rsidRPr="003778EF">
        <w:rPr>
          <w:rFonts w:ascii="Arial" w:hAnsi="Arial" w:cs="Arial"/>
          <w:b/>
          <w:bCs/>
          <w:sz w:val="24"/>
          <w:szCs w:val="24"/>
          <w:lang w:val="es-AR"/>
        </w:rPr>
        <w:t xml:space="preserve">la </w:t>
      </w:r>
      <w:r w:rsidRPr="003778EF">
        <w:rPr>
          <w:rFonts w:ascii="Arial" w:hAnsi="Arial" w:cs="Arial"/>
          <w:b/>
          <w:bCs/>
          <w:sz w:val="24"/>
          <w:szCs w:val="24"/>
          <w:lang w:val="es-AR"/>
        </w:rPr>
        <w:t xml:space="preserve">información que Víctor le </w:t>
      </w:r>
      <w:r w:rsidR="006050DB" w:rsidRPr="003778EF">
        <w:rPr>
          <w:rFonts w:ascii="Arial" w:hAnsi="Arial" w:cs="Arial"/>
          <w:b/>
          <w:bCs/>
          <w:sz w:val="24"/>
          <w:szCs w:val="24"/>
          <w:lang w:val="es-AR"/>
        </w:rPr>
        <w:t>dé ayude</w:t>
      </w:r>
      <w:r w:rsidR="00F977E0" w:rsidRPr="003778EF">
        <w:rPr>
          <w:rFonts w:ascii="Arial" w:hAnsi="Arial" w:cs="Arial"/>
          <w:b/>
          <w:bCs/>
          <w:sz w:val="24"/>
          <w:szCs w:val="24"/>
          <w:lang w:val="es-AR"/>
        </w:rPr>
        <w:t xml:space="preserve"> a entender más</w:t>
      </w:r>
      <w:r w:rsidR="007103C0">
        <w:rPr>
          <w:rFonts w:ascii="Arial" w:hAnsi="Arial" w:cs="Arial"/>
          <w:b/>
          <w:bCs/>
          <w:sz w:val="24"/>
          <w:szCs w:val="24"/>
          <w:lang w:val="es-AR"/>
        </w:rPr>
        <w:t xml:space="preserve"> con cuantas personas se enfrenta</w:t>
      </w:r>
      <w:r w:rsidRPr="003778EF">
        <w:rPr>
          <w:rFonts w:ascii="Arial" w:hAnsi="Arial" w:cs="Arial"/>
          <w:b/>
          <w:bCs/>
          <w:sz w:val="24"/>
          <w:szCs w:val="24"/>
          <w:lang w:val="es-AR"/>
        </w:rPr>
        <w:t>, no lo ayuda en nada a su estado físico. No aprovecho en utilizar esa adrenalina para ir a por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que es lo que cualquiera </w:t>
      </w:r>
      <w:r w:rsidR="00F977E0" w:rsidRPr="003778EF">
        <w:rPr>
          <w:rFonts w:ascii="Arial" w:hAnsi="Arial" w:cs="Arial"/>
          <w:b/>
          <w:bCs/>
          <w:sz w:val="24"/>
          <w:szCs w:val="24"/>
          <w:lang w:val="es-AR"/>
        </w:rPr>
        <w:t>haría</w:t>
      </w:r>
      <w:r w:rsidRPr="003778EF">
        <w:rPr>
          <w:rFonts w:ascii="Arial" w:hAnsi="Arial" w:cs="Arial"/>
          <w:b/>
          <w:bCs/>
          <w:sz w:val="24"/>
          <w:szCs w:val="24"/>
          <w:lang w:val="es-AR"/>
        </w:rPr>
        <w:t>.</w:t>
      </w:r>
    </w:p>
    <w:p w14:paraId="73129B38" w14:textId="0A9B7286"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 xml:space="preserve">Los efectos de duración </w:t>
      </w:r>
      <w:r w:rsidR="007103C0">
        <w:rPr>
          <w:rFonts w:ascii="Arial" w:hAnsi="Arial" w:cs="Arial"/>
          <w:b/>
          <w:bCs/>
          <w:sz w:val="24"/>
          <w:szCs w:val="24"/>
          <w:lang w:val="es-AR"/>
        </w:rPr>
        <w:t xml:space="preserve">de </w:t>
      </w:r>
      <w:r w:rsidRPr="003778EF">
        <w:rPr>
          <w:rFonts w:ascii="Arial" w:hAnsi="Arial" w:cs="Arial"/>
          <w:b/>
          <w:bCs/>
          <w:sz w:val="24"/>
          <w:szCs w:val="24"/>
          <w:lang w:val="es-AR"/>
        </w:rPr>
        <w:t>la adrenalina es</w:t>
      </w:r>
      <w:proofErr w:type="gramEnd"/>
      <w:r w:rsidRPr="003778EF">
        <w:rPr>
          <w:rFonts w:ascii="Arial" w:hAnsi="Arial" w:cs="Arial"/>
          <w:b/>
          <w:bCs/>
          <w:sz w:val="24"/>
          <w:szCs w:val="24"/>
          <w:lang w:val="es-AR"/>
        </w:rPr>
        <w:t xml:space="preserve"> de una hora aproximadamente. Por qué desperdiciarlo en hablar con un sujeto.</w:t>
      </w:r>
    </w:p>
    <w:p w14:paraId="2BD9A57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interroga a Víctor con la USP y su celular en su otra mano, como si grabara todo.</w:t>
      </w:r>
    </w:p>
    <w:p w14:paraId="57AD6BE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mantiene inquieto, tiene energía que gastar.</w:t>
      </w:r>
    </w:p>
    <w:p w14:paraId="3311FE3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sigue interrogando al sujeto, empieza a limpiar su herida y a cambiar de vendas. Después de todo está en un laboratorio de química.</w:t>
      </w:r>
    </w:p>
    <w:p w14:paraId="5452A11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Guarda su celular y sus armas. Su brazo está limpio pero los movimientos bruscos hicieron que perdiera demasiada sangre, acortando los minutos que tiene para que el torniquete deje de ser útil a ser peligroso.</w:t>
      </w:r>
    </w:p>
    <w:p w14:paraId="00FB5ED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están locos…</w:t>
      </w:r>
    </w:p>
    <w:p w14:paraId="4671B292" w14:textId="2407B58C"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Locos? Cierra la estúpida boca niño, ni siquiera sabes por lo que el mundo está pasando y tendrá que pasar. ¿Crees que dejaremos de crear guerras?, no seas ingenuo, nunca existirá un final feliz para nosotros. En vez de desperdiciar </w:t>
      </w:r>
      <w:r w:rsidR="00F977E0" w:rsidRPr="003778EF">
        <w:rPr>
          <w:rFonts w:ascii="Arial" w:hAnsi="Arial" w:cs="Arial"/>
          <w:b/>
          <w:bCs/>
          <w:sz w:val="24"/>
          <w:szCs w:val="24"/>
          <w:lang w:val="es-AR"/>
        </w:rPr>
        <w:t xml:space="preserve">las </w:t>
      </w:r>
      <w:r w:rsidRPr="003778EF">
        <w:rPr>
          <w:rFonts w:ascii="Arial" w:hAnsi="Arial" w:cs="Arial"/>
          <w:b/>
          <w:bCs/>
          <w:sz w:val="24"/>
          <w:szCs w:val="24"/>
          <w:lang w:val="es-AR"/>
        </w:rPr>
        <w:t>guerras en un poco de tierra o petróleo, porque no hacerlo para que el mundo mismo se fortalezca, para que la humanidad sea más fuerte.</w:t>
      </w:r>
    </w:p>
    <w:p w14:paraId="12DC76CA" w14:textId="013C35B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claro que no entiendo por qué no estoy interesado en lo más mínimo en política, se me es muy tedioso y monótono, paso de todo eso. ¿Pero </w:t>
      </w:r>
      <w:r w:rsidR="007103C0">
        <w:rPr>
          <w:rFonts w:ascii="Arial" w:hAnsi="Arial" w:cs="Arial"/>
          <w:b/>
          <w:bCs/>
          <w:sz w:val="24"/>
          <w:szCs w:val="24"/>
          <w:lang w:val="es-AR"/>
        </w:rPr>
        <w:t xml:space="preserve">pedir </w:t>
      </w:r>
      <w:r w:rsidRPr="003778EF">
        <w:rPr>
          <w:rFonts w:ascii="Arial" w:hAnsi="Arial" w:cs="Arial"/>
          <w:b/>
          <w:bCs/>
          <w:sz w:val="24"/>
          <w:szCs w:val="24"/>
          <w:lang w:val="es-AR"/>
        </w:rPr>
        <w:t xml:space="preserve">una guerra para fortalecer a las personas </w:t>
      </w:r>
      <w:r w:rsidR="007103C0">
        <w:rPr>
          <w:rFonts w:ascii="Arial" w:hAnsi="Arial" w:cs="Arial"/>
          <w:b/>
          <w:bCs/>
          <w:sz w:val="24"/>
          <w:szCs w:val="24"/>
          <w:lang w:val="es-AR"/>
        </w:rPr>
        <w:t xml:space="preserve">y que </w:t>
      </w:r>
      <w:r w:rsidRPr="003778EF">
        <w:rPr>
          <w:rFonts w:ascii="Arial" w:hAnsi="Arial" w:cs="Arial"/>
          <w:b/>
          <w:bCs/>
          <w:sz w:val="24"/>
          <w:szCs w:val="24"/>
          <w:lang w:val="es-AR"/>
        </w:rPr>
        <w:t>la mayoría de la gente débil tenga que morir? Eso en verdad es totalmente absurdo. Por qué no fortalecer a las personas que quieran y puedan</w:t>
      </w:r>
      <w:r w:rsidR="00F977E0" w:rsidRPr="003778EF">
        <w:rPr>
          <w:rFonts w:ascii="Arial" w:hAnsi="Arial" w:cs="Arial"/>
          <w:b/>
          <w:bCs/>
          <w:sz w:val="24"/>
          <w:szCs w:val="24"/>
          <w:lang w:val="es-AR"/>
        </w:rPr>
        <w:t xml:space="preserve">, </w:t>
      </w:r>
      <w:r w:rsidR="000E7C7E" w:rsidRPr="003778EF">
        <w:rPr>
          <w:rFonts w:ascii="Arial" w:hAnsi="Arial" w:cs="Arial"/>
          <w:b/>
          <w:bCs/>
          <w:sz w:val="24"/>
          <w:szCs w:val="24"/>
          <w:lang w:val="es-AR"/>
        </w:rPr>
        <w:t>así</w:t>
      </w:r>
      <w:r w:rsidRPr="003778EF">
        <w:rPr>
          <w:rFonts w:ascii="Arial" w:hAnsi="Arial" w:cs="Arial"/>
          <w:b/>
          <w:bCs/>
          <w:sz w:val="24"/>
          <w:szCs w:val="24"/>
          <w:lang w:val="es-AR"/>
        </w:rPr>
        <w:t xml:space="preserve"> defender a los que no. Si tenemos la fuerza para soportar todo, ¿por qué no defenderlos para que ellos no tengan que sufrir?</w:t>
      </w:r>
    </w:p>
    <w:p w14:paraId="2EC5E9F7" w14:textId="6431FA1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mundo necesita equilibrio también. Una limpieza. </w:t>
      </w:r>
      <w:r w:rsidR="00F977E0" w:rsidRPr="003778EF">
        <w:rPr>
          <w:rFonts w:ascii="Arial" w:hAnsi="Arial" w:cs="Arial"/>
          <w:b/>
          <w:bCs/>
          <w:sz w:val="24"/>
          <w:szCs w:val="24"/>
          <w:lang w:val="es-AR"/>
        </w:rPr>
        <w:t>Ayudar a alguien que no sirve, solo es acumular basura, hay que deshacerse de todo eso cuanto antes.</w:t>
      </w:r>
      <w:r w:rsidR="007103C0">
        <w:rPr>
          <w:rFonts w:ascii="Arial" w:hAnsi="Arial" w:cs="Arial"/>
          <w:b/>
          <w:bCs/>
          <w:sz w:val="24"/>
          <w:szCs w:val="24"/>
          <w:lang w:val="es-AR"/>
        </w:rPr>
        <w:t xml:space="preserve"> Nadie guarda basura, solo la desecha.</w:t>
      </w:r>
    </w:p>
    <w:p w14:paraId="79AD869D" w14:textId="2C598FEF"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La vida de una niña les parece </w:t>
      </w:r>
      <w:r w:rsidR="00F977E0" w:rsidRPr="003778EF">
        <w:rPr>
          <w:rFonts w:ascii="Arial" w:hAnsi="Arial" w:cs="Arial"/>
          <w:b/>
          <w:bCs/>
          <w:sz w:val="24"/>
          <w:szCs w:val="24"/>
          <w:lang w:val="es-AR"/>
        </w:rPr>
        <w:t>acumular basura</w:t>
      </w:r>
      <w:r w:rsidRPr="003778EF">
        <w:rPr>
          <w:rFonts w:ascii="Arial" w:hAnsi="Arial" w:cs="Arial"/>
          <w:b/>
          <w:bCs/>
          <w:sz w:val="24"/>
          <w:szCs w:val="24"/>
          <w:lang w:val="es-AR"/>
        </w:rPr>
        <w:t>? Maldito loco… ustedes en verdad buscan algo absurdo.</w:t>
      </w:r>
    </w:p>
    <w:p w14:paraId="111225B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golpea al sujeto en la cara y lo deja inconsciente nuevamente.</w:t>
      </w:r>
    </w:p>
    <w:p w14:paraId="003E319B" w14:textId="5B7845A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una maldita locura. ¿La </w:t>
      </w:r>
      <w:r w:rsidR="00F977E0" w:rsidRPr="003778EF">
        <w:rPr>
          <w:rFonts w:ascii="Arial" w:hAnsi="Arial" w:cs="Arial"/>
          <w:b/>
          <w:bCs/>
          <w:sz w:val="24"/>
          <w:szCs w:val="24"/>
          <w:lang w:val="es-AR"/>
        </w:rPr>
        <w:t>directora</w:t>
      </w:r>
      <w:r w:rsidRPr="003778EF">
        <w:rPr>
          <w:rFonts w:ascii="Arial" w:hAnsi="Arial" w:cs="Arial"/>
          <w:b/>
          <w:bCs/>
          <w:sz w:val="24"/>
          <w:szCs w:val="24"/>
          <w:lang w:val="es-AR"/>
        </w:rPr>
        <w:t xml:space="preserve"> de Unificación Centran en verdad no ve nada de lo que está causando?</w:t>
      </w:r>
    </w:p>
    <w:p w14:paraId="6D01C36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empieza a caminar hacia la entrada notar como la adrenalina de su cuerpo decae fácilmente por estar inactivo.</w:t>
      </w:r>
    </w:p>
    <w:p w14:paraId="77B213D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escalofrío de mi cuerpo empieza a retomarse desde la espalda… las yemas de mis dedos apenas si las siento… esto no está bien.)</w:t>
      </w:r>
    </w:p>
    <w:p w14:paraId="05AF3995" w14:textId="69349CE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se recuesta sobre el suelo boca abajo como si fuera una cama. Sus ojos aún mantienen ese brillo leve de la adrenalina.</w:t>
      </w:r>
    </w:p>
    <w:p w14:paraId="2E40B7F6" w14:textId="2286488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voy a tener las fuerzas necesarias para seguir así con más de estos sujetos… me queda poco para llega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y las demás. El torniquete me terminara </w:t>
      </w:r>
      <w:r w:rsidR="00F977E0" w:rsidRPr="003778EF">
        <w:rPr>
          <w:rFonts w:ascii="Arial" w:hAnsi="Arial" w:cs="Arial"/>
          <w:b/>
          <w:bCs/>
          <w:sz w:val="24"/>
          <w:szCs w:val="24"/>
          <w:lang w:val="es-AR"/>
        </w:rPr>
        <w:t>amputando</w:t>
      </w:r>
      <w:r w:rsidRPr="003778EF">
        <w:rPr>
          <w:rFonts w:ascii="Arial" w:hAnsi="Arial" w:cs="Arial"/>
          <w:b/>
          <w:bCs/>
          <w:sz w:val="24"/>
          <w:szCs w:val="24"/>
          <w:lang w:val="es-AR"/>
        </w:rPr>
        <w:t xml:space="preserve"> el brazo</w:t>
      </w:r>
      <w:r w:rsidR="00F977E0" w:rsidRPr="003778EF">
        <w:rPr>
          <w:rFonts w:ascii="Arial" w:hAnsi="Arial" w:cs="Arial"/>
          <w:b/>
          <w:bCs/>
          <w:sz w:val="24"/>
          <w:szCs w:val="24"/>
          <w:lang w:val="es-AR"/>
        </w:rPr>
        <w:t>.</w:t>
      </w:r>
      <w:r w:rsidRPr="003778EF">
        <w:rPr>
          <w:rFonts w:ascii="Arial" w:hAnsi="Arial" w:cs="Arial"/>
          <w:b/>
          <w:bCs/>
          <w:sz w:val="24"/>
          <w:szCs w:val="24"/>
          <w:lang w:val="es-AR"/>
        </w:rPr>
        <w:t xml:space="preserve"> </w:t>
      </w:r>
      <w:r w:rsidR="00F977E0" w:rsidRPr="003778EF">
        <w:rPr>
          <w:rFonts w:ascii="Arial" w:hAnsi="Arial" w:cs="Arial"/>
          <w:b/>
          <w:bCs/>
          <w:sz w:val="24"/>
          <w:szCs w:val="24"/>
          <w:lang w:val="es-AR"/>
        </w:rPr>
        <w:t>Y</w:t>
      </w:r>
      <w:r w:rsidRPr="003778EF">
        <w:rPr>
          <w:rFonts w:ascii="Arial" w:hAnsi="Arial" w:cs="Arial"/>
          <w:b/>
          <w:bCs/>
          <w:sz w:val="24"/>
          <w:szCs w:val="24"/>
          <w:lang w:val="es-AR"/>
        </w:rPr>
        <w:t>a perdí el tiempo</w:t>
      </w:r>
      <w:r w:rsidR="00F977E0"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dejarlo más solo afectara a mi brazo… comenzare con quitarlo y… y no se… </w:t>
      </w:r>
      <w:r w:rsidR="007103C0">
        <w:rPr>
          <w:rFonts w:ascii="Arial" w:hAnsi="Arial" w:cs="Arial"/>
          <w:b/>
          <w:bCs/>
          <w:sz w:val="24"/>
          <w:szCs w:val="24"/>
          <w:lang w:val="es-AR"/>
        </w:rPr>
        <w:t>¿</w:t>
      </w:r>
      <w:r w:rsidR="007103C0" w:rsidRPr="003778EF">
        <w:rPr>
          <w:rFonts w:ascii="Arial" w:hAnsi="Arial" w:cs="Arial"/>
          <w:b/>
          <w:bCs/>
          <w:sz w:val="24"/>
          <w:szCs w:val="24"/>
          <w:lang w:val="es-AR"/>
        </w:rPr>
        <w:t>qué</w:t>
      </w:r>
      <w:r w:rsidRPr="003778EF">
        <w:rPr>
          <w:rFonts w:ascii="Arial" w:hAnsi="Arial" w:cs="Arial"/>
          <w:b/>
          <w:bCs/>
          <w:sz w:val="24"/>
          <w:szCs w:val="24"/>
          <w:lang w:val="es-AR"/>
        </w:rPr>
        <w:t xml:space="preserve"> puedo </w:t>
      </w:r>
      <w:proofErr w:type="gramStart"/>
      <w:r w:rsidRPr="003778EF">
        <w:rPr>
          <w:rFonts w:ascii="Arial" w:hAnsi="Arial" w:cs="Arial"/>
          <w:b/>
          <w:bCs/>
          <w:sz w:val="24"/>
          <w:szCs w:val="24"/>
          <w:lang w:val="es-AR"/>
        </w:rPr>
        <w:t>hacer</w:t>
      </w:r>
      <w:r w:rsidR="007103C0">
        <w:rPr>
          <w:rFonts w:ascii="Arial" w:hAnsi="Arial" w:cs="Arial"/>
          <w:b/>
          <w:bCs/>
          <w:sz w:val="24"/>
          <w:szCs w:val="24"/>
          <w:lang w:val="es-AR"/>
        </w:rPr>
        <w:t>?</w:t>
      </w:r>
      <w:r w:rsidRPr="003778EF">
        <w:rPr>
          <w:rFonts w:ascii="Arial" w:hAnsi="Arial" w:cs="Arial"/>
          <w:b/>
          <w:bCs/>
          <w:sz w:val="24"/>
          <w:szCs w:val="24"/>
          <w:lang w:val="es-AR"/>
        </w:rPr>
        <w:t>.</w:t>
      </w:r>
      <w:proofErr w:type="gramEnd"/>
      <w:r w:rsidRPr="003778EF">
        <w:rPr>
          <w:rFonts w:ascii="Arial" w:hAnsi="Arial" w:cs="Arial"/>
          <w:b/>
          <w:bCs/>
          <w:sz w:val="24"/>
          <w:szCs w:val="24"/>
          <w:lang w:val="es-AR"/>
        </w:rPr>
        <w:t>)</w:t>
      </w:r>
    </w:p>
    <w:p w14:paraId="03DE2001" w14:textId="6C8A2AF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voltea </w:t>
      </w:r>
      <w:r w:rsidR="003B49CF" w:rsidRPr="003778EF">
        <w:rPr>
          <w:rFonts w:ascii="Arial" w:hAnsi="Arial" w:cs="Arial"/>
          <w:b/>
          <w:bCs/>
          <w:sz w:val="24"/>
          <w:szCs w:val="24"/>
          <w:lang w:val="es-AR"/>
        </w:rPr>
        <w:t xml:space="preserve">boca arriba para quitarse el torniquete, </w:t>
      </w:r>
      <w:r w:rsidR="002E3D52">
        <w:rPr>
          <w:rFonts w:ascii="Arial" w:hAnsi="Arial" w:cs="Arial"/>
          <w:b/>
          <w:bCs/>
          <w:sz w:val="24"/>
          <w:szCs w:val="24"/>
          <w:lang w:val="es-AR"/>
        </w:rPr>
        <w:t>y</w:t>
      </w:r>
      <w:r w:rsidR="003B49CF" w:rsidRPr="003778EF">
        <w:rPr>
          <w:rFonts w:ascii="Arial" w:hAnsi="Arial" w:cs="Arial"/>
          <w:b/>
          <w:bCs/>
          <w:sz w:val="24"/>
          <w:szCs w:val="24"/>
          <w:lang w:val="es-AR"/>
        </w:rPr>
        <w:t xml:space="preserve"> en eso se cae el radio de su oído izquierdo.</w:t>
      </w:r>
      <w:r w:rsidRPr="003778EF">
        <w:rPr>
          <w:rFonts w:ascii="Arial" w:hAnsi="Arial" w:cs="Arial"/>
          <w:b/>
          <w:bCs/>
          <w:sz w:val="24"/>
          <w:szCs w:val="24"/>
          <w:lang w:val="es-AR"/>
        </w:rPr>
        <w:t xml:space="preserve"> </w:t>
      </w:r>
    </w:p>
    <w:p w14:paraId="7B7E6C59" w14:textId="43606ED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tumbado observa el techo del aula como si fuera la última vez que vería este lugar. </w:t>
      </w:r>
    </w:p>
    <w:p w14:paraId="6588564A" w14:textId="07BF60DE" w:rsidR="003B49CF" w:rsidRPr="003778EF" w:rsidRDefault="003B49CF" w:rsidP="00712854">
      <w:pPr>
        <w:spacing w:line="360" w:lineRule="auto"/>
        <w:rPr>
          <w:rFonts w:ascii="Arial" w:hAnsi="Arial" w:cs="Arial"/>
          <w:b/>
          <w:bCs/>
          <w:sz w:val="24"/>
          <w:szCs w:val="24"/>
          <w:lang w:val="es-AR"/>
        </w:rPr>
      </w:pPr>
      <w:r w:rsidRPr="003778EF">
        <w:rPr>
          <w:rFonts w:ascii="Arial" w:hAnsi="Arial" w:cs="Arial"/>
          <w:b/>
          <w:bCs/>
          <w:sz w:val="24"/>
          <w:szCs w:val="24"/>
          <w:lang w:val="es-AR"/>
        </w:rPr>
        <w:t>Su brazo ya no es asfixiado por el torniquete.</w:t>
      </w:r>
    </w:p>
    <w:p w14:paraId="3C0F960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está perdiendo fuerzas.</w:t>
      </w:r>
    </w:p>
    <w:p w14:paraId="3CFC7D83" w14:textId="2546AC9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mirada cae hacia </w:t>
      </w:r>
      <w:r w:rsidR="003B49CF" w:rsidRPr="003778EF">
        <w:rPr>
          <w:rFonts w:ascii="Arial" w:hAnsi="Arial" w:cs="Arial"/>
          <w:b/>
          <w:bCs/>
          <w:sz w:val="24"/>
          <w:szCs w:val="24"/>
          <w:lang w:val="es-AR"/>
        </w:rPr>
        <w:t xml:space="preserve">un costado, hacia </w:t>
      </w:r>
      <w:r w:rsidRPr="003778EF">
        <w:rPr>
          <w:rFonts w:ascii="Arial" w:hAnsi="Arial" w:cs="Arial"/>
          <w:b/>
          <w:bCs/>
          <w:sz w:val="24"/>
          <w:szCs w:val="24"/>
          <w:lang w:val="es-AR"/>
        </w:rPr>
        <w:t>el radio.</w:t>
      </w:r>
    </w:p>
    <w:p w14:paraId="3D67F00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el radio…</w:t>
      </w:r>
    </w:p>
    <w:p w14:paraId="5770AD96" w14:textId="27F9C4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cerebro y su cuerpo no querían morir en ese lugar, mucho menos abandonar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con sujetos como estos.</w:t>
      </w:r>
    </w:p>
    <w:p w14:paraId="18C03A4C" w14:textId="2FD74CBB" w:rsidR="00897730" w:rsidRPr="003778EF" w:rsidRDefault="003B49CF" w:rsidP="00712854">
      <w:pPr>
        <w:spacing w:line="360" w:lineRule="auto"/>
        <w:rPr>
          <w:rFonts w:ascii="Arial" w:hAnsi="Arial" w:cs="Arial"/>
          <w:b/>
          <w:bCs/>
          <w:sz w:val="24"/>
          <w:szCs w:val="24"/>
          <w:lang w:val="es-AR"/>
        </w:rPr>
      </w:pPr>
      <w:r w:rsidRPr="003778EF">
        <w:rPr>
          <w:rFonts w:ascii="Arial" w:hAnsi="Arial" w:cs="Arial"/>
          <w:b/>
          <w:bCs/>
          <w:sz w:val="24"/>
          <w:szCs w:val="24"/>
          <w:lang w:val="es-AR"/>
        </w:rPr>
        <w:t>Alguna</w:t>
      </w:r>
      <w:r w:rsidR="00897730" w:rsidRPr="003778EF">
        <w:rPr>
          <w:rFonts w:ascii="Arial" w:hAnsi="Arial" w:cs="Arial"/>
          <w:b/>
          <w:bCs/>
          <w:sz w:val="24"/>
          <w:szCs w:val="24"/>
          <w:lang w:val="es-AR"/>
        </w:rPr>
        <w:t xml:space="preserve"> parte cuerda aun dentro de él hacen conectar las ultimas pocas neuronas que puede usar para pensar en una salida de este lugar.</w:t>
      </w:r>
    </w:p>
    <w:p w14:paraId="2189312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tira boca abajo, suelta su cuerpo como si ya no tuviera fuerzas y oprime el radio en su oído.</w:t>
      </w:r>
    </w:p>
    <w:p w14:paraId="273074B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-A-Ayuda…</w:t>
      </w:r>
    </w:p>
    <w:p w14:paraId="08F9B9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Soltando sus últimas gotas de adrenalina, Oziel empieza a jugar con su suerte.</w:t>
      </w:r>
    </w:p>
    <w:p w14:paraId="6F480EED" w14:textId="59059E9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-Hay un… un intruso en la planta </w:t>
      </w:r>
      <w:r w:rsidR="000E7C7E" w:rsidRPr="003778EF">
        <w:rPr>
          <w:rFonts w:ascii="Arial" w:hAnsi="Arial" w:cs="Arial"/>
          <w:b/>
          <w:bCs/>
          <w:sz w:val="24"/>
          <w:szCs w:val="24"/>
          <w:lang w:val="es-AR"/>
        </w:rPr>
        <w:t>baja</w:t>
      </w:r>
      <w:r w:rsidRPr="003778EF">
        <w:rPr>
          <w:rFonts w:ascii="Arial" w:hAnsi="Arial" w:cs="Arial"/>
          <w:b/>
          <w:bCs/>
          <w:sz w:val="24"/>
          <w:szCs w:val="24"/>
          <w:lang w:val="es-AR"/>
        </w:rPr>
        <w:t xml:space="preserve"> nos atacó y se llevó las armas…</w:t>
      </w:r>
    </w:p>
    <w:p w14:paraId="3A718F8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dolor de su brazo regresaba lentamente, utiliza eso para que su voz sonara más quebradiza.</w:t>
      </w:r>
    </w:p>
    <w:p w14:paraId="319B6058" w14:textId="3DE2F38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3B49CF" w:rsidRPr="003778EF">
        <w:rPr>
          <w:rFonts w:ascii="Arial" w:hAnsi="Arial" w:cs="Arial"/>
          <w:b/>
          <w:bCs/>
          <w:sz w:val="24"/>
          <w:szCs w:val="24"/>
          <w:lang w:val="es-AR"/>
        </w:rPr>
        <w:t>E</w:t>
      </w:r>
      <w:r w:rsidRPr="003778EF">
        <w:rPr>
          <w:rFonts w:ascii="Arial" w:hAnsi="Arial" w:cs="Arial"/>
          <w:b/>
          <w:bCs/>
          <w:sz w:val="24"/>
          <w:szCs w:val="24"/>
          <w:lang w:val="es-AR"/>
        </w:rPr>
        <w:t>stamos muy mal heridos… ayuda por favor…</w:t>
      </w:r>
    </w:p>
    <w:p w14:paraId="30CBDBF3" w14:textId="5CB02A0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Luego de lamentar esas palabras por la radio hacia los sujetos que se encuentran por tod</w:t>
      </w:r>
      <w:r w:rsidR="002D78B6">
        <w:rPr>
          <w:rFonts w:ascii="Arial" w:hAnsi="Arial" w:cs="Arial"/>
          <w:b/>
          <w:bCs/>
          <w:sz w:val="24"/>
          <w:szCs w:val="24"/>
          <w:lang w:val="es-AR"/>
        </w:rPr>
        <w:t>a la Academia</w:t>
      </w:r>
      <w:r w:rsidRPr="003778EF">
        <w:rPr>
          <w:rFonts w:ascii="Arial" w:hAnsi="Arial" w:cs="Arial"/>
          <w:b/>
          <w:bCs/>
          <w:sz w:val="24"/>
          <w:szCs w:val="24"/>
          <w:lang w:val="es-AR"/>
        </w:rPr>
        <w:t>, el joven cambia de señal.</w:t>
      </w:r>
    </w:p>
    <w:p w14:paraId="17C1B3CD" w14:textId="16FCFB3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sujetos armados parecen haber escuchado el radio, ya que desde donde se encuentra Oziel puede escuchar como </w:t>
      </w:r>
      <w:r w:rsidR="002E3D52">
        <w:rPr>
          <w:rFonts w:ascii="Arial" w:hAnsi="Arial" w:cs="Arial"/>
          <w:b/>
          <w:bCs/>
          <w:sz w:val="24"/>
          <w:szCs w:val="24"/>
          <w:lang w:val="es-AR"/>
        </w:rPr>
        <w:t>docenas</w:t>
      </w:r>
      <w:r w:rsidRPr="003778EF">
        <w:rPr>
          <w:rFonts w:ascii="Arial" w:hAnsi="Arial" w:cs="Arial"/>
          <w:b/>
          <w:bCs/>
          <w:sz w:val="24"/>
          <w:szCs w:val="24"/>
          <w:lang w:val="es-AR"/>
        </w:rPr>
        <w:t xml:space="preserve"> de pisadas pasan fuera del aula de química.</w:t>
      </w:r>
    </w:p>
    <w:p w14:paraId="4862BECC" w14:textId="77777777" w:rsidR="00C00415" w:rsidRPr="00B04E8A" w:rsidRDefault="00C00415" w:rsidP="00C00415">
      <w:pPr>
        <w:rPr>
          <w:rFonts w:ascii="Calibri" w:hAnsi="Calibri" w:cs="Calibri"/>
          <w:b/>
          <w:sz w:val="16"/>
          <w:szCs w:val="16"/>
          <w:lang w:val="es-AR"/>
        </w:rPr>
      </w:pPr>
    </w:p>
    <w:p w14:paraId="0F3E728D" w14:textId="77777777"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13</w:t>
      </w:r>
    </w:p>
    <w:p w14:paraId="529FE94E" w14:textId="77777777" w:rsidR="003B49CF" w:rsidRPr="003778EF" w:rsidRDefault="003B49CF" w:rsidP="00712854">
      <w:pPr>
        <w:spacing w:line="360" w:lineRule="auto"/>
        <w:rPr>
          <w:rFonts w:ascii="Arial" w:hAnsi="Arial" w:cs="Arial"/>
          <w:b/>
          <w:bCs/>
          <w:sz w:val="24"/>
          <w:szCs w:val="24"/>
          <w:lang w:val="es-AR"/>
        </w:rPr>
      </w:pPr>
    </w:p>
    <w:p w14:paraId="7D1B6DA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con complejo de oficinista se encuentra molesto hablando con cuatro sujetos.</w:t>
      </w:r>
    </w:p>
    <w:p w14:paraId="20498F2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-Vallan, y maten a quien sea que fuese. Tu quédate.</w:t>
      </w:r>
    </w:p>
    <w:p w14:paraId="4104D68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Señala al que lleva una M20 SMG modificada.</w:t>
      </w:r>
    </w:p>
    <w:p w14:paraId="71A5F3D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-Ese maldito viejo es un desgraciado. Quien más estará aquí… tu, quiero que mate a cualquiera que no reconozcas.</w:t>
      </w:r>
    </w:p>
    <w:p w14:paraId="06879A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Camina por la sala de la presidenta estudiantil como si estuviera esperando alguna clase de cita programada.</w:t>
      </w:r>
    </w:p>
    <w:p w14:paraId="1B4995E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mujer de pelo plateado se encontraba en una esquina sujeta por una soga en los pies y manos.</w:t>
      </w:r>
    </w:p>
    <w:p w14:paraId="71081E3F" w14:textId="5DF298A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 es la culpa de ese viejo estúpido. S</w:t>
      </w:r>
      <w:r w:rsidR="003B49CF" w:rsidRPr="003778EF">
        <w:rPr>
          <w:rFonts w:ascii="Arial" w:hAnsi="Arial" w:cs="Arial"/>
          <w:b/>
          <w:bCs/>
          <w:sz w:val="24"/>
          <w:szCs w:val="24"/>
          <w:lang w:val="es-AR"/>
        </w:rPr>
        <w:t>i</w:t>
      </w:r>
      <w:r w:rsidRPr="003778EF">
        <w:rPr>
          <w:rFonts w:ascii="Arial" w:hAnsi="Arial" w:cs="Arial"/>
          <w:b/>
          <w:bCs/>
          <w:sz w:val="24"/>
          <w:szCs w:val="24"/>
          <w:lang w:val="es-AR"/>
        </w:rPr>
        <w:t xml:space="preserve"> pudiera matarlo de nuevo lo haría.</w:t>
      </w:r>
    </w:p>
    <w:p w14:paraId="5F7D4F98" w14:textId="618226C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atada en una esquina solo observa los pasos del sujeto esperando que se equivocara en algo.</w:t>
      </w:r>
    </w:p>
    <w:p w14:paraId="65636C08" w14:textId="459C16B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no tendría que estar pasando. El contacto de </w:t>
      </w:r>
      <w:proofErr w:type="spellStart"/>
      <w:r w:rsidRPr="003778EF">
        <w:rPr>
          <w:rFonts w:ascii="Arial" w:hAnsi="Arial" w:cs="Arial"/>
          <w:b/>
          <w:bCs/>
          <w:sz w:val="24"/>
          <w:szCs w:val="24"/>
          <w:lang w:val="es-AR"/>
        </w:rPr>
        <w:t>Dead-Lock</w:t>
      </w:r>
      <w:proofErr w:type="spellEnd"/>
      <w:r w:rsidRPr="003778EF">
        <w:rPr>
          <w:rFonts w:ascii="Arial" w:hAnsi="Arial" w:cs="Arial"/>
          <w:b/>
          <w:bCs/>
          <w:sz w:val="24"/>
          <w:szCs w:val="24"/>
          <w:lang w:val="es-AR"/>
        </w:rPr>
        <w:t xml:space="preserve"> me confirmo que sería el próximo sábado, no este domingo. Tengo gente para esto, pero si no les doy la señal no se moverán… tengo que escapar y llegar a mi escritorio de algún modo para </w:t>
      </w:r>
      <w:r w:rsidR="003B49CF" w:rsidRPr="003778EF">
        <w:rPr>
          <w:rFonts w:ascii="Arial" w:hAnsi="Arial" w:cs="Arial"/>
          <w:b/>
          <w:bCs/>
          <w:sz w:val="24"/>
          <w:szCs w:val="24"/>
          <w:lang w:val="es-AR"/>
        </w:rPr>
        <w:t>tomar</w:t>
      </w:r>
      <w:r w:rsidRPr="003778EF">
        <w:rPr>
          <w:rFonts w:ascii="Arial" w:hAnsi="Arial" w:cs="Arial"/>
          <w:b/>
          <w:bCs/>
          <w:sz w:val="24"/>
          <w:szCs w:val="24"/>
          <w:lang w:val="es-AR"/>
        </w:rPr>
        <w:t xml:space="preserve"> mi comunicador.)</w:t>
      </w:r>
    </w:p>
    <w:p w14:paraId="32346BBD" w14:textId="4798704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-Tu niña estúpida, espero que no te muevas, sino tú serás la siguiente, no intentes nada que después lamentes.</w:t>
      </w:r>
    </w:p>
    <w:p w14:paraId="2015FCA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(-Por suerte tampoco se percató de quien soy, espero que siga así.)</w:t>
      </w:r>
    </w:p>
    <w:p w14:paraId="068AD8C8" w14:textId="41A4B0D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observa un poco extrañado a N</w:t>
      </w:r>
      <w:r w:rsidR="000341A9" w:rsidRPr="003778EF">
        <w:rPr>
          <w:rFonts w:ascii="Arial" w:hAnsi="Arial" w:cs="Arial"/>
          <w:b/>
          <w:bCs/>
          <w:sz w:val="24"/>
          <w:szCs w:val="24"/>
          <w:lang w:val="es-AR"/>
        </w:rPr>
        <w:t>oemi</w:t>
      </w:r>
      <w:r w:rsidRPr="003778EF">
        <w:rPr>
          <w:rFonts w:ascii="Arial" w:hAnsi="Arial" w:cs="Arial"/>
          <w:b/>
          <w:bCs/>
          <w:sz w:val="24"/>
          <w:szCs w:val="24"/>
          <w:lang w:val="es-AR"/>
        </w:rPr>
        <w:t>. Su mirada se alza y pregunta.</w:t>
      </w:r>
    </w:p>
    <w:p w14:paraId="17AB2E06" w14:textId="7B68A754"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Tu nombre era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no es así?</w:t>
      </w:r>
    </w:p>
    <w:p w14:paraId="1D116CF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Ella solo asiente la cabeza, la soga en su boca le impide decir algo.</w:t>
      </w:r>
    </w:p>
    <w:p w14:paraId="408D9F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-Tu nombre me suena, pero no tienes el mismo apellido y el color de tu pelo es distinto al de ella. Pero es imposible, ella tendrá unos 23 años, tu no pasas los 18.</w:t>
      </w:r>
    </w:p>
    <w:p w14:paraId="141EDB08" w14:textId="01D77839" w:rsidR="00897730" w:rsidRPr="003778EF" w:rsidRDefault="003B49CF"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00897730" w:rsidRPr="003778EF">
        <w:rPr>
          <w:rFonts w:ascii="Arial" w:hAnsi="Arial" w:cs="Arial"/>
          <w:b/>
          <w:bCs/>
          <w:sz w:val="24"/>
          <w:szCs w:val="24"/>
          <w:lang w:val="es-AR"/>
        </w:rPr>
        <w:t xml:space="preserve"> solo prosigue caminando hacia una puerta al fondo de la sala.</w:t>
      </w:r>
    </w:p>
    <w:p w14:paraId="7EC5892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-Espera aquí, veré que tus amigas no estén causando molestias.</w:t>
      </w:r>
    </w:p>
    <w:p w14:paraId="7B2BE02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ese momento en el que el sujeto deja la habitación para ir a la otra, se escucha como un cuerpo cae sin fuerza fuera de la sala.</w:t>
      </w:r>
    </w:p>
    <w:p w14:paraId="5D42441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p>
    <w:p w14:paraId="523B8BDC" w14:textId="6B9BDA2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 xml:space="preserve">oemi </w:t>
      </w:r>
      <w:r w:rsidRPr="003778EF">
        <w:rPr>
          <w:rFonts w:ascii="Arial" w:hAnsi="Arial" w:cs="Arial"/>
          <w:b/>
          <w:bCs/>
          <w:sz w:val="24"/>
          <w:szCs w:val="24"/>
          <w:lang w:val="es-AR"/>
        </w:rPr>
        <w:t>observa extrañada.</w:t>
      </w:r>
    </w:p>
    <w:p w14:paraId="1D7CBACB" w14:textId="77777777" w:rsidR="00C00415" w:rsidRPr="00B04E8A" w:rsidRDefault="00C00415" w:rsidP="00C00415">
      <w:pPr>
        <w:rPr>
          <w:rFonts w:ascii="Calibri" w:hAnsi="Calibri" w:cs="Calibri"/>
          <w:b/>
          <w:sz w:val="16"/>
          <w:szCs w:val="16"/>
          <w:lang w:val="es-AR"/>
        </w:rPr>
      </w:pPr>
    </w:p>
    <w:p w14:paraId="5516CEF8" w14:textId="15669A37"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Pr>
          <w:rFonts w:ascii="Calibri" w:hAnsi="Calibri" w:cs="Calibri"/>
          <w:b/>
          <w:color w:val="2683C6" w:themeColor="accent2"/>
          <w:sz w:val="36"/>
          <w:szCs w:val="36"/>
          <w:lang w:val="es-AR"/>
        </w:rPr>
        <w:t>4</w:t>
      </w:r>
    </w:p>
    <w:p w14:paraId="25EA2494" w14:textId="77777777" w:rsidR="003B49CF" w:rsidRPr="003778EF" w:rsidRDefault="003B49CF" w:rsidP="00712854">
      <w:pPr>
        <w:spacing w:line="360" w:lineRule="auto"/>
        <w:rPr>
          <w:rFonts w:ascii="Arial" w:hAnsi="Arial" w:cs="Arial"/>
          <w:b/>
          <w:bCs/>
          <w:sz w:val="24"/>
          <w:szCs w:val="24"/>
          <w:lang w:val="es-AR"/>
        </w:rPr>
      </w:pPr>
    </w:p>
    <w:p w14:paraId="51715E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fuera se encuentra parado siguiendo las órdenes. Mientras escucha los murmullos de su jefe en la sala.</w:t>
      </w:r>
    </w:p>
    <w:p w14:paraId="054DA255" w14:textId="299E112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está mal. Si el jefe está preocupado, esto no sata saliendo como tendría que salir. No espere que hubiera tanta resistencia un domingo en una </w:t>
      </w:r>
      <w:r w:rsidR="00640EBD">
        <w:rPr>
          <w:rFonts w:ascii="Arial" w:hAnsi="Arial" w:cs="Arial"/>
          <w:b/>
          <w:bCs/>
          <w:sz w:val="24"/>
          <w:szCs w:val="24"/>
          <w:lang w:val="es-AR"/>
        </w:rPr>
        <w:t>academia</w:t>
      </w:r>
      <w:r w:rsidRPr="003778EF">
        <w:rPr>
          <w:rFonts w:ascii="Arial" w:hAnsi="Arial" w:cs="Arial"/>
          <w:b/>
          <w:bCs/>
          <w:sz w:val="24"/>
          <w:szCs w:val="24"/>
          <w:lang w:val="es-AR"/>
        </w:rPr>
        <w:t>.</w:t>
      </w:r>
    </w:p>
    <w:p w14:paraId="0E594689" w14:textId="1B6F10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 lo lejos escucha unos pasos pesados y un cuerpo tambaleándose.</w:t>
      </w:r>
    </w:p>
    <w:p w14:paraId="11F3BD54" w14:textId="0EC82A41"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w:t>
      </w:r>
      <w:r w:rsidR="00C87066" w:rsidRPr="003778EF">
        <w:rPr>
          <w:rFonts w:ascii="Arial" w:hAnsi="Arial" w:cs="Arial"/>
          <w:b/>
          <w:bCs/>
          <w:sz w:val="24"/>
          <w:szCs w:val="24"/>
          <w:lang w:val="es-AR"/>
        </w:rPr>
        <w:t>i</w:t>
      </w:r>
      <w:r w:rsidRPr="003778EF">
        <w:rPr>
          <w:rFonts w:ascii="Arial" w:hAnsi="Arial" w:cs="Arial"/>
          <w:b/>
          <w:bCs/>
          <w:sz w:val="24"/>
          <w:szCs w:val="24"/>
          <w:lang w:val="es-AR"/>
        </w:rPr>
        <w:t>-Víctor? Que haces aquí, casi te disparo idiota.</w:t>
      </w:r>
    </w:p>
    <w:p w14:paraId="4EB304E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con el caso reconoce que clase de casco lleva su compañero.</w:t>
      </w:r>
    </w:p>
    <w:p w14:paraId="44CFCD09"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Estas herido?</w:t>
      </w:r>
    </w:p>
    <w:p w14:paraId="72F9B8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Víctor asiente la cabeza mientras se arrastra por la pared, dejando una mancha de sangre por donde pasa. </w:t>
      </w:r>
    </w:p>
    <w:p w14:paraId="711B4B0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brazo izquierdo parece estar mal herido, sus rodillas tiemblan mientras se acerca.</w:t>
      </w:r>
    </w:p>
    <w:p w14:paraId="3F19F355"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Quién te ataco, fue el sujeto que está escondido?</w:t>
      </w:r>
    </w:p>
    <w:p w14:paraId="6198C8B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solo asiente la cabeza, algo que incomoda al sujeto.</w:t>
      </w:r>
    </w:p>
    <w:p w14:paraId="3D59D1BA" w14:textId="6578694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-Oye… ¿puedes hablar? Es rato que </w:t>
      </w:r>
      <w:r w:rsidR="000E7C7E" w:rsidRPr="003778EF">
        <w:rPr>
          <w:rFonts w:ascii="Arial" w:hAnsi="Arial" w:cs="Arial"/>
          <w:b/>
          <w:bCs/>
          <w:sz w:val="24"/>
          <w:szCs w:val="24"/>
          <w:lang w:val="es-AR"/>
        </w:rPr>
        <w:t>tú</w:t>
      </w:r>
      <w:r w:rsidRPr="003778EF">
        <w:rPr>
          <w:rFonts w:ascii="Arial" w:hAnsi="Arial" w:cs="Arial"/>
          <w:b/>
          <w:bCs/>
          <w:sz w:val="24"/>
          <w:szCs w:val="24"/>
          <w:lang w:val="es-AR"/>
        </w:rPr>
        <w:t xml:space="preserve"> no hables…</w:t>
      </w:r>
    </w:p>
    <w:p w14:paraId="39CFA8F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conoce a Víctor para saber que no es el Víctor de siempre. El conoce a su compañero y sabe que le encanta hablar, más cuando alguien más le dispara, le encanta quejarse y maldecir.</w:t>
      </w:r>
    </w:p>
    <w:p w14:paraId="6E91976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-E-Estoy bien. Solo véndame el brazo estúpido…</w:t>
      </w:r>
    </w:p>
    <w:p w14:paraId="626ACA9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hablo.</w:t>
      </w:r>
    </w:p>
    <w:p w14:paraId="35EB2A9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-Ah… pensé que eras alguien más disfrazado. No me asustes así idiota. Me quitare el casco, no veo nada para curar la herida.</w:t>
      </w:r>
    </w:p>
    <w:p w14:paraId="19CEE3D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el momento en el que el sujeto se quita el casco, Víctor se lanza encima de él intentándolo tumbar.</w:t>
      </w:r>
    </w:p>
    <w:p w14:paraId="31076CEC"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O-Oye que haces idiota!</w:t>
      </w:r>
    </w:p>
    <w:p w14:paraId="04EA6DF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Al observar que Víctor no puede tumbar a su compañero, retira el arma rápidamente de su espalda y golpea rápidamente en el rostro al sujeto.</w:t>
      </w:r>
    </w:p>
    <w:p w14:paraId="308909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Sin casco es más fácil golpearlo sin que oponga resistencia.</w:t>
      </w:r>
    </w:p>
    <w:p w14:paraId="1448CC7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su voz es idéntica a la de su compañero Víctor, su propio compañero no se confundiría las voces.</w:t>
      </w:r>
    </w:p>
    <w:p w14:paraId="47D9D64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se quita el casco y retira el celular que se encuentra pegado con cinta adhesiva al casco por dentro.</w:t>
      </w:r>
    </w:p>
    <w:p w14:paraId="0AFDB60A" w14:textId="0DECBDA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había utilizado el celular para cambiar su voz, habrá utilizado algún tipo de programa</w:t>
      </w:r>
      <w:r w:rsidR="000C4059">
        <w:rPr>
          <w:rFonts w:ascii="Arial" w:hAnsi="Arial" w:cs="Arial"/>
          <w:b/>
          <w:bCs/>
          <w:sz w:val="24"/>
          <w:szCs w:val="24"/>
          <w:lang w:val="es-AR"/>
        </w:rPr>
        <w:t xml:space="preserve"> o aplicación de celular ya que </w:t>
      </w:r>
      <w:proofErr w:type="spellStart"/>
      <w:r w:rsidR="000C4059">
        <w:rPr>
          <w:rFonts w:ascii="Arial" w:hAnsi="Arial" w:cs="Arial"/>
          <w:b/>
          <w:bCs/>
          <w:sz w:val="24"/>
          <w:szCs w:val="24"/>
          <w:lang w:val="es-AR"/>
        </w:rPr>
        <w:t>tenia</w:t>
      </w:r>
      <w:proofErr w:type="spellEnd"/>
      <w:r w:rsidR="000C4059">
        <w:rPr>
          <w:rFonts w:ascii="Arial" w:hAnsi="Arial" w:cs="Arial"/>
          <w:b/>
          <w:bCs/>
          <w:sz w:val="24"/>
          <w:szCs w:val="24"/>
          <w:lang w:val="es-AR"/>
        </w:rPr>
        <w:t xml:space="preserve"> la voz de Víctor grabada.</w:t>
      </w:r>
    </w:p>
    <w:p w14:paraId="423D4E1D" w14:textId="00B4F92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Sabía que no podría enfrentarse cuerpo a cuerpo a nadie. </w:t>
      </w:r>
      <w:r w:rsidR="00C87066" w:rsidRPr="003778EF">
        <w:rPr>
          <w:rFonts w:ascii="Arial" w:hAnsi="Arial" w:cs="Arial"/>
          <w:b/>
          <w:bCs/>
          <w:sz w:val="24"/>
          <w:szCs w:val="24"/>
          <w:lang w:val="es-AR"/>
        </w:rPr>
        <w:t>S</w:t>
      </w:r>
      <w:r w:rsidRPr="003778EF">
        <w:rPr>
          <w:rFonts w:ascii="Arial" w:hAnsi="Arial" w:cs="Arial"/>
          <w:b/>
          <w:bCs/>
          <w:sz w:val="24"/>
          <w:szCs w:val="24"/>
          <w:lang w:val="es-AR"/>
        </w:rPr>
        <w:t>u cuerpo está en las últimas, además que tendría que guardar energías para salir corriendo de ahí.</w:t>
      </w:r>
    </w:p>
    <w:p w14:paraId="44EA760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Llevar la ropa de los terroristas es una idea rápida y eficaz que no se le había ocurrido antes. Su cuerpo lleno de adrenalina lo pensó rápidamente cuando empezó a sentir los primeros síntomas de cansancio. Fue como utilizar lo poco que tenia de adrenalina en pensar una idea.</w:t>
      </w:r>
    </w:p>
    <w:p w14:paraId="71BE5C3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guarda el celular y deja caer el cuerpo desmayado del sujeto.</w:t>
      </w:r>
    </w:p>
    <w:p w14:paraId="2EE5290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ya llegué… –Oziel habla mientras su cuerpo da los últimos alientos para pelear– Nunca pensé que costaría tanto subir escaleras… </w:t>
      </w:r>
    </w:p>
    <w:p w14:paraId="286423CD" w14:textId="61F96B4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ese momento de tranquilidad que Oziel pensó que sería etern</w:t>
      </w:r>
      <w:r w:rsidR="00B22BC2" w:rsidRPr="003778EF">
        <w:rPr>
          <w:rFonts w:ascii="Arial" w:hAnsi="Arial" w:cs="Arial"/>
          <w:b/>
          <w:bCs/>
          <w:sz w:val="24"/>
          <w:szCs w:val="24"/>
          <w:lang w:val="es-AR"/>
        </w:rPr>
        <w:t>a</w:t>
      </w:r>
      <w:r w:rsidRPr="003778EF">
        <w:rPr>
          <w:rFonts w:ascii="Arial" w:hAnsi="Arial" w:cs="Arial"/>
          <w:b/>
          <w:bCs/>
          <w:sz w:val="24"/>
          <w:szCs w:val="24"/>
          <w:lang w:val="es-AR"/>
        </w:rPr>
        <w:t>, es rápidamente quebrad</w:t>
      </w:r>
      <w:r w:rsidR="00B22BC2" w:rsidRPr="003778EF">
        <w:rPr>
          <w:rFonts w:ascii="Arial" w:hAnsi="Arial" w:cs="Arial"/>
          <w:b/>
          <w:bCs/>
          <w:sz w:val="24"/>
          <w:szCs w:val="24"/>
          <w:lang w:val="es-AR"/>
        </w:rPr>
        <w:t>a</w:t>
      </w:r>
      <w:r w:rsidRPr="003778EF">
        <w:rPr>
          <w:rFonts w:ascii="Arial" w:hAnsi="Arial" w:cs="Arial"/>
          <w:b/>
          <w:bCs/>
          <w:sz w:val="24"/>
          <w:szCs w:val="24"/>
          <w:lang w:val="es-AR"/>
        </w:rPr>
        <w:t xml:space="preserve"> como los vidrios de la sala de la presidenta.</w:t>
      </w:r>
    </w:p>
    <w:p w14:paraId="24BE27A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tira al suelo asustado y se recarga contra la pared.</w:t>
      </w:r>
    </w:p>
    <w:p w14:paraId="2E04ADCE"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Se que estás ahí maldito estúpido! ¡Aunque las cortinas cubran las ventanas puedo escucharte ahora!</w:t>
      </w:r>
    </w:p>
    <w:p w14:paraId="048C73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disparos van en línea horizontal rompiendo todos los vidrios hasta llegar a la pared de madera. </w:t>
      </w:r>
    </w:p>
    <w:p w14:paraId="1B427F2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sonido de los vidrios quebrados por los disparos hace eco por todo el tercer piso. Los diminutos fragmentos de vidrio golpean el suelo junto con la madera que también es quebrada.</w:t>
      </w:r>
    </w:p>
    <w:p w14:paraId="61139C5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cubre su cabeza para que uno de esos fragmentos no lo lastime gravemente.</w:t>
      </w:r>
    </w:p>
    <w:p w14:paraId="48613B1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 cuestión de tiempo para que mi gente suba y te mate, solo muéstrate, quiero tener el honor de matarte por mi cuenta, además de ver la cara del estúpido sujeto que atraso lo inevitable.</w:t>
      </w:r>
    </w:p>
    <w:p w14:paraId="55242BB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solo se arrodilla y habla un poco sarcástico.</w:t>
      </w:r>
    </w:p>
    <w:p w14:paraId="67AD967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-Yo diría que solo somos tu y yo. Tu gente ahora de seguro está lidiando con policías en las entradas.</w:t>
      </w:r>
    </w:p>
    <w:p w14:paraId="09735484" w14:textId="78CCB72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Fue decir esas palabras, y una gran balacera se hace escuchar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2D78B6">
        <w:rPr>
          <w:rFonts w:ascii="Arial" w:hAnsi="Arial" w:cs="Arial"/>
          <w:b/>
          <w:bCs/>
          <w:sz w:val="24"/>
          <w:szCs w:val="24"/>
          <w:lang w:val="es-AR"/>
        </w:rPr>
        <w:t>Academia</w:t>
      </w:r>
      <w:r w:rsidRPr="003778EF">
        <w:rPr>
          <w:rFonts w:ascii="Arial" w:hAnsi="Arial" w:cs="Arial"/>
          <w:b/>
          <w:bCs/>
          <w:sz w:val="24"/>
          <w:szCs w:val="24"/>
          <w:lang w:val="es-AR"/>
        </w:rPr>
        <w:t>.</w:t>
      </w:r>
    </w:p>
    <w:p w14:paraId="287DFF48" w14:textId="58D2793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escucha un sonido de una ventana corriéndose del lado de adentro, Oziel aprovecha y apunta para disparar, se asoma a la ventana rota y corre las cortinas agujereadas.</w:t>
      </w:r>
    </w:p>
    <w:p w14:paraId="04B730E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-Nunca le des la espalda a alguien que le disparaste estúpido.</w:t>
      </w:r>
    </w:p>
    <w:p w14:paraId="02DB7C77" w14:textId="2B45867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se había dejado llevar por su gente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2D78B6">
        <w:rPr>
          <w:rFonts w:ascii="Arial" w:hAnsi="Arial" w:cs="Arial"/>
          <w:b/>
          <w:bCs/>
          <w:sz w:val="24"/>
          <w:szCs w:val="24"/>
          <w:lang w:val="es-AR"/>
        </w:rPr>
        <w:t>Academia</w:t>
      </w:r>
      <w:r w:rsidRPr="003778EF">
        <w:rPr>
          <w:rFonts w:ascii="Arial" w:hAnsi="Arial" w:cs="Arial"/>
          <w:b/>
          <w:bCs/>
          <w:sz w:val="24"/>
          <w:szCs w:val="24"/>
          <w:lang w:val="es-AR"/>
        </w:rPr>
        <w:t xml:space="preserve"> disparándose con la policía, que olvido por completo a Oziel.</w:t>
      </w:r>
    </w:p>
    <w:p w14:paraId="394288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dispara, pero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 tira detrás del escritorio.</w:t>
      </w:r>
    </w:p>
    <w:p w14:paraId="48756AC4" w14:textId="4213CEB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disparos golpean el escritorio, pero no es lo suficientemente frágil para atravesarlo </w:t>
      </w:r>
      <w:r w:rsidR="00B22BC2" w:rsidRPr="003778EF">
        <w:rPr>
          <w:rFonts w:ascii="Arial" w:hAnsi="Arial" w:cs="Arial"/>
          <w:b/>
          <w:bCs/>
          <w:sz w:val="24"/>
          <w:szCs w:val="24"/>
          <w:lang w:val="es-AR"/>
        </w:rPr>
        <w:t>con facilidad</w:t>
      </w:r>
      <w:r w:rsidRPr="003778EF">
        <w:rPr>
          <w:rFonts w:ascii="Arial" w:hAnsi="Arial" w:cs="Arial"/>
          <w:b/>
          <w:bCs/>
          <w:sz w:val="24"/>
          <w:szCs w:val="24"/>
          <w:lang w:val="es-AR"/>
        </w:rPr>
        <w:t>.</w:t>
      </w:r>
    </w:p>
    <w:p w14:paraId="5B8DC708" w14:textId="023D3EC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-Maldito niño estúpido… ¿¡¡Por qué no te fuiste cuando te di la oportunidad!!? ¡¡Ahora solo te </w:t>
      </w:r>
      <w:r w:rsidR="000C4059">
        <w:rPr>
          <w:rFonts w:ascii="Arial" w:hAnsi="Arial" w:cs="Arial"/>
          <w:b/>
          <w:bCs/>
          <w:sz w:val="24"/>
          <w:szCs w:val="24"/>
          <w:lang w:val="es-AR"/>
        </w:rPr>
        <w:t>lastimare</w:t>
      </w:r>
      <w:r w:rsidRPr="003778EF">
        <w:rPr>
          <w:rFonts w:ascii="Arial" w:hAnsi="Arial" w:cs="Arial"/>
          <w:b/>
          <w:bCs/>
          <w:sz w:val="24"/>
          <w:szCs w:val="24"/>
          <w:lang w:val="es-AR"/>
        </w:rPr>
        <w:t xml:space="preserve"> estúpido, te volare la cabeza como al viejo!! </w:t>
      </w:r>
    </w:p>
    <w:p w14:paraId="691951F9"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saca su arma por encima del escritorio y empieza a disparar a ciegas.</w:t>
      </w:r>
    </w:p>
    <w:p w14:paraId="0B6AB60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cubre nuevamente y recarga su arma.</w:t>
      </w:r>
    </w:p>
    <w:p w14:paraId="17D59B4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-Debiste dispararme cuando podías. Al parecer el viejo tenía razón después de todo. </w:t>
      </w:r>
    </w:p>
    <w:p w14:paraId="78B20AB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-¡¡Mierda!! ¡¡Vas a morir maldito estúpido!!</w:t>
      </w:r>
    </w:p>
    <w:p w14:paraId="61520338" w14:textId="0CEE8CF1"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Solo tiene</w:t>
      </w:r>
      <w:r w:rsidR="00B22BC2" w:rsidRPr="003778EF">
        <w:rPr>
          <w:rFonts w:ascii="Arial" w:hAnsi="Arial" w:cs="Arial"/>
          <w:b/>
          <w:bCs/>
          <w:sz w:val="24"/>
          <w:szCs w:val="24"/>
          <w:lang w:val="es-AR"/>
        </w:rPr>
        <w:t>s</w:t>
      </w:r>
      <w:r w:rsidRPr="003778EF">
        <w:rPr>
          <w:rFonts w:ascii="Arial" w:hAnsi="Arial" w:cs="Arial"/>
          <w:b/>
          <w:bCs/>
          <w:sz w:val="24"/>
          <w:szCs w:val="24"/>
          <w:lang w:val="es-AR"/>
        </w:rPr>
        <w:t xml:space="preserve"> un arma, yo tengo dos y una de este sujeto, ¿piensas aun que puedes ganar?!</w:t>
      </w:r>
    </w:p>
    <w:p w14:paraId="2252552F" w14:textId="5A26C4A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disparos resuenan una segunda vez, ambos disparan a ciegas, Oziel sabia donde se encontraba N</w:t>
      </w:r>
      <w:r w:rsidR="000341A9" w:rsidRPr="003778EF">
        <w:rPr>
          <w:rFonts w:ascii="Arial" w:hAnsi="Arial" w:cs="Arial"/>
          <w:b/>
          <w:bCs/>
          <w:sz w:val="24"/>
          <w:szCs w:val="24"/>
          <w:lang w:val="es-AR"/>
        </w:rPr>
        <w:t>oemi</w:t>
      </w:r>
      <w:r w:rsidRPr="003778EF">
        <w:rPr>
          <w:rFonts w:ascii="Arial" w:hAnsi="Arial" w:cs="Arial"/>
          <w:b/>
          <w:bCs/>
          <w:sz w:val="24"/>
          <w:szCs w:val="24"/>
          <w:lang w:val="es-AR"/>
        </w:rPr>
        <w:t>, e intenta apuntar hacia el otro lado.</w:t>
      </w:r>
    </w:p>
    <w:p w14:paraId="4B9ABDB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 diferencia de ti, yo tengo rehenes que puedo utilizar. Y por tus disparos, veo que estas muy al tanto de no lastimarla.</w:t>
      </w:r>
    </w:p>
    <w:p w14:paraId="0A6E21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spellStart"/>
      <w:r w:rsidRPr="003778EF">
        <w:rPr>
          <w:rFonts w:ascii="Arial" w:hAnsi="Arial" w:cs="Arial"/>
          <w:b/>
          <w:bCs/>
          <w:sz w:val="24"/>
          <w:szCs w:val="24"/>
          <w:lang w:val="es-AR"/>
        </w:rPr>
        <w:t>Tch</w:t>
      </w:r>
      <w:proofErr w:type="spellEnd"/>
    </w:p>
    <w:p w14:paraId="3E129D8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no tiene muchas opciones.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tiene ventaja por tenerla a ella.</w:t>
      </w:r>
    </w:p>
    <w:p w14:paraId="6B31C311" w14:textId="0050E31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se percata, entr</w:t>
      </w:r>
      <w:r w:rsidR="000C4059">
        <w:rPr>
          <w:rFonts w:ascii="Arial" w:hAnsi="Arial" w:cs="Arial"/>
          <w:b/>
          <w:bCs/>
          <w:sz w:val="24"/>
          <w:szCs w:val="24"/>
          <w:lang w:val="es-AR"/>
        </w:rPr>
        <w:t>e</w:t>
      </w:r>
      <w:r w:rsidRPr="003778EF">
        <w:rPr>
          <w:rFonts w:ascii="Arial" w:hAnsi="Arial" w:cs="Arial"/>
          <w:b/>
          <w:bCs/>
          <w:sz w:val="24"/>
          <w:szCs w:val="24"/>
          <w:lang w:val="es-AR"/>
        </w:rPr>
        <w:t xml:space="preserve"> ella y el sujeto intercambian miradas, luego empieza a arrastrarse por la sala hacia la salida.</w:t>
      </w:r>
    </w:p>
    <w:p w14:paraId="6F155584"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 percata y empieza a seguirla. Los disparos cesan por el momento.</w:t>
      </w:r>
    </w:p>
    <w:p w14:paraId="207E89FD" w14:textId="724704EC"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B22BC2" w:rsidRPr="003778EF">
        <w:rPr>
          <w:rFonts w:ascii="Arial" w:hAnsi="Arial" w:cs="Arial"/>
          <w:b/>
          <w:bCs/>
          <w:sz w:val="24"/>
          <w:szCs w:val="24"/>
          <w:lang w:val="es-AR"/>
        </w:rPr>
        <w:t>¡</w:t>
      </w:r>
      <w:proofErr w:type="gramEnd"/>
      <w:r w:rsidRPr="003778EF">
        <w:rPr>
          <w:rFonts w:ascii="Arial" w:hAnsi="Arial" w:cs="Arial"/>
          <w:b/>
          <w:bCs/>
          <w:sz w:val="24"/>
          <w:szCs w:val="24"/>
          <w:lang w:val="es-AR"/>
        </w:rPr>
        <w:t>Tú no te vas</w:t>
      </w:r>
      <w:r w:rsidR="00B22BC2" w:rsidRPr="003778EF">
        <w:rPr>
          <w:rFonts w:ascii="Arial" w:hAnsi="Arial" w:cs="Arial"/>
          <w:b/>
          <w:bCs/>
          <w:sz w:val="24"/>
          <w:szCs w:val="24"/>
          <w:lang w:val="es-AR"/>
        </w:rPr>
        <w:t>!</w:t>
      </w:r>
      <w:r w:rsidRPr="003778EF">
        <w:rPr>
          <w:rFonts w:ascii="Arial" w:hAnsi="Arial" w:cs="Arial"/>
          <w:b/>
          <w:bCs/>
          <w:sz w:val="24"/>
          <w:szCs w:val="24"/>
          <w:lang w:val="es-AR"/>
        </w:rPr>
        <w:t>.</w:t>
      </w:r>
    </w:p>
    <w:p w14:paraId="31806B14" w14:textId="302B6B1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sabe que es su oportunidad,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se encontraba dándole una oportunidad al chico.</w:t>
      </w:r>
    </w:p>
    <w:p w14:paraId="2698B2A3"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Déjala!</w:t>
      </w:r>
    </w:p>
    <w:p w14:paraId="4B09DEE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salta el muro y su mano es lastimada levemente por los vidrios aun en la ventana.</w:t>
      </w:r>
    </w:p>
    <w:p w14:paraId="54B9D70E" w14:textId="0800121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deja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que estaba por sujetarla y apunta a Oziel.</w:t>
      </w:r>
    </w:p>
    <w:p w14:paraId="787C0D53" w14:textId="44AE389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w:t>
      </w:r>
      <w:r w:rsidR="000C4059">
        <w:rPr>
          <w:rFonts w:ascii="Arial" w:hAnsi="Arial" w:cs="Arial"/>
          <w:b/>
          <w:bCs/>
          <w:sz w:val="24"/>
          <w:szCs w:val="24"/>
          <w:lang w:val="es-AR"/>
        </w:rPr>
        <w:t xml:space="preserve">se acerca y </w:t>
      </w:r>
      <w:r w:rsidR="00B22BC2" w:rsidRPr="003778EF">
        <w:rPr>
          <w:rFonts w:ascii="Arial" w:hAnsi="Arial" w:cs="Arial"/>
          <w:b/>
          <w:bCs/>
          <w:sz w:val="24"/>
          <w:szCs w:val="24"/>
          <w:lang w:val="es-AR"/>
        </w:rPr>
        <w:t xml:space="preserve">le </w:t>
      </w:r>
      <w:r w:rsidRPr="003778EF">
        <w:rPr>
          <w:rFonts w:ascii="Arial" w:hAnsi="Arial" w:cs="Arial"/>
          <w:b/>
          <w:bCs/>
          <w:sz w:val="24"/>
          <w:szCs w:val="24"/>
          <w:lang w:val="es-AR"/>
        </w:rPr>
        <w:t xml:space="preserve">aparta </w:t>
      </w:r>
      <w:r w:rsidR="00B22BC2" w:rsidRPr="003778EF">
        <w:rPr>
          <w:rFonts w:ascii="Arial" w:hAnsi="Arial" w:cs="Arial"/>
          <w:b/>
          <w:bCs/>
          <w:sz w:val="24"/>
          <w:szCs w:val="24"/>
          <w:lang w:val="es-AR"/>
        </w:rPr>
        <w:t>el</w:t>
      </w:r>
      <w:r w:rsidRPr="003778EF">
        <w:rPr>
          <w:rFonts w:ascii="Arial" w:hAnsi="Arial" w:cs="Arial"/>
          <w:b/>
          <w:bCs/>
          <w:sz w:val="24"/>
          <w:szCs w:val="24"/>
          <w:lang w:val="es-AR"/>
        </w:rPr>
        <w:t xml:space="preserve"> arma e intenta disparar la suya, pero </w:t>
      </w:r>
      <w:proofErr w:type="spellStart"/>
      <w:r w:rsidR="00B22BC2" w:rsidRPr="003778EF">
        <w:rPr>
          <w:rFonts w:ascii="Arial" w:hAnsi="Arial" w:cs="Arial"/>
          <w:b/>
          <w:bCs/>
          <w:sz w:val="24"/>
          <w:szCs w:val="24"/>
          <w:lang w:val="es-AR"/>
        </w:rPr>
        <w:t>T</w:t>
      </w:r>
      <w:r w:rsidRPr="003778EF">
        <w:rPr>
          <w:rFonts w:ascii="Arial" w:hAnsi="Arial" w:cs="Arial"/>
          <w:b/>
          <w:bCs/>
          <w:sz w:val="24"/>
          <w:szCs w:val="24"/>
          <w:lang w:val="es-AR"/>
        </w:rPr>
        <w:t>oshio</w:t>
      </w:r>
      <w:proofErr w:type="spellEnd"/>
      <w:r w:rsidRPr="003778EF">
        <w:rPr>
          <w:rFonts w:ascii="Arial" w:hAnsi="Arial" w:cs="Arial"/>
          <w:b/>
          <w:bCs/>
          <w:sz w:val="24"/>
          <w:szCs w:val="24"/>
          <w:lang w:val="es-AR"/>
        </w:rPr>
        <w:t xml:space="preserve"> también desvía el arma del hico haciendo que ambos disparen al suelo y sean despojados de sus armas.</w:t>
      </w:r>
    </w:p>
    <w:p w14:paraId="4A180FC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-Eres bueno, pero un niño no me vencerá.</w:t>
      </w:r>
    </w:p>
    <w:p w14:paraId="182325FC"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lleva gran ventaja en fuerza muscular y en velocidad. Oziel recibe varios golpes a su rostro sin poder resistirse mucho.</w:t>
      </w:r>
    </w:p>
    <w:p w14:paraId="1774E75A" w14:textId="03E04BB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tirada en el suelo patea con ambas piernas atadas</w:t>
      </w:r>
      <w:r w:rsidR="000C4059">
        <w:rPr>
          <w:rFonts w:ascii="Arial" w:hAnsi="Arial" w:cs="Arial"/>
          <w:b/>
          <w:bCs/>
          <w:sz w:val="24"/>
          <w:szCs w:val="24"/>
          <w:lang w:val="es-AR"/>
        </w:rPr>
        <w:t xml:space="preserve"> a</w:t>
      </w:r>
      <w:r w:rsidRPr="003778EF">
        <w:rPr>
          <w:rFonts w:ascii="Arial" w:hAnsi="Arial" w:cs="Arial"/>
          <w:b/>
          <w:bCs/>
          <w:sz w:val="24"/>
          <w:szCs w:val="24"/>
          <w:lang w:val="es-AR"/>
        </w:rPr>
        <w:t xml:space="preserve"> las rodillas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haciendo que se caiga.</w:t>
      </w:r>
    </w:p>
    <w:p w14:paraId="7ADC210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no pensó tanto y se lanzó encima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w:t>
      </w:r>
    </w:p>
    <w:p w14:paraId="69EB6E91" w14:textId="298D1D0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golpea en el rostro a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seguido por los golpes de Oziel golpeando sin pensar. Su brazo se encontraba muy mal herido</w:t>
      </w:r>
      <w:r w:rsidR="00AD5D5D" w:rsidRPr="003778EF">
        <w:rPr>
          <w:rFonts w:ascii="Arial" w:hAnsi="Arial" w:cs="Arial"/>
          <w:b/>
          <w:bCs/>
          <w:sz w:val="24"/>
          <w:szCs w:val="24"/>
          <w:lang w:val="es-AR"/>
        </w:rPr>
        <w:t>, pero ya no estaba haciendo fuerza</w:t>
      </w:r>
      <w:r w:rsidRPr="003778EF">
        <w:rPr>
          <w:rFonts w:ascii="Arial" w:hAnsi="Arial" w:cs="Arial"/>
          <w:b/>
          <w:bCs/>
          <w:sz w:val="24"/>
          <w:szCs w:val="24"/>
          <w:lang w:val="es-AR"/>
        </w:rPr>
        <w:t xml:space="preserve"> innecesaria</w:t>
      </w:r>
      <w:r w:rsidR="00AD5D5D" w:rsidRPr="003778EF">
        <w:rPr>
          <w:rFonts w:ascii="Arial" w:hAnsi="Arial" w:cs="Arial"/>
          <w:b/>
          <w:bCs/>
          <w:sz w:val="24"/>
          <w:szCs w:val="24"/>
          <w:lang w:val="es-AR"/>
        </w:rPr>
        <w:t>mente, toda su fuerza es para este momento</w:t>
      </w:r>
      <w:r w:rsidRPr="003778EF">
        <w:rPr>
          <w:rFonts w:ascii="Arial" w:hAnsi="Arial" w:cs="Arial"/>
          <w:b/>
          <w:bCs/>
          <w:sz w:val="24"/>
          <w:szCs w:val="24"/>
          <w:lang w:val="es-AR"/>
        </w:rPr>
        <w:t>.</w:t>
      </w:r>
    </w:p>
    <w:p w14:paraId="07FDA1E5" w14:textId="4F7705C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ambos se encuentran golpeándose en el suelo,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se arrastra para buscar su comunicador en su escritorio.</w:t>
      </w:r>
    </w:p>
    <w:p w14:paraId="28389347" w14:textId="6AB5EEC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-Entren, entren</w:t>
      </w:r>
      <w:r w:rsidR="00C545AB">
        <w:rPr>
          <w:rFonts w:ascii="Arial" w:hAnsi="Arial" w:cs="Arial"/>
          <w:b/>
          <w:bCs/>
          <w:sz w:val="24"/>
          <w:szCs w:val="24"/>
          <w:lang w:val="es-AR"/>
        </w:rPr>
        <w:t xml:space="preserve"> todas las unidades,</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Dead-Lock</w:t>
      </w:r>
      <w:proofErr w:type="spellEnd"/>
      <w:r w:rsidRPr="003778EF">
        <w:rPr>
          <w:rFonts w:ascii="Arial" w:hAnsi="Arial" w:cs="Arial"/>
          <w:b/>
          <w:bCs/>
          <w:sz w:val="24"/>
          <w:szCs w:val="24"/>
          <w:lang w:val="es-AR"/>
        </w:rPr>
        <w:t xml:space="preserve"> </w:t>
      </w:r>
      <w:r w:rsidR="00C545AB">
        <w:rPr>
          <w:rFonts w:ascii="Arial" w:hAnsi="Arial" w:cs="Arial"/>
          <w:b/>
          <w:bCs/>
          <w:sz w:val="24"/>
          <w:szCs w:val="24"/>
          <w:lang w:val="es-AR"/>
        </w:rPr>
        <w:t xml:space="preserve">está </w:t>
      </w:r>
      <w:r w:rsidRPr="003778EF">
        <w:rPr>
          <w:rFonts w:ascii="Arial" w:hAnsi="Arial" w:cs="Arial"/>
          <w:b/>
          <w:bCs/>
          <w:sz w:val="24"/>
          <w:szCs w:val="24"/>
          <w:lang w:val="es-AR"/>
        </w:rPr>
        <w:t xml:space="preserve">en </w:t>
      </w:r>
      <w:r w:rsidR="002D78B6">
        <w:rPr>
          <w:rFonts w:ascii="Arial" w:hAnsi="Arial" w:cs="Arial"/>
          <w:b/>
          <w:bCs/>
          <w:sz w:val="24"/>
          <w:szCs w:val="24"/>
          <w:lang w:val="es-AR"/>
        </w:rPr>
        <w:t>la Academia</w:t>
      </w:r>
      <w:r w:rsidRPr="003778EF">
        <w:rPr>
          <w:rFonts w:ascii="Arial" w:hAnsi="Arial" w:cs="Arial"/>
          <w:b/>
          <w:bCs/>
          <w:sz w:val="24"/>
          <w:szCs w:val="24"/>
          <w:lang w:val="es-AR"/>
        </w:rPr>
        <w:t xml:space="preserve"> C.F.G. Ayuden a los policías de la localidad.</w:t>
      </w:r>
      <w:r w:rsidR="00AD5D5D" w:rsidRPr="003778EF">
        <w:rPr>
          <w:rFonts w:ascii="Arial" w:hAnsi="Arial" w:cs="Arial"/>
          <w:b/>
          <w:bCs/>
          <w:sz w:val="24"/>
          <w:szCs w:val="24"/>
          <w:lang w:val="es-AR"/>
        </w:rPr>
        <w:t xml:space="preserve"> Las demás unidades revisen que los demás lugares amenazados por atentado no se encuentren en peligro.</w:t>
      </w:r>
    </w:p>
    <w:p w14:paraId="658C2E5E" w14:textId="0857F717" w:rsidR="00C545AB" w:rsidRPr="003778EF" w:rsidRDefault="00C545AB" w:rsidP="00C545AB">
      <w:pPr>
        <w:spacing w:line="360" w:lineRule="auto"/>
        <w:rPr>
          <w:rFonts w:ascii="Arial" w:hAnsi="Arial" w:cs="Arial"/>
          <w:b/>
          <w:bCs/>
          <w:sz w:val="24"/>
          <w:szCs w:val="24"/>
          <w:lang w:val="es-AR"/>
        </w:rPr>
      </w:pPr>
      <w:r w:rsidRPr="003778EF">
        <w:rPr>
          <w:rFonts w:ascii="Arial" w:hAnsi="Arial" w:cs="Arial"/>
          <w:b/>
          <w:bCs/>
          <w:sz w:val="24"/>
          <w:szCs w:val="24"/>
          <w:lang w:val="es-AR"/>
        </w:rPr>
        <w:t>Noemi empieza a buscar en los demás cajones del escritorio</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C</w:t>
      </w:r>
      <w:r w:rsidRPr="003778EF">
        <w:rPr>
          <w:rFonts w:ascii="Arial" w:hAnsi="Arial" w:cs="Arial"/>
          <w:b/>
          <w:bCs/>
          <w:sz w:val="24"/>
          <w:szCs w:val="24"/>
          <w:lang w:val="es-AR"/>
        </w:rPr>
        <w:t>on unas tijeras empieza a quitarse las ataduras</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p</w:t>
      </w:r>
      <w:r w:rsidRPr="003778EF">
        <w:rPr>
          <w:rFonts w:ascii="Arial" w:hAnsi="Arial" w:cs="Arial"/>
          <w:b/>
          <w:bCs/>
          <w:sz w:val="24"/>
          <w:szCs w:val="24"/>
          <w:lang w:val="es-AR"/>
        </w:rPr>
        <w:t xml:space="preserve">ero por </w:t>
      </w:r>
      <w:r>
        <w:rPr>
          <w:rFonts w:ascii="Arial" w:hAnsi="Arial" w:cs="Arial"/>
          <w:b/>
          <w:bCs/>
          <w:sz w:val="24"/>
          <w:szCs w:val="24"/>
          <w:lang w:val="es-AR"/>
        </w:rPr>
        <w:t>estar atada con una soga le costara mucho más quitárselas con unas simples tijeras.</w:t>
      </w:r>
    </w:p>
    <w:p w14:paraId="7225CF70" w14:textId="7FDECAF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sujeta el arma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y apunta.</w:t>
      </w:r>
    </w:p>
    <w:p w14:paraId="2F93FB9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encontraba en gran desventaja, su cuerpo había cambiado de lugares con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y era brutalmente apaleado.</w:t>
      </w:r>
    </w:p>
    <w:p w14:paraId="5B27AC1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-Creo que se acabó todo,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Seise…</w:t>
      </w:r>
    </w:p>
    <w:p w14:paraId="1C01DF3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EDC7023"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 aparta de Oziel.</w:t>
      </w:r>
    </w:p>
    <w:p w14:paraId="39C6A291" w14:textId="01F6C47F"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C545AB">
        <w:rPr>
          <w:rFonts w:ascii="Arial" w:hAnsi="Arial" w:cs="Arial"/>
          <w:b/>
          <w:bCs/>
          <w:sz w:val="24"/>
          <w:szCs w:val="24"/>
          <w:lang w:val="es-AR"/>
        </w:rPr>
        <w:t>¡</w:t>
      </w:r>
      <w:proofErr w:type="gramEnd"/>
      <w:r w:rsidRPr="003778EF">
        <w:rPr>
          <w:rFonts w:ascii="Arial" w:hAnsi="Arial" w:cs="Arial"/>
          <w:b/>
          <w:bCs/>
          <w:sz w:val="24"/>
          <w:szCs w:val="24"/>
          <w:lang w:val="es-AR"/>
        </w:rPr>
        <w:t>Al suelo</w:t>
      </w:r>
      <w:r w:rsidR="00C545AB">
        <w:rPr>
          <w:rFonts w:ascii="Arial" w:hAnsi="Arial" w:cs="Arial"/>
          <w:b/>
          <w:bCs/>
          <w:sz w:val="24"/>
          <w:szCs w:val="24"/>
          <w:lang w:val="es-AR"/>
        </w:rPr>
        <w:t>!</w:t>
      </w:r>
      <w:r w:rsidRPr="003778EF">
        <w:rPr>
          <w:rFonts w:ascii="Arial" w:hAnsi="Arial" w:cs="Arial"/>
          <w:b/>
          <w:bCs/>
          <w:sz w:val="24"/>
          <w:szCs w:val="24"/>
          <w:lang w:val="es-AR"/>
        </w:rPr>
        <w:t>.</w:t>
      </w:r>
    </w:p>
    <w:p w14:paraId="145762D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el sujeto rechina sus dientes habla molesto.</w:t>
      </w:r>
    </w:p>
    <w:p w14:paraId="777723C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-Como es que sabes mi nombre completo.</w:t>
      </w:r>
    </w:p>
    <w:p w14:paraId="30A53F93" w14:textId="100B5CC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intenta ayudar a Oziel que se encuentra totalmente golpeado y su brazo gravemente herido. Pero su arma nunca dejo de apuntar.</w:t>
      </w:r>
    </w:p>
    <w:p w14:paraId="4E84A49F" w14:textId="010FF32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 balacera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2D78B6">
        <w:rPr>
          <w:rFonts w:ascii="Arial" w:hAnsi="Arial" w:cs="Arial"/>
          <w:b/>
          <w:bCs/>
          <w:sz w:val="24"/>
          <w:szCs w:val="24"/>
          <w:lang w:val="es-AR"/>
        </w:rPr>
        <w:t>Academia</w:t>
      </w:r>
      <w:r w:rsidRPr="003778EF">
        <w:rPr>
          <w:rFonts w:ascii="Arial" w:hAnsi="Arial" w:cs="Arial"/>
          <w:b/>
          <w:bCs/>
          <w:sz w:val="24"/>
          <w:szCs w:val="24"/>
          <w:lang w:val="es-AR"/>
        </w:rPr>
        <w:t xml:space="preserve"> no cesaba.</w:t>
      </w:r>
    </w:p>
    <w:p w14:paraId="51AC46C5" w14:textId="6E6E3BD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hermanos Seise… los conozco más de lo que piensan, fui yo quien los expulso de Unificación Central por su estúpida idea de una guerra </w:t>
      </w:r>
      <w:r w:rsidR="00C545AB">
        <w:rPr>
          <w:rFonts w:ascii="Arial" w:hAnsi="Arial" w:cs="Arial"/>
          <w:b/>
          <w:bCs/>
          <w:sz w:val="24"/>
          <w:szCs w:val="24"/>
          <w:lang w:val="es-AR"/>
        </w:rPr>
        <w:t>civil</w:t>
      </w:r>
      <w:r w:rsidRPr="003778EF">
        <w:rPr>
          <w:rFonts w:ascii="Arial" w:hAnsi="Arial" w:cs="Arial"/>
          <w:b/>
          <w:bCs/>
          <w:sz w:val="24"/>
          <w:szCs w:val="24"/>
          <w:lang w:val="es-AR"/>
        </w:rPr>
        <w:t>.</w:t>
      </w:r>
    </w:p>
    <w:p w14:paraId="5923D9B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F634B3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Tanto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como Oziel se extrañan. </w:t>
      </w:r>
    </w:p>
    <w:p w14:paraId="2F4A719A" w14:textId="013926D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-Soy 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Hija de </w:t>
      </w:r>
      <w:proofErr w:type="spellStart"/>
      <w:r w:rsidRPr="003778EF">
        <w:rPr>
          <w:rFonts w:ascii="Arial" w:hAnsi="Arial" w:cs="Arial"/>
          <w:b/>
          <w:bCs/>
          <w:sz w:val="24"/>
          <w:szCs w:val="24"/>
          <w:lang w:val="es-AR"/>
        </w:rPr>
        <w:t>Meissa</w:t>
      </w:r>
      <w:proofErr w:type="spellEnd"/>
      <w:r w:rsidRPr="003778EF">
        <w:rPr>
          <w:rFonts w:ascii="Arial" w:hAnsi="Arial" w:cs="Arial"/>
          <w:b/>
          <w:bCs/>
          <w:sz w:val="24"/>
          <w:szCs w:val="24"/>
          <w:lang w:val="es-AR"/>
        </w:rPr>
        <w:t xml:space="preserve"> y Hanzo Shimada.</w:t>
      </w:r>
      <w:r w:rsidR="003B4190">
        <w:rPr>
          <w:rFonts w:ascii="Arial" w:hAnsi="Arial" w:cs="Arial"/>
          <w:b/>
          <w:bCs/>
          <w:sz w:val="24"/>
          <w:szCs w:val="24"/>
          <w:lang w:val="es-AR"/>
        </w:rPr>
        <w:t xml:space="preserve"> Trabajaba con tu hermano.</w:t>
      </w:r>
    </w:p>
    <w:p w14:paraId="55F4DFE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muestra estupefacto y murmura mientras sujeta su brazo.</w:t>
      </w:r>
    </w:p>
    <w:p w14:paraId="2E3DD11F" w14:textId="244F523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-Sabía que te conocía, pero no de esta manera</w:t>
      </w:r>
      <w:r w:rsidR="00AD5D5D" w:rsidRPr="003778EF">
        <w:rPr>
          <w:rFonts w:ascii="Arial" w:hAnsi="Arial" w:cs="Arial"/>
          <w:b/>
          <w:bCs/>
          <w:sz w:val="24"/>
          <w:szCs w:val="24"/>
          <w:lang w:val="es-AR"/>
        </w:rPr>
        <w:t>…</w:t>
      </w:r>
    </w:p>
    <w:p w14:paraId="148C5AF2" w14:textId="121125F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Las palabras del chico son interrumpidas rápidamente por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Parece realmente molesto por ser expulsado.</w:t>
      </w:r>
    </w:p>
    <w:p w14:paraId="6789B0BB" w14:textId="1C3BBAC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-¡¡Maldita bruja estúpida!! ¡¡Tus padres tampoco sabían controlar Unificación, </w:t>
      </w:r>
      <w:r w:rsidR="003B4190">
        <w:rPr>
          <w:rFonts w:ascii="Arial" w:hAnsi="Arial" w:cs="Arial"/>
          <w:b/>
          <w:bCs/>
          <w:sz w:val="24"/>
          <w:szCs w:val="24"/>
          <w:lang w:val="es-AR"/>
        </w:rPr>
        <w:t>¿</w:t>
      </w:r>
      <w:r w:rsidR="003B4190" w:rsidRPr="003778EF">
        <w:rPr>
          <w:rFonts w:ascii="Arial" w:hAnsi="Arial" w:cs="Arial"/>
          <w:b/>
          <w:bCs/>
          <w:sz w:val="24"/>
          <w:szCs w:val="24"/>
          <w:lang w:val="es-AR"/>
        </w:rPr>
        <w:t>por qué</w:t>
      </w:r>
      <w:r w:rsidRPr="003778EF">
        <w:rPr>
          <w:rFonts w:ascii="Arial" w:hAnsi="Arial" w:cs="Arial"/>
          <w:b/>
          <w:bCs/>
          <w:sz w:val="24"/>
          <w:szCs w:val="24"/>
          <w:lang w:val="es-AR"/>
        </w:rPr>
        <w:t xml:space="preserve"> pensaron que su hija sería distinta</w:t>
      </w:r>
      <w:r w:rsidR="003B4190">
        <w:rPr>
          <w:rFonts w:ascii="Arial" w:hAnsi="Arial" w:cs="Arial"/>
          <w:b/>
          <w:bCs/>
          <w:sz w:val="24"/>
          <w:szCs w:val="24"/>
          <w:lang w:val="es-AR"/>
        </w:rPr>
        <w:t>?</w:t>
      </w:r>
      <w:r w:rsidRPr="003778EF">
        <w:rPr>
          <w:rFonts w:ascii="Arial" w:hAnsi="Arial" w:cs="Arial"/>
          <w:b/>
          <w:bCs/>
          <w:sz w:val="24"/>
          <w:szCs w:val="24"/>
          <w:lang w:val="es-AR"/>
        </w:rPr>
        <w:t xml:space="preserve"> malditos estúpidos!!</w:t>
      </w:r>
    </w:p>
    <w:p w14:paraId="284DE654" w14:textId="7870F63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observa al sujeto con repugnancia y dispara.</w:t>
      </w:r>
    </w:p>
    <w:p w14:paraId="4F89E9AC" w14:textId="03A5507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-¡¡¡Maldita hija de puta, dispara lo que quieras, pero no te </w:t>
      </w:r>
      <w:r w:rsidR="003B4190" w:rsidRPr="003778EF">
        <w:rPr>
          <w:rFonts w:ascii="Arial" w:hAnsi="Arial" w:cs="Arial"/>
          <w:b/>
          <w:bCs/>
          <w:sz w:val="24"/>
          <w:szCs w:val="24"/>
          <w:lang w:val="es-AR"/>
        </w:rPr>
        <w:t>salvará</w:t>
      </w:r>
      <w:r w:rsidRPr="003778EF">
        <w:rPr>
          <w:rFonts w:ascii="Arial" w:hAnsi="Arial" w:cs="Arial"/>
          <w:b/>
          <w:bCs/>
          <w:sz w:val="24"/>
          <w:szCs w:val="24"/>
          <w:lang w:val="es-AR"/>
        </w:rPr>
        <w:t xml:space="preserve"> de nada, te mataremos y tu sangre servirá de lección para todo el mundo, tu cabeza será rebanada de lado a lado y todo tu cuerpo será esparcido por todo Unificación maldita perra sucia</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v</w:t>
      </w:r>
      <w:r w:rsidRPr="003778EF">
        <w:rPr>
          <w:rFonts w:ascii="Arial" w:hAnsi="Arial" w:cs="Arial"/>
          <w:b/>
          <w:bCs/>
          <w:sz w:val="24"/>
          <w:szCs w:val="24"/>
          <w:lang w:val="es-AR"/>
        </w:rPr>
        <w:t>iolaran tu cuerpo muerto y serás profanada de maneras que ni tu misma te imaginas, tu</w:t>
      </w:r>
      <w:r w:rsidR="00AD5D5D" w:rsidRPr="003778EF">
        <w:rPr>
          <w:rFonts w:ascii="Arial" w:hAnsi="Arial" w:cs="Arial"/>
          <w:b/>
          <w:bCs/>
          <w:sz w:val="24"/>
          <w:szCs w:val="24"/>
          <w:lang w:val="es-AR"/>
        </w:rPr>
        <w:t>s</w:t>
      </w:r>
      <w:r w:rsidRPr="003778EF">
        <w:rPr>
          <w:rFonts w:ascii="Arial" w:hAnsi="Arial" w:cs="Arial"/>
          <w:b/>
          <w:bCs/>
          <w:sz w:val="24"/>
          <w:szCs w:val="24"/>
          <w:lang w:val="es-AR"/>
        </w:rPr>
        <w:t xml:space="preserve"> padres sentirán repugnancia y tus abuelos sentirán todo aquel sentimiento que sea vergüenza puta de mierda…!!!</w:t>
      </w:r>
    </w:p>
    <w:p w14:paraId="78D65E6C" w14:textId="5297F34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disparos en el torso solo aumentaron el odio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hacia la directora de Unificación Central. El odio que provenía </w:t>
      </w:r>
      <w:r w:rsidR="00AD5D5D" w:rsidRPr="003778EF">
        <w:rPr>
          <w:rFonts w:ascii="Arial" w:hAnsi="Arial" w:cs="Arial"/>
          <w:b/>
          <w:bCs/>
          <w:sz w:val="24"/>
          <w:szCs w:val="24"/>
          <w:lang w:val="es-AR"/>
        </w:rPr>
        <w:t>de</w:t>
      </w:r>
      <w:r w:rsidRPr="003778EF">
        <w:rPr>
          <w:rFonts w:ascii="Arial" w:hAnsi="Arial" w:cs="Arial"/>
          <w:b/>
          <w:bCs/>
          <w:sz w:val="24"/>
          <w:szCs w:val="24"/>
          <w:lang w:val="es-AR"/>
        </w:rPr>
        <w:t xml:space="preserve"> </w:t>
      </w:r>
      <w:r w:rsidR="00AD5D5D" w:rsidRPr="003778EF">
        <w:rPr>
          <w:rFonts w:ascii="Arial" w:hAnsi="Arial" w:cs="Arial"/>
          <w:b/>
          <w:bCs/>
          <w:sz w:val="24"/>
          <w:szCs w:val="24"/>
          <w:lang w:val="es-AR"/>
        </w:rPr>
        <w:t>é</w:t>
      </w:r>
      <w:r w:rsidRPr="003778EF">
        <w:rPr>
          <w:rFonts w:ascii="Arial" w:hAnsi="Arial" w:cs="Arial"/>
          <w:b/>
          <w:bCs/>
          <w:sz w:val="24"/>
          <w:szCs w:val="24"/>
          <w:lang w:val="es-AR"/>
        </w:rPr>
        <w:t>l pareciera que fueran palabras del mismísimo infierno.</w:t>
      </w:r>
    </w:p>
    <w:p w14:paraId="52F14780" w14:textId="5F22070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parecía un poco asustada, las palabras solo se hacían más crudas y fuertes, cada respiración que podía dar para seguir vivo las desperdicia en insultos hacia ella, es como si insultarla le diera más ganas de seguir viviendo.</w:t>
      </w:r>
    </w:p>
    <w:p w14:paraId="14CB74F2" w14:textId="28826B97" w:rsidR="00AD5D5D"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Las palabras parecían estar asustando bastante a 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ya que incluso su brazo empezaba a temblar levemente. </w:t>
      </w:r>
    </w:p>
    <w:p w14:paraId="0D50D37E" w14:textId="4C452C9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no pudo evitar ver y oír. Sus dientes rechinan de odio y empiezan a patear incontables veces la cabeza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hasta dejarlo inconsciente.</w:t>
      </w:r>
    </w:p>
    <w:p w14:paraId="70CE420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-Maldito loco estúpido de mierda… en verdad tenía que cobrarme el disparo en el brazo… casi si pierdo… el…</w:t>
      </w:r>
    </w:p>
    <w:p w14:paraId="33C78AF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tumba en el suelo.</w:t>
      </w:r>
    </w:p>
    <w:p w14:paraId="092AF4C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-kun… </w:t>
      </w:r>
    </w:p>
    <w:p w14:paraId="202FEB5C" w14:textId="77777777" w:rsidR="00C00415" w:rsidRPr="00B04E8A" w:rsidRDefault="00C00415" w:rsidP="00C00415">
      <w:pPr>
        <w:rPr>
          <w:rFonts w:ascii="Calibri" w:hAnsi="Calibri" w:cs="Calibri"/>
          <w:b/>
          <w:sz w:val="16"/>
          <w:szCs w:val="16"/>
          <w:lang w:val="es-AR"/>
        </w:rPr>
      </w:pPr>
    </w:p>
    <w:p w14:paraId="6964DA8C" w14:textId="01D7A4A3"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Pr>
          <w:rFonts w:ascii="Calibri" w:hAnsi="Calibri" w:cs="Calibri"/>
          <w:b/>
          <w:color w:val="2683C6" w:themeColor="accent2"/>
          <w:sz w:val="36"/>
          <w:szCs w:val="36"/>
          <w:lang w:val="es-AR"/>
        </w:rPr>
        <w:t>5</w:t>
      </w:r>
    </w:p>
    <w:p w14:paraId="5D211A8E" w14:textId="77777777" w:rsidR="00C00415" w:rsidRPr="00386F87" w:rsidRDefault="00C00415" w:rsidP="00C00415">
      <w:pPr>
        <w:rPr>
          <w:rFonts w:ascii="Calibri" w:hAnsi="Calibri" w:cs="Calibri"/>
          <w:b/>
          <w:sz w:val="32"/>
          <w:szCs w:val="32"/>
          <w:lang w:val="es-AR"/>
        </w:rPr>
      </w:pPr>
    </w:p>
    <w:p w14:paraId="7E4BB0D5" w14:textId="1B80065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-Pensé que te desmayarías. Perdiste demasiada sangre y aun puedes pararte, eso me impresiona. </w:t>
      </w:r>
    </w:p>
    <w:p w14:paraId="38CBC554"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se encuentra sujetando a Oziel para que no caiga.</w:t>
      </w:r>
    </w:p>
    <w:p w14:paraId="7C5DFB5B" w14:textId="6FA7C3C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A pesar de las heridas y el cansancio el chico sonríe para hablar.</w:t>
      </w:r>
    </w:p>
    <w:p w14:paraId="3C80DC14" w14:textId="40778CA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que Shimada Naomi… la familia fundadora de Unificación Central justo delante mío. Nunca pensé que conocería a la famosa directora de Unificación de esta forma, pensé que sería por algún tipo de escándalo que causaría…</w:t>
      </w:r>
    </w:p>
    <w:p w14:paraId="3687B539" w14:textId="1834546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levanta ambas cejas, pero una más que la otra.</w:t>
      </w:r>
    </w:p>
    <w:p w14:paraId="0F4009E7"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Que esperabas…? por tu tono esperabas a una mujer con complejo de bibliotecaria o algo por el estilo, ¿verdad?</w:t>
      </w:r>
    </w:p>
    <w:p w14:paraId="26C88D41" w14:textId="0E57E0DC"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-Bueno, tampoco es que estés lejos de ser una bibliotecaria, pero sí, me imaginaba una mujer más seria.</w:t>
      </w:r>
    </w:p>
    <w:p w14:paraId="76DFC223" w14:textId="545536B5"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recarga a Oziel en la silla de la sala.</w:t>
      </w:r>
    </w:p>
    <w:p w14:paraId="0127BC85"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En verdad arriesgaste tu vida por salvarnos?</w:t>
      </w:r>
    </w:p>
    <w:p w14:paraId="6C77DAE8" w14:textId="345C374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deja caer sus hombros y habla desanimado.</w:t>
      </w:r>
    </w:p>
    <w:p w14:paraId="4D15F702" w14:textId="5580848E"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-Sabiendo que eres la directora de Unificación lo hubiera pensado un poco.</w:t>
      </w:r>
    </w:p>
    <w:p w14:paraId="5EB1EF5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-Oye… </w:t>
      </w:r>
    </w:p>
    <w:p w14:paraId="6B38318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-Jajaja… pero no hubiera cambiado nada, hubiera entrado de todos modos a rescatarlas.</w:t>
      </w:r>
    </w:p>
    <w:p w14:paraId="65D1D09A" w14:textId="1390006E"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estás loco, ¿cómo es que evadiste a todos esos sujetos?</w:t>
      </w:r>
    </w:p>
    <w:p w14:paraId="3D3C90D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Observa a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tirado en el suelo.</w:t>
      </w:r>
    </w:p>
    <w:p w14:paraId="578C78D7" w14:textId="7AF264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una larga historia, pero digamos que no es la primera vez que </w:t>
      </w:r>
      <w:r w:rsidR="007141DF" w:rsidRPr="003778EF">
        <w:rPr>
          <w:rFonts w:ascii="Arial" w:hAnsi="Arial" w:cs="Arial"/>
          <w:b/>
          <w:bCs/>
          <w:sz w:val="24"/>
          <w:szCs w:val="24"/>
          <w:lang w:val="es-AR"/>
        </w:rPr>
        <w:t>lidio</w:t>
      </w:r>
      <w:r w:rsidRPr="003778EF">
        <w:rPr>
          <w:rFonts w:ascii="Arial" w:hAnsi="Arial" w:cs="Arial"/>
          <w:b/>
          <w:bCs/>
          <w:sz w:val="24"/>
          <w:szCs w:val="24"/>
          <w:lang w:val="es-AR"/>
        </w:rPr>
        <w:t xml:space="preserve"> </w:t>
      </w:r>
      <w:r w:rsidR="007141DF" w:rsidRPr="003778EF">
        <w:rPr>
          <w:rFonts w:ascii="Arial" w:hAnsi="Arial" w:cs="Arial"/>
          <w:b/>
          <w:bCs/>
          <w:sz w:val="24"/>
          <w:szCs w:val="24"/>
          <w:lang w:val="es-AR"/>
        </w:rPr>
        <w:t>con esta clase de sujetos.</w:t>
      </w:r>
    </w:p>
    <w:p w14:paraId="4304C4EB" w14:textId="00B4A074"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7141DF" w:rsidRPr="003778EF">
        <w:rPr>
          <w:rFonts w:ascii="Arial" w:hAnsi="Arial" w:cs="Arial"/>
          <w:b/>
          <w:bCs/>
          <w:sz w:val="24"/>
          <w:szCs w:val="24"/>
          <w:lang w:val="es-AR"/>
        </w:rPr>
        <w:t>Sabes que tendré</w:t>
      </w:r>
      <w:r w:rsidRPr="003778EF">
        <w:rPr>
          <w:rFonts w:ascii="Arial" w:hAnsi="Arial" w:cs="Arial"/>
          <w:b/>
          <w:bCs/>
          <w:sz w:val="24"/>
          <w:szCs w:val="24"/>
          <w:lang w:val="es-AR"/>
        </w:rPr>
        <w:t xml:space="preserve"> que llevarte a Unificación para el papeleo que tendré que llenar. ¿Vendrás verdad? No quiero pedir una orden para llevarte ni nada por el estilo, quiero evitar esa clase de problemas.</w:t>
      </w:r>
    </w:p>
    <w:p w14:paraId="29034C08" w14:textId="0E95162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y Oziel </w:t>
      </w:r>
      <w:r w:rsidR="007141DF" w:rsidRPr="003778EF">
        <w:rPr>
          <w:rFonts w:ascii="Arial" w:hAnsi="Arial" w:cs="Arial"/>
          <w:b/>
          <w:bCs/>
          <w:sz w:val="24"/>
          <w:szCs w:val="24"/>
          <w:lang w:val="es-AR"/>
        </w:rPr>
        <w:t>dejan de mirar al sujeto en el suelo e intercambian miradas.</w:t>
      </w:r>
    </w:p>
    <w:p w14:paraId="7E888E84" w14:textId="074B8485"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-Claro… no quiero darte más problemas. ¿Pero antes podríamos pasar por un doctor que vea este brazo?</w:t>
      </w:r>
    </w:p>
    <w:p w14:paraId="57D06652" w14:textId="03EE471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-Claro… liberemos a las demás y vamos a casa. Quiero evitar problemas con la policía local.</w:t>
      </w:r>
    </w:p>
    <w:p w14:paraId="70F2481B"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liberar a las mujeres y que Naomi le explicara brevemente la situación, Oziel murmura.</w:t>
      </w:r>
    </w:p>
    <w:p w14:paraId="19C5185D"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Tienes problemas con la policía local o algo?</w:t>
      </w:r>
    </w:p>
    <w:p w14:paraId="394478A2" w14:textId="5741E06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-Son muy territoriales. Si se enteran </w:t>
      </w:r>
      <w:r w:rsidR="000E7C7E" w:rsidRPr="003778EF">
        <w:rPr>
          <w:rFonts w:ascii="Arial" w:hAnsi="Arial" w:cs="Arial"/>
          <w:b/>
          <w:bCs/>
          <w:sz w:val="24"/>
          <w:szCs w:val="24"/>
          <w:lang w:val="es-AR"/>
        </w:rPr>
        <w:t>de que</w:t>
      </w:r>
      <w:r w:rsidRPr="003778EF">
        <w:rPr>
          <w:rFonts w:ascii="Arial" w:hAnsi="Arial" w:cs="Arial"/>
          <w:b/>
          <w:bCs/>
          <w:sz w:val="24"/>
          <w:szCs w:val="24"/>
          <w:lang w:val="es-AR"/>
        </w:rPr>
        <w:t xml:space="preserve"> había gente infiltrada de Unificación</w:t>
      </w:r>
      <w:r w:rsidR="007141DF" w:rsidRPr="003778EF">
        <w:rPr>
          <w:rFonts w:ascii="Arial" w:hAnsi="Arial" w:cs="Arial"/>
          <w:b/>
          <w:bCs/>
          <w:sz w:val="24"/>
          <w:szCs w:val="24"/>
          <w:lang w:val="es-AR"/>
        </w:rPr>
        <w:t xml:space="preserve"> Central</w:t>
      </w:r>
      <w:r w:rsidRPr="003778EF">
        <w:rPr>
          <w:rFonts w:ascii="Arial" w:hAnsi="Arial" w:cs="Arial"/>
          <w:b/>
          <w:bCs/>
          <w:sz w:val="24"/>
          <w:szCs w:val="24"/>
          <w:lang w:val="es-AR"/>
        </w:rPr>
        <w:t>, será para más papeleo.</w:t>
      </w:r>
    </w:p>
    <w:p w14:paraId="12D4B852" w14:textId="01946D1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Unificación Central tiene muchos problemas con el resto del mundo ¿no es verdad?</w:t>
      </w:r>
    </w:p>
    <w:p w14:paraId="05AFD0A0" w14:textId="1DC83A0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solo </w:t>
      </w:r>
      <w:r w:rsidR="007141DF" w:rsidRPr="003778EF">
        <w:rPr>
          <w:rFonts w:ascii="Arial" w:hAnsi="Arial" w:cs="Arial"/>
          <w:b/>
          <w:bCs/>
          <w:sz w:val="24"/>
          <w:szCs w:val="24"/>
          <w:lang w:val="es-AR"/>
        </w:rPr>
        <w:t>U</w:t>
      </w:r>
      <w:r w:rsidRPr="003778EF">
        <w:rPr>
          <w:rFonts w:ascii="Arial" w:hAnsi="Arial" w:cs="Arial"/>
          <w:b/>
          <w:bCs/>
          <w:sz w:val="24"/>
          <w:szCs w:val="24"/>
          <w:lang w:val="es-AR"/>
        </w:rPr>
        <w:t xml:space="preserve">nificación </w:t>
      </w:r>
      <w:r w:rsidR="007141DF" w:rsidRPr="003778EF">
        <w:rPr>
          <w:rFonts w:ascii="Arial" w:hAnsi="Arial" w:cs="Arial"/>
          <w:b/>
          <w:bCs/>
          <w:sz w:val="24"/>
          <w:szCs w:val="24"/>
          <w:lang w:val="es-AR"/>
        </w:rPr>
        <w:t>C</w:t>
      </w:r>
      <w:r w:rsidRPr="003778EF">
        <w:rPr>
          <w:rFonts w:ascii="Arial" w:hAnsi="Arial" w:cs="Arial"/>
          <w:b/>
          <w:bCs/>
          <w:sz w:val="24"/>
          <w:szCs w:val="24"/>
          <w:lang w:val="es-AR"/>
        </w:rPr>
        <w:t>entral, el resto de los 9</w:t>
      </w:r>
      <w:r w:rsidR="007141DF" w:rsidRPr="003778EF">
        <w:rPr>
          <w:rFonts w:ascii="Arial" w:hAnsi="Arial" w:cs="Arial"/>
          <w:b/>
          <w:bCs/>
          <w:sz w:val="24"/>
          <w:szCs w:val="24"/>
          <w:lang w:val="es-AR"/>
        </w:rPr>
        <w:t xml:space="preserve"> </w:t>
      </w:r>
      <w:r w:rsidR="00AA094C" w:rsidRPr="003778EF">
        <w:rPr>
          <w:rFonts w:ascii="Arial" w:hAnsi="Arial" w:cs="Arial"/>
          <w:b/>
          <w:bCs/>
          <w:sz w:val="24"/>
          <w:szCs w:val="24"/>
          <w:lang w:val="es-AR"/>
        </w:rPr>
        <w:t xml:space="preserve">Tous </w:t>
      </w:r>
      <w:proofErr w:type="spellStart"/>
      <w:r w:rsidR="00AA094C" w:rsidRPr="003778EF">
        <w:rPr>
          <w:rFonts w:ascii="Arial" w:hAnsi="Arial" w:cs="Arial"/>
          <w:b/>
          <w:bCs/>
          <w:sz w:val="24"/>
          <w:szCs w:val="24"/>
          <w:lang w:val="es-AR"/>
        </w:rPr>
        <w:t>Sauvés</w:t>
      </w:r>
      <w:proofErr w:type="spellEnd"/>
      <w:r w:rsidR="00AA094C" w:rsidRPr="003778EF">
        <w:rPr>
          <w:rFonts w:ascii="Arial" w:hAnsi="Arial" w:cs="Arial"/>
          <w:b/>
          <w:bCs/>
          <w:sz w:val="24"/>
          <w:szCs w:val="24"/>
          <w:lang w:val="es-AR"/>
        </w:rPr>
        <w:t xml:space="preserve"> </w:t>
      </w:r>
      <w:r w:rsidRPr="003778EF">
        <w:rPr>
          <w:rFonts w:ascii="Arial" w:hAnsi="Arial" w:cs="Arial"/>
          <w:b/>
          <w:bCs/>
          <w:sz w:val="24"/>
          <w:szCs w:val="24"/>
          <w:lang w:val="es-AR"/>
        </w:rPr>
        <w:t xml:space="preserve">también tienen los mismos problemas e incluso aún peores. </w:t>
      </w:r>
    </w:p>
    <w:p w14:paraId="44E32B65" w14:textId="0C06F291"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resto de </w:t>
      </w:r>
      <w:r w:rsidR="000E7C7E" w:rsidRPr="003778EF">
        <w:rPr>
          <w:rFonts w:ascii="Arial" w:hAnsi="Arial" w:cs="Arial"/>
          <w:b/>
          <w:bCs/>
          <w:sz w:val="24"/>
          <w:szCs w:val="24"/>
          <w:lang w:val="es-AR"/>
        </w:rPr>
        <w:t>las mujeres</w:t>
      </w:r>
      <w:r w:rsidRPr="003778EF">
        <w:rPr>
          <w:rFonts w:ascii="Arial" w:hAnsi="Arial" w:cs="Arial"/>
          <w:b/>
          <w:bCs/>
          <w:sz w:val="24"/>
          <w:szCs w:val="24"/>
          <w:lang w:val="es-AR"/>
        </w:rPr>
        <w:t xml:space="preserve"> empieza a salir de la oficina de Naomi. La mayoría asustadas.</w:t>
      </w:r>
    </w:p>
    <w:p w14:paraId="5A048E0B" w14:textId="0C38D879"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-Sera mejor salir por la puerta trasera. No sabemos si aún hay gente de </w:t>
      </w:r>
      <w:proofErr w:type="spellStart"/>
      <w:r w:rsidR="003B4190">
        <w:rPr>
          <w:rFonts w:ascii="Arial" w:hAnsi="Arial" w:cs="Arial"/>
          <w:b/>
          <w:bCs/>
          <w:sz w:val="24"/>
          <w:szCs w:val="24"/>
          <w:lang w:val="es-AR"/>
        </w:rPr>
        <w:t>D</w:t>
      </w:r>
      <w:r w:rsidRPr="003778EF">
        <w:rPr>
          <w:rFonts w:ascii="Arial" w:hAnsi="Arial" w:cs="Arial"/>
          <w:b/>
          <w:bCs/>
          <w:sz w:val="24"/>
          <w:szCs w:val="24"/>
          <w:lang w:val="es-AR"/>
        </w:rPr>
        <w:t>ead-</w:t>
      </w:r>
      <w:r w:rsidR="003B4190">
        <w:rPr>
          <w:rFonts w:ascii="Arial" w:hAnsi="Arial" w:cs="Arial"/>
          <w:b/>
          <w:bCs/>
          <w:sz w:val="24"/>
          <w:szCs w:val="24"/>
          <w:lang w:val="es-AR"/>
        </w:rPr>
        <w:t>L</w:t>
      </w:r>
      <w:r w:rsidRPr="003778EF">
        <w:rPr>
          <w:rFonts w:ascii="Arial" w:hAnsi="Arial" w:cs="Arial"/>
          <w:b/>
          <w:bCs/>
          <w:sz w:val="24"/>
          <w:szCs w:val="24"/>
          <w:lang w:val="es-AR"/>
        </w:rPr>
        <w:t>ock</w:t>
      </w:r>
      <w:proofErr w:type="spellEnd"/>
      <w:r w:rsidRPr="003778EF">
        <w:rPr>
          <w:rFonts w:ascii="Arial" w:hAnsi="Arial" w:cs="Arial"/>
          <w:b/>
          <w:bCs/>
          <w:sz w:val="24"/>
          <w:szCs w:val="24"/>
          <w:lang w:val="es-AR"/>
        </w:rPr>
        <w:t>, en el edificio.</w:t>
      </w:r>
    </w:p>
    <w:p w14:paraId="7BCA195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La mayoría ya se encontraban en las escaleras, Oziel y Naomi son los últimos.</w:t>
      </w:r>
    </w:p>
    <w:p w14:paraId="133B9E57" w14:textId="741B200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voz </w:t>
      </w:r>
      <w:r w:rsidR="007141DF" w:rsidRPr="003778EF">
        <w:rPr>
          <w:rFonts w:ascii="Arial" w:hAnsi="Arial" w:cs="Arial"/>
          <w:b/>
          <w:bCs/>
          <w:sz w:val="24"/>
          <w:szCs w:val="24"/>
          <w:lang w:val="es-AR"/>
        </w:rPr>
        <w:t>que da escalofríos a Naomi se escucha detrás de ellos</w:t>
      </w:r>
      <w:r w:rsidRPr="003778EF">
        <w:rPr>
          <w:rFonts w:ascii="Arial" w:hAnsi="Arial" w:cs="Arial"/>
          <w:b/>
          <w:bCs/>
          <w:sz w:val="24"/>
          <w:szCs w:val="24"/>
          <w:lang w:val="es-AR"/>
        </w:rPr>
        <w:t>.</w:t>
      </w:r>
    </w:p>
    <w:p w14:paraId="713620D5" w14:textId="245F67BA"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-Maldita puta desgraciada… </w:t>
      </w:r>
      <w:r w:rsidR="007141DF" w:rsidRPr="003778EF">
        <w:rPr>
          <w:rFonts w:ascii="Arial" w:hAnsi="Arial" w:cs="Arial"/>
          <w:b/>
          <w:bCs/>
          <w:sz w:val="24"/>
          <w:szCs w:val="24"/>
          <w:lang w:val="es-AR"/>
        </w:rPr>
        <w:t>¡</w:t>
      </w:r>
      <w:proofErr w:type="spellStart"/>
      <w:r w:rsidRPr="003778EF">
        <w:rPr>
          <w:rFonts w:ascii="Arial" w:hAnsi="Arial" w:cs="Arial"/>
          <w:b/>
          <w:bCs/>
          <w:sz w:val="24"/>
          <w:szCs w:val="24"/>
          <w:lang w:val="es-AR"/>
        </w:rPr>
        <w:t>kh</w:t>
      </w:r>
      <w:r w:rsidR="007141DF" w:rsidRPr="003778EF">
        <w:rPr>
          <w:rFonts w:ascii="Arial" w:hAnsi="Arial" w:cs="Arial"/>
          <w:b/>
          <w:bCs/>
          <w:sz w:val="24"/>
          <w:szCs w:val="24"/>
          <w:lang w:val="es-AR"/>
        </w:rPr>
        <w:t>a</w:t>
      </w:r>
      <w:proofErr w:type="spellEnd"/>
      <w:r w:rsidR="007141DF" w:rsidRPr="003778EF">
        <w:rPr>
          <w:rFonts w:ascii="Arial" w:hAnsi="Arial" w:cs="Arial"/>
          <w:b/>
          <w:bCs/>
          <w:sz w:val="24"/>
          <w:szCs w:val="24"/>
          <w:lang w:val="es-AR"/>
        </w:rPr>
        <w:t>!</w:t>
      </w:r>
      <w:r w:rsidRPr="003778EF">
        <w:rPr>
          <w:rFonts w:ascii="Arial" w:hAnsi="Arial" w:cs="Arial"/>
          <w:b/>
          <w:bCs/>
          <w:sz w:val="24"/>
          <w:szCs w:val="24"/>
          <w:lang w:val="es-AR"/>
        </w:rPr>
        <w:t xml:space="preserve"> te matare.</w:t>
      </w:r>
    </w:p>
    <w:p w14:paraId="4496722E" w14:textId="104348E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cuerpo viviente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 encontraba desangrándose con tres agujeros de bala en su torso, pero aun así hablando como si le sobrara energía, como si no pudiera morir hasta no ver a Shimada Naomi muerta.</w:t>
      </w:r>
    </w:p>
    <w:p w14:paraId="5AA730A4"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arma…</w:t>
      </w:r>
    </w:p>
    <w:p w14:paraId="5B01ECE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percata que habían dejado un arma en la sala.</w:t>
      </w:r>
    </w:p>
    <w:p w14:paraId="73EB28C5" w14:textId="2FC2EA83"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Corran! –Grita Naomi mientras cambia su atención a las estudiantes.</w:t>
      </w:r>
    </w:p>
    <w:p w14:paraId="1F88044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movimientos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traen a Oziel sin cuidado.</w:t>
      </w:r>
    </w:p>
    <w:p w14:paraId="401800AA"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Naomi!</w:t>
      </w:r>
    </w:p>
    <w:p w14:paraId="73DE456F" w14:textId="77777777" w:rsidR="00B643F6" w:rsidRPr="003778EF" w:rsidRDefault="00B643F6"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apunta al cuerpo petrificado de Naomi. </w:t>
      </w:r>
    </w:p>
    <w:p w14:paraId="311A9EB3"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Solo muere maldita puta!</w:t>
      </w:r>
    </w:p>
    <w:p w14:paraId="6546F7BE" w14:textId="04614D2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sabía que entro </w:t>
      </w:r>
      <w:r w:rsidR="00BA2125" w:rsidRPr="003778EF">
        <w:rPr>
          <w:rFonts w:ascii="Arial" w:hAnsi="Arial" w:cs="Arial"/>
          <w:b/>
          <w:bCs/>
          <w:sz w:val="24"/>
          <w:szCs w:val="24"/>
          <w:lang w:val="es-AR"/>
        </w:rPr>
        <w:t>sin que nadie le dijera nada</w:t>
      </w:r>
      <w:r w:rsidRPr="003778EF">
        <w:rPr>
          <w:rFonts w:ascii="Arial" w:hAnsi="Arial" w:cs="Arial"/>
          <w:b/>
          <w:bCs/>
          <w:sz w:val="24"/>
          <w:szCs w:val="24"/>
          <w:lang w:val="es-AR"/>
        </w:rPr>
        <w:t>, nadie lo obligo, sabiendo bien como terminaría esto.</w:t>
      </w:r>
    </w:p>
    <w:p w14:paraId="6E9B0F22" w14:textId="406ADFB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disparos hacen eco en el tercer piso.</w:t>
      </w:r>
    </w:p>
    <w:p w14:paraId="4DA086C2"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de Naomi se asusta.</w:t>
      </w:r>
    </w:p>
    <w:p w14:paraId="225EA09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en mi… espalda. </w:t>
      </w:r>
    </w:p>
    <w:p w14:paraId="23445C3C"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balbuceo proviene de Oziel frente a Naomi, dejando caer su cuerpo delante de ella.</w:t>
      </w:r>
    </w:p>
    <w:p w14:paraId="1093424A" w14:textId="3510DE54"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lo abraza y sin dudarlo toma el arma que está a su espalda.</w:t>
      </w:r>
    </w:p>
    <w:p w14:paraId="7C62D836" w14:textId="2B605F9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Uzi modificada lleva alrededor de 40 balas las cuales todas fueron vaciadas por Naomi en el cuerpo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w:t>
      </w:r>
    </w:p>
    <w:p w14:paraId="770D8CD2" w14:textId="6136D92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del cartucho del UZI </w:t>
      </w:r>
      <w:r w:rsidR="00BA2125" w:rsidRPr="003778EF">
        <w:rPr>
          <w:rFonts w:ascii="Arial" w:hAnsi="Arial" w:cs="Arial"/>
          <w:b/>
          <w:bCs/>
          <w:sz w:val="24"/>
          <w:szCs w:val="24"/>
          <w:lang w:val="es-AR"/>
        </w:rPr>
        <w:t xml:space="preserve">daba a entender que </w:t>
      </w:r>
      <w:r w:rsidRPr="003778EF">
        <w:rPr>
          <w:rFonts w:ascii="Arial" w:hAnsi="Arial" w:cs="Arial"/>
          <w:b/>
          <w:bCs/>
          <w:sz w:val="24"/>
          <w:szCs w:val="24"/>
          <w:lang w:val="es-AR"/>
        </w:rPr>
        <w:t xml:space="preserve">ya no contenía ni una sola bala más que disparar, pero el gatillo seguía gatillando </w:t>
      </w:r>
      <w:r w:rsidR="000E7C7E" w:rsidRPr="003778EF">
        <w:rPr>
          <w:rFonts w:ascii="Arial" w:hAnsi="Arial" w:cs="Arial"/>
          <w:b/>
          <w:bCs/>
          <w:sz w:val="24"/>
          <w:szCs w:val="24"/>
          <w:lang w:val="es-AR"/>
        </w:rPr>
        <w:t>porque</w:t>
      </w:r>
      <w:r w:rsidR="00BA2125" w:rsidRPr="003778EF">
        <w:rPr>
          <w:rFonts w:ascii="Arial" w:hAnsi="Arial" w:cs="Arial"/>
          <w:b/>
          <w:bCs/>
          <w:sz w:val="24"/>
          <w:szCs w:val="24"/>
          <w:lang w:val="es-AR"/>
        </w:rPr>
        <w:t xml:space="preserve"> Naomi no levanto el dedo.</w:t>
      </w:r>
    </w:p>
    <w:p w14:paraId="5DE04235" w14:textId="7A7EBA74" w:rsidR="00B643F6" w:rsidRPr="003778EF" w:rsidRDefault="00BA2125"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recibe disparos por todo el cuerpo, donde la gran mayoría se concentra en su rostro</w:t>
      </w:r>
      <w:r w:rsidR="00B643F6" w:rsidRPr="003778EF">
        <w:rPr>
          <w:rFonts w:ascii="Arial" w:hAnsi="Arial" w:cs="Arial"/>
          <w:b/>
          <w:bCs/>
          <w:sz w:val="24"/>
          <w:szCs w:val="24"/>
          <w:lang w:val="es-AR"/>
        </w:rPr>
        <w:t>.</w:t>
      </w:r>
    </w:p>
    <w:p w14:paraId="7F58D712" w14:textId="6E061FD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cuerpo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cae al suelo</w:t>
      </w:r>
      <w:r w:rsidR="0005100B">
        <w:rPr>
          <w:rFonts w:ascii="Arial" w:hAnsi="Arial" w:cs="Arial"/>
          <w:b/>
          <w:bCs/>
          <w:sz w:val="24"/>
          <w:szCs w:val="24"/>
          <w:lang w:val="es-AR"/>
        </w:rPr>
        <w:t>, esta vez</w:t>
      </w:r>
      <w:r w:rsidRPr="003778EF">
        <w:rPr>
          <w:rFonts w:ascii="Arial" w:hAnsi="Arial" w:cs="Arial"/>
          <w:b/>
          <w:bCs/>
          <w:sz w:val="24"/>
          <w:szCs w:val="24"/>
          <w:lang w:val="es-AR"/>
        </w:rPr>
        <w:t xml:space="preserve"> sin vida. </w:t>
      </w:r>
    </w:p>
    <w:p w14:paraId="0E3FDC5B" w14:textId="51D683CA"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intenta mantener la respiración, pero es como si se </w:t>
      </w:r>
      <w:r w:rsidR="008E42A9" w:rsidRPr="003778EF">
        <w:rPr>
          <w:rFonts w:ascii="Arial" w:hAnsi="Arial" w:cs="Arial"/>
          <w:b/>
          <w:bCs/>
          <w:sz w:val="24"/>
          <w:szCs w:val="24"/>
          <w:lang w:val="es-AR"/>
        </w:rPr>
        <w:t>ágora</w:t>
      </w:r>
      <w:r w:rsidRPr="003778EF">
        <w:rPr>
          <w:rFonts w:ascii="Arial" w:hAnsi="Arial" w:cs="Arial"/>
          <w:b/>
          <w:bCs/>
          <w:sz w:val="24"/>
          <w:szCs w:val="24"/>
          <w:lang w:val="es-AR"/>
        </w:rPr>
        <w:t xml:space="preserve"> por falta de </w:t>
      </w:r>
      <w:r w:rsidR="008E42A9" w:rsidRPr="003778EF">
        <w:rPr>
          <w:rFonts w:ascii="Arial" w:hAnsi="Arial" w:cs="Arial"/>
          <w:b/>
          <w:bCs/>
          <w:sz w:val="24"/>
          <w:szCs w:val="24"/>
          <w:lang w:val="es-AR"/>
        </w:rPr>
        <w:t>oxígeno</w:t>
      </w:r>
      <w:r w:rsidRPr="003778EF">
        <w:rPr>
          <w:rFonts w:ascii="Arial" w:hAnsi="Arial" w:cs="Arial"/>
          <w:b/>
          <w:bCs/>
          <w:sz w:val="24"/>
          <w:szCs w:val="24"/>
          <w:lang w:val="es-AR"/>
        </w:rPr>
        <w:t>.</w:t>
      </w:r>
    </w:p>
    <w:p w14:paraId="42F54AA0"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pupilas se encuentran dilatadas por el frio que recorre todo su cuerpo y el dolor del disparo.</w:t>
      </w:r>
    </w:p>
    <w:p w14:paraId="573CC579"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lo recuesta en el suelo dejando su cabeza en su regazo.</w:t>
      </w:r>
    </w:p>
    <w:p w14:paraId="51709BA2" w14:textId="2BF2F48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Traga </w:t>
      </w:r>
      <w:r w:rsidR="008E42A9" w:rsidRPr="003778EF">
        <w:rPr>
          <w:rFonts w:ascii="Arial" w:hAnsi="Arial" w:cs="Arial"/>
          <w:b/>
          <w:bCs/>
          <w:sz w:val="24"/>
          <w:szCs w:val="24"/>
          <w:lang w:val="es-AR"/>
        </w:rPr>
        <w:t>saliva</w:t>
      </w:r>
      <w:r w:rsidR="00BA2125" w:rsidRPr="003778EF">
        <w:rPr>
          <w:rFonts w:ascii="Arial" w:hAnsi="Arial" w:cs="Arial"/>
          <w:b/>
          <w:bCs/>
          <w:sz w:val="24"/>
          <w:szCs w:val="24"/>
          <w:lang w:val="es-AR"/>
        </w:rPr>
        <w:t>.</w:t>
      </w:r>
      <w:r w:rsidRPr="003778EF">
        <w:rPr>
          <w:rFonts w:ascii="Arial" w:hAnsi="Arial" w:cs="Arial"/>
          <w:b/>
          <w:bCs/>
          <w:sz w:val="24"/>
          <w:szCs w:val="24"/>
          <w:lang w:val="es-AR"/>
        </w:rPr>
        <w:t xml:space="preserve"> </w:t>
      </w:r>
      <w:r w:rsidR="00BA2125" w:rsidRPr="003778EF">
        <w:rPr>
          <w:rFonts w:ascii="Arial" w:hAnsi="Arial" w:cs="Arial"/>
          <w:b/>
          <w:bCs/>
          <w:sz w:val="24"/>
          <w:szCs w:val="24"/>
          <w:lang w:val="es-AR"/>
        </w:rPr>
        <w:t>S</w:t>
      </w:r>
      <w:r w:rsidRPr="003778EF">
        <w:rPr>
          <w:rFonts w:ascii="Arial" w:hAnsi="Arial" w:cs="Arial"/>
          <w:b/>
          <w:bCs/>
          <w:sz w:val="24"/>
          <w:szCs w:val="24"/>
          <w:lang w:val="es-AR"/>
        </w:rPr>
        <w:t xml:space="preserve">us labios temblorosos se toman un tiempo en </w:t>
      </w:r>
      <w:r w:rsidR="00BA2125" w:rsidRPr="003778EF">
        <w:rPr>
          <w:rFonts w:ascii="Arial" w:hAnsi="Arial" w:cs="Arial"/>
          <w:b/>
          <w:bCs/>
          <w:sz w:val="24"/>
          <w:szCs w:val="24"/>
          <w:lang w:val="es-AR"/>
        </w:rPr>
        <w:t>hablar</w:t>
      </w:r>
      <w:r w:rsidRPr="003778EF">
        <w:rPr>
          <w:rFonts w:ascii="Arial" w:hAnsi="Arial" w:cs="Arial"/>
          <w:b/>
          <w:bCs/>
          <w:sz w:val="24"/>
          <w:szCs w:val="24"/>
          <w:lang w:val="es-AR"/>
        </w:rPr>
        <w:t xml:space="preserve">, ver a Oziel en su regazo luchando por mantenerse convida no la </w:t>
      </w:r>
      <w:r w:rsidR="008E42A9" w:rsidRPr="003778EF">
        <w:rPr>
          <w:rFonts w:ascii="Arial" w:hAnsi="Arial" w:cs="Arial"/>
          <w:b/>
          <w:bCs/>
          <w:sz w:val="24"/>
          <w:szCs w:val="24"/>
          <w:lang w:val="es-AR"/>
        </w:rPr>
        <w:t>dejaba</w:t>
      </w:r>
      <w:r w:rsidRPr="003778EF">
        <w:rPr>
          <w:rFonts w:ascii="Arial" w:hAnsi="Arial" w:cs="Arial"/>
          <w:b/>
          <w:bCs/>
          <w:sz w:val="24"/>
          <w:szCs w:val="24"/>
          <w:lang w:val="es-AR"/>
        </w:rPr>
        <w:t xml:space="preserve"> pensar</w:t>
      </w:r>
      <w:r w:rsidR="00BA2125" w:rsidRPr="003778EF">
        <w:rPr>
          <w:rFonts w:ascii="Arial" w:hAnsi="Arial" w:cs="Arial"/>
          <w:b/>
          <w:bCs/>
          <w:sz w:val="24"/>
          <w:szCs w:val="24"/>
          <w:lang w:val="es-AR"/>
        </w:rPr>
        <w:t xml:space="preserve"> en lo que dirá</w:t>
      </w:r>
      <w:r w:rsidRPr="003778EF">
        <w:rPr>
          <w:rFonts w:ascii="Arial" w:hAnsi="Arial" w:cs="Arial"/>
          <w:b/>
          <w:bCs/>
          <w:sz w:val="24"/>
          <w:szCs w:val="24"/>
          <w:lang w:val="es-AR"/>
        </w:rPr>
        <w:t>, su cuerpo reacciona y murmura.</w:t>
      </w:r>
    </w:p>
    <w:p w14:paraId="680F662C" w14:textId="78A1B41F"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BA2125" w:rsidRPr="003778EF">
        <w:rPr>
          <w:rFonts w:ascii="Arial" w:hAnsi="Arial" w:cs="Arial"/>
          <w:b/>
          <w:bCs/>
          <w:sz w:val="24"/>
          <w:szCs w:val="24"/>
          <w:lang w:val="es-AR"/>
        </w:rPr>
        <w:t>¿</w:t>
      </w:r>
      <w:proofErr w:type="gramEnd"/>
      <w:r w:rsidR="00BA2125" w:rsidRPr="003778EF">
        <w:rPr>
          <w:rFonts w:ascii="Arial" w:hAnsi="Arial" w:cs="Arial"/>
          <w:b/>
          <w:bCs/>
          <w:sz w:val="24"/>
          <w:szCs w:val="24"/>
          <w:lang w:val="es-AR"/>
        </w:rPr>
        <w:t>Por qué</w:t>
      </w:r>
      <w:r w:rsidRPr="003778EF">
        <w:rPr>
          <w:rFonts w:ascii="Arial" w:hAnsi="Arial" w:cs="Arial"/>
          <w:b/>
          <w:bCs/>
          <w:sz w:val="24"/>
          <w:szCs w:val="24"/>
          <w:lang w:val="es-AR"/>
        </w:rPr>
        <w:t xml:space="preserve"> tu…</w:t>
      </w:r>
      <w:r w:rsidR="00BA2125"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tenías</w:t>
      </w:r>
      <w:r w:rsidRPr="003778EF">
        <w:rPr>
          <w:rFonts w:ascii="Arial" w:hAnsi="Arial" w:cs="Arial"/>
          <w:b/>
          <w:bCs/>
          <w:sz w:val="24"/>
          <w:szCs w:val="24"/>
          <w:lang w:val="es-AR"/>
        </w:rPr>
        <w:t xml:space="preserve"> que hacer eso…</w:t>
      </w:r>
      <w:r w:rsidR="008E42A9" w:rsidRPr="003778EF">
        <w:rPr>
          <w:rFonts w:ascii="Arial" w:hAnsi="Arial" w:cs="Arial"/>
          <w:b/>
          <w:bCs/>
          <w:sz w:val="24"/>
          <w:szCs w:val="24"/>
          <w:lang w:val="es-AR"/>
        </w:rPr>
        <w:t>?</w:t>
      </w:r>
    </w:p>
    <w:p w14:paraId="31CF9B66" w14:textId="48743C6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esfuerza por hablar naturalmente, pero por cada palabra su cuerpo tiembla </w:t>
      </w:r>
      <w:r w:rsidR="008E42A9" w:rsidRPr="003778EF">
        <w:rPr>
          <w:rFonts w:ascii="Arial" w:hAnsi="Arial" w:cs="Arial"/>
          <w:b/>
          <w:bCs/>
          <w:sz w:val="24"/>
          <w:szCs w:val="24"/>
          <w:lang w:val="es-AR"/>
        </w:rPr>
        <w:t>más</w:t>
      </w:r>
      <w:r w:rsidRPr="003778EF">
        <w:rPr>
          <w:rFonts w:ascii="Arial" w:hAnsi="Arial" w:cs="Arial"/>
          <w:b/>
          <w:bCs/>
          <w:sz w:val="24"/>
          <w:szCs w:val="24"/>
          <w:lang w:val="es-AR"/>
        </w:rPr>
        <w:t>, sus ojos pierden el brillo y su piel se enfría con el suelo.</w:t>
      </w:r>
    </w:p>
    <w:p w14:paraId="048963BC" w14:textId="0EB2FC2C"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Perdió sangre desde que le dispararon y no dejo de hacer fuerza hasta llegar a Naomi. Su cuerpo no </w:t>
      </w:r>
      <w:r w:rsidR="008E42A9" w:rsidRPr="003778EF">
        <w:rPr>
          <w:rFonts w:ascii="Arial" w:hAnsi="Arial" w:cs="Arial"/>
          <w:b/>
          <w:bCs/>
          <w:sz w:val="24"/>
          <w:szCs w:val="24"/>
          <w:lang w:val="es-AR"/>
        </w:rPr>
        <w:t>está</w:t>
      </w:r>
      <w:r w:rsidRPr="003778EF">
        <w:rPr>
          <w:rFonts w:ascii="Arial" w:hAnsi="Arial" w:cs="Arial"/>
          <w:b/>
          <w:bCs/>
          <w:sz w:val="24"/>
          <w:szCs w:val="24"/>
          <w:lang w:val="es-AR"/>
        </w:rPr>
        <w:t xml:space="preserve"> en condiciones para seguir perdiendo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sangre de la que ya perdió, su piel </w:t>
      </w:r>
      <w:r w:rsidR="008E42A9" w:rsidRPr="003778EF">
        <w:rPr>
          <w:rFonts w:ascii="Arial" w:hAnsi="Arial" w:cs="Arial"/>
          <w:b/>
          <w:bCs/>
          <w:sz w:val="24"/>
          <w:szCs w:val="24"/>
          <w:lang w:val="es-AR"/>
        </w:rPr>
        <w:t>pálida</w:t>
      </w:r>
      <w:r w:rsidRPr="003778EF">
        <w:rPr>
          <w:rFonts w:ascii="Arial" w:hAnsi="Arial" w:cs="Arial"/>
          <w:b/>
          <w:bCs/>
          <w:sz w:val="24"/>
          <w:szCs w:val="24"/>
          <w:lang w:val="es-AR"/>
        </w:rPr>
        <w:t xml:space="preserve"> empieza a ser una amenaza para su salud.</w:t>
      </w:r>
    </w:p>
    <w:p w14:paraId="25C3E84F" w14:textId="2E78F1E2"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8E42A9" w:rsidRPr="003778EF">
        <w:rPr>
          <w:rFonts w:ascii="Arial" w:hAnsi="Arial" w:cs="Arial"/>
          <w:b/>
          <w:bCs/>
          <w:sz w:val="24"/>
          <w:szCs w:val="24"/>
          <w:lang w:val="es-AR"/>
        </w:rPr>
        <w:t>Podía</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a ver</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dis-disparado</w:t>
      </w:r>
      <w:proofErr w:type="spellEnd"/>
      <w:r w:rsidRPr="003778EF">
        <w:rPr>
          <w:rFonts w:ascii="Arial" w:hAnsi="Arial" w:cs="Arial"/>
          <w:b/>
          <w:bCs/>
          <w:sz w:val="24"/>
          <w:szCs w:val="24"/>
          <w:lang w:val="es-AR"/>
        </w:rPr>
        <w:t xml:space="preserve"> no es verdad? Creo que, solo vi la opción,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confiable de que… de que…</w:t>
      </w:r>
    </w:p>
    <w:p w14:paraId="67B3DD56" w14:textId="1A27CBAD"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BA2125" w:rsidRPr="003778EF">
        <w:rPr>
          <w:rFonts w:ascii="Arial" w:hAnsi="Arial" w:cs="Arial"/>
          <w:b/>
          <w:bCs/>
          <w:sz w:val="24"/>
          <w:szCs w:val="24"/>
          <w:lang w:val="es-AR"/>
        </w:rPr>
        <w:t>¿</w:t>
      </w:r>
      <w:proofErr w:type="gramEnd"/>
      <w:r w:rsidRPr="003778EF">
        <w:rPr>
          <w:rFonts w:ascii="Arial" w:hAnsi="Arial" w:cs="Arial"/>
          <w:b/>
          <w:bCs/>
          <w:sz w:val="24"/>
          <w:szCs w:val="24"/>
          <w:lang w:val="es-AR"/>
        </w:rPr>
        <w:t>De que no me lastimen</w:t>
      </w:r>
      <w:r w:rsidR="00BA2125" w:rsidRPr="003778EF">
        <w:rPr>
          <w:rFonts w:ascii="Arial" w:hAnsi="Arial" w:cs="Arial"/>
          <w:b/>
          <w:bCs/>
          <w:sz w:val="24"/>
          <w:szCs w:val="24"/>
          <w:lang w:val="es-AR"/>
        </w:rPr>
        <w:t>?</w:t>
      </w:r>
      <w:r w:rsidRPr="003778EF">
        <w:rPr>
          <w:rFonts w:ascii="Arial" w:hAnsi="Arial" w:cs="Arial"/>
          <w:b/>
          <w:bCs/>
          <w:sz w:val="24"/>
          <w:szCs w:val="24"/>
          <w:lang w:val="es-AR"/>
        </w:rPr>
        <w:t>.</w:t>
      </w:r>
    </w:p>
    <w:p w14:paraId="7A3F26BF"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-S-Si…</w:t>
      </w:r>
    </w:p>
    <w:p w14:paraId="63BE6CE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 se dibuja en el rostro del chico.</w:t>
      </w:r>
    </w:p>
    <w:p w14:paraId="1B652CD8" w14:textId="6060B34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-Y aun </w:t>
      </w:r>
      <w:r w:rsidR="008E42A9" w:rsidRPr="003778EF">
        <w:rPr>
          <w:rFonts w:ascii="Arial" w:hAnsi="Arial" w:cs="Arial"/>
          <w:b/>
          <w:bCs/>
          <w:sz w:val="24"/>
          <w:szCs w:val="24"/>
          <w:lang w:val="es-AR"/>
        </w:rPr>
        <w:t>así</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sonríes</w:t>
      </w:r>
      <w:r w:rsidRPr="003778EF">
        <w:rPr>
          <w:rFonts w:ascii="Arial" w:hAnsi="Arial" w:cs="Arial"/>
          <w:b/>
          <w:bCs/>
          <w:sz w:val="24"/>
          <w:szCs w:val="24"/>
          <w:lang w:val="es-AR"/>
        </w:rPr>
        <w:t>…</w:t>
      </w:r>
    </w:p>
    <w:p w14:paraId="13761A29" w14:textId="497C5759"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-Tu estas bien… estas bien. </w:t>
      </w:r>
      <w:r w:rsidR="00BA2125" w:rsidRPr="003778EF">
        <w:rPr>
          <w:rFonts w:ascii="Arial" w:hAnsi="Arial" w:cs="Arial"/>
          <w:b/>
          <w:bCs/>
          <w:sz w:val="24"/>
          <w:szCs w:val="24"/>
          <w:lang w:val="es-AR"/>
        </w:rPr>
        <w:t>S</w:t>
      </w:r>
      <w:r w:rsidRPr="003778EF">
        <w:rPr>
          <w:rFonts w:ascii="Arial" w:hAnsi="Arial" w:cs="Arial"/>
          <w:b/>
          <w:bCs/>
          <w:sz w:val="24"/>
          <w:szCs w:val="24"/>
          <w:lang w:val="es-AR"/>
        </w:rPr>
        <w:t xml:space="preserve">i fuera, lo contrario, </w:t>
      </w:r>
      <w:r w:rsidR="008E42A9" w:rsidRPr="003778EF">
        <w:rPr>
          <w:rFonts w:ascii="Arial" w:hAnsi="Arial" w:cs="Arial"/>
          <w:b/>
          <w:bCs/>
          <w:sz w:val="24"/>
          <w:szCs w:val="24"/>
          <w:lang w:val="es-AR"/>
        </w:rPr>
        <w:t>Unificación</w:t>
      </w:r>
      <w:r w:rsidRPr="003778EF">
        <w:rPr>
          <w:rFonts w:ascii="Arial" w:hAnsi="Arial" w:cs="Arial"/>
          <w:b/>
          <w:bCs/>
          <w:sz w:val="24"/>
          <w:szCs w:val="24"/>
          <w:lang w:val="es-AR"/>
        </w:rPr>
        <w:t xml:space="preserve"> Central estaría muy tristes, sin su, </w:t>
      </w:r>
      <w:r w:rsidR="00BA2125" w:rsidRPr="003778EF">
        <w:rPr>
          <w:rFonts w:ascii="Arial" w:hAnsi="Arial" w:cs="Arial"/>
          <w:b/>
          <w:bCs/>
          <w:sz w:val="24"/>
          <w:szCs w:val="24"/>
          <w:lang w:val="es-AR"/>
        </w:rPr>
        <w:t xml:space="preserve">sin </w:t>
      </w:r>
      <w:r w:rsidRPr="003778EF">
        <w:rPr>
          <w:rFonts w:ascii="Arial" w:hAnsi="Arial" w:cs="Arial"/>
          <w:b/>
          <w:bCs/>
          <w:sz w:val="24"/>
          <w:szCs w:val="24"/>
          <w:lang w:val="es-AR"/>
        </w:rPr>
        <w:t>su directora.</w:t>
      </w:r>
    </w:p>
    <w:p w14:paraId="34D65982" w14:textId="0848BCF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Oziel empieza a temblar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su mano derecha sujeta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fuerte la parte</w:t>
      </w:r>
      <w:r w:rsidR="00BA2125" w:rsidRPr="003778EF">
        <w:rPr>
          <w:rFonts w:ascii="Arial" w:hAnsi="Arial" w:cs="Arial"/>
          <w:b/>
          <w:bCs/>
          <w:sz w:val="24"/>
          <w:szCs w:val="24"/>
          <w:lang w:val="es-AR"/>
        </w:rPr>
        <w:t xml:space="preserve"> de</w:t>
      </w:r>
      <w:r w:rsidRPr="003778EF">
        <w:rPr>
          <w:rFonts w:ascii="Arial" w:hAnsi="Arial" w:cs="Arial"/>
          <w:b/>
          <w:bCs/>
          <w:sz w:val="24"/>
          <w:szCs w:val="24"/>
          <w:lang w:val="es-AR"/>
        </w:rPr>
        <w:t xml:space="preserve"> delante del uniforme de Naomi.</w:t>
      </w:r>
    </w:p>
    <w:p w14:paraId="1E349610"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Solo observa los ojos de Oziel. </w:t>
      </w:r>
    </w:p>
    <w:p w14:paraId="1532BDD7" w14:textId="20F9AA1E" w:rsidR="00993422"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Sus ojos no se están cerrando, por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que su cuerpo no </w:t>
      </w:r>
      <w:r w:rsidR="008E42A9" w:rsidRPr="003778EF">
        <w:rPr>
          <w:rFonts w:ascii="Arial" w:hAnsi="Arial" w:cs="Arial"/>
          <w:b/>
          <w:bCs/>
          <w:sz w:val="24"/>
          <w:szCs w:val="24"/>
          <w:lang w:val="es-AR"/>
        </w:rPr>
        <w:t>esté</w:t>
      </w:r>
      <w:r w:rsidRPr="003778EF">
        <w:rPr>
          <w:rFonts w:ascii="Arial" w:hAnsi="Arial" w:cs="Arial"/>
          <w:b/>
          <w:bCs/>
          <w:sz w:val="24"/>
          <w:szCs w:val="24"/>
          <w:lang w:val="es-AR"/>
        </w:rPr>
        <w:t xml:space="preserve"> en condiciones</w:t>
      </w:r>
      <w:r w:rsidR="00993422" w:rsidRPr="003778EF">
        <w:rPr>
          <w:rFonts w:ascii="Arial" w:hAnsi="Arial" w:cs="Arial"/>
          <w:b/>
          <w:bCs/>
          <w:sz w:val="24"/>
          <w:szCs w:val="24"/>
          <w:lang w:val="es-AR"/>
        </w:rPr>
        <w:t xml:space="preserve"> </w:t>
      </w:r>
      <w:r w:rsidR="0005100B">
        <w:rPr>
          <w:rFonts w:ascii="Arial" w:hAnsi="Arial" w:cs="Arial"/>
          <w:b/>
          <w:bCs/>
          <w:sz w:val="24"/>
          <w:szCs w:val="24"/>
          <w:lang w:val="es-AR"/>
        </w:rPr>
        <w:t xml:space="preserve">sus ojos </w:t>
      </w:r>
      <w:r w:rsidR="00993422" w:rsidRPr="003778EF">
        <w:rPr>
          <w:rFonts w:ascii="Arial" w:hAnsi="Arial" w:cs="Arial"/>
          <w:b/>
          <w:bCs/>
          <w:sz w:val="24"/>
          <w:szCs w:val="24"/>
          <w:lang w:val="es-AR"/>
        </w:rPr>
        <w:t>no se cierran</w:t>
      </w:r>
      <w:r w:rsidRPr="003778EF">
        <w:rPr>
          <w:rFonts w:ascii="Arial" w:hAnsi="Arial" w:cs="Arial"/>
          <w:b/>
          <w:bCs/>
          <w:sz w:val="24"/>
          <w:szCs w:val="24"/>
          <w:lang w:val="es-AR"/>
        </w:rPr>
        <w:t xml:space="preserve">. </w:t>
      </w:r>
    </w:p>
    <w:p w14:paraId="626DA260" w14:textId="7346C3A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ojos están luchando, observa como sus ojos pelean hasta el </w:t>
      </w:r>
      <w:r w:rsidR="008E42A9" w:rsidRPr="003778EF">
        <w:rPr>
          <w:rFonts w:ascii="Arial" w:hAnsi="Arial" w:cs="Arial"/>
          <w:b/>
          <w:bCs/>
          <w:sz w:val="24"/>
          <w:szCs w:val="24"/>
          <w:lang w:val="es-AR"/>
        </w:rPr>
        <w:t>último</w:t>
      </w:r>
      <w:r w:rsidRPr="003778EF">
        <w:rPr>
          <w:rFonts w:ascii="Arial" w:hAnsi="Arial" w:cs="Arial"/>
          <w:b/>
          <w:bCs/>
          <w:sz w:val="24"/>
          <w:szCs w:val="24"/>
          <w:lang w:val="es-AR"/>
        </w:rPr>
        <w:t xml:space="preserve"> aliento</w:t>
      </w:r>
      <w:r w:rsidR="00993422" w:rsidRPr="003778EF">
        <w:rPr>
          <w:rFonts w:ascii="Arial" w:hAnsi="Arial" w:cs="Arial"/>
          <w:b/>
          <w:bCs/>
          <w:sz w:val="24"/>
          <w:szCs w:val="24"/>
          <w:lang w:val="es-AR"/>
        </w:rPr>
        <w:t xml:space="preserve"> de su vida</w:t>
      </w:r>
      <w:r w:rsidRPr="003778EF">
        <w:rPr>
          <w:rFonts w:ascii="Arial" w:hAnsi="Arial" w:cs="Arial"/>
          <w:b/>
          <w:bCs/>
          <w:sz w:val="24"/>
          <w:szCs w:val="24"/>
          <w:lang w:val="es-AR"/>
        </w:rPr>
        <w:t>.</w:t>
      </w:r>
    </w:p>
    <w:p w14:paraId="22FB306B" w14:textId="45CA5110" w:rsidR="00B643F6" w:rsidRPr="003778EF" w:rsidRDefault="008E42A9" w:rsidP="00712854">
      <w:pPr>
        <w:spacing w:line="360" w:lineRule="auto"/>
        <w:rPr>
          <w:rFonts w:ascii="Arial" w:hAnsi="Arial" w:cs="Arial"/>
          <w:b/>
          <w:bCs/>
          <w:sz w:val="24"/>
          <w:szCs w:val="24"/>
          <w:lang w:val="es-AR"/>
        </w:rPr>
      </w:pP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hasta aquí a recuperarla y a ponerla a salvo, perdiendo sangre en el transcurso. Para todo esto, salta para detener un disparo para ella sin pensar en las consecuencias. </w:t>
      </w:r>
      <w:r w:rsidR="00993422" w:rsidRPr="003778EF">
        <w:rPr>
          <w:rFonts w:ascii="Arial" w:hAnsi="Arial" w:cs="Arial"/>
          <w:b/>
          <w:bCs/>
          <w:sz w:val="24"/>
          <w:szCs w:val="24"/>
          <w:lang w:val="es-AR"/>
        </w:rPr>
        <w:t>A a</w:t>
      </w:r>
      <w:r w:rsidR="00B643F6" w:rsidRPr="003778EF">
        <w:rPr>
          <w:rFonts w:ascii="Arial" w:hAnsi="Arial" w:cs="Arial"/>
          <w:b/>
          <w:bCs/>
          <w:sz w:val="24"/>
          <w:szCs w:val="24"/>
          <w:lang w:val="es-AR"/>
        </w:rPr>
        <w:t>lguien que apenas la conocía,</w:t>
      </w:r>
      <w:r w:rsidR="00993422" w:rsidRPr="003778EF">
        <w:rPr>
          <w:rFonts w:ascii="Arial" w:hAnsi="Arial" w:cs="Arial"/>
          <w:b/>
          <w:bCs/>
          <w:sz w:val="24"/>
          <w:szCs w:val="24"/>
          <w:lang w:val="es-AR"/>
        </w:rPr>
        <w:t xml:space="preserve"> </w:t>
      </w:r>
      <w:r w:rsidR="00B643F6" w:rsidRPr="003778EF">
        <w:rPr>
          <w:rFonts w:ascii="Arial" w:hAnsi="Arial" w:cs="Arial"/>
          <w:b/>
          <w:bCs/>
          <w:sz w:val="24"/>
          <w:szCs w:val="24"/>
          <w:lang w:val="es-AR"/>
        </w:rPr>
        <w:t xml:space="preserve">alguien a quien no le </w:t>
      </w:r>
      <w:r w:rsidRPr="003778EF">
        <w:rPr>
          <w:rFonts w:ascii="Arial" w:hAnsi="Arial" w:cs="Arial"/>
          <w:b/>
          <w:bCs/>
          <w:sz w:val="24"/>
          <w:szCs w:val="24"/>
          <w:lang w:val="es-AR"/>
        </w:rPr>
        <w:t>caía</w:t>
      </w:r>
      <w:r w:rsidR="00B643F6" w:rsidRPr="003778EF">
        <w:rPr>
          <w:rFonts w:ascii="Arial" w:hAnsi="Arial" w:cs="Arial"/>
          <w:b/>
          <w:bCs/>
          <w:sz w:val="24"/>
          <w:szCs w:val="24"/>
          <w:lang w:val="es-AR"/>
        </w:rPr>
        <w:t xml:space="preserve"> bien por decir el apellido que solo </w:t>
      </w:r>
      <w:proofErr w:type="spellStart"/>
      <w:r w:rsidR="00B643F6" w:rsidRPr="003778EF">
        <w:rPr>
          <w:rFonts w:ascii="Arial" w:hAnsi="Arial" w:cs="Arial"/>
          <w:b/>
          <w:bCs/>
          <w:sz w:val="24"/>
          <w:szCs w:val="24"/>
          <w:lang w:val="es-AR"/>
        </w:rPr>
        <w:t>Onodera</w:t>
      </w:r>
      <w:proofErr w:type="spellEnd"/>
      <w:r w:rsidR="00B643F6" w:rsidRPr="003778EF">
        <w:rPr>
          <w:rFonts w:ascii="Arial" w:hAnsi="Arial" w:cs="Arial"/>
          <w:b/>
          <w:bCs/>
          <w:sz w:val="24"/>
          <w:szCs w:val="24"/>
          <w:lang w:val="es-AR"/>
        </w:rPr>
        <w:t xml:space="preserve"> </w:t>
      </w:r>
      <w:r w:rsidR="00993422" w:rsidRPr="003778EF">
        <w:rPr>
          <w:rFonts w:ascii="Arial" w:hAnsi="Arial" w:cs="Arial"/>
          <w:b/>
          <w:bCs/>
          <w:sz w:val="24"/>
          <w:szCs w:val="24"/>
          <w:lang w:val="es-AR"/>
        </w:rPr>
        <w:t>conoce</w:t>
      </w:r>
      <w:r w:rsidR="00B643F6" w:rsidRPr="003778EF">
        <w:rPr>
          <w:rFonts w:ascii="Arial" w:hAnsi="Arial" w:cs="Arial"/>
          <w:b/>
          <w:bCs/>
          <w:sz w:val="24"/>
          <w:szCs w:val="24"/>
          <w:lang w:val="es-AR"/>
        </w:rPr>
        <w:t xml:space="preserve">, alguien que lo castigo y lo obligo a venir a la </w:t>
      </w:r>
      <w:r w:rsidR="00640EBD">
        <w:rPr>
          <w:rFonts w:ascii="Arial" w:hAnsi="Arial" w:cs="Arial"/>
          <w:b/>
          <w:bCs/>
          <w:sz w:val="24"/>
          <w:szCs w:val="24"/>
          <w:lang w:val="es-AR"/>
        </w:rPr>
        <w:t>academia</w:t>
      </w:r>
      <w:r w:rsidR="00B643F6" w:rsidRPr="003778EF">
        <w:rPr>
          <w:rFonts w:ascii="Arial" w:hAnsi="Arial" w:cs="Arial"/>
          <w:b/>
          <w:bCs/>
          <w:sz w:val="24"/>
          <w:szCs w:val="24"/>
          <w:lang w:val="es-AR"/>
        </w:rPr>
        <w:t xml:space="preserve"> donde el atentado sucedió. Sabien</w:t>
      </w:r>
      <w:r w:rsidRPr="003778EF">
        <w:rPr>
          <w:rFonts w:ascii="Arial" w:hAnsi="Arial" w:cs="Arial"/>
          <w:b/>
          <w:bCs/>
          <w:sz w:val="24"/>
          <w:szCs w:val="24"/>
          <w:lang w:val="es-AR"/>
        </w:rPr>
        <w:t>do</w:t>
      </w:r>
      <w:r w:rsidR="00B643F6" w:rsidRPr="003778EF">
        <w:rPr>
          <w:rFonts w:ascii="Arial" w:hAnsi="Arial" w:cs="Arial"/>
          <w:b/>
          <w:bCs/>
          <w:sz w:val="24"/>
          <w:szCs w:val="24"/>
          <w:lang w:val="es-AR"/>
        </w:rPr>
        <w:t xml:space="preserve"> todo eso, </w:t>
      </w: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para salvarla, </w:t>
      </w: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para protegerla sin saber que era la directora de </w:t>
      </w:r>
      <w:r w:rsidRPr="003778EF">
        <w:rPr>
          <w:rFonts w:ascii="Arial" w:hAnsi="Arial" w:cs="Arial"/>
          <w:b/>
          <w:bCs/>
          <w:sz w:val="24"/>
          <w:szCs w:val="24"/>
          <w:lang w:val="es-AR"/>
        </w:rPr>
        <w:t>Unificación</w:t>
      </w:r>
      <w:r w:rsidR="00B643F6" w:rsidRPr="003778EF">
        <w:rPr>
          <w:rFonts w:ascii="Arial" w:hAnsi="Arial" w:cs="Arial"/>
          <w:b/>
          <w:bCs/>
          <w:sz w:val="24"/>
          <w:szCs w:val="24"/>
          <w:lang w:val="es-AR"/>
        </w:rPr>
        <w:t xml:space="preserve"> Central, un enorme distrito avanzado con tecnología que el resto de </w:t>
      </w:r>
      <w:r w:rsidRPr="003778EF">
        <w:rPr>
          <w:rFonts w:ascii="Arial" w:hAnsi="Arial" w:cs="Arial"/>
          <w:b/>
          <w:bCs/>
          <w:sz w:val="24"/>
          <w:szCs w:val="24"/>
          <w:lang w:val="es-AR"/>
        </w:rPr>
        <w:t>Japón</w:t>
      </w:r>
      <w:r w:rsidR="00B643F6" w:rsidRPr="003778EF">
        <w:rPr>
          <w:rFonts w:ascii="Arial" w:hAnsi="Arial" w:cs="Arial"/>
          <w:b/>
          <w:bCs/>
          <w:sz w:val="24"/>
          <w:szCs w:val="24"/>
          <w:lang w:val="es-AR"/>
        </w:rPr>
        <w:t xml:space="preserve"> carece.</w:t>
      </w:r>
    </w:p>
    <w:p w14:paraId="197D2FCC" w14:textId="25000529"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8E42A9" w:rsidRPr="003778EF">
        <w:rPr>
          <w:rFonts w:ascii="Arial" w:hAnsi="Arial" w:cs="Arial"/>
          <w:b/>
          <w:bCs/>
          <w:sz w:val="24"/>
          <w:szCs w:val="24"/>
          <w:lang w:val="es-AR"/>
        </w:rPr>
        <w:t>¿</w:t>
      </w:r>
      <w:proofErr w:type="gramEnd"/>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saltaste</w:t>
      </w:r>
      <w:r w:rsidRPr="003778EF">
        <w:rPr>
          <w:rFonts w:ascii="Arial" w:hAnsi="Arial" w:cs="Arial"/>
          <w:b/>
          <w:bCs/>
          <w:sz w:val="24"/>
          <w:szCs w:val="24"/>
          <w:lang w:val="es-AR"/>
        </w:rPr>
        <w:t xml:space="preserve"> para protegerme</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subiste a salvarme</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sacrificas tanto por </w:t>
      </w:r>
      <w:r w:rsidR="008E42A9" w:rsidRPr="003778EF">
        <w:rPr>
          <w:rFonts w:ascii="Arial" w:hAnsi="Arial" w:cs="Arial"/>
          <w:b/>
          <w:bCs/>
          <w:sz w:val="24"/>
          <w:szCs w:val="24"/>
          <w:lang w:val="es-AR"/>
        </w:rPr>
        <w:t>mí?</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tengo tantos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que preguntarte que en verdad me odiarías por preguntarlos. Pero ante todo…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sigues </w:t>
      </w:r>
      <w:r w:rsidR="003E42B6" w:rsidRPr="003778EF">
        <w:rPr>
          <w:rFonts w:ascii="Arial" w:hAnsi="Arial" w:cs="Arial"/>
          <w:b/>
          <w:bCs/>
          <w:sz w:val="24"/>
          <w:szCs w:val="24"/>
          <w:lang w:val="es-AR"/>
        </w:rPr>
        <w:t>luchando estando</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así</w:t>
      </w:r>
      <w:r w:rsidRPr="003778EF">
        <w:rPr>
          <w:rFonts w:ascii="Arial" w:hAnsi="Arial" w:cs="Arial"/>
          <w:b/>
          <w:bCs/>
          <w:sz w:val="24"/>
          <w:szCs w:val="24"/>
          <w:lang w:val="es-AR"/>
        </w:rPr>
        <w:t>…</w:t>
      </w:r>
      <w:r w:rsidR="008E42A9" w:rsidRPr="003778EF">
        <w:rPr>
          <w:rFonts w:ascii="Arial" w:hAnsi="Arial" w:cs="Arial"/>
          <w:b/>
          <w:bCs/>
          <w:sz w:val="24"/>
          <w:szCs w:val="24"/>
          <w:lang w:val="es-AR"/>
        </w:rPr>
        <w:t>?</w:t>
      </w:r>
    </w:p>
    <w:p w14:paraId="198E159B" w14:textId="0CD2BB95" w:rsidR="00993422" w:rsidRPr="003778EF" w:rsidRDefault="00993422"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w:t>
      </w:r>
      <w:r w:rsidR="003E42B6" w:rsidRPr="003778EF">
        <w:rPr>
          <w:rFonts w:ascii="Arial" w:hAnsi="Arial" w:cs="Arial"/>
          <w:b/>
          <w:bCs/>
          <w:sz w:val="24"/>
          <w:szCs w:val="24"/>
          <w:lang w:val="es-AR"/>
        </w:rPr>
        <w:t>tenía</w:t>
      </w:r>
      <w:r w:rsidRPr="003778EF">
        <w:rPr>
          <w:rFonts w:ascii="Arial" w:hAnsi="Arial" w:cs="Arial"/>
          <w:b/>
          <w:bCs/>
          <w:sz w:val="24"/>
          <w:szCs w:val="24"/>
          <w:lang w:val="es-AR"/>
        </w:rPr>
        <w:t xml:space="preserve"> preguntas que la forzaban a preguntar, podría callar las </w:t>
      </w:r>
      <w:proofErr w:type="gramStart"/>
      <w:r w:rsidRPr="003778EF">
        <w:rPr>
          <w:rFonts w:ascii="Arial" w:hAnsi="Arial" w:cs="Arial"/>
          <w:b/>
          <w:bCs/>
          <w:sz w:val="24"/>
          <w:szCs w:val="24"/>
          <w:lang w:val="es-AR"/>
        </w:rPr>
        <w:t>preguntas</w:t>
      </w:r>
      <w:proofErr w:type="gramEnd"/>
      <w:r w:rsidRPr="003778EF">
        <w:rPr>
          <w:rFonts w:ascii="Arial" w:hAnsi="Arial" w:cs="Arial"/>
          <w:b/>
          <w:bCs/>
          <w:sz w:val="24"/>
          <w:szCs w:val="24"/>
          <w:lang w:val="es-AR"/>
        </w:rPr>
        <w:t xml:space="preserve"> pero solo la atormentarían para siempre si no eran contestadas. Verlo luchar por su vida tampoco es una pregunta que quería hacer, pero verlo así solo le da mucha angustia y solo quiere una respuesta.</w:t>
      </w:r>
    </w:p>
    <w:p w14:paraId="729F5E0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-Sonara tonto… Pero, solo, solo quería proteger la sonrisa que mostraste, ayer...</w:t>
      </w:r>
    </w:p>
    <w:p w14:paraId="66E81AB9"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se sorprende y recuerda que antes de que el tren partiera ella mostro una sonrisa leve.</w:t>
      </w:r>
    </w:p>
    <w:p w14:paraId="71560ABD" w14:textId="0B72F3C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ojos empiezan a </w:t>
      </w:r>
      <w:proofErr w:type="gramStart"/>
      <w:r w:rsidRPr="003778EF">
        <w:rPr>
          <w:rFonts w:ascii="Arial" w:hAnsi="Arial" w:cs="Arial"/>
          <w:b/>
          <w:bCs/>
          <w:sz w:val="24"/>
          <w:szCs w:val="24"/>
          <w:lang w:val="es-AR"/>
        </w:rPr>
        <w:t>llenarse</w:t>
      </w:r>
      <w:proofErr w:type="gramEnd"/>
      <w:r w:rsidRPr="003778EF">
        <w:rPr>
          <w:rFonts w:ascii="Arial" w:hAnsi="Arial" w:cs="Arial"/>
          <w:b/>
          <w:bCs/>
          <w:sz w:val="24"/>
          <w:szCs w:val="24"/>
          <w:lang w:val="es-AR"/>
        </w:rPr>
        <w:t xml:space="preserve"> pero ninguna gota </w:t>
      </w:r>
      <w:r w:rsidR="00AA10AE" w:rsidRPr="003778EF">
        <w:rPr>
          <w:rFonts w:ascii="Arial" w:hAnsi="Arial" w:cs="Arial"/>
          <w:b/>
          <w:bCs/>
          <w:sz w:val="24"/>
          <w:szCs w:val="24"/>
          <w:lang w:val="es-AR"/>
        </w:rPr>
        <w:t xml:space="preserve">cae </w:t>
      </w:r>
      <w:r w:rsidRPr="003778EF">
        <w:rPr>
          <w:rFonts w:ascii="Arial" w:hAnsi="Arial" w:cs="Arial"/>
          <w:b/>
          <w:bCs/>
          <w:sz w:val="24"/>
          <w:szCs w:val="24"/>
          <w:lang w:val="es-AR"/>
        </w:rPr>
        <w:t xml:space="preserve">por su mejilla. Naomi solo traga </w:t>
      </w:r>
      <w:r w:rsidR="008E42A9" w:rsidRPr="003778EF">
        <w:rPr>
          <w:rFonts w:ascii="Arial" w:hAnsi="Arial" w:cs="Arial"/>
          <w:b/>
          <w:bCs/>
          <w:sz w:val="24"/>
          <w:szCs w:val="24"/>
          <w:lang w:val="es-AR"/>
        </w:rPr>
        <w:t>saliva</w:t>
      </w:r>
      <w:r w:rsidRPr="003778EF">
        <w:rPr>
          <w:rFonts w:ascii="Arial" w:hAnsi="Arial" w:cs="Arial"/>
          <w:b/>
          <w:bCs/>
          <w:sz w:val="24"/>
          <w:szCs w:val="24"/>
          <w:lang w:val="es-AR"/>
        </w:rPr>
        <w:t xml:space="preserve"> y se queda en silencio.</w:t>
      </w:r>
    </w:p>
    <w:p w14:paraId="0CE6E535" w14:textId="7DFF895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8E42A9" w:rsidRPr="003778EF">
        <w:rPr>
          <w:rFonts w:ascii="Arial" w:hAnsi="Arial" w:cs="Arial"/>
          <w:b/>
          <w:bCs/>
          <w:sz w:val="24"/>
          <w:szCs w:val="24"/>
          <w:lang w:val="es-AR"/>
        </w:rPr>
        <w:t>Además</w:t>
      </w:r>
      <w:r w:rsidRPr="003778EF">
        <w:rPr>
          <w:rFonts w:ascii="Arial" w:hAnsi="Arial" w:cs="Arial"/>
          <w:b/>
          <w:bCs/>
          <w:sz w:val="24"/>
          <w:szCs w:val="24"/>
          <w:lang w:val="es-AR"/>
        </w:rPr>
        <w:t xml:space="preserve">, además, –Sus ojos empiezan a llenarse de </w:t>
      </w:r>
      <w:r w:rsidR="008E42A9" w:rsidRPr="003778EF">
        <w:rPr>
          <w:rFonts w:ascii="Arial" w:hAnsi="Arial" w:cs="Arial"/>
          <w:b/>
          <w:bCs/>
          <w:sz w:val="24"/>
          <w:szCs w:val="24"/>
          <w:lang w:val="es-AR"/>
        </w:rPr>
        <w:t>lágrimas</w:t>
      </w:r>
      <w:r w:rsidRPr="003778EF">
        <w:rPr>
          <w:rFonts w:ascii="Arial" w:hAnsi="Arial" w:cs="Arial"/>
          <w:b/>
          <w:bCs/>
          <w:sz w:val="24"/>
          <w:szCs w:val="24"/>
          <w:lang w:val="es-AR"/>
        </w:rPr>
        <w:t>, su vo</w:t>
      </w:r>
      <w:r w:rsidR="006E4AA1" w:rsidRPr="003778EF">
        <w:rPr>
          <w:rFonts w:ascii="Arial" w:hAnsi="Arial" w:cs="Arial"/>
          <w:b/>
          <w:bCs/>
          <w:sz w:val="24"/>
          <w:szCs w:val="24"/>
          <w:lang w:val="es-AR"/>
        </w:rPr>
        <w:t>z</w:t>
      </w:r>
      <w:r w:rsidRPr="003778EF">
        <w:rPr>
          <w:rFonts w:ascii="Arial" w:hAnsi="Arial" w:cs="Arial"/>
          <w:b/>
          <w:bCs/>
          <w:sz w:val="24"/>
          <w:szCs w:val="24"/>
          <w:lang w:val="es-AR"/>
        </w:rPr>
        <w:t xml:space="preserve"> empieza a </w:t>
      </w:r>
      <w:r w:rsidR="008E42A9" w:rsidRPr="003778EF">
        <w:rPr>
          <w:rFonts w:ascii="Arial" w:hAnsi="Arial" w:cs="Arial"/>
          <w:b/>
          <w:bCs/>
          <w:sz w:val="24"/>
          <w:szCs w:val="24"/>
          <w:lang w:val="es-AR"/>
        </w:rPr>
        <w:t>quebrarse</w:t>
      </w:r>
      <w:r w:rsidRPr="003778EF">
        <w:rPr>
          <w:rFonts w:ascii="Arial" w:hAnsi="Arial" w:cs="Arial"/>
          <w:b/>
          <w:bCs/>
          <w:sz w:val="24"/>
          <w:szCs w:val="24"/>
          <w:lang w:val="es-AR"/>
        </w:rPr>
        <w:t xml:space="preserve"> con cada palabra– No puedo, no puedo morir aquí. No puedo, no puedo, tengo, tengo mucho que hacer, tengo muchas promesas, tengo mucho </w:t>
      </w:r>
      <w:r w:rsidRPr="003778EF">
        <w:rPr>
          <w:rFonts w:ascii="Arial" w:hAnsi="Arial" w:cs="Arial"/>
          <w:b/>
          <w:bCs/>
          <w:sz w:val="24"/>
          <w:szCs w:val="24"/>
          <w:lang w:val="es-AR"/>
        </w:rPr>
        <w:lastRenderedPageBreak/>
        <w:t xml:space="preserve">que </w:t>
      </w:r>
      <w:r w:rsidR="008E42A9" w:rsidRPr="003778EF">
        <w:rPr>
          <w:rFonts w:ascii="Arial" w:hAnsi="Arial" w:cs="Arial"/>
          <w:b/>
          <w:bCs/>
          <w:sz w:val="24"/>
          <w:szCs w:val="24"/>
          <w:lang w:val="es-AR"/>
        </w:rPr>
        <w:t>aún</w:t>
      </w:r>
      <w:r w:rsidRPr="003778EF">
        <w:rPr>
          <w:rFonts w:ascii="Arial" w:hAnsi="Arial" w:cs="Arial"/>
          <w:b/>
          <w:bCs/>
          <w:sz w:val="24"/>
          <w:szCs w:val="24"/>
          <w:lang w:val="es-AR"/>
        </w:rPr>
        <w:t xml:space="preserve"> no hice, tengo mucho que proteger, tengo </w:t>
      </w:r>
      <w:r w:rsidR="00AA10AE" w:rsidRPr="003778EF">
        <w:rPr>
          <w:rFonts w:ascii="Arial" w:hAnsi="Arial" w:cs="Arial"/>
          <w:b/>
          <w:bCs/>
          <w:sz w:val="24"/>
          <w:szCs w:val="24"/>
          <w:lang w:val="es-AR"/>
        </w:rPr>
        <w:t xml:space="preserve">a </w:t>
      </w:r>
      <w:r w:rsidRPr="003778EF">
        <w:rPr>
          <w:rFonts w:ascii="Arial" w:hAnsi="Arial" w:cs="Arial"/>
          <w:b/>
          <w:bCs/>
          <w:sz w:val="24"/>
          <w:szCs w:val="24"/>
          <w:lang w:val="es-AR"/>
        </w:rPr>
        <w:t>muchos que les dije que viviría 100 años… pero…</w:t>
      </w:r>
    </w:p>
    <w:p w14:paraId="10F3CF24" w14:textId="1D10280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Cierra sus </w:t>
      </w:r>
      <w:r w:rsidR="0005100B">
        <w:rPr>
          <w:rFonts w:ascii="Arial" w:hAnsi="Arial" w:cs="Arial"/>
          <w:b/>
          <w:bCs/>
          <w:sz w:val="24"/>
          <w:szCs w:val="24"/>
          <w:lang w:val="es-AR"/>
        </w:rPr>
        <w:t xml:space="preserve">ojos </w:t>
      </w:r>
      <w:r w:rsidRPr="003778EF">
        <w:rPr>
          <w:rFonts w:ascii="Arial" w:hAnsi="Arial" w:cs="Arial"/>
          <w:b/>
          <w:bCs/>
          <w:sz w:val="24"/>
          <w:szCs w:val="24"/>
          <w:lang w:val="es-AR"/>
        </w:rPr>
        <w:t>levemente por un corto tiempo. Los abre con fuerza y habla con un gran temor en su rostro.</w:t>
      </w:r>
    </w:p>
    <w:p w14:paraId="745E43FC" w14:textId="246221D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en verdad tengo miedo, tengo mucho miedo a </w:t>
      </w:r>
      <w:r w:rsidR="00AA10AE" w:rsidRPr="003778EF">
        <w:rPr>
          <w:rFonts w:ascii="Arial" w:hAnsi="Arial" w:cs="Arial"/>
          <w:b/>
          <w:bCs/>
          <w:sz w:val="24"/>
          <w:szCs w:val="24"/>
          <w:lang w:val="es-AR"/>
        </w:rPr>
        <w:t>morir, no quiero morir, aun no quiero morir, aun la quiero seguir viendo, aun quiero decirle lo que siento, aun quiero una vida con ella… No quiero Mo…</w:t>
      </w:r>
    </w:p>
    <w:p w14:paraId="5F63055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da un salto.</w:t>
      </w:r>
    </w:p>
    <w:p w14:paraId="74CFEE7B"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ojos pierden el brillo.</w:t>
      </w:r>
    </w:p>
    <w:p w14:paraId="67FCE0C3"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temblor de su cuerpo cede.</w:t>
      </w:r>
    </w:p>
    <w:p w14:paraId="6B47913F"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agitada deja un silencio.</w:t>
      </w:r>
    </w:p>
    <w:p w14:paraId="333BBA15" w14:textId="771D1C2F" w:rsidR="00AA10AE"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La fuerza con la cual sujetaba a Naomi se pierde.</w:t>
      </w:r>
    </w:p>
    <w:p w14:paraId="06A2D109" w14:textId="5859DD84"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Naomi </w:t>
      </w:r>
      <w:r w:rsidR="008E42A9" w:rsidRPr="003778EF">
        <w:rPr>
          <w:rFonts w:ascii="Arial" w:hAnsi="Arial" w:cs="Arial"/>
          <w:b/>
          <w:bCs/>
          <w:sz w:val="24"/>
          <w:szCs w:val="24"/>
          <w:lang w:val="es-AR"/>
        </w:rPr>
        <w:t>empieza</w:t>
      </w:r>
      <w:r w:rsidRPr="003778EF">
        <w:rPr>
          <w:rFonts w:ascii="Arial" w:hAnsi="Arial" w:cs="Arial"/>
          <w:b/>
          <w:bCs/>
          <w:sz w:val="24"/>
          <w:szCs w:val="24"/>
          <w:lang w:val="es-AR"/>
        </w:rPr>
        <w:t xml:space="preserve"> a temblar levemente. Su mano sin pulso se </w:t>
      </w:r>
      <w:r w:rsidR="008E42A9" w:rsidRPr="003778EF">
        <w:rPr>
          <w:rFonts w:ascii="Arial" w:hAnsi="Arial" w:cs="Arial"/>
          <w:b/>
          <w:bCs/>
          <w:sz w:val="24"/>
          <w:szCs w:val="24"/>
          <w:lang w:val="es-AR"/>
        </w:rPr>
        <w:t>levanta</w:t>
      </w:r>
      <w:r w:rsidRPr="003778EF">
        <w:rPr>
          <w:rFonts w:ascii="Arial" w:hAnsi="Arial" w:cs="Arial"/>
          <w:b/>
          <w:bCs/>
          <w:sz w:val="24"/>
          <w:szCs w:val="24"/>
          <w:lang w:val="es-AR"/>
        </w:rPr>
        <w:t xml:space="preserve"> lentamente y sujeta el </w:t>
      </w:r>
      <w:r w:rsidR="008E42A9" w:rsidRPr="003778EF">
        <w:rPr>
          <w:rFonts w:ascii="Arial" w:hAnsi="Arial" w:cs="Arial"/>
          <w:b/>
          <w:bCs/>
          <w:sz w:val="24"/>
          <w:szCs w:val="24"/>
          <w:lang w:val="es-AR"/>
        </w:rPr>
        <w:t>comunicador</w:t>
      </w:r>
      <w:r w:rsidRPr="003778EF">
        <w:rPr>
          <w:rFonts w:ascii="Arial" w:hAnsi="Arial" w:cs="Arial"/>
          <w:b/>
          <w:bCs/>
          <w:sz w:val="24"/>
          <w:szCs w:val="24"/>
          <w:lang w:val="es-AR"/>
        </w:rPr>
        <w:t xml:space="preserve"> de su oído. Luego de algunos minutos de silencio murmura.</w:t>
      </w:r>
    </w:p>
    <w:p w14:paraId="2F39FB78" w14:textId="598219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-Preparen el proyecto Atlas, tengo al </w:t>
      </w:r>
      <w:r w:rsidR="008E42A9" w:rsidRPr="003778EF">
        <w:rPr>
          <w:rFonts w:ascii="Arial" w:hAnsi="Arial" w:cs="Arial"/>
          <w:b/>
          <w:bCs/>
          <w:sz w:val="24"/>
          <w:szCs w:val="24"/>
          <w:lang w:val="es-AR"/>
        </w:rPr>
        <w:t>candidato</w:t>
      </w:r>
      <w:r w:rsidRPr="003778EF">
        <w:rPr>
          <w:rFonts w:ascii="Arial" w:hAnsi="Arial" w:cs="Arial"/>
          <w:b/>
          <w:bCs/>
          <w:sz w:val="24"/>
          <w:szCs w:val="24"/>
          <w:lang w:val="es-AR"/>
        </w:rPr>
        <w:t xml:space="preserve"> 876</w:t>
      </w:r>
    </w:p>
    <w:p w14:paraId="5E710315" w14:textId="3EE0664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w:t>
      </w:r>
      <w:r w:rsidR="0005100B">
        <w:rPr>
          <w:rFonts w:ascii="Arial" w:hAnsi="Arial" w:cs="Arial"/>
          <w:b/>
          <w:bCs/>
          <w:sz w:val="24"/>
          <w:szCs w:val="24"/>
          <w:lang w:val="es-AR"/>
        </w:rPr>
        <w:t>lagrima</w:t>
      </w:r>
      <w:r w:rsidRPr="003778EF">
        <w:rPr>
          <w:rFonts w:ascii="Arial" w:hAnsi="Arial" w:cs="Arial"/>
          <w:b/>
          <w:bCs/>
          <w:sz w:val="24"/>
          <w:szCs w:val="24"/>
          <w:lang w:val="es-AR"/>
        </w:rPr>
        <w:t xml:space="preserve"> cae en la mejilla de Oziel.</w:t>
      </w:r>
    </w:p>
    <w:p w14:paraId="30902A53" w14:textId="3971DB6D" w:rsidR="00B643F6" w:rsidRPr="003778EF" w:rsidRDefault="008E0E29"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solo lo observa sobre su regazo</w:t>
      </w:r>
      <w:r w:rsidR="0005100B">
        <w:rPr>
          <w:rFonts w:ascii="Arial" w:hAnsi="Arial" w:cs="Arial"/>
          <w:b/>
          <w:bCs/>
          <w:sz w:val="24"/>
          <w:szCs w:val="24"/>
          <w:lang w:val="es-AR"/>
        </w:rPr>
        <w:t xml:space="preserve"> luego de decir esas palabras.</w:t>
      </w:r>
    </w:p>
    <w:p w14:paraId="4EBA9CC4" w14:textId="77777777" w:rsidR="000B19AC" w:rsidRPr="00B04E8A" w:rsidRDefault="000B19AC" w:rsidP="000B19AC">
      <w:pPr>
        <w:rPr>
          <w:rFonts w:ascii="Calibri" w:hAnsi="Calibri" w:cs="Calibri"/>
          <w:b/>
          <w:sz w:val="16"/>
          <w:szCs w:val="16"/>
          <w:lang w:val="es-AR"/>
        </w:rPr>
      </w:pPr>
    </w:p>
    <w:p w14:paraId="681CE963" w14:textId="7A4C788E" w:rsidR="000B19AC" w:rsidRPr="006848AD" w:rsidRDefault="000B19AC" w:rsidP="000B19A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sidR="00C00415">
        <w:rPr>
          <w:rFonts w:ascii="Calibri" w:hAnsi="Calibri" w:cs="Calibri"/>
          <w:b/>
          <w:color w:val="2683C6" w:themeColor="accent2"/>
          <w:sz w:val="36"/>
          <w:szCs w:val="36"/>
          <w:lang w:val="es-AR"/>
        </w:rPr>
        <w:t>6</w:t>
      </w:r>
    </w:p>
    <w:p w14:paraId="3832612B" w14:textId="77777777" w:rsidR="000B19AC" w:rsidRPr="006848AD" w:rsidRDefault="000B19AC" w:rsidP="000B19AC">
      <w:pPr>
        <w:rPr>
          <w:rFonts w:ascii="Calibri" w:hAnsi="Calibri" w:cs="Calibri"/>
          <w:b/>
          <w:sz w:val="32"/>
          <w:szCs w:val="32"/>
          <w:lang w:val="es-AR"/>
        </w:rPr>
      </w:pPr>
    </w:p>
    <w:p w14:paraId="709DB0A1" w14:textId="3F0EBADB"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Una pesadilla</w:t>
      </w:r>
      <w:r w:rsidR="0027368F" w:rsidRPr="003778EF">
        <w:rPr>
          <w:rFonts w:ascii="Arial" w:hAnsi="Arial" w:cs="Arial"/>
          <w:b/>
          <w:bCs/>
          <w:sz w:val="24"/>
          <w:szCs w:val="24"/>
          <w:lang w:val="es-ES"/>
        </w:rPr>
        <w:t>.</w:t>
      </w:r>
    </w:p>
    <w:p w14:paraId="04665CBF" w14:textId="77777777" w:rsidR="00867FD4"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 xml:space="preserve">Su corazón late a una gran velocidad. </w:t>
      </w:r>
    </w:p>
    <w:p w14:paraId="4759026E" w14:textId="77777777" w:rsidR="00867FD4"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 xml:space="preserve">Su cuerpo se encuentra completamente sudoroso debajo de ese pijama violeta. </w:t>
      </w:r>
    </w:p>
    <w:p w14:paraId="2595FB4E" w14:textId="6600CA2D"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lastRenderedPageBreak/>
        <w:t>Su mano derecha se encuentra en su corazón y la otra sujetando fuerte las sabanas.</w:t>
      </w:r>
    </w:p>
    <w:p w14:paraId="05D6A22D" w14:textId="77777777" w:rsidR="000B19AC" w:rsidRPr="003778EF" w:rsidRDefault="000B19AC" w:rsidP="00712854">
      <w:pPr>
        <w:spacing w:line="360" w:lineRule="auto"/>
        <w:rPr>
          <w:rFonts w:ascii="Arial" w:hAnsi="Arial" w:cs="Arial"/>
          <w:b/>
          <w:bCs/>
          <w:sz w:val="24"/>
          <w:szCs w:val="24"/>
          <w:lang w:val="es-ES"/>
        </w:rPr>
      </w:pPr>
      <w:proofErr w:type="spellStart"/>
      <w:r w:rsidRPr="003778EF">
        <w:rPr>
          <w:rFonts w:ascii="Arial" w:hAnsi="Arial" w:cs="Arial"/>
          <w:b/>
          <w:bCs/>
          <w:sz w:val="24"/>
          <w:szCs w:val="24"/>
          <w:lang w:val="es-ES"/>
        </w:rPr>
        <w:t>Onodera</w:t>
      </w:r>
      <w:proofErr w:type="spellEnd"/>
      <w:r w:rsidRPr="003778EF">
        <w:rPr>
          <w:rFonts w:ascii="Arial" w:hAnsi="Arial" w:cs="Arial"/>
          <w:b/>
          <w:bCs/>
          <w:sz w:val="24"/>
          <w:szCs w:val="24"/>
          <w:lang w:val="es-ES"/>
        </w:rPr>
        <w:t xml:space="preserve"> </w:t>
      </w:r>
      <w:proofErr w:type="spellStart"/>
      <w:r w:rsidRPr="003778EF">
        <w:rPr>
          <w:rFonts w:ascii="Arial" w:hAnsi="Arial" w:cs="Arial"/>
          <w:b/>
          <w:bCs/>
          <w:sz w:val="24"/>
          <w:szCs w:val="24"/>
          <w:lang w:val="es-ES"/>
        </w:rPr>
        <w:t>Kosaki</w:t>
      </w:r>
      <w:proofErr w:type="spellEnd"/>
      <w:r w:rsidRPr="003778EF">
        <w:rPr>
          <w:rFonts w:ascii="Arial" w:hAnsi="Arial" w:cs="Arial"/>
          <w:b/>
          <w:bCs/>
          <w:sz w:val="24"/>
          <w:szCs w:val="24"/>
          <w:lang w:val="es-ES"/>
        </w:rPr>
        <w:t xml:space="preserve"> se encontraba sentada en su cama observando por la ventana con su respiración agitada.</w:t>
      </w:r>
    </w:p>
    <w:p w14:paraId="16184CBA" w14:textId="364FA3DF"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-Solo fue un sueño</w:t>
      </w:r>
      <w:r w:rsidR="00220883" w:rsidRPr="003778EF">
        <w:rPr>
          <w:rFonts w:ascii="Arial" w:hAnsi="Arial" w:cs="Arial"/>
          <w:b/>
          <w:bCs/>
          <w:sz w:val="24"/>
          <w:szCs w:val="24"/>
          <w:lang w:val="es-ES"/>
        </w:rPr>
        <w:t>..</w:t>
      </w:r>
      <w:r w:rsidRPr="003778EF">
        <w:rPr>
          <w:rFonts w:ascii="Arial" w:hAnsi="Arial" w:cs="Arial"/>
          <w:b/>
          <w:bCs/>
          <w:sz w:val="24"/>
          <w:szCs w:val="24"/>
          <w:lang w:val="es-ES"/>
        </w:rPr>
        <w:t>.</w:t>
      </w:r>
    </w:p>
    <w:p w14:paraId="3D442DC6" w14:textId="677005A2"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 xml:space="preserve">Su mirada cambia rápidamente a su celular encima de </w:t>
      </w:r>
      <w:r w:rsidR="00F01779">
        <w:rPr>
          <w:rFonts w:ascii="Arial" w:hAnsi="Arial" w:cs="Arial"/>
          <w:b/>
          <w:bCs/>
          <w:sz w:val="24"/>
          <w:szCs w:val="24"/>
          <w:lang w:val="es-ES"/>
        </w:rPr>
        <w:t xml:space="preserve">la mesa de </w:t>
      </w:r>
      <w:r w:rsidRPr="003778EF">
        <w:rPr>
          <w:rFonts w:ascii="Arial" w:hAnsi="Arial" w:cs="Arial"/>
          <w:b/>
          <w:bCs/>
          <w:sz w:val="24"/>
          <w:szCs w:val="24"/>
          <w:lang w:val="es-ES"/>
        </w:rPr>
        <w:t>luz junto a ella. Lo observa momentáneamente antes de negar con su cabeza.</w:t>
      </w:r>
    </w:p>
    <w:p w14:paraId="7B9CD33A" w14:textId="77777777"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-No… él está descansando de seguro, solo lo despertare sin sentido. Él está bien.</w:t>
      </w:r>
    </w:p>
    <w:p w14:paraId="677080D3" w14:textId="77777777" w:rsidR="0027368F" w:rsidRPr="003778EF" w:rsidRDefault="000B19AC" w:rsidP="00712854">
      <w:pPr>
        <w:spacing w:line="360" w:lineRule="auto"/>
        <w:rPr>
          <w:rFonts w:ascii="Arial" w:hAnsi="Arial" w:cs="Arial"/>
          <w:b/>
          <w:bCs/>
          <w:sz w:val="24"/>
          <w:szCs w:val="24"/>
          <w:lang w:val="es-ES"/>
        </w:rPr>
      </w:pPr>
      <w:proofErr w:type="spellStart"/>
      <w:r w:rsidRPr="003778EF">
        <w:rPr>
          <w:rFonts w:ascii="Arial" w:hAnsi="Arial" w:cs="Arial"/>
          <w:b/>
          <w:bCs/>
          <w:sz w:val="24"/>
          <w:szCs w:val="24"/>
          <w:lang w:val="es-ES"/>
        </w:rPr>
        <w:t>Onodera</w:t>
      </w:r>
      <w:proofErr w:type="spellEnd"/>
      <w:r w:rsidRPr="003778EF">
        <w:rPr>
          <w:rFonts w:ascii="Arial" w:hAnsi="Arial" w:cs="Arial"/>
          <w:b/>
          <w:bCs/>
          <w:sz w:val="24"/>
          <w:szCs w:val="24"/>
          <w:lang w:val="es-ES"/>
        </w:rPr>
        <w:t xml:space="preserve"> solo niega esa pesadilla y confía en la promesa del chico. Aun así, asustada y muy preocupada se acuesta nuevamente con sus ojos lagrimosos. </w:t>
      </w:r>
    </w:p>
    <w:p w14:paraId="4A605127" w14:textId="33232C8A"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Ella sabe que será inútil preocuparse o darle importancia a un simple sueño, ella confía en que él se encuentra durmiendo y descansando.</w:t>
      </w:r>
    </w:p>
    <w:p w14:paraId="6C163363" w14:textId="77777777"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w:t>
      </w:r>
      <w:proofErr w:type="spellStart"/>
      <w:r w:rsidRPr="003778EF">
        <w:rPr>
          <w:rFonts w:ascii="Arial" w:hAnsi="Arial" w:cs="Arial"/>
          <w:b/>
          <w:bCs/>
          <w:sz w:val="24"/>
          <w:szCs w:val="24"/>
          <w:lang w:val="es-ES"/>
        </w:rPr>
        <w:t>Kaminoa</w:t>
      </w:r>
      <w:proofErr w:type="spellEnd"/>
      <w:r w:rsidRPr="003778EF">
        <w:rPr>
          <w:rFonts w:ascii="Arial" w:hAnsi="Arial" w:cs="Arial"/>
          <w:b/>
          <w:bCs/>
          <w:sz w:val="24"/>
          <w:szCs w:val="24"/>
          <w:lang w:val="es-ES"/>
        </w:rPr>
        <w:t>-kun…</w:t>
      </w:r>
    </w:p>
    <w:p w14:paraId="2ABE3E39" w14:textId="15DE21E4"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Murmura mientras sus ojos se relajan</w:t>
      </w:r>
      <w:r w:rsidR="0027368F" w:rsidRPr="003778EF">
        <w:rPr>
          <w:rFonts w:ascii="Arial" w:hAnsi="Arial" w:cs="Arial"/>
          <w:b/>
          <w:bCs/>
          <w:sz w:val="24"/>
          <w:szCs w:val="24"/>
          <w:lang w:val="es-ES"/>
        </w:rPr>
        <w:t xml:space="preserve"> y sus labios dibujan</w:t>
      </w:r>
      <w:r w:rsidRPr="003778EF">
        <w:rPr>
          <w:rFonts w:ascii="Arial" w:hAnsi="Arial" w:cs="Arial"/>
          <w:b/>
          <w:bCs/>
          <w:sz w:val="24"/>
          <w:szCs w:val="24"/>
          <w:lang w:val="es-ES"/>
        </w:rPr>
        <w:t xml:space="preserve"> una leve y hermosa sonrisa.</w:t>
      </w:r>
    </w:p>
    <w:p w14:paraId="2CE60686" w14:textId="77777777" w:rsidR="000B19AC" w:rsidRDefault="000B19AC" w:rsidP="001277D7">
      <w:pPr>
        <w:rPr>
          <w:rFonts w:ascii="Calibri Light" w:hAnsi="Calibri Light" w:cs="Calibri Light"/>
          <w:b/>
          <w:sz w:val="40"/>
          <w:szCs w:val="40"/>
          <w:lang w:val="es-AR"/>
        </w:rPr>
      </w:pPr>
    </w:p>
    <w:p w14:paraId="7D5581E0" w14:textId="77777777" w:rsidR="001E0378" w:rsidRDefault="001E0378" w:rsidP="001277D7">
      <w:pPr>
        <w:rPr>
          <w:rFonts w:ascii="Calibri Light" w:hAnsi="Calibri Light" w:cs="Calibri Light"/>
          <w:b/>
          <w:sz w:val="40"/>
          <w:szCs w:val="40"/>
          <w:lang w:val="es-AR"/>
        </w:rPr>
      </w:pPr>
    </w:p>
    <w:p w14:paraId="286F3E11" w14:textId="77777777" w:rsidR="001E0378" w:rsidRDefault="001E0378" w:rsidP="001277D7">
      <w:pPr>
        <w:rPr>
          <w:rFonts w:ascii="Calibri Light" w:hAnsi="Calibri Light" w:cs="Calibri Light"/>
          <w:b/>
          <w:sz w:val="40"/>
          <w:szCs w:val="40"/>
          <w:lang w:val="es-AR"/>
        </w:rPr>
      </w:pPr>
    </w:p>
    <w:p w14:paraId="5AC1C8CE" w14:textId="77777777" w:rsidR="001E0378" w:rsidRDefault="001E0378" w:rsidP="001277D7">
      <w:pPr>
        <w:rPr>
          <w:rFonts w:ascii="Calibri Light" w:hAnsi="Calibri Light" w:cs="Calibri Light"/>
          <w:b/>
          <w:sz w:val="40"/>
          <w:szCs w:val="40"/>
          <w:lang w:val="es-AR"/>
        </w:rPr>
      </w:pPr>
    </w:p>
    <w:p w14:paraId="045CE50C" w14:textId="77777777" w:rsidR="001E0378" w:rsidRDefault="001E0378" w:rsidP="001277D7">
      <w:pPr>
        <w:rPr>
          <w:rFonts w:ascii="Calibri Light" w:hAnsi="Calibri Light" w:cs="Calibri Light"/>
          <w:b/>
          <w:sz w:val="40"/>
          <w:szCs w:val="40"/>
          <w:lang w:val="es-AR"/>
        </w:rPr>
      </w:pPr>
    </w:p>
    <w:p w14:paraId="0777EC8A" w14:textId="62B9C603" w:rsidR="00867FD4" w:rsidRDefault="00867FD4" w:rsidP="001277D7">
      <w:pPr>
        <w:rPr>
          <w:rFonts w:ascii="Calibri Light" w:hAnsi="Calibri Light" w:cs="Calibri Light"/>
          <w:b/>
          <w:sz w:val="40"/>
          <w:szCs w:val="40"/>
          <w:lang w:val="es-AR"/>
        </w:rPr>
      </w:pPr>
    </w:p>
    <w:p w14:paraId="1F8B78F0" w14:textId="77777777" w:rsidR="0054257B" w:rsidRDefault="0054257B" w:rsidP="001277D7">
      <w:pPr>
        <w:rPr>
          <w:rFonts w:ascii="Times New Roman" w:hAnsi="Times New Roman" w:cs="Times New Roman"/>
          <w:b/>
          <w:color w:val="1C6194" w:themeColor="accent2" w:themeShade="BF"/>
          <w:sz w:val="36"/>
          <w:szCs w:val="36"/>
          <w:lang w:val="es-AR"/>
        </w:rPr>
      </w:pPr>
    </w:p>
    <w:p w14:paraId="6DF97EE7" w14:textId="0F648D40" w:rsidR="003004A9" w:rsidRPr="006848AD" w:rsidRDefault="006B25B1" w:rsidP="001277D7">
      <w:pPr>
        <w:rPr>
          <w:rFonts w:ascii="Times New Roman" w:hAnsi="Times New Roman" w:cs="Times New Roman"/>
          <w:b/>
          <w:color w:val="1C6194" w:themeColor="accent2" w:themeShade="BF"/>
          <w:sz w:val="36"/>
          <w:szCs w:val="36"/>
          <w:lang w:val="es-ES"/>
        </w:rPr>
      </w:pPr>
      <w:r w:rsidRPr="006848AD">
        <w:rPr>
          <w:rFonts w:ascii="Times New Roman" w:hAnsi="Times New Roman" w:cs="Times New Roman"/>
          <w:b/>
          <w:color w:val="1C6194" w:themeColor="accent2" w:themeShade="BF"/>
          <w:sz w:val="36"/>
          <w:szCs w:val="36"/>
          <w:lang w:val="es-AR"/>
        </w:rPr>
        <w:lastRenderedPageBreak/>
        <w:t>Capítulo 2</w:t>
      </w:r>
      <w:r w:rsidR="00B41718" w:rsidRPr="006848AD">
        <w:rPr>
          <w:rFonts w:ascii="Times New Roman" w:hAnsi="Times New Roman" w:cs="Times New Roman"/>
          <w:b/>
          <w:color w:val="1C6194" w:themeColor="accent2" w:themeShade="BF"/>
          <w:sz w:val="36"/>
          <w:szCs w:val="36"/>
          <w:lang w:val="es-ES"/>
        </w:rPr>
        <w:t>:</w:t>
      </w:r>
      <w:r w:rsidR="00B41718" w:rsidRPr="006848AD">
        <w:rPr>
          <w:rFonts w:ascii="Times New Roman" w:hAnsi="Times New Roman" w:cs="Times New Roman"/>
          <w:color w:val="1C6194" w:themeColor="accent2" w:themeShade="BF"/>
          <w:sz w:val="36"/>
          <w:szCs w:val="36"/>
          <w:lang w:val="es-ES"/>
        </w:rPr>
        <w:t xml:space="preserve"> </w:t>
      </w:r>
      <w:r w:rsidR="00B643F6" w:rsidRPr="006848AD">
        <w:rPr>
          <w:rFonts w:ascii="Times New Roman" w:hAnsi="Times New Roman" w:cs="Times New Roman"/>
          <w:b/>
          <w:color w:val="1C6194" w:themeColor="accent2" w:themeShade="BF"/>
          <w:sz w:val="36"/>
          <w:szCs w:val="36"/>
          <w:lang w:val="es-ES"/>
        </w:rPr>
        <w:t xml:space="preserve">De los errores se aprende, o en ocasiones, se olvidan </w:t>
      </w:r>
      <w:r w:rsidR="002A3E64" w:rsidRPr="006848AD">
        <w:rPr>
          <w:rFonts w:ascii="Times New Roman" w:hAnsi="Times New Roman" w:cs="Times New Roman"/>
          <w:b/>
          <w:color w:val="1C6194" w:themeColor="accent2" w:themeShade="BF"/>
          <w:sz w:val="36"/>
          <w:szCs w:val="36"/>
          <w:lang w:val="es-ES"/>
        </w:rPr>
        <w:t>_Los secretos.</w:t>
      </w:r>
    </w:p>
    <w:p w14:paraId="447499E8" w14:textId="77777777" w:rsidR="005B566A" w:rsidRPr="00B04E8A" w:rsidRDefault="005B566A" w:rsidP="005B566A">
      <w:pPr>
        <w:rPr>
          <w:rFonts w:ascii="Calibri" w:hAnsi="Calibri" w:cs="Calibri"/>
          <w:b/>
          <w:sz w:val="16"/>
          <w:szCs w:val="16"/>
          <w:lang w:val="es-AR"/>
        </w:rPr>
      </w:pPr>
    </w:p>
    <w:p w14:paraId="48412A5A" w14:textId="77777777" w:rsidR="005B566A" w:rsidRPr="006848AD" w:rsidRDefault="005B566A" w:rsidP="005B566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p>
    <w:p w14:paraId="0702AD12" w14:textId="77777777" w:rsidR="005B566A" w:rsidRPr="006848AD" w:rsidRDefault="005B566A" w:rsidP="005B566A">
      <w:pPr>
        <w:rPr>
          <w:rFonts w:ascii="Calibri" w:hAnsi="Calibri" w:cs="Calibri"/>
          <w:b/>
          <w:sz w:val="32"/>
          <w:szCs w:val="32"/>
          <w:lang w:val="es-AR"/>
        </w:rPr>
      </w:pPr>
    </w:p>
    <w:p w14:paraId="06DB8E8A"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El enorme domo es completamente blanco como un iglú. Con solo una entrada y una ventanilla de vidrio muy gruesa. </w:t>
      </w:r>
    </w:p>
    <w:p w14:paraId="3348F1F4" w14:textId="77777777" w:rsidR="00220883" w:rsidRPr="007D5D7E" w:rsidRDefault="00220883" w:rsidP="006848AD">
      <w:pPr>
        <w:spacing w:line="360" w:lineRule="auto"/>
        <w:rPr>
          <w:rFonts w:ascii="Arial" w:hAnsi="Arial" w:cs="Arial"/>
          <w:b/>
          <w:bCs/>
          <w:sz w:val="24"/>
          <w:szCs w:val="24"/>
          <w:lang w:val="es-ES"/>
        </w:rPr>
      </w:pPr>
      <w:r w:rsidRPr="007D5D7E">
        <w:rPr>
          <w:rFonts w:ascii="Arial" w:hAnsi="Arial" w:cs="Arial"/>
          <w:b/>
          <w:bCs/>
          <w:sz w:val="24"/>
          <w:szCs w:val="24"/>
          <w:lang w:val="es-ES"/>
        </w:rPr>
        <w:t>Una gran cantidad de cables proviene del otro lado del enorme domo al parecer. Los cientos de cables conectan a una camilla medica mecánica en medio del enorme domo, es como si no supieran aprovechar el espacio.</w:t>
      </w:r>
    </w:p>
    <w:p w14:paraId="54480B59"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Alrededor de 27 médicos de bata blanca se encontraban caminando alrededor de la camilla médica, como si estuvieran preparando todo para una cirugía, aunque parece que son muchos médicos para una sola persona.</w:t>
      </w:r>
    </w:p>
    <w:p w14:paraId="6AE82BB9"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Un poco alejado de la camilla se encuentran cinco personas con máquinas de monitoreo. Pero estas máquinas, o computadoras al parecer, no se encuentran conectadas a nada, cinco enormes pantallas holograma se encontraban delante de los hombres con batas.</w:t>
      </w:r>
    </w:p>
    <w:p w14:paraId="67E2429A"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Tres mujeres se encontraban preparando una gran cantidad de agujas de distintos colores, amarillas, rojas, y blancas.</w:t>
      </w:r>
    </w:p>
    <w:p w14:paraId="6E220B73"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Mientras estos médicos se encontraban haciendo lo suyo, del otro lado del vidrio Naomi murmura.</w:t>
      </w:r>
    </w:p>
    <w:p w14:paraId="2B1E1E22" w14:textId="77777777" w:rsidR="00B21554" w:rsidRPr="007D5D7E" w:rsidRDefault="00B21554" w:rsidP="006848AD">
      <w:pPr>
        <w:spacing w:line="360" w:lineRule="auto"/>
        <w:rPr>
          <w:rFonts w:ascii="Arial" w:hAnsi="Arial" w:cs="Arial"/>
          <w:b/>
          <w:bCs/>
          <w:sz w:val="24"/>
          <w:szCs w:val="24"/>
          <w:lang w:val="es-ES"/>
        </w:rPr>
      </w:pPr>
      <w:proofErr w:type="gramStart"/>
      <w:r w:rsidRPr="007D5D7E">
        <w:rPr>
          <w:rFonts w:ascii="Arial" w:hAnsi="Arial" w:cs="Arial"/>
          <w:b/>
          <w:bCs/>
          <w:sz w:val="24"/>
          <w:szCs w:val="24"/>
          <w:lang w:val="es-ES"/>
        </w:rPr>
        <w:t>-¿</w:t>
      </w:r>
      <w:proofErr w:type="gramEnd"/>
      <w:r w:rsidRPr="007D5D7E">
        <w:rPr>
          <w:rFonts w:ascii="Arial" w:hAnsi="Arial" w:cs="Arial"/>
          <w:b/>
          <w:bCs/>
          <w:sz w:val="24"/>
          <w:szCs w:val="24"/>
          <w:lang w:val="es-ES"/>
        </w:rPr>
        <w:t>Por qué lo dices?</w:t>
      </w:r>
    </w:p>
    <w:p w14:paraId="3D76D2CC" w14:textId="431304FD"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-Es que… solo es un niño, creo que está desperdiciando una gran suma de dinero en algo que fracasara. Su cuerpo está en perfecta forma, pero mejores sujetos que él también fueron tratados y no hubo avances.</w:t>
      </w:r>
    </w:p>
    <w:p w14:paraId="1281AACA"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-Digamos…–Naomi deja de observar a los doctores por un momento para observar a la mujer junto a ella– Digamos que es una simple corazonada, Sixto.</w:t>
      </w:r>
    </w:p>
    <w:p w14:paraId="1381B039"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lastRenderedPageBreak/>
        <w:t>La mujer junto a Naomi lleva unos zapatos de taco bajo de color negro, pantimedias blancas y una pollera negra, el resto de la cintura hacia arriba es como el de cualquier hombre con uniforme, a excepción que no lleva corbata. Una fina cintura con una delgada cadera hace un cuerpo perfectamente atlético, con tamaño de copa B.</w:t>
      </w:r>
    </w:p>
    <w:p w14:paraId="71522DF5" w14:textId="2E6371ED" w:rsidR="00B21554" w:rsidRPr="007D5D7E" w:rsidRDefault="00731546"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Su piel es un poco morena. </w:t>
      </w:r>
      <w:r w:rsidR="00B21554" w:rsidRPr="007D5D7E">
        <w:rPr>
          <w:rFonts w:ascii="Arial" w:hAnsi="Arial" w:cs="Arial"/>
          <w:b/>
          <w:bCs/>
          <w:sz w:val="24"/>
          <w:szCs w:val="24"/>
          <w:lang w:val="es-ES"/>
        </w:rPr>
        <w:t>L</w:t>
      </w:r>
      <w:r w:rsidRPr="007D5D7E">
        <w:rPr>
          <w:rFonts w:ascii="Arial" w:hAnsi="Arial" w:cs="Arial"/>
          <w:b/>
          <w:bCs/>
          <w:sz w:val="24"/>
          <w:szCs w:val="24"/>
          <w:lang w:val="es-ES"/>
        </w:rPr>
        <w:t>leva</w:t>
      </w:r>
      <w:r w:rsidR="00B21554" w:rsidRPr="007D5D7E">
        <w:rPr>
          <w:rFonts w:ascii="Arial" w:hAnsi="Arial" w:cs="Arial"/>
          <w:b/>
          <w:bCs/>
          <w:sz w:val="24"/>
          <w:szCs w:val="24"/>
          <w:lang w:val="es-ES"/>
        </w:rPr>
        <w:t xml:space="preserve"> pelo corto hasta casi la altura sus orejas de color negro con apenas un leve azul que no se nota, unos delgados labios y grandes ojos, con una respingada nariz. Sus grandes ojos son de distintos colores, aunque no lo parezcan, el color derecho es de color avellana, mientras el izquierdo es un poco más oscuro. No lleva ningún arete, pero a simple vista se puede observar sus orejas perforadas y un piercing en su nariz </w:t>
      </w:r>
      <w:r w:rsidRPr="007D5D7E">
        <w:rPr>
          <w:rFonts w:ascii="Arial" w:hAnsi="Arial" w:cs="Arial"/>
          <w:b/>
          <w:bCs/>
          <w:sz w:val="24"/>
          <w:szCs w:val="24"/>
          <w:lang w:val="es-ES"/>
        </w:rPr>
        <w:t xml:space="preserve">del lado </w:t>
      </w:r>
      <w:r w:rsidR="00B21554" w:rsidRPr="007D5D7E">
        <w:rPr>
          <w:rFonts w:ascii="Arial" w:hAnsi="Arial" w:cs="Arial"/>
          <w:b/>
          <w:bCs/>
          <w:sz w:val="24"/>
          <w:szCs w:val="24"/>
          <w:lang w:val="es-ES"/>
        </w:rPr>
        <w:t>izquierd</w:t>
      </w:r>
      <w:r w:rsidRPr="007D5D7E">
        <w:rPr>
          <w:rFonts w:ascii="Arial" w:hAnsi="Arial" w:cs="Arial"/>
          <w:b/>
          <w:bCs/>
          <w:sz w:val="24"/>
          <w:szCs w:val="24"/>
          <w:lang w:val="es-ES"/>
        </w:rPr>
        <w:t>o</w:t>
      </w:r>
      <w:r w:rsidR="00B21554" w:rsidRPr="007D5D7E">
        <w:rPr>
          <w:rFonts w:ascii="Arial" w:hAnsi="Arial" w:cs="Arial"/>
          <w:b/>
          <w:bCs/>
          <w:sz w:val="24"/>
          <w:szCs w:val="24"/>
          <w:lang w:val="es-ES"/>
        </w:rPr>
        <w:t xml:space="preserve"> que no lleva puesto, pero que aún se nota la leve cicatriz.</w:t>
      </w:r>
    </w:p>
    <w:p w14:paraId="78B9F322"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-No puede decir eso y esperar a ver como la plata se desperdicia en un simple niño. </w:t>
      </w:r>
    </w:p>
    <w:p w14:paraId="10B1452F"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Naomi da un leve movimiento con su nariz, frunce el entrecejo y observa a los doctores.</w:t>
      </w:r>
    </w:p>
    <w:p w14:paraId="7BB7C9DA"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-Como va el informe de los atentados.</w:t>
      </w:r>
    </w:p>
    <w:p w14:paraId="54C7AFB9"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Sixto desliza su dedo índice izquierdo en vertical hacia abajo. Su anillo blanco que lleva puesto brilla con un leve color azul para luego desplegar una pantalla holograma.</w:t>
      </w:r>
    </w:p>
    <w:p w14:paraId="0BAD2C0B" w14:textId="30CC0FC3"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-Los lugares que supimos que atacarían no sufrieron bajas de civiles. Al parecer estaban esperando una señal </w:t>
      </w:r>
      <w:r w:rsidR="002D78B6">
        <w:rPr>
          <w:rFonts w:ascii="Arial" w:hAnsi="Arial" w:cs="Arial"/>
          <w:b/>
          <w:bCs/>
          <w:sz w:val="24"/>
          <w:szCs w:val="24"/>
          <w:lang w:val="es-ES"/>
        </w:rPr>
        <w:t>de la academia</w:t>
      </w:r>
      <w:r w:rsidRPr="007D5D7E">
        <w:rPr>
          <w:rFonts w:ascii="Arial" w:hAnsi="Arial" w:cs="Arial"/>
          <w:b/>
          <w:bCs/>
          <w:sz w:val="24"/>
          <w:szCs w:val="24"/>
          <w:lang w:val="es-ES"/>
        </w:rPr>
        <w:t xml:space="preserve"> C.F.G que nunca llego a confirmarse. Nuestros equipos pudieron reprimir a </w:t>
      </w:r>
      <w:proofErr w:type="spellStart"/>
      <w:r w:rsidRPr="007D5D7E">
        <w:rPr>
          <w:rFonts w:ascii="Arial" w:hAnsi="Arial" w:cs="Arial"/>
          <w:b/>
          <w:bCs/>
          <w:sz w:val="24"/>
          <w:szCs w:val="24"/>
          <w:lang w:val="es-ES"/>
        </w:rPr>
        <w:t>Dead-Lock</w:t>
      </w:r>
      <w:proofErr w:type="spellEnd"/>
      <w:r w:rsidRPr="007D5D7E">
        <w:rPr>
          <w:rFonts w:ascii="Arial" w:hAnsi="Arial" w:cs="Arial"/>
          <w:b/>
          <w:bCs/>
          <w:sz w:val="24"/>
          <w:szCs w:val="24"/>
          <w:lang w:val="es-ES"/>
        </w:rPr>
        <w:t xml:space="preserve"> antes que la policía local interfiriera, el único que fue afectado fue</w:t>
      </w:r>
      <w:r w:rsidR="002D78B6">
        <w:rPr>
          <w:rFonts w:ascii="Arial" w:hAnsi="Arial" w:cs="Arial"/>
          <w:b/>
          <w:bCs/>
          <w:sz w:val="24"/>
          <w:szCs w:val="24"/>
          <w:lang w:val="es-ES"/>
        </w:rPr>
        <w:t xml:space="preserve"> la Academia C.F.G</w:t>
      </w:r>
      <w:r w:rsidRPr="007D5D7E">
        <w:rPr>
          <w:rFonts w:ascii="Arial" w:hAnsi="Arial" w:cs="Arial"/>
          <w:b/>
          <w:bCs/>
          <w:sz w:val="24"/>
          <w:szCs w:val="24"/>
          <w:lang w:val="es-ES"/>
        </w:rPr>
        <w:t>.</w:t>
      </w:r>
    </w:p>
    <w:p w14:paraId="0D7F61B0" w14:textId="6BB0652F"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-No entiendo… El infiltrado dijo claramente que sería la próxima semana</w:t>
      </w:r>
      <w:r w:rsidR="00BA12A8" w:rsidRPr="007D5D7E">
        <w:rPr>
          <w:rFonts w:ascii="Arial" w:hAnsi="Arial" w:cs="Arial"/>
          <w:b/>
          <w:bCs/>
          <w:sz w:val="24"/>
          <w:szCs w:val="24"/>
          <w:lang w:val="es-ES"/>
        </w:rPr>
        <w:t>,</w:t>
      </w:r>
      <w:r w:rsidRPr="007D5D7E">
        <w:rPr>
          <w:rFonts w:ascii="Arial" w:hAnsi="Arial" w:cs="Arial"/>
          <w:b/>
          <w:bCs/>
          <w:sz w:val="24"/>
          <w:szCs w:val="24"/>
          <w:lang w:val="es-ES"/>
        </w:rPr>
        <w:t xml:space="preserve"> y un sábado, no un domingo.</w:t>
      </w:r>
    </w:p>
    <w:p w14:paraId="6AD35F8C"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-Naomi, encontraron al infiltrado.</w:t>
      </w:r>
    </w:p>
    <w:p w14:paraId="4E409D50" w14:textId="77777777" w:rsidR="00BA12A8" w:rsidRPr="007D5D7E" w:rsidRDefault="00BA12A8" w:rsidP="006848AD">
      <w:pPr>
        <w:spacing w:line="360" w:lineRule="auto"/>
        <w:rPr>
          <w:rFonts w:ascii="Arial" w:hAnsi="Arial" w:cs="Arial"/>
          <w:b/>
          <w:bCs/>
          <w:sz w:val="24"/>
          <w:szCs w:val="24"/>
          <w:lang w:val="es-ES"/>
        </w:rPr>
      </w:pPr>
      <w:r w:rsidRPr="007D5D7E">
        <w:rPr>
          <w:rFonts w:ascii="Arial" w:hAnsi="Arial" w:cs="Arial"/>
          <w:b/>
          <w:bCs/>
          <w:sz w:val="24"/>
          <w:szCs w:val="24"/>
          <w:lang w:val="es-ES"/>
        </w:rPr>
        <w:lastRenderedPageBreak/>
        <w:t>Sixto parece un poco preocupada, aunque sus gestos parecen el de una bibliotecaria así que no se nota mucho. Naomi confundida observa a Sixto.</w:t>
      </w:r>
    </w:p>
    <w:p w14:paraId="4CC28004"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w:t>
      </w:r>
    </w:p>
    <w:p w14:paraId="5CB5E6A1"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-Encontraron el cuerpo en un galpón a las afueras del distrito 8.</w:t>
      </w:r>
    </w:p>
    <w:p w14:paraId="495D8BC6" w14:textId="230DCCF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-Creo que lo descubrieron y cambiaron los planes para </w:t>
      </w:r>
      <w:r w:rsidR="00BA12A8" w:rsidRPr="007D5D7E">
        <w:rPr>
          <w:rFonts w:ascii="Arial" w:hAnsi="Arial" w:cs="Arial"/>
          <w:b/>
          <w:bCs/>
          <w:sz w:val="24"/>
          <w:szCs w:val="24"/>
          <w:lang w:val="es-ES"/>
        </w:rPr>
        <w:t>el domingo</w:t>
      </w:r>
      <w:r w:rsidRPr="007D5D7E">
        <w:rPr>
          <w:rFonts w:ascii="Arial" w:hAnsi="Arial" w:cs="Arial"/>
          <w:b/>
          <w:bCs/>
          <w:sz w:val="24"/>
          <w:szCs w:val="24"/>
          <w:lang w:val="es-ES"/>
        </w:rPr>
        <w:t>, así no sospecharíamos nada hasta que sea tarde.</w:t>
      </w:r>
    </w:p>
    <w:p w14:paraId="24C80A3E"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Mientras Naomi piensa observa a los médicos. Sixto se percata y habla nuevamente.</w:t>
      </w:r>
    </w:p>
    <w:p w14:paraId="5ACEB0D7" w14:textId="2636DC1B" w:rsidR="00BA12A8" w:rsidRPr="007D5D7E" w:rsidRDefault="00BA12A8" w:rsidP="006848AD">
      <w:pPr>
        <w:spacing w:line="360" w:lineRule="auto"/>
        <w:rPr>
          <w:rFonts w:ascii="Arial" w:hAnsi="Arial" w:cs="Arial"/>
          <w:b/>
          <w:bCs/>
          <w:sz w:val="24"/>
          <w:szCs w:val="24"/>
          <w:lang w:val="es-ES"/>
        </w:rPr>
      </w:pPr>
      <w:r w:rsidRPr="007D5D7E">
        <w:rPr>
          <w:rFonts w:ascii="Arial" w:hAnsi="Arial" w:cs="Arial"/>
          <w:b/>
          <w:bCs/>
          <w:sz w:val="24"/>
          <w:szCs w:val="24"/>
          <w:lang w:val="es-ES"/>
        </w:rPr>
        <w:t>-Sea lo que sea que te diga, no lograre que cambies de opinión… solo dime, ¿que hace de diferente a este sujeto de prueba a otros mucho más calificados y que aun así fracasaron…?</w:t>
      </w:r>
    </w:p>
    <w:p w14:paraId="3C74EE92"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Abre levemente su boca mientras recuerda los ojos de Oziel.</w:t>
      </w:r>
    </w:p>
    <w:p w14:paraId="6CF11A3F" w14:textId="682B30A3"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-Él… porque sus ojos no dejaron de luchar hasta que se serraron.</w:t>
      </w:r>
    </w:p>
    <w:p w14:paraId="7888E077"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w:t>
      </w:r>
    </w:p>
    <w:p w14:paraId="36181F8E" w14:textId="6C3191E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no entiende las palabras de la directora de Unificación Central, pero</w:t>
      </w:r>
      <w:r w:rsidR="00BA12A8" w:rsidRPr="007D5D7E">
        <w:rPr>
          <w:rFonts w:ascii="Arial" w:hAnsi="Arial" w:cs="Arial"/>
          <w:b/>
          <w:bCs/>
          <w:sz w:val="24"/>
          <w:szCs w:val="24"/>
          <w:lang w:val="es-AR"/>
        </w:rPr>
        <w:t xml:space="preserve"> no </w:t>
      </w:r>
      <w:r w:rsidRPr="007D5D7E">
        <w:rPr>
          <w:rFonts w:ascii="Arial" w:hAnsi="Arial" w:cs="Arial"/>
          <w:b/>
          <w:bCs/>
          <w:sz w:val="24"/>
          <w:szCs w:val="24"/>
          <w:lang w:val="es-AR"/>
        </w:rPr>
        <w:t>puede hacer</w:t>
      </w:r>
      <w:r w:rsidR="00BA12A8" w:rsidRPr="007D5D7E">
        <w:rPr>
          <w:rFonts w:ascii="Arial" w:hAnsi="Arial" w:cs="Arial"/>
          <w:b/>
          <w:bCs/>
          <w:sz w:val="24"/>
          <w:szCs w:val="24"/>
          <w:lang w:val="es-AR"/>
        </w:rPr>
        <w:t xml:space="preserve"> nada</w:t>
      </w:r>
      <w:r w:rsidRPr="007D5D7E">
        <w:rPr>
          <w:rFonts w:ascii="Arial" w:hAnsi="Arial" w:cs="Arial"/>
          <w:b/>
          <w:bCs/>
          <w:sz w:val="24"/>
          <w:szCs w:val="24"/>
          <w:lang w:val="es-AR"/>
        </w:rPr>
        <w:t xml:space="preserve"> para hacerla cambiar de opinión. Su mirada esta definitivamente decidida a hacerlo.</w:t>
      </w:r>
    </w:p>
    <w:p w14:paraId="567F5AD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-Lo investigare si no le importa…</w:t>
      </w:r>
    </w:p>
    <w:p w14:paraId="6ECC8BD2"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la camilla dentro del enorme domo se encontraba el cuerpo pálido de Oziel. </w:t>
      </w:r>
    </w:p>
    <w:p w14:paraId="381CED74" w14:textId="4340982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Cirugía a corazón abierto. El cuerpo de Oziel se encuentra conectado a raras maquinas, pero lo más importante es que ninguna de esas le da oxígeno.</w:t>
      </w:r>
    </w:p>
    <w:p w14:paraId="48CE3FD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-Hace como 7 años no hacemos esto… pero luego de tantos intentos es como regresar a andar en bici ¿no te parece?</w:t>
      </w:r>
    </w:p>
    <w:p w14:paraId="2B745754" w14:textId="4A39D9C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-jajaja No creo que sea tan simple como eso. Aunque todas las cirugías hasta ahora fueron perfectas, solo fallo el cuerpo, no creo que este cuerpo sobreviva, es mucho más joven y menos capacitado para el corazón.</w:t>
      </w:r>
    </w:p>
    <w:p w14:paraId="2946EFC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-Dejen de hablar, tenemos que hacerlo de todas formas, si la directora Shimada lo está pidiendo personalmente tienen que obedecer.</w:t>
      </w:r>
    </w:p>
    <w:p w14:paraId="2169A353"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No les parece raro?</w:t>
      </w:r>
    </w:p>
    <w:p w14:paraId="6CAB6E8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7BD41C3" w14:textId="4B8DC10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-Que la directora este pidiendo personalmente el proyecto Atlas</w:t>
      </w:r>
      <w:r w:rsidR="00BA12A8" w:rsidRPr="007D5D7E">
        <w:rPr>
          <w:rFonts w:ascii="Arial" w:hAnsi="Arial" w:cs="Arial"/>
          <w:b/>
          <w:bCs/>
          <w:sz w:val="24"/>
          <w:szCs w:val="24"/>
          <w:lang w:val="es-AR"/>
        </w:rPr>
        <w:t>.</w:t>
      </w:r>
    </w:p>
    <w:p w14:paraId="02909934"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-Cierto, si mal no recuerdo ella siempre se peleaba y se oponía al proyecto Atlas con la señorita Annie-sama.</w:t>
      </w:r>
    </w:p>
    <w:p w14:paraId="00521EAF" w14:textId="5686AAB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Mientras la cirugía está siendo perfectamente manipulada, una conversación entre doctores siempre es inevitable. La mayoría que tenían la información eran mujeres.</w:t>
      </w:r>
    </w:p>
    <w:p w14:paraId="696FDB4B"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Creen ustedes que este sujeto sea especial?</w:t>
      </w:r>
    </w:p>
    <w:p w14:paraId="033CB42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lo parece. </w:t>
      </w:r>
    </w:p>
    <w:p w14:paraId="4AD89CB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-Escuche que el atentado que ella quería evitar fue adelantado para esta noche, hace un par de horas acaba de regresar de la misión.</w:t>
      </w:r>
    </w:p>
    <w:p w14:paraId="730173DF" w14:textId="137477B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-Creo que se siente culpable por todas las victimas que </w:t>
      </w:r>
      <w:r w:rsidR="00BA12A8" w:rsidRPr="007D5D7E">
        <w:rPr>
          <w:rFonts w:ascii="Arial" w:hAnsi="Arial" w:cs="Arial"/>
          <w:b/>
          <w:bCs/>
          <w:sz w:val="24"/>
          <w:szCs w:val="24"/>
          <w:lang w:val="es-AR"/>
        </w:rPr>
        <w:t xml:space="preserve">el atentado </w:t>
      </w:r>
      <w:r w:rsidRPr="007D5D7E">
        <w:rPr>
          <w:rFonts w:ascii="Arial" w:hAnsi="Arial" w:cs="Arial"/>
          <w:b/>
          <w:bCs/>
          <w:sz w:val="24"/>
          <w:szCs w:val="24"/>
          <w:lang w:val="es-AR"/>
        </w:rPr>
        <w:t xml:space="preserve">habrá causado que tendremos cuerpo para operar para hoy y hasta el fin de </w:t>
      </w:r>
      <w:r w:rsidR="00BA12A8" w:rsidRPr="007D5D7E">
        <w:rPr>
          <w:rFonts w:ascii="Arial" w:hAnsi="Arial" w:cs="Arial"/>
          <w:b/>
          <w:bCs/>
          <w:sz w:val="24"/>
          <w:szCs w:val="24"/>
          <w:lang w:val="es-AR"/>
        </w:rPr>
        <w:t xml:space="preserve">la </w:t>
      </w:r>
      <w:r w:rsidRPr="007D5D7E">
        <w:rPr>
          <w:rFonts w:ascii="Arial" w:hAnsi="Arial" w:cs="Arial"/>
          <w:b/>
          <w:bCs/>
          <w:sz w:val="24"/>
          <w:szCs w:val="24"/>
          <w:lang w:val="es-AR"/>
        </w:rPr>
        <w:t>semana que viene…</w:t>
      </w:r>
    </w:p>
    <w:p w14:paraId="19C71CD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dicen que no hubo ninguna víctima.</w:t>
      </w:r>
    </w:p>
    <w:p w14:paraId="06AAFEA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8F871F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1E38B8A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1114AD9" w14:textId="3E6317AF"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a quién diablos estamos operando entonces?</w:t>
      </w:r>
    </w:p>
    <w:p w14:paraId="0F710854"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-N-No tengo idea.</w:t>
      </w:r>
    </w:p>
    <w:p w14:paraId="7E593968"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No que ustedes siempre escuchan algo?</w:t>
      </w:r>
    </w:p>
    <w:p w14:paraId="3FFC4DA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-Solo escuchamos lo que oímos en el momento, no estamos recolectando información por todos lados, tonto.</w:t>
      </w:r>
    </w:p>
    <w:p w14:paraId="4D3B82B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-Oigan, tranquilícense, estamos en una operación. </w:t>
      </w:r>
    </w:p>
    <w:p w14:paraId="7F1377A7" w14:textId="11D1AB38"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el cuerpo ya está muerto, dudo que lo matemos por segunda vez.</w:t>
      </w:r>
    </w:p>
    <w:p w14:paraId="28E2508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claro que no, pero si fallamos en transportar el corazón Heart-Oz al sujeto seremos despedidos, esta operación vale miles de euros.</w:t>
      </w:r>
    </w:p>
    <w:p w14:paraId="0D39406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-C-Cierto…</w:t>
      </w:r>
    </w:p>
    <w:p w14:paraId="6868DA67" w14:textId="5E45A9A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operación parece tomar un rumbo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rápido. La conversación se </w:t>
      </w:r>
      <w:r w:rsidR="00B2203E" w:rsidRPr="007D5D7E">
        <w:rPr>
          <w:rFonts w:ascii="Arial" w:hAnsi="Arial" w:cs="Arial"/>
          <w:b/>
          <w:bCs/>
          <w:sz w:val="24"/>
          <w:szCs w:val="24"/>
          <w:lang w:val="es-AR"/>
        </w:rPr>
        <w:t>terminó</w:t>
      </w:r>
      <w:r w:rsidRPr="007D5D7E">
        <w:rPr>
          <w:rFonts w:ascii="Arial" w:hAnsi="Arial" w:cs="Arial"/>
          <w:b/>
          <w:bCs/>
          <w:sz w:val="24"/>
          <w:szCs w:val="24"/>
          <w:lang w:val="es-AR"/>
        </w:rPr>
        <w:t xml:space="preserve"> y todos regresaron a su trabajo.</w:t>
      </w:r>
    </w:p>
    <w:p w14:paraId="198F8E97"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-Traigan el Heart-Oz</w:t>
      </w:r>
    </w:p>
    <w:p w14:paraId="335E0349" w14:textId="52DF34F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Un hombre trae el contenedor del corazón, mientras una mujer retira el corazón.</w:t>
      </w:r>
    </w:p>
    <w:p w14:paraId="38B0C57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es un simple corazón. </w:t>
      </w:r>
    </w:p>
    <w:p w14:paraId="7095083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corazones usualmente no tienen luces que resplandecen. </w:t>
      </w:r>
    </w:p>
    <w:p w14:paraId="20688AC9" w14:textId="3587D6D3"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corazón parece como si fuera transparente, con un tono de azul oscuro y algunas líneas doradas como si fueran venas. Parece ser más grande que un corazón normal y pareciera estar vi</w:t>
      </w:r>
      <w:r w:rsidR="00BA12A8" w:rsidRPr="007D5D7E">
        <w:rPr>
          <w:rFonts w:ascii="Arial" w:hAnsi="Arial" w:cs="Arial"/>
          <w:b/>
          <w:bCs/>
          <w:sz w:val="24"/>
          <w:szCs w:val="24"/>
          <w:lang w:val="es-AR"/>
        </w:rPr>
        <w:t>v</w:t>
      </w:r>
      <w:r w:rsidRPr="007D5D7E">
        <w:rPr>
          <w:rFonts w:ascii="Arial" w:hAnsi="Arial" w:cs="Arial"/>
          <w:b/>
          <w:bCs/>
          <w:sz w:val="24"/>
          <w:szCs w:val="24"/>
          <w:lang w:val="es-AR"/>
        </w:rPr>
        <w:t>o, no se nota que se encuentre latiendo, pero las líneas doradas se mueven como si estuviera transmitiendo una clase líquido.</w:t>
      </w:r>
    </w:p>
    <w:p w14:paraId="65A0F70A" w14:textId="507EFD0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listo… empecemos a cerrar todo. Ignacio, prepara a tu equipo para que empiece con los monitoreos.</w:t>
      </w:r>
    </w:p>
    <w:p w14:paraId="6B32396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-Claro.</w:t>
      </w:r>
    </w:p>
    <w:p w14:paraId="00D157E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corazón ya se encontraba en su lugar, todos los doctores empezaron a cerrar el cuerpo y a limpiar todo. Una mujer empezó a traer las agujas con los líquidos de colores.</w:t>
      </w:r>
    </w:p>
    <w:p w14:paraId="7A24E10C"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Las inyecciones están listas?</w:t>
      </w:r>
    </w:p>
    <w:p w14:paraId="73DA7DC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-Siete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dos </w:t>
      </w:r>
      <w:proofErr w:type="spellStart"/>
      <w:r w:rsidRPr="007D5D7E">
        <w:rPr>
          <w:rFonts w:ascii="Arial" w:hAnsi="Arial" w:cs="Arial"/>
          <w:b/>
          <w:bCs/>
          <w:sz w:val="24"/>
          <w:szCs w:val="24"/>
          <w:lang w:val="es-AR"/>
        </w:rPr>
        <w:t>Iupac</w:t>
      </w:r>
      <w:proofErr w:type="spellEnd"/>
      <w:r w:rsidRPr="007D5D7E">
        <w:rPr>
          <w:rFonts w:ascii="Arial" w:hAnsi="Arial" w:cs="Arial"/>
          <w:b/>
          <w:bCs/>
          <w:sz w:val="24"/>
          <w:szCs w:val="24"/>
          <w:lang w:val="es-AR"/>
        </w:rPr>
        <w:t xml:space="preserve">, y Tres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2018EAD4"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Tres? Con uno solo se activa el Heart-Oz. ¿Por qué prepararon tres?</w:t>
      </w:r>
    </w:p>
    <w:p w14:paraId="76F59A42" w14:textId="218D7D4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w:t>
      </w:r>
      <w:r w:rsidR="00B2203E" w:rsidRPr="007D5D7E">
        <w:rPr>
          <w:rFonts w:ascii="Arial" w:hAnsi="Arial" w:cs="Arial"/>
          <w:b/>
          <w:bCs/>
          <w:sz w:val="24"/>
          <w:szCs w:val="24"/>
          <w:lang w:val="es-AR"/>
        </w:rPr>
        <w:t>última</w:t>
      </w:r>
      <w:r w:rsidRPr="007D5D7E">
        <w:rPr>
          <w:rFonts w:ascii="Arial" w:hAnsi="Arial" w:cs="Arial"/>
          <w:b/>
          <w:bCs/>
          <w:sz w:val="24"/>
          <w:szCs w:val="24"/>
          <w:lang w:val="es-AR"/>
        </w:rPr>
        <w:t xml:space="preserve"> vez utilizamos dos para que funcionara. Desde que hicieron modificaciones en el Heart-Oz la mayoría utilizan uno, pero otros utilizan dos para activarse por completo, hay que ver</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w:t>
      </w:r>
      <w:r w:rsidR="005C32A3" w:rsidRPr="007D5D7E">
        <w:rPr>
          <w:rFonts w:ascii="Arial" w:hAnsi="Arial" w:cs="Arial"/>
          <w:b/>
          <w:bCs/>
          <w:sz w:val="24"/>
          <w:szCs w:val="24"/>
          <w:lang w:val="es-AR"/>
        </w:rPr>
        <w:t>Además,</w:t>
      </w:r>
      <w:r w:rsidRPr="007D5D7E">
        <w:rPr>
          <w:rFonts w:ascii="Arial" w:hAnsi="Arial" w:cs="Arial"/>
          <w:b/>
          <w:bCs/>
          <w:sz w:val="24"/>
          <w:szCs w:val="24"/>
          <w:lang w:val="es-AR"/>
        </w:rPr>
        <w:t xml:space="preserve"> solo hice uno más.</w:t>
      </w:r>
    </w:p>
    <w:p w14:paraId="472BCE9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-Creo que lo olvide… mis disculpas.</w:t>
      </w:r>
    </w:p>
    <w:p w14:paraId="76A22197" w14:textId="6BBA5D5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cuerpo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listo y cerrado. Los doctores se apartan del paciente mientras uno de ellos se queda cerca para las inyecciones.</w:t>
      </w:r>
    </w:p>
    <w:p w14:paraId="44EFA5C7" w14:textId="0633EE4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-Magneticen l</w:t>
      </w:r>
      <w:r w:rsidR="005C32A3" w:rsidRPr="007D5D7E">
        <w:rPr>
          <w:rFonts w:ascii="Arial" w:hAnsi="Arial" w:cs="Arial"/>
          <w:b/>
          <w:bCs/>
          <w:sz w:val="24"/>
          <w:szCs w:val="24"/>
          <w:lang w:val="es-AR"/>
        </w:rPr>
        <w:t>os brazales</w:t>
      </w:r>
      <w:r w:rsidRPr="007D5D7E">
        <w:rPr>
          <w:rFonts w:ascii="Arial" w:hAnsi="Arial" w:cs="Arial"/>
          <w:b/>
          <w:bCs/>
          <w:sz w:val="24"/>
          <w:szCs w:val="24"/>
          <w:lang w:val="es-AR"/>
        </w:rPr>
        <w:t>.</w:t>
      </w:r>
    </w:p>
    <w:p w14:paraId="38B789F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cuerpo lleva una especie de brazalete en los brazos y en las piernas que después que el doctor hablara, los brazos y piernas se adhirieron firmemente a la camilla. </w:t>
      </w:r>
    </w:p>
    <w:p w14:paraId="74341421" w14:textId="7371406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-Sujeten cuello, cintura, y rodillas. No quiero que nadie salga herido como la </w:t>
      </w:r>
      <w:r w:rsidR="00B2203E" w:rsidRPr="007D5D7E">
        <w:rPr>
          <w:rFonts w:ascii="Arial" w:hAnsi="Arial" w:cs="Arial"/>
          <w:b/>
          <w:bCs/>
          <w:sz w:val="24"/>
          <w:szCs w:val="24"/>
          <w:lang w:val="es-AR"/>
        </w:rPr>
        <w:t>última</w:t>
      </w:r>
      <w:r w:rsidRPr="007D5D7E">
        <w:rPr>
          <w:rFonts w:ascii="Arial" w:hAnsi="Arial" w:cs="Arial"/>
          <w:b/>
          <w:bCs/>
          <w:sz w:val="24"/>
          <w:szCs w:val="24"/>
          <w:lang w:val="es-AR"/>
        </w:rPr>
        <w:t xml:space="preserve"> vez. Quiero seguridad completa.</w:t>
      </w:r>
    </w:p>
    <w:p w14:paraId="0CF52290" w14:textId="4550376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Unas especies de grampas curvas salieron de la metálica camilla y sujetaron al cuerpo de cintura</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rodillas</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y cuello, prácticamente esta adherido a la camilla metálica.</w:t>
      </w:r>
    </w:p>
    <w:p w14:paraId="333BA96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medico observa a la ventanilla hacia la directora que no se movió en todo lo que duro la cirugía. Ella asiente y el doctor habla.</w:t>
      </w:r>
    </w:p>
    <w:p w14:paraId="12DFC6DE" w14:textId="316A2AE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-Primer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inyectado.</w:t>
      </w:r>
    </w:p>
    <w:p w14:paraId="50FDD55C" w14:textId="29764155" w:rsidR="005C32A3"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mujer con las agujas habla mientras procede.</w:t>
      </w:r>
    </w:p>
    <w:p w14:paraId="2DDCE75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-Inyectando el primer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0EA3293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mujer inyecta la jeringa blanca en cuello.</w:t>
      </w:r>
    </w:p>
    <w:p w14:paraId="24717A4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doctor observa a su compañero de monitoreo.</w:t>
      </w:r>
    </w:p>
    <w:p w14:paraId="306BBD78"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Ignacio!</w:t>
      </w:r>
    </w:p>
    <w:p w14:paraId="305084BA" w14:textId="594D5BA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-El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llegando al corazón… listo.</w:t>
      </w:r>
    </w:p>
    <w:p w14:paraId="1C00AF2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mantuvo inmóvil.</w:t>
      </w:r>
    </w:p>
    <w:p w14:paraId="614B83D7"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-Segundo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inyectado.</w:t>
      </w:r>
    </w:p>
    <w:p w14:paraId="290DBCC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-Inyectando el segundo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0F10DB5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traga saliva mientras su cuello empieza a traspirar frio.</w:t>
      </w:r>
    </w:p>
    <w:p w14:paraId="14BA79E9"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Ignacio!</w:t>
      </w:r>
    </w:p>
    <w:p w14:paraId="50E39E0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corazón empezó a latir. Las heridas están cicatrizando. Las células cerebrales empiezan a regenerarse. Completa regeneración, estimado 2 minutos.</w:t>
      </w:r>
    </w:p>
    <w:p w14:paraId="47338B0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su cuerpo…</w:t>
      </w:r>
    </w:p>
    <w:p w14:paraId="1F6A574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doctora de las inyecciones habla preocupada mientras se aleja un poco.</w:t>
      </w:r>
    </w:p>
    <w:p w14:paraId="4DA210C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-Que sucede Lili.</w:t>
      </w:r>
    </w:p>
    <w:p w14:paraId="5D6BB7E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-Las venas están sobresaliendo más de lo usual.</w:t>
      </w:r>
    </w:p>
    <w:p w14:paraId="087A150C" w14:textId="67C3835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enviando bastante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al cerebro para regenerar cada célula.</w:t>
      </w:r>
    </w:p>
    <w:p w14:paraId="4E862CD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Lili se asusta y da un grito al ver los ojos de Oziel abrirse rápidamente.</w:t>
      </w:r>
    </w:p>
    <w:p w14:paraId="0C726EBA" w14:textId="38B51838"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Ah!... sus ojos…</w:t>
      </w:r>
    </w:p>
    <w:p w14:paraId="166EFAFB" w14:textId="30C6814F" w:rsidR="005C32A3"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doctor empieza a preocuparse.</w:t>
      </w:r>
    </w:p>
    <w:p w14:paraId="1D0E816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-Imposible, no paso ni un minuto. ¡Ignacio!</w:t>
      </w:r>
    </w:p>
    <w:p w14:paraId="5087303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Ignacio de monitoreo empieza a sudar. </w:t>
      </w:r>
    </w:p>
    <w:p w14:paraId="6D51D272"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Ignacio!</w:t>
      </w:r>
    </w:p>
    <w:p w14:paraId="77035426" w14:textId="08E96ACA"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E-El cuerpo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en la tercera etapa!.</w:t>
      </w:r>
    </w:p>
    <w:p w14:paraId="55C03602"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¿Qué, ya?! ¡Imposible, se salteo la segunda etapa!</w:t>
      </w:r>
    </w:p>
    <w:p w14:paraId="49E4BC7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preocupada habla por su comunicador de su oído izquierdo.</w:t>
      </w:r>
    </w:p>
    <w:p w14:paraId="671F4E5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que está pasando.</w:t>
      </w:r>
    </w:p>
    <w:p w14:paraId="370C4388" w14:textId="76BDF7C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-E-El sujeto se </w:t>
      </w:r>
      <w:r w:rsidR="00B2203E" w:rsidRPr="007D5D7E">
        <w:rPr>
          <w:rFonts w:ascii="Arial" w:hAnsi="Arial" w:cs="Arial"/>
          <w:b/>
          <w:bCs/>
          <w:sz w:val="24"/>
          <w:szCs w:val="24"/>
          <w:lang w:val="es-AR"/>
        </w:rPr>
        <w:t>saltó</w:t>
      </w:r>
      <w:r w:rsidRPr="007D5D7E">
        <w:rPr>
          <w:rFonts w:ascii="Arial" w:hAnsi="Arial" w:cs="Arial"/>
          <w:b/>
          <w:bCs/>
          <w:sz w:val="24"/>
          <w:szCs w:val="24"/>
          <w:lang w:val="es-AR"/>
        </w:rPr>
        <w:t xml:space="preserve"> la segunda etapa, ya se encuentra en la tercera.</w:t>
      </w:r>
    </w:p>
    <w:p w14:paraId="6C87848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25F4443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se empieza a preocupar y se dirigió hacia adentro.</w:t>
      </w:r>
    </w:p>
    <w:p w14:paraId="26EA316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tiene sentido, ningún cuerpo tiene que pasar directamente a la tercera etapa, eso solo lo destruirá más rápido.</w:t>
      </w:r>
    </w:p>
    <w:p w14:paraId="0176D999" w14:textId="40EC40F5"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sin decir nada la sigue como una especie de guarda espaldas</w:t>
      </w:r>
      <w:r w:rsidR="005C32A3" w:rsidRPr="007D5D7E">
        <w:rPr>
          <w:rFonts w:ascii="Arial" w:hAnsi="Arial" w:cs="Arial"/>
          <w:b/>
          <w:bCs/>
          <w:sz w:val="24"/>
          <w:szCs w:val="24"/>
          <w:lang w:val="es-AR"/>
        </w:rPr>
        <w:t xml:space="preserve"> privada</w:t>
      </w:r>
      <w:r w:rsidRPr="007D5D7E">
        <w:rPr>
          <w:rFonts w:ascii="Arial" w:hAnsi="Arial" w:cs="Arial"/>
          <w:b/>
          <w:bCs/>
          <w:sz w:val="24"/>
          <w:szCs w:val="24"/>
          <w:lang w:val="es-AR"/>
        </w:rPr>
        <w:t>.</w:t>
      </w:r>
    </w:p>
    <w:p w14:paraId="4786827F" w14:textId="32470DC9"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doctores empiezan a revisar que fue lo que causo </w:t>
      </w:r>
      <w:r w:rsidR="005C32A3" w:rsidRPr="007D5D7E">
        <w:rPr>
          <w:rFonts w:ascii="Arial" w:hAnsi="Arial" w:cs="Arial"/>
          <w:b/>
          <w:bCs/>
          <w:sz w:val="24"/>
          <w:szCs w:val="24"/>
          <w:lang w:val="es-AR"/>
        </w:rPr>
        <w:t>que se saltara la segunda etapa de regeneración.</w:t>
      </w:r>
    </w:p>
    <w:p w14:paraId="0E4919A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En ese instante, el cuerpo de Oziel empieza a mostrar gestos, seguidos de un grito de agonía y dolor.</w:t>
      </w:r>
    </w:p>
    <w:p w14:paraId="256A06F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-¡¡¡¡¡¡¡¡¡¡¡¡¡¡¡AAAAAAAAAAAAHHHHHHHHHHHHHHHH!!!!!!!!!!!!!!!!</w:t>
      </w:r>
    </w:p>
    <w:p w14:paraId="6F9A0FC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empieza a moverse como queriéndose zafar de todas las ataduras de su cuerpo.</w:t>
      </w:r>
    </w:p>
    <w:p w14:paraId="045BAA7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grito de agonía llega a los oídos de Naomi y se impregnan en ella. Por su expresión parece que es la primera vez que está en presencia del proyecto Atlas. Su cuerpo se paraliza y empieza a temblar.</w:t>
      </w:r>
    </w:p>
    <w:p w14:paraId="4BA7968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-¡¡¡¡¡¡¡¡POR QUE, POR QUE SIGUEN HACIÉNDOME ESTO, DEJENME MORIR DE UNA VEZ, DEJEN DE REVIVIRME, YA NO QUIERO SEGUIR ASI, DEJENME MORIR POR FAVOR, ¡¡¡¡¡¡¡¡¡¡DEJENME!!!!!!!!!! </w:t>
      </w:r>
    </w:p>
    <w:p w14:paraId="7746D08B" w14:textId="547C93C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-Repite lo mismo que el resto de los </w:t>
      </w:r>
      <w:r w:rsidR="001E0378" w:rsidRPr="007D5D7E">
        <w:rPr>
          <w:rFonts w:ascii="Arial" w:hAnsi="Arial" w:cs="Arial"/>
          <w:b/>
          <w:bCs/>
          <w:sz w:val="24"/>
          <w:szCs w:val="24"/>
          <w:lang w:val="es-AR"/>
        </w:rPr>
        <w:t>sujetos</w:t>
      </w:r>
      <w:r w:rsidRPr="007D5D7E">
        <w:rPr>
          <w:rFonts w:ascii="Arial" w:hAnsi="Arial" w:cs="Arial"/>
          <w:b/>
          <w:bCs/>
          <w:sz w:val="24"/>
          <w:szCs w:val="24"/>
          <w:lang w:val="es-AR"/>
        </w:rPr>
        <w:t xml:space="preserve"> ahora va a intentar…</w:t>
      </w:r>
    </w:p>
    <w:p w14:paraId="72BB6F56" w14:textId="01E7E7D8" w:rsidR="00B21554" w:rsidRPr="007D5D7E" w:rsidRDefault="006848AD"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B21554" w:rsidRPr="007D5D7E">
        <w:rPr>
          <w:rFonts w:ascii="Arial" w:hAnsi="Arial" w:cs="Arial"/>
          <w:b/>
          <w:bCs/>
          <w:sz w:val="24"/>
          <w:szCs w:val="24"/>
          <w:lang w:val="es-AR"/>
        </w:rPr>
        <w:t>¡¡¡¡¡¡¡¡¡¡¡¡¡¡¡¡¡¡¡AAAAAAAAAAAAAAAAAAAAAAAAAAAAAAAAAAAAAAAAAAAAAAAAAAAAHHHHHHHhhhhhhhhhhhhhhhhhhhhhhhhHHHHHHH!!!!!!!!!!!!!!!!!!!!!</w:t>
      </w:r>
    </w:p>
    <w:p w14:paraId="1BAB266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brazaletes magnéticos no están funcionando.</w:t>
      </w:r>
    </w:p>
    <w:p w14:paraId="0FED60D7" w14:textId="300A621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Los músculos de Oziel parecen hacerse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gruesos y su piel empieza a lastimarse, su nariz empieza a sangrar y sus ojos empiezan a llenarse de venas ensangrentadas.</w:t>
      </w:r>
    </w:p>
    <w:p w14:paraId="62398ECC" w14:textId="77777777" w:rsidR="005C32A3"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dos brazos llegan a su pecho, en donde la cicatriz de la cirugía había desaparecido por completo, pero sus uñas empiezan a introducirse en toda su piel, sus brazos empiezan a hacer tanta fuerza como para romper los huesos de su pecho, es como si se quisiera arrancar el corazón.</w:t>
      </w:r>
      <w:r w:rsidR="005C32A3" w:rsidRPr="007D5D7E">
        <w:rPr>
          <w:rFonts w:ascii="Arial" w:hAnsi="Arial" w:cs="Arial"/>
          <w:b/>
          <w:bCs/>
          <w:sz w:val="24"/>
          <w:szCs w:val="24"/>
          <w:lang w:val="es-AR"/>
        </w:rPr>
        <w:t xml:space="preserve"> </w:t>
      </w:r>
    </w:p>
    <w:p w14:paraId="20A8D1A7" w14:textId="5F132727" w:rsidR="00B21554"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t>Toda su piel es rasgada bruscamente como si no sintiera el dolor, o como si el dolor que proviene dentro de él fuera más grande que cualquier otro dolor.</w:t>
      </w:r>
    </w:p>
    <w:p w14:paraId="077FBA54" w14:textId="304ED29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gemido de rabia y dolor es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fuerte en la garganta de Oziel.</w:t>
      </w:r>
    </w:p>
    <w:p w14:paraId="4A1BE701" w14:textId="1C712C5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-Aumenten el magnetismo de sus brazales, tenemos que estabilizarlo cuanto antes. Ignaci</w:t>
      </w:r>
      <w:r w:rsidR="005C32A3" w:rsidRPr="007D5D7E">
        <w:rPr>
          <w:rFonts w:ascii="Arial" w:hAnsi="Arial" w:cs="Arial"/>
          <w:b/>
          <w:bCs/>
          <w:sz w:val="24"/>
          <w:szCs w:val="24"/>
          <w:lang w:val="es-AR"/>
        </w:rPr>
        <w:t>o</w:t>
      </w:r>
      <w:r w:rsidRPr="007D5D7E">
        <w:rPr>
          <w:rFonts w:ascii="Arial" w:hAnsi="Arial" w:cs="Arial"/>
          <w:b/>
          <w:bCs/>
          <w:sz w:val="24"/>
          <w:szCs w:val="24"/>
          <w:lang w:val="es-AR"/>
        </w:rPr>
        <w:t>.</w:t>
      </w:r>
    </w:p>
    <w:p w14:paraId="2B79FDF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-S-Si.</w:t>
      </w:r>
    </w:p>
    <w:p w14:paraId="020F9B3C" w14:textId="01E6B978"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brazos del chico empiezan a moverse de a poco hacia la camilla nuevamente, pero sus brazos empiezan a temblar y las venas de todo su cuerpo empiezan a resaltar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de lo usual. </w:t>
      </w:r>
    </w:p>
    <w:p w14:paraId="2BC3055F"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Ignacio!</w:t>
      </w:r>
    </w:p>
    <w:p w14:paraId="73B1C64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-¡¡Esta al máximo, y aun así no cede!!</w:t>
      </w:r>
    </w:p>
    <w:p w14:paraId="0611A968" w14:textId="77777777" w:rsidR="00B21554" w:rsidRPr="007D5D7E" w:rsidRDefault="00B21554" w:rsidP="006848AD">
      <w:pPr>
        <w:spacing w:line="360" w:lineRule="auto"/>
        <w:rPr>
          <w:rFonts w:ascii="Arial" w:hAnsi="Arial" w:cs="Arial"/>
          <w:b/>
          <w:bCs/>
          <w:sz w:val="24"/>
          <w:szCs w:val="24"/>
          <w:lang w:val="es-AR"/>
        </w:rPr>
      </w:pP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rechina los dientes mientras empieza a correr hacia el sujeto.</w:t>
      </w:r>
    </w:p>
    <w:p w14:paraId="6E9CB30D" w14:textId="545D653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que tengan fuerza ayúdenme, hay que estabilizarlo </w:t>
      </w:r>
      <w:r w:rsidR="004338E8" w:rsidRPr="007D5D7E">
        <w:rPr>
          <w:rFonts w:ascii="Arial" w:hAnsi="Arial" w:cs="Arial"/>
          <w:b/>
          <w:bCs/>
          <w:sz w:val="24"/>
          <w:szCs w:val="24"/>
          <w:lang w:val="es-AR"/>
        </w:rPr>
        <w:t>y</w:t>
      </w:r>
      <w:r w:rsidRPr="007D5D7E">
        <w:rPr>
          <w:rFonts w:ascii="Arial" w:hAnsi="Arial" w:cs="Arial"/>
          <w:b/>
          <w:bCs/>
          <w:sz w:val="24"/>
          <w:szCs w:val="24"/>
          <w:lang w:val="es-AR"/>
        </w:rPr>
        <w:t xml:space="preserve"> Lili no podrá si se mueve de esa manera.</w:t>
      </w:r>
    </w:p>
    <w:p w14:paraId="0C8DE360"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S-Si!</w:t>
      </w:r>
    </w:p>
    <w:p w14:paraId="3A5891D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de los hombres doctores corrieron hacia el sujeto, sujetaron los brazos y empezaron a atraerlo hacia la camilla.</w:t>
      </w:r>
    </w:p>
    <w:p w14:paraId="72DFFF9B"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Cuánto tenemos para que el cuerpo se pierda!</w:t>
      </w:r>
    </w:p>
    <w:p w14:paraId="165DCBFB"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Cuatro minutos!</w:t>
      </w:r>
    </w:p>
    <w:p w14:paraId="27671A9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-M-Mierda… con más fuerza muchachos.</w:t>
      </w:r>
    </w:p>
    <w:p w14:paraId="3974452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empieza a sacar fuerzas para estabilizar el cuerpo. En ese instante en el que los brazos de Oziel llegaron a la camilla nuevamente, su grito se desato con más fuerza.</w:t>
      </w:r>
    </w:p>
    <w:p w14:paraId="3C8F019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-¡¡¡¡¡¡¡¡¡¡¡¡¡¡¡¡¡¡¡¡¡¡¡¡¡¡¡¡¡¡¡¡¡¡¡¡¡¡AAAAAAAAAAAAAAAAAAAAAAAAAAAAAAAAAAAHHHHHHHHHHHHHHHHHHHHHHHHHHHHHHHHHHHHHH!!!!!!!!!!!!!!!!!!!!!!!!!!!!!!!!!!!!!!!!!!!!!!!!</w:t>
      </w:r>
    </w:p>
    <w:p w14:paraId="553D4F8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enorme domo empezó a emitir una especie de estática. </w:t>
      </w:r>
    </w:p>
    <w:p w14:paraId="2C1FEA8C" w14:textId="3BC87395"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comunicadores empezaron a emitir una especie de chispa. La mayoría de los que no estaban sujetando a Oziel </w:t>
      </w:r>
      <w:r w:rsidR="004338E8" w:rsidRPr="007D5D7E">
        <w:rPr>
          <w:rFonts w:ascii="Arial" w:hAnsi="Arial" w:cs="Arial"/>
          <w:b/>
          <w:bCs/>
          <w:sz w:val="24"/>
          <w:szCs w:val="24"/>
          <w:lang w:val="es-AR"/>
        </w:rPr>
        <w:t>empezaron</w:t>
      </w:r>
      <w:r w:rsidRPr="007D5D7E">
        <w:rPr>
          <w:rFonts w:ascii="Arial" w:hAnsi="Arial" w:cs="Arial"/>
          <w:b/>
          <w:bCs/>
          <w:sz w:val="24"/>
          <w:szCs w:val="24"/>
          <w:lang w:val="es-AR"/>
        </w:rPr>
        <w:t xml:space="preserve"> a quitárselo por que empezaba a quemar.</w:t>
      </w:r>
    </w:p>
    <w:p w14:paraId="5F75B8C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se les ocurra soltar al sujeto!!!</w:t>
      </w:r>
    </w:p>
    <w:p w14:paraId="423F764D"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Claro que no!</w:t>
      </w:r>
    </w:p>
    <w:p w14:paraId="17AA3C0C" w14:textId="630F9AFA"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-¡¡Ahora Lili, </w:t>
      </w:r>
      <w:r w:rsidR="001E0378" w:rsidRPr="007D5D7E">
        <w:rPr>
          <w:rFonts w:ascii="Arial" w:hAnsi="Arial" w:cs="Arial"/>
          <w:b/>
          <w:bCs/>
          <w:sz w:val="24"/>
          <w:szCs w:val="24"/>
          <w:lang w:val="es-AR"/>
        </w:rPr>
        <w:t>los dos</w:t>
      </w:r>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Iupac</w:t>
      </w:r>
      <w:proofErr w:type="spellEnd"/>
      <w:r w:rsidRPr="007D5D7E">
        <w:rPr>
          <w:rFonts w:ascii="Arial" w:hAnsi="Arial" w:cs="Arial"/>
          <w:b/>
          <w:bCs/>
          <w:sz w:val="24"/>
          <w:szCs w:val="24"/>
          <w:lang w:val="es-AR"/>
        </w:rPr>
        <w:t xml:space="preserve"> y dos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w:t>
      </w:r>
    </w:p>
    <w:p w14:paraId="78CE443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grupo de hombres le abre camino a Lili para que le inyecte las jeringas. Una de ellas es amarilla y dos son rojas.</w:t>
      </w:r>
    </w:p>
    <w:p w14:paraId="1C1AEF9C" w14:textId="3167CCE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Mientras es inyectado, la estática aumenta en el domo. Las </w:t>
      </w:r>
      <w:r w:rsidR="00B2203E" w:rsidRPr="007D5D7E">
        <w:rPr>
          <w:rFonts w:ascii="Arial" w:hAnsi="Arial" w:cs="Arial"/>
          <w:b/>
          <w:bCs/>
          <w:sz w:val="24"/>
          <w:szCs w:val="24"/>
          <w:lang w:val="es-AR"/>
        </w:rPr>
        <w:t>máquinas</w:t>
      </w:r>
      <w:r w:rsidRPr="007D5D7E">
        <w:rPr>
          <w:rFonts w:ascii="Arial" w:hAnsi="Arial" w:cs="Arial"/>
          <w:b/>
          <w:bCs/>
          <w:sz w:val="24"/>
          <w:szCs w:val="24"/>
          <w:lang w:val="es-AR"/>
        </w:rPr>
        <w:t xml:space="preserve"> de monitoreo empiezan a fallar, dos de las cinco </w:t>
      </w:r>
      <w:r w:rsidR="004338E8" w:rsidRPr="007D5D7E">
        <w:rPr>
          <w:rFonts w:ascii="Arial" w:hAnsi="Arial" w:cs="Arial"/>
          <w:b/>
          <w:bCs/>
          <w:sz w:val="24"/>
          <w:szCs w:val="24"/>
          <w:lang w:val="es-AR"/>
        </w:rPr>
        <w:t>dan una leve explosión</w:t>
      </w:r>
      <w:r w:rsidRPr="007D5D7E">
        <w:rPr>
          <w:rFonts w:ascii="Arial" w:hAnsi="Arial" w:cs="Arial"/>
          <w:b/>
          <w:bCs/>
          <w:sz w:val="24"/>
          <w:szCs w:val="24"/>
          <w:lang w:val="es-AR"/>
        </w:rPr>
        <w:t xml:space="preserve">. </w:t>
      </w:r>
    </w:p>
    <w:p w14:paraId="7F3E27E6" w14:textId="00F5BE90" w:rsidR="004338E8" w:rsidRPr="007D5D7E" w:rsidRDefault="004338E8" w:rsidP="006848AD">
      <w:pPr>
        <w:spacing w:line="360" w:lineRule="auto"/>
        <w:rPr>
          <w:rFonts w:ascii="Arial" w:hAnsi="Arial" w:cs="Arial"/>
          <w:b/>
          <w:bCs/>
          <w:sz w:val="24"/>
          <w:szCs w:val="24"/>
          <w:lang w:val="es-AR"/>
        </w:rPr>
      </w:pPr>
      <w:r w:rsidRPr="007D5D7E">
        <w:rPr>
          <w:rFonts w:ascii="Arial" w:hAnsi="Arial" w:cs="Arial"/>
          <w:b/>
          <w:bCs/>
          <w:sz w:val="24"/>
          <w:szCs w:val="24"/>
          <w:lang w:val="es-AR"/>
        </w:rPr>
        <w:t>Alguna especie de látigos curvos de electricidad empiezan a moverse irregularmente por todo el domo quemando todo lo que la punta de esa electricidad estática tocara.</w:t>
      </w:r>
    </w:p>
    <w:p w14:paraId="3CAA1F56" w14:textId="0F92B0FC" w:rsidR="004338E8" w:rsidRPr="007D5D7E" w:rsidRDefault="004338E8"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domo es lo suficientemente grande como para que esas delgadas líneas de electricidad </w:t>
      </w:r>
      <w:r w:rsidR="00D1298F" w:rsidRPr="007D5D7E">
        <w:rPr>
          <w:rFonts w:ascii="Arial" w:hAnsi="Arial" w:cs="Arial"/>
          <w:b/>
          <w:bCs/>
          <w:sz w:val="24"/>
          <w:szCs w:val="24"/>
          <w:lang w:val="es-AR"/>
        </w:rPr>
        <w:t xml:space="preserve">no </w:t>
      </w:r>
      <w:r w:rsidRPr="007D5D7E">
        <w:rPr>
          <w:rFonts w:ascii="Arial" w:hAnsi="Arial" w:cs="Arial"/>
          <w:b/>
          <w:bCs/>
          <w:sz w:val="24"/>
          <w:szCs w:val="24"/>
          <w:lang w:val="es-AR"/>
        </w:rPr>
        <w:t>golpeen a alguien, pero la mayoría de ellas se empezaron a acercar al medio.</w:t>
      </w:r>
    </w:p>
    <w:p w14:paraId="12ED82C6"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Uno de los látigos golpea algunas de las muchas luces que se encuentran en el domo.</w:t>
      </w:r>
    </w:p>
    <w:p w14:paraId="3CBEA9AA" w14:textId="20435EE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Leves explosiones y el vidrio cayendo en el sue</w:t>
      </w:r>
      <w:r w:rsidR="004338E8" w:rsidRPr="007D5D7E">
        <w:rPr>
          <w:rFonts w:ascii="Arial" w:hAnsi="Arial" w:cs="Arial"/>
          <w:b/>
          <w:bCs/>
          <w:sz w:val="24"/>
          <w:szCs w:val="24"/>
          <w:lang w:val="es-AR"/>
        </w:rPr>
        <w:t>l</w:t>
      </w:r>
      <w:r w:rsidRPr="007D5D7E">
        <w:rPr>
          <w:rFonts w:ascii="Arial" w:hAnsi="Arial" w:cs="Arial"/>
          <w:b/>
          <w:bCs/>
          <w:sz w:val="24"/>
          <w:szCs w:val="24"/>
          <w:lang w:val="es-AR"/>
        </w:rPr>
        <w:t>o resuena por todo el domo.</w:t>
      </w:r>
    </w:p>
    <w:p w14:paraId="797FC063"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L-Listo!</w:t>
      </w:r>
    </w:p>
    <w:p w14:paraId="350489C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calma, el grito cesa, pero no todo sale como esperan.</w:t>
      </w:r>
    </w:p>
    <w:p w14:paraId="0A2776C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cuerpo de Oziel empieza a ahogarse. Los doctores observan confundidos y </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habla.</w:t>
      </w:r>
    </w:p>
    <w:p w14:paraId="2704B36B"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¡I-Ignacio!?</w:t>
      </w:r>
    </w:p>
    <w:p w14:paraId="7A63E4C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-Se… Se está muriendo…</w:t>
      </w:r>
    </w:p>
    <w:p w14:paraId="654C055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si aun teníamos tiempo…</w:t>
      </w:r>
    </w:p>
    <w:p w14:paraId="30751DFD" w14:textId="7D8AF6F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-N-No lo sé señor… nada está saliendo como tendría que salir. No </w:t>
      </w:r>
      <w:r w:rsidR="00B2203E" w:rsidRPr="007D5D7E">
        <w:rPr>
          <w:rFonts w:ascii="Arial" w:hAnsi="Arial" w:cs="Arial"/>
          <w:b/>
          <w:bCs/>
          <w:sz w:val="24"/>
          <w:szCs w:val="24"/>
          <w:lang w:val="es-AR"/>
        </w:rPr>
        <w:t>sé</w:t>
      </w:r>
      <w:r w:rsidRPr="007D5D7E">
        <w:rPr>
          <w:rFonts w:ascii="Arial" w:hAnsi="Arial" w:cs="Arial"/>
          <w:b/>
          <w:bCs/>
          <w:sz w:val="24"/>
          <w:szCs w:val="24"/>
          <w:lang w:val="es-AR"/>
        </w:rPr>
        <w:t xml:space="preserve"> cómo sean los demás sujetos, pero este no es igual que los últimos que tratamos.</w:t>
      </w:r>
    </w:p>
    <w:p w14:paraId="180C4EC6" w14:textId="4CD892EC"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mayoría de los doctores se encuentras sorprendidos y asustados. Nada salió como ellos tenían practicado. No es la primera vez que lidian con algo como esto, es el sujeto 876. Pero algo es distinto al resto, nada de lo que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pasando era de esperarse, ellos están actuando improvisadamente.</w:t>
      </w:r>
    </w:p>
    <w:p w14:paraId="2B36CFE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Ojos, nariz, boca, oídos, todo se encuentra completamente ensangrentado, como si todo su interior fuera destruido lentamente. Todo su cuerpo empieza a temblar como si estuviera en convulsiones.</w:t>
      </w:r>
    </w:p>
    <w:p w14:paraId="70D3BAA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Por segunda vez.</w:t>
      </w:r>
    </w:p>
    <w:p w14:paraId="05AD30D4"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observa como Oziel se encuentra muriendo por segunda vez.</w:t>
      </w:r>
    </w:p>
    <w:p w14:paraId="6036EE7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detiene por segunda vez.</w:t>
      </w:r>
    </w:p>
    <w:p w14:paraId="10BF53A5" w14:textId="77777777" w:rsidR="00787A17" w:rsidRPr="00B04E8A" w:rsidRDefault="00787A17" w:rsidP="00787A17">
      <w:pPr>
        <w:rPr>
          <w:rFonts w:ascii="Calibri" w:hAnsi="Calibri" w:cs="Calibri"/>
          <w:b/>
          <w:sz w:val="16"/>
          <w:szCs w:val="16"/>
          <w:lang w:val="es-AR"/>
        </w:rPr>
      </w:pPr>
    </w:p>
    <w:p w14:paraId="16F894DF" w14:textId="42DF6D27" w:rsidR="00787A17" w:rsidRPr="006848AD" w:rsidRDefault="00787A17" w:rsidP="00787A17">
      <w:pPr>
        <w:rPr>
          <w:rFonts w:ascii="Calibri" w:hAnsi="Calibri" w:cs="Calibri"/>
          <w:b/>
          <w:color w:val="2683C6" w:themeColor="accent2"/>
          <w:sz w:val="16"/>
          <w:szCs w:val="16"/>
          <w:lang w:val="es-AR"/>
        </w:rPr>
      </w:pPr>
      <w:proofErr w:type="spellStart"/>
      <w:r w:rsidRPr="006848AD">
        <w:rPr>
          <w:rFonts w:ascii="Calibri" w:hAnsi="Calibri" w:cs="Calibri"/>
          <w:b/>
          <w:color w:val="2683C6" w:themeColor="accent2"/>
          <w:sz w:val="36"/>
          <w:szCs w:val="36"/>
          <w:lang w:val="es-AR"/>
        </w:rPr>
        <w:t>Pa</w:t>
      </w:r>
      <w:proofErr w:type="spellEnd"/>
      <w:r w:rsidR="00C839D8" w:rsidRPr="006848AD">
        <w:rPr>
          <w:rFonts w:ascii="Calibri" w:hAnsi="Calibri" w:cs="Calibri"/>
          <w:b/>
          <w:color w:val="2683C6" w:themeColor="accent2"/>
          <w:sz w:val="36"/>
          <w:szCs w:val="36"/>
          <w:lang w:val="es-AR"/>
        </w:rPr>
        <w:t>#%</w:t>
      </w:r>
      <w:r w:rsidRPr="006848AD">
        <w:rPr>
          <w:rFonts w:ascii="Calibri" w:hAnsi="Calibri" w:cs="Calibri"/>
          <w:b/>
          <w:color w:val="2683C6" w:themeColor="accent2"/>
          <w:sz w:val="36"/>
          <w:szCs w:val="36"/>
          <w:lang w:val="es-AR"/>
        </w:rPr>
        <w:t>r</w:t>
      </w:r>
      <w:r w:rsidR="00C839D8" w:rsidRPr="006848AD">
        <w:rPr>
          <w:rFonts w:ascii="Calibri" w:hAnsi="Calibri" w:cs="Calibri"/>
          <w:b/>
          <w:color w:val="2683C6" w:themeColor="accent2"/>
          <w:sz w:val="36"/>
          <w:szCs w:val="36"/>
          <w:lang w:val="es-AR"/>
        </w:rPr>
        <w:t>&amp;^*t</w:t>
      </w:r>
      <w:r w:rsidRPr="006848AD">
        <w:rPr>
          <w:rFonts w:ascii="Calibri" w:hAnsi="Calibri" w:cs="Calibri"/>
          <w:b/>
          <w:color w:val="2683C6" w:themeColor="accent2"/>
          <w:sz w:val="36"/>
          <w:szCs w:val="36"/>
          <w:lang w:val="es-AR"/>
        </w:rPr>
        <w:t xml:space="preserve">e </w:t>
      </w:r>
      <w:r w:rsidR="0052438D" w:rsidRPr="006848AD">
        <w:rPr>
          <w:rFonts w:ascii="Calibri" w:hAnsi="Calibri" w:cs="Calibri"/>
          <w:b/>
          <w:color w:val="2683C6" w:themeColor="accent2"/>
          <w:sz w:val="36"/>
          <w:szCs w:val="36"/>
          <w:lang w:val="es-AR"/>
        </w:rPr>
        <w:t>¿</w:t>
      </w:r>
      <w:proofErr w:type="gramStart"/>
      <w:r w:rsidR="00C839D8" w:rsidRPr="006848AD">
        <w:rPr>
          <w:rFonts w:ascii="Calibri" w:hAnsi="Calibri" w:cs="Calibri"/>
          <w:b/>
          <w:color w:val="2683C6" w:themeColor="accent2"/>
          <w:sz w:val="36"/>
          <w:szCs w:val="36"/>
          <w:lang w:val="es-AR"/>
        </w:rPr>
        <w:t>011010</w:t>
      </w:r>
      <w:r w:rsidR="0052438D" w:rsidRPr="006848AD">
        <w:rPr>
          <w:rFonts w:ascii="Calibri" w:hAnsi="Calibri" w:cs="Calibri"/>
          <w:b/>
          <w:color w:val="2683C6" w:themeColor="accent2"/>
          <w:sz w:val="36"/>
          <w:szCs w:val="36"/>
          <w:lang w:val="es-AR"/>
        </w:rPr>
        <w:t>¡</w:t>
      </w:r>
      <w:proofErr w:type="gramEnd"/>
      <w:r w:rsidR="00C839D8" w:rsidRPr="006848AD">
        <w:rPr>
          <w:rFonts w:ascii="Calibri" w:hAnsi="Calibri" w:cs="Calibri"/>
          <w:b/>
          <w:color w:val="2683C6" w:themeColor="accent2"/>
          <w:sz w:val="36"/>
          <w:szCs w:val="36"/>
          <w:lang w:val="es-AR"/>
        </w:rPr>
        <w:t>01001101</w:t>
      </w:r>
      <w:r w:rsidR="0052438D" w:rsidRPr="006848AD">
        <w:rPr>
          <w:rFonts w:ascii="Calibri" w:hAnsi="Calibri" w:cs="Calibri"/>
          <w:b/>
          <w:color w:val="2683C6" w:themeColor="accent2"/>
          <w:sz w:val="36"/>
          <w:szCs w:val="36"/>
          <w:lang w:val="es-AR"/>
        </w:rPr>
        <w:t>?</w:t>
      </w:r>
      <w:r w:rsidR="00C839D8" w:rsidRPr="006848AD">
        <w:rPr>
          <w:rFonts w:ascii="Calibri" w:hAnsi="Calibri" w:cs="Calibri"/>
          <w:b/>
          <w:color w:val="2683C6" w:themeColor="accent2"/>
          <w:sz w:val="36"/>
          <w:szCs w:val="36"/>
          <w:lang w:val="es-AR"/>
        </w:rPr>
        <w:t>100010</w:t>
      </w:r>
      <w:r w:rsidRPr="006848AD">
        <w:rPr>
          <w:rFonts w:ascii="Calibri" w:hAnsi="Calibri" w:cs="Calibri"/>
          <w:b/>
          <w:color w:val="2683C6" w:themeColor="accent2"/>
          <w:sz w:val="36"/>
          <w:szCs w:val="36"/>
          <w:lang w:val="es-AR"/>
        </w:rPr>
        <w:t>!</w:t>
      </w:r>
    </w:p>
    <w:p w14:paraId="5973DDC4" w14:textId="77777777" w:rsidR="00787A17" w:rsidRPr="00B07A29" w:rsidRDefault="00787A17" w:rsidP="00787A17">
      <w:pPr>
        <w:rPr>
          <w:rFonts w:ascii="Calibri" w:hAnsi="Calibri" w:cs="Calibri"/>
          <w:b/>
          <w:sz w:val="16"/>
          <w:szCs w:val="16"/>
          <w:lang w:val="es-AR"/>
        </w:rPr>
      </w:pPr>
    </w:p>
    <w:p w14:paraId="3BEC2C1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E634CE2"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se abren lentamente.</w:t>
      </w:r>
    </w:p>
    <w:p w14:paraId="72896998" w14:textId="0774C35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lugar está totalmente oscuro</w:t>
      </w:r>
      <w:r w:rsidR="0003029E">
        <w:rPr>
          <w:rFonts w:ascii="Arial" w:hAnsi="Arial" w:cs="Arial"/>
          <w:b/>
          <w:bCs/>
          <w:sz w:val="24"/>
          <w:szCs w:val="24"/>
          <w:lang w:val="es-AR"/>
        </w:rPr>
        <w:t xml:space="preserve"> y con un aspecto muy frio</w:t>
      </w:r>
      <w:r w:rsidRPr="007D5D7E">
        <w:rPr>
          <w:rFonts w:ascii="Arial" w:hAnsi="Arial" w:cs="Arial"/>
          <w:b/>
          <w:bCs/>
          <w:sz w:val="24"/>
          <w:szCs w:val="24"/>
          <w:lang w:val="es-AR"/>
        </w:rPr>
        <w:t>.</w:t>
      </w:r>
    </w:p>
    <w:p w14:paraId="1CA4D0D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w:t>
      </w:r>
    </w:p>
    <w:p w14:paraId="79ECEC92"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suelo parece estar hecho de vidrio. </w:t>
      </w:r>
    </w:p>
    <w:p w14:paraId="113C91C8" w14:textId="0901444E"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2438D" w:rsidRPr="007D5D7E">
        <w:rPr>
          <w:rFonts w:ascii="Arial" w:hAnsi="Arial" w:cs="Arial"/>
          <w:b/>
          <w:bCs/>
          <w:sz w:val="24"/>
          <w:szCs w:val="24"/>
          <w:lang w:val="es-AR"/>
        </w:rPr>
        <w:t>¿</w:t>
      </w:r>
      <w:proofErr w:type="gramEnd"/>
      <w:r w:rsidR="0052438D" w:rsidRPr="007D5D7E">
        <w:rPr>
          <w:rFonts w:ascii="Arial" w:hAnsi="Arial" w:cs="Arial"/>
          <w:b/>
          <w:bCs/>
          <w:sz w:val="24"/>
          <w:szCs w:val="24"/>
          <w:lang w:val="es-AR"/>
        </w:rPr>
        <w:t>Dónde</w:t>
      </w:r>
      <w:r w:rsidRPr="007D5D7E">
        <w:rPr>
          <w:rFonts w:ascii="Arial" w:hAnsi="Arial" w:cs="Arial"/>
          <w:b/>
          <w:bCs/>
          <w:sz w:val="24"/>
          <w:szCs w:val="24"/>
          <w:lang w:val="es-AR"/>
        </w:rPr>
        <w:t xml:space="preserve"> estoy…</w:t>
      </w:r>
      <w:r w:rsidR="0052438D" w:rsidRPr="007D5D7E">
        <w:rPr>
          <w:rFonts w:ascii="Arial" w:hAnsi="Arial" w:cs="Arial"/>
          <w:b/>
          <w:bCs/>
          <w:sz w:val="24"/>
          <w:szCs w:val="24"/>
          <w:lang w:val="es-AR"/>
        </w:rPr>
        <w:t>?</w:t>
      </w:r>
    </w:p>
    <w:p w14:paraId="5BB15921" w14:textId="2919483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cuerpo nunca se levantó, pero él </w:t>
      </w:r>
      <w:r w:rsidR="0052438D" w:rsidRPr="007D5D7E">
        <w:rPr>
          <w:rFonts w:ascii="Arial" w:hAnsi="Arial" w:cs="Arial"/>
          <w:b/>
          <w:bCs/>
          <w:sz w:val="24"/>
          <w:szCs w:val="24"/>
          <w:lang w:val="es-AR"/>
        </w:rPr>
        <w:t xml:space="preserve">ya </w:t>
      </w:r>
      <w:r w:rsidRPr="007D5D7E">
        <w:rPr>
          <w:rFonts w:ascii="Arial" w:hAnsi="Arial" w:cs="Arial"/>
          <w:b/>
          <w:bCs/>
          <w:sz w:val="24"/>
          <w:szCs w:val="24"/>
          <w:lang w:val="es-AR"/>
        </w:rPr>
        <w:t>se encuentra parado observando sus manos.</w:t>
      </w:r>
    </w:p>
    <w:p w14:paraId="3DB53F06" w14:textId="6EF3C8CD"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-Qué es esto… mi piel…</w:t>
      </w:r>
    </w:p>
    <w:p w14:paraId="6D3FA291" w14:textId="5EA8280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piel ya hacia pálida </w:t>
      </w:r>
      <w:r w:rsidR="0003029E">
        <w:rPr>
          <w:rFonts w:ascii="Arial" w:hAnsi="Arial" w:cs="Arial"/>
          <w:b/>
          <w:bCs/>
          <w:sz w:val="24"/>
          <w:szCs w:val="24"/>
          <w:lang w:val="es-AR"/>
        </w:rPr>
        <w:t xml:space="preserve">y gris </w:t>
      </w:r>
      <w:r w:rsidRPr="007D5D7E">
        <w:rPr>
          <w:rFonts w:ascii="Arial" w:hAnsi="Arial" w:cs="Arial"/>
          <w:b/>
          <w:bCs/>
          <w:sz w:val="24"/>
          <w:szCs w:val="24"/>
          <w:lang w:val="es-AR"/>
        </w:rPr>
        <w:t>como un día lluvioso en época de lluvia.</w:t>
      </w:r>
    </w:p>
    <w:p w14:paraId="3D4C894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observan lo extenso e inalcanzable del vacío lugar.</w:t>
      </w:r>
    </w:p>
    <w:p w14:paraId="3C3AC175" w14:textId="3B096DC9" w:rsidR="007B71EF" w:rsidRPr="007D5D7E" w:rsidRDefault="0003029E" w:rsidP="006848AD">
      <w:pPr>
        <w:spacing w:line="360" w:lineRule="auto"/>
        <w:rPr>
          <w:rFonts w:ascii="Arial" w:hAnsi="Arial" w:cs="Arial"/>
          <w:b/>
          <w:bCs/>
          <w:sz w:val="24"/>
          <w:szCs w:val="24"/>
          <w:lang w:val="es-AR"/>
        </w:rPr>
      </w:pPr>
      <w:r>
        <w:rPr>
          <w:rFonts w:ascii="Arial" w:hAnsi="Arial" w:cs="Arial"/>
          <w:b/>
          <w:bCs/>
          <w:sz w:val="24"/>
          <w:szCs w:val="24"/>
          <w:lang w:val="es-AR"/>
        </w:rPr>
        <w:t>El entorno de su cuerpo</w:t>
      </w:r>
      <w:r w:rsidR="007B71EF" w:rsidRPr="007D5D7E">
        <w:rPr>
          <w:rFonts w:ascii="Arial" w:hAnsi="Arial" w:cs="Arial"/>
          <w:b/>
          <w:bCs/>
          <w:sz w:val="24"/>
          <w:szCs w:val="24"/>
          <w:lang w:val="es-AR"/>
        </w:rPr>
        <w:t xml:space="preserve"> resplandece con una tenue luz que de apoco se apaga. </w:t>
      </w:r>
    </w:p>
    <w:p w14:paraId="351C717B"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Observa el suelo y ve su propio reflejo desapareciendo.</w:t>
      </w:r>
    </w:p>
    <w:p w14:paraId="1F3A5C91" w14:textId="099C79C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A lo largo de</w:t>
      </w:r>
      <w:r w:rsidR="00D1298F" w:rsidRPr="007D5D7E">
        <w:rPr>
          <w:rFonts w:ascii="Arial" w:hAnsi="Arial" w:cs="Arial"/>
          <w:b/>
          <w:bCs/>
          <w:sz w:val="24"/>
          <w:szCs w:val="24"/>
          <w:lang w:val="es-AR"/>
        </w:rPr>
        <w:t>l</w:t>
      </w:r>
      <w:r w:rsidRPr="007D5D7E">
        <w:rPr>
          <w:rFonts w:ascii="Arial" w:hAnsi="Arial" w:cs="Arial"/>
          <w:b/>
          <w:bCs/>
          <w:sz w:val="24"/>
          <w:szCs w:val="24"/>
          <w:lang w:val="es-AR"/>
        </w:rPr>
        <w:t xml:space="preserve"> lugar se puede observan una luz que empieza a molestar sus ojos. La luz se encuentra en una esquina de ese infinito </w:t>
      </w:r>
      <w:r w:rsidR="0052438D" w:rsidRPr="007D5D7E">
        <w:rPr>
          <w:rFonts w:ascii="Arial" w:hAnsi="Arial" w:cs="Arial"/>
          <w:b/>
          <w:bCs/>
          <w:sz w:val="24"/>
          <w:szCs w:val="24"/>
          <w:lang w:val="es-AR"/>
        </w:rPr>
        <w:t xml:space="preserve">lugar </w:t>
      </w:r>
      <w:r w:rsidRPr="007D5D7E">
        <w:rPr>
          <w:rFonts w:ascii="Arial" w:hAnsi="Arial" w:cs="Arial"/>
          <w:b/>
          <w:bCs/>
          <w:sz w:val="24"/>
          <w:szCs w:val="24"/>
          <w:lang w:val="es-AR"/>
        </w:rPr>
        <w:t>de vidrio oscuro.</w:t>
      </w:r>
    </w:p>
    <w:p w14:paraId="1CFDFB3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Empieza a caminar hacia la luz como buscando una salida de ese lugar. Solo por ser resplandeciente es atraído, la luz es señal de vida, la luz en un oscuro lugar es señal de una salida, es lo primero que todos piensan.</w:t>
      </w:r>
    </w:p>
    <w:p w14:paraId="569A82C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Mientras se acerca hacia la esquina puede observar a un grupo de niños.</w:t>
      </w:r>
    </w:p>
    <w:p w14:paraId="00990A4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-Ya déjenla, ella solo quiere jugar aquí.</w:t>
      </w:r>
    </w:p>
    <w:p w14:paraId="0A2C1FC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-Deja de entrometerte o te golpeare.</w:t>
      </w:r>
    </w:p>
    <w:p w14:paraId="59CC1B44" w14:textId="754F960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52438D" w:rsidRPr="007D5D7E">
        <w:rPr>
          <w:rFonts w:ascii="Arial" w:hAnsi="Arial" w:cs="Arial"/>
          <w:b/>
          <w:bCs/>
          <w:sz w:val="24"/>
          <w:szCs w:val="24"/>
          <w:lang w:val="es-AR"/>
        </w:rPr>
        <w:t>No… no pelees –Habla la niña– No me importa, vámonos a casa.</w:t>
      </w:r>
    </w:p>
    <w:p w14:paraId="063EDC5B" w14:textId="21F99DD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este es tu lugar favorito y te hicieron llorar, no dejare </w:t>
      </w:r>
      <w:r w:rsidR="003A357C" w:rsidRPr="007D5D7E">
        <w:rPr>
          <w:rFonts w:ascii="Arial" w:hAnsi="Arial" w:cs="Arial"/>
          <w:b/>
          <w:bCs/>
          <w:sz w:val="24"/>
          <w:szCs w:val="24"/>
          <w:lang w:val="es-AR"/>
        </w:rPr>
        <w:t>que te molesten.</w:t>
      </w:r>
    </w:p>
    <w:p w14:paraId="40BCCCF6" w14:textId="7A47547B" w:rsidR="003A357C"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se encuentra en ese lugar sin preguntarse cómo salir de ahí, o</w:t>
      </w:r>
      <w:r w:rsidR="0003029E">
        <w:rPr>
          <w:rFonts w:ascii="Arial" w:hAnsi="Arial" w:cs="Arial"/>
          <w:b/>
          <w:bCs/>
          <w:sz w:val="24"/>
          <w:szCs w:val="24"/>
          <w:lang w:val="es-AR"/>
        </w:rPr>
        <w:t xml:space="preserve"> intentar</w:t>
      </w:r>
      <w:r w:rsidRPr="007D5D7E">
        <w:rPr>
          <w:rFonts w:ascii="Arial" w:hAnsi="Arial" w:cs="Arial"/>
          <w:b/>
          <w:bCs/>
          <w:sz w:val="24"/>
          <w:szCs w:val="24"/>
          <w:lang w:val="es-AR"/>
        </w:rPr>
        <w:t xml:space="preserve"> buscar una salida. </w:t>
      </w:r>
    </w:p>
    <w:p w14:paraId="3498465B" w14:textId="0029054B"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solo observan la luz frente a él.</w:t>
      </w:r>
    </w:p>
    <w:p w14:paraId="50CFECD8" w14:textId="532D247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niño más chico es golpeado por los otros tres niños </w:t>
      </w:r>
      <w:r w:rsidR="003A357C" w:rsidRPr="007D5D7E">
        <w:rPr>
          <w:rFonts w:ascii="Arial" w:hAnsi="Arial" w:cs="Arial"/>
          <w:b/>
          <w:bCs/>
          <w:sz w:val="24"/>
          <w:szCs w:val="24"/>
          <w:lang w:val="es-AR"/>
        </w:rPr>
        <w:t>más grandes</w:t>
      </w:r>
      <w:r w:rsidRPr="007D5D7E">
        <w:rPr>
          <w:rFonts w:ascii="Arial" w:hAnsi="Arial" w:cs="Arial"/>
          <w:b/>
          <w:bCs/>
          <w:sz w:val="24"/>
          <w:szCs w:val="24"/>
          <w:lang w:val="es-AR"/>
        </w:rPr>
        <w:t>. La niña del lugar se levanta y se para frente al niño tirado en el suelo.</w:t>
      </w:r>
    </w:p>
    <w:p w14:paraId="53BE07DD" w14:textId="60653FA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-Ya déjalo, está sangrando, ya nos iremos, pero déjenlo por favor.</w:t>
      </w:r>
    </w:p>
    <w:p w14:paraId="3C408A9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no reconoce los rostros, los ojos de los niños parecen opacados por una leve nube gris.</w:t>
      </w:r>
    </w:p>
    <w:p w14:paraId="1312A75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-Oye, ella tiene razón. Nos meteremos en muchos problemas si le pasa algo, ya aprendió, vámonos.</w:t>
      </w:r>
    </w:p>
    <w:p w14:paraId="4DAB7E1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más chico se levanta.</w:t>
      </w:r>
    </w:p>
    <w:p w14:paraId="47101F80" w14:textId="05DD5077"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Por qué te sigues levantando?, ¿aun quieres seguir con esto? Estas llorando y todo</w:t>
      </w:r>
      <w:r w:rsidR="003A357C" w:rsidRPr="007D5D7E">
        <w:rPr>
          <w:rFonts w:ascii="Arial" w:hAnsi="Arial" w:cs="Arial"/>
          <w:b/>
          <w:bCs/>
          <w:sz w:val="24"/>
          <w:szCs w:val="24"/>
          <w:lang w:val="es-AR"/>
        </w:rPr>
        <w:t>,</w:t>
      </w:r>
      <w:r w:rsidRPr="007D5D7E">
        <w:rPr>
          <w:rFonts w:ascii="Arial" w:hAnsi="Arial" w:cs="Arial"/>
          <w:b/>
          <w:bCs/>
          <w:sz w:val="24"/>
          <w:szCs w:val="24"/>
          <w:lang w:val="es-AR"/>
        </w:rPr>
        <w:t xml:space="preserve"> tonto.</w:t>
      </w:r>
    </w:p>
    <w:p w14:paraId="50955CB9" w14:textId="13DFD13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abraza al chico más pequeño para que no se siga peleando.</w:t>
      </w:r>
    </w:p>
    <w:p w14:paraId="0D12FC47" w14:textId="292CE65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hicieron llorar, no me importa si me tengo que levantar llorando, no dejare que le quiten su felicidad</w:t>
      </w:r>
      <w:r w:rsidR="003A357C" w:rsidRPr="007D5D7E">
        <w:rPr>
          <w:rFonts w:ascii="Arial" w:hAnsi="Arial" w:cs="Arial"/>
          <w:b/>
          <w:bCs/>
          <w:sz w:val="24"/>
          <w:szCs w:val="24"/>
          <w:lang w:val="es-AR"/>
        </w:rPr>
        <w:t xml:space="preserve">, </w:t>
      </w:r>
      <w:r w:rsidRPr="007D5D7E">
        <w:rPr>
          <w:rFonts w:ascii="Arial" w:hAnsi="Arial" w:cs="Arial"/>
          <w:b/>
          <w:bCs/>
          <w:sz w:val="24"/>
          <w:szCs w:val="24"/>
          <w:lang w:val="es-AR"/>
        </w:rPr>
        <w:t>este parque l</w:t>
      </w:r>
      <w:r w:rsidR="003A357C" w:rsidRPr="007D5D7E">
        <w:rPr>
          <w:rFonts w:ascii="Arial" w:hAnsi="Arial" w:cs="Arial"/>
          <w:b/>
          <w:bCs/>
          <w:sz w:val="24"/>
          <w:szCs w:val="24"/>
          <w:lang w:val="es-AR"/>
        </w:rPr>
        <w:t>a</w:t>
      </w:r>
      <w:r w:rsidRPr="007D5D7E">
        <w:rPr>
          <w:rFonts w:ascii="Arial" w:hAnsi="Arial" w:cs="Arial"/>
          <w:b/>
          <w:bCs/>
          <w:sz w:val="24"/>
          <w:szCs w:val="24"/>
          <w:lang w:val="es-AR"/>
        </w:rPr>
        <w:t xml:space="preserve"> hace feliz</w:t>
      </w:r>
      <w:r w:rsidR="003A357C" w:rsidRPr="007D5D7E">
        <w:rPr>
          <w:rFonts w:ascii="Arial" w:hAnsi="Arial" w:cs="Arial"/>
          <w:b/>
          <w:bCs/>
          <w:sz w:val="24"/>
          <w:szCs w:val="24"/>
          <w:lang w:val="es-AR"/>
        </w:rPr>
        <w:t xml:space="preserve"> a ella</w:t>
      </w:r>
      <w:r w:rsidRPr="007D5D7E">
        <w:rPr>
          <w:rFonts w:ascii="Arial" w:hAnsi="Arial" w:cs="Arial"/>
          <w:b/>
          <w:bCs/>
          <w:sz w:val="24"/>
          <w:szCs w:val="24"/>
          <w:lang w:val="es-AR"/>
        </w:rPr>
        <w:t>.</w:t>
      </w:r>
    </w:p>
    <w:p w14:paraId="2C64E5D1" w14:textId="07A9B5B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-Vámonos, si le seguimos golpeando nos van a castigar mu</w:t>
      </w:r>
      <w:r w:rsidR="0003029E">
        <w:rPr>
          <w:rFonts w:ascii="Arial" w:hAnsi="Arial" w:cs="Arial"/>
          <w:b/>
          <w:bCs/>
          <w:sz w:val="24"/>
          <w:szCs w:val="24"/>
          <w:lang w:val="es-AR"/>
        </w:rPr>
        <w:t>y mal. Oye,</w:t>
      </w:r>
      <w:r w:rsidRPr="007D5D7E">
        <w:rPr>
          <w:rFonts w:ascii="Arial" w:hAnsi="Arial" w:cs="Arial"/>
          <w:b/>
          <w:bCs/>
          <w:sz w:val="24"/>
          <w:szCs w:val="24"/>
          <w:lang w:val="es-AR"/>
        </w:rPr>
        <w:t xml:space="preserve"> </w:t>
      </w:r>
      <w:r w:rsidR="0003029E">
        <w:rPr>
          <w:rFonts w:ascii="Arial" w:hAnsi="Arial" w:cs="Arial"/>
          <w:b/>
          <w:bCs/>
          <w:sz w:val="24"/>
          <w:szCs w:val="24"/>
          <w:lang w:val="es-AR"/>
        </w:rPr>
        <w:t>y</w:t>
      </w:r>
      <w:r w:rsidRPr="007D5D7E">
        <w:rPr>
          <w:rFonts w:ascii="Arial" w:hAnsi="Arial" w:cs="Arial"/>
          <w:b/>
          <w:bCs/>
          <w:sz w:val="24"/>
          <w:szCs w:val="24"/>
          <w:lang w:val="es-AR"/>
        </w:rPr>
        <w:t>a vámonos.</w:t>
      </w:r>
    </w:p>
    <w:p w14:paraId="35D15B5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-Claro… quédate en el parque, llorón.</w:t>
      </w:r>
    </w:p>
    <w:p w14:paraId="3BA9FF55" w14:textId="5A5E2BDC"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pequeña niña se da la vuelta y observa como los chicos malos se alejan del parque.</w:t>
      </w:r>
    </w:p>
    <w:p w14:paraId="03B53AD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cae sentado en el suelo y seca sus lágrimas.</w:t>
      </w:r>
    </w:p>
    <w:p w14:paraId="5A9F3793" w14:textId="4A9853DE"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Por qué haces esto por mí?</w:t>
      </w:r>
    </w:p>
    <w:p w14:paraId="2923EAB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suelta una sonrisa y contesta mientras se tira por completo en el suelo con sus manos extendidas.</w:t>
      </w:r>
    </w:p>
    <w:p w14:paraId="61EFCF3C" w14:textId="0CC0280E"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-Porque quería que siguieras sonriendo</w:t>
      </w:r>
      <w:r w:rsidR="0003029E">
        <w:rPr>
          <w:rFonts w:ascii="Arial" w:hAnsi="Arial" w:cs="Arial"/>
          <w:b/>
          <w:bCs/>
          <w:sz w:val="24"/>
          <w:szCs w:val="24"/>
          <w:lang w:val="es-AR"/>
        </w:rPr>
        <w:t>, y siempre sonríes mucho en este parque</w:t>
      </w:r>
      <w:r w:rsidRPr="007D5D7E">
        <w:rPr>
          <w:rFonts w:ascii="Arial" w:hAnsi="Arial" w:cs="Arial"/>
          <w:b/>
          <w:bCs/>
          <w:sz w:val="24"/>
          <w:szCs w:val="24"/>
          <w:lang w:val="es-AR"/>
        </w:rPr>
        <w:t>.</w:t>
      </w:r>
    </w:p>
    <w:p w14:paraId="47EE147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empieza a sonrojarse.</w:t>
      </w:r>
    </w:p>
    <w:p w14:paraId="13936FF3" w14:textId="7B1966FD"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-Perdón</w:t>
      </w:r>
      <w:r w:rsidR="003A357C" w:rsidRPr="007D5D7E">
        <w:rPr>
          <w:rFonts w:ascii="Arial" w:hAnsi="Arial" w:cs="Arial"/>
          <w:b/>
          <w:bCs/>
          <w:sz w:val="24"/>
          <w:szCs w:val="24"/>
          <w:lang w:val="es-AR"/>
        </w:rPr>
        <w:t>…</w:t>
      </w:r>
      <w:r w:rsidRPr="007D5D7E">
        <w:rPr>
          <w:rFonts w:ascii="Arial" w:hAnsi="Arial" w:cs="Arial"/>
          <w:b/>
          <w:bCs/>
          <w:sz w:val="24"/>
          <w:szCs w:val="24"/>
          <w:lang w:val="es-AR"/>
        </w:rPr>
        <w:t xml:space="preserve"> perdón por ser débil. </w:t>
      </w:r>
    </w:p>
    <w:p w14:paraId="1A3A6D8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niega con la cabeza.</w:t>
      </w:r>
    </w:p>
    <w:p w14:paraId="4E88D35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-No eres débil.</w:t>
      </w:r>
    </w:p>
    <w:p w14:paraId="7220C81C"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se intenta levantar y empieza a buscar algo en su bolsillo.</w:t>
      </w:r>
    </w:p>
    <w:p w14:paraId="6EA9BEA6"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-Te prometo que me hare fuerte.</w:t>
      </w:r>
    </w:p>
    <w:p w14:paraId="0103D67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B47B6A7" w14:textId="3FC0E52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-Me hare el chico más fuerte para protegerte </w:t>
      </w:r>
      <w:r w:rsidR="003A357C" w:rsidRPr="007D5D7E">
        <w:rPr>
          <w:rFonts w:ascii="Arial" w:hAnsi="Arial" w:cs="Arial"/>
          <w:b/>
          <w:bCs/>
          <w:sz w:val="24"/>
          <w:szCs w:val="24"/>
          <w:lang w:val="es-AR"/>
        </w:rPr>
        <w:t xml:space="preserve">siempre </w:t>
      </w:r>
      <w:r w:rsidRPr="007D5D7E">
        <w:rPr>
          <w:rFonts w:ascii="Arial" w:hAnsi="Arial" w:cs="Arial"/>
          <w:b/>
          <w:bCs/>
          <w:sz w:val="24"/>
          <w:szCs w:val="24"/>
          <w:lang w:val="es-AR"/>
        </w:rPr>
        <w:t xml:space="preserve">y verte sonreír. </w:t>
      </w:r>
    </w:p>
    <w:p w14:paraId="5936DE36" w14:textId="77777777"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Estás hablando de verdad?</w:t>
      </w:r>
    </w:p>
    <w:p w14:paraId="28F7B62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-Si.</w:t>
      </w:r>
    </w:p>
    <w:p w14:paraId="4213504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le da algo a la pequeña niña.</w:t>
      </w:r>
    </w:p>
    <w:p w14:paraId="79FAAAE5" w14:textId="61DDE24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-Ten… cuando me haga el chico más fuerte del mundo te prometo casarme contigo y protegerte el resto de mi vida.</w:t>
      </w:r>
    </w:p>
    <w:p w14:paraId="207B18DE" w14:textId="77777777"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w:t>
      </w:r>
      <w:proofErr w:type="spellStart"/>
      <w:r w:rsidRPr="007D5D7E">
        <w:rPr>
          <w:rFonts w:ascii="Arial" w:hAnsi="Arial" w:cs="Arial"/>
          <w:b/>
          <w:bCs/>
          <w:sz w:val="24"/>
          <w:szCs w:val="24"/>
          <w:lang w:val="es-AR"/>
        </w:rPr>
        <w:t>Ehhh</w:t>
      </w:r>
      <w:proofErr w:type="spellEnd"/>
      <w:r w:rsidRPr="007D5D7E">
        <w:rPr>
          <w:rFonts w:ascii="Arial" w:hAnsi="Arial" w:cs="Arial"/>
          <w:b/>
          <w:bCs/>
          <w:sz w:val="24"/>
          <w:szCs w:val="24"/>
          <w:lang w:val="es-AR"/>
        </w:rPr>
        <w:t>!?</w:t>
      </w:r>
    </w:p>
    <w:p w14:paraId="2D75B1ED"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niña empieza a sonrojarse. </w:t>
      </w:r>
    </w:p>
    <w:p w14:paraId="17378A32" w14:textId="49452FCB"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Lo dices de verdad </w:t>
      </w:r>
      <w:proofErr w:type="spellStart"/>
      <w:r w:rsidR="007D7455">
        <w:rPr>
          <w:rFonts w:ascii="Arial" w:hAnsi="Arial" w:cs="Arial"/>
          <w:b/>
          <w:bCs/>
          <w:sz w:val="24"/>
          <w:szCs w:val="24"/>
          <w:lang w:val="es-AR"/>
        </w:rPr>
        <w:t>Dalaras</w:t>
      </w:r>
      <w:proofErr w:type="spellEnd"/>
      <w:r w:rsidRPr="007D5D7E">
        <w:rPr>
          <w:rFonts w:ascii="Arial" w:hAnsi="Arial" w:cs="Arial"/>
          <w:b/>
          <w:bCs/>
          <w:sz w:val="24"/>
          <w:szCs w:val="24"/>
          <w:lang w:val="es-AR"/>
        </w:rPr>
        <w:t>-kun?</w:t>
      </w:r>
    </w:p>
    <w:p w14:paraId="48BD6360"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 lo prometo,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w:t>
      </w:r>
    </w:p>
    <w:p w14:paraId="249A311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empieza a llorar mientras se arrodilla.</w:t>
      </w:r>
    </w:p>
    <w:p w14:paraId="4A5A29AE" w14:textId="77777777"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EH?... no, no llores…</w:t>
      </w:r>
    </w:p>
    <w:p w14:paraId="7FFDC861" w14:textId="35E626D1"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-Pe-Perdón… </w:t>
      </w:r>
      <w:proofErr w:type="spellStart"/>
      <w:r w:rsidR="003A357C" w:rsidRPr="007D5D7E">
        <w:rPr>
          <w:rFonts w:ascii="Arial" w:hAnsi="Arial" w:cs="Arial"/>
          <w:b/>
          <w:bCs/>
          <w:sz w:val="24"/>
          <w:szCs w:val="24"/>
          <w:lang w:val="es-AR"/>
        </w:rPr>
        <w:t>uuuu</w:t>
      </w:r>
      <w:r w:rsidRPr="007D5D7E">
        <w:rPr>
          <w:rFonts w:ascii="Arial" w:hAnsi="Arial" w:cs="Arial"/>
          <w:b/>
          <w:bCs/>
          <w:sz w:val="24"/>
          <w:szCs w:val="24"/>
          <w:lang w:val="es-AR"/>
        </w:rPr>
        <w:t>aaaahhhhh</w:t>
      </w:r>
      <w:r w:rsidR="003A357C" w:rsidRPr="007D5D7E">
        <w:rPr>
          <w:rFonts w:ascii="Arial" w:hAnsi="Arial" w:cs="Arial"/>
          <w:b/>
          <w:bCs/>
          <w:sz w:val="24"/>
          <w:szCs w:val="24"/>
          <w:lang w:val="es-AR"/>
        </w:rPr>
        <w:t>uuuu</w:t>
      </w:r>
      <w:r w:rsidRPr="007D5D7E">
        <w:rPr>
          <w:rFonts w:ascii="Arial" w:hAnsi="Arial" w:cs="Arial"/>
          <w:b/>
          <w:bCs/>
          <w:sz w:val="24"/>
          <w:szCs w:val="24"/>
          <w:lang w:val="es-AR"/>
        </w:rPr>
        <w:t>aaahhhh</w:t>
      </w:r>
      <w:proofErr w:type="spellEnd"/>
    </w:p>
    <w:p w14:paraId="45FD3F1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abre grande sus ojos. </w:t>
      </w:r>
    </w:p>
    <w:p w14:paraId="1F69B643" w14:textId="0EE0474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labios empiezan a temblar. </w:t>
      </w:r>
    </w:p>
    <w:p w14:paraId="3581F392"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dientes rechinan.</w:t>
      </w:r>
    </w:p>
    <w:p w14:paraId="5569E99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Recuerdos inconclusos empiezan a pasar sobre él. El oscuro y vacío lugar empieza a llenarse de imágenes en una pantalla con recuerdos. Sus últimos recuerdos donde le disparan se hacen frente a él.</w:t>
      </w:r>
    </w:p>
    <w:p w14:paraId="5B33904F"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-Se lo prometí…</w:t>
      </w:r>
    </w:p>
    <w:p w14:paraId="64341EF5"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Se arrodilla frente a los últimos recuerdos que tiene.</w:t>
      </w:r>
    </w:p>
    <w:p w14:paraId="3E948B4C" w14:textId="548B7ADC"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w:t>
      </w:r>
      <w:r w:rsidR="006069C2">
        <w:rPr>
          <w:rFonts w:ascii="Arial" w:hAnsi="Arial" w:cs="Arial"/>
          <w:b/>
          <w:bCs/>
          <w:sz w:val="24"/>
          <w:szCs w:val="24"/>
          <w:lang w:val="es-AR"/>
        </w:rPr>
        <w:t>E LO PROMETÍ</w:t>
      </w:r>
      <w:r w:rsidRPr="007D5D7E">
        <w:rPr>
          <w:rFonts w:ascii="Arial" w:hAnsi="Arial" w:cs="Arial"/>
          <w:b/>
          <w:bCs/>
          <w:sz w:val="24"/>
          <w:szCs w:val="24"/>
          <w:lang w:val="es-AR"/>
        </w:rPr>
        <w:t>!!!</w:t>
      </w:r>
    </w:p>
    <w:p w14:paraId="63B0CAD5" w14:textId="3761EE6B"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puños golpean el vidrio del sue</w:t>
      </w:r>
      <w:r w:rsidR="003A357C" w:rsidRPr="007D5D7E">
        <w:rPr>
          <w:rFonts w:ascii="Arial" w:hAnsi="Arial" w:cs="Arial"/>
          <w:b/>
          <w:bCs/>
          <w:sz w:val="24"/>
          <w:szCs w:val="24"/>
          <w:lang w:val="es-AR"/>
        </w:rPr>
        <w:t>l</w:t>
      </w:r>
      <w:r w:rsidRPr="007D5D7E">
        <w:rPr>
          <w:rFonts w:ascii="Arial" w:hAnsi="Arial" w:cs="Arial"/>
          <w:b/>
          <w:bCs/>
          <w:sz w:val="24"/>
          <w:szCs w:val="24"/>
          <w:lang w:val="es-AR"/>
        </w:rPr>
        <w:t>o.</w:t>
      </w:r>
    </w:p>
    <w:p w14:paraId="43044142" w14:textId="05F53DD7" w:rsidR="003A357C" w:rsidRDefault="003A357C"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sonido hace eco en el lugar.</w:t>
      </w:r>
    </w:p>
    <w:p w14:paraId="2C521482" w14:textId="657D3F6D" w:rsidR="006069C2" w:rsidRPr="007D5D7E" w:rsidRDefault="006069C2" w:rsidP="006848AD">
      <w:pPr>
        <w:spacing w:line="360" w:lineRule="auto"/>
        <w:rPr>
          <w:rFonts w:ascii="Arial" w:hAnsi="Arial" w:cs="Arial"/>
          <w:b/>
          <w:bCs/>
          <w:sz w:val="24"/>
          <w:szCs w:val="24"/>
          <w:lang w:val="es-AR"/>
        </w:rPr>
      </w:pPr>
      <w:r>
        <w:rPr>
          <w:rFonts w:ascii="Arial" w:hAnsi="Arial" w:cs="Arial"/>
          <w:b/>
          <w:bCs/>
          <w:sz w:val="24"/>
          <w:szCs w:val="24"/>
          <w:lang w:val="es-AR"/>
        </w:rPr>
        <w:t>La luz que estaba viendo de los niños jugando en el parque desaparece por completo.</w:t>
      </w:r>
    </w:p>
    <w:p w14:paraId="54689D50" w14:textId="4A66D72C" w:rsidR="006069C2" w:rsidRPr="007D5D7E" w:rsidRDefault="006069C2" w:rsidP="006069C2">
      <w:pPr>
        <w:spacing w:line="360" w:lineRule="auto"/>
        <w:rPr>
          <w:rFonts w:ascii="Arial" w:hAnsi="Arial" w:cs="Arial"/>
          <w:b/>
          <w:bCs/>
          <w:sz w:val="24"/>
          <w:szCs w:val="24"/>
          <w:lang w:val="es-AR"/>
        </w:rPr>
      </w:pPr>
      <w:r w:rsidRPr="007D5D7E">
        <w:rPr>
          <w:rFonts w:ascii="Arial" w:hAnsi="Arial" w:cs="Arial"/>
          <w:b/>
          <w:bCs/>
          <w:sz w:val="24"/>
          <w:szCs w:val="24"/>
          <w:lang w:val="es-AR"/>
        </w:rPr>
        <w:t>Las grietas de</w:t>
      </w:r>
      <w:r>
        <w:rPr>
          <w:rFonts w:ascii="Arial" w:hAnsi="Arial" w:cs="Arial"/>
          <w:b/>
          <w:bCs/>
          <w:sz w:val="24"/>
          <w:szCs w:val="24"/>
          <w:lang w:val="es-AR"/>
        </w:rPr>
        <w:t>l</w:t>
      </w:r>
      <w:r w:rsidRPr="007D5D7E">
        <w:rPr>
          <w:rFonts w:ascii="Arial" w:hAnsi="Arial" w:cs="Arial"/>
          <w:b/>
          <w:bCs/>
          <w:sz w:val="24"/>
          <w:szCs w:val="24"/>
          <w:lang w:val="es-AR"/>
        </w:rPr>
        <w:t xml:space="preserve"> vidrio </w:t>
      </w:r>
      <w:r>
        <w:rPr>
          <w:rFonts w:ascii="Arial" w:hAnsi="Arial" w:cs="Arial"/>
          <w:b/>
          <w:bCs/>
          <w:sz w:val="24"/>
          <w:szCs w:val="24"/>
          <w:lang w:val="es-AR"/>
        </w:rPr>
        <w:t xml:space="preserve">debajo de él </w:t>
      </w:r>
      <w:r w:rsidRPr="007D5D7E">
        <w:rPr>
          <w:rFonts w:ascii="Arial" w:hAnsi="Arial" w:cs="Arial"/>
          <w:b/>
          <w:bCs/>
          <w:sz w:val="24"/>
          <w:szCs w:val="24"/>
          <w:lang w:val="es-AR"/>
        </w:rPr>
        <w:t>empiezan a expandirse por todo el oscuro lugar dejando ver una tenue luz debajo.</w:t>
      </w:r>
    </w:p>
    <w:p w14:paraId="2455D52D"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quiebra en un llanto profundo. Sus sentimientos ya hacen confundidos, el odio y la tristeza prevalecen como una montaña rusa.</w:t>
      </w:r>
    </w:p>
    <w:p w14:paraId="0BDFE8C8" w14:textId="3A95C27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-Perdón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en verdad perdón. ¡¡¡¡¡AH¡¡¡¡¡, En verdad perdóname… te dejé sola, </w:t>
      </w:r>
      <w:r w:rsidR="003A357C" w:rsidRPr="007D5D7E">
        <w:rPr>
          <w:rFonts w:ascii="Arial" w:hAnsi="Arial" w:cs="Arial"/>
          <w:b/>
          <w:bCs/>
          <w:sz w:val="24"/>
          <w:szCs w:val="24"/>
          <w:lang w:val="es-AR"/>
        </w:rPr>
        <w:t>¡</w:t>
      </w:r>
      <w:r w:rsidRPr="007D5D7E">
        <w:rPr>
          <w:rFonts w:ascii="Arial" w:hAnsi="Arial" w:cs="Arial"/>
          <w:b/>
          <w:bCs/>
          <w:sz w:val="24"/>
          <w:szCs w:val="24"/>
          <w:lang w:val="es-AR"/>
        </w:rPr>
        <w:t>¡no cumplí con la promesa!</w:t>
      </w:r>
      <w:r w:rsidR="003A357C" w:rsidRPr="007D5D7E">
        <w:rPr>
          <w:rFonts w:ascii="Arial" w:hAnsi="Arial" w:cs="Arial"/>
          <w:b/>
          <w:bCs/>
          <w:sz w:val="24"/>
          <w:szCs w:val="24"/>
          <w:lang w:val="es-AR"/>
        </w:rPr>
        <w:t>!</w:t>
      </w:r>
    </w:p>
    <w:p w14:paraId="27F1F46F" w14:textId="55741AE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puños agrietan con más severidad el sueño. Las grietas empiezan a hacerse más grandes y algunos fragmentos del vidrio oscuro empiezan a caerse lentamente, dejando entrar</w:t>
      </w:r>
      <w:r w:rsidR="006069C2">
        <w:rPr>
          <w:rFonts w:ascii="Arial" w:hAnsi="Arial" w:cs="Arial"/>
          <w:b/>
          <w:bCs/>
          <w:sz w:val="24"/>
          <w:szCs w:val="24"/>
          <w:lang w:val="es-AR"/>
        </w:rPr>
        <w:t xml:space="preserve"> una gran</w:t>
      </w:r>
      <w:r w:rsidR="003A357C" w:rsidRPr="007D5D7E">
        <w:rPr>
          <w:rFonts w:ascii="Arial" w:hAnsi="Arial" w:cs="Arial"/>
          <w:b/>
          <w:bCs/>
          <w:sz w:val="24"/>
          <w:szCs w:val="24"/>
          <w:lang w:val="es-AR"/>
        </w:rPr>
        <w:t xml:space="preserve"> luz</w:t>
      </w:r>
      <w:r w:rsidRPr="007D5D7E">
        <w:rPr>
          <w:rFonts w:ascii="Arial" w:hAnsi="Arial" w:cs="Arial"/>
          <w:b/>
          <w:bCs/>
          <w:sz w:val="24"/>
          <w:szCs w:val="24"/>
          <w:lang w:val="es-AR"/>
        </w:rPr>
        <w:t>.</w:t>
      </w:r>
    </w:p>
    <w:p w14:paraId="083B0D8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-¡¡¡¡¡NOOOOOOOOOOOOOOO!!!!!</w:t>
      </w:r>
    </w:p>
    <w:p w14:paraId="5C81FD2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sonido de sus pesados puños golpea el suelo de vidrio agrietándolo por completo.</w:t>
      </w:r>
    </w:p>
    <w:p w14:paraId="01D8D11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-¡¡¡¡¡¡¡¡¡¡AAAAAAHHHHHHHHHHHHH!!!!!!!!!!!!</w:t>
      </w:r>
    </w:p>
    <w:p w14:paraId="75D9A9E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último golpe.</w:t>
      </w:r>
    </w:p>
    <w:p w14:paraId="653AC191" w14:textId="77777777" w:rsidR="006069C2"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Todas las pantallas oscuras empiezan a rómpanse en cientos de pedazos. </w:t>
      </w:r>
    </w:p>
    <w:p w14:paraId="3A58FC1C" w14:textId="7519436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oscuro lugar de vidrio es destruido. Los enormes fragmentos oscuros caen del techo de ese raro lugar y se rompen en el suelo desvaneciéndose con un resplandor blanco.</w:t>
      </w:r>
    </w:p>
    <w:p w14:paraId="02CC974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Todo es destruido.</w:t>
      </w:r>
    </w:p>
    <w:p w14:paraId="7DD3BE0D" w14:textId="53ADDF6B" w:rsidR="007B71EF" w:rsidRPr="007D5D7E" w:rsidRDefault="006069C2" w:rsidP="006848AD">
      <w:pPr>
        <w:spacing w:line="360" w:lineRule="auto"/>
        <w:rPr>
          <w:rFonts w:ascii="Arial" w:hAnsi="Arial" w:cs="Arial"/>
          <w:b/>
          <w:bCs/>
          <w:sz w:val="24"/>
          <w:szCs w:val="24"/>
          <w:lang w:val="es-AR"/>
        </w:rPr>
      </w:pPr>
      <w:r>
        <w:rPr>
          <w:rFonts w:ascii="Arial" w:hAnsi="Arial" w:cs="Arial"/>
          <w:b/>
          <w:bCs/>
          <w:sz w:val="24"/>
          <w:szCs w:val="24"/>
          <w:lang w:val="es-AR"/>
        </w:rPr>
        <w:lastRenderedPageBreak/>
        <w:t>Casi todas</w:t>
      </w:r>
      <w:r w:rsidR="007B71EF" w:rsidRPr="007D5D7E">
        <w:rPr>
          <w:rFonts w:ascii="Arial" w:hAnsi="Arial" w:cs="Arial"/>
          <w:b/>
          <w:bCs/>
          <w:sz w:val="24"/>
          <w:szCs w:val="24"/>
          <w:lang w:val="es-AR"/>
        </w:rPr>
        <w:t xml:space="preserve"> las pantallas son destruidas.</w:t>
      </w:r>
    </w:p>
    <w:p w14:paraId="3F2EFB5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Excepto una.</w:t>
      </w:r>
    </w:p>
    <w:p w14:paraId="2F865282" w14:textId="77777777" w:rsidR="001E0378" w:rsidRPr="007D5D7E" w:rsidRDefault="001E0378" w:rsidP="006848AD">
      <w:pPr>
        <w:spacing w:line="360" w:lineRule="auto"/>
        <w:rPr>
          <w:rFonts w:ascii="Arial" w:hAnsi="Arial" w:cs="Arial"/>
          <w:b/>
          <w:bCs/>
          <w:sz w:val="24"/>
          <w:szCs w:val="24"/>
          <w:lang w:val="es-AR"/>
        </w:rPr>
      </w:pPr>
      <w:r w:rsidRPr="007D5D7E">
        <w:rPr>
          <w:rFonts w:ascii="Arial" w:hAnsi="Arial" w:cs="Arial"/>
          <w:b/>
          <w:bCs/>
          <w:sz w:val="24"/>
          <w:szCs w:val="24"/>
          <w:lang w:val="es-AR"/>
        </w:rPr>
        <w:t>La única pantalla</w:t>
      </w:r>
      <w:r w:rsidR="007B71EF" w:rsidRPr="007D5D7E">
        <w:rPr>
          <w:rFonts w:ascii="Arial" w:hAnsi="Arial" w:cs="Arial"/>
          <w:b/>
          <w:bCs/>
          <w:sz w:val="24"/>
          <w:szCs w:val="24"/>
          <w:lang w:val="es-AR"/>
        </w:rPr>
        <w:t xml:space="preserve"> con el nombre </w:t>
      </w:r>
      <w:proofErr w:type="spellStart"/>
      <w:r w:rsidR="007B71EF" w:rsidRPr="007D5D7E">
        <w:rPr>
          <w:rFonts w:ascii="Arial" w:hAnsi="Arial" w:cs="Arial"/>
          <w:b/>
          <w:bCs/>
          <w:sz w:val="24"/>
          <w:szCs w:val="24"/>
          <w:lang w:val="es-AR"/>
        </w:rPr>
        <w:t>Onodera</w:t>
      </w:r>
      <w:proofErr w:type="spellEnd"/>
      <w:r w:rsidR="007B71EF" w:rsidRPr="007D5D7E">
        <w:rPr>
          <w:rFonts w:ascii="Arial" w:hAnsi="Arial" w:cs="Arial"/>
          <w:b/>
          <w:bCs/>
          <w:sz w:val="24"/>
          <w:szCs w:val="24"/>
          <w:lang w:val="es-AR"/>
        </w:rPr>
        <w:t xml:space="preserve"> </w:t>
      </w:r>
      <w:proofErr w:type="spellStart"/>
      <w:r w:rsidR="007B71EF" w:rsidRPr="007D5D7E">
        <w:rPr>
          <w:rFonts w:ascii="Arial" w:hAnsi="Arial" w:cs="Arial"/>
          <w:b/>
          <w:bCs/>
          <w:sz w:val="24"/>
          <w:szCs w:val="24"/>
          <w:lang w:val="es-AR"/>
        </w:rPr>
        <w:t>Kosaki</w:t>
      </w:r>
      <w:proofErr w:type="spellEnd"/>
      <w:r w:rsidR="007B71EF" w:rsidRPr="007D5D7E">
        <w:rPr>
          <w:rFonts w:ascii="Arial" w:hAnsi="Arial" w:cs="Arial"/>
          <w:b/>
          <w:bCs/>
          <w:sz w:val="24"/>
          <w:szCs w:val="24"/>
          <w:lang w:val="es-AR"/>
        </w:rPr>
        <w:t xml:space="preserve"> empieza a cambiar de color. </w:t>
      </w:r>
    </w:p>
    <w:p w14:paraId="086C80A3" w14:textId="188876E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pantalla negra con el nombre de ella empieza a cambiar </w:t>
      </w:r>
      <w:r w:rsidR="006069C2">
        <w:rPr>
          <w:rFonts w:ascii="Arial" w:hAnsi="Arial" w:cs="Arial"/>
          <w:b/>
          <w:bCs/>
          <w:sz w:val="24"/>
          <w:szCs w:val="24"/>
          <w:lang w:val="es-AR"/>
        </w:rPr>
        <w:t>a blanco</w:t>
      </w:r>
      <w:r w:rsidRPr="007D5D7E">
        <w:rPr>
          <w:rFonts w:ascii="Arial" w:hAnsi="Arial" w:cs="Arial"/>
          <w:b/>
          <w:bCs/>
          <w:sz w:val="24"/>
          <w:szCs w:val="24"/>
          <w:lang w:val="es-AR"/>
        </w:rPr>
        <w:t>, pero esa extraña pantalla se apaga y deja una lluvia gris en ella.</w:t>
      </w:r>
      <w:r w:rsidR="006069C2">
        <w:rPr>
          <w:rFonts w:ascii="Arial" w:hAnsi="Arial" w:cs="Arial"/>
          <w:b/>
          <w:bCs/>
          <w:sz w:val="24"/>
          <w:szCs w:val="24"/>
          <w:lang w:val="es-AR"/>
        </w:rPr>
        <w:t xml:space="preserve"> La pantalla no se </w:t>
      </w:r>
      <w:r w:rsidR="008A07E6">
        <w:rPr>
          <w:rFonts w:ascii="Arial" w:hAnsi="Arial" w:cs="Arial"/>
          <w:b/>
          <w:bCs/>
          <w:sz w:val="24"/>
          <w:szCs w:val="24"/>
          <w:lang w:val="es-AR"/>
        </w:rPr>
        <w:t>destruyó</w:t>
      </w:r>
      <w:r w:rsidR="006069C2">
        <w:rPr>
          <w:rFonts w:ascii="Arial" w:hAnsi="Arial" w:cs="Arial"/>
          <w:b/>
          <w:bCs/>
          <w:sz w:val="24"/>
          <w:szCs w:val="24"/>
          <w:lang w:val="es-AR"/>
        </w:rPr>
        <w:t xml:space="preserve"> como las otras, pero el nombre desapareció por completo.</w:t>
      </w:r>
    </w:p>
    <w:p w14:paraId="458FACC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sentimientos de Oziel empiezan a dejarlo indefenso. Todo su mundo se había perdido al dejar de ver ese nombre. Su rostro refleja con firme claridad como su corazón es quebrado en millones de pedazos.</w:t>
      </w:r>
    </w:p>
    <w:p w14:paraId="33E34327"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nuevo lugar ya es iluminado con blanco y celeste, como un hermoso cielo azul con algunas pequeñas nubes.</w:t>
      </w:r>
    </w:p>
    <w:p w14:paraId="3093FD3F" w14:textId="25C9E90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Una figura aparece delante de </w:t>
      </w:r>
      <w:r w:rsidR="00564370" w:rsidRPr="007D5D7E">
        <w:rPr>
          <w:rFonts w:ascii="Arial" w:hAnsi="Arial" w:cs="Arial"/>
          <w:b/>
          <w:bCs/>
          <w:sz w:val="24"/>
          <w:szCs w:val="24"/>
          <w:lang w:val="es-AR"/>
        </w:rPr>
        <w:t>él,</w:t>
      </w:r>
      <w:r w:rsidRPr="007D5D7E">
        <w:rPr>
          <w:rFonts w:ascii="Arial" w:hAnsi="Arial" w:cs="Arial"/>
          <w:b/>
          <w:bCs/>
          <w:sz w:val="24"/>
          <w:szCs w:val="24"/>
          <w:lang w:val="es-AR"/>
        </w:rPr>
        <w:t xml:space="preserve"> pero la luz de ese lugar no lo deja ver en lo absoluto, solo ve una silueta de una persona, sin definición de mujer o hombre.</w:t>
      </w:r>
    </w:p>
    <w:p w14:paraId="386717B4" w14:textId="190731B3"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-Perdón…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w:t>
      </w:r>
      <w:r w:rsidR="003A357C" w:rsidRPr="007D5D7E">
        <w:rPr>
          <w:rFonts w:ascii="Arial" w:hAnsi="Arial" w:cs="Arial"/>
          <w:b/>
          <w:bCs/>
          <w:sz w:val="24"/>
          <w:szCs w:val="24"/>
          <w:lang w:val="es-AR"/>
        </w:rPr>
        <w:t xml:space="preserve"> </w:t>
      </w:r>
    </w:p>
    <w:p w14:paraId="440A70F3" w14:textId="42E038C0" w:rsidR="003A357C" w:rsidRPr="007D5D7E" w:rsidRDefault="003A357C"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se cierran lentamente mientras murmura su nombre.</w:t>
      </w:r>
    </w:p>
    <w:p w14:paraId="2EEDF8DD" w14:textId="604AA7C4" w:rsidR="003A357C" w:rsidRPr="007D5D7E" w:rsidRDefault="00B3133E"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Kosaki</w:t>
      </w:r>
      <w:proofErr w:type="spellEnd"/>
      <w:r w:rsidR="006069C2">
        <w:rPr>
          <w:rFonts w:ascii="Arial" w:hAnsi="Arial" w:cs="Arial"/>
          <w:b/>
          <w:bCs/>
          <w:sz w:val="24"/>
          <w:szCs w:val="24"/>
          <w:lang w:val="es-AR"/>
        </w:rPr>
        <w:t>,</w:t>
      </w:r>
      <w:r w:rsidR="00797588" w:rsidRPr="007D5D7E">
        <w:rPr>
          <w:rFonts w:ascii="Arial" w:hAnsi="Arial" w:cs="Arial"/>
          <w:b/>
          <w:bCs/>
          <w:sz w:val="24"/>
          <w:szCs w:val="24"/>
          <w:lang w:val="es-AR"/>
        </w:rPr>
        <w:t xml:space="preserve"> te amo</w:t>
      </w:r>
      <w:r w:rsidRPr="007D5D7E">
        <w:rPr>
          <w:rFonts w:ascii="Arial" w:hAnsi="Arial" w:cs="Arial"/>
          <w:b/>
          <w:bCs/>
          <w:sz w:val="24"/>
          <w:szCs w:val="24"/>
          <w:lang w:val="es-AR"/>
        </w:rPr>
        <w:t>…</w:t>
      </w:r>
    </w:p>
    <w:p w14:paraId="772DB38C" w14:textId="77777777" w:rsidR="00943E9C" w:rsidRPr="00B04E8A" w:rsidRDefault="00943E9C" w:rsidP="00943E9C">
      <w:pPr>
        <w:rPr>
          <w:rFonts w:ascii="Calibri" w:hAnsi="Calibri" w:cs="Calibri"/>
          <w:b/>
          <w:sz w:val="16"/>
          <w:szCs w:val="16"/>
          <w:lang w:val="es-AR"/>
        </w:rPr>
      </w:pPr>
    </w:p>
    <w:p w14:paraId="2F4DF3D4" w14:textId="77777777" w:rsidR="00943E9C" w:rsidRPr="006848AD" w:rsidRDefault="00943E9C" w:rsidP="00943E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2</w:t>
      </w:r>
    </w:p>
    <w:p w14:paraId="5C8FCA21" w14:textId="77777777" w:rsidR="00943E9C" w:rsidRPr="00B07A29" w:rsidRDefault="00943E9C" w:rsidP="00943E9C">
      <w:pPr>
        <w:rPr>
          <w:rFonts w:ascii="Calibri" w:hAnsi="Calibri" w:cs="Calibri"/>
          <w:b/>
          <w:sz w:val="16"/>
          <w:szCs w:val="16"/>
          <w:lang w:val="es-AR"/>
        </w:rPr>
      </w:pPr>
    </w:p>
    <w:p w14:paraId="56D094C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marcador indica 300 Joules. Uno de ellos va en el corazón y el otro del otro lado un poco más por debajo.</w:t>
      </w:r>
    </w:p>
    <w:p w14:paraId="1AE92264"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te vas a morir...</w:t>
      </w:r>
    </w:p>
    <w:p w14:paraId="7CD9065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desfibrilador mueve al cuerpo de Oziel sin ningún resultado de vida.</w:t>
      </w:r>
    </w:p>
    <w:p w14:paraId="2CD5BB7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no te vas a morir, tienes que contestarme muchas preguntas maldito tonto!!</w:t>
      </w:r>
    </w:p>
    <w:p w14:paraId="1E854EA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Naomi realmente furiosa rechina sus dientes al observar como el desfibrilador no da ningún resultado.</w:t>
      </w:r>
    </w:p>
    <w:p w14:paraId="7B26F34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resto de los doctores solo observan el comportamiento furioso de la directora.</w:t>
      </w:r>
    </w:p>
    <w:p w14:paraId="20507EE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toma una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y la inyecta en el pecho cerca del corazón. Ella no sabe con exactitud donde se encuentra el corazón, pero intenta atinar sin pensar mucho.</w:t>
      </w:r>
    </w:p>
    <w:p w14:paraId="4B214B1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tiene completamente el pecho en terribles condiciones, su piel totalmente herida por sus propias manos.</w:t>
      </w:r>
    </w:p>
    <w:p w14:paraId="574AB62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Sin resultados anteriores, toma el desfibrilador de nuevo para intentarlo. El sonido de la maquina empieza a subir.</w:t>
      </w:r>
    </w:p>
    <w:p w14:paraId="6839E4B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tienes que seguir vivo, tienes promesas que completar, tienes preguntas sin contestar, tú no te vas a morir!!</w:t>
      </w:r>
    </w:p>
    <w:p w14:paraId="1008C47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da un leve salto. Los metales que lo sujetan no dejan que se mueva demasiado, pero su cuerpo se tensa de todas formas.</w:t>
      </w:r>
    </w:p>
    <w:p w14:paraId="3B6687C3" w14:textId="295AB3C4" w:rsidR="001B7A06" w:rsidRPr="007D5D7E" w:rsidRDefault="00FE2EBC" w:rsidP="006848AD">
      <w:pPr>
        <w:spacing w:line="360" w:lineRule="auto"/>
        <w:rPr>
          <w:rFonts w:ascii="Arial" w:hAnsi="Arial" w:cs="Arial"/>
          <w:b/>
          <w:bCs/>
          <w:sz w:val="24"/>
          <w:szCs w:val="24"/>
          <w:lang w:val="es-AR"/>
        </w:rPr>
      </w:pPr>
      <w:r>
        <w:rPr>
          <w:rFonts w:ascii="Arial" w:hAnsi="Arial" w:cs="Arial"/>
          <w:b/>
          <w:bCs/>
          <w:sz w:val="24"/>
          <w:szCs w:val="24"/>
          <w:lang w:val="es-AR"/>
        </w:rPr>
        <w:t>Molesta t</w:t>
      </w:r>
      <w:r w:rsidR="001B7A06" w:rsidRPr="007D5D7E">
        <w:rPr>
          <w:rFonts w:ascii="Arial" w:hAnsi="Arial" w:cs="Arial"/>
          <w:b/>
          <w:bCs/>
          <w:sz w:val="24"/>
          <w:szCs w:val="24"/>
          <w:lang w:val="es-AR"/>
        </w:rPr>
        <w:t xml:space="preserve">oma otra </w:t>
      </w:r>
      <w:proofErr w:type="spellStart"/>
      <w:r w:rsidR="001B7A06" w:rsidRPr="007D5D7E">
        <w:rPr>
          <w:rFonts w:ascii="Arial" w:hAnsi="Arial" w:cs="Arial"/>
          <w:b/>
          <w:bCs/>
          <w:sz w:val="24"/>
          <w:szCs w:val="24"/>
          <w:lang w:val="es-AR"/>
        </w:rPr>
        <w:t>frinalane</w:t>
      </w:r>
      <w:proofErr w:type="spellEnd"/>
      <w:r w:rsidR="001B7A06" w:rsidRPr="007D5D7E">
        <w:rPr>
          <w:rFonts w:ascii="Arial" w:hAnsi="Arial" w:cs="Arial"/>
          <w:b/>
          <w:bCs/>
          <w:sz w:val="24"/>
          <w:szCs w:val="24"/>
          <w:lang w:val="es-AR"/>
        </w:rPr>
        <w:t xml:space="preserve"> y la inyecta con fuerza en el pecho del chico. Esta vez no intento atinar al corazón, solo lo golpeo con fuerza con la jeringa.</w:t>
      </w:r>
    </w:p>
    <w:p w14:paraId="67731EF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sonido de la inyección resuena nuevamente como si destaparan una gaseosa.</w:t>
      </w:r>
    </w:p>
    <w:p w14:paraId="46774BAF"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desfibrilador ya está cargado y los toma para otro intento.</w:t>
      </w:r>
    </w:p>
    <w:p w14:paraId="699F58A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tiene idea de lo que hace, solo está utilizando todo lo que tiene al alcance para que viva. No está pensando, solo quiere que sus respuestas sean contestadas, y que las promesas que prometió se prometan.</w:t>
      </w:r>
    </w:p>
    <w:p w14:paraId="2118137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no tienes que morir…</w:t>
      </w:r>
    </w:p>
    <w:p w14:paraId="33AED90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tono de voz baja lentamente pero su rabia sigue intacta. Toma la última jeringa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y la inyecta.</w:t>
      </w:r>
    </w:p>
    <w:p w14:paraId="55C8A88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El desfibrilador un no está cargado. Mientras lo espera cierra sus ojos y estrecha sus puños con fuerza. </w:t>
      </w:r>
    </w:p>
    <w:p w14:paraId="0DF510DE" w14:textId="75D2DB2F"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 Aun… aun no termino tu castigo… </w:t>
      </w:r>
      <w:r w:rsidR="00FE2EBC">
        <w:rPr>
          <w:rFonts w:ascii="Arial" w:hAnsi="Arial" w:cs="Arial"/>
          <w:b/>
          <w:bCs/>
          <w:sz w:val="24"/>
          <w:szCs w:val="24"/>
          <w:lang w:val="es-AR"/>
        </w:rPr>
        <w:t>Oziel</w:t>
      </w:r>
      <w:r w:rsidRPr="007D5D7E">
        <w:rPr>
          <w:rFonts w:ascii="Arial" w:hAnsi="Arial" w:cs="Arial"/>
          <w:b/>
          <w:bCs/>
          <w:sz w:val="24"/>
          <w:szCs w:val="24"/>
          <w:lang w:val="es-AR"/>
        </w:rPr>
        <w:t>.</w:t>
      </w:r>
    </w:p>
    <w:p w14:paraId="0D94CA6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Su puño golpea su pecho sin mucha fuerza, como si estuviera molesta, pero sin quererlo dañar.</w:t>
      </w:r>
    </w:p>
    <w:p w14:paraId="2024816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Ahora toma el ultimo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3385B6B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-S-Señorita directora. El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es un contenido en verdad caro…</w:t>
      </w:r>
    </w:p>
    <w:p w14:paraId="2BBF8A4F"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-¡¡¡Cierren la boca!!!</w:t>
      </w:r>
    </w:p>
    <w:p w14:paraId="6E29CDE4"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doctor </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agacha la cabeza y pide perdón.</w:t>
      </w:r>
    </w:p>
    <w:p w14:paraId="54CC91D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me importa… puedo desperdiciar el dinero de mis padres como se me dé la gana. Soy la directora de Unificación Central, ni ustedes ni el consejo me dirá que hacer con el dinero de mi familia.</w:t>
      </w:r>
    </w:p>
    <w:p w14:paraId="7D603391" w14:textId="3A5FB3E1"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Inyecta la jeringa, pero sin liberar el contenido. Toma el desfibrilador y le da una descarga, </w:t>
      </w:r>
      <w:r>
        <w:rPr>
          <w:rFonts w:ascii="Arial" w:hAnsi="Arial" w:cs="Arial"/>
          <w:b/>
          <w:bCs/>
          <w:sz w:val="24"/>
          <w:szCs w:val="24"/>
          <w:lang w:val="es-AR"/>
        </w:rPr>
        <w:t xml:space="preserve">luego tomando </w:t>
      </w:r>
      <w:r w:rsidRPr="007D5D7E">
        <w:rPr>
          <w:rFonts w:ascii="Arial" w:hAnsi="Arial" w:cs="Arial"/>
          <w:b/>
          <w:bCs/>
          <w:sz w:val="24"/>
          <w:szCs w:val="24"/>
          <w:lang w:val="es-AR"/>
        </w:rPr>
        <w:t>rápidament</w:t>
      </w:r>
      <w:r>
        <w:rPr>
          <w:rFonts w:ascii="Arial" w:hAnsi="Arial" w:cs="Arial"/>
          <w:b/>
          <w:bCs/>
          <w:sz w:val="24"/>
          <w:szCs w:val="24"/>
          <w:lang w:val="es-AR"/>
        </w:rPr>
        <w:t>e</w:t>
      </w:r>
      <w:r w:rsidRPr="007D5D7E">
        <w:rPr>
          <w:rFonts w:ascii="Arial" w:hAnsi="Arial" w:cs="Arial"/>
          <w:b/>
          <w:bCs/>
          <w:sz w:val="24"/>
          <w:szCs w:val="24"/>
          <w:lang w:val="es-AR"/>
        </w:rPr>
        <w:t xml:space="preserve"> la jeringa libera</w:t>
      </w:r>
      <w:r>
        <w:rPr>
          <w:rFonts w:ascii="Arial" w:hAnsi="Arial" w:cs="Arial"/>
          <w:b/>
          <w:bCs/>
          <w:sz w:val="24"/>
          <w:szCs w:val="24"/>
          <w:lang w:val="es-AR"/>
        </w:rPr>
        <w:t>ndo</w:t>
      </w:r>
      <w:r w:rsidRPr="007D5D7E">
        <w:rPr>
          <w:rFonts w:ascii="Arial" w:hAnsi="Arial" w:cs="Arial"/>
          <w:b/>
          <w:bCs/>
          <w:sz w:val="24"/>
          <w:szCs w:val="24"/>
          <w:lang w:val="es-AR"/>
        </w:rPr>
        <w:t xml:space="preserve"> el contenido.</w:t>
      </w:r>
    </w:p>
    <w:p w14:paraId="5CBCBBB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sonido de la tapa de una gaseosa es lo último en escucharse.</w:t>
      </w:r>
    </w:p>
    <w:p w14:paraId="4F7A8E7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silencio se impregna en el enorme domo. El cuerpo de Oziel no muestra ningún cambio alguno.</w:t>
      </w:r>
    </w:p>
    <w:p w14:paraId="2BB9029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Kh</w:t>
      </w:r>
      <w:proofErr w:type="spellEnd"/>
      <w:r w:rsidRPr="007D5D7E">
        <w:rPr>
          <w:rFonts w:ascii="Arial" w:hAnsi="Arial" w:cs="Arial"/>
          <w:b/>
          <w:bCs/>
          <w:sz w:val="24"/>
          <w:szCs w:val="24"/>
          <w:lang w:val="es-AR"/>
        </w:rPr>
        <w:t>…</w:t>
      </w:r>
    </w:p>
    <w:p w14:paraId="73A42E25" w14:textId="397025B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no logro cambiar nada. Tantos intentos que hubieron antes de Oziel fracasaron </w:t>
      </w:r>
      <w:r w:rsidR="00FE2EBC">
        <w:rPr>
          <w:rFonts w:ascii="Arial" w:hAnsi="Arial" w:cs="Arial"/>
          <w:b/>
          <w:bCs/>
          <w:sz w:val="24"/>
          <w:szCs w:val="24"/>
          <w:lang w:val="es-AR"/>
        </w:rPr>
        <w:t xml:space="preserve">de la misma manera </w:t>
      </w:r>
      <w:r w:rsidRPr="007D5D7E">
        <w:rPr>
          <w:rFonts w:ascii="Arial" w:hAnsi="Arial" w:cs="Arial"/>
          <w:b/>
          <w:bCs/>
          <w:sz w:val="24"/>
          <w:szCs w:val="24"/>
          <w:lang w:val="es-AR"/>
        </w:rPr>
        <w:t>y él no fue la excepción especial que esperaba.</w:t>
      </w:r>
    </w:p>
    <w:p w14:paraId="2FA7D7B0" w14:textId="77777777"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Sus dientes están tan presionados entre ellos que pareciera que los rompería. Sus uñas empiezan a lastimar las palmas de sus manos al estrechar</w:t>
      </w:r>
      <w:r>
        <w:rPr>
          <w:rFonts w:ascii="Arial" w:hAnsi="Arial" w:cs="Arial"/>
          <w:b/>
          <w:bCs/>
          <w:sz w:val="24"/>
          <w:szCs w:val="24"/>
          <w:lang w:val="es-AR"/>
        </w:rPr>
        <w:t>las</w:t>
      </w:r>
      <w:r w:rsidRPr="007D5D7E">
        <w:rPr>
          <w:rFonts w:ascii="Arial" w:hAnsi="Arial" w:cs="Arial"/>
          <w:b/>
          <w:bCs/>
          <w:sz w:val="24"/>
          <w:szCs w:val="24"/>
          <w:lang w:val="es-AR"/>
        </w:rPr>
        <w:t xml:space="preserve"> con fuerza</w:t>
      </w:r>
      <w:r>
        <w:rPr>
          <w:rFonts w:ascii="Arial" w:hAnsi="Arial" w:cs="Arial"/>
          <w:b/>
          <w:bCs/>
          <w:sz w:val="24"/>
          <w:szCs w:val="24"/>
          <w:lang w:val="es-AR"/>
        </w:rPr>
        <w:t>.</w:t>
      </w:r>
    </w:p>
    <w:p w14:paraId="4033B326" w14:textId="1F12C0A6"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Sixto la observa confundida. Nunca en su vida ella se preocupó por una persona. Nunca le dio importancia por las bajas de sus espías y militares que </w:t>
      </w:r>
      <w:r w:rsidRPr="007D5D7E">
        <w:rPr>
          <w:rFonts w:ascii="Arial" w:hAnsi="Arial" w:cs="Arial"/>
          <w:b/>
          <w:bCs/>
          <w:sz w:val="24"/>
          <w:szCs w:val="24"/>
          <w:lang w:val="es-AR"/>
        </w:rPr>
        <w:lastRenderedPageBreak/>
        <w:t xml:space="preserve">morían. Ella intenta entender </w:t>
      </w:r>
      <w:r>
        <w:rPr>
          <w:rFonts w:ascii="Arial" w:hAnsi="Arial" w:cs="Arial"/>
          <w:b/>
          <w:bCs/>
          <w:sz w:val="24"/>
          <w:szCs w:val="24"/>
          <w:lang w:val="es-AR"/>
        </w:rPr>
        <w:t>¿</w:t>
      </w:r>
      <w:r w:rsidRPr="007D5D7E">
        <w:rPr>
          <w:rFonts w:ascii="Arial" w:hAnsi="Arial" w:cs="Arial"/>
          <w:b/>
          <w:bCs/>
          <w:sz w:val="24"/>
          <w:szCs w:val="24"/>
          <w:lang w:val="es-AR"/>
        </w:rPr>
        <w:t>por qué él es distinto</w:t>
      </w:r>
      <w:r>
        <w:rPr>
          <w:rFonts w:ascii="Arial" w:hAnsi="Arial" w:cs="Arial"/>
          <w:b/>
          <w:bCs/>
          <w:sz w:val="24"/>
          <w:szCs w:val="24"/>
          <w:lang w:val="es-AR"/>
        </w:rPr>
        <w:t>?</w:t>
      </w:r>
      <w:r w:rsidRPr="007D5D7E">
        <w:rPr>
          <w:rFonts w:ascii="Arial" w:hAnsi="Arial" w:cs="Arial"/>
          <w:b/>
          <w:bCs/>
          <w:sz w:val="24"/>
          <w:szCs w:val="24"/>
          <w:lang w:val="es-AR"/>
        </w:rPr>
        <w:t xml:space="preserve"> </w:t>
      </w:r>
      <w:r>
        <w:rPr>
          <w:rFonts w:ascii="Arial" w:hAnsi="Arial" w:cs="Arial"/>
          <w:b/>
          <w:bCs/>
          <w:sz w:val="24"/>
          <w:szCs w:val="24"/>
          <w:lang w:val="es-AR"/>
        </w:rPr>
        <w:t xml:space="preserve">¿Qué tan valioso es </w:t>
      </w:r>
      <w:r w:rsidRPr="007D5D7E">
        <w:rPr>
          <w:rFonts w:ascii="Arial" w:hAnsi="Arial" w:cs="Arial"/>
          <w:b/>
          <w:bCs/>
          <w:sz w:val="24"/>
          <w:szCs w:val="24"/>
          <w:lang w:val="es-AR"/>
        </w:rPr>
        <w:t>para que Naomi lo intente revivir a cualquier costo</w:t>
      </w:r>
      <w:r>
        <w:rPr>
          <w:rFonts w:ascii="Arial" w:hAnsi="Arial" w:cs="Arial"/>
          <w:b/>
          <w:bCs/>
          <w:sz w:val="24"/>
          <w:szCs w:val="24"/>
          <w:lang w:val="es-AR"/>
        </w:rPr>
        <w:t>?</w:t>
      </w:r>
    </w:p>
    <w:p w14:paraId="4BC44C6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silencio da espacio de unos pocos minutos. En ese momento el silencio se quiebra con la caída de un doctor detrás de ella.</w:t>
      </w:r>
    </w:p>
    <w:p w14:paraId="44B3C8B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4027C36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-Ignacio… que te sucede –Pregunta </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mientras camina hacia él lentamente.</w:t>
      </w:r>
    </w:p>
    <w:p w14:paraId="507F7B9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-I-Imposible… –Ignacio ya hace sentado mientras observa el holograma de los monitoreos del cuerpo– Ti-Tiene que ser una broma…</w:t>
      </w:r>
    </w:p>
    <w:p w14:paraId="45B431E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observa a Ignacio sin importancia, como si le molestara incluso que hablara.</w:t>
      </w:r>
    </w:p>
    <w:p w14:paraId="2CEB6F0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suelta una sonrisa. Sus ojos empiezan a llorar y habla como si fuera el día más grande de su vida.</w:t>
      </w:r>
    </w:p>
    <w:p w14:paraId="5F0ECF3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-E-E-E-Esta latiendo…</w:t>
      </w:r>
    </w:p>
    <w:p w14:paraId="56300D8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C83D5C1"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Qué?</w:t>
      </w:r>
    </w:p>
    <w:p w14:paraId="38ABFB3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38D07BD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Todos en el domo se encuentran estupefactos. </w:t>
      </w:r>
    </w:p>
    <w:p w14:paraId="312BB64E"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E-El corazón está latiendo!</w:t>
      </w:r>
    </w:p>
    <w:p w14:paraId="74FDA7F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ojos de Naomi muestran un leve brillo en ellos al escuchar esas palabras. </w:t>
      </w:r>
    </w:p>
    <w:p w14:paraId="4220F868" w14:textId="7630CB3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Todos cambia</w:t>
      </w:r>
      <w:r w:rsidR="00E8722B">
        <w:rPr>
          <w:rFonts w:ascii="Arial" w:hAnsi="Arial" w:cs="Arial"/>
          <w:b/>
          <w:bCs/>
          <w:sz w:val="24"/>
          <w:szCs w:val="24"/>
          <w:lang w:val="es-AR"/>
        </w:rPr>
        <w:t>n</w:t>
      </w:r>
      <w:r w:rsidRPr="007D5D7E">
        <w:rPr>
          <w:rFonts w:ascii="Arial" w:hAnsi="Arial" w:cs="Arial"/>
          <w:b/>
          <w:bCs/>
          <w:sz w:val="24"/>
          <w:szCs w:val="24"/>
          <w:lang w:val="es-AR"/>
        </w:rPr>
        <w:t xml:space="preserve"> sus miradas hacia Oziel.</w:t>
      </w:r>
    </w:p>
    <w:p w14:paraId="05E6939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Algunos segundos pasan sin mostrar cambios.</w:t>
      </w:r>
    </w:p>
    <w:p w14:paraId="79B99BB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 respiro de alivio. </w:t>
      </w:r>
    </w:p>
    <w:p w14:paraId="60989A3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cuerpo de Oziel da un respiro de alivio, como si casi se ahogara y recupera el aliento bruscamente. Su respiración empieza a estabilizarse al escuchar que exhala lentamente.</w:t>
      </w:r>
    </w:p>
    <w:p w14:paraId="59613A3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ojos de Oziel se abren apenas y se cierran, pero sin antes murmurar.</w:t>
      </w:r>
    </w:p>
    <w:p w14:paraId="02037B6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-Ya me cansé de intentar con ustedes…</w:t>
      </w:r>
    </w:p>
    <w:p w14:paraId="5AA28220" w14:textId="7F58FA0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Las heridas de las inyecciones </w:t>
      </w:r>
      <w:r w:rsidR="00D55EE7">
        <w:rPr>
          <w:rFonts w:ascii="Arial" w:hAnsi="Arial" w:cs="Arial"/>
          <w:b/>
          <w:bCs/>
          <w:sz w:val="24"/>
          <w:szCs w:val="24"/>
          <w:lang w:val="es-AR"/>
        </w:rPr>
        <w:t>y</w:t>
      </w:r>
      <w:r w:rsidRPr="007D5D7E">
        <w:rPr>
          <w:rFonts w:ascii="Arial" w:hAnsi="Arial" w:cs="Arial"/>
          <w:b/>
          <w:bCs/>
          <w:sz w:val="24"/>
          <w:szCs w:val="24"/>
          <w:lang w:val="es-AR"/>
        </w:rPr>
        <w:t xml:space="preserve"> de su pecho rasgado con sus uñas empiezan a regenerarse lentamente. Su cuerpo estaba regenerando las heridas como si una gran cantidad de hilos de piel lo tejiera rápidamente.</w:t>
      </w:r>
    </w:p>
    <w:p w14:paraId="2766DFB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-Lo… Lo logramos…</w:t>
      </w:r>
    </w:p>
    <w:p w14:paraId="30A06085" w14:textId="77777777" w:rsidR="001B7A06" w:rsidRPr="007D5D7E" w:rsidRDefault="001B7A06" w:rsidP="006848AD">
      <w:pPr>
        <w:spacing w:line="360" w:lineRule="auto"/>
        <w:rPr>
          <w:rFonts w:ascii="Arial" w:hAnsi="Arial" w:cs="Arial"/>
          <w:b/>
          <w:bCs/>
          <w:sz w:val="24"/>
          <w:szCs w:val="24"/>
          <w:lang w:val="es-AR"/>
        </w:rPr>
      </w:pP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se arrodilla frente a Oziel. Su sonrisa empieza a contagiar al resto del equipo. Todos empiezan a llorar y a abrazarse como si fuera el cumpleaños de todos al mismo tiempo.</w:t>
      </w:r>
    </w:p>
    <w:p w14:paraId="13A3924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-Logramos que el Heart-Oz funcionara… ¡¡Somos el primer equipo que completo perfectamente el proyecto Atlas!! Somos… somos los mejores…je </w:t>
      </w:r>
      <w:proofErr w:type="spellStart"/>
      <w:r w:rsidRPr="007D5D7E">
        <w:rPr>
          <w:rFonts w:ascii="Arial" w:hAnsi="Arial" w:cs="Arial"/>
          <w:b/>
          <w:bCs/>
          <w:sz w:val="24"/>
          <w:szCs w:val="24"/>
          <w:lang w:val="es-AR"/>
        </w:rPr>
        <w:t>je</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je</w:t>
      </w:r>
      <w:proofErr w:type="spellEnd"/>
      <w:r w:rsidRPr="007D5D7E">
        <w:rPr>
          <w:rFonts w:ascii="Arial" w:hAnsi="Arial" w:cs="Arial"/>
          <w:b/>
          <w:bCs/>
          <w:sz w:val="24"/>
          <w:szCs w:val="24"/>
          <w:lang w:val="es-AR"/>
        </w:rPr>
        <w:t>…</w:t>
      </w:r>
    </w:p>
    <w:p w14:paraId="052F7DF8" w14:textId="5C11676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Aunque la mayoría del esfuerzo fue de parte de Naomi, ellos se encuentran felices de contribuir al proyecto Atlas. Donde otros doctores ya habían probado cientos de veces, ellos lograron el milagro que 875 sujetos no soportaron y muchos doctores que no lo lograron</w:t>
      </w:r>
      <w:r w:rsidR="00D55EE7">
        <w:rPr>
          <w:rFonts w:ascii="Arial" w:hAnsi="Arial" w:cs="Arial"/>
          <w:b/>
          <w:bCs/>
          <w:sz w:val="24"/>
          <w:szCs w:val="24"/>
          <w:lang w:val="es-AR"/>
        </w:rPr>
        <w:t>.</w:t>
      </w:r>
      <w:r w:rsidRPr="007D5D7E">
        <w:rPr>
          <w:rFonts w:ascii="Arial" w:hAnsi="Arial" w:cs="Arial"/>
          <w:b/>
          <w:bCs/>
          <w:sz w:val="24"/>
          <w:szCs w:val="24"/>
          <w:lang w:val="es-AR"/>
        </w:rPr>
        <w:t xml:space="preserve"> </w:t>
      </w:r>
      <w:r w:rsidR="00D55EE7">
        <w:rPr>
          <w:rFonts w:ascii="Arial" w:hAnsi="Arial" w:cs="Arial"/>
          <w:b/>
          <w:bCs/>
          <w:sz w:val="24"/>
          <w:szCs w:val="24"/>
          <w:lang w:val="es-AR"/>
        </w:rPr>
        <w:t>E</w:t>
      </w:r>
      <w:r w:rsidRPr="007D5D7E">
        <w:rPr>
          <w:rFonts w:ascii="Arial" w:hAnsi="Arial" w:cs="Arial"/>
          <w:b/>
          <w:bCs/>
          <w:sz w:val="24"/>
          <w:szCs w:val="24"/>
          <w:lang w:val="es-AR"/>
        </w:rPr>
        <w:t>llos lograron revivir al sujeto 876.</w:t>
      </w:r>
    </w:p>
    <w:p w14:paraId="0A005436" w14:textId="77777777" w:rsidR="001B7A06" w:rsidRPr="007D5D7E" w:rsidRDefault="001B7A06" w:rsidP="006848AD">
      <w:pPr>
        <w:spacing w:line="360" w:lineRule="auto"/>
        <w:rPr>
          <w:rFonts w:ascii="Arial" w:hAnsi="Arial" w:cs="Arial"/>
          <w:b/>
          <w:bCs/>
          <w:sz w:val="24"/>
          <w:szCs w:val="24"/>
          <w:lang w:val="es-AR"/>
        </w:rPr>
      </w:pP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y el resto aun no lo podían creer, pero incluso sus caras de sorprendidos no superan a la de Sixto.</w:t>
      </w:r>
    </w:p>
    <w:p w14:paraId="49AB492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-Como… Como es que sobrevivió… Esta… Esta respirando.</w:t>
      </w:r>
    </w:p>
    <w:p w14:paraId="4B23079B" w14:textId="7F09E8C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w:t>
      </w:r>
      <w:r w:rsidR="008A07E6">
        <w:rPr>
          <w:rFonts w:ascii="Arial" w:hAnsi="Arial" w:cs="Arial"/>
          <w:b/>
          <w:bCs/>
          <w:sz w:val="24"/>
          <w:szCs w:val="24"/>
          <w:lang w:val="es-AR"/>
        </w:rPr>
        <w:t xml:space="preserve"> </w:t>
      </w:r>
      <w:r w:rsidRPr="007D5D7E">
        <w:rPr>
          <w:rFonts w:ascii="Arial" w:hAnsi="Arial" w:cs="Arial"/>
          <w:b/>
          <w:bCs/>
          <w:sz w:val="24"/>
          <w:szCs w:val="24"/>
          <w:lang w:val="es-AR"/>
        </w:rPr>
        <w:t>observa a Naomi. Ella se sorprende al ver que Naomi no está sorprendida y estupefacta como el resto, sino que sus ojos muestran tranquilidad, su sonrisa muestra seguridad y sus hombros caídos felicidad. Ella no le importa cómo fue que paso, solo le importa que él está vivo, que él sobrevivió al proyecto Atlas.</w:t>
      </w:r>
    </w:p>
    <w:p w14:paraId="19E7B15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-Él… ¿Por qué él sí? No tiene sentido alguno. Su cuerpo está en menos condiciones que el resto de los sujetos… </w:t>
      </w:r>
    </w:p>
    <w:p w14:paraId="688BC70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lucho… </w:t>
      </w:r>
    </w:p>
    <w:p w14:paraId="55601324" w14:textId="1DD16FE6"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spellStart"/>
      <w:proofErr w:type="gramEnd"/>
      <w:r w:rsidRPr="007D5D7E">
        <w:rPr>
          <w:rFonts w:ascii="Arial" w:hAnsi="Arial" w:cs="Arial"/>
          <w:b/>
          <w:bCs/>
          <w:sz w:val="24"/>
          <w:szCs w:val="24"/>
          <w:lang w:val="es-AR"/>
        </w:rPr>
        <w:t>N</w:t>
      </w:r>
      <w:r w:rsidR="00D55EE7">
        <w:rPr>
          <w:rFonts w:ascii="Arial" w:hAnsi="Arial" w:cs="Arial"/>
          <w:b/>
          <w:bCs/>
          <w:sz w:val="24"/>
          <w:szCs w:val="24"/>
          <w:lang w:val="es-AR"/>
        </w:rPr>
        <w:t>a</w:t>
      </w:r>
      <w:proofErr w:type="spellEnd"/>
      <w:r w:rsidRPr="007D5D7E">
        <w:rPr>
          <w:rFonts w:ascii="Arial" w:hAnsi="Arial" w:cs="Arial"/>
          <w:b/>
          <w:bCs/>
          <w:sz w:val="24"/>
          <w:szCs w:val="24"/>
          <w:lang w:val="es-AR"/>
        </w:rPr>
        <w:t>-Naomi-sama?</w:t>
      </w:r>
    </w:p>
    <w:p w14:paraId="61CB289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no había escuchado los murmullos de Naomi. Su estado emocional de Naomi se estabiliza para comenzar a hablar.</w:t>
      </w:r>
    </w:p>
    <w:p w14:paraId="49E1F56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quiero que envíes todos los archivos de monitoreo a mi cuenta.</w:t>
      </w:r>
    </w:p>
    <w:p w14:paraId="7C8FB57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3030D87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cambia su mirada y observa las cámaras que están por encima de Oziel.</w:t>
      </w:r>
    </w:p>
    <w:p w14:paraId="5CEE19D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-Y dime que por favor tienes algunas cámaras que aun funcionen.</w:t>
      </w:r>
    </w:p>
    <w:p w14:paraId="35620C3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empieza a revisar todos los archivos y las cámaras.</w:t>
      </w:r>
    </w:p>
    <w:p w14:paraId="0D7AB1C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están destruidas por la estática, pero si, aún tengo algunas cámaras funcionando. Se lo enviare todo de inmediato.</w:t>
      </w:r>
    </w:p>
    <w:p w14:paraId="37021FEA"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-Bien, quiero que revisen su sangre y saque toda la información que puedan, necesitamos todos los datos del nuevo cuerpo y el corazón. </w:t>
      </w:r>
    </w:p>
    <w:p w14:paraId="678F35F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-S-Si…</w:t>
      </w:r>
    </w:p>
    <w:p w14:paraId="7C15218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observa como todos empiezan a trabajar. Oziel aún se encuentra sujeto y parece molestarle.</w:t>
      </w:r>
    </w:p>
    <w:p w14:paraId="51B46D72" w14:textId="16AD059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-Dejen que se mueva, quítenle todo eso</w:t>
      </w:r>
      <w:r w:rsidR="00D55EE7">
        <w:rPr>
          <w:rFonts w:ascii="Arial" w:hAnsi="Arial" w:cs="Arial"/>
          <w:b/>
          <w:bCs/>
          <w:sz w:val="24"/>
          <w:szCs w:val="24"/>
          <w:lang w:val="es-AR"/>
        </w:rPr>
        <w:t xml:space="preserve"> que no puede moverse</w:t>
      </w:r>
      <w:r w:rsidRPr="007D5D7E">
        <w:rPr>
          <w:rFonts w:ascii="Arial" w:hAnsi="Arial" w:cs="Arial"/>
          <w:b/>
          <w:bCs/>
          <w:sz w:val="24"/>
          <w:szCs w:val="24"/>
          <w:lang w:val="es-AR"/>
        </w:rPr>
        <w:t>, ya no hace falta.</w:t>
      </w:r>
    </w:p>
    <w:p w14:paraId="11D77ED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w:t>
      </w:r>
    </w:p>
    <w:p w14:paraId="1328C79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se retira con Sixto. Una vez fuera del domo empezaron a caminar por un largo pasillo y la mujer con complejo de bibliotecaria habla preocupada.</w:t>
      </w:r>
    </w:p>
    <w:p w14:paraId="1E7D66B0"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Qué es lo que habrá querido decir cuando despertó…?</w:t>
      </w:r>
    </w:p>
    <w:p w14:paraId="4BD9335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692B245" w14:textId="258AD4E4"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gramEnd"/>
      <w:r w:rsidRPr="007D5D7E">
        <w:rPr>
          <w:rFonts w:ascii="Arial" w:hAnsi="Arial" w:cs="Arial"/>
          <w:b/>
          <w:bCs/>
          <w:sz w:val="24"/>
          <w:szCs w:val="24"/>
          <w:lang w:val="es-AR"/>
        </w:rPr>
        <w:t>Ya me canse de intentar con ustedes” Eso fue lo que dij</w:t>
      </w:r>
      <w:r w:rsidR="00D55EE7">
        <w:rPr>
          <w:rFonts w:ascii="Arial" w:hAnsi="Arial" w:cs="Arial"/>
          <w:b/>
          <w:bCs/>
          <w:sz w:val="24"/>
          <w:szCs w:val="24"/>
          <w:lang w:val="es-AR"/>
        </w:rPr>
        <w:t>o</w:t>
      </w:r>
      <w:r w:rsidRPr="007D5D7E">
        <w:rPr>
          <w:rFonts w:ascii="Arial" w:hAnsi="Arial" w:cs="Arial"/>
          <w:b/>
          <w:bCs/>
          <w:sz w:val="24"/>
          <w:szCs w:val="24"/>
          <w:lang w:val="es-AR"/>
        </w:rPr>
        <w:t xml:space="preserve"> antes que se durmiera de nuevo.</w:t>
      </w:r>
    </w:p>
    <w:p w14:paraId="24CDE6F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-Aun no tengo idea de nada. Lo que sabemos por ahora es que el corazón funciono y él está convida. </w:t>
      </w:r>
    </w:p>
    <w:p w14:paraId="0A22932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se limpia en su ropa la sangre de sus palmas que las uñas causaron. </w:t>
      </w:r>
    </w:p>
    <w:p w14:paraId="6B734D6D"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Cree que esto será un problema a largo plazo? Sus padres lo pensaron y creo que esa idea no se pierde hasta hoy.</w:t>
      </w:r>
    </w:p>
    <w:p w14:paraId="416E32C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 Es el primer sujeto que sobrevive al Heart-Oz. Cuando esta información llegue a los demás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esto se hará política para que el resto de los 9 TS también tengan un respaldo del Heart-Oz, también intentaran que un cuerpo soporte el corazón. </w:t>
      </w:r>
    </w:p>
    <w:p w14:paraId="3B9ED097"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será adecuado darles un respaldo? El corazón se encontró aquí, no hay necesidad de entregarlo.</w:t>
      </w:r>
    </w:p>
    <w:p w14:paraId="56B4F19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Se detienen delante del ascensor.</w:t>
      </w:r>
    </w:p>
    <w:p w14:paraId="76A52BA8" w14:textId="2CB53EA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-Claro que no… el proyecto Atlas es muy arriesgado y es el motivo por el que siempre me peleaba con mi madre, primero intentaran con gente viva y con solo pensar </w:t>
      </w:r>
      <w:r w:rsidR="00D55EE7">
        <w:rPr>
          <w:rFonts w:ascii="Arial" w:hAnsi="Arial" w:cs="Arial"/>
          <w:b/>
          <w:bCs/>
          <w:sz w:val="24"/>
          <w:szCs w:val="24"/>
          <w:lang w:val="es-AR"/>
        </w:rPr>
        <w:t xml:space="preserve">en </w:t>
      </w:r>
      <w:r w:rsidRPr="007D5D7E">
        <w:rPr>
          <w:rFonts w:ascii="Arial" w:hAnsi="Arial" w:cs="Arial"/>
          <w:b/>
          <w:bCs/>
          <w:sz w:val="24"/>
          <w:szCs w:val="24"/>
          <w:lang w:val="es-AR"/>
        </w:rPr>
        <w:t xml:space="preserve">eso me negaría rotundamente. Pero si los 10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no hubiéramos cooperado entre todos</w:t>
      </w:r>
      <w:r w:rsidR="00D55EE7">
        <w:rPr>
          <w:rFonts w:ascii="Arial" w:hAnsi="Arial" w:cs="Arial"/>
          <w:b/>
          <w:bCs/>
          <w:sz w:val="24"/>
          <w:szCs w:val="24"/>
          <w:lang w:val="es-AR"/>
        </w:rPr>
        <w:t>,</w:t>
      </w:r>
      <w:r w:rsidRPr="007D5D7E">
        <w:rPr>
          <w:rFonts w:ascii="Arial" w:hAnsi="Arial" w:cs="Arial"/>
          <w:b/>
          <w:bCs/>
          <w:sz w:val="24"/>
          <w:szCs w:val="24"/>
          <w:lang w:val="es-AR"/>
        </w:rPr>
        <w:t xml:space="preserve"> los 10 protectores no se hubieran creado, y todos los directores estaríamos en gran peligro. </w:t>
      </w:r>
    </w:p>
    <w:p w14:paraId="3988CB4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Ambas entran en el ascensor.</w:t>
      </w:r>
    </w:p>
    <w:p w14:paraId="4FEA8D4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 se… </w:t>
      </w:r>
    </w:p>
    <w:p w14:paraId="743B932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-Como la numero seis de los diez tienes que entender que no sería bueno que esto solo lo tengamos nosotros.</w:t>
      </w:r>
    </w:p>
    <w:p w14:paraId="2C88D9E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sabe que esto es arriesgado y mucho más si cae en gente que no se confía. ¿Qué es lo que tiene planeado hacer?</w:t>
      </w:r>
    </w:p>
    <w:p w14:paraId="191CE05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agacha la cabeza para luego levanta la mirada y observa los espejos del ascensor. </w:t>
      </w:r>
    </w:p>
    <w:p w14:paraId="35A4A40A" w14:textId="17F82BBA" w:rsidR="000679CB" w:rsidRPr="007D5D7E" w:rsidRDefault="000679CB" w:rsidP="000679CB">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w:t>
      </w:r>
      <w:r>
        <w:rPr>
          <w:rFonts w:ascii="Arial" w:hAnsi="Arial" w:cs="Arial"/>
          <w:b/>
          <w:bCs/>
          <w:sz w:val="24"/>
          <w:szCs w:val="24"/>
          <w:lang w:val="es-AR"/>
        </w:rPr>
        <w:t xml:space="preserve">Hasta que los nueve </w:t>
      </w:r>
      <w:r w:rsidRPr="007D5D7E">
        <w:rPr>
          <w:rFonts w:ascii="Arial" w:hAnsi="Arial" w:cs="Arial"/>
          <w:b/>
          <w:bCs/>
          <w:sz w:val="24"/>
          <w:szCs w:val="24"/>
          <w:lang w:val="es-AR"/>
        </w:rPr>
        <w:t xml:space="preserve">Tous </w:t>
      </w:r>
      <w:proofErr w:type="spellStart"/>
      <w:r w:rsidRPr="007D5D7E">
        <w:rPr>
          <w:rFonts w:ascii="Arial" w:hAnsi="Arial" w:cs="Arial"/>
          <w:b/>
          <w:bCs/>
          <w:sz w:val="24"/>
          <w:szCs w:val="24"/>
          <w:lang w:val="es-AR"/>
        </w:rPr>
        <w:t>Sauvés</w:t>
      </w:r>
      <w:proofErr w:type="spellEnd"/>
      <w:r>
        <w:rPr>
          <w:rFonts w:ascii="Arial" w:hAnsi="Arial" w:cs="Arial"/>
          <w:b/>
          <w:bCs/>
          <w:sz w:val="24"/>
          <w:szCs w:val="24"/>
          <w:lang w:val="es-AR"/>
        </w:rPr>
        <w:t xml:space="preserve"> no se enteren, lo mantendremos en secreto en Unificación Central. Si es que se enteran por alguna razón ya veré que hare, también podría conseguir tiempo explicándoles que aún no sabemos si es peligroso o no, que me den más tiempo es lo único que se me ocurre.</w:t>
      </w:r>
    </w:p>
    <w:p w14:paraId="1A50E7C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observa hacia un costado y luego a Naomi.</w:t>
      </w:r>
    </w:p>
    <w:p w14:paraId="2CD97AD7"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qué hará con el consejo de los seis? ¿Como le explicara que el proyecto Atlas haya funcionado?, ellos fueron parte de los fundadores del proyecto con sus padres.</w:t>
      </w:r>
    </w:p>
    <w:p w14:paraId="0473F1A9" w14:textId="77777777" w:rsidR="000679CB" w:rsidRPr="007D5D7E" w:rsidRDefault="000679CB" w:rsidP="000679CB">
      <w:pPr>
        <w:spacing w:line="360" w:lineRule="auto"/>
        <w:rPr>
          <w:rFonts w:ascii="Arial" w:hAnsi="Arial" w:cs="Arial"/>
          <w:b/>
          <w:bCs/>
          <w:sz w:val="24"/>
          <w:szCs w:val="24"/>
          <w:lang w:val="es-AR"/>
        </w:rPr>
      </w:pPr>
      <w:r w:rsidRPr="007D5D7E">
        <w:rPr>
          <w:rFonts w:ascii="Arial" w:hAnsi="Arial" w:cs="Arial"/>
          <w:b/>
          <w:bCs/>
          <w:sz w:val="24"/>
          <w:szCs w:val="24"/>
          <w:lang w:val="es-AR"/>
        </w:rPr>
        <w:t>-</w:t>
      </w:r>
      <w:r>
        <w:rPr>
          <w:rFonts w:ascii="Arial" w:hAnsi="Arial" w:cs="Arial"/>
          <w:b/>
          <w:bCs/>
          <w:sz w:val="24"/>
          <w:szCs w:val="24"/>
          <w:lang w:val="es-AR"/>
        </w:rPr>
        <w:t>Ellos no me preocupan, diplomáticamente hablando los mantengo ocupados y fuera del alcance del proyecto Atlas. Ahora que lo dices los únicos que me preocupan son los de Providencia y los de Consorcio.</w:t>
      </w:r>
    </w:p>
    <w:p w14:paraId="75B85A4B" w14:textId="015C824A"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Sixto observa como Naomi </w:t>
      </w:r>
      <w:r w:rsidR="00A750D0" w:rsidRPr="007D5D7E">
        <w:rPr>
          <w:rFonts w:ascii="Arial" w:hAnsi="Arial" w:cs="Arial"/>
          <w:b/>
          <w:bCs/>
          <w:sz w:val="24"/>
          <w:szCs w:val="24"/>
          <w:lang w:val="es-AR"/>
        </w:rPr>
        <w:t>piensa</w:t>
      </w:r>
      <w:r w:rsidRPr="007D5D7E">
        <w:rPr>
          <w:rFonts w:ascii="Arial" w:hAnsi="Arial" w:cs="Arial"/>
          <w:b/>
          <w:bCs/>
          <w:sz w:val="24"/>
          <w:szCs w:val="24"/>
          <w:lang w:val="es-AR"/>
        </w:rPr>
        <w:t xml:space="preserve"> mantener a todos a raya para que no se acerquen </w:t>
      </w:r>
      <w:r w:rsidR="000679CB">
        <w:rPr>
          <w:rFonts w:ascii="Arial" w:hAnsi="Arial" w:cs="Arial"/>
          <w:b/>
          <w:bCs/>
          <w:sz w:val="24"/>
          <w:szCs w:val="24"/>
          <w:lang w:val="es-AR"/>
        </w:rPr>
        <w:t xml:space="preserve">tanto </w:t>
      </w:r>
      <w:r w:rsidRPr="007D5D7E">
        <w:rPr>
          <w:rFonts w:ascii="Arial" w:hAnsi="Arial" w:cs="Arial"/>
          <w:b/>
          <w:bCs/>
          <w:sz w:val="24"/>
          <w:szCs w:val="24"/>
          <w:lang w:val="es-AR"/>
        </w:rPr>
        <w:t>al Heart-Oz</w:t>
      </w:r>
      <w:r w:rsidR="000679CB">
        <w:rPr>
          <w:rFonts w:ascii="Arial" w:hAnsi="Arial" w:cs="Arial"/>
          <w:b/>
          <w:bCs/>
          <w:sz w:val="24"/>
          <w:szCs w:val="24"/>
          <w:lang w:val="es-AR"/>
        </w:rPr>
        <w:t>, como a</w:t>
      </w:r>
      <w:r w:rsidRPr="007D5D7E">
        <w:rPr>
          <w:rFonts w:ascii="Arial" w:hAnsi="Arial" w:cs="Arial"/>
          <w:b/>
          <w:bCs/>
          <w:sz w:val="24"/>
          <w:szCs w:val="24"/>
          <w:lang w:val="es-AR"/>
        </w:rPr>
        <w:t xml:space="preserve"> Oziel, los hombros de la chica </w:t>
      </w:r>
      <w:r w:rsidR="000679CB">
        <w:rPr>
          <w:rFonts w:ascii="Arial" w:hAnsi="Arial" w:cs="Arial"/>
          <w:b/>
          <w:bCs/>
          <w:sz w:val="24"/>
          <w:szCs w:val="24"/>
          <w:lang w:val="es-AR"/>
        </w:rPr>
        <w:t>están juntos y su mirada</w:t>
      </w:r>
      <w:r w:rsidR="005F4A8A">
        <w:rPr>
          <w:rFonts w:ascii="Arial" w:hAnsi="Arial" w:cs="Arial"/>
          <w:b/>
          <w:bCs/>
          <w:sz w:val="24"/>
          <w:szCs w:val="24"/>
          <w:lang w:val="es-AR"/>
        </w:rPr>
        <w:t xml:space="preserve"> perdida</w:t>
      </w:r>
      <w:r w:rsidR="000679CB">
        <w:rPr>
          <w:rFonts w:ascii="Arial" w:hAnsi="Arial" w:cs="Arial"/>
          <w:b/>
          <w:bCs/>
          <w:sz w:val="24"/>
          <w:szCs w:val="24"/>
          <w:lang w:val="es-AR"/>
        </w:rPr>
        <w:t xml:space="preserve"> en opciones para evadir respuestas concretas. </w:t>
      </w:r>
    </w:p>
    <w:p w14:paraId="3C6CD77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suelta una leve sonrisa y habla como si gozara al verla de esa manera.</w:t>
      </w:r>
    </w:p>
    <w:p w14:paraId="369309E9" w14:textId="6D90651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verdad está en más aprietos que antes. Que el proyecto </w:t>
      </w:r>
      <w:r w:rsidR="00A750D0" w:rsidRPr="007D5D7E">
        <w:rPr>
          <w:rFonts w:ascii="Arial" w:hAnsi="Arial" w:cs="Arial"/>
          <w:b/>
          <w:bCs/>
          <w:sz w:val="24"/>
          <w:szCs w:val="24"/>
          <w:lang w:val="es-AR"/>
        </w:rPr>
        <w:t>“</w:t>
      </w:r>
      <w:r w:rsidRPr="007D5D7E">
        <w:rPr>
          <w:rFonts w:ascii="Arial" w:hAnsi="Arial" w:cs="Arial"/>
          <w:b/>
          <w:bCs/>
          <w:sz w:val="24"/>
          <w:szCs w:val="24"/>
          <w:lang w:val="es-AR"/>
        </w:rPr>
        <w:t>Atlas</w:t>
      </w:r>
      <w:r w:rsidR="00A750D0" w:rsidRPr="007D5D7E">
        <w:rPr>
          <w:rFonts w:ascii="Arial" w:hAnsi="Arial" w:cs="Arial"/>
          <w:b/>
          <w:bCs/>
          <w:sz w:val="24"/>
          <w:szCs w:val="24"/>
          <w:lang w:val="es-AR"/>
        </w:rPr>
        <w:t>”</w:t>
      </w:r>
      <w:r w:rsidRPr="007D5D7E">
        <w:rPr>
          <w:rFonts w:ascii="Arial" w:hAnsi="Arial" w:cs="Arial"/>
          <w:b/>
          <w:bCs/>
          <w:sz w:val="24"/>
          <w:szCs w:val="24"/>
          <w:lang w:val="es-AR"/>
        </w:rPr>
        <w:t xml:space="preserve"> haya funcionado no le garantiza</w:t>
      </w:r>
      <w:r w:rsidR="00A750D0" w:rsidRPr="007D5D7E">
        <w:rPr>
          <w:rFonts w:ascii="Arial" w:hAnsi="Arial" w:cs="Arial"/>
          <w:b/>
          <w:bCs/>
          <w:sz w:val="24"/>
          <w:szCs w:val="24"/>
          <w:lang w:val="es-AR"/>
        </w:rPr>
        <w:t xml:space="preserve"> a usted</w:t>
      </w:r>
      <w:r w:rsidRPr="007D5D7E">
        <w:rPr>
          <w:rFonts w:ascii="Arial" w:hAnsi="Arial" w:cs="Arial"/>
          <w:b/>
          <w:bCs/>
          <w:sz w:val="24"/>
          <w:szCs w:val="24"/>
          <w:lang w:val="es-AR"/>
        </w:rPr>
        <w:t xml:space="preserve"> tranquilidad, solo más papeleo.</w:t>
      </w:r>
    </w:p>
    <w:p w14:paraId="41EFF807" w14:textId="3FF724AC"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-AH… –Naomi parece que no tiene ganas de seguir caminando por hoy– Lo se… sabes que odio el papeleo y de seguro lo estas disfrutando.</w:t>
      </w:r>
    </w:p>
    <w:p w14:paraId="2E0AE9DA"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-Ja… aun no te veo preparando los papeles. Cuando eso pase, puede ser que lo goce, por ahora solo puedo seguir con mi trabajo.</w:t>
      </w:r>
    </w:p>
    <w:p w14:paraId="73BA2AB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se baja en este piso. Antes que se retire Naomi le habla.</w:t>
      </w:r>
    </w:p>
    <w:p w14:paraId="48054BC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-Por cierto, Sixto.</w:t>
      </w:r>
    </w:p>
    <w:p w14:paraId="0E38EC0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 </w:t>
      </w:r>
    </w:p>
    <w:p w14:paraId="38C3C77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-Necesito que prepares un ID para Oziel.</w:t>
      </w:r>
    </w:p>
    <w:p w14:paraId="49C83B42"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Piensa hacerlo ciudadano de Unificación?</w:t>
      </w:r>
    </w:p>
    <w:p w14:paraId="219625B3" w14:textId="53F88A62"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r w:rsidR="005F4A8A">
        <w:rPr>
          <w:rFonts w:ascii="Arial" w:hAnsi="Arial" w:cs="Arial"/>
          <w:b/>
          <w:bCs/>
          <w:sz w:val="24"/>
          <w:szCs w:val="24"/>
          <w:lang w:val="es-AR"/>
        </w:rPr>
        <w:t>¿</w:t>
      </w:r>
      <w:proofErr w:type="gramEnd"/>
      <w:r w:rsidRPr="007D5D7E">
        <w:rPr>
          <w:rFonts w:ascii="Arial" w:hAnsi="Arial" w:cs="Arial"/>
          <w:b/>
          <w:bCs/>
          <w:sz w:val="24"/>
          <w:szCs w:val="24"/>
          <w:lang w:val="es-AR"/>
        </w:rPr>
        <w:t>Tú que crees…</w:t>
      </w:r>
      <w:r w:rsidR="005F4A8A">
        <w:rPr>
          <w:rFonts w:ascii="Arial" w:hAnsi="Arial" w:cs="Arial"/>
          <w:b/>
          <w:bCs/>
          <w:sz w:val="24"/>
          <w:szCs w:val="24"/>
          <w:lang w:val="es-AR"/>
        </w:rPr>
        <w:t>?</w:t>
      </w:r>
    </w:p>
    <w:p w14:paraId="18310BE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solo suspira sabiendo que tiene más trabajo.</w:t>
      </w:r>
    </w:p>
    <w:p w14:paraId="2CA1BE5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-ah… ¿esto es una venganza por lo del papeleo?</w:t>
      </w:r>
    </w:p>
    <w:p w14:paraId="5410A06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-Algo por el estilo.</w:t>
      </w:r>
    </w:p>
    <w:p w14:paraId="1CE7104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-Ja… Está bien, lo tendré en una hora y media aproximadamente. Y mientras tanto prepare todo antes que los demás se enteres del corazón, se le felicitara el trabajo.</w:t>
      </w:r>
    </w:p>
    <w:p w14:paraId="67681A6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quiero… –Como una niña seria y caprichosa se niega– Cuando se enteren lo hare en su momento.</w:t>
      </w:r>
    </w:p>
    <w:p w14:paraId="1FC8E9F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digas que no se lo advertí Naomi-Sama. </w:t>
      </w:r>
    </w:p>
    <w:p w14:paraId="1E7F5AC3" w14:textId="77777777" w:rsidR="00456D9C" w:rsidRPr="00B04E8A" w:rsidRDefault="00456D9C" w:rsidP="00456D9C">
      <w:pPr>
        <w:rPr>
          <w:rFonts w:ascii="Calibri" w:hAnsi="Calibri" w:cs="Calibri"/>
          <w:b/>
          <w:sz w:val="16"/>
          <w:szCs w:val="16"/>
          <w:lang w:val="es-AR"/>
        </w:rPr>
      </w:pPr>
    </w:p>
    <w:p w14:paraId="16C9A0DE" w14:textId="77777777" w:rsidR="00456D9C" w:rsidRPr="006848AD" w:rsidRDefault="00456D9C" w:rsidP="00456D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3</w:t>
      </w:r>
    </w:p>
    <w:p w14:paraId="502D16B3" w14:textId="77777777" w:rsidR="00456D9C" w:rsidRPr="00B07A29" w:rsidRDefault="00456D9C" w:rsidP="00456D9C">
      <w:pPr>
        <w:rPr>
          <w:rFonts w:ascii="Calibri" w:hAnsi="Calibri" w:cs="Calibri"/>
          <w:b/>
          <w:sz w:val="16"/>
          <w:szCs w:val="16"/>
          <w:lang w:val="es-AR"/>
        </w:rPr>
      </w:pPr>
    </w:p>
    <w:p w14:paraId="4B65006F" w14:textId="78E652EA"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mesa de </w:t>
      </w:r>
      <w:r w:rsidR="00A750D0" w:rsidRPr="007D5D7E">
        <w:rPr>
          <w:rFonts w:ascii="Arial" w:hAnsi="Arial" w:cs="Arial"/>
          <w:b/>
          <w:bCs/>
          <w:sz w:val="24"/>
          <w:szCs w:val="24"/>
          <w:lang w:val="es-AR"/>
        </w:rPr>
        <w:t xml:space="preserve">patas pequeñas de </w:t>
      </w:r>
      <w:r w:rsidRPr="007D5D7E">
        <w:rPr>
          <w:rFonts w:ascii="Arial" w:hAnsi="Arial" w:cs="Arial"/>
          <w:b/>
          <w:bCs/>
          <w:sz w:val="24"/>
          <w:szCs w:val="24"/>
          <w:lang w:val="es-AR"/>
        </w:rPr>
        <w:t xml:space="preserve">la habitación es golpeada, el baso corto de Whisky </w:t>
      </w:r>
      <w:r w:rsidR="00A750D0" w:rsidRPr="007D5D7E">
        <w:rPr>
          <w:rFonts w:ascii="Arial" w:hAnsi="Arial" w:cs="Arial"/>
          <w:b/>
          <w:bCs/>
          <w:sz w:val="24"/>
          <w:szCs w:val="24"/>
          <w:lang w:val="es-AR"/>
        </w:rPr>
        <w:t xml:space="preserve">se </w:t>
      </w:r>
      <w:r w:rsidRPr="007D5D7E">
        <w:rPr>
          <w:rFonts w:ascii="Arial" w:hAnsi="Arial" w:cs="Arial"/>
          <w:b/>
          <w:bCs/>
          <w:sz w:val="24"/>
          <w:szCs w:val="24"/>
          <w:lang w:val="es-AR"/>
        </w:rPr>
        <w:t>derrama un poco sobre el maní junto a este.</w:t>
      </w:r>
    </w:p>
    <w:p w14:paraId="4F1EA372" w14:textId="77777777" w:rsidR="00163D40" w:rsidRPr="007D5D7E" w:rsidRDefault="00163D40" w:rsidP="00163D4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habitación se asemeja a una de un karaoke o algo por el estilo, no tan grande, con una gran pantalla al fondo de la habitación y asientos por los costados. La diferencia de una habitación de karaoke son las cantidades incontables de armas que ya hacían por toda la habitación, las armas se encuentran ordenadas por tamaño en las paredes, </w:t>
      </w:r>
      <w:r>
        <w:rPr>
          <w:rFonts w:ascii="Arial" w:hAnsi="Arial" w:cs="Arial"/>
          <w:b/>
          <w:bCs/>
          <w:sz w:val="24"/>
          <w:szCs w:val="24"/>
          <w:lang w:val="es-AR"/>
        </w:rPr>
        <w:t>en la mesa también se podían ver algunas pequeñas</w:t>
      </w:r>
      <w:r w:rsidRPr="007D5D7E">
        <w:rPr>
          <w:rFonts w:ascii="Arial" w:hAnsi="Arial" w:cs="Arial"/>
          <w:b/>
          <w:bCs/>
          <w:sz w:val="24"/>
          <w:szCs w:val="24"/>
          <w:lang w:val="es-AR"/>
        </w:rPr>
        <w:t>, y cartuchos de balas por toda la habitación.</w:t>
      </w:r>
    </w:p>
    <w:p w14:paraId="190B0298" w14:textId="71A114BB"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hombre con complejo de oficinista </w:t>
      </w:r>
      <w:r w:rsidR="00163D40">
        <w:rPr>
          <w:rFonts w:ascii="Arial" w:hAnsi="Arial" w:cs="Arial"/>
          <w:b/>
          <w:bCs/>
          <w:sz w:val="24"/>
          <w:szCs w:val="24"/>
          <w:lang w:val="es-AR"/>
        </w:rPr>
        <w:t xml:space="preserve">y </w:t>
      </w:r>
      <w:r w:rsidRPr="007D5D7E">
        <w:rPr>
          <w:rFonts w:ascii="Arial" w:hAnsi="Arial" w:cs="Arial"/>
          <w:b/>
          <w:bCs/>
          <w:sz w:val="24"/>
          <w:szCs w:val="24"/>
          <w:lang w:val="es-AR"/>
        </w:rPr>
        <w:t>de pelo blanco al igual que todo su traje se encuentra molesto pensando en que salió mal.</w:t>
      </w:r>
    </w:p>
    <w:p w14:paraId="566F5091"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hermano gemelo de </w:t>
      </w:r>
      <w:proofErr w:type="spellStart"/>
      <w:r w:rsidRPr="007D5D7E">
        <w:rPr>
          <w:rFonts w:ascii="Arial" w:hAnsi="Arial" w:cs="Arial"/>
          <w:b/>
          <w:bCs/>
          <w:sz w:val="24"/>
          <w:szCs w:val="24"/>
          <w:lang w:val="es-AR"/>
        </w:rPr>
        <w:t>Toshio</w:t>
      </w:r>
      <w:proofErr w:type="spellEnd"/>
      <w:r w:rsidRPr="007D5D7E">
        <w:rPr>
          <w:rFonts w:ascii="Arial" w:hAnsi="Arial" w:cs="Arial"/>
          <w:b/>
          <w:bCs/>
          <w:sz w:val="24"/>
          <w:szCs w:val="24"/>
          <w:lang w:val="es-AR"/>
        </w:rPr>
        <w:t xml:space="preserve"> Seise.</w:t>
      </w:r>
    </w:p>
    <w:p w14:paraId="0772B23B"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-¡¡AHH!! ¡Mierda, esto no tendría que haber pasado! Cambiamos todos los horarios y los días para que esto funcionara.</w:t>
      </w:r>
    </w:p>
    <w:p w14:paraId="562C35F5"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-Señor, encontramos a su hermano.</w:t>
      </w:r>
    </w:p>
    <w:p w14:paraId="36C3ADB9" w14:textId="0BEC58CB" w:rsidR="00163D40" w:rsidRPr="007D5D7E" w:rsidRDefault="00163D40" w:rsidP="00163D4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-Ese maldito espía, no </w:t>
      </w:r>
      <w:r>
        <w:rPr>
          <w:rFonts w:ascii="Arial" w:hAnsi="Arial" w:cs="Arial"/>
          <w:b/>
          <w:bCs/>
          <w:sz w:val="24"/>
          <w:szCs w:val="24"/>
          <w:lang w:val="es-AR"/>
        </w:rPr>
        <w:t>pudo haber revelado</w:t>
      </w:r>
      <w:r w:rsidRPr="007D5D7E">
        <w:rPr>
          <w:rFonts w:ascii="Arial" w:hAnsi="Arial" w:cs="Arial"/>
          <w:b/>
          <w:bCs/>
          <w:sz w:val="24"/>
          <w:szCs w:val="24"/>
          <w:lang w:val="es-AR"/>
        </w:rPr>
        <w:t xml:space="preserve"> absolutamente nada</w:t>
      </w:r>
      <w:r>
        <w:rPr>
          <w:rFonts w:ascii="Arial" w:hAnsi="Arial" w:cs="Arial"/>
          <w:b/>
          <w:bCs/>
          <w:sz w:val="24"/>
          <w:szCs w:val="24"/>
          <w:lang w:val="es-AR"/>
        </w:rPr>
        <w:t>, como es que</w:t>
      </w:r>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Tch</w:t>
      </w:r>
      <w:proofErr w:type="spellEnd"/>
      <w:r w:rsidRPr="007D5D7E">
        <w:rPr>
          <w:rFonts w:ascii="Arial" w:hAnsi="Arial" w:cs="Arial"/>
          <w:b/>
          <w:bCs/>
          <w:sz w:val="24"/>
          <w:szCs w:val="24"/>
          <w:lang w:val="es-AR"/>
        </w:rPr>
        <w:t>.</w:t>
      </w:r>
    </w:p>
    <w:p w14:paraId="304AE749"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-Señor…</w:t>
      </w:r>
    </w:p>
    <w:p w14:paraId="4497AF11" w14:textId="77777777" w:rsidR="001B7A06" w:rsidRPr="007D5D7E" w:rsidRDefault="001B7A06"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Que quieres!</w:t>
      </w:r>
    </w:p>
    <w:p w14:paraId="0A23E6F6"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-E-Encontraron a su hermano.</w:t>
      </w:r>
    </w:p>
    <w:p w14:paraId="1E601F4B"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-Dile que venga, tengo que hablar con él de inmediato.</w:t>
      </w:r>
    </w:p>
    <w:p w14:paraId="689D555D"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se queda en la puerta y gira su cintura en posición de L para dar una reverencia.</w:t>
      </w:r>
    </w:p>
    <w:p w14:paraId="76E0B7CF" w14:textId="77777777" w:rsidR="001B7A06" w:rsidRPr="007D5D7E" w:rsidRDefault="001B7A06"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Que sucede?</w:t>
      </w:r>
    </w:p>
    <w:p w14:paraId="25F8770A"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Toshio</w:t>
      </w:r>
      <w:proofErr w:type="spellEnd"/>
      <w:r w:rsidRPr="007D5D7E">
        <w:rPr>
          <w:rFonts w:ascii="Arial" w:hAnsi="Arial" w:cs="Arial"/>
          <w:b/>
          <w:bCs/>
          <w:sz w:val="24"/>
          <w:szCs w:val="24"/>
          <w:lang w:val="es-AR"/>
        </w:rPr>
        <w:t xml:space="preserve"> Seise fue asesinado, falleció señor.</w:t>
      </w:r>
    </w:p>
    <w:p w14:paraId="47FB7168"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hermano se levanta y se tranquiliza, rasca su herida de su rostro mientras cambia su atención al Whisky en la mesa.</w:t>
      </w:r>
    </w:p>
    <w:p w14:paraId="143A7428"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Antes de decir alguna palabra, el silencio se plasma en la habitación por algunos cortos minutos.</w:t>
      </w:r>
    </w:p>
    <w:p w14:paraId="2186E00D"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-Preparen su funeral, y llamen al maldito contribuyente de DT, necesito hablar con él.</w:t>
      </w:r>
    </w:p>
    <w:p w14:paraId="4E4E0B11"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señor DT llamo antes que usted lo pidiera. Se entero de la muerte de su hermano y estará aquí mañana por la tarde.</w:t>
      </w:r>
    </w:p>
    <w:p w14:paraId="230B7BCC"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-Gracias… eso es todo.</w:t>
      </w:r>
    </w:p>
    <w:p w14:paraId="0A98F4D0"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-De nada señor Ike… con su permiso.</w:t>
      </w:r>
    </w:p>
    <w:p w14:paraId="1B16855C" w14:textId="77777777" w:rsidR="00F81F2E" w:rsidRPr="007D5D7E" w:rsidRDefault="00F81F2E" w:rsidP="00F81F2E">
      <w:pPr>
        <w:spacing w:line="360" w:lineRule="auto"/>
        <w:rPr>
          <w:rFonts w:ascii="Arial" w:hAnsi="Arial" w:cs="Arial"/>
          <w:b/>
          <w:bCs/>
          <w:sz w:val="24"/>
          <w:szCs w:val="24"/>
          <w:lang w:val="es-AR"/>
        </w:rPr>
      </w:pPr>
      <w:r w:rsidRPr="007D5D7E">
        <w:rPr>
          <w:rFonts w:ascii="Arial" w:hAnsi="Arial" w:cs="Arial"/>
          <w:b/>
          <w:bCs/>
          <w:sz w:val="24"/>
          <w:szCs w:val="24"/>
          <w:lang w:val="es-AR"/>
        </w:rPr>
        <w:t xml:space="preserve">Seise Ike camina de lado a lado por la habitación hasta sentarse. Agacha su cabeza y con </w:t>
      </w:r>
      <w:r>
        <w:rPr>
          <w:rFonts w:ascii="Arial" w:hAnsi="Arial" w:cs="Arial"/>
          <w:b/>
          <w:bCs/>
          <w:sz w:val="24"/>
          <w:szCs w:val="24"/>
          <w:lang w:val="es-AR"/>
        </w:rPr>
        <w:t>ambas</w:t>
      </w:r>
      <w:r w:rsidRPr="007D5D7E">
        <w:rPr>
          <w:rFonts w:ascii="Arial" w:hAnsi="Arial" w:cs="Arial"/>
          <w:b/>
          <w:bCs/>
          <w:sz w:val="24"/>
          <w:szCs w:val="24"/>
          <w:lang w:val="es-AR"/>
        </w:rPr>
        <w:t xml:space="preserve"> manos sujeta su cabeza.</w:t>
      </w:r>
    </w:p>
    <w:p w14:paraId="493C9252"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-Creo que iremos al plan S, hermano… En un par de días te volveré a ver, solo espérame. Terminare con lo que empezamos, no dejare de intentarlo y no pienso rendirme en lo absoluto. </w:t>
      </w:r>
    </w:p>
    <w:p w14:paraId="33C62324"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Sus atónitos ojos se cierran, su respiración es profunda y exhala tranquilo. Sus ojos se calman y su mirada se levanta.</w:t>
      </w:r>
    </w:p>
    <w:p w14:paraId="63C5C473" w14:textId="77777777" w:rsidR="0054646E" w:rsidRPr="00B04E8A" w:rsidRDefault="0054646E" w:rsidP="0054646E">
      <w:pPr>
        <w:rPr>
          <w:rFonts w:ascii="Calibri" w:hAnsi="Calibri" w:cs="Calibri"/>
          <w:b/>
          <w:sz w:val="16"/>
          <w:szCs w:val="16"/>
          <w:lang w:val="es-AR"/>
        </w:rPr>
      </w:pPr>
    </w:p>
    <w:p w14:paraId="350E6318" w14:textId="77777777" w:rsidR="0054646E" w:rsidRPr="006848AD" w:rsidRDefault="0054646E" w:rsidP="0054646E">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4</w:t>
      </w:r>
    </w:p>
    <w:p w14:paraId="03FC581A" w14:textId="77777777" w:rsidR="0054646E" w:rsidRPr="00B07A29" w:rsidRDefault="0054646E" w:rsidP="0054646E">
      <w:pPr>
        <w:rPr>
          <w:rFonts w:ascii="Calibri" w:hAnsi="Calibri" w:cs="Calibri"/>
          <w:b/>
          <w:sz w:val="16"/>
          <w:szCs w:val="16"/>
          <w:lang w:val="es-AR"/>
        </w:rPr>
      </w:pPr>
    </w:p>
    <w:p w14:paraId="5E03E97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Muchas personas con batas se encuentran investigando al joven Oziel a fondo. Su sangre se divide en siete diferentes posibilidades de duplicar la dosis para crear más como él. Y alrededor de 400 ensayos más en sujetos para tener con exactitud la dosis perfecta. </w:t>
      </w:r>
    </w:p>
    <w:p w14:paraId="571FA3E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estudios que llevan a cabo parecen solo ser la punta de un iceberg. No parece que tengan nada, pero para ellos haber descubierto la punta de un iceberg es más que no haber encontrado nada.</w:t>
      </w:r>
    </w:p>
    <w:p w14:paraId="73E0184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Todos se encuentran concentrados replicando copias, aunque la muestra y la dosis perfecta este lejos, o incluso tarden tantos años que los que lo descubrieron no estén vivos para ver terminada la cura, ellos seguirán trabajando para estar más cerca.</w:t>
      </w:r>
    </w:p>
    <w:p w14:paraId="770F64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empieza a mostrar señales de estar despertando, todos están tan concentrado en lo suyo que apenas lo notan que se empieza a levantar.</w:t>
      </w:r>
    </w:p>
    <w:p w14:paraId="247E636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ojos están un poco borrosos por la luz que apenas lo deja ver a su alrededor. </w:t>
      </w:r>
    </w:p>
    <w:p w14:paraId="1FB812B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-Que… es…</w:t>
      </w:r>
    </w:p>
    <w:p w14:paraId="73B2444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chico empieza a levantarse y sentarse en la camilla mientras cubre sus ojos de la luz.</w:t>
      </w:r>
    </w:p>
    <w:p w14:paraId="18F23D2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D-Donde estoy?</w:t>
      </w:r>
    </w:p>
    <w:p w14:paraId="202191A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de las doctoras nota al joven desorientado mirando a su alrededor haciendo que rápidamente alerte al resto.</w:t>
      </w:r>
    </w:p>
    <w:p w14:paraId="42DEB21A"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ahora qué?</w:t>
      </w:r>
    </w:p>
    <w:p w14:paraId="74636CE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-Dijo que la llamáramos ni bien se despierte.</w:t>
      </w:r>
    </w:p>
    <w:p w14:paraId="2554E0F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que alguien la llame.</w:t>
      </w:r>
    </w:p>
    <w:p w14:paraId="4447F71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estoy en eso.</w:t>
      </w:r>
    </w:p>
    <w:p w14:paraId="17DF1B8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de las doctoras se acerca al chico y lo observa que anda algo mal en él. Solo está sentado sujetándose su cabeza y murmurando algunas palabras.</w:t>
      </w:r>
    </w:p>
    <w:p w14:paraId="652ED7C9"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E-Estas bien? –Ella le pregunta gentilmente.</w:t>
      </w:r>
    </w:p>
    <w:p w14:paraId="51193580" w14:textId="45399CE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-E-Eso creo… </w:t>
      </w:r>
      <w:r w:rsidR="00A82907">
        <w:rPr>
          <w:rFonts w:ascii="Arial" w:hAnsi="Arial" w:cs="Arial"/>
          <w:b/>
          <w:bCs/>
          <w:sz w:val="24"/>
          <w:szCs w:val="24"/>
          <w:lang w:val="es-AR"/>
        </w:rPr>
        <w:t>¿</w:t>
      </w:r>
      <w:r w:rsidRPr="007D5D7E">
        <w:rPr>
          <w:rFonts w:ascii="Arial" w:hAnsi="Arial" w:cs="Arial"/>
          <w:b/>
          <w:bCs/>
          <w:sz w:val="24"/>
          <w:szCs w:val="24"/>
          <w:lang w:val="es-AR"/>
        </w:rPr>
        <w:t>dónde estoy?</w:t>
      </w:r>
    </w:p>
    <w:p w14:paraId="4F26568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-La directora vendrá pronto, espera aquí un minuto.</w:t>
      </w:r>
    </w:p>
    <w:p w14:paraId="0CD2498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ojos del chico parecen asustados, pero no por miedo sino por desorientación. No parece estar entendiendo nada en lo absoluto. Ni siquiera se pregunta cómo llego a aquel lugar, ni siquiera se preocupa por lo sucedido, no se está haciendo preguntas que cualquiera se haría.</w:t>
      </w:r>
    </w:p>
    <w:p w14:paraId="7A5B29F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entra al domo completamente cambiada. El color de su cabello es de un blanco platinado, sus labios se encontraban pintados de negro y con ropa muy distinta a un simple uniforme. Lleva unos zapatos de taco grueso del mismo color que su camisa bordo, con un pantalón negro y una chaqueta corta sin mangas del mismo color. Su camisa de la parte del cuello no está del todo sujeta y muestra una especie de collar, también su cabello deja ver unos aretes de color amarillo.</w:t>
      </w:r>
    </w:p>
    <w:p w14:paraId="1664C5F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-Creí que dormirías todo el día…</w:t>
      </w:r>
    </w:p>
    <w:p w14:paraId="330C40A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Ella habla de una manera muy seria para cualquiera que viera esa mirada, pero muestra una leve sonrisa que parece que está de buen humor.</w:t>
      </w:r>
    </w:p>
    <w:p w14:paraId="7819BE1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presta la más mínima atención a Naomi, solo observa sus manos mientras sus ojos se pierden en raros pensamientos que solo pasan por su mente.</w:t>
      </w:r>
    </w:p>
    <w:p w14:paraId="0E9DFC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-Oye… ¿estás bien?</w:t>
      </w:r>
    </w:p>
    <w:p w14:paraId="5DFCED1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solo sujeta su cabeza con ambas manos y se queda callado.</w:t>
      </w:r>
    </w:p>
    <w:p w14:paraId="4B20286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-Oziel oye ¿estás bien?</w:t>
      </w:r>
    </w:p>
    <w:p w14:paraId="2BBBC9B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5E3675C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chico parece escucha a Naomi ya que reacciona sorprendido. Ella se acerca y le habla preocupada.</w:t>
      </w:r>
    </w:p>
    <w:p w14:paraId="6A523122"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Te encuentra bien? </w:t>
      </w:r>
    </w:p>
    <w:p w14:paraId="6E33C24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eso creo. Solo hay algo que no entiendo, ¿dónde estoy?</w:t>
      </w:r>
    </w:p>
    <w:p w14:paraId="52B0672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Qué bueno. –Naomi suelta sus hombros y endereza su postura para hablar– Estas en Unificación Central, te traje aquí para ayudarte.</w:t>
      </w:r>
    </w:p>
    <w:p w14:paraId="5472CCF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-Unificación… que raro, ¿qué hago en un hospital de Unificación Central?</w:t>
      </w:r>
    </w:p>
    <w:p w14:paraId="532CF7B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-N-No estás en un hospital, están en la sede privada de Unificación Central.</w:t>
      </w:r>
    </w:p>
    <w:p w14:paraId="7F2904B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ve algo extraño en Oziel, desde que empezó a hablar empezó a notar algo raro en él.</w:t>
      </w:r>
    </w:p>
    <w:p w14:paraId="63A6F8B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w:t>
      </w:r>
    </w:p>
    <w:p w14:paraId="17A121B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Ella solo deja esas malas vibras hacia un lado y prosigue.</w:t>
      </w:r>
    </w:p>
    <w:p w14:paraId="1B97F02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-Ven acompáñame para explicarte todo lo que paso desde que te dispararon en el C.F.G</w:t>
      </w:r>
    </w:p>
    <w:p w14:paraId="2EE5E81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pero una pregunta más.</w:t>
      </w:r>
    </w:p>
    <w:p w14:paraId="4506340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-Claro.</w:t>
      </w:r>
    </w:p>
    <w:p w14:paraId="1A065FFD"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Usted es una enfermera o doctora?</w:t>
      </w:r>
    </w:p>
    <w:p w14:paraId="019D1AE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31E711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ojos de Oziel no parecen mostrar señales de que la conociera. Su mirada y sus gestos no parece que estuviera mintiendo en lo más mínimo, sus ojos asustados solo dan una única señal.</w:t>
      </w:r>
    </w:p>
    <w:p w14:paraId="41E4DF9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y hace un rato me dijo Oziel… ¿Ese es mi nombre?</w:t>
      </w:r>
    </w:p>
    <w:p w14:paraId="0462623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domo entero se dio en un silencio incómodo. No se escuchaba el teclado digital, no se escuchaba ni una máquina, no se escucha ni la respiración de los doctores.</w:t>
      </w:r>
    </w:p>
    <w:p w14:paraId="4D5F4FC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 Acompáñame… T-Te explicare… </w:t>
      </w:r>
      <w:proofErr w:type="gramStart"/>
      <w:r w:rsidRPr="007D5D7E">
        <w:rPr>
          <w:rFonts w:ascii="Arial" w:hAnsi="Arial" w:cs="Arial"/>
          <w:b/>
          <w:bCs/>
          <w:sz w:val="24"/>
          <w:szCs w:val="24"/>
          <w:lang w:val="es-AR"/>
        </w:rPr>
        <w:t>Pon..</w:t>
      </w:r>
      <w:proofErr w:type="gramEnd"/>
      <w:r w:rsidRPr="007D5D7E">
        <w:rPr>
          <w:rFonts w:ascii="Arial" w:hAnsi="Arial" w:cs="Arial"/>
          <w:b/>
          <w:bCs/>
          <w:sz w:val="24"/>
          <w:szCs w:val="24"/>
          <w:lang w:val="es-AR"/>
        </w:rPr>
        <w:t>-Ponte esta remera por ahora…</w:t>
      </w:r>
    </w:p>
    <w:p w14:paraId="5C84065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parece impactada ante las preguntas de Oziel, su mirada se gira mientras le entrega la remera y sale del domo con él.</w:t>
      </w:r>
    </w:p>
    <w:p w14:paraId="4FF4264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ojos de hace un rato mostraban confusión. Él no tenía miedo de donde estaba, no se estaba preguntando como llego ahí porque no lo recordaba, no recuerda nada en lo absoluto. Su mirada y el dolor de cabeza que parecía molestarle solo era confusión y desorientación completa de quien es. </w:t>
      </w:r>
    </w:p>
    <w:p w14:paraId="646D302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camina por detrás de Naomi mientras este observa todo el lugar como si fuera turista.</w:t>
      </w:r>
    </w:p>
    <w:p w14:paraId="4BDC66FC" w14:textId="4EC367A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w:t>
      </w:r>
      <w:proofErr w:type="spellStart"/>
      <w:r w:rsidRPr="007D5D7E">
        <w:rPr>
          <w:rFonts w:ascii="Arial" w:hAnsi="Arial" w:cs="Arial"/>
          <w:b/>
          <w:bCs/>
          <w:sz w:val="24"/>
          <w:szCs w:val="24"/>
          <w:lang w:val="es-AR"/>
        </w:rPr>
        <w:t>Kaminoa</w:t>
      </w:r>
      <w:proofErr w:type="spellEnd"/>
      <w:r w:rsidRPr="007D5D7E">
        <w:rPr>
          <w:rFonts w:ascii="Arial" w:hAnsi="Arial" w:cs="Arial"/>
          <w:b/>
          <w:bCs/>
          <w:sz w:val="24"/>
          <w:szCs w:val="24"/>
          <w:lang w:val="es-AR"/>
        </w:rPr>
        <w:t xml:space="preserve"> Oziel te llamaras a partir de ahora en Unificación Central. Fuera de Unificación te llamas </w:t>
      </w:r>
      <w:proofErr w:type="spellStart"/>
      <w:r w:rsidRPr="007D5D7E">
        <w:rPr>
          <w:rFonts w:ascii="Arial" w:hAnsi="Arial" w:cs="Arial"/>
          <w:b/>
          <w:bCs/>
          <w:sz w:val="24"/>
          <w:szCs w:val="24"/>
          <w:lang w:val="es-AR"/>
        </w:rPr>
        <w:t>Aozora</w:t>
      </w:r>
      <w:proofErr w:type="spellEnd"/>
      <w:r w:rsidRPr="007D5D7E">
        <w:rPr>
          <w:rFonts w:ascii="Arial" w:hAnsi="Arial" w:cs="Arial"/>
          <w:b/>
          <w:bCs/>
          <w:sz w:val="24"/>
          <w:szCs w:val="24"/>
          <w:lang w:val="es-AR"/>
        </w:rPr>
        <w:t xml:space="preserve"> Oziel, hasta hace dos años te llamabas </w:t>
      </w:r>
      <w:proofErr w:type="spellStart"/>
      <w:r w:rsidR="00A82907">
        <w:rPr>
          <w:rFonts w:ascii="Arial" w:hAnsi="Arial" w:cs="Arial"/>
          <w:b/>
          <w:bCs/>
          <w:sz w:val="24"/>
          <w:szCs w:val="24"/>
          <w:lang w:val="es-AR"/>
        </w:rPr>
        <w:t>Dalaras</w:t>
      </w:r>
      <w:proofErr w:type="spellEnd"/>
      <w:r w:rsidRPr="007D5D7E">
        <w:rPr>
          <w:rFonts w:ascii="Arial" w:hAnsi="Arial" w:cs="Arial"/>
          <w:b/>
          <w:bCs/>
          <w:sz w:val="24"/>
          <w:szCs w:val="24"/>
          <w:lang w:val="es-AR"/>
        </w:rPr>
        <w:t xml:space="preserve"> Oziel, pero cambiaste tus documentos.</w:t>
      </w:r>
    </w:p>
    <w:p w14:paraId="6167BB3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que complicado…</w:t>
      </w:r>
    </w:p>
    <w:p w14:paraId="63854B5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recuerdas nada, espero que no te confundas tus nombres cabeza hueca.</w:t>
      </w:r>
    </w:p>
    <w:p w14:paraId="0BA87B8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se siente un poco atacado.</w:t>
      </w:r>
    </w:p>
    <w:p w14:paraId="5998075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-O-Oye… que no recuerde mucho no significa que soy un recién nacido…</w:t>
      </w:r>
    </w:p>
    <w:p w14:paraId="385D926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y Oziel se dirigen hacia un ascensor y se adentran mientras el silencio permanece.</w:t>
      </w:r>
    </w:p>
    <w:p w14:paraId="78C578E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 Oziel parece incomodarlo el silencio entre ambos y antes que dijera una palabra Naomi lo interrumpe.</w:t>
      </w:r>
    </w:p>
    <w:p w14:paraId="4ABC9581"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Qué es lo último que recuerdas…?</w:t>
      </w:r>
    </w:p>
    <w:p w14:paraId="3FC0504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 Bueno… no lo sé con exactitud… recuerdo a amigos, pero sus rostros y nombres como que se distorsionan y empiezan a hacerme doler la cabeza. Recuerdo haber ido al jardín, primaria y secundaria… pero el problema es </w:t>
      </w:r>
      <w:r w:rsidRPr="007D5D7E">
        <w:rPr>
          <w:rFonts w:ascii="Arial" w:hAnsi="Arial" w:cs="Arial"/>
          <w:b/>
          <w:bCs/>
          <w:sz w:val="24"/>
          <w:szCs w:val="24"/>
          <w:lang w:val="es-AR"/>
        </w:rPr>
        <w:lastRenderedPageBreak/>
        <w:t>cuando intento recordar a las personas a mi alrededor. Incluso el nombre de un simple profesor hace que mi cabeza empiece a dolor y los nombres empiecen a formar una especie de remolino en mi cabeza haciendo que se me nublara la vista…</w:t>
      </w:r>
    </w:p>
    <w:p w14:paraId="4FD57D0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sujeta su cabeza mientras intenta recordar algún nombre y describir el dolor que está sintiendo.</w:t>
      </w:r>
    </w:p>
    <w:p w14:paraId="4C2A5454" w14:textId="7E08208B"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 Tiene que ser una maldita mentira. </w:t>
      </w:r>
      <w:r w:rsidR="00A82907">
        <w:rPr>
          <w:rFonts w:ascii="Arial" w:hAnsi="Arial" w:cs="Arial"/>
          <w:b/>
          <w:bCs/>
          <w:sz w:val="24"/>
          <w:szCs w:val="24"/>
          <w:lang w:val="es-AR"/>
        </w:rPr>
        <w:t>¿</w:t>
      </w:r>
      <w:r w:rsidRPr="007D5D7E">
        <w:rPr>
          <w:rFonts w:ascii="Arial" w:hAnsi="Arial" w:cs="Arial"/>
          <w:b/>
          <w:bCs/>
          <w:sz w:val="24"/>
          <w:szCs w:val="24"/>
          <w:lang w:val="es-AR"/>
        </w:rPr>
        <w:t>Porque todo se tiene que complicar siempre</w:t>
      </w:r>
      <w:r w:rsidR="00A82907">
        <w:rPr>
          <w:rFonts w:ascii="Arial" w:hAnsi="Arial" w:cs="Arial"/>
          <w:b/>
          <w:bCs/>
          <w:sz w:val="24"/>
          <w:szCs w:val="24"/>
          <w:lang w:val="es-AR"/>
        </w:rPr>
        <w:t>?</w:t>
      </w:r>
      <w:r w:rsidRPr="007D5D7E">
        <w:rPr>
          <w:rFonts w:ascii="Arial" w:hAnsi="Arial" w:cs="Arial"/>
          <w:b/>
          <w:bCs/>
          <w:sz w:val="24"/>
          <w:szCs w:val="24"/>
          <w:lang w:val="es-AR"/>
        </w:rPr>
        <w:t xml:space="preserve"> Es imposible que no recuerdes nada, el corazón tenía que regenerar de cada neurona de tu cerebro sin efectos secundarios de amnesia. Tienes la taza de regeneración más alta del mundo y, ¿no pueda regenerar el hipocampo y la corteza prefrontal…? tiene que ser una mentira. Como extraño las clases de psicología en estos momentos…</w:t>
      </w:r>
    </w:p>
    <w:p w14:paraId="0EF1EBBE"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Hipo qué?</w:t>
      </w:r>
    </w:p>
    <w:p w14:paraId="71ED879A" w14:textId="09875C5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-N-Nada… solo esperemos a que Sixto termine tu anillo de reconocimiento de </w:t>
      </w:r>
      <w:r w:rsidR="00A82907" w:rsidRPr="007D5D7E">
        <w:rPr>
          <w:rFonts w:ascii="Arial" w:hAnsi="Arial" w:cs="Arial"/>
          <w:b/>
          <w:bCs/>
          <w:sz w:val="24"/>
          <w:szCs w:val="24"/>
          <w:lang w:val="es-AR"/>
        </w:rPr>
        <w:t>U</w:t>
      </w:r>
      <w:r w:rsidR="00A82907">
        <w:rPr>
          <w:rFonts w:ascii="Arial" w:hAnsi="Arial" w:cs="Arial"/>
          <w:b/>
          <w:bCs/>
          <w:sz w:val="24"/>
          <w:szCs w:val="24"/>
          <w:lang w:val="es-AR"/>
        </w:rPr>
        <w:t xml:space="preserve">nificación </w:t>
      </w:r>
      <w:r w:rsidRPr="007D5D7E">
        <w:rPr>
          <w:rFonts w:ascii="Arial" w:hAnsi="Arial" w:cs="Arial"/>
          <w:b/>
          <w:bCs/>
          <w:sz w:val="24"/>
          <w:szCs w:val="24"/>
          <w:lang w:val="es-AR"/>
        </w:rPr>
        <w:t>C</w:t>
      </w:r>
      <w:r w:rsidR="00A82907">
        <w:rPr>
          <w:rFonts w:ascii="Arial" w:hAnsi="Arial" w:cs="Arial"/>
          <w:b/>
          <w:bCs/>
          <w:sz w:val="24"/>
          <w:szCs w:val="24"/>
          <w:lang w:val="es-AR"/>
        </w:rPr>
        <w:t>entral</w:t>
      </w:r>
      <w:r w:rsidRPr="007D5D7E">
        <w:rPr>
          <w:rFonts w:ascii="Arial" w:hAnsi="Arial" w:cs="Arial"/>
          <w:b/>
          <w:bCs/>
          <w:sz w:val="24"/>
          <w:szCs w:val="24"/>
          <w:lang w:val="es-AR"/>
        </w:rPr>
        <w:t>.</w:t>
      </w:r>
    </w:p>
    <w:p w14:paraId="407805E6"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Anillo de reconocimiento?</w:t>
      </w:r>
    </w:p>
    <w:p w14:paraId="5787123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levanta su mano y mientras su anillo.</w:t>
      </w:r>
    </w:p>
    <w:p w14:paraId="73D26A4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-Anillo de reconocimiento UC. Es para todo residente de Unificación Central. Esto es tu documento, tu tarjeta de crédito, tu banco, tu celular, todo lo que una persona tenga y necesite, esta almacenado en estos anillos.</w:t>
      </w:r>
    </w:p>
    <w:p w14:paraId="6A44C6C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Mmm</w:t>
      </w:r>
      <w:proofErr w:type="spellEnd"/>
      <w:r w:rsidRPr="007D5D7E">
        <w:rPr>
          <w:rFonts w:ascii="Arial" w:hAnsi="Arial" w:cs="Arial"/>
          <w:b/>
          <w:bCs/>
          <w:sz w:val="24"/>
          <w:szCs w:val="24"/>
          <w:lang w:val="es-AR"/>
        </w:rPr>
        <w:t xml:space="preserve"> que práctico, ¿no?</w:t>
      </w:r>
    </w:p>
    <w:p w14:paraId="6B8B23D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más sencillo. Además, así controlamos que no haya infiltraciones, y mantener el censo de la población al tanto, cada anillo nuevo o cada anillo que ya no se usara lo sabremos. Con esto el índice de crimen se reduce ya que nadie puede robarte el anillo y si lo hace es inútil de acceder a él sin que seas un genio, por lo tanto, casi nadie puede robar la información.</w:t>
      </w:r>
    </w:p>
    <w:p w14:paraId="53EB2E5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¿Casi nadie?</w:t>
      </w:r>
    </w:p>
    <w:p w14:paraId="005CEE9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Naomi mira hacia un lado y murmura sabiendo que no es del todo seguro el anillo. </w:t>
      </w:r>
    </w:p>
    <w:p w14:paraId="083AA2F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-S-Solo dos personas pueden acceder al anillo, por suerte una de esas personas esta de nuestra parte.</w:t>
      </w:r>
    </w:p>
    <w:p w14:paraId="4C8A1AA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spellStart"/>
      <w:proofErr w:type="gramEnd"/>
      <w:r w:rsidRPr="007D5D7E">
        <w:rPr>
          <w:rFonts w:ascii="Arial" w:hAnsi="Arial" w:cs="Arial"/>
          <w:b/>
          <w:bCs/>
          <w:sz w:val="24"/>
          <w:szCs w:val="24"/>
          <w:lang w:val="es-AR"/>
        </w:rPr>
        <w:t>Mmm</w:t>
      </w:r>
      <w:proofErr w:type="spellEnd"/>
      <w:r w:rsidRPr="007D5D7E">
        <w:rPr>
          <w:rFonts w:ascii="Arial" w:hAnsi="Arial" w:cs="Arial"/>
          <w:b/>
          <w:bCs/>
          <w:sz w:val="24"/>
          <w:szCs w:val="24"/>
          <w:lang w:val="es-AR"/>
        </w:rPr>
        <w:t xml:space="preserve"> y la otra persona?</w:t>
      </w:r>
    </w:p>
    <w:p w14:paraId="692E0AE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-Nadie sabe quién y si es una persona o no. Es un fantasma en la red.</w:t>
      </w:r>
    </w:p>
    <w:p w14:paraId="2664DC9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Las puertas del ascensor se abren. Del otro lado se encontraba Sixto con una pantalla holograma con algunos archivos.</w:t>
      </w:r>
    </w:p>
    <w:p w14:paraId="067062A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w:t>
      </w:r>
    </w:p>
    <w:p w14:paraId="2086796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-Naomi-sama, estaba yendo para su oficina a entregarle el anillo…</w:t>
      </w:r>
    </w:p>
    <w:p w14:paraId="61ECA6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cambia su atención a Oziel parado junto a ella. Parece bastante normal como para ser el sujeto con más suerte en el mundo. Su apariencia no parece haber cambiado mucho, ella esperaba una gran cantidad de incremento muscular o algo por el estilo.</w:t>
      </w:r>
    </w:p>
    <w:p w14:paraId="4ECCE6F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-Tu…</w:t>
      </w:r>
    </w:p>
    <w:p w14:paraId="25C601F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3845AE2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se mostraba incomodo y sudaba un poco por la mirada penetrante que Sixto inyecto en él. Lo observa como decepcionada y confundida a la vez. Ella en verdad esperaba un enorme cambio, pero al parecer no cambio en lo más mínimo físicamente.</w:t>
      </w:r>
    </w:p>
    <w:p w14:paraId="6436F7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deja de verlo así o le va a dar un infarto. Ya tiene suficiente tensión sobre sus recuerdos, no hace falta que lo cargues con preocupaciones de tu mirada.</w:t>
      </w:r>
    </w:p>
    <w:p w14:paraId="2BB12C68"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La memoria?... ¿Es uno de los efectos secundarios?</w:t>
      </w:r>
    </w:p>
    <w:p w14:paraId="47015478"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Efectos secundarios?</w:t>
      </w:r>
    </w:p>
    <w:p w14:paraId="19124C6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lo sé. –Naomi que ignora completamente a Oziel sale del ascensor y empieza a caminar con Sixto. –Su regeneración tendría que recuperar todo lo </w:t>
      </w:r>
      <w:r w:rsidRPr="007D5D7E">
        <w:rPr>
          <w:rFonts w:ascii="Arial" w:hAnsi="Arial" w:cs="Arial"/>
          <w:b/>
          <w:bCs/>
          <w:sz w:val="24"/>
          <w:szCs w:val="24"/>
          <w:lang w:val="es-AR"/>
        </w:rPr>
        <w:lastRenderedPageBreak/>
        <w:t>que se encuentre dañado, aunque eso implique el hipocampo y la corteza prefrontal, no encuentro la falla. Cuando tenga tiempo revisare lo que el equipo de investigación me envió a mi cuenta.</w:t>
      </w:r>
    </w:p>
    <w:p w14:paraId="6E099F7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-Oye no me ignoren, ¿de qué hablan?</w:t>
      </w:r>
    </w:p>
    <w:p w14:paraId="0238BF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ignora de igual manera a Oziel.</w:t>
      </w:r>
    </w:p>
    <w:p w14:paraId="56062F90"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Cree que recupere la memoria?</w:t>
      </w:r>
    </w:p>
    <w:p w14:paraId="465B78F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lo sé… eso lo veremos con el tiempo. Así también el resto de los efectos secundarios que el cuerpo muestre a lo largo de los meses y años.</w:t>
      </w:r>
    </w:p>
    <w:p w14:paraId="3E3D4BF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tiene voz al parecer. Sus brazos decaen y murmura molesto mientras observa todo el lugar para distraerse.</w:t>
      </w:r>
    </w:p>
    <w:p w14:paraId="509721B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tengo lo que pidió. Espero que sepa lo que hace.</w:t>
      </w:r>
    </w:p>
    <w:p w14:paraId="50F50FB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 veces no tengo idea, pero de cualquier forma sale bien. </w:t>
      </w:r>
    </w:p>
    <w:p w14:paraId="6467EB9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abuse de su suerte. Naomi-sama.</w:t>
      </w:r>
    </w:p>
    <w:p w14:paraId="01C4F39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se separa de Naomi y Oziel.</w:t>
      </w:r>
    </w:p>
    <w:p w14:paraId="7BC1C0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Mientras ella toma las escaleras al final del pasillo, Oziel y Naomi suben a otro ascensor que no sube y baja, sino que este se desplaza hacia los costados.</w:t>
      </w:r>
    </w:p>
    <w:p w14:paraId="53029D6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-Toma. –Naomi sujeta el anillo y se lo entrega a Oziel– Con esto tendrás acceso a todo tu pasado. Encontraras información que resaltara para que estés al tanto de cumpleaños, nombres de padres, parientes y amigos, todo en el archivo </w:t>
      </w:r>
      <w:proofErr w:type="spellStart"/>
      <w:r w:rsidRPr="007D5D7E">
        <w:rPr>
          <w:rFonts w:ascii="Arial" w:hAnsi="Arial" w:cs="Arial"/>
          <w:b/>
          <w:bCs/>
          <w:sz w:val="24"/>
          <w:szCs w:val="24"/>
          <w:lang w:val="es-AR"/>
        </w:rPr>
        <w:t>life</w:t>
      </w:r>
      <w:proofErr w:type="spellEnd"/>
      <w:r w:rsidRPr="007D5D7E">
        <w:rPr>
          <w:rFonts w:ascii="Arial" w:hAnsi="Arial" w:cs="Arial"/>
          <w:b/>
          <w:bCs/>
          <w:sz w:val="24"/>
          <w:szCs w:val="24"/>
          <w:lang w:val="es-AR"/>
        </w:rPr>
        <w:t>.</w:t>
      </w:r>
    </w:p>
    <w:p w14:paraId="265D847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observa el anillo confundido. Que un simple anillo se encuentre tanta información se le hace extraño, pero no imposible.</w:t>
      </w:r>
    </w:p>
    <w:p w14:paraId="6CAF68F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-Ponlo en tu dedo índice o medio, cualquiera de los dos sirve, de cualquier modo, usas ambos dedos.</w:t>
      </w:r>
    </w:p>
    <w:p w14:paraId="205BFF7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lo coloca en el dedo del medio.</w:t>
      </w:r>
    </w:p>
    <w:p w14:paraId="04634ED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-Me va grande incluso en el dedo del medio. ¿No tenía otro más pequeño?</w:t>
      </w:r>
    </w:p>
    <w:p w14:paraId="70D38DA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anillo se adapta a cualquier tamaño una vez se sincronice con tu sangre.</w:t>
      </w:r>
    </w:p>
    <w:p w14:paraId="7EEF194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-Eso de sangre no me gusto…</w:t>
      </w:r>
    </w:p>
    <w:p w14:paraId="35AAE87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preocupado murmura mientras sigue los pasos de Naomi.</w:t>
      </w:r>
    </w:p>
    <w:p w14:paraId="78A494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-Junta ambos dedos y deslízalo vertical hacia abajo.</w:t>
      </w:r>
    </w:p>
    <w:p w14:paraId="5CE6292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Luego del leve movimiento con sus dedos, el anillo se sujeta al dedo de Oziel y suena como si un celular tuviera baja batería. Luego del sonido el joven hace un gesto de dolor.</w:t>
      </w:r>
    </w:p>
    <w:p w14:paraId="04C54FA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sangre asegura que tú eres el portador. Si la sangre que retira no es fresca o lleva minutos o incluso segundos fuera de tu cuerpo, lo detectara como falso. El anillo te quita piel y sangre sin filtro de oxígeno para no mezclarse. </w:t>
      </w:r>
    </w:p>
    <w:p w14:paraId="208E748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está atento a cada palabra de Naomi, pero también de la pantalla holograma frente a él. </w:t>
      </w:r>
    </w:p>
    <w:p w14:paraId="1418CF8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como un celular, ve a las opciones y busca sincronización con datos. Es para que te pase información extra que Sixto no quería que sepas.</w:t>
      </w:r>
    </w:p>
    <w:p w14:paraId="16DE7D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Ambos bajan del ascensor.</w:t>
      </w:r>
    </w:p>
    <w:p w14:paraId="70857E0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¿y ahora?</w:t>
      </w:r>
    </w:p>
    <w:p w14:paraId="4C416AE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-Ahora vamos a tu habitación. Necesitas bañarte, ropa nueva y descansar luego de leer tu archivo </w:t>
      </w:r>
      <w:proofErr w:type="spellStart"/>
      <w:r w:rsidRPr="007D5D7E">
        <w:rPr>
          <w:rFonts w:ascii="Arial" w:hAnsi="Arial" w:cs="Arial"/>
          <w:b/>
          <w:bCs/>
          <w:sz w:val="24"/>
          <w:szCs w:val="24"/>
          <w:lang w:val="es-AR"/>
        </w:rPr>
        <w:t>life</w:t>
      </w:r>
      <w:proofErr w:type="spellEnd"/>
      <w:r w:rsidRPr="007D5D7E">
        <w:rPr>
          <w:rFonts w:ascii="Arial" w:hAnsi="Arial" w:cs="Arial"/>
          <w:b/>
          <w:bCs/>
          <w:sz w:val="24"/>
          <w:szCs w:val="24"/>
          <w:lang w:val="es-AR"/>
        </w:rPr>
        <w:t>. Tu anillo esta sincronizado al mío, todo lo que pase por esa pantalla es lo que yo también estoy viendo.</w:t>
      </w:r>
    </w:p>
    <w:p w14:paraId="04AFD48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un poco por delante de él empieza a hablar mientras pasa imágenes y archivos.</w:t>
      </w:r>
    </w:p>
    <w:p w14:paraId="6879DF8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primer archivo es una foto demasiada vieja, como el de un antiguo cuadro pintado a mano del retrato de un sujeto de rasgos finos y pelo largo de color rojo y negro, con una herida en su ceja izquierda. </w:t>
      </w:r>
    </w:p>
    <w:p w14:paraId="2680B0EF" w14:textId="424EE08F"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-Por lo que sabemos, ese sujeto se llamaba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w:t>
      </w:r>
      <w:r w:rsidR="00A82907">
        <w:rPr>
          <w:rFonts w:ascii="Arial" w:hAnsi="Arial" w:cs="Arial"/>
          <w:b/>
          <w:bCs/>
          <w:sz w:val="24"/>
          <w:szCs w:val="24"/>
          <w:lang w:val="es-AR"/>
        </w:rPr>
        <w:t xml:space="preserve">II </w:t>
      </w:r>
      <w:r w:rsidRPr="007D5D7E">
        <w:rPr>
          <w:rFonts w:ascii="Arial" w:hAnsi="Arial" w:cs="Arial"/>
          <w:b/>
          <w:bCs/>
          <w:sz w:val="24"/>
          <w:szCs w:val="24"/>
          <w:lang w:val="es-AR"/>
        </w:rPr>
        <w:t>de la época arcaica del siglo VI a.</w:t>
      </w:r>
      <w:r w:rsidR="008A07E6">
        <w:rPr>
          <w:rFonts w:ascii="Arial" w:hAnsi="Arial" w:cs="Arial"/>
          <w:b/>
          <w:bCs/>
          <w:sz w:val="24"/>
          <w:szCs w:val="24"/>
          <w:lang w:val="es-AR"/>
        </w:rPr>
        <w:t xml:space="preserve"> </w:t>
      </w:r>
      <w:r w:rsidRPr="007D5D7E">
        <w:rPr>
          <w:rFonts w:ascii="Arial" w:hAnsi="Arial" w:cs="Arial"/>
          <w:b/>
          <w:bCs/>
          <w:sz w:val="24"/>
          <w:szCs w:val="24"/>
          <w:lang w:val="es-AR"/>
        </w:rPr>
        <w:t xml:space="preserve">C. A pesar de vivir en Grecia por muchos años, tenía antepasados </w:t>
      </w:r>
      <w:r w:rsidRPr="007D5D7E">
        <w:rPr>
          <w:rFonts w:ascii="Arial" w:hAnsi="Arial" w:cs="Arial"/>
          <w:b/>
          <w:bCs/>
          <w:sz w:val="24"/>
          <w:szCs w:val="24"/>
          <w:lang w:val="es-AR"/>
        </w:rPr>
        <w:lastRenderedPageBreak/>
        <w:t>escoceses. Él fue el que termino con la magia en nuestro mundo antes del nacimiento de Cristo.</w:t>
      </w:r>
    </w:p>
    <w:p w14:paraId="32107C78"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Magia? </w:t>
      </w:r>
    </w:p>
    <w:p w14:paraId="3D83D18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-Tenemos muy poca información de esto. Pero mucho antes se vivía con magia por causa de un meteorito que no especificaron el año en el que impacto contra la tierra. Pueblos grandes y chicos con magia. Este sujeto empezó a quitar toda la magia del mundo con el objetivo de detener una guerra mundial mágica que causaría más daño al planeta tierra, más daño que una guerra con armas. Encontramos viejas biblioteca en Grecia, lo que hoy en día sigue siendo Santorini. Traducimos viejos manuscritos que el mismo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escribió para que el mundo supiera la verdad algún día. Lo escondió con la ayuda de muchos seguidores hasta que se perdió con el ultimo en transportar esta información. </w:t>
      </w:r>
      <w:proofErr w:type="spellStart"/>
      <w:r w:rsidRPr="007D5D7E">
        <w:rPr>
          <w:rFonts w:ascii="Arial" w:hAnsi="Arial" w:cs="Arial"/>
          <w:b/>
          <w:bCs/>
          <w:sz w:val="24"/>
          <w:szCs w:val="24"/>
          <w:lang w:val="es-AR"/>
        </w:rPr>
        <w:t>Niccolò</w:t>
      </w:r>
      <w:proofErr w:type="spellEnd"/>
      <w:r w:rsidRPr="007D5D7E">
        <w:rPr>
          <w:rFonts w:ascii="Arial" w:hAnsi="Arial" w:cs="Arial"/>
          <w:b/>
          <w:bCs/>
          <w:sz w:val="24"/>
          <w:szCs w:val="24"/>
          <w:lang w:val="es-AR"/>
        </w:rPr>
        <w:t xml:space="preserve"> Polo fue el último en obtener esta información y en uno de sus viajes los dejo en una vieja biblioteca de Santorini.</w:t>
      </w:r>
    </w:p>
    <w:p w14:paraId="050ACC6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Las imágenes pasaban delante de Oziel para que no se perdiera de nada. La isla Santorini, las imágenes viejas de </w:t>
      </w:r>
      <w:proofErr w:type="spellStart"/>
      <w:r w:rsidRPr="007D5D7E">
        <w:rPr>
          <w:rFonts w:ascii="Arial" w:hAnsi="Arial" w:cs="Arial"/>
          <w:b/>
          <w:bCs/>
          <w:sz w:val="24"/>
          <w:szCs w:val="24"/>
          <w:lang w:val="es-AR"/>
        </w:rPr>
        <w:t>Niccolò</w:t>
      </w:r>
      <w:proofErr w:type="spellEnd"/>
      <w:r w:rsidRPr="007D5D7E">
        <w:rPr>
          <w:rFonts w:ascii="Arial" w:hAnsi="Arial" w:cs="Arial"/>
          <w:b/>
          <w:bCs/>
          <w:sz w:val="24"/>
          <w:szCs w:val="24"/>
          <w:lang w:val="es-AR"/>
        </w:rPr>
        <w:t xml:space="preserve"> Polo y sus múltiples viajes.</w:t>
      </w:r>
    </w:p>
    <w:p w14:paraId="0A50CF36" w14:textId="4E931AA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-Pero no todos querían vivir felices sin magia. Muchos se habían revelado contra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y pasaron la poca magia de los magos más fuertes a objetos místicos. Algo que él nunca imagino que existían</w:t>
      </w:r>
      <w:r w:rsidR="008A07E6">
        <w:rPr>
          <w:rFonts w:ascii="Arial" w:hAnsi="Arial" w:cs="Arial"/>
          <w:b/>
          <w:bCs/>
          <w:sz w:val="24"/>
          <w:szCs w:val="24"/>
          <w:lang w:val="es-AR"/>
        </w:rPr>
        <w:t>, así</w:t>
      </w:r>
      <w:r w:rsidRPr="007D5D7E">
        <w:rPr>
          <w:rFonts w:ascii="Arial" w:hAnsi="Arial" w:cs="Arial"/>
          <w:b/>
          <w:bCs/>
          <w:sz w:val="24"/>
          <w:szCs w:val="24"/>
          <w:lang w:val="es-AR"/>
        </w:rPr>
        <w:t xml:space="preserve"> </w:t>
      </w:r>
      <w:r w:rsidR="008A07E6">
        <w:rPr>
          <w:rFonts w:ascii="Arial" w:hAnsi="Arial" w:cs="Arial"/>
          <w:b/>
          <w:bCs/>
          <w:sz w:val="24"/>
          <w:szCs w:val="24"/>
          <w:lang w:val="es-AR"/>
        </w:rPr>
        <w:t>d</w:t>
      </w:r>
      <w:r w:rsidRPr="007D5D7E">
        <w:rPr>
          <w:rFonts w:ascii="Arial" w:hAnsi="Arial" w:cs="Arial"/>
          <w:b/>
          <w:bCs/>
          <w:sz w:val="24"/>
          <w:szCs w:val="24"/>
          <w:lang w:val="es-AR"/>
        </w:rPr>
        <w:t>eja</w:t>
      </w:r>
      <w:r w:rsidR="008A07E6">
        <w:rPr>
          <w:rFonts w:ascii="Arial" w:hAnsi="Arial" w:cs="Arial"/>
          <w:b/>
          <w:bCs/>
          <w:sz w:val="24"/>
          <w:szCs w:val="24"/>
          <w:lang w:val="es-AR"/>
        </w:rPr>
        <w:t>ron</w:t>
      </w:r>
      <w:r w:rsidRPr="007D5D7E">
        <w:rPr>
          <w:rFonts w:ascii="Arial" w:hAnsi="Arial" w:cs="Arial"/>
          <w:b/>
          <w:bCs/>
          <w:sz w:val="24"/>
          <w:szCs w:val="24"/>
          <w:lang w:val="es-AR"/>
        </w:rPr>
        <w:t xml:space="preserve"> los últimos rastros de magia en objetos. Así</w:t>
      </w:r>
      <w:r w:rsidR="008A07E6">
        <w:rPr>
          <w:rFonts w:ascii="Arial" w:hAnsi="Arial" w:cs="Arial"/>
          <w:b/>
          <w:bCs/>
          <w:sz w:val="24"/>
          <w:szCs w:val="24"/>
          <w:lang w:val="es-AR"/>
        </w:rPr>
        <w:t>,</w:t>
      </w:r>
      <w:r w:rsidRPr="007D5D7E">
        <w:rPr>
          <w:rFonts w:ascii="Arial" w:hAnsi="Arial" w:cs="Arial"/>
          <w:b/>
          <w:bCs/>
          <w:sz w:val="24"/>
          <w:szCs w:val="24"/>
          <w:lang w:val="es-AR"/>
        </w:rPr>
        <w:t xml:space="preserve"> con el último deseo de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antes de morir de quitar toda magia del mundo</w:t>
      </w:r>
      <w:r w:rsidR="008A07E6">
        <w:rPr>
          <w:rFonts w:ascii="Arial" w:hAnsi="Arial" w:cs="Arial"/>
          <w:b/>
          <w:bCs/>
          <w:sz w:val="24"/>
          <w:szCs w:val="24"/>
          <w:lang w:val="es-AR"/>
        </w:rPr>
        <w:t>,</w:t>
      </w:r>
      <w:r w:rsidRPr="007D5D7E">
        <w:rPr>
          <w:rFonts w:ascii="Arial" w:hAnsi="Arial" w:cs="Arial"/>
          <w:b/>
          <w:bCs/>
          <w:sz w:val="24"/>
          <w:szCs w:val="24"/>
          <w:lang w:val="es-AR"/>
        </w:rPr>
        <w:t xml:space="preserve"> empezaron a buscar los últimos objetos de magia por todo el mundo y resguardarlos. En cambio, otro grupo quería adueñarse de dichos objetos para su bien propio. Templarios y Asesinos</w:t>
      </w:r>
    </w:p>
    <w:p w14:paraId="5929EFC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imagen muestra otra foto un poco más actual. En joven de unos 25 años con pelo corto y ojos verdes. </w:t>
      </w:r>
    </w:p>
    <w:p w14:paraId="38E0A918" w14:textId="7A794AE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-Edgard Stillman, con decendencia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del 1461. Luego que estas dos facciones se crearan hace muchos años, se crearon maquinas capas de revivir recuerdos de antepasados para encontrar dichosos objetos. Muy pocos fueron los que vieron estos objetos y uno de ellos también fue el hijo de </w:t>
      </w:r>
      <w:r w:rsidRPr="007D5D7E">
        <w:rPr>
          <w:rFonts w:ascii="Arial" w:hAnsi="Arial" w:cs="Arial"/>
          <w:b/>
          <w:bCs/>
          <w:sz w:val="24"/>
          <w:szCs w:val="24"/>
          <w:lang w:val="es-AR"/>
        </w:rPr>
        <w:lastRenderedPageBreak/>
        <w:t xml:space="preserve">Claudia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hermana de Ezio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Leonardo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hijo bastardo de Claudia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Secuestraron a Edgard a finales del año 2019 para encontrar la corona del </w:t>
      </w:r>
      <w:r w:rsidR="00A82907">
        <w:rPr>
          <w:rFonts w:ascii="Arial" w:hAnsi="Arial" w:cs="Arial"/>
          <w:b/>
          <w:bCs/>
          <w:sz w:val="24"/>
          <w:szCs w:val="24"/>
          <w:lang w:val="es-AR"/>
        </w:rPr>
        <w:t>E</w:t>
      </w:r>
      <w:r w:rsidRPr="007D5D7E">
        <w:rPr>
          <w:rFonts w:ascii="Arial" w:hAnsi="Arial" w:cs="Arial"/>
          <w:b/>
          <w:bCs/>
          <w:sz w:val="24"/>
          <w:szCs w:val="24"/>
          <w:lang w:val="es-AR"/>
        </w:rPr>
        <w:t>dén. Así lo secuestraron para buscar en sus recuerdos de sus antepasados para encontrar la corona.</w:t>
      </w:r>
    </w:p>
    <w:p w14:paraId="1DC3C49A"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Una simple corona tiene tanta magia? </w:t>
      </w:r>
    </w:p>
    <w:p w14:paraId="7A5A1B5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solo magia… Tiene suficiente poder como para dejar a nuestra tecnología de armamento totalmente indefensa. Este sujeto, como lo vez, creo la tercera guerra mundial.</w:t>
      </w:r>
    </w:p>
    <w:p w14:paraId="6DD7B8D0"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Q-Que?</w:t>
      </w:r>
    </w:p>
    <w:p w14:paraId="07D9E61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-Tras la muerte de su hermanastro en uno de los conflictos, lleno de ira destruyo ambas organizaciones de Asesinos y Templarios filtrando información de espionaje de decenas de países involucrados. La guerra dejo en una ruina completa a ambas organizaciones dejándolos sin recursos y en una guerra que afecto al mundo de una manera terrible.</w:t>
      </w:r>
    </w:p>
    <w:p w14:paraId="4D5CFB2A"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Sacrifico a todo el mundo con una guerra por ira?.</w:t>
      </w:r>
    </w:p>
    <w:p w14:paraId="031C48F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-Se que suena estúpido, pero dejo que el mundo supiera eso, pero encontramos archivos de la verdad que conto la hermanastra de Edgard. Los Templarios no solo tenían la corona del edén, ya tenían 7 de los 11 objetos del edén en su poder, era cuestión de tiempo para que el mundo callera bajo el control de los templarios. Ellos pensaban en el orden mundial y la paz de una manera muy retorcida, ellos pensaban en controlar la mente de todos así quitándoles el libre albedrío.</w:t>
      </w:r>
    </w:p>
    <w:p w14:paraId="6F26C80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-Con la guerra nos liberó de ser controlados…</w:t>
      </w:r>
    </w:p>
    <w:p w14:paraId="3DD467C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es… pero esto prosigue.</w:t>
      </w:r>
    </w:p>
    <w:p w14:paraId="189ED0F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Tercera imagen. Un niño de unos 15 años con pelo negro y algunos mechones violetas oscuro que apenas se notaban.</w:t>
      </w:r>
    </w:p>
    <w:p w14:paraId="1FC3044C" w14:textId="1E4AED39"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-Luego que la tercera guerra mundial dejara al mundo al borde de la extinción. La humanidad libro otros problemas con desagradables criaturas mutadas </w:t>
      </w:r>
      <w:r w:rsidRPr="007D5D7E">
        <w:rPr>
          <w:rFonts w:ascii="Arial" w:hAnsi="Arial" w:cs="Arial"/>
          <w:b/>
          <w:bCs/>
          <w:sz w:val="24"/>
          <w:szCs w:val="24"/>
          <w:lang w:val="es-AR"/>
        </w:rPr>
        <w:lastRenderedPageBreak/>
        <w:t xml:space="preserve">por las bombas radiactivas y nucleares. Año 2045 </w:t>
      </w:r>
      <w:proofErr w:type="spellStart"/>
      <w:r w:rsidRPr="007D5D7E">
        <w:rPr>
          <w:rFonts w:ascii="Arial" w:hAnsi="Arial" w:cs="Arial"/>
          <w:b/>
          <w:bCs/>
          <w:sz w:val="24"/>
          <w:szCs w:val="24"/>
          <w:lang w:val="es-AR"/>
        </w:rPr>
        <w:t>Kamikato</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Souta</w:t>
      </w:r>
      <w:proofErr w:type="spellEnd"/>
      <w:r w:rsidRPr="007D5D7E">
        <w:rPr>
          <w:rFonts w:ascii="Arial" w:hAnsi="Arial" w:cs="Arial"/>
          <w:b/>
          <w:bCs/>
          <w:sz w:val="24"/>
          <w:szCs w:val="24"/>
          <w:lang w:val="es-AR"/>
        </w:rPr>
        <w:t xml:space="preserve"> </w:t>
      </w:r>
      <w:r w:rsidR="009F6A50">
        <w:rPr>
          <w:rFonts w:ascii="Arial" w:hAnsi="Arial" w:cs="Arial"/>
          <w:b/>
          <w:bCs/>
          <w:sz w:val="24"/>
          <w:szCs w:val="24"/>
          <w:lang w:val="es-AR"/>
        </w:rPr>
        <w:t>era</w:t>
      </w:r>
      <w:r w:rsidRPr="007D5D7E">
        <w:rPr>
          <w:rFonts w:ascii="Arial" w:hAnsi="Arial" w:cs="Arial"/>
          <w:b/>
          <w:bCs/>
          <w:sz w:val="24"/>
          <w:szCs w:val="24"/>
          <w:lang w:val="es-AR"/>
        </w:rPr>
        <w:t xml:space="preserve"> un joven militar que fue el más inútil de todos, fue el que trajo la guerra mágica que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quiso evitar tantos miles de años.</w:t>
      </w:r>
      <w:r w:rsidR="006F4D50">
        <w:rPr>
          <w:rFonts w:ascii="Arial" w:hAnsi="Arial" w:cs="Arial"/>
          <w:b/>
          <w:bCs/>
          <w:sz w:val="24"/>
          <w:szCs w:val="24"/>
          <w:lang w:val="es-AR"/>
        </w:rPr>
        <w:t xml:space="preserve"> La llamaron guerra mundial santa.</w:t>
      </w:r>
      <w:r w:rsidRPr="007D5D7E">
        <w:rPr>
          <w:rFonts w:ascii="Arial" w:hAnsi="Arial" w:cs="Arial"/>
          <w:b/>
          <w:bCs/>
          <w:sz w:val="24"/>
          <w:szCs w:val="24"/>
          <w:lang w:val="es-AR"/>
        </w:rPr>
        <w:t xml:space="preserve"> </w:t>
      </w:r>
    </w:p>
    <w:p w14:paraId="1788A16B" w14:textId="3B7B671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-Al final la guerra sucedió...</w:t>
      </w:r>
    </w:p>
    <w:p w14:paraId="6FA5361F" w14:textId="79DAE5AA"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-Así es. </w:t>
      </w:r>
      <w:proofErr w:type="spellStart"/>
      <w:r w:rsidRPr="007D5D7E">
        <w:rPr>
          <w:rFonts w:ascii="Arial" w:hAnsi="Arial" w:cs="Arial"/>
          <w:b/>
          <w:bCs/>
          <w:sz w:val="24"/>
          <w:szCs w:val="24"/>
          <w:lang w:val="es-AR"/>
        </w:rPr>
        <w:t>Kamikato</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Souta</w:t>
      </w:r>
      <w:proofErr w:type="spellEnd"/>
      <w:r w:rsidRPr="007D5D7E">
        <w:rPr>
          <w:rFonts w:ascii="Arial" w:hAnsi="Arial" w:cs="Arial"/>
          <w:b/>
          <w:bCs/>
          <w:sz w:val="24"/>
          <w:szCs w:val="24"/>
          <w:lang w:val="es-AR"/>
        </w:rPr>
        <w:t xml:space="preserve"> con la edad de 17 años trajo una guerra </w:t>
      </w:r>
      <w:r w:rsidR="006F4D50">
        <w:rPr>
          <w:rFonts w:ascii="Arial" w:hAnsi="Arial" w:cs="Arial"/>
          <w:b/>
          <w:bCs/>
          <w:sz w:val="24"/>
          <w:szCs w:val="24"/>
          <w:lang w:val="es-AR"/>
        </w:rPr>
        <w:t>mundial santa</w:t>
      </w:r>
      <w:r w:rsidRPr="007D5D7E">
        <w:rPr>
          <w:rFonts w:ascii="Arial" w:hAnsi="Arial" w:cs="Arial"/>
          <w:b/>
          <w:bCs/>
          <w:sz w:val="24"/>
          <w:szCs w:val="24"/>
          <w:lang w:val="es-AR"/>
        </w:rPr>
        <w:t>. Desde la edad de 15 hasta los 16 salvo a Japón de muchos desastres, pero, así como nos salvó, dejo en claro que el mundo está preparado para una guerra más grande</w:t>
      </w:r>
      <w:r w:rsidR="009F6A50">
        <w:rPr>
          <w:rFonts w:ascii="Arial" w:hAnsi="Arial" w:cs="Arial"/>
          <w:b/>
          <w:bCs/>
          <w:sz w:val="24"/>
          <w:szCs w:val="24"/>
          <w:lang w:val="es-AR"/>
        </w:rPr>
        <w:t>, la guerra mundial santa</w:t>
      </w:r>
      <w:r w:rsidRPr="007D5D7E">
        <w:rPr>
          <w:rFonts w:ascii="Arial" w:hAnsi="Arial" w:cs="Arial"/>
          <w:b/>
          <w:bCs/>
          <w:sz w:val="24"/>
          <w:szCs w:val="24"/>
          <w:lang w:val="es-AR"/>
        </w:rPr>
        <w:t>. Él tenía una extraña habilidad de un dios capaz de controlar su sangre a voluntad propia. Con entrenamiento militar fue el arma más fuerte que el mundo tubo en aquel entonces para protegerse. Pero también trajo a la tierra a deidades, dioses ángeles, guerreros nórdicos y cientos de cosas que nunca alcanzamos a entender.</w:t>
      </w:r>
    </w:p>
    <w:p w14:paraId="2D0065D9" w14:textId="2F00877B" w:rsidR="009F6A50" w:rsidRPr="007D5D7E" w:rsidRDefault="009F6A50" w:rsidP="009F6A5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con todas estas historias, le</w:t>
      </w:r>
      <w:r>
        <w:rPr>
          <w:rFonts w:ascii="Arial" w:hAnsi="Arial" w:cs="Arial"/>
          <w:b/>
          <w:bCs/>
          <w:sz w:val="24"/>
          <w:szCs w:val="24"/>
          <w:lang w:val="es-AR"/>
        </w:rPr>
        <w:t>y</w:t>
      </w:r>
      <w:r w:rsidRPr="007D5D7E">
        <w:rPr>
          <w:rFonts w:ascii="Arial" w:hAnsi="Arial" w:cs="Arial"/>
          <w:b/>
          <w:bCs/>
          <w:sz w:val="24"/>
          <w:szCs w:val="24"/>
          <w:lang w:val="es-AR"/>
        </w:rPr>
        <w:t>endas</w:t>
      </w:r>
      <w:r>
        <w:rPr>
          <w:rFonts w:ascii="Arial" w:hAnsi="Arial" w:cs="Arial"/>
          <w:b/>
          <w:bCs/>
          <w:sz w:val="24"/>
          <w:szCs w:val="24"/>
          <w:lang w:val="es-AR"/>
        </w:rPr>
        <w:t>,</w:t>
      </w:r>
      <w:r w:rsidRPr="007D5D7E">
        <w:rPr>
          <w:rFonts w:ascii="Arial" w:hAnsi="Arial" w:cs="Arial"/>
          <w:b/>
          <w:bCs/>
          <w:sz w:val="24"/>
          <w:szCs w:val="24"/>
          <w:lang w:val="es-AR"/>
        </w:rPr>
        <w:t xml:space="preserve"> o verdades</w:t>
      </w:r>
      <w:r>
        <w:rPr>
          <w:rFonts w:ascii="Arial" w:hAnsi="Arial" w:cs="Arial"/>
          <w:b/>
          <w:bCs/>
          <w:sz w:val="24"/>
          <w:szCs w:val="24"/>
          <w:lang w:val="es-AR"/>
        </w:rPr>
        <w:t>,</w:t>
      </w:r>
      <w:r w:rsidRPr="007D5D7E">
        <w:rPr>
          <w:rFonts w:ascii="Arial" w:hAnsi="Arial" w:cs="Arial"/>
          <w:b/>
          <w:bCs/>
          <w:sz w:val="24"/>
          <w:szCs w:val="24"/>
          <w:lang w:val="es-AR"/>
        </w:rPr>
        <w:t xml:space="preserve"> a que intentas llegar?</w:t>
      </w:r>
    </w:p>
    <w:p w14:paraId="7A787F8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se detiene y observa a Oziel. </w:t>
      </w:r>
    </w:p>
    <w:p w14:paraId="7BC1497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-Tú tienes el corazón de una especie de ángel o dios que encontramos muerto en el planeta tierra. Creemos que fue durante esa guerra mundial santa.</w:t>
      </w:r>
    </w:p>
    <w:p w14:paraId="412D2C8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7D123B7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Ambos se detienen frente a una puerta. Ella antes de proseguir le señala.</w:t>
      </w:r>
    </w:p>
    <w:p w14:paraId="3F7F365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-Esta es tu habitación, si quieres sentarte un rato para que te termine de explicar…</w:t>
      </w:r>
    </w:p>
    <w:p w14:paraId="0E539A5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un vaso de agua también me vendría bien.</w:t>
      </w:r>
    </w:p>
    <w:p w14:paraId="3855D2E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dejo de ver por la ventana al paisaje que lo rodeaba. Edificios, arboles verdes y un enorme muro con el sol del amanecer.</w:t>
      </w:r>
    </w:p>
    <w:p w14:paraId="4F89B29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silencio duro más que algunos minutos. Oziel no hablo en una hora, solo se quedó sentado tomando agua. </w:t>
      </w:r>
    </w:p>
    <w:p w14:paraId="7094A1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mucha información en un día… pero creo que si no proseguimos no podre ni dormir.</w:t>
      </w:r>
    </w:p>
    <w:p w14:paraId="110454C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Oziel rompió el incómodo silencio que Naomi respeto. La cantidad de información y que también le dijera que tiene el corazón de una especie de ángel o dios lo dejo atónito.</w:t>
      </w:r>
    </w:p>
    <w:p w14:paraId="6E35802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que… ¿Soy una rata del laboratorio?</w:t>
      </w:r>
    </w:p>
    <w:p w14:paraId="15824FE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lo digas así…</w:t>
      </w:r>
    </w:p>
    <w:p w14:paraId="434034F3"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Como lo digo entonces?</w:t>
      </w:r>
    </w:p>
    <w:p w14:paraId="113C1490" w14:textId="4B257F3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parece molesto, pero parece como si hubieran jugado con él y con sus recuerdos, eso solo lo altero un poco.</w:t>
      </w:r>
    </w:p>
    <w:p w14:paraId="48ED9A5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-Tu moriste por un disparo en el corazón. No teníamos nada que perder probando el corazón en ti.</w:t>
      </w:r>
    </w:p>
    <w:p w14:paraId="5E463CF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mis recuerdos… ¿es parte de esto?</w:t>
      </w:r>
    </w:p>
    <w:p w14:paraId="479DAF4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tenemos idea, eres el único sujeto que sobrevivió a este corazón, donde otros 876 sujetos como tu fracasaron, tu no. Todo lo que te pase será nuevo para nosotros. Tanto tu regeneración como la recuperación de todas tus células.</w:t>
      </w:r>
    </w:p>
    <w:p w14:paraId="07598DE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mi amnesia.</w:t>
      </w:r>
    </w:p>
    <w:p w14:paraId="11A4EA3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todo es nuevo para nosotros. Por ahora te estaremos observando para ver qué es lo que pasa a largo plazo.</w:t>
      </w:r>
    </w:p>
    <w:p w14:paraId="7EB96AD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¿No tengo familia o alguien que se preocupara si es que estoy aquí por mucho tiempo?</w:t>
      </w:r>
    </w:p>
    <w:p w14:paraId="2A456CF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lleva sus codos a sus rodillas y curva su postura.</w:t>
      </w:r>
    </w:p>
    <w:p w14:paraId="4471062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-Tu seguirás con tu vida ordinaria. Tienes el archivo </w:t>
      </w:r>
      <w:proofErr w:type="spellStart"/>
      <w:r w:rsidRPr="007D5D7E">
        <w:rPr>
          <w:rFonts w:ascii="Arial" w:hAnsi="Arial" w:cs="Arial"/>
          <w:b/>
          <w:bCs/>
          <w:sz w:val="24"/>
          <w:szCs w:val="24"/>
          <w:lang w:val="es-AR"/>
        </w:rPr>
        <w:t>life</w:t>
      </w:r>
      <w:proofErr w:type="spellEnd"/>
      <w:r w:rsidRPr="007D5D7E">
        <w:rPr>
          <w:rFonts w:ascii="Arial" w:hAnsi="Arial" w:cs="Arial"/>
          <w:b/>
          <w:bCs/>
          <w:sz w:val="24"/>
          <w:szCs w:val="24"/>
          <w:lang w:val="es-AR"/>
        </w:rPr>
        <w:t xml:space="preserve"> para que te orientes un poco. El accidente fue ayer y la policía local interfirió, ósea que no hay clases hasta que sea seguro, tienes uno o dos días para leer lo más importante. Y ya le avisamos a tu familia que estas con unos amigos y que te quedaras ahí hasta que haya clases de nuevo.</w:t>
      </w:r>
    </w:p>
    <w:p w14:paraId="3F05231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-Está bien… quiero saber un poco más sobre este corazón. Como es que llego a ustedes, digo, como es que encontraron el cuerpo de ese ángel o dios.</w:t>
      </w:r>
    </w:p>
    <w:p w14:paraId="4320E46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-Mis padres lo encontraron y trajeron el cuerpo a estas instalaciones para investigarlo a fondo. Y encontraron que el cuerpo luego de años no mostraba señales de deterioro, y fue por el corazón. El corazón se encontraba dañado y con muchas heridas graves, pero luego que quitaran el corazón del cuerpo, la piel y todo empezó a envejecer con forme las horas pasaban. Ahí fue donde descubrieron que el corazón apuñalado y sin latir aún mantenía el cuerpo intacto, ahí donde todo empezó. El corazón fue la prioridad de todos los recursos de Unificación Central.</w:t>
      </w:r>
    </w:p>
    <w:p w14:paraId="5FE82215" w14:textId="62EE7A2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corazón me mantuvo vivo…</w:t>
      </w:r>
    </w:p>
    <w:p w14:paraId="67705C7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corazón te revivió de la muerte.</w:t>
      </w:r>
    </w:p>
    <w:p w14:paraId="5C981D1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52A0EFB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llegamos a detener el sangrado o internarte de urgencia. Tu cuerpo tenía horas de muerto y el corazón te revivió. No sabemos cómo ni que fue lo que causo que vivieras, pero eres el único.</w:t>
      </w:r>
    </w:p>
    <w:p w14:paraId="0319430F"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todas las historias o verdades esas fueron solo para que no me afectara tanto que me revivieron de la muerte?</w:t>
      </w:r>
    </w:p>
    <w:p w14:paraId="7B2E486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 algo así. La magia solo es ciencia que no conocemos ni podemos comprender. No solo tú, sino todo lo que te conté tiene una relación, todo está relacionado contigo ahora.</w:t>
      </w:r>
    </w:p>
    <w:p w14:paraId="399D5D5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Soy una especie de legado de problemas?</w:t>
      </w:r>
    </w:p>
    <w:p w14:paraId="6513623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33ABE95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sonríe y endereza su postura.</w:t>
      </w:r>
    </w:p>
    <w:p w14:paraId="6523972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-Todos siempre buscando problemas… o atraen problemas. ¿Soy el nuevo chico problemas?</w:t>
      </w:r>
    </w:p>
    <w:p w14:paraId="2169B5B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-Eso no pasara. Mantendremos el secreto hasta saber cómo el corazón se relaciona contigo. </w:t>
      </w:r>
    </w:p>
    <w:p w14:paraId="6F6DEAF3"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crees que los secretos se mantienen mucho tiempo escondidos?</w:t>
      </w:r>
    </w:p>
    <w:p w14:paraId="66DB5D9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objetos del edén, los infiltrados de templarios y asesinos, el poder de </w:t>
      </w:r>
      <w:proofErr w:type="spellStart"/>
      <w:r w:rsidRPr="007D5D7E">
        <w:rPr>
          <w:rFonts w:ascii="Arial" w:hAnsi="Arial" w:cs="Arial"/>
          <w:b/>
          <w:bCs/>
          <w:sz w:val="24"/>
          <w:szCs w:val="24"/>
          <w:lang w:val="es-AR"/>
        </w:rPr>
        <w:t>Kamikato</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Souta</w:t>
      </w:r>
      <w:proofErr w:type="spellEnd"/>
      <w:r w:rsidRPr="007D5D7E">
        <w:rPr>
          <w:rFonts w:ascii="Arial" w:hAnsi="Arial" w:cs="Arial"/>
          <w:b/>
          <w:bCs/>
          <w:sz w:val="24"/>
          <w:szCs w:val="24"/>
          <w:lang w:val="es-AR"/>
        </w:rPr>
        <w:t xml:space="preserve"> al resto de los guerreros de ficción. Todo sale a la luz por más secreto que sea. Él no es prioridad de nadie, el secreto se sabrá de todas formas.</w:t>
      </w:r>
    </w:p>
    <w:p w14:paraId="08A17618" w14:textId="1CC23AD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hayan mentido, ocult</w:t>
      </w:r>
      <w:r w:rsidR="00214CBD">
        <w:rPr>
          <w:rFonts w:ascii="Arial" w:hAnsi="Arial" w:cs="Arial"/>
          <w:b/>
          <w:bCs/>
          <w:sz w:val="24"/>
          <w:szCs w:val="24"/>
          <w:lang w:val="es-AR"/>
        </w:rPr>
        <w:t>ado</w:t>
      </w:r>
      <w:r w:rsidRPr="007D5D7E">
        <w:rPr>
          <w:rFonts w:ascii="Arial" w:hAnsi="Arial" w:cs="Arial"/>
          <w:b/>
          <w:bCs/>
          <w:sz w:val="24"/>
          <w:szCs w:val="24"/>
          <w:lang w:val="es-AR"/>
        </w:rPr>
        <w:t xml:space="preserve"> y todo</w:t>
      </w:r>
      <w:r w:rsidR="009F6A50">
        <w:rPr>
          <w:rFonts w:ascii="Arial" w:hAnsi="Arial" w:cs="Arial"/>
          <w:b/>
          <w:bCs/>
          <w:sz w:val="24"/>
          <w:szCs w:val="24"/>
          <w:lang w:val="es-AR"/>
        </w:rPr>
        <w:t>,</w:t>
      </w:r>
      <w:r w:rsidRPr="007D5D7E">
        <w:rPr>
          <w:rFonts w:ascii="Arial" w:hAnsi="Arial" w:cs="Arial"/>
          <w:b/>
          <w:bCs/>
          <w:sz w:val="24"/>
          <w:szCs w:val="24"/>
          <w:lang w:val="es-AR"/>
        </w:rPr>
        <w:t xml:space="preserve"> siempre se supo la verdad, es algo que no pueden detener. Tarde o temprano se sabrá y los problemas llegaran, ¿no es así?</w:t>
      </w:r>
    </w:p>
    <w:p w14:paraId="353C383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sabe que él tiene la verdad. Pero por ahora no puede hacer nada más que mantener el secreto lo más que puedan.</w:t>
      </w:r>
    </w:p>
    <w:p w14:paraId="624519A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 se… pero lo mantendremos en secreto hasta que se sepa, cuando llegue el día sabremos qué hacer con esos problemas.</w:t>
      </w:r>
    </w:p>
    <w:p w14:paraId="0FF5F1B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se levanta y desincroniza su anillo con el de Oziel.</w:t>
      </w:r>
    </w:p>
    <w:p w14:paraId="6945B4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-Te dejo que te duches y descanses, lee tu archivo cuando puedas.</w:t>
      </w:r>
    </w:p>
    <w:p w14:paraId="322A318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-Está bien… gracias.</w:t>
      </w:r>
    </w:p>
    <w:p w14:paraId="17BA9CC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 mí nunca me des las gracias.</w:t>
      </w:r>
    </w:p>
    <w:p w14:paraId="6D1E24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entiende por qué ese tono serio de voz que Naomi dejo en sus últimas palabras. Pero hay algo más que le intrigaba saber.</w:t>
      </w:r>
    </w:p>
    <w:p w14:paraId="3858622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-Por cierto. ¿Por qué me dispararon en el corazón?</w:t>
      </w:r>
    </w:p>
    <w:p w14:paraId="31B95A2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se detiene y luego de algunos segundos en silencio habla.</w:t>
      </w:r>
    </w:p>
    <w:p w14:paraId="2EC3DBD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-Por salvar la vida a una estúpida mujer que no lo valía.</w:t>
      </w:r>
    </w:p>
    <w:p w14:paraId="24974C95" w14:textId="77777777" w:rsidR="00FA3675" w:rsidRPr="00B04E8A" w:rsidRDefault="00FA3675" w:rsidP="00FA3675">
      <w:pPr>
        <w:rPr>
          <w:rFonts w:ascii="Calibri" w:hAnsi="Calibri" w:cs="Calibri"/>
          <w:b/>
          <w:sz w:val="16"/>
          <w:szCs w:val="16"/>
          <w:lang w:val="es-AR"/>
        </w:rPr>
      </w:pPr>
    </w:p>
    <w:p w14:paraId="5B61B8CF" w14:textId="77777777" w:rsidR="00FA3675" w:rsidRPr="006848AD" w:rsidRDefault="00FA3675" w:rsidP="00FA367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5</w:t>
      </w:r>
    </w:p>
    <w:p w14:paraId="4EFBBE61" w14:textId="77777777" w:rsidR="00FA3675" w:rsidRPr="00B07A29" w:rsidRDefault="00FA3675" w:rsidP="00FA3675">
      <w:pPr>
        <w:rPr>
          <w:rFonts w:ascii="Calibri" w:hAnsi="Calibri" w:cs="Calibri"/>
          <w:b/>
          <w:sz w:val="16"/>
          <w:szCs w:val="16"/>
          <w:lang w:val="es-AR"/>
        </w:rPr>
      </w:pPr>
    </w:p>
    <w:p w14:paraId="6E94B778" w14:textId="26CAA0F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-En verdad lamento mucho la muerte de tu hermano menos. El jefe en verdad valoraba mucho a tu hermano y todo lo que hizo con </w:t>
      </w:r>
      <w:proofErr w:type="spellStart"/>
      <w:r w:rsidRPr="007D5D7E">
        <w:rPr>
          <w:rFonts w:ascii="Arial" w:hAnsi="Arial" w:cs="Arial"/>
          <w:b/>
          <w:bCs/>
          <w:sz w:val="24"/>
          <w:szCs w:val="24"/>
          <w:lang w:val="es-AR"/>
        </w:rPr>
        <w:t>Dead-Lock</w:t>
      </w:r>
      <w:proofErr w:type="spellEnd"/>
      <w:r w:rsidRPr="007D5D7E">
        <w:rPr>
          <w:rFonts w:ascii="Arial" w:hAnsi="Arial" w:cs="Arial"/>
          <w:b/>
          <w:bCs/>
          <w:sz w:val="24"/>
          <w:szCs w:val="24"/>
          <w:lang w:val="es-AR"/>
        </w:rPr>
        <w:t xml:space="preserve"> todos estos años.</w:t>
      </w:r>
    </w:p>
    <w:p w14:paraId="5A4F584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Mh</w:t>
      </w:r>
      <w:proofErr w:type="spellEnd"/>
      <w:r w:rsidRPr="007D5D7E">
        <w:rPr>
          <w:rFonts w:ascii="Arial" w:hAnsi="Arial" w:cs="Arial"/>
          <w:b/>
          <w:bCs/>
          <w:sz w:val="24"/>
          <w:szCs w:val="24"/>
          <w:lang w:val="es-AR"/>
        </w:rPr>
        <w:t xml:space="preserve">… bueno </w:t>
      </w:r>
    </w:p>
    <w:p w14:paraId="30FB566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con una mirada sin entusiasmo habla mientras observando su brazo izquierdo tatuado.</w:t>
      </w:r>
    </w:p>
    <w:p w14:paraId="352F158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Esta seguro que esto funcionara? No veo que sea la gran cosa, parece un tatuaje común y corriente.</w:t>
      </w:r>
    </w:p>
    <w:p w14:paraId="6A5A6B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señor junto a él con traje gris con una gran barriga y de cabeza calva habla seguro mientras frunce el entrecejo y se ajusta su corbata roja.</w:t>
      </w:r>
    </w:p>
    <w:p w14:paraId="29C9F8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jefe siempre entrega a sus mejores guerreros lo mejor. Espero que no dudes de él, siempre da lo mejor.</w:t>
      </w:r>
    </w:p>
    <w:p w14:paraId="443E60F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Mhh</w:t>
      </w:r>
      <w:proofErr w:type="spellEnd"/>
      <w:r w:rsidRPr="007D5D7E">
        <w:rPr>
          <w:rFonts w:ascii="Arial" w:hAnsi="Arial" w:cs="Arial"/>
          <w:b/>
          <w:bCs/>
          <w:sz w:val="24"/>
          <w:szCs w:val="24"/>
          <w:lang w:val="es-AR"/>
        </w:rPr>
        <w:t xml:space="preserve">… </w:t>
      </w:r>
    </w:p>
    <w:p w14:paraId="2819E34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Sin demostrar ni una señal de algún gesto Ike prosigue.</w:t>
      </w:r>
    </w:p>
    <w:p w14:paraId="0431F471"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Como dijiste que funciona?</w:t>
      </w:r>
    </w:p>
    <w:p w14:paraId="0B7B43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-En pocas palabras el tatuaje modifica tu brazo haciendo que utilice reacción exotérmica. El cuerpo humano está cargado suficientemente de agua y electricidad como para que esto funcione. El tatuaje modifica las moléculas de todo lo que toques, sede electrones haciendo que el objeto se convierta en un agente oxidante y tu brazo siendo el agente reductor, así aumenta el estado de oxidación.</w:t>
      </w:r>
    </w:p>
    <w:p w14:paraId="12C660C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todo eso hace que explote?</w:t>
      </w:r>
    </w:p>
    <w:p w14:paraId="5F7C27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un poco más complicado… pero sí. Depende la cantidad de moléculas que cambies y electrones que envíes, la explosión será más grande.</w:t>
      </w:r>
    </w:p>
    <w:p w14:paraId="38F15AB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observa su propio brazo derecho y lo sujeta con fuerza.</w:t>
      </w:r>
    </w:p>
    <w:p w14:paraId="1E31A99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junto él se ve extrañado y le explica para que entienda un poco mejor.</w:t>
      </w:r>
    </w:p>
    <w:p w14:paraId="72431B61" w14:textId="2FF4CFE9"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-El brazo utiliza todo el cuerpo, así que no puede explotar el cuerpo del portador. Es una increíble habilidad que el jefe no da tan seguido a sus guerreros de </w:t>
      </w:r>
      <w:proofErr w:type="spellStart"/>
      <w:r w:rsidRPr="007D5D7E">
        <w:rPr>
          <w:rFonts w:ascii="Arial" w:hAnsi="Arial" w:cs="Arial"/>
          <w:b/>
          <w:bCs/>
          <w:sz w:val="24"/>
          <w:szCs w:val="24"/>
          <w:lang w:val="es-AR"/>
        </w:rPr>
        <w:t>Dead-Lock</w:t>
      </w:r>
      <w:proofErr w:type="spellEnd"/>
      <w:r w:rsidRPr="007D5D7E">
        <w:rPr>
          <w:rFonts w:ascii="Arial" w:hAnsi="Arial" w:cs="Arial"/>
          <w:b/>
          <w:bCs/>
          <w:sz w:val="24"/>
          <w:szCs w:val="24"/>
          <w:lang w:val="es-AR"/>
        </w:rPr>
        <w:t>.</w:t>
      </w:r>
    </w:p>
    <w:p w14:paraId="137E542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observa el maletín y murmura mientras deja de sujetar su brazo derecho.</w:t>
      </w:r>
    </w:p>
    <w:p w14:paraId="706FE03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resto está en el maletín, ¿no es así?</w:t>
      </w:r>
    </w:p>
    <w:p w14:paraId="0EFA9693" w14:textId="61358A6B"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es. Los</w:t>
      </w:r>
      <w:r w:rsidR="00E2065A">
        <w:rPr>
          <w:rFonts w:ascii="Arial" w:hAnsi="Arial" w:cs="Arial"/>
          <w:b/>
          <w:bCs/>
          <w:sz w:val="24"/>
          <w:szCs w:val="24"/>
          <w:lang w:val="es-AR"/>
        </w:rPr>
        <w:t xml:space="preserve"> EPS omega</w:t>
      </w:r>
      <w:r w:rsidRPr="007D5D7E">
        <w:rPr>
          <w:rFonts w:ascii="Arial" w:hAnsi="Arial" w:cs="Arial"/>
          <w:b/>
          <w:bCs/>
          <w:sz w:val="24"/>
          <w:szCs w:val="24"/>
          <w:lang w:val="es-AR"/>
        </w:rPr>
        <w:t xml:space="preserve"> y el </w:t>
      </w:r>
      <w:r w:rsidR="00E2065A">
        <w:rPr>
          <w:rFonts w:ascii="Arial" w:hAnsi="Arial" w:cs="Arial"/>
          <w:b/>
          <w:bCs/>
          <w:sz w:val="24"/>
          <w:szCs w:val="24"/>
          <w:lang w:val="es-AR"/>
        </w:rPr>
        <w:t>BOT</w:t>
      </w:r>
      <w:r w:rsidRPr="007D5D7E">
        <w:rPr>
          <w:rFonts w:ascii="Arial" w:hAnsi="Arial" w:cs="Arial"/>
          <w:b/>
          <w:bCs/>
          <w:sz w:val="24"/>
          <w:szCs w:val="24"/>
          <w:lang w:val="es-AR"/>
        </w:rPr>
        <w:t xml:space="preserve"> ya fueron entregados a tu gente de </w:t>
      </w:r>
      <w:proofErr w:type="spellStart"/>
      <w:r w:rsidRPr="007D5D7E">
        <w:rPr>
          <w:rFonts w:ascii="Arial" w:hAnsi="Arial" w:cs="Arial"/>
          <w:b/>
          <w:bCs/>
          <w:sz w:val="24"/>
          <w:szCs w:val="24"/>
          <w:lang w:val="es-AR"/>
        </w:rPr>
        <w:t>Dead-Lock</w:t>
      </w:r>
      <w:proofErr w:type="spellEnd"/>
      <w:r w:rsidRPr="007D5D7E">
        <w:rPr>
          <w:rFonts w:ascii="Arial" w:hAnsi="Arial" w:cs="Arial"/>
          <w:b/>
          <w:bCs/>
          <w:sz w:val="24"/>
          <w:szCs w:val="24"/>
          <w:lang w:val="es-AR"/>
        </w:rPr>
        <w:t xml:space="preserve"> en todas tus instalaciones.</w:t>
      </w:r>
    </w:p>
    <w:p w14:paraId="3E6F362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 rápido y brusco movimiento del brazo de Ike sujeta el rostro del hombre junto a él. El color negro del tatuaje empieza a relucir con una luz oscura.</w:t>
      </w:r>
    </w:p>
    <w:p w14:paraId="4B7E66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asustado y desesperado sujeta el brazo de Ike intentando zafarse de el con desesperación.</w:t>
      </w:r>
    </w:p>
    <w:p w14:paraId="4B1E6E78"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¿Que mierda haces estúpido?!</w:t>
      </w:r>
    </w:p>
    <w:p w14:paraId="6980D8B1" w14:textId="729EC06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-Déjame aclararte algo a ti y a tu estúpido jefe, sea quien fuera. No tengo idea que mierdas le metieron a mi hermano a la cabeza para seguirlos como perritos falderos. Pero yo no soy de su estúpida </w:t>
      </w:r>
      <w:proofErr w:type="spellStart"/>
      <w:r w:rsidRPr="007D5D7E">
        <w:rPr>
          <w:rFonts w:ascii="Arial" w:hAnsi="Arial" w:cs="Arial"/>
          <w:b/>
          <w:bCs/>
          <w:sz w:val="24"/>
          <w:szCs w:val="24"/>
          <w:lang w:val="es-AR"/>
        </w:rPr>
        <w:t>Dead-Lock</w:t>
      </w:r>
      <w:proofErr w:type="spellEnd"/>
      <w:r w:rsidRPr="007D5D7E">
        <w:rPr>
          <w:rFonts w:ascii="Arial" w:hAnsi="Arial" w:cs="Arial"/>
          <w:b/>
          <w:bCs/>
          <w:sz w:val="24"/>
          <w:szCs w:val="24"/>
          <w:lang w:val="es-AR"/>
        </w:rPr>
        <w:t>, yo solo seguí a mi hermano para que no saliera lastimado. Pero ustedes… ¡ustedes malditos hijos de puta solo querían a la gente de mi hermano! Sabían que si controlaban a mi hermano controlarían a “</w:t>
      </w:r>
      <w:proofErr w:type="spellStart"/>
      <w:r w:rsidRPr="007D5D7E">
        <w:rPr>
          <w:rFonts w:ascii="Arial" w:hAnsi="Arial" w:cs="Arial"/>
          <w:b/>
          <w:bCs/>
          <w:sz w:val="24"/>
          <w:szCs w:val="24"/>
          <w:lang w:val="es-AR"/>
        </w:rPr>
        <w:t>Silencer</w:t>
      </w:r>
      <w:proofErr w:type="spellEnd"/>
      <w:r w:rsidRPr="007D5D7E">
        <w:rPr>
          <w:rFonts w:ascii="Arial" w:hAnsi="Arial" w:cs="Arial"/>
          <w:b/>
          <w:bCs/>
          <w:sz w:val="24"/>
          <w:szCs w:val="24"/>
          <w:lang w:val="es-AR"/>
        </w:rPr>
        <w:t>”, nunca se preocuparon por mi hermano, ¡¡¡solo querían más gente para su maldito culto de mierda!!!</w:t>
      </w:r>
    </w:p>
    <w:p w14:paraId="0F05FC1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se detiene de intentar zafarse sin éxito. Ahora calmado intenta negociar y tranquilizarlo.</w:t>
      </w:r>
    </w:p>
    <w:p w14:paraId="73A570A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viejo, piénsalo, somos los que abastecemos a toda tu gente de armas. Si me matas el jefe te dejara a tu suerte, no tendrás más recursos.</w:t>
      </w:r>
    </w:p>
    <w:p w14:paraId="2CE060A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Una endemoniada sonrisa se suelta de los labios de Ike haciendo que el sujeto empieza nuevamente a intentar zafarse. </w:t>
      </w:r>
    </w:p>
    <w:p w14:paraId="36E8F5B5"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Recursos?... no seas estúpido, este es mi último trabajo, y a donde voy a ir después de este trabajo no necesito recursos ni dinero…</w:t>
      </w:r>
    </w:p>
    <w:p w14:paraId="2226F11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rostro del hombre obeso empieza a cubrirlo una especie de raíces rojas que se empiezan a expanden por debajo de su piel.</w:t>
      </w:r>
    </w:p>
    <w:p w14:paraId="4AFB5B5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levanta al sujeto con sobre peso como si no pasara nada y lo arrebata contra el piso con una increíble fuerza agrietando el suelo.</w:t>
      </w:r>
    </w:p>
    <w:p w14:paraId="27EAFE1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cuerpo sin vida empieza a dejar fluir una gran cantidad de sangre detrás de su cabeza, mientras las raíces rojas empiezan a crecer por todo su cuerpo.</w:t>
      </w:r>
    </w:p>
    <w:p w14:paraId="7D2316D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Toma el maletín y se retira del karaoke. Con una mirada seria observa su mano izquierda, luego de algunos segundos la estrecha y cambia su atención frunciendo el entrecejo con esos ojos llenos de odio hacia los muros de Unificación Central a lo lejos, pero su mirada se centró en la inmensa torre que es incluso más alta que los muros.</w:t>
      </w:r>
    </w:p>
    <w:p w14:paraId="462F34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gran explosión destruye por completo el karaoke y los vidrios de los locales juntos a este. Las pocas personas que pasaban por la acera salieron malheridas. Algunas personas que observaron a lo lejos empezaron a llamar a la ambulancia y la policía.</w:t>
      </w:r>
    </w:p>
    <w:p w14:paraId="1C0E62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-Unificación Central… y querida directora. Se metieron con la familia equivocada. Espero que tengan respaldo de todos sus secretos y mentiras porque estoy a punto de quedarme con todo… </w:t>
      </w:r>
    </w:p>
    <w:p w14:paraId="762172AE" w14:textId="77777777" w:rsidR="00A666C1" w:rsidRPr="00B04E8A" w:rsidRDefault="00A666C1" w:rsidP="00A666C1">
      <w:pPr>
        <w:rPr>
          <w:rFonts w:ascii="Calibri" w:hAnsi="Calibri" w:cs="Calibri"/>
          <w:b/>
          <w:sz w:val="16"/>
          <w:szCs w:val="16"/>
          <w:lang w:val="es-AR"/>
        </w:rPr>
      </w:pPr>
    </w:p>
    <w:p w14:paraId="7C398235" w14:textId="77777777" w:rsidR="00A666C1" w:rsidRPr="006848AD" w:rsidRDefault="00A666C1" w:rsidP="00A666C1">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6</w:t>
      </w:r>
    </w:p>
    <w:p w14:paraId="454514FA" w14:textId="77777777" w:rsidR="00A666C1" w:rsidRDefault="00A666C1" w:rsidP="00A666C1">
      <w:pPr>
        <w:rPr>
          <w:rFonts w:ascii="Calibri" w:hAnsi="Calibri" w:cs="Calibri"/>
          <w:sz w:val="28"/>
          <w:szCs w:val="28"/>
          <w:lang w:val="es-AR"/>
        </w:rPr>
      </w:pPr>
      <w:r>
        <w:rPr>
          <w:rFonts w:ascii="Calibri" w:hAnsi="Calibri" w:cs="Calibri"/>
          <w:sz w:val="28"/>
          <w:szCs w:val="28"/>
          <w:lang w:val="es-AR"/>
        </w:rPr>
        <w:t xml:space="preserve"> </w:t>
      </w:r>
    </w:p>
    <w:p w14:paraId="7F1FDF2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 habitación es bastante amplia e iluminada ya que cuenta con una gran ventana rectangular y una decoración bastante completa como si fuese un hotel de cuatro estrellas, pero de cualquier manera que se vea decorada, es similar a una habitación estudiantil.</w:t>
      </w:r>
    </w:p>
    <w:p w14:paraId="04C06510"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Información básica de Unificación Central y los nueve restantes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w:t>
      </w:r>
    </w:p>
    <w:p w14:paraId="63F1C96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el 2072 luego de la gran guerra santa del 2047, diez países se reunieron para resguardar la tecnología y los secretos de esta misteriosa guerra. Así los </w:t>
      </w:r>
      <w:r w:rsidRPr="007D5D7E">
        <w:rPr>
          <w:rFonts w:ascii="Arial" w:hAnsi="Arial" w:cs="Arial"/>
          <w:b/>
          <w:bCs/>
          <w:sz w:val="24"/>
          <w:szCs w:val="24"/>
          <w:lang w:val="es-AR"/>
        </w:rPr>
        <w:lastRenderedPageBreak/>
        <w:t>países involucrados no volverían a verse arrastrados a esta clase de nueva guerra.</w:t>
      </w:r>
    </w:p>
    <w:p w14:paraId="4DC7CC1B" w14:textId="5F5DB27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 UU: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w:t>
      </w:r>
      <w:proofErr w:type="spellStart"/>
      <w:r w:rsidR="00B81BC5">
        <w:rPr>
          <w:rFonts w:ascii="Arial" w:hAnsi="Arial" w:cs="Arial"/>
          <w:b/>
          <w:bCs/>
          <w:sz w:val="24"/>
          <w:szCs w:val="24"/>
          <w:lang w:val="es-AR"/>
        </w:rPr>
        <w:t>Homeland</w:t>
      </w:r>
      <w:proofErr w:type="spellEnd"/>
      <w:r w:rsidRPr="007D5D7E">
        <w:rPr>
          <w:rFonts w:ascii="Arial" w:hAnsi="Arial" w:cs="Arial"/>
          <w:b/>
          <w:bCs/>
          <w:sz w:val="24"/>
          <w:szCs w:val="24"/>
          <w:lang w:val="es-AR"/>
        </w:rPr>
        <w:t xml:space="preserve">”. Director </w:t>
      </w:r>
      <w:proofErr w:type="spellStart"/>
      <w:r w:rsidRPr="007D5D7E">
        <w:rPr>
          <w:rFonts w:ascii="Arial" w:hAnsi="Arial" w:cs="Arial"/>
          <w:b/>
          <w:bCs/>
          <w:sz w:val="24"/>
          <w:szCs w:val="24"/>
          <w:lang w:val="es-AR"/>
        </w:rPr>
        <w:t>Ondrich</w:t>
      </w:r>
      <w:proofErr w:type="spellEnd"/>
      <w:r w:rsidRPr="007D5D7E">
        <w:rPr>
          <w:rFonts w:ascii="Arial" w:hAnsi="Arial" w:cs="Arial"/>
          <w:b/>
          <w:bCs/>
          <w:sz w:val="24"/>
          <w:szCs w:val="24"/>
          <w:lang w:val="es-AR"/>
        </w:rPr>
        <w:t xml:space="preserve"> Robert.</w:t>
      </w:r>
    </w:p>
    <w:p w14:paraId="04EE0C4B" w14:textId="0500DC2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Rusia: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“La Unión”. Director </w:t>
      </w:r>
      <w:proofErr w:type="spellStart"/>
      <w:r w:rsidRPr="007D5D7E">
        <w:rPr>
          <w:rFonts w:ascii="Arial" w:hAnsi="Arial" w:cs="Arial"/>
          <w:b/>
          <w:bCs/>
          <w:sz w:val="24"/>
          <w:szCs w:val="24"/>
          <w:lang w:val="es-AR"/>
        </w:rPr>
        <w:t>Volkov</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Mijail</w:t>
      </w:r>
      <w:proofErr w:type="spellEnd"/>
      <w:r w:rsidRPr="007D5D7E">
        <w:rPr>
          <w:rFonts w:ascii="Arial" w:hAnsi="Arial" w:cs="Arial"/>
          <w:b/>
          <w:bCs/>
          <w:sz w:val="24"/>
          <w:szCs w:val="24"/>
          <w:lang w:val="es-AR"/>
        </w:rPr>
        <w:t>.</w:t>
      </w:r>
    </w:p>
    <w:p w14:paraId="3B5A3C9D" w14:textId="498BF82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China: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“Sabia Tradición”. Director Huang Cheng.</w:t>
      </w:r>
    </w:p>
    <w:p w14:paraId="0FD422B0" w14:textId="3D62D26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Corea del Sur: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“Pétalo de Loto”. Directora</w:t>
      </w:r>
      <w:r w:rsidR="00EA07EF"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Rhee</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Yon</w:t>
      </w:r>
      <w:proofErr w:type="spellEnd"/>
      <w:r w:rsidRPr="007D5D7E">
        <w:rPr>
          <w:rFonts w:ascii="Arial" w:hAnsi="Arial" w:cs="Arial"/>
          <w:b/>
          <w:bCs/>
          <w:sz w:val="24"/>
          <w:szCs w:val="24"/>
          <w:lang w:val="es-AR"/>
        </w:rPr>
        <w:t>.</w:t>
      </w:r>
    </w:p>
    <w:p w14:paraId="584370A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Canadá: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“Hoja Escarlata”. Director </w:t>
      </w:r>
      <w:proofErr w:type="spellStart"/>
      <w:r w:rsidRPr="007D5D7E">
        <w:rPr>
          <w:rFonts w:ascii="Arial" w:hAnsi="Arial" w:cs="Arial"/>
          <w:b/>
          <w:bCs/>
          <w:sz w:val="24"/>
          <w:szCs w:val="24"/>
          <w:lang w:val="es-AR"/>
        </w:rPr>
        <w:t>Hassler</w:t>
      </w:r>
      <w:proofErr w:type="spellEnd"/>
      <w:r w:rsidRPr="007D5D7E">
        <w:rPr>
          <w:rFonts w:ascii="Arial" w:hAnsi="Arial" w:cs="Arial"/>
          <w:b/>
          <w:bCs/>
          <w:sz w:val="24"/>
          <w:szCs w:val="24"/>
          <w:lang w:val="es-AR"/>
        </w:rPr>
        <w:t xml:space="preserve"> Ethan.</w:t>
      </w:r>
    </w:p>
    <w:p w14:paraId="2E44E79F" w14:textId="0679C16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Argentina: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w:t>
      </w:r>
      <w:proofErr w:type="spellStart"/>
      <w:r w:rsidRPr="007D5D7E">
        <w:rPr>
          <w:rFonts w:ascii="Arial" w:hAnsi="Arial" w:cs="Arial"/>
          <w:b/>
          <w:bCs/>
          <w:sz w:val="24"/>
          <w:szCs w:val="24"/>
          <w:lang w:val="es-AR"/>
        </w:rPr>
        <w:t>Rena</w:t>
      </w:r>
      <w:r w:rsidR="00B81BC5">
        <w:rPr>
          <w:rFonts w:ascii="Arial" w:hAnsi="Arial" w:cs="Arial"/>
          <w:b/>
          <w:bCs/>
          <w:sz w:val="24"/>
          <w:szCs w:val="24"/>
          <w:lang w:val="es-AR"/>
        </w:rPr>
        <w:t>issance</w:t>
      </w:r>
      <w:proofErr w:type="spellEnd"/>
      <w:r w:rsidRPr="007D5D7E">
        <w:rPr>
          <w:rFonts w:ascii="Arial" w:hAnsi="Arial" w:cs="Arial"/>
          <w:b/>
          <w:bCs/>
          <w:sz w:val="24"/>
          <w:szCs w:val="24"/>
          <w:lang w:val="es-AR"/>
        </w:rPr>
        <w:t xml:space="preserve">”. Director </w:t>
      </w:r>
      <w:proofErr w:type="spellStart"/>
      <w:r w:rsidRPr="007D5D7E">
        <w:rPr>
          <w:rFonts w:ascii="Arial" w:hAnsi="Arial" w:cs="Arial"/>
          <w:b/>
          <w:bCs/>
          <w:sz w:val="24"/>
          <w:szCs w:val="24"/>
          <w:lang w:val="es-AR"/>
        </w:rPr>
        <w:t>Valduciel</w:t>
      </w:r>
      <w:proofErr w:type="spellEnd"/>
      <w:r w:rsidRPr="007D5D7E">
        <w:rPr>
          <w:rFonts w:ascii="Arial" w:hAnsi="Arial" w:cs="Arial"/>
          <w:b/>
          <w:bCs/>
          <w:sz w:val="24"/>
          <w:szCs w:val="24"/>
          <w:lang w:val="es-AR"/>
        </w:rPr>
        <w:t xml:space="preserve"> Liam.</w:t>
      </w:r>
    </w:p>
    <w:p w14:paraId="24768067" w14:textId="3512DCA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Francia: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“Eiffel </w:t>
      </w:r>
      <w:proofErr w:type="spellStart"/>
      <w:r w:rsidR="00B81BC5">
        <w:rPr>
          <w:rFonts w:ascii="Arial" w:hAnsi="Arial" w:cs="Arial"/>
          <w:b/>
          <w:bCs/>
          <w:sz w:val="24"/>
          <w:szCs w:val="24"/>
          <w:lang w:val="es-AR"/>
        </w:rPr>
        <w:t>Second</w:t>
      </w:r>
      <w:proofErr w:type="spellEnd"/>
      <w:r w:rsidRPr="007D5D7E">
        <w:rPr>
          <w:rFonts w:ascii="Arial" w:hAnsi="Arial" w:cs="Arial"/>
          <w:b/>
          <w:bCs/>
          <w:sz w:val="24"/>
          <w:szCs w:val="24"/>
          <w:lang w:val="es-AR"/>
        </w:rPr>
        <w:t xml:space="preserve">”. Director </w:t>
      </w:r>
      <w:proofErr w:type="spellStart"/>
      <w:r w:rsidRPr="007D5D7E">
        <w:rPr>
          <w:rFonts w:ascii="Arial" w:hAnsi="Arial" w:cs="Arial"/>
          <w:b/>
          <w:bCs/>
          <w:sz w:val="24"/>
          <w:szCs w:val="24"/>
          <w:lang w:val="es-AR"/>
        </w:rPr>
        <w:t>Ferrec</w:t>
      </w:r>
      <w:proofErr w:type="spellEnd"/>
      <w:r w:rsidRPr="007D5D7E">
        <w:rPr>
          <w:rFonts w:ascii="Arial" w:hAnsi="Arial" w:cs="Arial"/>
          <w:b/>
          <w:bCs/>
          <w:sz w:val="24"/>
          <w:szCs w:val="24"/>
          <w:lang w:val="es-AR"/>
        </w:rPr>
        <w:t xml:space="preserve"> Colin.</w:t>
      </w:r>
    </w:p>
    <w:p w14:paraId="7128A76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Reino Unido: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“La Vanguardia”. Director Brown Oliver.</w:t>
      </w:r>
    </w:p>
    <w:p w14:paraId="3FAA751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Árabe Unido: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“Utopía 01”. Director Assad Alim</w:t>
      </w:r>
    </w:p>
    <w:p w14:paraId="095B5545"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Japón: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“Unificación Central”. Directora Actual Shimada Naomi.</w:t>
      </w:r>
    </w:p>
    <w:p w14:paraId="0FE2DDFC" w14:textId="35B0FA1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diez países llamados Tous </w:t>
      </w:r>
      <w:proofErr w:type="spellStart"/>
      <w:r w:rsidRPr="007D5D7E">
        <w:rPr>
          <w:rFonts w:ascii="Arial" w:hAnsi="Arial" w:cs="Arial"/>
          <w:b/>
          <w:bCs/>
          <w:sz w:val="24"/>
          <w:szCs w:val="24"/>
          <w:lang w:val="es-AR"/>
        </w:rPr>
        <w:t>Sauvés</w:t>
      </w:r>
      <w:proofErr w:type="spellEnd"/>
      <w:r w:rsidR="00EA07EF" w:rsidRPr="007D5D7E">
        <w:rPr>
          <w:rFonts w:ascii="Arial" w:hAnsi="Arial" w:cs="Arial"/>
          <w:b/>
          <w:bCs/>
          <w:sz w:val="24"/>
          <w:szCs w:val="24"/>
          <w:lang w:val="es-AR"/>
        </w:rPr>
        <w:t xml:space="preserve"> de</w:t>
      </w:r>
      <w:r w:rsidRPr="007D5D7E">
        <w:rPr>
          <w:rFonts w:ascii="Arial" w:hAnsi="Arial" w:cs="Arial"/>
          <w:b/>
          <w:bCs/>
          <w:sz w:val="24"/>
          <w:szCs w:val="24"/>
          <w:lang w:val="es-AR"/>
        </w:rPr>
        <w:t xml:space="preserve"> termino francés para (Todo guardado) fueron fundados </w:t>
      </w:r>
      <w:r w:rsidR="00EA07EF" w:rsidRPr="007D5D7E">
        <w:rPr>
          <w:rFonts w:ascii="Arial" w:hAnsi="Arial" w:cs="Arial"/>
          <w:b/>
          <w:bCs/>
          <w:sz w:val="24"/>
          <w:szCs w:val="24"/>
          <w:lang w:val="es-AR"/>
        </w:rPr>
        <w:t>por los primeros directores. A excepción de Unificación Central, directores fundadores fallecidos.</w:t>
      </w:r>
    </w:p>
    <w:p w14:paraId="0D6ABC9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el año 2100 se modificarán los directores. Es el primer cambio de directores que los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tendrán. Excepción de Unificación Central, ya que su principal director y su vicedirectora están difuntos.</w:t>
      </w:r>
    </w:p>
    <w:p w14:paraId="6302E5AE" w14:textId="071AB548" w:rsidR="00EA07EF" w:rsidRPr="007D5D7E" w:rsidRDefault="00EA07EF" w:rsidP="00A750D0">
      <w:pPr>
        <w:spacing w:line="360" w:lineRule="auto"/>
        <w:rPr>
          <w:rFonts w:ascii="Arial" w:hAnsi="Arial" w:cs="Arial"/>
          <w:b/>
          <w:bCs/>
          <w:sz w:val="24"/>
          <w:szCs w:val="24"/>
          <w:lang w:val="es-AR"/>
        </w:rPr>
      </w:pPr>
      <w:r w:rsidRPr="007D5D7E">
        <w:rPr>
          <w:rFonts w:ascii="Arial" w:hAnsi="Arial" w:cs="Arial"/>
          <w:b/>
          <w:bCs/>
          <w:sz w:val="24"/>
          <w:szCs w:val="24"/>
          <w:lang w:val="es-AR"/>
        </w:rPr>
        <w:t>A pesar de los conflictos que cada uno conlleva con respecto a sus países, la ONU está a favor de resguardar esta tecnología y los peligros que estas conllevan para que el mundo no regrese a la guerra</w:t>
      </w:r>
      <w:r w:rsidR="004C525C">
        <w:rPr>
          <w:rFonts w:ascii="Arial" w:hAnsi="Arial" w:cs="Arial"/>
          <w:b/>
          <w:bCs/>
          <w:sz w:val="24"/>
          <w:szCs w:val="24"/>
          <w:lang w:val="es-AR"/>
        </w:rPr>
        <w:t xml:space="preserve"> mundial</w:t>
      </w:r>
      <w:r w:rsidRPr="007D5D7E">
        <w:rPr>
          <w:rFonts w:ascii="Arial" w:hAnsi="Arial" w:cs="Arial"/>
          <w:b/>
          <w:bCs/>
          <w:sz w:val="24"/>
          <w:szCs w:val="24"/>
          <w:lang w:val="es-AR"/>
        </w:rPr>
        <w:t xml:space="preserve"> santa.</w:t>
      </w:r>
    </w:p>
    <w:p w14:paraId="403CB89D" w14:textId="5059C3C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tantos años de guardar tecnología y secretos, muchos otros países intentaron infiltrar agentes para robar tales secretos. Por más intentos que el mundo hizo para robar información de los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no hubo éxito alguno ya que cuentan con una inmensa seguridad de la más alta calidad.</w:t>
      </w:r>
    </w:p>
    <w:p w14:paraId="7483426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Las Torres ALICE Fueron…</w:t>
      </w:r>
    </w:p>
    <w:p w14:paraId="6A96CA9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 </w:t>
      </w:r>
    </w:p>
    <w:p w14:paraId="35E81CF0"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suspiro llega a escucharse por toda la habitación. </w:t>
      </w:r>
    </w:p>
    <w:p w14:paraId="24AB0199" w14:textId="0F908F2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-No sé ni porque estoy leyendo todo esto. Lo que tendría que importarme ahora es en leer mi archivo “</w:t>
      </w:r>
      <w:proofErr w:type="spellStart"/>
      <w:r w:rsidRPr="007D5D7E">
        <w:rPr>
          <w:rFonts w:ascii="Arial" w:hAnsi="Arial" w:cs="Arial"/>
          <w:b/>
          <w:bCs/>
          <w:sz w:val="24"/>
          <w:szCs w:val="24"/>
          <w:lang w:val="es-AR"/>
        </w:rPr>
        <w:t>Life</w:t>
      </w:r>
      <w:proofErr w:type="spellEnd"/>
      <w:r w:rsidRPr="007D5D7E">
        <w:rPr>
          <w:rFonts w:ascii="Arial" w:hAnsi="Arial" w:cs="Arial"/>
          <w:b/>
          <w:bCs/>
          <w:sz w:val="24"/>
          <w:szCs w:val="24"/>
          <w:lang w:val="es-AR"/>
        </w:rPr>
        <w:t>”.</w:t>
      </w:r>
    </w:p>
    <w:p w14:paraId="4F691F5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apaga la pantalla holograma y se recuesta sobre la cama con sus brazos extendidos.</w:t>
      </w:r>
    </w:p>
    <w:p w14:paraId="0EE39DB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-Aunque no fue muy difícil memorizar los nombres de mis compañeros, madre, hermana…</w:t>
      </w:r>
    </w:p>
    <w:p w14:paraId="4D25C11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mirada se pierde. Sus ojos parecieran estar intentando concentrarse en un punto en el techo. Sus recuerdos no regresaron en lo absoluto, pero se pregunta si puede llegar a actuar una vida falsa. </w:t>
      </w:r>
    </w:p>
    <w:p w14:paraId="3C6E03EC"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-No creo que me sirva seguir leyendo mi propio archivo cuando ya lo memoricé…</w:t>
      </w:r>
    </w:p>
    <w:p w14:paraId="639949C7" w14:textId="6DD6D9C6"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Algo parece preocuparle ya que se aclara a él mismo que deje de leer el archivo que explica lo fundamental de su vida. </w:t>
      </w:r>
      <w:r w:rsidR="00846D67" w:rsidRPr="007D5D7E">
        <w:rPr>
          <w:rFonts w:ascii="Arial" w:hAnsi="Arial" w:cs="Arial"/>
          <w:b/>
          <w:bCs/>
          <w:sz w:val="24"/>
          <w:szCs w:val="24"/>
          <w:lang w:val="es-AR"/>
        </w:rPr>
        <w:t>Ya lo</w:t>
      </w:r>
      <w:r w:rsidRPr="007D5D7E">
        <w:rPr>
          <w:rFonts w:ascii="Arial" w:hAnsi="Arial" w:cs="Arial"/>
          <w:b/>
          <w:bCs/>
          <w:sz w:val="24"/>
          <w:szCs w:val="24"/>
          <w:lang w:val="es-AR"/>
        </w:rPr>
        <w:t xml:space="preserve"> memorizo y no sirve de nada leerlo de nuevo, es como si esperara que algún recuerdo regresara al leerlo una y otra vez.</w:t>
      </w:r>
    </w:p>
    <w:p w14:paraId="0AB0375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se sienta en la punta de la cama y desliza su mano para la pantalla holograma. </w:t>
      </w:r>
    </w:p>
    <w:p w14:paraId="25484C4B" w14:textId="77777777" w:rsidR="00A666C1" w:rsidRPr="007D5D7E" w:rsidRDefault="00A666C1"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Buscar, experimentos de corazón, sujeto 875 y 874”</w:t>
      </w:r>
    </w:p>
    <w:p w14:paraId="61A38F7E" w14:textId="77D93B8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un poco curioso empieza a investigar algo más que sus propios recuerdos olvidados. Algo dentro de él quiere observar a los demás sujetos que fallaron al trasplante de corazón.</w:t>
      </w:r>
    </w:p>
    <w:p w14:paraId="5AC4C218"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 búsqueda fracasa por prioridad de nivel de seguridad.</w:t>
      </w:r>
    </w:p>
    <w:p w14:paraId="4956ED15" w14:textId="699D637F"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En la búsqueda de la información un cartel rojo resalta co</w:t>
      </w:r>
      <w:r w:rsidR="00846D67" w:rsidRPr="007D5D7E">
        <w:rPr>
          <w:rFonts w:ascii="Arial" w:hAnsi="Arial" w:cs="Arial"/>
          <w:b/>
          <w:bCs/>
          <w:sz w:val="24"/>
          <w:szCs w:val="24"/>
          <w:lang w:val="es-AR"/>
        </w:rPr>
        <w:t>mo</w:t>
      </w:r>
      <w:r w:rsidRPr="007D5D7E">
        <w:rPr>
          <w:rFonts w:ascii="Arial" w:hAnsi="Arial" w:cs="Arial"/>
          <w:b/>
          <w:bCs/>
          <w:sz w:val="24"/>
          <w:szCs w:val="24"/>
          <w:lang w:val="es-AR"/>
        </w:rPr>
        <w:t xml:space="preserve"> un recordatorio.</w:t>
      </w:r>
    </w:p>
    <w:p w14:paraId="26D21AB8"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“Prioridad de nivel 7” “Nivel 6 de seguridad asignada”</w:t>
      </w:r>
    </w:p>
    <w:p w14:paraId="6557C16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solo fue privilegiado con nivel de seguridad seis. </w:t>
      </w:r>
    </w:p>
    <w:p w14:paraId="72A2C3C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con que hay niveles de seguridad…</w:t>
      </w:r>
    </w:p>
    <w:p w14:paraId="693EDC06" w14:textId="659028B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sabe que esconden más</w:t>
      </w:r>
      <w:r w:rsidR="00846D67" w:rsidRPr="007D5D7E">
        <w:rPr>
          <w:rFonts w:ascii="Arial" w:hAnsi="Arial" w:cs="Arial"/>
          <w:b/>
          <w:bCs/>
          <w:sz w:val="24"/>
          <w:szCs w:val="24"/>
          <w:lang w:val="es-AR"/>
        </w:rPr>
        <w:t xml:space="preserve"> de </w:t>
      </w:r>
      <w:r w:rsidRPr="007D5D7E">
        <w:rPr>
          <w:rFonts w:ascii="Arial" w:hAnsi="Arial" w:cs="Arial"/>
          <w:b/>
          <w:bCs/>
          <w:sz w:val="24"/>
          <w:szCs w:val="24"/>
          <w:lang w:val="es-AR"/>
        </w:rPr>
        <w:t>lo que le dijeron</w:t>
      </w:r>
      <w:r w:rsidR="009E07E9" w:rsidRPr="007D5D7E">
        <w:rPr>
          <w:rFonts w:ascii="Arial" w:hAnsi="Arial" w:cs="Arial"/>
          <w:b/>
          <w:bCs/>
          <w:sz w:val="24"/>
          <w:szCs w:val="24"/>
          <w:lang w:val="es-AR"/>
        </w:rPr>
        <w:t xml:space="preserve"> a él</w:t>
      </w:r>
      <w:r w:rsidRPr="007D5D7E">
        <w:rPr>
          <w:rFonts w:ascii="Arial" w:hAnsi="Arial" w:cs="Arial"/>
          <w:b/>
          <w:bCs/>
          <w:sz w:val="24"/>
          <w:szCs w:val="24"/>
          <w:lang w:val="es-AR"/>
        </w:rPr>
        <w:t>. Sabe que algo así esconde mucho más</w:t>
      </w:r>
      <w:r w:rsidR="00846D67" w:rsidRPr="007D5D7E">
        <w:rPr>
          <w:rFonts w:ascii="Arial" w:hAnsi="Arial" w:cs="Arial"/>
          <w:b/>
          <w:bCs/>
          <w:sz w:val="24"/>
          <w:szCs w:val="24"/>
          <w:lang w:val="es-AR"/>
        </w:rPr>
        <w:t xml:space="preserve"> que </w:t>
      </w:r>
      <w:r w:rsidR="009E07E9" w:rsidRPr="007D5D7E">
        <w:rPr>
          <w:rFonts w:ascii="Arial" w:hAnsi="Arial" w:cs="Arial"/>
          <w:b/>
          <w:bCs/>
          <w:sz w:val="24"/>
          <w:szCs w:val="24"/>
          <w:lang w:val="es-AR"/>
        </w:rPr>
        <w:t xml:space="preserve">un </w:t>
      </w:r>
      <w:r w:rsidR="00846D67" w:rsidRPr="007D5D7E">
        <w:rPr>
          <w:rFonts w:ascii="Arial" w:hAnsi="Arial" w:cs="Arial"/>
          <w:b/>
          <w:bCs/>
          <w:sz w:val="24"/>
          <w:szCs w:val="24"/>
          <w:lang w:val="es-AR"/>
        </w:rPr>
        <w:t>“fracasaron en el trasplante”</w:t>
      </w:r>
      <w:r w:rsidRPr="007D5D7E">
        <w:rPr>
          <w:rFonts w:ascii="Arial" w:hAnsi="Arial" w:cs="Arial"/>
          <w:b/>
          <w:bCs/>
          <w:sz w:val="24"/>
          <w:szCs w:val="24"/>
          <w:lang w:val="es-AR"/>
        </w:rPr>
        <w:t xml:space="preserve">. </w:t>
      </w:r>
    </w:p>
    <w:p w14:paraId="2B8BCDE3" w14:textId="77777777" w:rsidR="00A666C1" w:rsidRPr="007D5D7E" w:rsidRDefault="00A666C1"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Hacer copia de seguridad de los secretos de nivel 6 a mi cuenta privada, </w:t>
      </w:r>
      <w:proofErr w:type="spellStart"/>
      <w:r w:rsidRPr="007D5D7E">
        <w:rPr>
          <w:rFonts w:ascii="Arial" w:hAnsi="Arial" w:cs="Arial"/>
          <w:b/>
          <w:bCs/>
          <w:sz w:val="24"/>
          <w:szCs w:val="24"/>
          <w:lang w:val="es-AR"/>
        </w:rPr>
        <w:t>Kaminoa</w:t>
      </w:r>
      <w:proofErr w:type="spellEnd"/>
      <w:r w:rsidRPr="007D5D7E">
        <w:rPr>
          <w:rFonts w:ascii="Arial" w:hAnsi="Arial" w:cs="Arial"/>
          <w:b/>
          <w:bCs/>
          <w:sz w:val="24"/>
          <w:szCs w:val="24"/>
          <w:lang w:val="es-AR"/>
        </w:rPr>
        <w:t xml:space="preserve"> Oziel”</w:t>
      </w:r>
    </w:p>
    <w:p w14:paraId="2D665309"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“Copiando información a la cuenta de </w:t>
      </w:r>
      <w:proofErr w:type="spellStart"/>
      <w:r w:rsidRPr="007D5D7E">
        <w:rPr>
          <w:rFonts w:ascii="Arial" w:hAnsi="Arial" w:cs="Arial"/>
          <w:b/>
          <w:bCs/>
          <w:sz w:val="24"/>
          <w:szCs w:val="24"/>
          <w:lang w:val="es-AR"/>
        </w:rPr>
        <w:t>Kaminoa</w:t>
      </w:r>
      <w:proofErr w:type="spellEnd"/>
      <w:r w:rsidRPr="007D5D7E">
        <w:rPr>
          <w:rFonts w:ascii="Arial" w:hAnsi="Arial" w:cs="Arial"/>
          <w:b/>
          <w:bCs/>
          <w:sz w:val="24"/>
          <w:szCs w:val="24"/>
          <w:lang w:val="es-AR"/>
        </w:rPr>
        <w:t xml:space="preserve"> Oziel”</w:t>
      </w:r>
    </w:p>
    <w:p w14:paraId="498C4461"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-Prefiero mantener esto guardado a que se den cuenta y me bajen de nivel de seguridad, o de que me lo quiten.</w:t>
      </w:r>
    </w:p>
    <w:p w14:paraId="25281B5A"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saben si fue por equivocación o solo lo quieren mantener al tanto con un nivel seis de seguridad. De cualquier forma, prefiere tener toda la información que pueda resguardada en su cuenta para no perder nada.</w:t>
      </w:r>
    </w:p>
    <w:p w14:paraId="0EAE0492" w14:textId="1987CD44"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Mientras la información hace una </w:t>
      </w:r>
      <w:proofErr w:type="spellStart"/>
      <w:r w:rsidRPr="007D5D7E">
        <w:rPr>
          <w:rFonts w:ascii="Arial" w:hAnsi="Arial" w:cs="Arial"/>
          <w:b/>
          <w:bCs/>
          <w:sz w:val="24"/>
          <w:szCs w:val="24"/>
          <w:lang w:val="es-AR"/>
        </w:rPr>
        <w:t>Backup</w:t>
      </w:r>
      <w:proofErr w:type="spellEnd"/>
      <w:r w:rsidRPr="007D5D7E">
        <w:rPr>
          <w:rFonts w:ascii="Arial" w:hAnsi="Arial" w:cs="Arial"/>
          <w:b/>
          <w:bCs/>
          <w:sz w:val="24"/>
          <w:szCs w:val="24"/>
          <w:lang w:val="es-AR"/>
        </w:rPr>
        <w:t xml:space="preserve"> en su cuenta, a la izquierda aparece el archivo “</w:t>
      </w:r>
      <w:proofErr w:type="spellStart"/>
      <w:r w:rsidRPr="007D5D7E">
        <w:rPr>
          <w:rFonts w:ascii="Arial" w:hAnsi="Arial" w:cs="Arial"/>
          <w:b/>
          <w:bCs/>
          <w:sz w:val="24"/>
          <w:szCs w:val="24"/>
          <w:lang w:val="es-AR"/>
        </w:rPr>
        <w:t>Life</w:t>
      </w:r>
      <w:proofErr w:type="spellEnd"/>
      <w:r w:rsidRPr="007D5D7E">
        <w:rPr>
          <w:rFonts w:ascii="Arial" w:hAnsi="Arial" w:cs="Arial"/>
          <w:b/>
          <w:bCs/>
          <w:sz w:val="24"/>
          <w:szCs w:val="24"/>
          <w:lang w:val="es-AR"/>
        </w:rPr>
        <w:t>”</w:t>
      </w:r>
      <w:r w:rsidR="009E07E9" w:rsidRPr="007D5D7E">
        <w:rPr>
          <w:rFonts w:ascii="Arial" w:hAnsi="Arial" w:cs="Arial"/>
          <w:b/>
          <w:bCs/>
          <w:sz w:val="24"/>
          <w:szCs w:val="24"/>
          <w:lang w:val="es-AR"/>
        </w:rPr>
        <w:t xml:space="preserve"> de</w:t>
      </w:r>
      <w:r w:rsidRPr="007D5D7E">
        <w:rPr>
          <w:rFonts w:ascii="Arial" w:hAnsi="Arial" w:cs="Arial"/>
          <w:b/>
          <w:bCs/>
          <w:sz w:val="24"/>
          <w:szCs w:val="24"/>
          <w:lang w:val="es-AR"/>
        </w:rPr>
        <w:t xml:space="preserve"> toda la información que pudieron recaudar de él.</w:t>
      </w:r>
    </w:p>
    <w:p w14:paraId="44F20358" w14:textId="3785615B"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observa el archivo como si le incomodara que estuviera ahí. Como si todo lo que él quiere sabe está ahí, pero no puede hacer que sus recuerdos regresen. Es completamente molesto e incómodo para él. Es como tener las respuestas del examen, pero no saber cuáles son las preguntas.</w:t>
      </w:r>
    </w:p>
    <w:p w14:paraId="13772A8D"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Luego que el </w:t>
      </w:r>
      <w:proofErr w:type="spellStart"/>
      <w:r w:rsidRPr="007D5D7E">
        <w:rPr>
          <w:rFonts w:ascii="Arial" w:hAnsi="Arial" w:cs="Arial"/>
          <w:b/>
          <w:bCs/>
          <w:sz w:val="24"/>
          <w:szCs w:val="24"/>
          <w:lang w:val="es-AR"/>
        </w:rPr>
        <w:t>Backup</w:t>
      </w:r>
      <w:proofErr w:type="spellEnd"/>
      <w:r w:rsidRPr="007D5D7E">
        <w:rPr>
          <w:rFonts w:ascii="Arial" w:hAnsi="Arial" w:cs="Arial"/>
          <w:b/>
          <w:bCs/>
          <w:sz w:val="24"/>
          <w:szCs w:val="24"/>
          <w:lang w:val="es-AR"/>
        </w:rPr>
        <w:t xml:space="preserve"> terminara, el chico abre el archivo que lo incomoda.</w:t>
      </w:r>
    </w:p>
    <w:p w14:paraId="5DA8260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-Buscar amigos… –Sujeta su pecho fuerte en la parte en donde se encuentra su corazón– O-</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K-</w:t>
      </w:r>
      <w:proofErr w:type="spellStart"/>
      <w:r w:rsidRPr="007D5D7E">
        <w:rPr>
          <w:rFonts w:ascii="Arial" w:hAnsi="Arial" w:cs="Arial"/>
          <w:b/>
          <w:bCs/>
          <w:sz w:val="24"/>
          <w:szCs w:val="24"/>
          <w:lang w:val="es-AR"/>
        </w:rPr>
        <w:t>Kosaki</w:t>
      </w:r>
      <w:proofErr w:type="spellEnd"/>
      <w:r w:rsidRPr="007D5D7E">
        <w:rPr>
          <w:rFonts w:ascii="Arial" w:hAnsi="Arial" w:cs="Arial"/>
          <w:b/>
          <w:bCs/>
          <w:sz w:val="24"/>
          <w:szCs w:val="24"/>
          <w:lang w:val="es-AR"/>
        </w:rPr>
        <w:t>.</w:t>
      </w:r>
    </w:p>
    <w:p w14:paraId="16C8E831" w14:textId="1CCD560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información básica de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Kosaki</w:t>
      </w:r>
      <w:proofErr w:type="spellEnd"/>
      <w:r w:rsidRPr="007D5D7E">
        <w:rPr>
          <w:rFonts w:ascii="Arial" w:hAnsi="Arial" w:cs="Arial"/>
          <w:b/>
          <w:bCs/>
          <w:sz w:val="24"/>
          <w:szCs w:val="24"/>
          <w:lang w:val="es-AR"/>
        </w:rPr>
        <w:t xml:space="preserve"> se muestra frente a él. Su mano sujeta su pecho y lo frota con fuerza como si le picara, no superficialmente, sino internamente. Como si su corazón afectara por completo su cuerpo. </w:t>
      </w:r>
      <w:r w:rsidR="009E07E9" w:rsidRPr="007D5D7E">
        <w:rPr>
          <w:rFonts w:ascii="Arial" w:hAnsi="Arial" w:cs="Arial"/>
          <w:b/>
          <w:bCs/>
          <w:sz w:val="24"/>
          <w:szCs w:val="24"/>
          <w:lang w:val="es-AR"/>
        </w:rPr>
        <w:t>S</w:t>
      </w:r>
      <w:r w:rsidRPr="007D5D7E">
        <w:rPr>
          <w:rFonts w:ascii="Arial" w:hAnsi="Arial" w:cs="Arial"/>
          <w:b/>
          <w:bCs/>
          <w:sz w:val="24"/>
          <w:szCs w:val="24"/>
          <w:lang w:val="es-AR"/>
        </w:rPr>
        <w:t xml:space="preserve">u ansiedad empieza a elevarse, sus ojos dan leves tics y su frente empieza a sudar. </w:t>
      </w:r>
    </w:p>
    <w:p w14:paraId="34805201"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Rechina los dientes y apaga rápidamente la pantalla holograma.</w:t>
      </w:r>
    </w:p>
    <w:p w14:paraId="39D6BEAA" w14:textId="333DF9AA"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Creo que es estúpido. No cambia nada, solo siento esto que no puedo explicarlo. Mi cuerpo reacciona distinto a ese nombre… pero por más que la mire, no recuerdo nada.</w:t>
      </w:r>
    </w:p>
    <w:p w14:paraId="63256EAB" w14:textId="3C504FCE" w:rsidR="009E07E9" w:rsidRPr="007D5D7E" w:rsidRDefault="009E07E9"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curva su espalda y se recarga sobre sus rodillas con sus codos. </w:t>
      </w:r>
    </w:p>
    <w:p w14:paraId="5D32008A" w14:textId="523EB63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Su mirada se pierde en lo más profundo y vacío de su mente. Su corazón se tranquiliza y su cuerpo regresa a la normalidad.</w:t>
      </w:r>
    </w:p>
    <w:p w14:paraId="624B8F77"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El silencio prevaleció por un corto periodo de tiempo hasta que escucha un poco de entrenamiento militar a las afueras del edificio.</w:t>
      </w:r>
    </w:p>
    <w:p w14:paraId="07CBA03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29CD817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Se levanta y se dirige hacia la gran ventana rectangular. Su mano apenas toca el vidrio y una especie de reloj y termómetro aparece junto por encima de sus dedos.</w:t>
      </w:r>
    </w:p>
    <w:p w14:paraId="4BEBBFBD"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Temperatura y hora… –Observa momentáneamente la hora y la temperatura para cambiar la mayor parte de su atención al entrenamiento militar– No hace mucho frio ni calo… 25 grados.</w:t>
      </w:r>
    </w:p>
    <w:p w14:paraId="2E27A0E2" w14:textId="3B1CFD6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Fuera del edificio se encuentra un grupo de </w:t>
      </w:r>
      <w:r w:rsidR="009E07E9" w:rsidRPr="007D5D7E">
        <w:rPr>
          <w:rFonts w:ascii="Arial" w:hAnsi="Arial" w:cs="Arial"/>
          <w:b/>
          <w:bCs/>
          <w:sz w:val="24"/>
          <w:szCs w:val="24"/>
          <w:lang w:val="es-AR"/>
        </w:rPr>
        <w:t>40</w:t>
      </w:r>
      <w:r w:rsidRPr="007D5D7E">
        <w:rPr>
          <w:rFonts w:ascii="Arial" w:hAnsi="Arial" w:cs="Arial"/>
          <w:b/>
          <w:bCs/>
          <w:sz w:val="24"/>
          <w:szCs w:val="24"/>
          <w:lang w:val="es-AR"/>
        </w:rPr>
        <w:t xml:space="preserve"> persona recorriendo el lugar. A simple vista solo parecen personas corriendo por deporte, pero si se observa detenidamente se puede notar claramente la firmeza y la coordinación de los sujetos. </w:t>
      </w:r>
    </w:p>
    <w:p w14:paraId="4E9DF1BB" w14:textId="1549DD53" w:rsidR="009E07E9" w:rsidRPr="007D5D7E" w:rsidRDefault="009E07E9" w:rsidP="007D5D7E">
      <w:pPr>
        <w:spacing w:line="360" w:lineRule="auto"/>
        <w:rPr>
          <w:rFonts w:ascii="Arial" w:hAnsi="Arial" w:cs="Arial"/>
          <w:b/>
          <w:bCs/>
          <w:sz w:val="24"/>
          <w:szCs w:val="24"/>
          <w:lang w:val="es-AR"/>
        </w:rPr>
      </w:pPr>
      <w:r w:rsidRPr="007D5D7E">
        <w:rPr>
          <w:rFonts w:ascii="Arial" w:hAnsi="Arial" w:cs="Arial"/>
          <w:b/>
          <w:bCs/>
          <w:sz w:val="24"/>
          <w:szCs w:val="24"/>
          <w:lang w:val="es-AR"/>
        </w:rPr>
        <w:t>No cualquiera correría de esa manera, mucho menos con lo que parece ser pesas especiales en los tobillos y muñecas. Las pesas deben de llevar un peso considerado para no cansarlos tan fácilmente, pero a la vez forzándolos a moverse más rápido.</w:t>
      </w:r>
    </w:p>
    <w:p w14:paraId="4825AF02" w14:textId="770D26FF" w:rsidR="00A666C1" w:rsidRPr="007D5D7E" w:rsidRDefault="009E07E9" w:rsidP="007D5D7E">
      <w:pPr>
        <w:spacing w:line="360" w:lineRule="auto"/>
        <w:rPr>
          <w:rFonts w:ascii="Arial" w:hAnsi="Arial" w:cs="Arial"/>
          <w:b/>
          <w:bCs/>
          <w:sz w:val="24"/>
          <w:szCs w:val="24"/>
          <w:lang w:val="es-AR"/>
        </w:rPr>
      </w:pPr>
      <w:r w:rsidRPr="007D5D7E">
        <w:rPr>
          <w:rFonts w:ascii="Arial" w:hAnsi="Arial" w:cs="Arial"/>
          <w:b/>
          <w:bCs/>
          <w:sz w:val="24"/>
          <w:szCs w:val="24"/>
          <w:lang w:val="es-AR"/>
        </w:rPr>
        <w:t xml:space="preserve"> </w:t>
      </w:r>
      <w:r w:rsidR="00A666C1" w:rsidRPr="007D5D7E">
        <w:rPr>
          <w:rFonts w:ascii="Arial" w:hAnsi="Arial" w:cs="Arial"/>
          <w:b/>
          <w:bCs/>
          <w:sz w:val="24"/>
          <w:szCs w:val="24"/>
          <w:lang w:val="es-AR"/>
        </w:rPr>
        <w:t>(-Creo que salir a correr un poco me despejara de todo esto. Por alguna razón me llama la atención…)</w:t>
      </w:r>
    </w:p>
    <w:p w14:paraId="68B7B824" w14:textId="77777777"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Oziel toma una chaqueta roja y sale de la habitación pasando su anillo por el lector junto a la puerta.</w:t>
      </w:r>
    </w:p>
    <w:p w14:paraId="6B2023CD" w14:textId="570A9B89"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En el momento que salió, sus ojos empezaron a dudar un poco para donde caminar</w:t>
      </w:r>
      <w:r w:rsidR="003E737C">
        <w:rPr>
          <w:rFonts w:ascii="Arial" w:hAnsi="Arial" w:cs="Arial"/>
          <w:b/>
          <w:bCs/>
          <w:sz w:val="24"/>
          <w:szCs w:val="24"/>
          <w:lang w:val="es-AR"/>
        </w:rPr>
        <w:t>.</w:t>
      </w:r>
      <w:r w:rsidRPr="007D5D7E">
        <w:rPr>
          <w:rFonts w:ascii="Arial" w:hAnsi="Arial" w:cs="Arial"/>
          <w:b/>
          <w:bCs/>
          <w:sz w:val="24"/>
          <w:szCs w:val="24"/>
          <w:lang w:val="es-AR"/>
        </w:rPr>
        <w:t xml:space="preserve"> </w:t>
      </w:r>
      <w:r w:rsidR="003E737C">
        <w:rPr>
          <w:rFonts w:ascii="Arial" w:hAnsi="Arial" w:cs="Arial"/>
          <w:b/>
          <w:bCs/>
          <w:sz w:val="24"/>
          <w:szCs w:val="24"/>
          <w:lang w:val="es-AR"/>
        </w:rPr>
        <w:t>H</w:t>
      </w:r>
      <w:r w:rsidRPr="007D5D7E">
        <w:rPr>
          <w:rFonts w:ascii="Arial" w:hAnsi="Arial" w:cs="Arial"/>
          <w:b/>
          <w:bCs/>
          <w:sz w:val="24"/>
          <w:szCs w:val="24"/>
          <w:lang w:val="es-AR"/>
        </w:rPr>
        <w:t>ay por lo menos 4 pasillos por los cuales comenzar y 6 ascensores que no solo suben y bajan, sino que se desplazan hacia los costados.</w:t>
      </w:r>
    </w:p>
    <w:p w14:paraId="4B0A70CC" w14:textId="642D4894"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Fácilmente le tomaría todo el día en averiguar cómo salir de ese lugar, sino fuera porque en ese instante una mujer con bata blanca y uniforme negro debajo pasa por uno de los pasillos.</w:t>
      </w:r>
    </w:p>
    <w:p w14:paraId="6A962FBA" w14:textId="77777777"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-D-Disculpe.</w:t>
      </w:r>
    </w:p>
    <w:p w14:paraId="1EB1E8CF" w14:textId="3A2850F5" w:rsidR="00A666C1" w:rsidRPr="007D5D7E" w:rsidRDefault="00A666C1" w:rsidP="007D5D7E">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w:t>
      </w:r>
      <w:proofErr w:type="spellStart"/>
      <w:r w:rsidRPr="007D5D7E">
        <w:rPr>
          <w:rFonts w:ascii="Arial" w:hAnsi="Arial" w:cs="Arial"/>
          <w:b/>
          <w:bCs/>
          <w:sz w:val="24"/>
          <w:szCs w:val="24"/>
          <w:lang w:val="es-AR"/>
        </w:rPr>
        <w:t>E</w:t>
      </w:r>
      <w:r w:rsidR="003E737C">
        <w:rPr>
          <w:rFonts w:ascii="Arial" w:hAnsi="Arial" w:cs="Arial"/>
          <w:b/>
          <w:bCs/>
          <w:sz w:val="24"/>
          <w:szCs w:val="24"/>
          <w:lang w:val="es-AR"/>
        </w:rPr>
        <w:t>ee</w:t>
      </w:r>
      <w:r w:rsidRPr="007D5D7E">
        <w:rPr>
          <w:rFonts w:ascii="Arial" w:hAnsi="Arial" w:cs="Arial"/>
          <w:b/>
          <w:bCs/>
          <w:sz w:val="24"/>
          <w:szCs w:val="24"/>
          <w:lang w:val="es-AR"/>
        </w:rPr>
        <w:t>H</w:t>
      </w:r>
      <w:proofErr w:type="spellEnd"/>
      <w:r w:rsidRPr="007D5D7E">
        <w:rPr>
          <w:rFonts w:ascii="Arial" w:hAnsi="Arial" w:cs="Arial"/>
          <w:b/>
          <w:bCs/>
          <w:sz w:val="24"/>
          <w:szCs w:val="24"/>
          <w:lang w:val="es-AR"/>
        </w:rPr>
        <w:t>?!...</w:t>
      </w:r>
    </w:p>
    <w:p w14:paraId="2B76DAA5" w14:textId="77777777" w:rsidR="00013F2B" w:rsidRPr="007D5D7E" w:rsidRDefault="00013F2B" w:rsidP="007D5D7E">
      <w:pPr>
        <w:spacing w:line="360" w:lineRule="auto"/>
        <w:rPr>
          <w:rFonts w:ascii="Arial" w:hAnsi="Arial" w:cs="Arial"/>
          <w:b/>
          <w:bCs/>
          <w:sz w:val="24"/>
          <w:szCs w:val="24"/>
          <w:lang w:val="es-AR"/>
        </w:rPr>
      </w:pPr>
      <w:r w:rsidRPr="007D5D7E">
        <w:rPr>
          <w:rFonts w:ascii="Arial" w:hAnsi="Arial" w:cs="Arial"/>
          <w:b/>
          <w:bCs/>
          <w:sz w:val="24"/>
          <w:szCs w:val="24"/>
          <w:lang w:val="es-AR"/>
        </w:rPr>
        <w:t>La mujer parece un poco asustada y tímida. Junta sus manos y la sujeta como si fuese a orar o rezar para que no le pasara nada y esperar que Oziel no sea una clase de sujeto que les guste llevar a mujeres solas a su habitación.</w:t>
      </w:r>
    </w:p>
    <w:p w14:paraId="04ED54E1" w14:textId="5864FE9E"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No sería normal que algo así pasara en Unificación Central, pero al juzgar por cómo se mueve y la timidez con la que se cubre de Oziel, es nueva en la sede de Unificación Central.</w:t>
      </w:r>
    </w:p>
    <w:p w14:paraId="1FDDFE80" w14:textId="750027BB" w:rsidR="00A666C1" w:rsidRPr="007D5D7E" w:rsidRDefault="00A666C1" w:rsidP="007D5D7E">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Sabe cómo</w:t>
      </w:r>
      <w:r w:rsidR="00013F2B" w:rsidRPr="007D5D7E">
        <w:rPr>
          <w:rFonts w:ascii="Arial" w:hAnsi="Arial" w:cs="Arial"/>
          <w:b/>
          <w:bCs/>
          <w:sz w:val="24"/>
          <w:szCs w:val="24"/>
          <w:lang w:val="es-AR"/>
        </w:rPr>
        <w:t xml:space="preserve"> puedo</w:t>
      </w:r>
      <w:r w:rsidRPr="007D5D7E">
        <w:rPr>
          <w:rFonts w:ascii="Arial" w:hAnsi="Arial" w:cs="Arial"/>
          <w:b/>
          <w:bCs/>
          <w:sz w:val="24"/>
          <w:szCs w:val="24"/>
          <w:lang w:val="es-AR"/>
        </w:rPr>
        <w:t xml:space="preserve"> llega</w:t>
      </w:r>
      <w:r w:rsidR="00013F2B" w:rsidRPr="007D5D7E">
        <w:rPr>
          <w:rFonts w:ascii="Arial" w:hAnsi="Arial" w:cs="Arial"/>
          <w:b/>
          <w:bCs/>
          <w:sz w:val="24"/>
          <w:szCs w:val="24"/>
          <w:lang w:val="es-AR"/>
        </w:rPr>
        <w:t>r</w:t>
      </w:r>
      <w:r w:rsidRPr="007D5D7E">
        <w:rPr>
          <w:rFonts w:ascii="Arial" w:hAnsi="Arial" w:cs="Arial"/>
          <w:b/>
          <w:bCs/>
          <w:sz w:val="24"/>
          <w:szCs w:val="24"/>
          <w:lang w:val="es-AR"/>
        </w:rPr>
        <w:t xml:space="preserve"> fuera del edificio? En donde se encuentran corriendo esos sujetos, al parecer militares</w:t>
      </w:r>
      <w:r w:rsidR="003E737C">
        <w:rPr>
          <w:rFonts w:ascii="Arial" w:hAnsi="Arial" w:cs="Arial"/>
          <w:b/>
          <w:bCs/>
          <w:sz w:val="24"/>
          <w:szCs w:val="24"/>
          <w:lang w:val="es-AR"/>
        </w:rPr>
        <w:t xml:space="preserve"> </w:t>
      </w:r>
      <w:r w:rsidRPr="007D5D7E">
        <w:rPr>
          <w:rFonts w:ascii="Arial" w:hAnsi="Arial" w:cs="Arial"/>
          <w:b/>
          <w:bCs/>
          <w:sz w:val="24"/>
          <w:szCs w:val="24"/>
          <w:lang w:val="es-AR"/>
        </w:rPr>
        <w:t>o policías…</w:t>
      </w:r>
    </w:p>
    <w:p w14:paraId="22794846" w14:textId="77777777"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 Ah…</w:t>
      </w:r>
    </w:p>
    <w:p w14:paraId="21D65BC1" w14:textId="6312D6F9"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mujer se tranquiliza y habla un poco confiada y </w:t>
      </w:r>
      <w:r w:rsidR="00013F2B" w:rsidRPr="007D5D7E">
        <w:rPr>
          <w:rFonts w:ascii="Arial" w:hAnsi="Arial" w:cs="Arial"/>
          <w:b/>
          <w:bCs/>
          <w:sz w:val="24"/>
          <w:szCs w:val="24"/>
          <w:lang w:val="es-AR"/>
        </w:rPr>
        <w:t>con un</w:t>
      </w:r>
      <w:r w:rsidRPr="007D5D7E">
        <w:rPr>
          <w:rFonts w:ascii="Arial" w:hAnsi="Arial" w:cs="Arial"/>
          <w:b/>
          <w:bCs/>
          <w:sz w:val="24"/>
          <w:szCs w:val="24"/>
          <w:lang w:val="es-AR"/>
        </w:rPr>
        <w:t xml:space="preserve"> poco de rubor en sus mejillas.</w:t>
      </w:r>
    </w:p>
    <w:p w14:paraId="378AC90A" w14:textId="61FD3091"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-So</w:t>
      </w:r>
      <w:r w:rsidR="00013F2B" w:rsidRPr="007D5D7E">
        <w:rPr>
          <w:rFonts w:ascii="Arial" w:hAnsi="Arial" w:cs="Arial"/>
          <w:b/>
          <w:bCs/>
          <w:sz w:val="24"/>
          <w:szCs w:val="24"/>
          <w:lang w:val="es-AR"/>
        </w:rPr>
        <w:t>-So</w:t>
      </w:r>
      <w:r w:rsidRPr="007D5D7E">
        <w:rPr>
          <w:rFonts w:ascii="Arial" w:hAnsi="Arial" w:cs="Arial"/>
          <w:b/>
          <w:bCs/>
          <w:sz w:val="24"/>
          <w:szCs w:val="24"/>
          <w:lang w:val="es-AR"/>
        </w:rPr>
        <w:t xml:space="preserve">lo tienes que abrir el mapa. </w:t>
      </w:r>
    </w:p>
    <w:p w14:paraId="624F5AE0" w14:textId="77777777" w:rsidR="00A666C1" w:rsidRPr="007D5D7E" w:rsidRDefault="00A666C1"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Mapa?</w:t>
      </w:r>
    </w:p>
    <w:p w14:paraId="195E1FD7"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Ella asiente la cabeza y desliza su mano izquierda para abrir la pantalla holograma. </w:t>
      </w:r>
    </w:p>
    <w:p w14:paraId="4AF83420"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-Es fácil, está aquí en opciones móvil y guía. </w:t>
      </w:r>
    </w:p>
    <w:p w14:paraId="2EF4923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-Ah… no lo sabía. ¡Gracias!</w:t>
      </w:r>
    </w:p>
    <w:p w14:paraId="779ABCC5"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agradece mientras se retira abriendo la pantalla holograma del anillo.</w:t>
      </w:r>
    </w:p>
    <w:p w14:paraId="2509284B" w14:textId="26580A95" w:rsidR="00013F2B" w:rsidRPr="007D5D7E" w:rsidRDefault="00013F2B" w:rsidP="00A750D0">
      <w:pPr>
        <w:spacing w:line="360" w:lineRule="auto"/>
        <w:rPr>
          <w:rFonts w:ascii="Arial" w:hAnsi="Arial" w:cs="Arial"/>
          <w:b/>
          <w:bCs/>
          <w:sz w:val="24"/>
          <w:szCs w:val="24"/>
          <w:lang w:val="es-AR"/>
        </w:rPr>
      </w:pPr>
      <w:r w:rsidRPr="007D5D7E">
        <w:rPr>
          <w:rFonts w:ascii="Arial" w:hAnsi="Arial" w:cs="Arial"/>
          <w:b/>
          <w:bCs/>
          <w:sz w:val="24"/>
          <w:szCs w:val="24"/>
          <w:lang w:val="es-AR"/>
        </w:rPr>
        <w:t>La mujer observa al chico un poco antes que se dejara de ver por una esquina del pasillo de la derecha. Con su mano izquierda sujeta su mejilla y murmura sola como si estuviera hipnotizada.</w:t>
      </w:r>
    </w:p>
    <w:p w14:paraId="2F4E8ACD" w14:textId="745D653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que lindo es… que lindos ojos que tiene</w:t>
      </w:r>
      <w:r w:rsidR="00013F2B" w:rsidRPr="007D5D7E">
        <w:rPr>
          <w:rFonts w:ascii="Arial" w:hAnsi="Arial" w:cs="Arial"/>
          <w:b/>
          <w:bCs/>
          <w:sz w:val="24"/>
          <w:szCs w:val="24"/>
          <w:lang w:val="es-AR"/>
        </w:rPr>
        <w:t>…</w:t>
      </w:r>
      <w:r w:rsidR="002120B0" w:rsidRPr="007D5D7E">
        <w:rPr>
          <w:rFonts w:ascii="Arial" w:hAnsi="Arial" w:cs="Arial"/>
          <w:b/>
          <w:bCs/>
          <w:sz w:val="24"/>
          <w:szCs w:val="24"/>
          <w:lang w:val="es-AR"/>
        </w:rPr>
        <w:t xml:space="preserve"> ¡Por cierto!, ¡¿Quién era?!</w:t>
      </w:r>
    </w:p>
    <w:p w14:paraId="48AB5352" w14:textId="77777777" w:rsidR="00DD1656" w:rsidRPr="00B04E8A" w:rsidRDefault="00DD1656" w:rsidP="00DD1656">
      <w:pPr>
        <w:rPr>
          <w:rFonts w:ascii="Calibri" w:hAnsi="Calibri" w:cs="Calibri"/>
          <w:b/>
          <w:sz w:val="16"/>
          <w:szCs w:val="16"/>
          <w:lang w:val="es-AR"/>
        </w:rPr>
      </w:pPr>
    </w:p>
    <w:p w14:paraId="6FA83D10" w14:textId="77777777" w:rsidR="00DD1656" w:rsidRPr="006848AD" w:rsidRDefault="00DD1656" w:rsidP="00DD1656">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7</w:t>
      </w:r>
    </w:p>
    <w:p w14:paraId="18C1E9F3" w14:textId="243B8B92" w:rsidR="00A666C1" w:rsidRDefault="00DD1656" w:rsidP="00DD1656">
      <w:pPr>
        <w:rPr>
          <w:rFonts w:ascii="Calibri" w:hAnsi="Calibri" w:cs="Calibri"/>
          <w:sz w:val="28"/>
          <w:szCs w:val="28"/>
          <w:lang w:val="es-AR"/>
        </w:rPr>
      </w:pPr>
      <w:r>
        <w:rPr>
          <w:rFonts w:ascii="Calibri" w:hAnsi="Calibri" w:cs="Calibri"/>
          <w:sz w:val="28"/>
          <w:szCs w:val="28"/>
          <w:lang w:val="es-AR"/>
        </w:rPr>
        <w:t xml:space="preserve"> </w:t>
      </w:r>
      <w:r w:rsidR="00A666C1">
        <w:rPr>
          <w:rFonts w:ascii="Calibri" w:hAnsi="Calibri" w:cs="Calibri"/>
          <w:sz w:val="28"/>
          <w:szCs w:val="28"/>
          <w:lang w:val="es-AR"/>
        </w:rPr>
        <w:t xml:space="preserve"> </w:t>
      </w:r>
    </w:p>
    <w:p w14:paraId="0AE1A3F2" w14:textId="27A56F9C"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oficina se encuentra completamente en las tinieblas. A pesar de que el sol ya salió, la oficina parece estar opacada por las persianas cerradas y las cortinas oscuras de color rojo, además de un intenso y grueso humo de un cigarrillo.</w:t>
      </w:r>
    </w:p>
    <w:p w14:paraId="0D5B2BD8" w14:textId="221E60D8"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se encuentra descansando su mente y sus dedos con un cigarrillo mentolado de frutilla. La pantalla holograma frente a ella muestra una especie de testamento. Muchas palabras y aun muchas más por escribir. La pantalla muestra pagina 171 de 1.329 y en la parte superior se encuentra el título de “Proyecto Atlas en investigación”</w:t>
      </w:r>
    </w:p>
    <w:p w14:paraId="7DADC86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Sus pulmones absorben ese humo y lo exhala lentamente mientras murmura.</w:t>
      </w:r>
    </w:p>
    <w:p w14:paraId="0EEDBD1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-Esto tomara bastante tiempo…</w:t>
      </w:r>
    </w:p>
    <w:p w14:paraId="517C9CBC" w14:textId="055639FB"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habitación se encuentra tan inmersa en las tinieblas del trabajo que Naomi nunca se percató que Sixto había entrado a la habitación.</w:t>
      </w:r>
    </w:p>
    <w:p w14:paraId="3495AFAA"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Un golpe de carate de Sixto impacta con la frente de Naomi.</w:t>
      </w:r>
    </w:p>
    <w:p w14:paraId="6D80DEA7" w14:textId="486DF1C4"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D14DD4">
        <w:rPr>
          <w:rFonts w:ascii="Arial" w:hAnsi="Arial" w:cs="Arial"/>
          <w:b/>
          <w:bCs/>
          <w:sz w:val="24"/>
          <w:szCs w:val="24"/>
          <w:lang w:val="es-AR"/>
        </w:rPr>
        <w:t>¡</w:t>
      </w:r>
      <w:proofErr w:type="spellStart"/>
      <w:proofErr w:type="gramEnd"/>
      <w:r>
        <w:rPr>
          <w:rFonts w:ascii="Arial" w:hAnsi="Arial" w:cs="Arial"/>
          <w:b/>
          <w:bCs/>
          <w:sz w:val="24"/>
          <w:szCs w:val="24"/>
          <w:lang w:val="es-AR"/>
        </w:rPr>
        <w:t>Ky</w:t>
      </w:r>
      <w:r w:rsidR="00D14DD4">
        <w:rPr>
          <w:rFonts w:ascii="Arial" w:hAnsi="Arial" w:cs="Arial"/>
          <w:b/>
          <w:bCs/>
          <w:sz w:val="24"/>
          <w:szCs w:val="24"/>
          <w:lang w:val="es-AR"/>
        </w:rPr>
        <w:t>a</w:t>
      </w:r>
      <w:proofErr w:type="spellEnd"/>
      <w:r w:rsidR="00D14DD4">
        <w:rPr>
          <w:rFonts w:ascii="Arial" w:hAnsi="Arial" w:cs="Arial"/>
          <w:b/>
          <w:bCs/>
          <w:sz w:val="24"/>
          <w:szCs w:val="24"/>
          <w:lang w:val="es-AR"/>
        </w:rPr>
        <w:t>!</w:t>
      </w:r>
      <w:r>
        <w:rPr>
          <w:rFonts w:ascii="Arial" w:hAnsi="Arial" w:cs="Arial"/>
          <w:b/>
          <w:bCs/>
          <w:sz w:val="24"/>
          <w:szCs w:val="24"/>
          <w:lang w:val="es-AR"/>
        </w:rPr>
        <w:t xml:space="preserve"> Oye…</w:t>
      </w:r>
    </w:p>
    <w:p w14:paraId="03EA9AF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Luego de golpear su frente Sixto abre las cortinas y desactiva las persianas para que la luz se haga en la oficina de Naomi. Luego se mueve hacia un costado cerca de la entrada y enciende las ventilaciones.</w:t>
      </w:r>
    </w:p>
    <w:p w14:paraId="5A47B79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-Cuantas veces te dije que dejes esa manía que agarraste de fumar… sabes que hasta que no encuentres a un sucesor para Unificación Central no te podrás dar el lujo de suicidarte.</w:t>
      </w:r>
    </w:p>
    <w:p w14:paraId="0C5B0F1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apaga el cigarrillo en el cenicero y murmura molesta.</w:t>
      </w:r>
    </w:p>
    <w:p w14:paraId="1C5EF37F"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-Bueno… es agotador este papeleo. Un cigarro cada 200 palabras no estaría mal.</w:t>
      </w:r>
    </w:p>
    <w:p w14:paraId="01B01892"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-Vas 171… –Sixto observa a Naomi con indiferencia ante su falso descanso ya que ni había llegado a las 180</w:t>
      </w:r>
    </w:p>
    <w:p w14:paraId="5BAB4CD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fuerza una falsa sonrisa y habla.</w:t>
      </w:r>
    </w:p>
    <w:p w14:paraId="55AEB51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-Bueno… cada 171 palabras. –Al observar la mirada intimidante de Sixto reformula– Bueno, cada 800 palabras.</w:t>
      </w:r>
    </w:p>
    <w:p w14:paraId="2A66D31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-Eso está mucho mejor. Como sea, no vine a regañarte. Quería que vieras este video.</w:t>
      </w:r>
    </w:p>
    <w:p w14:paraId="45BC934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w:t>
      </w:r>
    </w:p>
    <w:p w14:paraId="6E6B3C5F"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abre su pantalla Holograma y con el movimiento de su mano en donde se encuentra el anillo, lo mueve para invertir la pantalla y que Naomi o vea.</w:t>
      </w:r>
    </w:p>
    <w:p w14:paraId="22F7F51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No entiendo, ¿quieres que vea un grupo de militares entrenando?</w:t>
      </w:r>
    </w:p>
    <w:p w14:paraId="1D82081D"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-Espera a que pase.</w:t>
      </w:r>
    </w:p>
    <w:p w14:paraId="207E0014"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En ese momento, una figura más rápida y joven empieza a alcanzar a los militares otra vez. Esa figura corre a una gran velocidad que no muchos correrían.</w:t>
      </w:r>
    </w:p>
    <w:p w14:paraId="1CD5B3F1"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¿¡Ese no será!?</w:t>
      </w:r>
    </w:p>
    <w:p w14:paraId="4D64F2A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-Nuestro sobreviviente.</w:t>
      </w:r>
    </w:p>
    <w:p w14:paraId="34BCC84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-E-Es imposible…</w:t>
      </w:r>
    </w:p>
    <w:p w14:paraId="495D2C8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estupefacta observa como Oziel alcanza y sobrepasa a los militares dejándolos atrás. Sixto no se detiene ahí, desde su posición abre una pestaña de configuraciones para mostrar estadísticas. </w:t>
      </w:r>
    </w:p>
    <w:p w14:paraId="168323B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-Eso no es todo. Su velocidad alcanza los 60kph. </w:t>
      </w:r>
    </w:p>
    <w:p w14:paraId="3FFE2568"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w:t>
      </w:r>
    </w:p>
    <w:p w14:paraId="13EDDF46" w14:textId="3CE0B64F"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-Su corazón no muestra señal de cansancio y sus músculos están reaccionando correctamente. Eso no es todo, creo que es la décima vuelta que les da a los reclutas</w:t>
      </w:r>
      <w:r w:rsidR="00D14DD4">
        <w:rPr>
          <w:rFonts w:ascii="Arial" w:hAnsi="Arial" w:cs="Arial"/>
          <w:b/>
          <w:bCs/>
          <w:sz w:val="24"/>
          <w:szCs w:val="24"/>
          <w:lang w:val="es-AR"/>
        </w:rPr>
        <w:t>,</w:t>
      </w:r>
      <w:r>
        <w:rPr>
          <w:rFonts w:ascii="Arial" w:hAnsi="Arial" w:cs="Arial"/>
          <w:b/>
          <w:bCs/>
          <w:sz w:val="24"/>
          <w:szCs w:val="24"/>
          <w:lang w:val="es-AR"/>
        </w:rPr>
        <w:t xml:space="preserve"> y vea esto…</w:t>
      </w:r>
    </w:p>
    <w:p w14:paraId="279B47C3" w14:textId="4D7A7ED6"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muestra una cámara termodinámica</w:t>
      </w:r>
      <w:r w:rsidR="00D14DD4">
        <w:rPr>
          <w:rFonts w:ascii="Arial" w:hAnsi="Arial" w:cs="Arial"/>
          <w:b/>
          <w:bCs/>
          <w:sz w:val="24"/>
          <w:szCs w:val="24"/>
          <w:lang w:val="es-AR"/>
        </w:rPr>
        <w:t xml:space="preserve"> y</w:t>
      </w:r>
      <w:r>
        <w:rPr>
          <w:rFonts w:ascii="Arial" w:hAnsi="Arial" w:cs="Arial"/>
          <w:b/>
          <w:bCs/>
          <w:sz w:val="24"/>
          <w:szCs w:val="24"/>
          <w:lang w:val="es-AR"/>
        </w:rPr>
        <w:t xml:space="preserve"> compara a Oziel con el resto de los reclutas militares corriendo.</w:t>
      </w:r>
    </w:p>
    <w:p w14:paraId="4B0D69C3" w14:textId="77777777" w:rsidR="00D14DD4" w:rsidRDefault="00D14DD4" w:rsidP="00D14DD4">
      <w:pPr>
        <w:spacing w:line="360" w:lineRule="auto"/>
        <w:rPr>
          <w:rFonts w:ascii="Arial" w:hAnsi="Arial" w:cs="Arial"/>
          <w:b/>
          <w:bCs/>
          <w:sz w:val="24"/>
          <w:szCs w:val="24"/>
          <w:lang w:val="es-AR"/>
        </w:rPr>
      </w:pPr>
      <w:r>
        <w:rPr>
          <w:rFonts w:ascii="Arial" w:hAnsi="Arial" w:cs="Arial"/>
          <w:b/>
          <w:bCs/>
          <w:sz w:val="24"/>
          <w:szCs w:val="24"/>
          <w:lang w:val="es-AR"/>
        </w:rPr>
        <w:t xml:space="preserve">-El… El calor corporal apenas si se elevan… </w:t>
      </w:r>
    </w:p>
    <w:p w14:paraId="6CFE330E" w14:textId="5C9F28EB"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-Corrió alrededor de dos “Autotrascendencia 3</w:t>
      </w:r>
      <w:r w:rsidR="00D14DD4">
        <w:rPr>
          <w:rFonts w:ascii="Arial" w:hAnsi="Arial" w:cs="Arial"/>
          <w:b/>
          <w:bCs/>
          <w:sz w:val="24"/>
          <w:szCs w:val="24"/>
          <w:lang w:val="es-AR"/>
        </w:rPr>
        <w:t>.</w:t>
      </w:r>
      <w:r>
        <w:rPr>
          <w:rFonts w:ascii="Arial" w:hAnsi="Arial" w:cs="Arial"/>
          <w:b/>
          <w:bCs/>
          <w:sz w:val="24"/>
          <w:szCs w:val="24"/>
          <w:lang w:val="es-AR"/>
        </w:rPr>
        <w:t>100 millas carrera” y su cuerpo apenas lo procesa. Esto es increíble.</w:t>
      </w:r>
    </w:p>
    <w:p w14:paraId="6EF984DD" w14:textId="77777777"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 corazón hizo eso?</w:t>
      </w:r>
    </w:p>
    <w:p w14:paraId="756AF7F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-Yo diría que sí. ¿O crees que ya corría así mucho antes?</w:t>
      </w:r>
    </w:p>
    <w:p w14:paraId="23B784F1"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-Claro que no, su velocidad era buena, pero no llegaba a correr tan rápido, alcanzaba grandes velocidades, pero nada como esto.</w:t>
      </w:r>
    </w:p>
    <w:p w14:paraId="5273CCAB" w14:textId="5748481E"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se muestra confundida. Como es que Naomi sabría claramente si su velocidad era buena, pero no lo suficiente como ahora.</w:t>
      </w:r>
    </w:p>
    <w:p w14:paraId="3F7FA206" w14:textId="5BD0B040"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es que sabes que era rápido? ¿No me diga que lo observaba mientras corría? Porque eso si se escucha extraño Naomi-sama.</w:t>
      </w:r>
    </w:p>
    <w:p w14:paraId="1E779B38" w14:textId="5938CC85"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se sonroja por completo. Fuerza los músculos de toda su cara para mostrarse molesta y desinteresada, su cara puede mostrar perfectamente lo que ella quiere que aparente, pero el rubor de sus mejillas no puede evitarlo.</w:t>
      </w:r>
    </w:p>
    <w:p w14:paraId="6D8A816B" w14:textId="404BBB14"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-N-No seas tonta Sixto. Lo vi en el partido del sábado, nada más. Y no corría de esta manera.</w:t>
      </w:r>
    </w:p>
    <w:p w14:paraId="7593CA0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w:t>
      </w:r>
    </w:p>
    <w:p w14:paraId="41BB2904" w14:textId="2755B65F"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no es de las personas que molestaría a otra por ocultar sentimientos hacia otra persona. Solo lo deja pasar con un poco de interés en saber la verdad.</w:t>
      </w:r>
    </w:p>
    <w:p w14:paraId="442165A1" w14:textId="4C5E80CB"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-Cuando termine de correr quiero que me envíes un mensaje, tengo que hablar con él, no puede estar corriendo por </w:t>
      </w:r>
      <w:r w:rsidR="00B408C2">
        <w:rPr>
          <w:rFonts w:ascii="Arial" w:hAnsi="Arial" w:cs="Arial"/>
          <w:b/>
          <w:bCs/>
          <w:sz w:val="24"/>
          <w:szCs w:val="24"/>
          <w:lang w:val="es-AR"/>
        </w:rPr>
        <w:t>la academia</w:t>
      </w:r>
      <w:r>
        <w:rPr>
          <w:rFonts w:ascii="Arial" w:hAnsi="Arial" w:cs="Arial"/>
          <w:b/>
          <w:bCs/>
          <w:sz w:val="24"/>
          <w:szCs w:val="24"/>
          <w:lang w:val="es-AR"/>
        </w:rPr>
        <w:t xml:space="preserve"> de esa manera. –Afirma mientras masajea su propia espalda cerca del cuello.</w:t>
      </w:r>
    </w:p>
    <w:p w14:paraId="5044AFE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asiente y confirma la orden de Naomi. Luego de apagar el holograma y antes de retirarse observa algo extraño en el cuello de Naomi, algo que su pantalla no dejaba ver.</w:t>
      </w:r>
    </w:p>
    <w:p w14:paraId="761CDF4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luz del sol brilla en el cuello de Naomi como si llevara un collar. Sixto se extraña, al parecer Naomi no es de llevar collares lo que la impulsa a mover su mano y levantar ligeramente la cadena.</w:t>
      </w:r>
    </w:p>
    <w:p w14:paraId="4CAF5128" w14:textId="77777777"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Sixto!</w:t>
      </w:r>
    </w:p>
    <w:p w14:paraId="7CC950C2" w14:textId="7E69B59B" w:rsidR="007D639D" w:rsidRDefault="00D14DD4" w:rsidP="007D639D">
      <w:pPr>
        <w:spacing w:line="360" w:lineRule="auto"/>
        <w:rPr>
          <w:rFonts w:ascii="Arial" w:hAnsi="Arial" w:cs="Arial"/>
          <w:b/>
          <w:bCs/>
          <w:sz w:val="24"/>
          <w:szCs w:val="24"/>
          <w:lang w:val="es-AR"/>
        </w:rPr>
      </w:pPr>
      <w:r>
        <w:rPr>
          <w:rFonts w:ascii="Arial" w:hAnsi="Arial" w:cs="Arial"/>
          <w:b/>
          <w:bCs/>
          <w:sz w:val="24"/>
          <w:szCs w:val="24"/>
          <w:lang w:val="es-AR"/>
        </w:rPr>
        <w:t>Naomi regresa a esconder rápidamente el collar</w:t>
      </w:r>
      <w:r w:rsidR="007D639D">
        <w:rPr>
          <w:rFonts w:ascii="Arial" w:hAnsi="Arial" w:cs="Arial"/>
          <w:b/>
          <w:bCs/>
          <w:sz w:val="24"/>
          <w:szCs w:val="24"/>
          <w:lang w:val="es-AR"/>
        </w:rPr>
        <w:t xml:space="preserve">, pero antes que la vuelva a guardar </w:t>
      </w:r>
      <w:r>
        <w:rPr>
          <w:rFonts w:ascii="Arial" w:hAnsi="Arial" w:cs="Arial"/>
          <w:b/>
          <w:bCs/>
          <w:sz w:val="24"/>
          <w:szCs w:val="24"/>
          <w:lang w:val="es-AR"/>
        </w:rPr>
        <w:t>ella pudo</w:t>
      </w:r>
      <w:r w:rsidR="007D639D">
        <w:rPr>
          <w:rFonts w:ascii="Arial" w:hAnsi="Arial" w:cs="Arial"/>
          <w:b/>
          <w:bCs/>
          <w:sz w:val="24"/>
          <w:szCs w:val="24"/>
          <w:lang w:val="es-AR"/>
        </w:rPr>
        <w:t xml:space="preserve"> observar un anillo.</w:t>
      </w:r>
    </w:p>
    <w:p w14:paraId="522C0B86" w14:textId="33D28261"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-Usted no lleva collar y mucho menos un anillo como pendiente. ¿De quién es el collar y el anillo?</w:t>
      </w:r>
    </w:p>
    <w:p w14:paraId="7EC306F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seriedad de Naomi sorprende a Sixto haciendo que se disculpara con una reverencia.</w:t>
      </w:r>
    </w:p>
    <w:p w14:paraId="1AF02D0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-Solo avísame cuando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deje de correr. Eso es todo Sixto.</w:t>
      </w:r>
    </w:p>
    <w:p w14:paraId="0AFBDE4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-Claro Naomi-sama, perdón, con su permiso.</w:t>
      </w:r>
    </w:p>
    <w:p w14:paraId="7B8B0BE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Luego de algunos minutos que Sixto abandonara la oficina, Naomi retira el anillo de su blusa y lo observa detenidamente.</w:t>
      </w:r>
    </w:p>
    <w:p w14:paraId="20539886" w14:textId="77777777"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él también tenía uno de estos?</w:t>
      </w:r>
    </w:p>
    <w:p w14:paraId="63BE6A79" w14:textId="77777777" w:rsidR="00867FD4" w:rsidRDefault="00867FD4" w:rsidP="007D639D">
      <w:pPr>
        <w:spacing w:line="360" w:lineRule="auto"/>
        <w:rPr>
          <w:rFonts w:ascii="Arial" w:hAnsi="Arial" w:cs="Arial"/>
          <w:b/>
          <w:bCs/>
          <w:sz w:val="24"/>
          <w:szCs w:val="24"/>
          <w:lang w:val="es-AR"/>
        </w:rPr>
      </w:pPr>
    </w:p>
    <w:p w14:paraId="420F01CE" w14:textId="2FF09974"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un recuerdo </w:t>
      </w:r>
      <w:r w:rsidR="00867FD4">
        <w:rPr>
          <w:rFonts w:ascii="Arial" w:hAnsi="Arial" w:cs="Arial"/>
          <w:b/>
          <w:bCs/>
          <w:sz w:val="24"/>
          <w:szCs w:val="24"/>
          <w:lang w:val="es-AR"/>
        </w:rPr>
        <w:t xml:space="preserve">rápido </w:t>
      </w:r>
      <w:r>
        <w:rPr>
          <w:rFonts w:ascii="Arial" w:hAnsi="Arial" w:cs="Arial"/>
          <w:b/>
          <w:bCs/>
          <w:sz w:val="24"/>
          <w:szCs w:val="24"/>
          <w:lang w:val="es-AR"/>
        </w:rPr>
        <w:t>de Naomi en los vestuarios de las mujeres</w:t>
      </w:r>
      <w:r w:rsidR="00D14DD4">
        <w:rPr>
          <w:rFonts w:ascii="Arial" w:hAnsi="Arial" w:cs="Arial"/>
          <w:b/>
          <w:bCs/>
          <w:sz w:val="24"/>
          <w:szCs w:val="24"/>
          <w:lang w:val="es-AR"/>
        </w:rPr>
        <w:t xml:space="preserve"> de</w:t>
      </w:r>
      <w:r w:rsidR="00B408C2">
        <w:rPr>
          <w:rFonts w:ascii="Arial" w:hAnsi="Arial" w:cs="Arial"/>
          <w:b/>
          <w:bCs/>
          <w:sz w:val="24"/>
          <w:szCs w:val="24"/>
          <w:lang w:val="es-AR"/>
        </w:rPr>
        <w:t xml:space="preserve"> </w:t>
      </w:r>
      <w:r w:rsidR="00D14DD4">
        <w:rPr>
          <w:rFonts w:ascii="Arial" w:hAnsi="Arial" w:cs="Arial"/>
          <w:b/>
          <w:bCs/>
          <w:sz w:val="24"/>
          <w:szCs w:val="24"/>
          <w:lang w:val="es-AR"/>
        </w:rPr>
        <w:t>l</w:t>
      </w:r>
      <w:r w:rsidR="00B408C2">
        <w:rPr>
          <w:rFonts w:ascii="Arial" w:hAnsi="Arial" w:cs="Arial"/>
          <w:b/>
          <w:bCs/>
          <w:sz w:val="24"/>
          <w:szCs w:val="24"/>
          <w:lang w:val="es-AR"/>
        </w:rPr>
        <w:t>a</w:t>
      </w:r>
      <w:r w:rsidR="00D14DD4">
        <w:rPr>
          <w:rFonts w:ascii="Arial" w:hAnsi="Arial" w:cs="Arial"/>
          <w:b/>
          <w:bCs/>
          <w:sz w:val="24"/>
          <w:szCs w:val="24"/>
          <w:lang w:val="es-AR"/>
        </w:rPr>
        <w:t xml:space="preserve"> </w:t>
      </w:r>
      <w:r w:rsidR="00B408C2">
        <w:rPr>
          <w:rFonts w:ascii="Arial" w:hAnsi="Arial" w:cs="Arial"/>
          <w:b/>
          <w:bCs/>
          <w:sz w:val="24"/>
          <w:szCs w:val="24"/>
          <w:lang w:val="es-AR"/>
        </w:rPr>
        <w:t>Academia</w:t>
      </w:r>
      <w:r w:rsidR="00D14DD4">
        <w:rPr>
          <w:rFonts w:ascii="Arial" w:hAnsi="Arial" w:cs="Arial"/>
          <w:b/>
          <w:bCs/>
          <w:sz w:val="24"/>
          <w:szCs w:val="24"/>
          <w:lang w:val="es-AR"/>
        </w:rPr>
        <w:t xml:space="preserve"> C.F.G</w:t>
      </w:r>
      <w:r>
        <w:rPr>
          <w:rFonts w:ascii="Arial" w:hAnsi="Arial" w:cs="Arial"/>
          <w:b/>
          <w:bCs/>
          <w:sz w:val="24"/>
          <w:szCs w:val="24"/>
          <w:lang w:val="es-AR"/>
        </w:rPr>
        <w:t xml:space="preserve">, en una ocasión Naomi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cruzaron. Sus ojos observaron rápidamente el cuerpo atlético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pero también un collar con un anillo igual al que ella está llevando ahora mismo.</w:t>
      </w:r>
    </w:p>
    <w:p w14:paraId="60EFB2F9" w14:textId="4F04DAF6" w:rsidR="00EA64C0" w:rsidRPr="00DD1656" w:rsidRDefault="00EA64C0" w:rsidP="00EA64C0">
      <w:pPr>
        <w:rPr>
          <w:rFonts w:ascii="Calibri" w:hAnsi="Calibri" w:cs="Calibri"/>
          <w:b/>
          <w:sz w:val="16"/>
          <w:szCs w:val="16"/>
          <w:lang w:val="es-AR"/>
        </w:rPr>
      </w:pPr>
      <w:r>
        <w:rPr>
          <w:rFonts w:ascii="Arial" w:hAnsi="Arial" w:cs="Arial"/>
          <w:b/>
          <w:bCs/>
          <w:sz w:val="24"/>
          <w:szCs w:val="24"/>
          <w:lang w:val="es-AR"/>
        </w:rPr>
        <w:t>Luego de recordar guarda el anillo y prosigue con el papeleo que le tomara toda la tarde, o incluso algunos días más.</w:t>
      </w:r>
    </w:p>
    <w:p w14:paraId="4E60ABA1" w14:textId="77777777" w:rsidR="00641E99" w:rsidRPr="00DD1656" w:rsidRDefault="00641E99" w:rsidP="00641E99">
      <w:pPr>
        <w:rPr>
          <w:rFonts w:ascii="Calibri" w:hAnsi="Calibri" w:cs="Calibri"/>
          <w:b/>
          <w:sz w:val="32"/>
          <w:szCs w:val="32"/>
          <w:lang w:val="es-AR"/>
        </w:rPr>
      </w:pPr>
    </w:p>
    <w:p w14:paraId="6DA5229E" w14:textId="77777777" w:rsidR="00641E99" w:rsidRPr="006848AD" w:rsidRDefault="00641E99" w:rsidP="00641E9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7</w:t>
      </w:r>
    </w:p>
    <w:p w14:paraId="732DED26" w14:textId="77777777" w:rsidR="00641E99" w:rsidRDefault="00641E99" w:rsidP="00641E99">
      <w:pPr>
        <w:spacing w:line="360" w:lineRule="auto"/>
        <w:rPr>
          <w:rFonts w:ascii="Arial" w:hAnsi="Arial" w:cs="Arial"/>
          <w:b/>
          <w:bCs/>
          <w:sz w:val="24"/>
          <w:szCs w:val="24"/>
          <w:lang w:val="es-AR"/>
        </w:rPr>
      </w:pPr>
    </w:p>
    <w:p w14:paraId="17A1211B" w14:textId="693F8D9A"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-Ya se está haciendo tarde, mejor iré a esperarlo a su habitación. –Murmura mientras apaga su pantalla holograma y sale de su oficina.</w:t>
      </w:r>
    </w:p>
    <w:p w14:paraId="31529B51" w14:textId="77777777" w:rsidR="00B44603" w:rsidRDefault="00B44603" w:rsidP="00B44603">
      <w:pPr>
        <w:spacing w:line="360" w:lineRule="auto"/>
        <w:rPr>
          <w:rFonts w:ascii="Arial" w:hAnsi="Arial" w:cs="Arial"/>
          <w:b/>
          <w:bCs/>
          <w:sz w:val="24"/>
          <w:szCs w:val="24"/>
          <w:lang w:val="es-AR"/>
        </w:rPr>
      </w:pPr>
      <w:r>
        <w:rPr>
          <w:rFonts w:ascii="Arial" w:hAnsi="Arial" w:cs="Arial"/>
          <w:b/>
          <w:bCs/>
          <w:sz w:val="24"/>
          <w:szCs w:val="24"/>
          <w:lang w:val="es-AR"/>
        </w:rPr>
        <w:t>La directora de Unificación Central se había canso de las 800 palabras. Su descanso con un cigarrillo parece haberlo cambiarlo por ir a ver a Oziel.</w:t>
      </w:r>
    </w:p>
    <w:p w14:paraId="10A31475" w14:textId="6B5D479E"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Ella sabe que el papeleo que está haciendo no servirá de nada si es que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se enteran </w:t>
      </w:r>
      <w:r w:rsidR="00B44603">
        <w:rPr>
          <w:rFonts w:ascii="Arial" w:hAnsi="Arial" w:cs="Arial"/>
          <w:b/>
          <w:bCs/>
          <w:sz w:val="24"/>
          <w:szCs w:val="24"/>
          <w:lang w:val="es-AR"/>
        </w:rPr>
        <w:t>de que</w:t>
      </w:r>
      <w:r>
        <w:rPr>
          <w:rFonts w:ascii="Arial" w:hAnsi="Arial" w:cs="Arial"/>
          <w:b/>
          <w:bCs/>
          <w:sz w:val="24"/>
          <w:szCs w:val="24"/>
          <w:lang w:val="es-AR"/>
        </w:rPr>
        <w:t xml:space="preserve"> el Heart-Oz </w:t>
      </w:r>
      <w:r w:rsidR="00B44603">
        <w:rPr>
          <w:rFonts w:ascii="Arial" w:hAnsi="Arial" w:cs="Arial"/>
          <w:b/>
          <w:bCs/>
          <w:sz w:val="24"/>
          <w:szCs w:val="24"/>
          <w:lang w:val="es-AR"/>
        </w:rPr>
        <w:t xml:space="preserve">está </w:t>
      </w:r>
      <w:r>
        <w:rPr>
          <w:rFonts w:ascii="Arial" w:hAnsi="Arial" w:cs="Arial"/>
          <w:b/>
          <w:bCs/>
          <w:sz w:val="24"/>
          <w:szCs w:val="24"/>
          <w:lang w:val="es-AR"/>
        </w:rPr>
        <w:t xml:space="preserve">funcionando en un cuerpo. </w:t>
      </w:r>
    </w:p>
    <w:p w14:paraId="5B54976E" w14:textId="237D076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Incluso puede posponer su trabajo por un buen tiempo, solamente quería distraerse un poco sobre todo lo que había pasado estas últimas 24 horas.</w:t>
      </w:r>
    </w:p>
    <w:p w14:paraId="57424960" w14:textId="68A978DD"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Ella no tiene intención de pedir permiso </w:t>
      </w:r>
      <w:r w:rsidR="00B44603">
        <w:rPr>
          <w:rFonts w:ascii="Arial" w:hAnsi="Arial" w:cs="Arial"/>
          <w:b/>
          <w:bCs/>
          <w:sz w:val="24"/>
          <w:szCs w:val="24"/>
          <w:lang w:val="es-AR"/>
        </w:rPr>
        <w:t xml:space="preserve">a nadie </w:t>
      </w:r>
      <w:r>
        <w:rPr>
          <w:rFonts w:ascii="Arial" w:hAnsi="Arial" w:cs="Arial"/>
          <w:b/>
          <w:bCs/>
          <w:sz w:val="24"/>
          <w:szCs w:val="24"/>
          <w:lang w:val="es-AR"/>
        </w:rPr>
        <w:t xml:space="preserve">en ningún momento, es por eso por lo que no se toma la molestia de ver si </w:t>
      </w:r>
      <w:r w:rsidR="00B44603">
        <w:rPr>
          <w:rFonts w:ascii="Arial" w:hAnsi="Arial" w:cs="Arial"/>
          <w:b/>
          <w:bCs/>
          <w:sz w:val="24"/>
          <w:szCs w:val="24"/>
          <w:lang w:val="es-AR"/>
        </w:rPr>
        <w:t xml:space="preserve">hay alguien en la habitación. </w:t>
      </w:r>
      <w:r>
        <w:rPr>
          <w:rFonts w:ascii="Arial" w:hAnsi="Arial" w:cs="Arial"/>
          <w:b/>
          <w:bCs/>
          <w:sz w:val="24"/>
          <w:szCs w:val="24"/>
          <w:lang w:val="es-AR"/>
        </w:rPr>
        <w:t>Ella simplemente pasa.</w:t>
      </w:r>
    </w:p>
    <w:p w14:paraId="2505CFBA" w14:textId="77777777" w:rsidR="00641E99" w:rsidRPr="00B008EC"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AH?</w:t>
      </w:r>
    </w:p>
    <w:p w14:paraId="6AFEE2F7" w14:textId="77777777" w:rsidR="00641E99" w:rsidRPr="00B008EC"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F561A1C"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 cuerpo en perfecto estado y húmedo de Oziel se encuentra completamente esbelto con un poco de humo de la ducha caliente que había tomado hace algunos minutos. Con una toalla corta en su cintura y otra sobre sus hombros se encontraba leyendo algunos archivos de nivel de seguridad 6. </w:t>
      </w:r>
    </w:p>
    <w:p w14:paraId="35349218" w14:textId="52E66B16"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lastRenderedPageBreak/>
        <w:t>Naomi se queda sin moverse por un leve periodo de tiempo, hasta que la puerta detrás de ella se cerrara.</w:t>
      </w:r>
      <w:r w:rsidR="00B44603">
        <w:rPr>
          <w:rFonts w:ascii="Arial" w:hAnsi="Arial" w:cs="Arial"/>
          <w:b/>
          <w:bCs/>
          <w:sz w:val="24"/>
          <w:szCs w:val="24"/>
          <w:lang w:val="es-AR"/>
        </w:rPr>
        <w:t xml:space="preserve"> G</w:t>
      </w:r>
      <w:r>
        <w:rPr>
          <w:rFonts w:ascii="Arial" w:hAnsi="Arial" w:cs="Arial"/>
          <w:b/>
          <w:bCs/>
          <w:sz w:val="24"/>
          <w:szCs w:val="24"/>
          <w:lang w:val="es-AR"/>
        </w:rPr>
        <w:t>ira su cabeza hacia un costado y habla avergonzada, pero intentando mantener la calma en sus palabras.</w:t>
      </w:r>
    </w:p>
    <w:p w14:paraId="3CD5681A" w14:textId="65DE9AC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-P</w:t>
      </w:r>
      <w:r w:rsidR="00B44603">
        <w:rPr>
          <w:rFonts w:ascii="Arial" w:hAnsi="Arial" w:cs="Arial"/>
          <w:b/>
          <w:bCs/>
          <w:sz w:val="24"/>
          <w:szCs w:val="24"/>
          <w:lang w:val="es-AR"/>
        </w:rPr>
        <w:t>e</w:t>
      </w:r>
      <w:r>
        <w:rPr>
          <w:rFonts w:ascii="Arial" w:hAnsi="Arial" w:cs="Arial"/>
          <w:b/>
          <w:bCs/>
          <w:sz w:val="24"/>
          <w:szCs w:val="24"/>
          <w:lang w:val="es-AR"/>
        </w:rPr>
        <w:t>-Pensé que aun seguías corriendo Si</w:t>
      </w:r>
      <w:r w:rsidR="00B44603">
        <w:rPr>
          <w:rFonts w:ascii="Arial" w:hAnsi="Arial" w:cs="Arial"/>
          <w:b/>
          <w:bCs/>
          <w:sz w:val="24"/>
          <w:szCs w:val="24"/>
          <w:lang w:val="es-AR"/>
        </w:rPr>
        <w:t>-Si</w:t>
      </w:r>
      <w:r>
        <w:rPr>
          <w:rFonts w:ascii="Arial" w:hAnsi="Arial" w:cs="Arial"/>
          <w:b/>
          <w:bCs/>
          <w:sz w:val="24"/>
          <w:szCs w:val="24"/>
          <w:lang w:val="es-AR"/>
        </w:rPr>
        <w:t>xto no me había dicho nada, es, es por eso por lo que pasé sin tocar, perdón…</w:t>
      </w:r>
    </w:p>
    <w:p w14:paraId="62078EED" w14:textId="3A727E9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Oziel solo baja su mano luego de apagar la pantalla y habla un poco incómodo.</w:t>
      </w:r>
    </w:p>
    <w:p w14:paraId="57030000" w14:textId="63C9F60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r w:rsidR="00B44603">
        <w:rPr>
          <w:rFonts w:ascii="Arial" w:hAnsi="Arial" w:cs="Arial"/>
          <w:b/>
          <w:bCs/>
          <w:sz w:val="24"/>
          <w:szCs w:val="24"/>
          <w:lang w:val="es-AR"/>
        </w:rPr>
        <w:t>Pe-Perdón yo también, debí quedarme cambiado pero la ropa me molestaba por que se moja con mi cuerpo aun húmedo.</w:t>
      </w:r>
    </w:p>
    <w:p w14:paraId="2923DB0A" w14:textId="570C849B"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-Para eso están las toallas…</w:t>
      </w:r>
    </w:p>
    <w:p w14:paraId="5F96DCB5" w14:textId="07675D94"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-S-Si… es que ya me había secado. En un rato salgo, me cambio en el ba</w:t>
      </w:r>
      <w:r w:rsidR="00B44603">
        <w:rPr>
          <w:rFonts w:ascii="Arial" w:hAnsi="Arial" w:cs="Arial"/>
          <w:b/>
          <w:bCs/>
          <w:sz w:val="24"/>
          <w:szCs w:val="24"/>
          <w:lang w:val="es-AR"/>
        </w:rPr>
        <w:t>ño</w:t>
      </w:r>
      <w:r>
        <w:rPr>
          <w:rFonts w:ascii="Arial" w:hAnsi="Arial" w:cs="Arial"/>
          <w:b/>
          <w:bCs/>
          <w:sz w:val="24"/>
          <w:szCs w:val="24"/>
          <w:lang w:val="es-AR"/>
        </w:rPr>
        <w:t>.</w:t>
      </w:r>
    </w:p>
    <w:p w14:paraId="399DEFEF"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Mientras Oziel se encuentra buscando ropa nueva en el ropero, Naomi no puede evitar observar su cuerpo de reojo.</w:t>
      </w:r>
    </w:p>
    <w:p w14:paraId="7B0A780A" w14:textId="379F48D1"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Todo de cuerpo está en perfecto estado, sus músculos se encuentran bien tonificado de la parte de la cintura y el abdomen. Sus pectorales no son la gran cosa, pero tampoco está en mal estado, es como si estuviera yendo constantemente a un entrenamiento de cuerpo completo. </w:t>
      </w:r>
    </w:p>
    <w:p w14:paraId="5BAC1E21" w14:textId="246C5B8E"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Luego que Oziel regresara al ba</w:t>
      </w:r>
      <w:r w:rsidR="00B44603">
        <w:rPr>
          <w:rFonts w:ascii="Arial" w:hAnsi="Arial" w:cs="Arial"/>
          <w:b/>
          <w:bCs/>
          <w:sz w:val="24"/>
          <w:szCs w:val="24"/>
          <w:lang w:val="es-AR"/>
        </w:rPr>
        <w:t>ñ</w:t>
      </w:r>
      <w:r>
        <w:rPr>
          <w:rFonts w:ascii="Arial" w:hAnsi="Arial" w:cs="Arial"/>
          <w:b/>
          <w:bCs/>
          <w:sz w:val="24"/>
          <w:szCs w:val="24"/>
          <w:lang w:val="es-AR"/>
        </w:rPr>
        <w:t>o, ella solo relaja sus hombres y se queda observando la puerta del baño.</w:t>
      </w:r>
    </w:p>
    <w:p w14:paraId="750CB39F" w14:textId="6F4E0225"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(-Nunca lo he visto así… ¿será que el corazón mejoro su cuerpo? sé que él estaba inscrito por tres años en crossfit. ¿Será su cuerpo o el corazón?)</w:t>
      </w:r>
    </w:p>
    <w:p w14:paraId="0353E096"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3DB9DDA" w14:textId="65217729"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Naomi reacciona </w:t>
      </w:r>
      <w:r w:rsidR="00B44603">
        <w:rPr>
          <w:rFonts w:ascii="Arial" w:hAnsi="Arial" w:cs="Arial"/>
          <w:b/>
          <w:bCs/>
          <w:sz w:val="24"/>
          <w:szCs w:val="24"/>
          <w:lang w:val="es-AR"/>
        </w:rPr>
        <w:t xml:space="preserve">molesta </w:t>
      </w:r>
      <w:r>
        <w:rPr>
          <w:rFonts w:ascii="Arial" w:hAnsi="Arial" w:cs="Arial"/>
          <w:b/>
          <w:bCs/>
          <w:sz w:val="24"/>
          <w:szCs w:val="24"/>
          <w:lang w:val="es-AR"/>
        </w:rPr>
        <w:t>sabiendo que se encontraba perdiendo en sus pensamientos sobre el torso de Oziel. Con ambas manos golpea sus mejillas un par de veces hasta que escucha la puerta del baño.</w:t>
      </w:r>
    </w:p>
    <w:p w14:paraId="5B439959"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-Ya estoy. Perdón.</w:t>
      </w:r>
    </w:p>
    <w:p w14:paraId="4B5EE46A" w14:textId="65A391E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sacude su cabeza y se sienta en la mesa. Oziel la acompaña.</w:t>
      </w:r>
    </w:p>
    <w:p w14:paraId="126DA4BB"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lastRenderedPageBreak/>
        <w:t>-Vine para hablarte de tu estado. Me refiero a como estabas corriendo a esa velocidad por el campo de entrenamiento.</w:t>
      </w:r>
    </w:p>
    <w:p w14:paraId="135554D5" w14:textId="4DF6F71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-Ah… Perdón. A mí también me sorprendió que pudiera correr a esa velocidad, incluso intente correr lo menos posible.</w:t>
      </w:r>
    </w:p>
    <w:p w14:paraId="4BA41A03" w14:textId="4A6C653B" w:rsidR="00641E99"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Estás diciendo que no estabas corriendo de verdad?</w:t>
      </w:r>
    </w:p>
    <w:p w14:paraId="7186CC7D"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-Si estaba corriendo, pero no podía correr menos que eso.</w:t>
      </w:r>
    </w:p>
    <w:p w14:paraId="5B5FCAB9"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4F10A08" w14:textId="746B4DA8"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sabe que está en problemas. Si esa fue la velocidad mínima de Oziel, no puede correr más en el C.F.G. Sujeta su cabeza para pensar en una salida</w:t>
      </w:r>
      <w:r w:rsidR="00D46390">
        <w:rPr>
          <w:rFonts w:ascii="Arial" w:hAnsi="Arial" w:cs="Arial"/>
          <w:b/>
          <w:bCs/>
          <w:sz w:val="24"/>
          <w:szCs w:val="24"/>
          <w:lang w:val="es-AR"/>
        </w:rPr>
        <w:t>,</w:t>
      </w:r>
      <w:r>
        <w:rPr>
          <w:rFonts w:ascii="Arial" w:hAnsi="Arial" w:cs="Arial"/>
          <w:b/>
          <w:bCs/>
          <w:sz w:val="24"/>
          <w:szCs w:val="24"/>
          <w:lang w:val="es-AR"/>
        </w:rPr>
        <w:t xml:space="preserve"> </w:t>
      </w:r>
      <w:r w:rsidR="00D46390">
        <w:rPr>
          <w:rFonts w:ascii="Arial" w:hAnsi="Arial" w:cs="Arial"/>
          <w:b/>
          <w:bCs/>
          <w:sz w:val="24"/>
          <w:szCs w:val="24"/>
          <w:lang w:val="es-AR"/>
        </w:rPr>
        <w:t>luego</w:t>
      </w:r>
      <w:r>
        <w:rPr>
          <w:rFonts w:ascii="Arial" w:hAnsi="Arial" w:cs="Arial"/>
          <w:b/>
          <w:bCs/>
          <w:sz w:val="24"/>
          <w:szCs w:val="24"/>
          <w:lang w:val="es-AR"/>
        </w:rPr>
        <w:t xml:space="preserve"> habla con lo primero que se le vino a la mente. </w:t>
      </w:r>
    </w:p>
    <w:p w14:paraId="2E1A7AD2" w14:textId="6F79F07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-Si esa fue tu velocidad mínima no puedo dejar que sigas en el equipo de soccer </w:t>
      </w:r>
      <w:r w:rsidR="00B408C2">
        <w:rPr>
          <w:rFonts w:ascii="Arial" w:hAnsi="Arial" w:cs="Arial"/>
          <w:b/>
          <w:bCs/>
          <w:sz w:val="24"/>
          <w:szCs w:val="24"/>
          <w:lang w:val="es-AR"/>
        </w:rPr>
        <w:t>de la academia</w:t>
      </w:r>
    </w:p>
    <w:p w14:paraId="48E6A0A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p>
    <w:p w14:paraId="52AF1D9C" w14:textId="4DD260E8"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Takeru habla contigo sobre los partidos de la C.F.G, le dirás que no podrás participar más. </w:t>
      </w:r>
    </w:p>
    <w:p w14:paraId="230FC0D1" w14:textId="344B682E" w:rsidR="00641E99"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w:t>
      </w:r>
    </w:p>
    <w:p w14:paraId="2E64CEEB" w14:textId="001BA737" w:rsidR="00641E99" w:rsidRDefault="00D46390" w:rsidP="00641E99">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641E99">
        <w:rPr>
          <w:rFonts w:ascii="Arial" w:hAnsi="Arial" w:cs="Arial"/>
          <w:b/>
          <w:bCs/>
          <w:sz w:val="24"/>
          <w:szCs w:val="24"/>
          <w:lang w:val="es-AR"/>
        </w:rPr>
        <w:t xml:space="preserve">Naomi parece molestarle esa </w:t>
      </w:r>
      <w:r>
        <w:rPr>
          <w:rFonts w:ascii="Arial" w:hAnsi="Arial" w:cs="Arial"/>
          <w:b/>
          <w:bCs/>
          <w:sz w:val="24"/>
          <w:szCs w:val="24"/>
          <w:lang w:val="es-AR"/>
        </w:rPr>
        <w:t xml:space="preserve">obvia </w:t>
      </w:r>
      <w:r w:rsidR="00641E99">
        <w:rPr>
          <w:rFonts w:ascii="Arial" w:hAnsi="Arial" w:cs="Arial"/>
          <w:b/>
          <w:bCs/>
          <w:sz w:val="24"/>
          <w:szCs w:val="24"/>
          <w:lang w:val="es-AR"/>
        </w:rPr>
        <w:t>pregunta.</w:t>
      </w:r>
    </w:p>
    <w:p w14:paraId="6C62E1AA" w14:textId="247628BD" w:rsidR="00641E99"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crees? ¡Corres más rápido que un maldito corredor olímpico!</w:t>
      </w:r>
    </w:p>
    <w:p w14:paraId="51F46125" w14:textId="77777777" w:rsidR="00D46390" w:rsidRDefault="00D46390" w:rsidP="00D4639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xml:space="preserve"> –Oziel mira al techo y regresa su mirada a Naomi– Creo que tiene sentido, está bien, ¿y cuál será la excusa?</w:t>
      </w:r>
    </w:p>
    <w:p w14:paraId="231E585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-Ese será tu problema. Intenta usar esa cabezota vacía en pensar un poco ¿no?</w:t>
      </w:r>
    </w:p>
    <w:p w14:paraId="5E30C0A6" w14:textId="0FAC2F12"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Oziel la mira con indiferencia. Sabe que ella no tiene idea de cuál era la excusa para que deje de jugar al soccer, solo lo dijo porque no quiere que nadie lo vea correr.</w:t>
      </w:r>
    </w:p>
    <w:p w14:paraId="0F5B8A7B"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lastRenderedPageBreak/>
        <w:t>-Dar soluciones a medias puede hacerlo cualquiera… ¿no crees que tendrías que pensarlo mejor antes de tirar ideas?</w:t>
      </w:r>
    </w:p>
    <w:p w14:paraId="45DC52EC"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Jum</w:t>
      </w:r>
      <w:proofErr w:type="spellEnd"/>
      <w:r>
        <w:rPr>
          <w:rFonts w:ascii="Arial" w:hAnsi="Arial" w:cs="Arial"/>
          <w:b/>
          <w:bCs/>
          <w:sz w:val="24"/>
          <w:szCs w:val="24"/>
          <w:lang w:val="es-AR"/>
        </w:rPr>
        <w:t xml:space="preserve"> –Naomi aparta un poco la mirada con un suspiro– Deja de molestarme, no es mi culpa que corras a esa velocidad.</w:t>
      </w:r>
    </w:p>
    <w:p w14:paraId="3065F117" w14:textId="3A1FEF6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Oziel solo observa sus manos y se pierde en sus pensamientos. Sabe que el cambio por completo y la mayoría de su tiempo tendrá que mentir por la falta de sus memorias, es como si se apartara más de sus amigos.</w:t>
      </w:r>
    </w:p>
    <w:p w14:paraId="51DED286" w14:textId="4FE9E35C"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Naomi lo observa preocupado. No sabe cuándo regresaran sus recuerdos, pero tiene que mantenerlo al margen de todo comportamiento extraño para que algún video raro no se filtre en internet y llegue a todo el mundo por YouTube, donde tarde o temprano terminara en las manos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C3F5058" w14:textId="32CB3002" w:rsidR="00641E99"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esto será permanente?, ¿Crees que mi cuerpo tendrá otros cambios raros de esta manera? No mutare con tres manos y cuatro piernas ni nada por el estilo, ¿verdad?</w:t>
      </w:r>
    </w:p>
    <w:p w14:paraId="53FA2EDD" w14:textId="16C70FE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-No lo sabemos… no tengo idea</w:t>
      </w:r>
      <w:r w:rsidR="00D46390">
        <w:rPr>
          <w:rFonts w:ascii="Arial" w:hAnsi="Arial" w:cs="Arial"/>
          <w:b/>
          <w:bCs/>
          <w:sz w:val="24"/>
          <w:szCs w:val="24"/>
          <w:lang w:val="es-AR"/>
        </w:rPr>
        <w:t>,</w:t>
      </w:r>
      <w:r>
        <w:rPr>
          <w:rFonts w:ascii="Arial" w:hAnsi="Arial" w:cs="Arial"/>
          <w:b/>
          <w:bCs/>
          <w:sz w:val="24"/>
          <w:szCs w:val="24"/>
          <w:lang w:val="es-AR"/>
        </w:rPr>
        <w:t xml:space="preserve"> n</w:t>
      </w:r>
      <w:r w:rsidR="00D46390">
        <w:rPr>
          <w:rFonts w:ascii="Arial" w:hAnsi="Arial" w:cs="Arial"/>
          <w:b/>
          <w:bCs/>
          <w:sz w:val="24"/>
          <w:szCs w:val="24"/>
          <w:lang w:val="es-AR"/>
        </w:rPr>
        <w:t>o</w:t>
      </w:r>
      <w:r>
        <w:rPr>
          <w:rFonts w:ascii="Arial" w:hAnsi="Arial" w:cs="Arial"/>
          <w:b/>
          <w:bCs/>
          <w:sz w:val="24"/>
          <w:szCs w:val="24"/>
          <w:lang w:val="es-AR"/>
        </w:rPr>
        <w:t xml:space="preserve"> hay nada que pueda garantizar lo que pasara ahora contigo. Escucha, fuiste la primera persona en millones de años en revivir de la muerte. No solo se </w:t>
      </w:r>
      <w:r w:rsidR="00D46390">
        <w:rPr>
          <w:rFonts w:ascii="Arial" w:hAnsi="Arial" w:cs="Arial"/>
          <w:b/>
          <w:bCs/>
          <w:sz w:val="24"/>
          <w:szCs w:val="24"/>
          <w:lang w:val="es-AR"/>
        </w:rPr>
        <w:t>paró</w:t>
      </w:r>
      <w:r>
        <w:rPr>
          <w:rFonts w:ascii="Arial" w:hAnsi="Arial" w:cs="Arial"/>
          <w:b/>
          <w:bCs/>
          <w:sz w:val="24"/>
          <w:szCs w:val="24"/>
          <w:lang w:val="es-AR"/>
        </w:rPr>
        <w:t xml:space="preserve"> tu corazón ni nada por el estilo…</w:t>
      </w:r>
    </w:p>
    <w:p w14:paraId="3FE4A788" w14:textId="61681B53"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-Lo se… leí los archivos de mi cirugía de nuevo para entender.</w:t>
      </w:r>
    </w:p>
    <w:p w14:paraId="41FBDEAD"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-Lo siento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todo lo que experimentes será nuevo para ambos.</w:t>
      </w:r>
    </w:p>
    <w:p w14:paraId="02129092"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Oziel solo acepta su nuevo estado. Revivió de la muerte y tendría que estar agradecido por eso, pero algo dentro de él le dice que preferiría haber muerto. No hay mucha diferencia en perder completamente tus recuerdos que a morir. Aunque sobrevivió, no recuerda nada de su vida, es como si otra persona estuviera viviendo en el cuerpo de alguien más, como si viviera una película el resto de su vida, disimular el resto que le queda de vida ese papel que le dieron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FD21062" w14:textId="5F4A170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-Creo que solo </w:t>
      </w:r>
      <w:r w:rsidR="00D46390">
        <w:rPr>
          <w:rFonts w:ascii="Arial" w:hAnsi="Arial" w:cs="Arial"/>
          <w:b/>
          <w:bCs/>
          <w:sz w:val="24"/>
          <w:szCs w:val="24"/>
          <w:lang w:val="es-AR"/>
        </w:rPr>
        <w:t>me tendré</w:t>
      </w:r>
      <w:r>
        <w:rPr>
          <w:rFonts w:ascii="Arial" w:hAnsi="Arial" w:cs="Arial"/>
          <w:b/>
          <w:bCs/>
          <w:sz w:val="24"/>
          <w:szCs w:val="24"/>
          <w:lang w:val="es-AR"/>
        </w:rPr>
        <w:t xml:space="preserve"> que acostumbrar a lo que pase. Ahora soy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tengo que aceptarlo.</w:t>
      </w:r>
    </w:p>
    <w:p w14:paraId="58CB4E5A"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lastRenderedPageBreak/>
        <w:t>-Es lo único que podemos hacer por ahora.</w:t>
      </w:r>
    </w:p>
    <w:p w14:paraId="0A89A8D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-Ah… por cierto. ¿Que fueron todas esas inyecciones raras que inyectaron? Antes que llegaras estaba buscando eso específicamente. </w:t>
      </w:r>
      <w:r w:rsidRPr="007D5D7E">
        <w:rPr>
          <w:rFonts w:ascii="Arial" w:hAnsi="Arial" w:cs="Arial"/>
          <w:b/>
          <w:bCs/>
          <w:sz w:val="24"/>
          <w:szCs w:val="24"/>
          <w:lang w:val="es-AR"/>
        </w:rPr>
        <w:t xml:space="preserve">Siete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dos </w:t>
      </w:r>
      <w:proofErr w:type="spellStart"/>
      <w:r w:rsidRPr="007D5D7E">
        <w:rPr>
          <w:rFonts w:ascii="Arial" w:hAnsi="Arial" w:cs="Arial"/>
          <w:b/>
          <w:bCs/>
          <w:sz w:val="24"/>
          <w:szCs w:val="24"/>
          <w:lang w:val="es-AR"/>
        </w:rPr>
        <w:t>Iupac</w:t>
      </w:r>
      <w:proofErr w:type="spellEnd"/>
      <w:r w:rsidRPr="007D5D7E">
        <w:rPr>
          <w:rFonts w:ascii="Arial" w:hAnsi="Arial" w:cs="Arial"/>
          <w:b/>
          <w:bCs/>
          <w:sz w:val="24"/>
          <w:szCs w:val="24"/>
          <w:lang w:val="es-AR"/>
        </w:rPr>
        <w:t xml:space="preserve">, y Tres </w:t>
      </w:r>
      <w:proofErr w:type="spellStart"/>
      <w:r w:rsidRPr="007D5D7E">
        <w:rPr>
          <w:rFonts w:ascii="Arial" w:hAnsi="Arial" w:cs="Arial"/>
          <w:b/>
          <w:bCs/>
          <w:sz w:val="24"/>
          <w:szCs w:val="24"/>
          <w:lang w:val="es-AR"/>
        </w:rPr>
        <w:t>Vinium</w:t>
      </w:r>
      <w:proofErr w:type="spellEnd"/>
      <w:r>
        <w:rPr>
          <w:rFonts w:ascii="Arial" w:hAnsi="Arial" w:cs="Arial"/>
          <w:b/>
          <w:bCs/>
          <w:sz w:val="24"/>
          <w:szCs w:val="24"/>
          <w:lang w:val="es-AR"/>
        </w:rPr>
        <w:t>, creo que eso eran todos.</w:t>
      </w:r>
    </w:p>
    <w:p w14:paraId="5E1FFBC7" w14:textId="00437EE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-Las </w:t>
      </w:r>
      <w:proofErr w:type="spellStart"/>
      <w:r>
        <w:rPr>
          <w:rFonts w:ascii="Arial" w:hAnsi="Arial" w:cs="Arial"/>
          <w:b/>
          <w:bCs/>
          <w:sz w:val="24"/>
          <w:szCs w:val="24"/>
          <w:lang w:val="es-AR"/>
        </w:rPr>
        <w:t>Frinalane</w:t>
      </w:r>
      <w:proofErr w:type="spellEnd"/>
      <w:r>
        <w:rPr>
          <w:rFonts w:ascii="Arial" w:hAnsi="Arial" w:cs="Arial"/>
          <w:b/>
          <w:bCs/>
          <w:sz w:val="24"/>
          <w:szCs w:val="24"/>
          <w:lang w:val="es-AR"/>
        </w:rPr>
        <w:t xml:space="preserve"> contiene </w:t>
      </w:r>
      <w:r w:rsidR="00D46390">
        <w:rPr>
          <w:rFonts w:ascii="Arial" w:hAnsi="Arial" w:cs="Arial"/>
          <w:b/>
          <w:bCs/>
          <w:sz w:val="24"/>
          <w:szCs w:val="24"/>
          <w:lang w:val="es-AR"/>
        </w:rPr>
        <w:t xml:space="preserve">una triple </w:t>
      </w:r>
      <w:r>
        <w:rPr>
          <w:rFonts w:ascii="Arial" w:hAnsi="Arial" w:cs="Arial"/>
          <w:b/>
          <w:bCs/>
          <w:sz w:val="24"/>
          <w:szCs w:val="24"/>
          <w:lang w:val="es-AR"/>
        </w:rPr>
        <w:t xml:space="preserve">dosis de adrenalina modificada con otros tipos de sustancias. Las </w:t>
      </w:r>
      <w:proofErr w:type="spellStart"/>
      <w:r>
        <w:rPr>
          <w:rFonts w:ascii="Arial" w:hAnsi="Arial" w:cs="Arial"/>
          <w:b/>
          <w:bCs/>
          <w:sz w:val="24"/>
          <w:szCs w:val="24"/>
          <w:lang w:val="es-AR"/>
        </w:rPr>
        <w:t>Iupac</w:t>
      </w:r>
      <w:proofErr w:type="spellEnd"/>
      <w:r>
        <w:rPr>
          <w:rFonts w:ascii="Arial" w:hAnsi="Arial" w:cs="Arial"/>
          <w:b/>
          <w:bCs/>
          <w:sz w:val="24"/>
          <w:szCs w:val="24"/>
          <w:lang w:val="es-AR"/>
        </w:rPr>
        <w:t xml:space="preserve"> son dosis extremas de </w:t>
      </w:r>
      <w:proofErr w:type="spellStart"/>
      <w:r>
        <w:rPr>
          <w:rFonts w:ascii="Arial" w:hAnsi="Arial" w:cs="Arial"/>
          <w:b/>
          <w:bCs/>
          <w:sz w:val="24"/>
          <w:szCs w:val="24"/>
          <w:lang w:val="es-AR"/>
        </w:rPr>
        <w:t>tiopentano</w:t>
      </w:r>
      <w:proofErr w:type="spellEnd"/>
      <w:r>
        <w:rPr>
          <w:rFonts w:ascii="Arial" w:hAnsi="Arial" w:cs="Arial"/>
          <w:b/>
          <w:bCs/>
          <w:sz w:val="24"/>
          <w:szCs w:val="24"/>
          <w:lang w:val="es-AR"/>
        </w:rPr>
        <w:t xml:space="preserve">, nada más. Y el </w:t>
      </w:r>
      <w:proofErr w:type="spellStart"/>
      <w:r>
        <w:rPr>
          <w:rFonts w:ascii="Arial" w:hAnsi="Arial" w:cs="Arial"/>
          <w:b/>
          <w:bCs/>
          <w:sz w:val="24"/>
          <w:szCs w:val="24"/>
          <w:lang w:val="es-AR"/>
        </w:rPr>
        <w:t>Vinium</w:t>
      </w:r>
      <w:proofErr w:type="spellEnd"/>
      <w:r>
        <w:rPr>
          <w:rFonts w:ascii="Arial" w:hAnsi="Arial" w:cs="Arial"/>
          <w:b/>
          <w:bCs/>
          <w:sz w:val="24"/>
          <w:szCs w:val="24"/>
          <w:lang w:val="es-AR"/>
        </w:rPr>
        <w:t xml:space="preserve"> es un químico que extrajimos del Heart-Oz beta, lo sintetizamos para que funcione con el ADN humano, creo que es sangre divina o algo así, no sé muy bien</w:t>
      </w:r>
      <w:r w:rsidR="0012694C">
        <w:rPr>
          <w:rFonts w:ascii="Arial" w:hAnsi="Arial" w:cs="Arial"/>
          <w:b/>
          <w:bCs/>
          <w:sz w:val="24"/>
          <w:szCs w:val="24"/>
          <w:lang w:val="es-AR"/>
        </w:rPr>
        <w:t>,</w:t>
      </w:r>
      <w:r>
        <w:rPr>
          <w:rFonts w:ascii="Arial" w:hAnsi="Arial" w:cs="Arial"/>
          <w:b/>
          <w:bCs/>
          <w:sz w:val="24"/>
          <w:szCs w:val="24"/>
          <w:lang w:val="es-AR"/>
        </w:rPr>
        <w:t xml:space="preserve"> eso fue hace muchos años y mis padres fueron parte de eso.</w:t>
      </w:r>
    </w:p>
    <w:p w14:paraId="0C0AE4CD" w14:textId="6D4940AB"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-Oh… ¿y todo eso está en mi sangre?</w:t>
      </w:r>
    </w:p>
    <w:p w14:paraId="18F84858" w14:textId="3351FFA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-No tonto, la mayoría de </w:t>
      </w:r>
      <w:r w:rsidR="0012694C">
        <w:rPr>
          <w:rFonts w:ascii="Arial" w:hAnsi="Arial" w:cs="Arial"/>
          <w:b/>
          <w:bCs/>
          <w:sz w:val="24"/>
          <w:szCs w:val="24"/>
          <w:lang w:val="es-AR"/>
        </w:rPr>
        <w:t xml:space="preserve">estas sustancias </w:t>
      </w:r>
      <w:r>
        <w:rPr>
          <w:rFonts w:ascii="Arial" w:hAnsi="Arial" w:cs="Arial"/>
          <w:b/>
          <w:bCs/>
          <w:sz w:val="24"/>
          <w:szCs w:val="24"/>
          <w:lang w:val="es-AR"/>
        </w:rPr>
        <w:t>ya está disuelt</w:t>
      </w:r>
      <w:r w:rsidR="0012694C">
        <w:rPr>
          <w:rFonts w:ascii="Arial" w:hAnsi="Arial" w:cs="Arial"/>
          <w:b/>
          <w:bCs/>
          <w:sz w:val="24"/>
          <w:szCs w:val="24"/>
          <w:lang w:val="es-AR"/>
        </w:rPr>
        <w:t>as</w:t>
      </w:r>
      <w:r>
        <w:rPr>
          <w:rFonts w:ascii="Arial" w:hAnsi="Arial" w:cs="Arial"/>
          <w:b/>
          <w:bCs/>
          <w:sz w:val="24"/>
          <w:szCs w:val="24"/>
          <w:lang w:val="es-AR"/>
        </w:rPr>
        <w:t xml:space="preserve"> y pronto l</w:t>
      </w:r>
      <w:r w:rsidR="0012694C">
        <w:rPr>
          <w:rFonts w:ascii="Arial" w:hAnsi="Arial" w:cs="Arial"/>
          <w:b/>
          <w:bCs/>
          <w:sz w:val="24"/>
          <w:szCs w:val="24"/>
          <w:lang w:val="es-AR"/>
        </w:rPr>
        <w:t>as</w:t>
      </w:r>
      <w:r>
        <w:rPr>
          <w:rFonts w:ascii="Arial" w:hAnsi="Arial" w:cs="Arial"/>
          <w:b/>
          <w:bCs/>
          <w:sz w:val="24"/>
          <w:szCs w:val="24"/>
          <w:lang w:val="es-AR"/>
        </w:rPr>
        <w:t xml:space="preserve"> drenaras. Lo único que queda en tu sangre es el </w:t>
      </w:r>
      <w:proofErr w:type="spellStart"/>
      <w:r>
        <w:rPr>
          <w:rFonts w:ascii="Arial" w:hAnsi="Arial" w:cs="Arial"/>
          <w:b/>
          <w:bCs/>
          <w:sz w:val="24"/>
          <w:szCs w:val="24"/>
          <w:lang w:val="es-AR"/>
        </w:rPr>
        <w:t>Vinium</w:t>
      </w:r>
      <w:proofErr w:type="spellEnd"/>
      <w:r>
        <w:rPr>
          <w:rFonts w:ascii="Arial" w:hAnsi="Arial" w:cs="Arial"/>
          <w:b/>
          <w:bCs/>
          <w:sz w:val="24"/>
          <w:szCs w:val="24"/>
          <w:lang w:val="es-AR"/>
        </w:rPr>
        <w:t>.</w:t>
      </w:r>
    </w:p>
    <w:p w14:paraId="07FC1078" w14:textId="35FE8FDF"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-Eso de “drenar” no me agrada mucho que lo dijeras… suena incómodo.</w:t>
      </w:r>
    </w:p>
    <w:p w14:paraId="6C107D6B" w14:textId="2E187E35" w:rsidR="00641E99" w:rsidRPr="00B008EC"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cómo quieres que lo diga tarado?!</w:t>
      </w:r>
      <w:r w:rsidR="0012694C">
        <w:rPr>
          <w:rFonts w:ascii="Arial" w:hAnsi="Arial" w:cs="Arial"/>
          <w:b/>
          <w:bCs/>
          <w:sz w:val="24"/>
          <w:szCs w:val="24"/>
          <w:lang w:val="es-AR"/>
        </w:rPr>
        <w:t xml:space="preserve"> ¡¡Además, de todo lo que dije solo te vas a acordar de ¿“drenar”?!!</w:t>
      </w:r>
    </w:p>
    <w:p w14:paraId="4FA86A0E" w14:textId="1A763EA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Mmmh</w:t>
      </w:r>
      <w:proofErr w:type="spellEnd"/>
      <w:r>
        <w:rPr>
          <w:rFonts w:ascii="Arial" w:hAnsi="Arial" w:cs="Arial"/>
          <w:b/>
          <w:bCs/>
          <w:sz w:val="24"/>
          <w:szCs w:val="24"/>
          <w:lang w:val="es-AR"/>
        </w:rPr>
        <w:t>… Creo que tienes razón, pero suena incomodo que lo digas</w:t>
      </w:r>
      <w:r w:rsidR="0012694C">
        <w:rPr>
          <w:rFonts w:ascii="Arial" w:hAnsi="Arial" w:cs="Arial"/>
          <w:b/>
          <w:bCs/>
          <w:sz w:val="24"/>
          <w:szCs w:val="24"/>
          <w:lang w:val="es-AR"/>
        </w:rPr>
        <w:t xml:space="preserve"> y lo repitas.</w:t>
      </w:r>
    </w:p>
    <w:p w14:paraId="0AF9826A"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-Como sea.</w:t>
      </w:r>
    </w:p>
    <w:p w14:paraId="210CE27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se levanta y habla seriamente.</w:t>
      </w:r>
    </w:p>
    <w:p w14:paraId="0659C847" w14:textId="6351855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-Quiero que te prepares</w:t>
      </w:r>
      <w:r w:rsidR="006B7C2E">
        <w:rPr>
          <w:rFonts w:ascii="Arial" w:hAnsi="Arial" w:cs="Arial"/>
          <w:b/>
          <w:bCs/>
          <w:sz w:val="24"/>
          <w:szCs w:val="24"/>
          <w:lang w:val="es-AR"/>
        </w:rPr>
        <w:t xml:space="preserve"> con la ropa </w:t>
      </w:r>
      <w:r w:rsidR="00B408C2">
        <w:rPr>
          <w:rFonts w:ascii="Arial" w:hAnsi="Arial" w:cs="Arial"/>
          <w:b/>
          <w:bCs/>
          <w:sz w:val="24"/>
          <w:szCs w:val="24"/>
          <w:lang w:val="es-AR"/>
        </w:rPr>
        <w:t>de la academia</w:t>
      </w:r>
      <w:r>
        <w:rPr>
          <w:rFonts w:ascii="Arial" w:hAnsi="Arial" w:cs="Arial"/>
          <w:b/>
          <w:bCs/>
          <w:sz w:val="24"/>
          <w:szCs w:val="24"/>
          <w:lang w:val="es-AR"/>
        </w:rPr>
        <w:t xml:space="preserve"> Sixto pronto te </w:t>
      </w:r>
      <w:r w:rsidR="0012694C">
        <w:rPr>
          <w:rFonts w:ascii="Arial" w:hAnsi="Arial" w:cs="Arial"/>
          <w:b/>
          <w:bCs/>
          <w:sz w:val="24"/>
          <w:szCs w:val="24"/>
          <w:lang w:val="es-AR"/>
        </w:rPr>
        <w:t>traerá</w:t>
      </w:r>
      <w:r>
        <w:rPr>
          <w:rFonts w:ascii="Arial" w:hAnsi="Arial" w:cs="Arial"/>
          <w:b/>
          <w:bCs/>
          <w:sz w:val="24"/>
          <w:szCs w:val="24"/>
          <w:lang w:val="es-AR"/>
        </w:rPr>
        <w:t xml:space="preserve"> tu mochila y todo lo que dejaste. A las nueve saldremos. Mañana ya hay clases.</w:t>
      </w:r>
    </w:p>
    <w:p w14:paraId="3468C1E6" w14:textId="77777777" w:rsidR="00D81420" w:rsidRPr="00641E99" w:rsidRDefault="00D81420" w:rsidP="00D81420">
      <w:pPr>
        <w:rPr>
          <w:rFonts w:ascii="Calibri" w:hAnsi="Calibri" w:cs="Calibri"/>
          <w:b/>
          <w:lang w:val="es-AR"/>
        </w:rPr>
      </w:pPr>
    </w:p>
    <w:p w14:paraId="31E36CE5" w14:textId="77777777" w:rsidR="00D81420" w:rsidRPr="006848AD" w:rsidRDefault="00D81420" w:rsidP="00D8142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7</w:t>
      </w:r>
    </w:p>
    <w:p w14:paraId="7CD56CF2" w14:textId="77777777" w:rsidR="00D81420" w:rsidRDefault="00D81420" w:rsidP="00D81420">
      <w:pPr>
        <w:spacing w:line="360" w:lineRule="auto"/>
        <w:rPr>
          <w:rFonts w:ascii="Arial" w:hAnsi="Arial" w:cs="Arial"/>
          <w:b/>
          <w:bCs/>
          <w:sz w:val="24"/>
          <w:szCs w:val="24"/>
          <w:lang w:val="es-AR"/>
        </w:rPr>
      </w:pPr>
    </w:p>
    <w:p w14:paraId="4FB64CFF" w14:textId="2E198AE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hermosa madre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 encuentra preparando un poco de té, mientras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está sentada en la sala viendo la televisión. </w:t>
      </w:r>
    </w:p>
    <w:p w14:paraId="1FB4B47F" w14:textId="5AD80F0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Ambas no tenían idea de a qué hora llegaría Oziel es por eso </w:t>
      </w:r>
      <w:r w:rsidR="00A44B7C">
        <w:rPr>
          <w:rFonts w:ascii="Arial" w:hAnsi="Arial" w:cs="Arial"/>
          <w:b/>
          <w:bCs/>
          <w:sz w:val="24"/>
          <w:szCs w:val="24"/>
          <w:lang w:val="es-AR"/>
        </w:rPr>
        <w:t>por lo que</w:t>
      </w:r>
      <w:r>
        <w:rPr>
          <w:rFonts w:ascii="Arial" w:hAnsi="Arial" w:cs="Arial"/>
          <w:b/>
          <w:bCs/>
          <w:sz w:val="24"/>
          <w:szCs w:val="24"/>
          <w:lang w:val="es-AR"/>
        </w:rPr>
        <w:t xml:space="preserve"> se mostraron extrañadas al escuchar que alguien llegaba a casa.</w:t>
      </w:r>
    </w:p>
    <w:p w14:paraId="727D2827" w14:textId="77777777" w:rsidR="00DE05A5" w:rsidRPr="00B008EC"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-Ya llegué… </w:t>
      </w:r>
      <w:proofErr w:type="spellStart"/>
      <w:r>
        <w:rPr>
          <w:rFonts w:ascii="Arial" w:hAnsi="Arial" w:cs="Arial"/>
          <w:b/>
          <w:bCs/>
          <w:sz w:val="24"/>
          <w:szCs w:val="24"/>
          <w:lang w:val="es-AR"/>
        </w:rPr>
        <w:t>Hitomi</w:t>
      </w:r>
      <w:proofErr w:type="spellEnd"/>
      <w:r>
        <w:rPr>
          <w:rFonts w:ascii="Arial" w:hAnsi="Arial" w:cs="Arial"/>
          <w:b/>
          <w:bCs/>
          <w:sz w:val="24"/>
          <w:szCs w:val="24"/>
          <w:lang w:val="es-AR"/>
        </w:rPr>
        <w:t>, mama.</w:t>
      </w:r>
    </w:p>
    <w:p w14:paraId="467A4CF7" w14:textId="77777777"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Ozi</w:t>
      </w:r>
      <w:proofErr w:type="spellEnd"/>
      <w:r>
        <w:rPr>
          <w:rFonts w:ascii="Arial" w:hAnsi="Arial" w:cs="Arial"/>
          <w:b/>
          <w:bCs/>
          <w:sz w:val="24"/>
          <w:szCs w:val="24"/>
          <w:lang w:val="es-AR"/>
        </w:rPr>
        <w:t>-oni</w:t>
      </w:r>
    </w:p>
    <w:p w14:paraId="5CE76FAD" w14:textId="7522240C"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se levanta del sofá y sale a recibir a su hermano, pero se petrifica antes de llegar a abrazarlo. Una figura firme y femenina detrás de su hermano le impide que se mueva.</w:t>
      </w:r>
    </w:p>
    <w:p w14:paraId="35B438C8" w14:textId="28669A7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-Ah… </w:t>
      </w:r>
      <w:proofErr w:type="spellStart"/>
      <w:r>
        <w:rPr>
          <w:rFonts w:ascii="Arial" w:hAnsi="Arial" w:cs="Arial"/>
          <w:b/>
          <w:bCs/>
          <w:sz w:val="24"/>
          <w:szCs w:val="24"/>
          <w:lang w:val="es-AR"/>
        </w:rPr>
        <w:t>Ozi</w:t>
      </w:r>
      <w:proofErr w:type="spellEnd"/>
      <w:r>
        <w:rPr>
          <w:rFonts w:ascii="Arial" w:hAnsi="Arial" w:cs="Arial"/>
          <w:b/>
          <w:bCs/>
          <w:sz w:val="24"/>
          <w:szCs w:val="24"/>
          <w:lang w:val="es-AR"/>
        </w:rPr>
        <w:t>, justo te iba a mandar un mensaje para saber si…</w:t>
      </w:r>
    </w:p>
    <w:p w14:paraId="5DF330F0" w14:textId="0A800845"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estupefacta se sorprende. Su mirada se pierde rápidamente en la figura femenina detrás de su hijo. Sus labios tiemblan levemente luego de murmurar muy por debajo de su tono de voz.</w:t>
      </w:r>
    </w:p>
    <w:p w14:paraId="55A950AF" w14:textId="65495B5C" w:rsidR="00DE05A5" w:rsidRPr="00B008EC"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Meissa</w:t>
      </w:r>
      <w:proofErr w:type="spellEnd"/>
      <w:r>
        <w:rPr>
          <w:rFonts w:ascii="Arial" w:hAnsi="Arial" w:cs="Arial"/>
          <w:b/>
          <w:bCs/>
          <w:sz w:val="24"/>
          <w:szCs w:val="24"/>
          <w:lang w:val="es-AR"/>
        </w:rPr>
        <w:t>-san…</w:t>
      </w:r>
    </w:p>
    <w:p w14:paraId="3BAFA27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La taza que sostenía en sus manos se quiebra en el suelo por una sorpresa que ella no esperaba que llegara a su casa. Su cuerpo se sienta en el suelo mientras empieza a llorar.</w:t>
      </w:r>
    </w:p>
    <w:p w14:paraId="3B703985"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Mama estas bien?</w:t>
      </w:r>
    </w:p>
    <w:p w14:paraId="5B5B731D" w14:textId="1490777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intenta dejar sus cosas para ir a ver si se encuentra bien.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solo observa a la mujer hostilmente mientras se esconde detrás del sofá a toda velocidad.</w:t>
      </w:r>
    </w:p>
    <w:p w14:paraId="5E5C0A88" w14:textId="7544222E"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w:t>
      </w:r>
      <w:proofErr w:type="spellStart"/>
      <w:r>
        <w:rPr>
          <w:rFonts w:ascii="Arial" w:hAnsi="Arial" w:cs="Arial"/>
          <w:b/>
          <w:bCs/>
          <w:sz w:val="24"/>
          <w:szCs w:val="24"/>
          <w:lang w:val="es-AR"/>
        </w:rPr>
        <w:t>Ozi</w:t>
      </w:r>
      <w:proofErr w:type="spellEnd"/>
      <w:r>
        <w:rPr>
          <w:rFonts w:ascii="Arial" w:hAnsi="Arial" w:cs="Arial"/>
          <w:b/>
          <w:bCs/>
          <w:sz w:val="24"/>
          <w:szCs w:val="24"/>
          <w:lang w:val="es-AR"/>
        </w:rPr>
        <w:t xml:space="preserve"> ya nos dijo su primera mentira</w:t>
      </w:r>
      <w:r w:rsidR="00A44B7C">
        <w:rPr>
          <w:rFonts w:ascii="Arial" w:hAnsi="Arial" w:cs="Arial"/>
          <w:b/>
          <w:bCs/>
          <w:sz w:val="24"/>
          <w:szCs w:val="24"/>
          <w:lang w:val="es-AR"/>
        </w:rPr>
        <w:t xml:space="preserve"> de amor</w:t>
      </w:r>
      <w:r>
        <w:rPr>
          <w:rFonts w:ascii="Arial" w:hAnsi="Arial" w:cs="Arial"/>
          <w:b/>
          <w:bCs/>
          <w:sz w:val="24"/>
          <w:szCs w:val="24"/>
          <w:lang w:val="es-AR"/>
        </w:rPr>
        <w:t xml:space="preserve">… dijo que iría con sus amigos, pero se fue con su nueva novia a una noche de </w:t>
      </w:r>
      <w:r w:rsidR="00A44B7C">
        <w:rPr>
          <w:rFonts w:ascii="Arial" w:hAnsi="Arial" w:cs="Arial"/>
          <w:b/>
          <w:bCs/>
          <w:sz w:val="24"/>
          <w:szCs w:val="24"/>
          <w:lang w:val="es-AR"/>
        </w:rPr>
        <w:t xml:space="preserve">24 horas de </w:t>
      </w:r>
      <w:r>
        <w:rPr>
          <w:rFonts w:ascii="Arial" w:hAnsi="Arial" w:cs="Arial"/>
          <w:b/>
          <w:bCs/>
          <w:sz w:val="24"/>
          <w:szCs w:val="24"/>
          <w:lang w:val="es-AR"/>
        </w:rPr>
        <w:t>placer ¡</w:t>
      </w:r>
      <w:proofErr w:type="spellStart"/>
      <w:r>
        <w:rPr>
          <w:rFonts w:ascii="Arial" w:hAnsi="Arial" w:cs="Arial"/>
          <w:b/>
          <w:bCs/>
          <w:sz w:val="24"/>
          <w:szCs w:val="24"/>
          <w:lang w:val="es-AR"/>
        </w:rPr>
        <w:t>muaaaaaaaaa</w:t>
      </w:r>
      <w:proofErr w:type="spellEnd"/>
      <w:r>
        <w:rPr>
          <w:rFonts w:ascii="Arial" w:hAnsi="Arial" w:cs="Arial"/>
          <w:b/>
          <w:bCs/>
          <w:sz w:val="24"/>
          <w:szCs w:val="24"/>
          <w:lang w:val="es-AR"/>
        </w:rPr>
        <w:t>!</w:t>
      </w:r>
    </w:p>
    <w:p w14:paraId="0C0CEBEF" w14:textId="64015449"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reacciona muy sorprendida como una especie de gatito asustado. Con algunas lágrimas en sus ojos mira molesta a la mujer extraña.</w:t>
      </w:r>
    </w:p>
    <w:p w14:paraId="66C3F235"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Nueva? –Reacciona la mujer extraña.</w:t>
      </w:r>
    </w:p>
    <w:p w14:paraId="062FD8EA" w14:textId="5AC45083"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Placer? –Oziel reacciona avergonzado– ¡Claro que no mama! Ella es la presidenta de </w:t>
      </w:r>
      <w:r w:rsidR="00B408C2">
        <w:rPr>
          <w:rFonts w:ascii="Arial" w:hAnsi="Arial" w:cs="Arial"/>
          <w:b/>
          <w:bCs/>
          <w:sz w:val="24"/>
          <w:szCs w:val="24"/>
          <w:lang w:val="es-AR"/>
        </w:rPr>
        <w:t>la academia C.F.G</w:t>
      </w:r>
      <w:r>
        <w:rPr>
          <w:rFonts w:ascii="Arial" w:hAnsi="Arial" w:cs="Arial"/>
          <w:b/>
          <w:bCs/>
          <w:sz w:val="24"/>
          <w:szCs w:val="24"/>
          <w:lang w:val="es-AR"/>
        </w:rPr>
        <w:t>.</w:t>
      </w:r>
    </w:p>
    <w:p w14:paraId="74A12D92" w14:textId="70528A86"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Hitomi</w:t>
      </w:r>
      <w:proofErr w:type="spellEnd"/>
      <w:r>
        <w:rPr>
          <w:rFonts w:ascii="Arial" w:hAnsi="Arial" w:cs="Arial"/>
          <w:b/>
          <w:bCs/>
          <w:sz w:val="24"/>
          <w:szCs w:val="24"/>
          <w:lang w:val="es-AR"/>
        </w:rPr>
        <w:t xml:space="preserve"> reacciona a las palabras de su hermano. Ella </w:t>
      </w:r>
      <w:r w:rsidR="00A44B7C">
        <w:rPr>
          <w:rFonts w:ascii="Arial" w:hAnsi="Arial" w:cs="Arial"/>
          <w:b/>
          <w:bCs/>
          <w:sz w:val="24"/>
          <w:szCs w:val="24"/>
          <w:lang w:val="es-AR"/>
        </w:rPr>
        <w:t xml:space="preserve">confía que su hermano no sería </w:t>
      </w:r>
      <w:proofErr w:type="spellStart"/>
      <w:r w:rsidR="00A44B7C">
        <w:rPr>
          <w:rFonts w:ascii="Arial" w:hAnsi="Arial" w:cs="Arial"/>
          <w:b/>
          <w:bCs/>
          <w:sz w:val="24"/>
          <w:szCs w:val="24"/>
          <w:lang w:val="es-AR"/>
        </w:rPr>
        <w:t>capas</w:t>
      </w:r>
      <w:proofErr w:type="spellEnd"/>
      <w:r w:rsidR="00A44B7C">
        <w:rPr>
          <w:rFonts w:ascii="Arial" w:hAnsi="Arial" w:cs="Arial"/>
          <w:b/>
          <w:bCs/>
          <w:sz w:val="24"/>
          <w:szCs w:val="24"/>
          <w:lang w:val="es-AR"/>
        </w:rPr>
        <w:t xml:space="preserve"> de eso, </w:t>
      </w:r>
      <w:r>
        <w:rPr>
          <w:rFonts w:ascii="Arial" w:hAnsi="Arial" w:cs="Arial"/>
          <w:b/>
          <w:bCs/>
          <w:sz w:val="24"/>
          <w:szCs w:val="24"/>
          <w:lang w:val="es-AR"/>
        </w:rPr>
        <w:t>un poco más contenta habla.</w:t>
      </w:r>
    </w:p>
    <w:p w14:paraId="665E2C74" w14:textId="1408B1C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-T-Tiene razón mama, </w:t>
      </w:r>
      <w:proofErr w:type="spellStart"/>
      <w:r>
        <w:rPr>
          <w:rFonts w:ascii="Arial" w:hAnsi="Arial" w:cs="Arial"/>
          <w:b/>
          <w:bCs/>
          <w:sz w:val="24"/>
          <w:szCs w:val="24"/>
          <w:lang w:val="es-AR"/>
        </w:rPr>
        <w:t>Ozi</w:t>
      </w:r>
      <w:proofErr w:type="spellEnd"/>
      <w:r>
        <w:rPr>
          <w:rFonts w:ascii="Arial" w:hAnsi="Arial" w:cs="Arial"/>
          <w:b/>
          <w:bCs/>
          <w:sz w:val="24"/>
          <w:szCs w:val="24"/>
          <w:lang w:val="es-AR"/>
        </w:rPr>
        <w:t>-oni nunca sería capaz de hacer eso… ¿O sí?</w:t>
      </w:r>
    </w:p>
    <w:p w14:paraId="45DC4611" w14:textId="78BC595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A44B7C">
        <w:rPr>
          <w:rFonts w:ascii="Arial" w:hAnsi="Arial" w:cs="Arial"/>
          <w:b/>
          <w:bCs/>
          <w:sz w:val="24"/>
          <w:szCs w:val="24"/>
          <w:lang w:val="es-AR"/>
        </w:rPr>
        <w:t xml:space="preserve">automáticamente </w:t>
      </w:r>
      <w:r>
        <w:rPr>
          <w:rFonts w:ascii="Arial" w:hAnsi="Arial" w:cs="Arial"/>
          <w:b/>
          <w:bCs/>
          <w:sz w:val="24"/>
          <w:szCs w:val="24"/>
          <w:lang w:val="es-AR"/>
        </w:rPr>
        <w:t xml:space="preserve">reacciona atemorizado ante la mirada </w:t>
      </w:r>
      <w:r w:rsidR="00A44B7C">
        <w:rPr>
          <w:rFonts w:ascii="Arial" w:hAnsi="Arial" w:cs="Arial"/>
          <w:b/>
          <w:bCs/>
          <w:sz w:val="24"/>
          <w:szCs w:val="24"/>
          <w:lang w:val="es-AR"/>
        </w:rPr>
        <w:t>intimidante</w:t>
      </w:r>
      <w:r>
        <w:rPr>
          <w:rFonts w:ascii="Arial" w:hAnsi="Arial" w:cs="Arial"/>
          <w:b/>
          <w:bCs/>
          <w:sz w:val="24"/>
          <w:szCs w:val="24"/>
          <w:lang w:val="es-AR"/>
        </w:rPr>
        <w:t xml:space="preserve"> de </w:t>
      </w:r>
      <w:proofErr w:type="spellStart"/>
      <w:r>
        <w:rPr>
          <w:rFonts w:ascii="Arial" w:hAnsi="Arial" w:cs="Arial"/>
          <w:b/>
          <w:bCs/>
          <w:sz w:val="24"/>
          <w:szCs w:val="24"/>
          <w:lang w:val="es-AR"/>
        </w:rPr>
        <w:t>Hitomi</w:t>
      </w:r>
      <w:proofErr w:type="spellEnd"/>
      <w:r>
        <w:rPr>
          <w:rFonts w:ascii="Arial" w:hAnsi="Arial" w:cs="Arial"/>
          <w:b/>
          <w:bCs/>
          <w:sz w:val="24"/>
          <w:szCs w:val="24"/>
          <w:lang w:val="es-AR"/>
        </w:rPr>
        <w:t>. Pareciera que ella estuviera esperando a que Oziel se equivocara en sus palabras para saltar hacia él.</w:t>
      </w:r>
    </w:p>
    <w:p w14:paraId="2E78D18B" w14:textId="25B7394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-N-No… </w:t>
      </w:r>
      <w:proofErr w:type="spellStart"/>
      <w:r>
        <w:rPr>
          <w:rFonts w:ascii="Arial" w:hAnsi="Arial" w:cs="Arial"/>
          <w:b/>
          <w:bCs/>
          <w:sz w:val="24"/>
          <w:szCs w:val="24"/>
          <w:lang w:val="es-AR"/>
        </w:rPr>
        <w:t>Ozi</w:t>
      </w:r>
      <w:proofErr w:type="spellEnd"/>
      <w:r>
        <w:rPr>
          <w:rFonts w:ascii="Arial" w:hAnsi="Arial" w:cs="Arial"/>
          <w:b/>
          <w:bCs/>
          <w:sz w:val="24"/>
          <w:szCs w:val="24"/>
          <w:lang w:val="es-AR"/>
        </w:rPr>
        <w:t>-oni nunca sería capaz.</w:t>
      </w:r>
    </w:p>
    <w:p w14:paraId="6C0B9364"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ves?</w:t>
      </w:r>
    </w:p>
    <w:p w14:paraId="132251A0" w14:textId="3D76F67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Las palabras de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y Oziel convencen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de que había confundido completamente la situación, adelantándose a los hechos antes que pueda dar una explicación sobre la mujer detrás de él.</w:t>
      </w:r>
    </w:p>
    <w:p w14:paraId="26A228FD" w14:textId="77777777" w:rsidR="00DE05A5" w:rsidRPr="00DE05A5" w:rsidRDefault="00DE05A5" w:rsidP="00DE05A5">
      <w:pPr>
        <w:spacing w:line="360" w:lineRule="auto"/>
        <w:rPr>
          <w:rFonts w:ascii="Arial" w:hAnsi="Arial" w:cs="Arial"/>
          <w:b/>
          <w:bCs/>
          <w:sz w:val="24"/>
          <w:szCs w:val="24"/>
          <w:lang w:val="es-AR"/>
        </w:rPr>
      </w:pPr>
      <w:proofErr w:type="gramStart"/>
      <w:r w:rsidRPr="00DE05A5">
        <w:rPr>
          <w:rFonts w:ascii="Arial" w:hAnsi="Arial" w:cs="Arial"/>
          <w:b/>
          <w:bCs/>
          <w:sz w:val="24"/>
          <w:szCs w:val="24"/>
          <w:lang w:val="es-AR"/>
        </w:rPr>
        <w:t>-¿</w:t>
      </w:r>
      <w:proofErr w:type="gramEnd"/>
      <w:r w:rsidRPr="00DE05A5">
        <w:rPr>
          <w:rFonts w:ascii="Arial" w:hAnsi="Arial" w:cs="Arial"/>
          <w:b/>
          <w:bCs/>
          <w:sz w:val="24"/>
          <w:szCs w:val="24"/>
          <w:lang w:val="es-AR"/>
        </w:rPr>
        <w:t xml:space="preserve">Es verdad </w:t>
      </w:r>
      <w:proofErr w:type="spellStart"/>
      <w:r w:rsidRPr="00DE05A5">
        <w:rPr>
          <w:rFonts w:ascii="Arial" w:hAnsi="Arial" w:cs="Arial"/>
          <w:b/>
          <w:bCs/>
          <w:sz w:val="24"/>
          <w:szCs w:val="24"/>
          <w:lang w:val="es-AR"/>
        </w:rPr>
        <w:t>Ozi</w:t>
      </w:r>
      <w:proofErr w:type="spellEnd"/>
      <w:r w:rsidRPr="00DE05A5">
        <w:rPr>
          <w:rFonts w:ascii="Arial" w:hAnsi="Arial" w:cs="Arial"/>
          <w:b/>
          <w:bCs/>
          <w:sz w:val="24"/>
          <w:szCs w:val="24"/>
          <w:lang w:val="es-AR"/>
        </w:rPr>
        <w:t>?</w:t>
      </w:r>
    </w:p>
    <w:p w14:paraId="360B3ECA" w14:textId="3B9694E2" w:rsidR="00DE05A5" w:rsidRDefault="00DE05A5" w:rsidP="00DE05A5">
      <w:pPr>
        <w:spacing w:line="360" w:lineRule="auto"/>
        <w:rPr>
          <w:rFonts w:ascii="Arial" w:hAnsi="Arial" w:cs="Arial"/>
          <w:b/>
          <w:bCs/>
          <w:sz w:val="24"/>
          <w:szCs w:val="24"/>
          <w:lang w:val="es-AR"/>
        </w:rPr>
      </w:pPr>
      <w:r w:rsidRPr="009D184E">
        <w:rPr>
          <w:rFonts w:ascii="Arial" w:hAnsi="Arial" w:cs="Arial"/>
          <w:b/>
          <w:bCs/>
          <w:sz w:val="24"/>
          <w:szCs w:val="24"/>
          <w:lang w:val="es-AR"/>
        </w:rPr>
        <w:t>-S-si mama. –</w:t>
      </w:r>
      <w:r>
        <w:rPr>
          <w:rFonts w:ascii="Arial" w:hAnsi="Arial" w:cs="Arial"/>
          <w:b/>
          <w:bCs/>
          <w:sz w:val="24"/>
          <w:szCs w:val="24"/>
          <w:lang w:val="es-AR"/>
        </w:rPr>
        <w:t xml:space="preserve">Habla calmado mientras ayuda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a levantarse– Ella también estaba con mis amigos. Pero es un poco tarde y ella vive un poco lejos para dejarla ir sola, le dije si no quería pasar la noche aquí para ir a</w:t>
      </w:r>
      <w:r w:rsidR="00B408C2">
        <w:rPr>
          <w:rFonts w:ascii="Arial" w:hAnsi="Arial" w:cs="Arial"/>
          <w:b/>
          <w:bCs/>
          <w:sz w:val="24"/>
          <w:szCs w:val="24"/>
          <w:lang w:val="es-AR"/>
        </w:rPr>
        <w:t xml:space="preserve"> la Academia</w:t>
      </w:r>
      <w:r>
        <w:rPr>
          <w:rFonts w:ascii="Arial" w:hAnsi="Arial" w:cs="Arial"/>
          <w:b/>
          <w:bCs/>
          <w:sz w:val="24"/>
          <w:szCs w:val="24"/>
          <w:lang w:val="es-AR"/>
        </w:rPr>
        <w:t xml:space="preserve"> juntos.</w:t>
      </w:r>
    </w:p>
    <w:p w14:paraId="68748CCB" w14:textId="1BDC51CB"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seca sus lágrimas y observa a la mujer.</w:t>
      </w:r>
    </w:p>
    <w:p w14:paraId="5A4A378A" w14:textId="7194146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-Perdón por confundir las cosas. No quería que pensaran eso de mí, </w:t>
      </w:r>
      <w:proofErr w:type="spellStart"/>
      <w:r>
        <w:rPr>
          <w:rFonts w:ascii="Arial" w:hAnsi="Arial" w:cs="Arial"/>
          <w:b/>
          <w:bCs/>
          <w:sz w:val="24"/>
          <w:szCs w:val="24"/>
          <w:lang w:val="es-AR"/>
        </w:rPr>
        <w:t>Kam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insistió en que viniera. </w:t>
      </w:r>
      <w:r w:rsidR="00A44B7C">
        <w:rPr>
          <w:rFonts w:ascii="Arial" w:hAnsi="Arial" w:cs="Arial"/>
          <w:b/>
          <w:bCs/>
          <w:sz w:val="24"/>
          <w:szCs w:val="24"/>
          <w:lang w:val="es-AR"/>
        </w:rPr>
        <w:t>Él n</w:t>
      </w:r>
      <w:r>
        <w:rPr>
          <w:rFonts w:ascii="Arial" w:hAnsi="Arial" w:cs="Arial"/>
          <w:b/>
          <w:bCs/>
          <w:sz w:val="24"/>
          <w:szCs w:val="24"/>
          <w:lang w:val="es-AR"/>
        </w:rPr>
        <w:t>o quería que nada malo me pasara.</w:t>
      </w:r>
    </w:p>
    <w:p w14:paraId="6C418345"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Yo soy la tonta que confunde las cosas. Pasa, siéntete como en casa.</w:t>
      </w:r>
    </w:p>
    <w:p w14:paraId="2855DB9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-Gracias, con permiso.</w:t>
      </w:r>
    </w:p>
    <w:p w14:paraId="00D6DF18" w14:textId="443042FC"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aun un poco molesta </w:t>
      </w:r>
      <w:r w:rsidR="00A44B7C">
        <w:rPr>
          <w:rFonts w:ascii="Arial" w:hAnsi="Arial" w:cs="Arial"/>
          <w:b/>
          <w:bCs/>
          <w:sz w:val="24"/>
          <w:szCs w:val="24"/>
          <w:lang w:val="es-AR"/>
        </w:rPr>
        <w:t>que</w:t>
      </w:r>
      <w:r>
        <w:rPr>
          <w:rFonts w:ascii="Arial" w:hAnsi="Arial" w:cs="Arial"/>
          <w:b/>
          <w:bCs/>
          <w:sz w:val="24"/>
          <w:szCs w:val="24"/>
          <w:lang w:val="es-AR"/>
        </w:rPr>
        <w:t xml:space="preserve"> Oziel traiga a una mujer a la casa ignora la situación para proseguir viendo la tele.</w:t>
      </w:r>
    </w:p>
    <w:p w14:paraId="4E39530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acompaña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a la mesa.</w:t>
      </w:r>
    </w:p>
    <w:p w14:paraId="08329C3F"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-Espera aquí, yo limpiare mama.</w:t>
      </w:r>
    </w:p>
    <w:p w14:paraId="18A0C90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empieza a limpiar el desastre, mientras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y la chica sentadas en la mesa empiezan a hablar.</w:t>
      </w:r>
    </w:p>
    <w:p w14:paraId="6B4C9E21"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-Perdón por todo, me llamo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Hikari</w:t>
      </w:r>
      <w:proofErr w:type="spellEnd"/>
      <w:r>
        <w:rPr>
          <w:rFonts w:ascii="Arial" w:hAnsi="Arial" w:cs="Arial"/>
          <w:b/>
          <w:bCs/>
          <w:sz w:val="24"/>
          <w:szCs w:val="24"/>
          <w:lang w:val="es-AR"/>
        </w:rPr>
        <w:t>. ¿Y tú eres…?</w:t>
      </w:r>
    </w:p>
    <w:p w14:paraId="755B459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-Ah… perdón. Me llamo </w:t>
      </w:r>
      <w:proofErr w:type="spellStart"/>
      <w:r>
        <w:rPr>
          <w:rFonts w:ascii="Arial" w:hAnsi="Arial" w:cs="Arial"/>
          <w:b/>
          <w:bCs/>
          <w:sz w:val="24"/>
          <w:szCs w:val="24"/>
          <w:lang w:val="es-AR"/>
        </w:rPr>
        <w:t>Yukiwo</w:t>
      </w:r>
      <w:proofErr w:type="spellEnd"/>
      <w:r>
        <w:rPr>
          <w:rFonts w:ascii="Arial" w:hAnsi="Arial" w:cs="Arial"/>
          <w:b/>
          <w:bCs/>
          <w:sz w:val="24"/>
          <w:szCs w:val="24"/>
          <w:lang w:val="es-AR"/>
        </w:rPr>
        <w:t xml:space="preserve"> Noemi, mucho gusto </w:t>
      </w:r>
      <w:proofErr w:type="spellStart"/>
      <w:r>
        <w:rPr>
          <w:rFonts w:ascii="Arial" w:hAnsi="Arial" w:cs="Arial"/>
          <w:b/>
          <w:bCs/>
          <w:sz w:val="24"/>
          <w:szCs w:val="24"/>
          <w:lang w:val="es-AR"/>
        </w:rPr>
        <w:t>Aozora</w:t>
      </w:r>
      <w:proofErr w:type="spellEnd"/>
      <w:r>
        <w:rPr>
          <w:rFonts w:ascii="Arial" w:hAnsi="Arial" w:cs="Arial"/>
          <w:b/>
          <w:bCs/>
          <w:sz w:val="24"/>
          <w:szCs w:val="24"/>
          <w:lang w:val="es-AR"/>
        </w:rPr>
        <w:t>-san.</w:t>
      </w:r>
    </w:p>
    <w:p w14:paraId="498A419F" w14:textId="6A5EAC2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Parecía algo incomod</w:t>
      </w:r>
      <w:r w:rsidR="00A44B7C">
        <w:rPr>
          <w:rFonts w:ascii="Arial" w:hAnsi="Arial" w:cs="Arial"/>
          <w:b/>
          <w:bCs/>
          <w:sz w:val="24"/>
          <w:szCs w:val="24"/>
          <w:lang w:val="es-AR"/>
        </w:rPr>
        <w:t>a</w:t>
      </w:r>
      <w:r>
        <w:rPr>
          <w:rFonts w:ascii="Arial" w:hAnsi="Arial" w:cs="Arial"/>
          <w:b/>
          <w:bCs/>
          <w:sz w:val="24"/>
          <w:szCs w:val="24"/>
          <w:lang w:val="es-AR"/>
        </w:rPr>
        <w:t xml:space="preserve"> por la razón que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observaba a Noemi bastante más de lo normal con una linda sonrisa.</w:t>
      </w:r>
    </w:p>
    <w:p w14:paraId="58044368" w14:textId="1CDA5F4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Noemi se siente bastante incomoda, pero solo puede esperar a que la noche pase. Después de todo ella le había propuesto a Oziel para que ella se quedara en su casa. </w:t>
      </w:r>
    </w:p>
    <w:p w14:paraId="369AD409" w14:textId="5CFEA2D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7C10B7">
        <w:rPr>
          <w:rFonts w:ascii="Arial" w:hAnsi="Arial" w:cs="Arial"/>
          <w:b/>
          <w:bCs/>
          <w:sz w:val="24"/>
          <w:szCs w:val="24"/>
          <w:lang w:val="es-AR"/>
        </w:rPr>
        <w:t>había</w:t>
      </w:r>
      <w:r>
        <w:rPr>
          <w:rFonts w:ascii="Arial" w:hAnsi="Arial" w:cs="Arial"/>
          <w:b/>
          <w:bCs/>
          <w:sz w:val="24"/>
          <w:szCs w:val="24"/>
          <w:lang w:val="es-AR"/>
        </w:rPr>
        <w:t xml:space="preserve"> negado completamente. Él ya tiene que mantener una mentira, ahora </w:t>
      </w:r>
      <w:r w:rsidR="00AB1F7D">
        <w:rPr>
          <w:rFonts w:ascii="Arial" w:hAnsi="Arial" w:cs="Arial"/>
          <w:b/>
          <w:bCs/>
          <w:sz w:val="24"/>
          <w:szCs w:val="24"/>
          <w:lang w:val="es-AR"/>
        </w:rPr>
        <w:t>tendrá el doble de trabajo</w:t>
      </w:r>
      <w:r>
        <w:rPr>
          <w:rFonts w:ascii="Arial" w:hAnsi="Arial" w:cs="Arial"/>
          <w:b/>
          <w:bCs/>
          <w:sz w:val="24"/>
          <w:szCs w:val="24"/>
          <w:lang w:val="es-AR"/>
        </w:rPr>
        <w:t xml:space="preserve"> por ella, y para Oziel eso en verdad es un dolor de cabeza al encargarse de ambas mentiras. </w:t>
      </w:r>
    </w:p>
    <w:p w14:paraId="6CC51C48" w14:textId="01E0909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rápida en inventar una mentira le explica rápidamente lo que harían. La mentira </w:t>
      </w:r>
      <w:r w:rsidR="00AB1F7D">
        <w:rPr>
          <w:rFonts w:ascii="Arial" w:hAnsi="Arial" w:cs="Arial"/>
          <w:b/>
          <w:bCs/>
          <w:sz w:val="24"/>
          <w:szCs w:val="24"/>
          <w:lang w:val="es-AR"/>
        </w:rPr>
        <w:t xml:space="preserve">de </w:t>
      </w:r>
      <w:r>
        <w:rPr>
          <w:rFonts w:ascii="Arial" w:hAnsi="Arial" w:cs="Arial"/>
          <w:b/>
          <w:bCs/>
          <w:sz w:val="24"/>
          <w:szCs w:val="24"/>
          <w:lang w:val="es-AR"/>
        </w:rPr>
        <w:t xml:space="preserve">que ella se presentaría como </w:t>
      </w:r>
      <w:proofErr w:type="spellStart"/>
      <w:r>
        <w:rPr>
          <w:rFonts w:ascii="Arial" w:hAnsi="Arial" w:cs="Arial"/>
          <w:b/>
          <w:bCs/>
          <w:sz w:val="24"/>
          <w:szCs w:val="24"/>
          <w:lang w:val="es-AR"/>
        </w:rPr>
        <w:t>Yukiwo</w:t>
      </w:r>
      <w:proofErr w:type="spellEnd"/>
      <w:r>
        <w:rPr>
          <w:rFonts w:ascii="Arial" w:hAnsi="Arial" w:cs="Arial"/>
          <w:b/>
          <w:bCs/>
          <w:sz w:val="24"/>
          <w:szCs w:val="24"/>
          <w:lang w:val="es-AR"/>
        </w:rPr>
        <w:t xml:space="preserve"> Noemi</w:t>
      </w:r>
      <w:r w:rsidR="00AB1F7D">
        <w:rPr>
          <w:rFonts w:ascii="Arial" w:hAnsi="Arial" w:cs="Arial"/>
          <w:b/>
          <w:bCs/>
          <w:sz w:val="24"/>
          <w:szCs w:val="24"/>
          <w:lang w:val="es-AR"/>
        </w:rPr>
        <w:t xml:space="preserve"> persiste</w:t>
      </w:r>
      <w:r>
        <w:rPr>
          <w:rFonts w:ascii="Arial" w:hAnsi="Arial" w:cs="Arial"/>
          <w:b/>
          <w:bCs/>
          <w:sz w:val="24"/>
          <w:szCs w:val="24"/>
          <w:lang w:val="es-AR"/>
        </w:rPr>
        <w:t xml:space="preserve">, por ahora seguirá en </w:t>
      </w:r>
      <w:r w:rsidR="00B408C2">
        <w:rPr>
          <w:rFonts w:ascii="Arial" w:hAnsi="Arial" w:cs="Arial"/>
          <w:b/>
          <w:bCs/>
          <w:sz w:val="24"/>
          <w:szCs w:val="24"/>
          <w:lang w:val="es-AR"/>
        </w:rPr>
        <w:t>la Academia</w:t>
      </w:r>
      <w:r>
        <w:rPr>
          <w:rFonts w:ascii="Arial" w:hAnsi="Arial" w:cs="Arial"/>
          <w:b/>
          <w:bCs/>
          <w:sz w:val="24"/>
          <w:szCs w:val="24"/>
          <w:lang w:val="es-AR"/>
        </w:rPr>
        <w:t xml:space="preserve"> C.F.G para mantener al Heart-Oz en vigilancia.</w:t>
      </w:r>
    </w:p>
    <w:p w14:paraId="60DAED2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En aquel incomodo momento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habla.</w:t>
      </w:r>
    </w:p>
    <w:p w14:paraId="49C86900" w14:textId="5D19B96C"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Ozi</w:t>
      </w:r>
      <w:proofErr w:type="spellEnd"/>
      <w:r>
        <w:rPr>
          <w:rFonts w:ascii="Arial" w:hAnsi="Arial" w:cs="Arial"/>
          <w:b/>
          <w:bCs/>
          <w:sz w:val="24"/>
          <w:szCs w:val="24"/>
          <w:lang w:val="es-AR"/>
        </w:rPr>
        <w:t xml:space="preserve"> no será mejor que tomara</w:t>
      </w:r>
      <w:r w:rsidR="00AB1F7D">
        <w:rPr>
          <w:rFonts w:ascii="Arial" w:hAnsi="Arial" w:cs="Arial"/>
          <w:b/>
          <w:bCs/>
          <w:sz w:val="24"/>
          <w:szCs w:val="24"/>
          <w:lang w:val="es-AR"/>
        </w:rPr>
        <w:t>n</w:t>
      </w:r>
      <w:r>
        <w:rPr>
          <w:rFonts w:ascii="Arial" w:hAnsi="Arial" w:cs="Arial"/>
          <w:b/>
          <w:bCs/>
          <w:sz w:val="24"/>
          <w:szCs w:val="24"/>
          <w:lang w:val="es-AR"/>
        </w:rPr>
        <w:t xml:space="preserve"> un baño antes de cenar? </w:t>
      </w:r>
    </w:p>
    <w:p w14:paraId="2871068F" w14:textId="0A6026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-Eh… está bien. </w:t>
      </w:r>
    </w:p>
    <w:p w14:paraId="13156276" w14:textId="77777777"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salta a la conversación gritando de emoción.</w:t>
      </w:r>
    </w:p>
    <w:p w14:paraId="366EF96C"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Ozi</w:t>
      </w:r>
      <w:proofErr w:type="spellEnd"/>
      <w:r>
        <w:rPr>
          <w:rFonts w:ascii="Arial" w:hAnsi="Arial" w:cs="Arial"/>
          <w:b/>
          <w:bCs/>
          <w:sz w:val="24"/>
          <w:szCs w:val="24"/>
          <w:lang w:val="es-AR"/>
        </w:rPr>
        <w:t>-oni cocina!</w:t>
      </w:r>
    </w:p>
    <w:p w14:paraId="5A6372AF"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¿Por qué yo?</w:t>
      </w:r>
    </w:p>
    <w:p w14:paraId="3433843C" w14:textId="2710E21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-Porque la última ves dijiste que lo harías.</w:t>
      </w:r>
    </w:p>
    <w:p w14:paraId="3764B16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solo deprime sus hombros y habla con seguridad con una sonrisa hacia su hermana.</w:t>
      </w:r>
    </w:p>
    <w:p w14:paraId="2CF6EB27" w14:textId="33630BA1"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-Tienes razón. Está bien, ¿qué quieres que cocine?</w:t>
      </w:r>
    </w:p>
    <w:p w14:paraId="17A8012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Mmm</w:t>
      </w:r>
      <w:proofErr w:type="spellEnd"/>
      <w:r>
        <w:rPr>
          <w:rFonts w:ascii="Arial" w:hAnsi="Arial" w:cs="Arial"/>
          <w:b/>
          <w:bCs/>
          <w:sz w:val="24"/>
          <w:szCs w:val="24"/>
          <w:lang w:val="es-AR"/>
        </w:rPr>
        <w:t>…. No tengo idea.</w:t>
      </w:r>
    </w:p>
    <w:p w14:paraId="233FE6D1" w14:textId="1CD9FEC5"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Así cómo quieres que cocine? Está bien, veré que encuentro en YouTube.</w:t>
      </w:r>
    </w:p>
    <w:p w14:paraId="6586B09F" w14:textId="77777777"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con una gran sonrisa habla mientras se para y camina hacia el baño.</w:t>
      </w:r>
    </w:p>
    <w:p w14:paraId="7B32B5A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-Yo preparare las cosas para que Nao---… Noemi se bañe. Ven, </w:t>
      </w:r>
      <w:proofErr w:type="spellStart"/>
      <w:r>
        <w:rPr>
          <w:rFonts w:ascii="Arial" w:hAnsi="Arial" w:cs="Arial"/>
          <w:b/>
          <w:bCs/>
          <w:sz w:val="24"/>
          <w:szCs w:val="24"/>
          <w:lang w:val="es-AR"/>
        </w:rPr>
        <w:t>Yukiwo</w:t>
      </w:r>
      <w:proofErr w:type="spellEnd"/>
      <w:r>
        <w:rPr>
          <w:rFonts w:ascii="Arial" w:hAnsi="Arial" w:cs="Arial"/>
          <w:b/>
          <w:bCs/>
          <w:sz w:val="24"/>
          <w:szCs w:val="24"/>
          <w:lang w:val="es-AR"/>
        </w:rPr>
        <w:t>-san, te mostrare todo.</w:t>
      </w:r>
    </w:p>
    <w:p w14:paraId="636FA51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S-Si. Gracias.</w:t>
      </w:r>
    </w:p>
    <w:p w14:paraId="4D1DC3C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El comportamiento de Naomi es completamente diferente, pero ahora tiene que actuar como Noemi la presidenta del consejo estudiantil. Puede ser que este inmersa en su papel, o que en verdad sus expresiones de timidez sean de ella misma.</w:t>
      </w:r>
    </w:p>
    <w:p w14:paraId="09EC1092" w14:textId="58084FD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busca en la gran variedad de comidas que se puede encontrar en YouTube. Para </w:t>
      </w:r>
      <w:r w:rsidR="007C10B7">
        <w:rPr>
          <w:rFonts w:ascii="Arial" w:hAnsi="Arial" w:cs="Arial"/>
          <w:b/>
          <w:bCs/>
          <w:sz w:val="24"/>
          <w:szCs w:val="24"/>
          <w:lang w:val="es-AR"/>
        </w:rPr>
        <w:t>él</w:t>
      </w:r>
      <w:r>
        <w:rPr>
          <w:rFonts w:ascii="Arial" w:hAnsi="Arial" w:cs="Arial"/>
          <w:b/>
          <w:bCs/>
          <w:sz w:val="24"/>
          <w:szCs w:val="24"/>
          <w:lang w:val="es-AR"/>
        </w:rPr>
        <w:t xml:space="preserve"> también puede ser la misma situación. Oziel puede estar actuando su papel de hijo y hermano perfecto </w:t>
      </w:r>
      <w:r w:rsidR="00AB1F7D">
        <w:rPr>
          <w:rFonts w:ascii="Arial" w:hAnsi="Arial" w:cs="Arial"/>
          <w:b/>
          <w:bCs/>
          <w:sz w:val="24"/>
          <w:szCs w:val="24"/>
          <w:lang w:val="es-AR"/>
        </w:rPr>
        <w:t>¿</w:t>
      </w:r>
      <w:r>
        <w:rPr>
          <w:rFonts w:ascii="Arial" w:hAnsi="Arial" w:cs="Arial"/>
          <w:b/>
          <w:bCs/>
          <w:sz w:val="24"/>
          <w:szCs w:val="24"/>
          <w:lang w:val="es-AR"/>
        </w:rPr>
        <w:t xml:space="preserve">o </w:t>
      </w:r>
      <w:r w:rsidR="00AB1F7D">
        <w:rPr>
          <w:rFonts w:ascii="Arial" w:hAnsi="Arial" w:cs="Arial"/>
          <w:b/>
          <w:bCs/>
          <w:sz w:val="24"/>
          <w:szCs w:val="24"/>
          <w:lang w:val="es-AR"/>
        </w:rPr>
        <w:t>lo</w:t>
      </w:r>
      <w:r>
        <w:rPr>
          <w:rFonts w:ascii="Arial" w:hAnsi="Arial" w:cs="Arial"/>
          <w:b/>
          <w:bCs/>
          <w:sz w:val="24"/>
          <w:szCs w:val="24"/>
          <w:lang w:val="es-AR"/>
        </w:rPr>
        <w:t xml:space="preserve"> </w:t>
      </w:r>
      <w:r w:rsidR="007C10B7">
        <w:rPr>
          <w:rFonts w:ascii="Arial" w:hAnsi="Arial" w:cs="Arial"/>
          <w:b/>
          <w:bCs/>
          <w:sz w:val="24"/>
          <w:szCs w:val="24"/>
          <w:lang w:val="es-AR"/>
        </w:rPr>
        <w:t>estará</w:t>
      </w:r>
      <w:r>
        <w:rPr>
          <w:rFonts w:ascii="Arial" w:hAnsi="Arial" w:cs="Arial"/>
          <w:b/>
          <w:bCs/>
          <w:sz w:val="24"/>
          <w:szCs w:val="24"/>
          <w:lang w:val="es-AR"/>
        </w:rPr>
        <w:t xml:space="preserve"> actuando naturalmente</w:t>
      </w:r>
      <w:r w:rsidR="00AB1F7D">
        <w:rPr>
          <w:rFonts w:ascii="Arial" w:hAnsi="Arial" w:cs="Arial"/>
          <w:b/>
          <w:bCs/>
          <w:sz w:val="24"/>
          <w:szCs w:val="24"/>
          <w:lang w:val="es-AR"/>
        </w:rPr>
        <w:t>?</w:t>
      </w:r>
      <w:r>
        <w:rPr>
          <w:rFonts w:ascii="Arial" w:hAnsi="Arial" w:cs="Arial"/>
          <w:b/>
          <w:bCs/>
          <w:sz w:val="24"/>
          <w:szCs w:val="24"/>
          <w:lang w:val="es-AR"/>
        </w:rPr>
        <w:t xml:space="preserve"> </w:t>
      </w:r>
    </w:p>
    <w:p w14:paraId="404466C3" w14:textId="7BDCDE9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Él no tiene idea de cuál era su </w:t>
      </w:r>
      <w:r w:rsidR="00AB1F7D">
        <w:rPr>
          <w:rFonts w:ascii="Arial" w:hAnsi="Arial" w:cs="Arial"/>
          <w:b/>
          <w:bCs/>
          <w:sz w:val="24"/>
          <w:szCs w:val="24"/>
          <w:lang w:val="es-AR"/>
        </w:rPr>
        <w:t>comportamiento,</w:t>
      </w:r>
      <w:r>
        <w:rPr>
          <w:rFonts w:ascii="Arial" w:hAnsi="Arial" w:cs="Arial"/>
          <w:b/>
          <w:bCs/>
          <w:sz w:val="24"/>
          <w:szCs w:val="24"/>
          <w:lang w:val="es-AR"/>
        </w:rPr>
        <w:t xml:space="preserve"> pero lo único que puede hacer por ahora es seguir la corriente a la situación y como se le presente. Aunque le esté mintiendo a su familia, es por un bien, no por algo malo que </w:t>
      </w:r>
      <w:r w:rsidR="00AB1F7D">
        <w:rPr>
          <w:rFonts w:ascii="Arial" w:hAnsi="Arial" w:cs="Arial"/>
          <w:b/>
          <w:bCs/>
          <w:sz w:val="24"/>
          <w:szCs w:val="24"/>
          <w:lang w:val="es-AR"/>
        </w:rPr>
        <w:t>él</w:t>
      </w:r>
      <w:r>
        <w:rPr>
          <w:rFonts w:ascii="Arial" w:hAnsi="Arial" w:cs="Arial"/>
          <w:b/>
          <w:bCs/>
          <w:sz w:val="24"/>
          <w:szCs w:val="24"/>
          <w:lang w:val="es-AR"/>
        </w:rPr>
        <w:t xml:space="preserve"> quiera, sino que no ha tenido muchas opciones.</w:t>
      </w:r>
    </w:p>
    <w:p w14:paraId="1B2729BF"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Mientras Noemi se desviste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habla del otro lado de la puerta.</w:t>
      </w:r>
    </w:p>
    <w:p w14:paraId="4879553C" w14:textId="3D443E1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-Tu ropa ya está. Avísame cuando entres a bañarte para dejarla junto a</w:t>
      </w:r>
      <w:r w:rsidR="00AB1F7D">
        <w:rPr>
          <w:rFonts w:ascii="Arial" w:hAnsi="Arial" w:cs="Arial"/>
          <w:b/>
          <w:bCs/>
          <w:sz w:val="24"/>
          <w:szCs w:val="24"/>
          <w:lang w:val="es-AR"/>
        </w:rPr>
        <w:t xml:space="preserve"> la</w:t>
      </w:r>
      <w:r>
        <w:rPr>
          <w:rFonts w:ascii="Arial" w:hAnsi="Arial" w:cs="Arial"/>
          <w:b/>
          <w:bCs/>
          <w:sz w:val="24"/>
          <w:szCs w:val="24"/>
          <w:lang w:val="es-AR"/>
        </w:rPr>
        <w:t xml:space="preserve"> lavadora.</w:t>
      </w:r>
    </w:p>
    <w:p w14:paraId="71C7B842"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-Gracias…</w:t>
      </w:r>
    </w:p>
    <w:p w14:paraId="15F4B789" w14:textId="24703F6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El cuerpo completamente esbelto de Noemi está en perfecto estado. Tiene una delgada cadera y buen cuerpo físico. Ella no parece del tipo atleta que haga ejercicios todos los </w:t>
      </w:r>
      <w:r w:rsidR="00AB1F7D">
        <w:rPr>
          <w:rFonts w:ascii="Arial" w:hAnsi="Arial" w:cs="Arial"/>
          <w:b/>
          <w:bCs/>
          <w:sz w:val="24"/>
          <w:szCs w:val="24"/>
          <w:lang w:val="es-AR"/>
        </w:rPr>
        <w:t>días,</w:t>
      </w:r>
      <w:r>
        <w:rPr>
          <w:rFonts w:ascii="Arial" w:hAnsi="Arial" w:cs="Arial"/>
          <w:b/>
          <w:bCs/>
          <w:sz w:val="24"/>
          <w:szCs w:val="24"/>
          <w:lang w:val="es-AR"/>
        </w:rPr>
        <w:t xml:space="preserve"> pero </w:t>
      </w:r>
      <w:r w:rsidR="00AB1F7D">
        <w:rPr>
          <w:rFonts w:ascii="Arial" w:hAnsi="Arial" w:cs="Arial"/>
          <w:b/>
          <w:bCs/>
          <w:sz w:val="24"/>
          <w:szCs w:val="24"/>
          <w:lang w:val="es-AR"/>
        </w:rPr>
        <w:t xml:space="preserve">parece que </w:t>
      </w:r>
      <w:r>
        <w:rPr>
          <w:rFonts w:ascii="Arial" w:hAnsi="Arial" w:cs="Arial"/>
          <w:b/>
          <w:bCs/>
          <w:sz w:val="24"/>
          <w:szCs w:val="24"/>
          <w:lang w:val="es-AR"/>
        </w:rPr>
        <w:t xml:space="preserve">mantiene su cuerpo en forma. </w:t>
      </w:r>
    </w:p>
    <w:p w14:paraId="6831CA7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Su hermosa piel blanca es opacada por el vapor del agua caliente en la tina. Su piel es tan hermosamente blanca que incluso el vapor la cubre.</w:t>
      </w:r>
    </w:p>
    <w:p w14:paraId="59317DA4" w14:textId="013D31CE"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que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escuchara que ella ya había entrado</w:t>
      </w:r>
      <w:r w:rsidR="00AB1F7D">
        <w:rPr>
          <w:rFonts w:ascii="Arial" w:hAnsi="Arial" w:cs="Arial"/>
          <w:b/>
          <w:bCs/>
          <w:sz w:val="24"/>
          <w:szCs w:val="24"/>
          <w:lang w:val="es-AR"/>
        </w:rPr>
        <w:t>,</w:t>
      </w:r>
      <w:r>
        <w:rPr>
          <w:rFonts w:ascii="Arial" w:hAnsi="Arial" w:cs="Arial"/>
          <w:b/>
          <w:bCs/>
          <w:sz w:val="24"/>
          <w:szCs w:val="24"/>
          <w:lang w:val="es-AR"/>
        </w:rPr>
        <w:t xml:space="preserve"> entra para dejar la ropa. Pero parece que se está tomando más de lo usual dejar la ropa por que aún se puede notar su silueta del otro lado.</w:t>
      </w:r>
    </w:p>
    <w:p w14:paraId="4FAEB7B0" w14:textId="77777777" w:rsidR="000E5A3D" w:rsidRDefault="000E5A3D" w:rsidP="000E5A3D">
      <w:pPr>
        <w:spacing w:line="360" w:lineRule="auto"/>
        <w:rPr>
          <w:rFonts w:ascii="Arial" w:hAnsi="Arial" w:cs="Arial"/>
          <w:b/>
          <w:bCs/>
          <w:sz w:val="24"/>
          <w:szCs w:val="24"/>
          <w:lang w:val="es-AR"/>
        </w:rPr>
      </w:pPr>
      <w:r>
        <w:rPr>
          <w:rFonts w:ascii="Arial" w:hAnsi="Arial" w:cs="Arial"/>
          <w:b/>
          <w:bCs/>
          <w:sz w:val="24"/>
          <w:szCs w:val="24"/>
          <w:lang w:val="es-AR"/>
        </w:rPr>
        <w:t xml:space="preserve">Noemi se sienta para lavar su cabello, pero en aquel momento el sonido de la puerta la asusta pensando por obvias y raras razones de que Oziel haya entrado. </w:t>
      </w:r>
    </w:p>
    <w:p w14:paraId="59F09994"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Hi-</w:t>
      </w:r>
      <w:proofErr w:type="spellStart"/>
      <w:r>
        <w:rPr>
          <w:rFonts w:ascii="Arial" w:hAnsi="Arial" w:cs="Arial"/>
          <w:b/>
          <w:bCs/>
          <w:sz w:val="24"/>
          <w:szCs w:val="24"/>
          <w:lang w:val="es-AR"/>
        </w:rPr>
        <w:t>Hikari</w:t>
      </w:r>
      <w:proofErr w:type="spellEnd"/>
      <w:r>
        <w:rPr>
          <w:rFonts w:ascii="Arial" w:hAnsi="Arial" w:cs="Arial"/>
          <w:b/>
          <w:bCs/>
          <w:sz w:val="24"/>
          <w:szCs w:val="24"/>
          <w:lang w:val="es-AR"/>
        </w:rPr>
        <w:t>-san?</w:t>
      </w:r>
    </w:p>
    <w:p w14:paraId="7E4096C2" w14:textId="66CDC3E7"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-Tranquila, eres como de la familia. Además, alguien tenía que lavar tu espalda. ¿No?</w:t>
      </w:r>
    </w:p>
    <w:p w14:paraId="0EE48212" w14:textId="354E2E6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El gran cuerpo voluptuoso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hacen que Noemi se sienta completamente avergonzada. Su cuerpo en perfecto estado no se compara a la de la madre de Oziel. Ella trabaja y por esa razón puede ser que mantenga un cuerpo moderadamente delgado, pero eso no explica por qué su piel parece de porcelana y su cintura es tan perfecta.</w:t>
      </w:r>
      <w:r w:rsidR="000E5A3D">
        <w:rPr>
          <w:rFonts w:ascii="Arial" w:hAnsi="Arial" w:cs="Arial"/>
          <w:b/>
          <w:bCs/>
          <w:sz w:val="24"/>
          <w:szCs w:val="24"/>
          <w:lang w:val="es-AR"/>
        </w:rPr>
        <w:t xml:space="preserve"> </w:t>
      </w:r>
      <w:proofErr w:type="spellStart"/>
      <w:r w:rsidR="000E5A3D">
        <w:rPr>
          <w:rFonts w:ascii="Arial" w:hAnsi="Arial" w:cs="Arial"/>
          <w:b/>
          <w:bCs/>
          <w:sz w:val="24"/>
          <w:szCs w:val="24"/>
          <w:lang w:val="es-AR"/>
        </w:rPr>
        <w:t>Hikari</w:t>
      </w:r>
      <w:proofErr w:type="spellEnd"/>
      <w:r w:rsidR="000E5A3D">
        <w:rPr>
          <w:rFonts w:ascii="Arial" w:hAnsi="Arial" w:cs="Arial"/>
          <w:b/>
          <w:bCs/>
          <w:sz w:val="24"/>
          <w:szCs w:val="24"/>
          <w:lang w:val="es-AR"/>
        </w:rPr>
        <w:t xml:space="preserve"> 1 Naomi 0, el cuerpo de </w:t>
      </w:r>
      <w:proofErr w:type="spellStart"/>
      <w:r w:rsidR="000E5A3D">
        <w:rPr>
          <w:rFonts w:ascii="Arial" w:hAnsi="Arial" w:cs="Arial"/>
          <w:b/>
          <w:bCs/>
          <w:sz w:val="24"/>
          <w:szCs w:val="24"/>
          <w:lang w:val="es-AR"/>
        </w:rPr>
        <w:t>Hikari</w:t>
      </w:r>
      <w:proofErr w:type="spellEnd"/>
      <w:r w:rsidR="000E5A3D">
        <w:rPr>
          <w:rFonts w:ascii="Arial" w:hAnsi="Arial" w:cs="Arial"/>
          <w:b/>
          <w:bCs/>
          <w:sz w:val="24"/>
          <w:szCs w:val="24"/>
          <w:lang w:val="es-AR"/>
        </w:rPr>
        <w:t xml:space="preserve"> había ganado.</w:t>
      </w:r>
    </w:p>
    <w:p w14:paraId="6F5EAE19" w14:textId="13562FD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te avergüences, somos mujeres.</w:t>
      </w:r>
    </w:p>
    <w:p w14:paraId="6C76BE9F" w14:textId="52C671DB" w:rsidR="000E5A3D" w:rsidRDefault="000E5A3D" w:rsidP="00DE05A5">
      <w:pPr>
        <w:spacing w:line="360" w:lineRule="auto"/>
        <w:rPr>
          <w:rFonts w:ascii="Arial" w:hAnsi="Arial" w:cs="Arial"/>
          <w:b/>
          <w:bCs/>
          <w:sz w:val="24"/>
          <w:szCs w:val="24"/>
          <w:lang w:val="es-AR"/>
        </w:rPr>
      </w:pPr>
      <w:r>
        <w:rPr>
          <w:rFonts w:ascii="Arial" w:hAnsi="Arial" w:cs="Arial"/>
          <w:b/>
          <w:bCs/>
          <w:sz w:val="24"/>
          <w:szCs w:val="24"/>
          <w:lang w:val="es-AR"/>
        </w:rPr>
        <w:t>Ella no se sentía avergonzada por eso, ella solo se sentía derrotada por un nivel mayor y perfecto.</w:t>
      </w:r>
    </w:p>
    <w:p w14:paraId="1E49F2D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-S-Si, pero…</w:t>
      </w:r>
    </w:p>
    <w:p w14:paraId="15F4E79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no tiene otra excusa para negarse a la amabilidad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Ella solo asiente la cabeza y cede ante la petición de </w:t>
      </w:r>
      <w:proofErr w:type="spellStart"/>
      <w:r>
        <w:rPr>
          <w:rFonts w:ascii="Arial" w:hAnsi="Arial" w:cs="Arial"/>
          <w:b/>
          <w:bCs/>
          <w:sz w:val="24"/>
          <w:szCs w:val="24"/>
          <w:lang w:val="es-AR"/>
        </w:rPr>
        <w:t>Hikari</w:t>
      </w:r>
      <w:proofErr w:type="spellEnd"/>
      <w:r>
        <w:rPr>
          <w:rFonts w:ascii="Arial" w:hAnsi="Arial" w:cs="Arial"/>
          <w:b/>
          <w:bCs/>
          <w:sz w:val="24"/>
          <w:szCs w:val="24"/>
          <w:lang w:val="es-AR"/>
        </w:rPr>
        <w:t>.</w:t>
      </w:r>
    </w:p>
    <w:p w14:paraId="6F66218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-Con que eres la presidenta del consejo estudiantil.</w:t>
      </w:r>
    </w:p>
    <w:p w14:paraId="3C218B1E"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-S-Si… en primer lugar no era mi intención ser la presidenta, por mayoría de botos es que gane.</w:t>
      </w:r>
    </w:p>
    <w:p w14:paraId="6DE2CB99" w14:textId="1C9E189D"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-Puede ser que seas la indicada para serlo. Seguro tiene una firme y gran autoridad para mantener a todos a salvo. El destino actúa de maneras muy </w:t>
      </w:r>
      <w:r>
        <w:rPr>
          <w:rFonts w:ascii="Arial" w:hAnsi="Arial" w:cs="Arial"/>
          <w:b/>
          <w:bCs/>
          <w:sz w:val="24"/>
          <w:szCs w:val="24"/>
          <w:lang w:val="es-AR"/>
        </w:rPr>
        <w:lastRenderedPageBreak/>
        <w:t>extrañas, pero por alguna razón tenías que ser la presidenta del consejo estudiantil.</w:t>
      </w:r>
    </w:p>
    <w:p w14:paraId="30A9944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
    <w:p w14:paraId="74AA76F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-Solo promete que cuidaras de mi </w:t>
      </w:r>
      <w:proofErr w:type="spellStart"/>
      <w:r>
        <w:rPr>
          <w:rFonts w:ascii="Arial" w:hAnsi="Arial" w:cs="Arial"/>
          <w:b/>
          <w:bCs/>
          <w:sz w:val="24"/>
          <w:szCs w:val="24"/>
          <w:lang w:val="es-AR"/>
        </w:rPr>
        <w:t>Ozi</w:t>
      </w:r>
      <w:proofErr w:type="spellEnd"/>
      <w:r>
        <w:rPr>
          <w:rFonts w:ascii="Arial" w:hAnsi="Arial" w:cs="Arial"/>
          <w:b/>
          <w:bCs/>
          <w:sz w:val="24"/>
          <w:szCs w:val="24"/>
          <w:lang w:val="es-AR"/>
        </w:rPr>
        <w:t>, por favor.</w:t>
      </w:r>
    </w:p>
    <w:p w14:paraId="4AA35971"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
    <w:p w14:paraId="77AB315E" w14:textId="113F2C0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Noemi se ve un poco confundida y avergonzada por sentir los </w:t>
      </w:r>
      <w:r w:rsidR="000E5A3D">
        <w:rPr>
          <w:rFonts w:ascii="Arial" w:hAnsi="Arial" w:cs="Arial"/>
          <w:b/>
          <w:bCs/>
          <w:sz w:val="24"/>
          <w:szCs w:val="24"/>
          <w:lang w:val="es-AR"/>
        </w:rPr>
        <w:t xml:space="preserve">grandes </w:t>
      </w:r>
      <w:r>
        <w:rPr>
          <w:rFonts w:ascii="Arial" w:hAnsi="Arial" w:cs="Arial"/>
          <w:b/>
          <w:bCs/>
          <w:sz w:val="24"/>
          <w:szCs w:val="24"/>
          <w:lang w:val="es-AR"/>
        </w:rPr>
        <w:t xml:space="preserve">pechos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en su espalda por el abrazo repentino.</w:t>
      </w:r>
    </w:p>
    <w:p w14:paraId="7D91E3DF" w14:textId="77777777" w:rsidR="00DE05A5" w:rsidRPr="009D184E"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Hikari</w:t>
      </w:r>
      <w:proofErr w:type="spellEnd"/>
      <w:r>
        <w:rPr>
          <w:rFonts w:ascii="Arial" w:hAnsi="Arial" w:cs="Arial"/>
          <w:b/>
          <w:bCs/>
          <w:sz w:val="24"/>
          <w:szCs w:val="24"/>
          <w:lang w:val="es-AR"/>
        </w:rPr>
        <w:t>-san?</w:t>
      </w:r>
    </w:p>
    <w:p w14:paraId="60DFE49C" w14:textId="77777777"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-Cuida bien de mi hijo por favor, Noemi-chan.</w:t>
      </w:r>
    </w:p>
    <w:p w14:paraId="08522598" w14:textId="333A736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no entiende nada de lo que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pasando. Ella solo piensa que lo dice por simple amabilidad, pero en esas palabras de compasión que salen de </w:t>
      </w:r>
      <w:proofErr w:type="spellStart"/>
      <w:r>
        <w:rPr>
          <w:rFonts w:ascii="Arial" w:hAnsi="Arial" w:cs="Arial"/>
          <w:b/>
          <w:bCs/>
          <w:sz w:val="24"/>
          <w:szCs w:val="24"/>
          <w:lang w:val="es-AR"/>
        </w:rPr>
        <w:t>Hikari</w:t>
      </w:r>
      <w:proofErr w:type="spellEnd"/>
      <w:r>
        <w:rPr>
          <w:rFonts w:ascii="Arial" w:hAnsi="Arial" w:cs="Arial"/>
          <w:b/>
          <w:bCs/>
          <w:sz w:val="24"/>
          <w:szCs w:val="24"/>
          <w:lang w:val="es-AR"/>
        </w:rPr>
        <w:t>, parece que algo más le preocupa</w:t>
      </w:r>
      <w:r w:rsidR="000E5A3D">
        <w:rPr>
          <w:rFonts w:ascii="Arial" w:hAnsi="Arial" w:cs="Arial"/>
          <w:b/>
          <w:bCs/>
          <w:sz w:val="24"/>
          <w:szCs w:val="24"/>
          <w:lang w:val="es-AR"/>
        </w:rPr>
        <w:t>.</w:t>
      </w:r>
      <w:r>
        <w:rPr>
          <w:rFonts w:ascii="Arial" w:hAnsi="Arial" w:cs="Arial"/>
          <w:b/>
          <w:bCs/>
          <w:sz w:val="24"/>
          <w:szCs w:val="24"/>
          <w:lang w:val="es-AR"/>
        </w:rPr>
        <w:t xml:space="preserve"> </w:t>
      </w:r>
      <w:r w:rsidR="000E5A3D">
        <w:rPr>
          <w:rFonts w:ascii="Arial" w:hAnsi="Arial" w:cs="Arial"/>
          <w:b/>
          <w:bCs/>
          <w:sz w:val="24"/>
          <w:szCs w:val="24"/>
          <w:lang w:val="es-AR"/>
        </w:rPr>
        <w:t>Naomi</w:t>
      </w:r>
      <w:r>
        <w:rPr>
          <w:rFonts w:ascii="Arial" w:hAnsi="Arial" w:cs="Arial"/>
          <w:b/>
          <w:bCs/>
          <w:sz w:val="24"/>
          <w:szCs w:val="24"/>
          <w:lang w:val="es-AR"/>
        </w:rPr>
        <w:t xml:space="preserve"> solo asiente la cabeza.</w:t>
      </w:r>
    </w:p>
    <w:p w14:paraId="5278E16E"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-Prometo cuidar de Oziel, </w:t>
      </w:r>
      <w:proofErr w:type="spellStart"/>
      <w:r>
        <w:rPr>
          <w:rFonts w:ascii="Arial" w:hAnsi="Arial" w:cs="Arial"/>
          <w:b/>
          <w:bCs/>
          <w:sz w:val="24"/>
          <w:szCs w:val="24"/>
          <w:lang w:val="es-AR"/>
        </w:rPr>
        <w:t>Hikari</w:t>
      </w:r>
      <w:proofErr w:type="spellEnd"/>
      <w:r>
        <w:rPr>
          <w:rFonts w:ascii="Arial" w:hAnsi="Arial" w:cs="Arial"/>
          <w:b/>
          <w:bCs/>
          <w:sz w:val="24"/>
          <w:szCs w:val="24"/>
          <w:lang w:val="es-AR"/>
        </w:rPr>
        <w:t>-san.</w:t>
      </w:r>
    </w:p>
    <w:p w14:paraId="026D0F0F" w14:textId="65CBECB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no pudo observar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pero ella empieza a llorar levemente. Sus lágrimas de felicidad pueden confundirse rápidamente por el pelo de Naomi mojado, de cualquier forma, esas lagrimas solo quedaron en </w:t>
      </w:r>
      <w:proofErr w:type="spellStart"/>
      <w:r>
        <w:rPr>
          <w:rFonts w:ascii="Arial" w:hAnsi="Arial" w:cs="Arial"/>
          <w:b/>
          <w:bCs/>
          <w:sz w:val="24"/>
          <w:szCs w:val="24"/>
          <w:lang w:val="es-AR"/>
        </w:rPr>
        <w:t>Hikari</w:t>
      </w:r>
      <w:proofErr w:type="spellEnd"/>
      <w:r>
        <w:rPr>
          <w:rFonts w:ascii="Arial" w:hAnsi="Arial" w:cs="Arial"/>
          <w:b/>
          <w:bCs/>
          <w:sz w:val="24"/>
          <w:szCs w:val="24"/>
          <w:lang w:val="es-AR"/>
        </w:rPr>
        <w:t>.</w:t>
      </w:r>
    </w:p>
    <w:p w14:paraId="2CE75A9D" w14:textId="5F2660AE"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Luego que todos tomaran un relajante baño, comieron la comida que Oziel había buscado por YouTube. Pareciera un gran banquete, pollo y camarones fritos, arroz de dos tipos, uno de ellos condimentado con ciruelas y otro con un poco de canela en polvo, también una gran variedad de ensaladas.</w:t>
      </w:r>
    </w:p>
    <w:p w14:paraId="428BFA4D" w14:textId="6F815B1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comida está más que completa, esta para todo tipo de personas, </w:t>
      </w:r>
      <w:r w:rsidR="000E5A3D">
        <w:rPr>
          <w:rFonts w:ascii="Arial" w:hAnsi="Arial" w:cs="Arial"/>
          <w:b/>
          <w:bCs/>
          <w:sz w:val="24"/>
          <w:szCs w:val="24"/>
          <w:lang w:val="es-AR"/>
        </w:rPr>
        <w:t>así</w:t>
      </w:r>
      <w:r>
        <w:rPr>
          <w:rFonts w:ascii="Arial" w:hAnsi="Arial" w:cs="Arial"/>
          <w:b/>
          <w:bCs/>
          <w:sz w:val="24"/>
          <w:szCs w:val="24"/>
          <w:lang w:val="es-AR"/>
        </w:rPr>
        <w:t xml:space="preserve"> sea vegetariano</w:t>
      </w:r>
      <w:r w:rsidR="000E5A3D">
        <w:rPr>
          <w:rFonts w:ascii="Arial" w:hAnsi="Arial" w:cs="Arial"/>
          <w:b/>
          <w:bCs/>
          <w:sz w:val="24"/>
          <w:szCs w:val="24"/>
          <w:lang w:val="es-AR"/>
        </w:rPr>
        <w:t>, vegano</w:t>
      </w:r>
      <w:r>
        <w:rPr>
          <w:rFonts w:ascii="Arial" w:hAnsi="Arial" w:cs="Arial"/>
          <w:b/>
          <w:bCs/>
          <w:sz w:val="24"/>
          <w:szCs w:val="24"/>
          <w:lang w:val="es-AR"/>
        </w:rPr>
        <w:t xml:space="preserve"> o celiaco. </w:t>
      </w:r>
    </w:p>
    <w:p w14:paraId="2EBA2A10" w14:textId="77777777" w:rsidR="00D81420" w:rsidRPr="00641E99" w:rsidRDefault="00D81420" w:rsidP="00D81420">
      <w:pPr>
        <w:rPr>
          <w:rFonts w:ascii="Calibri" w:hAnsi="Calibri" w:cs="Calibri"/>
          <w:b/>
          <w:lang w:val="es-AR"/>
        </w:rPr>
      </w:pPr>
    </w:p>
    <w:p w14:paraId="36EC8267" w14:textId="7FB65DE3" w:rsidR="00D81420" w:rsidRPr="006848AD" w:rsidRDefault="00D81420" w:rsidP="00D8142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057E8630" w14:textId="77777777" w:rsidR="00DE05A5" w:rsidRDefault="00DE05A5" w:rsidP="00DE05A5">
      <w:pPr>
        <w:spacing w:line="360" w:lineRule="auto"/>
        <w:rPr>
          <w:rFonts w:ascii="Arial" w:hAnsi="Arial" w:cs="Arial"/>
          <w:b/>
          <w:bCs/>
          <w:sz w:val="24"/>
          <w:szCs w:val="24"/>
          <w:lang w:val="es-AR"/>
        </w:rPr>
      </w:pPr>
    </w:p>
    <w:p w14:paraId="61EE96CF" w14:textId="49D4D84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compartir la comida,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prepara la habitación de huéspedes, mientras tanto Naomi se escapa unos segundos al cuarto de Oziel diciéndole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que iba al baño.</w:t>
      </w:r>
    </w:p>
    <w:p w14:paraId="191C65F5"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Tu casa en verdad es bastante grande… y tu familia en verdad es muy dulce.</w:t>
      </w:r>
    </w:p>
    <w:p w14:paraId="71802AE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no responde. Sentado en su cama se encuentra completamente petrificado.</w:t>
      </w:r>
    </w:p>
    <w:p w14:paraId="5CFB34B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-Oye… ¿me estas escuchando?</w:t>
      </w:r>
    </w:p>
    <w:p w14:paraId="2C2224E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perdón. Estaba intentando recordar algo de mi habitación.</w:t>
      </w:r>
    </w:p>
    <w:p w14:paraId="34EF66C6" w14:textId="3C495223"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hay algo en tu habitación que te ayude a recordar más?</w:t>
      </w:r>
    </w:p>
    <w:p w14:paraId="5F468921" w14:textId="53D29D6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-Puede ser, no lo </w:t>
      </w:r>
      <w:r w:rsidR="000E5A3D">
        <w:rPr>
          <w:rFonts w:ascii="Arial" w:hAnsi="Arial" w:cs="Arial"/>
          <w:b/>
          <w:bCs/>
          <w:sz w:val="24"/>
          <w:szCs w:val="24"/>
          <w:lang w:val="es-AR"/>
        </w:rPr>
        <w:t>sé..</w:t>
      </w:r>
      <w:r>
        <w:rPr>
          <w:rFonts w:ascii="Arial" w:hAnsi="Arial" w:cs="Arial"/>
          <w:b/>
          <w:bCs/>
          <w:sz w:val="24"/>
          <w:szCs w:val="24"/>
          <w:lang w:val="es-AR"/>
        </w:rPr>
        <w:t>. Es raro mentir de esta manera, ojalá recordara por lo menos a mi familia, eso facilitaría el resto.</w:t>
      </w:r>
    </w:p>
    <w:p w14:paraId="3007909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se encuentra preocupado y un poco molesto con el mismo. Naomi no puede hacer nada con sus recuerdos, solo seguirle explicando que no es su culpa.</w:t>
      </w:r>
    </w:p>
    <w:p w14:paraId="2D434714" w14:textId="5A93323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te preocupes. Hoy actuaste como si en verdad fueras su hijo. –Se acerca y se sienta junto a él– Puede ser que no lo recuerdes, pero parece que tu cuerpo está acostumbrado a este entorno</w:t>
      </w:r>
      <w:r w:rsidR="000E5A3D">
        <w:rPr>
          <w:rFonts w:ascii="Arial" w:hAnsi="Arial" w:cs="Arial"/>
          <w:b/>
          <w:bCs/>
          <w:sz w:val="24"/>
          <w:szCs w:val="24"/>
          <w:lang w:val="es-AR"/>
        </w:rPr>
        <w:t>, eso hará que</w:t>
      </w:r>
      <w:r>
        <w:rPr>
          <w:rFonts w:ascii="Arial" w:hAnsi="Arial" w:cs="Arial"/>
          <w:b/>
          <w:bCs/>
          <w:sz w:val="24"/>
          <w:szCs w:val="24"/>
          <w:lang w:val="es-AR"/>
        </w:rPr>
        <w:t xml:space="preserve"> te desempeñ</w:t>
      </w:r>
      <w:r w:rsidR="005446B7">
        <w:rPr>
          <w:rFonts w:ascii="Arial" w:hAnsi="Arial" w:cs="Arial"/>
          <w:b/>
          <w:bCs/>
          <w:sz w:val="24"/>
          <w:szCs w:val="24"/>
          <w:lang w:val="es-AR"/>
        </w:rPr>
        <w:t>es</w:t>
      </w:r>
      <w:r>
        <w:rPr>
          <w:rFonts w:ascii="Arial" w:hAnsi="Arial" w:cs="Arial"/>
          <w:b/>
          <w:bCs/>
          <w:sz w:val="24"/>
          <w:szCs w:val="24"/>
          <w:lang w:val="es-AR"/>
        </w:rPr>
        <w:t xml:space="preserve"> fácilmente con ellas, tranquilo.</w:t>
      </w:r>
    </w:p>
    <w:p w14:paraId="090A89A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-Puede que tengas razón.</w:t>
      </w:r>
    </w:p>
    <w:p w14:paraId="744FBF21" w14:textId="01F07BD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-Así que deja de lamentarte. Busquemos algo para que te ayude a que tus recuerdos regresen.</w:t>
      </w:r>
    </w:p>
    <w:p w14:paraId="326451AC"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funcionara? –Habla Oziel con un poco de esperanza en sus ojos.</w:t>
      </w:r>
    </w:p>
    <w:p w14:paraId="4D9DF08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lo creo en lo absoluto, pero no perdemos nada intentando.</w:t>
      </w:r>
    </w:p>
    <w:p w14:paraId="3F222C7C" w14:textId="03C6924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Sus ojos de esperanza fueron rápidamente nublados por las frías palabras de Naomi. En un momento puede dar lindas y alentadoras palabras, pero también tirarte abajo la moral en cuestión de segundos.</w:t>
      </w:r>
    </w:p>
    <w:p w14:paraId="1D11740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-En verdad tendrías que dejar de hacer eso…</w:t>
      </w:r>
    </w:p>
    <w:p w14:paraId="419D085C" w14:textId="094E835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Entre tanto desastre de su habitación, Naomi encuentra una revista de mujeres en bikini, por lo cual Oziel es golpeado un par de veces por la revista indecente que parece molestar a Naomi. Mientras la revista es destruida, Oziel prosigue buscando con algunas lágrimas. El no recuerda las revistas, pero ningún hombre se negaría a eso, y al parecer le gustan los tatuajes por que las mujeres en bikini de la revista se encontraban tatuadas por todo su cuerpo, tanto glúteos como pechos.</w:t>
      </w:r>
    </w:p>
    <w:p w14:paraId="405686C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teme un poco por lo que encuentren, puede ser que encuentren una foto de una mujer desnuca y que los simples golpes de Naomi sean un disparo a su miembro.</w:t>
      </w:r>
    </w:p>
    <w:p w14:paraId="527CE2C5" w14:textId="276FE545"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Entre tanto buscar, Oziel encuentra una </w:t>
      </w:r>
      <w:r w:rsidR="005446B7">
        <w:rPr>
          <w:rFonts w:ascii="Arial" w:hAnsi="Arial" w:cs="Arial"/>
          <w:b/>
          <w:bCs/>
          <w:sz w:val="24"/>
          <w:szCs w:val="24"/>
          <w:lang w:val="es-AR"/>
        </w:rPr>
        <w:t>rara</w:t>
      </w:r>
      <w:r>
        <w:rPr>
          <w:rFonts w:ascii="Arial" w:hAnsi="Arial" w:cs="Arial"/>
          <w:b/>
          <w:bCs/>
          <w:sz w:val="24"/>
          <w:szCs w:val="24"/>
          <w:lang w:val="es-AR"/>
        </w:rPr>
        <w:t xml:space="preserve"> caja de zapatos, pero con una especie de cerradura. Es como una caja fuerte compacta.</w:t>
      </w:r>
    </w:p>
    <w:p w14:paraId="1C148A0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mira.</w:t>
      </w:r>
    </w:p>
    <w:p w14:paraId="5B007FBE" w14:textId="3E78CBCF"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tengas más pornografía ahí?</w:t>
      </w:r>
    </w:p>
    <w:p w14:paraId="3D317B42"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seas tonta! No tendría una caja fuerte con simples revistas de mujeres tatuadas y desnudas.</w:t>
      </w:r>
    </w:p>
    <w:p w14:paraId="2E5267A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mira con indiferencia a Oziel.</w:t>
      </w:r>
    </w:p>
    <w:p w14:paraId="2A5F088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 creo ser tan degenerado… espero.</w:t>
      </w:r>
    </w:p>
    <w:p w14:paraId="1AD6BF85" w14:textId="2C1C7F5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-Déjame ver. Es una caja fuerte con números, será sencillo.</w:t>
      </w:r>
    </w:p>
    <w:p w14:paraId="3B7E05B1" w14:textId="361631F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abre su pantalla holograma con sus dedos deslizándolos hacia abajo. En la pantalla abre una especie de aplicación que detecta las huellas digitales.</w:t>
      </w:r>
    </w:p>
    <w:p w14:paraId="6CAD2FDD"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funcione? –Pregunta Oziel intentando entender que es lo que ella hace.</w:t>
      </w:r>
    </w:p>
    <w:p w14:paraId="4B1225F3"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-Claro que funcionara.</w:t>
      </w:r>
    </w:p>
    <w:p w14:paraId="1246AE14" w14:textId="5EF2AA6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pantalla empieza a escanear los numero y observa cómo el 2, 5, 8 y 0 están con las huellas de Oziel. </w:t>
      </w:r>
      <w:r w:rsidR="005446B7">
        <w:rPr>
          <w:rFonts w:ascii="Arial" w:hAnsi="Arial" w:cs="Arial"/>
          <w:b/>
          <w:bCs/>
          <w:sz w:val="24"/>
          <w:szCs w:val="24"/>
          <w:lang w:val="es-AR"/>
        </w:rPr>
        <w:t>L</w:t>
      </w:r>
      <w:r>
        <w:rPr>
          <w:rFonts w:ascii="Arial" w:hAnsi="Arial" w:cs="Arial"/>
          <w:b/>
          <w:bCs/>
          <w:sz w:val="24"/>
          <w:szCs w:val="24"/>
          <w:lang w:val="es-AR"/>
        </w:rPr>
        <w:t>uego</w:t>
      </w:r>
      <w:r w:rsidR="005446B7">
        <w:rPr>
          <w:rFonts w:ascii="Arial" w:hAnsi="Arial" w:cs="Arial"/>
          <w:b/>
          <w:bCs/>
          <w:sz w:val="24"/>
          <w:szCs w:val="24"/>
          <w:lang w:val="es-AR"/>
        </w:rPr>
        <w:t xml:space="preserve"> de escanear</w:t>
      </w:r>
      <w:r>
        <w:rPr>
          <w:rFonts w:ascii="Arial" w:hAnsi="Arial" w:cs="Arial"/>
          <w:b/>
          <w:bCs/>
          <w:sz w:val="24"/>
          <w:szCs w:val="24"/>
          <w:lang w:val="es-AR"/>
        </w:rPr>
        <w:t xml:space="preserve"> empieza a buscar números </w:t>
      </w:r>
      <w:r>
        <w:rPr>
          <w:rFonts w:ascii="Arial" w:hAnsi="Arial" w:cs="Arial"/>
          <w:b/>
          <w:bCs/>
          <w:sz w:val="24"/>
          <w:szCs w:val="24"/>
          <w:lang w:val="es-AR"/>
        </w:rPr>
        <w:lastRenderedPageBreak/>
        <w:t>relacionados con esos cuatro dígitos, con la información que tienen de él empieza a analizar qué clase de contraseña pudo haber puesto. Así lo resumió a tres números.</w:t>
      </w:r>
    </w:p>
    <w:p w14:paraId="3C90DDB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-2058, 2580 y 2805 ¿Alguno de estos se te es familiar?</w:t>
      </w:r>
    </w:p>
    <w:p w14:paraId="1C9705B5" w14:textId="0A02DE5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w:t>
      </w:r>
      <w:proofErr w:type="spellEnd"/>
      <w:r>
        <w:rPr>
          <w:rFonts w:ascii="Arial" w:hAnsi="Arial" w:cs="Arial"/>
          <w:b/>
          <w:bCs/>
          <w:sz w:val="24"/>
          <w:szCs w:val="24"/>
          <w:lang w:val="es-AR"/>
        </w:rPr>
        <w:t>… no lo sé, los tres números se me hacen familiar. ¿Pero por qué no pruebas uno por uno?</w:t>
      </w:r>
    </w:p>
    <w:p w14:paraId="68C2C22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-Es una simple caja fuerte pero bien custodiada. Si fallamos la caja fuerte explotara todo lo que tenga dentro.</w:t>
      </w:r>
    </w:p>
    <w:p w14:paraId="129E2982" w14:textId="3F9A4E2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-E-Esta bien… Prueba la primera.</w:t>
      </w:r>
    </w:p>
    <w:p w14:paraId="58AB1892" w14:textId="1B41A73C"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¿Eres idiota o no me estas escuchando?! Te estoy diciendo que si fallamos se perderá todo lo que haya dentro.</w:t>
      </w:r>
    </w:p>
    <w:p w14:paraId="36DA89A8" w14:textId="1E0C3A78"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A6AAB">
        <w:rPr>
          <w:rFonts w:ascii="Arial" w:hAnsi="Arial" w:cs="Arial"/>
          <w:b/>
          <w:bCs/>
          <w:sz w:val="24"/>
          <w:szCs w:val="24"/>
          <w:lang w:val="es-AR"/>
        </w:rPr>
        <w:t>¡</w:t>
      </w:r>
      <w:proofErr w:type="gramEnd"/>
      <w:r w:rsidR="003A6AAB">
        <w:rPr>
          <w:rFonts w:ascii="Arial" w:hAnsi="Arial" w:cs="Arial"/>
          <w:b/>
          <w:bCs/>
          <w:sz w:val="24"/>
          <w:szCs w:val="24"/>
          <w:lang w:val="es-AR"/>
        </w:rPr>
        <w:t xml:space="preserve">Yo no recuerdo nada! </w:t>
      </w:r>
      <w:r>
        <w:rPr>
          <w:rFonts w:ascii="Arial" w:hAnsi="Arial" w:cs="Arial"/>
          <w:b/>
          <w:bCs/>
          <w:sz w:val="24"/>
          <w:szCs w:val="24"/>
          <w:lang w:val="es-AR"/>
        </w:rPr>
        <w:t>¿Y acaso tienes otra idea?</w:t>
      </w:r>
    </w:p>
    <w:p w14:paraId="78DFCC1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w:t>
      </w:r>
    </w:p>
    <w:p w14:paraId="3CA59B4C"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-Entonces solo pon el primer número.</w:t>
      </w:r>
    </w:p>
    <w:p w14:paraId="38437FB6" w14:textId="7365C75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Ambos </w:t>
      </w:r>
      <w:r w:rsidR="003A6AAB">
        <w:rPr>
          <w:rFonts w:ascii="Arial" w:hAnsi="Arial" w:cs="Arial"/>
          <w:b/>
          <w:bCs/>
          <w:sz w:val="24"/>
          <w:szCs w:val="24"/>
          <w:lang w:val="es-AR"/>
        </w:rPr>
        <w:t>están</w:t>
      </w:r>
      <w:r>
        <w:rPr>
          <w:rFonts w:ascii="Arial" w:hAnsi="Arial" w:cs="Arial"/>
          <w:b/>
          <w:bCs/>
          <w:sz w:val="24"/>
          <w:szCs w:val="24"/>
          <w:lang w:val="es-AR"/>
        </w:rPr>
        <w:t xml:space="preserve"> completamente indecisos y asustados por no saber que numero es, y si fallan se </w:t>
      </w:r>
      <w:r w:rsidR="003A6AAB">
        <w:rPr>
          <w:rFonts w:ascii="Arial" w:hAnsi="Arial" w:cs="Arial"/>
          <w:b/>
          <w:bCs/>
          <w:sz w:val="24"/>
          <w:szCs w:val="24"/>
          <w:lang w:val="es-AR"/>
        </w:rPr>
        <w:t>perderá</w:t>
      </w:r>
      <w:r>
        <w:rPr>
          <w:rFonts w:ascii="Arial" w:hAnsi="Arial" w:cs="Arial"/>
          <w:b/>
          <w:bCs/>
          <w:sz w:val="24"/>
          <w:szCs w:val="24"/>
          <w:lang w:val="es-AR"/>
        </w:rPr>
        <w:t xml:space="preserve"> todo. Ambos lo dejaron al azar de la suerte y decidir el primer </w:t>
      </w:r>
      <w:r w:rsidR="003A6AAB">
        <w:rPr>
          <w:rFonts w:ascii="Arial" w:hAnsi="Arial" w:cs="Arial"/>
          <w:b/>
          <w:bCs/>
          <w:sz w:val="24"/>
          <w:szCs w:val="24"/>
          <w:lang w:val="es-AR"/>
        </w:rPr>
        <w:t>número</w:t>
      </w:r>
      <w:r>
        <w:rPr>
          <w:rFonts w:ascii="Arial" w:hAnsi="Arial" w:cs="Arial"/>
          <w:b/>
          <w:bCs/>
          <w:sz w:val="24"/>
          <w:szCs w:val="24"/>
          <w:lang w:val="es-AR"/>
        </w:rPr>
        <w:t xml:space="preserve"> que salió.</w:t>
      </w:r>
    </w:p>
    <w:p w14:paraId="10873F70" w14:textId="238BCE8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oprime los botones con mucho cuidado mientras traga saliva. Pareciera como si estuviera en una especie de misión imposible. </w:t>
      </w:r>
      <w:r w:rsidR="003A6AAB">
        <w:rPr>
          <w:rFonts w:ascii="Arial" w:hAnsi="Arial" w:cs="Arial"/>
          <w:b/>
          <w:bCs/>
          <w:sz w:val="24"/>
          <w:szCs w:val="24"/>
          <w:lang w:val="es-AR"/>
        </w:rPr>
        <w:t>Ambos completamente asustados.</w:t>
      </w:r>
    </w:p>
    <w:p w14:paraId="2F9968C1" w14:textId="16F31E1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caja fuerte suena con un sonido leve y positivo. El primer código </w:t>
      </w:r>
      <w:r w:rsidR="003A6AAB">
        <w:rPr>
          <w:rFonts w:ascii="Arial" w:hAnsi="Arial" w:cs="Arial"/>
          <w:b/>
          <w:bCs/>
          <w:sz w:val="24"/>
          <w:szCs w:val="24"/>
          <w:lang w:val="es-AR"/>
        </w:rPr>
        <w:t>había</w:t>
      </w:r>
      <w:r>
        <w:rPr>
          <w:rFonts w:ascii="Arial" w:hAnsi="Arial" w:cs="Arial"/>
          <w:b/>
          <w:bCs/>
          <w:sz w:val="24"/>
          <w:szCs w:val="24"/>
          <w:lang w:val="es-AR"/>
        </w:rPr>
        <w:t xml:space="preserve"> funcionado y la caja fuerte se abrió sin problemas.</w:t>
      </w:r>
    </w:p>
    <w:p w14:paraId="2B548F61" w14:textId="1F3EEB3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Qué</w:t>
      </w:r>
      <w:r>
        <w:rPr>
          <w:rFonts w:ascii="Arial" w:hAnsi="Arial" w:cs="Arial"/>
          <w:b/>
          <w:bCs/>
          <w:sz w:val="24"/>
          <w:szCs w:val="24"/>
          <w:lang w:val="es-AR"/>
        </w:rPr>
        <w:t xml:space="preserve"> suerte… </w:t>
      </w:r>
    </w:p>
    <w:p w14:paraId="660D38D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toma el dinero.</w:t>
      </w:r>
    </w:p>
    <w:p w14:paraId="244B0160" w14:textId="406A837A"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 supone que es todo esto? Esto es mucho dinero… ¿por qué tendrías tanto dinero guardado </w:t>
      </w:r>
      <w:r w:rsidR="003A6AAB">
        <w:rPr>
          <w:rFonts w:ascii="Arial" w:hAnsi="Arial" w:cs="Arial"/>
          <w:b/>
          <w:bCs/>
          <w:sz w:val="24"/>
          <w:szCs w:val="24"/>
          <w:lang w:val="es-AR"/>
        </w:rPr>
        <w:t>así</w:t>
      </w:r>
      <w:r>
        <w:rPr>
          <w:rFonts w:ascii="Arial" w:hAnsi="Arial" w:cs="Arial"/>
          <w:b/>
          <w:bCs/>
          <w:sz w:val="24"/>
          <w:szCs w:val="24"/>
          <w:lang w:val="es-AR"/>
        </w:rPr>
        <w:t>?</w:t>
      </w:r>
    </w:p>
    <w:p w14:paraId="6C809537"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-N-No tengo idea… Mira, también hay un pendrive.</w:t>
      </w:r>
    </w:p>
    <w:p w14:paraId="1BE95AE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lo toma y lo conecta a la laptop de su escritorio, mientras Naomi guarda el dinero y cierra la caja fuerte.</w:t>
      </w:r>
    </w:p>
    <w:p w14:paraId="62518744" w14:textId="06A6B88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Qué</w:t>
      </w:r>
      <w:r>
        <w:rPr>
          <w:rFonts w:ascii="Arial" w:hAnsi="Arial" w:cs="Arial"/>
          <w:b/>
          <w:bCs/>
          <w:sz w:val="24"/>
          <w:szCs w:val="24"/>
          <w:lang w:val="es-AR"/>
        </w:rPr>
        <w:t xml:space="preserve"> raro. Hay muchos archivos raros.</w:t>
      </w:r>
    </w:p>
    <w:p w14:paraId="6CBF27BF" w14:textId="1307595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Déjame</w:t>
      </w:r>
      <w:r>
        <w:rPr>
          <w:rFonts w:ascii="Arial" w:hAnsi="Arial" w:cs="Arial"/>
          <w:b/>
          <w:bCs/>
          <w:sz w:val="24"/>
          <w:szCs w:val="24"/>
          <w:lang w:val="es-AR"/>
        </w:rPr>
        <w:t xml:space="preserve"> ver, lo voy a escanear con el anillo para que sea </w:t>
      </w:r>
      <w:r w:rsidR="003A6AAB">
        <w:rPr>
          <w:rFonts w:ascii="Arial" w:hAnsi="Arial" w:cs="Arial"/>
          <w:b/>
          <w:bCs/>
          <w:sz w:val="24"/>
          <w:szCs w:val="24"/>
          <w:lang w:val="es-AR"/>
        </w:rPr>
        <w:t>más</w:t>
      </w:r>
      <w:r>
        <w:rPr>
          <w:rFonts w:ascii="Arial" w:hAnsi="Arial" w:cs="Arial"/>
          <w:b/>
          <w:bCs/>
          <w:sz w:val="24"/>
          <w:szCs w:val="24"/>
          <w:lang w:val="es-AR"/>
        </w:rPr>
        <w:t xml:space="preserve"> fácil.</w:t>
      </w:r>
    </w:p>
    <w:p w14:paraId="7C64C7B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Luego de que la laptop pasara toda la información al anillo de Naomi, ella lo ejecuta desde la pantalla holograma.</w:t>
      </w:r>
    </w:p>
    <w:p w14:paraId="414F9984" w14:textId="453DF8B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-Hay archivos con extraños </w:t>
      </w:r>
      <w:r w:rsidR="003A6AAB">
        <w:rPr>
          <w:rFonts w:ascii="Arial" w:hAnsi="Arial" w:cs="Arial"/>
          <w:b/>
          <w:bCs/>
          <w:sz w:val="24"/>
          <w:szCs w:val="24"/>
          <w:lang w:val="es-AR"/>
        </w:rPr>
        <w:t>códigos</w:t>
      </w:r>
      <w:r>
        <w:rPr>
          <w:rFonts w:ascii="Arial" w:hAnsi="Arial" w:cs="Arial"/>
          <w:b/>
          <w:bCs/>
          <w:sz w:val="24"/>
          <w:szCs w:val="24"/>
          <w:lang w:val="es-AR"/>
        </w:rPr>
        <w:t xml:space="preserve">. No creo poder </w:t>
      </w:r>
      <w:r w:rsidR="003A6AAB">
        <w:rPr>
          <w:rFonts w:ascii="Arial" w:hAnsi="Arial" w:cs="Arial"/>
          <w:b/>
          <w:bCs/>
          <w:sz w:val="24"/>
          <w:szCs w:val="24"/>
          <w:lang w:val="es-AR"/>
        </w:rPr>
        <w:t>descifrarlo</w:t>
      </w:r>
      <w:r>
        <w:rPr>
          <w:rFonts w:ascii="Arial" w:hAnsi="Arial" w:cs="Arial"/>
          <w:b/>
          <w:bCs/>
          <w:sz w:val="24"/>
          <w:szCs w:val="24"/>
          <w:lang w:val="es-AR"/>
        </w:rPr>
        <w:t xml:space="preserve">. Luego </w:t>
      </w:r>
      <w:r w:rsidR="003A6AAB">
        <w:rPr>
          <w:rFonts w:ascii="Arial" w:hAnsi="Arial" w:cs="Arial"/>
          <w:b/>
          <w:bCs/>
          <w:sz w:val="24"/>
          <w:szCs w:val="24"/>
          <w:lang w:val="es-AR"/>
        </w:rPr>
        <w:t>veré</w:t>
      </w:r>
      <w:r>
        <w:rPr>
          <w:rFonts w:ascii="Arial" w:hAnsi="Arial" w:cs="Arial"/>
          <w:b/>
          <w:bCs/>
          <w:sz w:val="24"/>
          <w:szCs w:val="24"/>
          <w:lang w:val="es-AR"/>
        </w:rPr>
        <w:t xml:space="preserve"> si Sixto averigua algo.</w:t>
      </w:r>
    </w:p>
    <w:p w14:paraId="25C14089"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Eso es un video?</w:t>
      </w:r>
    </w:p>
    <w:p w14:paraId="01D58A9C"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-Si… esto parece un simple video.</w:t>
      </w:r>
    </w:p>
    <w:p w14:paraId="7833370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abre el simple video.</w:t>
      </w:r>
    </w:p>
    <w:p w14:paraId="5FD39FED" w14:textId="0783CB7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“Hola</w:t>
      </w:r>
      <w:r w:rsidR="005446B7">
        <w:rPr>
          <w:rFonts w:ascii="Arial" w:hAnsi="Arial" w:cs="Arial"/>
          <w:b/>
          <w:bCs/>
          <w:sz w:val="24"/>
          <w:szCs w:val="24"/>
          <w:lang w:val="es-AR"/>
        </w:rPr>
        <w:t>,</w:t>
      </w:r>
      <w:r>
        <w:rPr>
          <w:rFonts w:ascii="Arial" w:hAnsi="Arial" w:cs="Arial"/>
          <w:b/>
          <w:bCs/>
          <w:sz w:val="24"/>
          <w:szCs w:val="24"/>
          <w:lang w:val="es-AR"/>
        </w:rPr>
        <w:t xml:space="preserve"> soy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Si ven este video puede que haya muerto y averiguado la contraseña de mi caja fuerte </w:t>
      </w:r>
      <w:r w:rsidR="005446B7">
        <w:rPr>
          <w:rFonts w:ascii="Arial" w:hAnsi="Arial" w:cs="Arial"/>
          <w:b/>
          <w:bCs/>
          <w:sz w:val="24"/>
          <w:szCs w:val="24"/>
          <w:lang w:val="es-AR"/>
        </w:rPr>
        <w:t xml:space="preserve">o les haya dicho la contraseña antes de morir </w:t>
      </w:r>
      <w:r>
        <w:rPr>
          <w:rFonts w:ascii="Arial" w:hAnsi="Arial" w:cs="Arial"/>
          <w:b/>
          <w:bCs/>
          <w:sz w:val="24"/>
          <w:szCs w:val="24"/>
          <w:lang w:val="es-AR"/>
        </w:rPr>
        <w:t>y tomado el pendrive.”</w:t>
      </w:r>
    </w:p>
    <w:p w14:paraId="54AB2C7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y Oziel se muestran sorprendidos.</w:t>
      </w:r>
    </w:p>
    <w:p w14:paraId="45D614F1" w14:textId="6766E0E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“Hay algunos que no entenderán la causa de mi muerte, incluso puede ser que escondan mi cuerpo y que todos piensen que </w:t>
      </w:r>
      <w:r w:rsidR="003A6AAB">
        <w:rPr>
          <w:rFonts w:ascii="Arial" w:hAnsi="Arial" w:cs="Arial"/>
          <w:b/>
          <w:bCs/>
          <w:sz w:val="24"/>
          <w:szCs w:val="24"/>
          <w:lang w:val="es-AR"/>
        </w:rPr>
        <w:t>desaparecí</w:t>
      </w:r>
      <w:r>
        <w:rPr>
          <w:rFonts w:ascii="Arial" w:hAnsi="Arial" w:cs="Arial"/>
          <w:b/>
          <w:bCs/>
          <w:sz w:val="24"/>
          <w:szCs w:val="24"/>
          <w:lang w:val="es-AR"/>
        </w:rPr>
        <w:t xml:space="preserve">. Se que lo que voy a hacer es muy arriesgado, pero si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me dio el pendrive a </w:t>
      </w:r>
      <w:r w:rsidR="003A6AAB">
        <w:rPr>
          <w:rFonts w:ascii="Arial" w:hAnsi="Arial" w:cs="Arial"/>
          <w:b/>
          <w:bCs/>
          <w:sz w:val="24"/>
          <w:szCs w:val="24"/>
          <w:lang w:val="es-AR"/>
        </w:rPr>
        <w:t>mí</w:t>
      </w:r>
      <w:r>
        <w:rPr>
          <w:rFonts w:ascii="Arial" w:hAnsi="Arial" w:cs="Arial"/>
          <w:b/>
          <w:bCs/>
          <w:sz w:val="24"/>
          <w:szCs w:val="24"/>
          <w:lang w:val="es-AR"/>
        </w:rPr>
        <w:t>, es por una razón, aun veo esa imagen en mi mente una y otra vez, sus ojos… esos ojos de una persona muy confiada.”</w:t>
      </w:r>
    </w:p>
    <w:p w14:paraId="40EE4C79" w14:textId="7C32B4C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El video en donde Oziel parece estar dando una especie de testamento</w:t>
      </w:r>
      <w:r w:rsidR="005446B7">
        <w:rPr>
          <w:rFonts w:ascii="Arial" w:hAnsi="Arial" w:cs="Arial"/>
          <w:b/>
          <w:bCs/>
          <w:sz w:val="24"/>
          <w:szCs w:val="24"/>
          <w:lang w:val="es-AR"/>
        </w:rPr>
        <w:t>,</w:t>
      </w:r>
      <w:r>
        <w:rPr>
          <w:rFonts w:ascii="Arial" w:hAnsi="Arial" w:cs="Arial"/>
          <w:b/>
          <w:bCs/>
          <w:sz w:val="24"/>
          <w:szCs w:val="24"/>
          <w:lang w:val="es-AR"/>
        </w:rPr>
        <w:t xml:space="preserve"> </w:t>
      </w:r>
      <w:r w:rsidR="005446B7">
        <w:rPr>
          <w:rFonts w:ascii="Arial" w:hAnsi="Arial" w:cs="Arial"/>
          <w:b/>
          <w:bCs/>
          <w:sz w:val="24"/>
          <w:szCs w:val="24"/>
          <w:lang w:val="es-AR"/>
        </w:rPr>
        <w:t xml:space="preserve">su moral </w:t>
      </w:r>
      <w:r>
        <w:rPr>
          <w:rFonts w:ascii="Arial" w:hAnsi="Arial" w:cs="Arial"/>
          <w:b/>
          <w:bCs/>
          <w:sz w:val="24"/>
          <w:szCs w:val="24"/>
          <w:lang w:val="es-AR"/>
        </w:rPr>
        <w:t>se encuentra devastad</w:t>
      </w:r>
      <w:r w:rsidR="00126C2F">
        <w:rPr>
          <w:rFonts w:ascii="Arial" w:hAnsi="Arial" w:cs="Arial"/>
          <w:b/>
          <w:bCs/>
          <w:sz w:val="24"/>
          <w:szCs w:val="24"/>
          <w:lang w:val="es-AR"/>
        </w:rPr>
        <w:t>a</w:t>
      </w:r>
      <w:r>
        <w:rPr>
          <w:rFonts w:ascii="Arial" w:hAnsi="Arial" w:cs="Arial"/>
          <w:b/>
          <w:bCs/>
          <w:sz w:val="24"/>
          <w:szCs w:val="24"/>
          <w:lang w:val="es-AR"/>
        </w:rPr>
        <w:t xml:space="preserve">, su mirada se pierde en algunos recuerdos. Sujeta su cabeza por algunos segundos y prosigue </w:t>
      </w:r>
      <w:r w:rsidR="003A6AAB">
        <w:rPr>
          <w:rFonts w:ascii="Arial" w:hAnsi="Arial" w:cs="Arial"/>
          <w:b/>
          <w:bCs/>
          <w:sz w:val="24"/>
          <w:szCs w:val="24"/>
          <w:lang w:val="es-AR"/>
        </w:rPr>
        <w:t>hablando, mirando</w:t>
      </w:r>
      <w:r>
        <w:rPr>
          <w:rFonts w:ascii="Arial" w:hAnsi="Arial" w:cs="Arial"/>
          <w:b/>
          <w:bCs/>
          <w:sz w:val="24"/>
          <w:szCs w:val="24"/>
          <w:lang w:val="es-AR"/>
        </w:rPr>
        <w:t xml:space="preserve"> a la cámara.</w:t>
      </w:r>
    </w:p>
    <w:p w14:paraId="10F89F84" w14:textId="29055C6C"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“Como sea</w:t>
      </w:r>
      <w:r w:rsidR="00126C2F">
        <w:rPr>
          <w:rFonts w:ascii="Arial" w:hAnsi="Arial" w:cs="Arial"/>
          <w:b/>
          <w:bCs/>
          <w:sz w:val="24"/>
          <w:szCs w:val="24"/>
          <w:lang w:val="es-AR"/>
        </w:rPr>
        <w:t>,</w:t>
      </w:r>
      <w:r>
        <w:rPr>
          <w:rFonts w:ascii="Arial" w:hAnsi="Arial" w:cs="Arial"/>
          <w:b/>
          <w:bCs/>
          <w:sz w:val="24"/>
          <w:szCs w:val="24"/>
          <w:lang w:val="es-AR"/>
        </w:rPr>
        <w:t xml:space="preserve"> me estoy </w:t>
      </w:r>
      <w:r w:rsidR="003A6AAB">
        <w:rPr>
          <w:rFonts w:ascii="Arial" w:hAnsi="Arial" w:cs="Arial"/>
          <w:b/>
          <w:bCs/>
          <w:sz w:val="24"/>
          <w:szCs w:val="24"/>
          <w:lang w:val="es-AR"/>
        </w:rPr>
        <w:t>yendo</w:t>
      </w:r>
      <w:r>
        <w:rPr>
          <w:rFonts w:ascii="Arial" w:hAnsi="Arial" w:cs="Arial"/>
          <w:b/>
          <w:bCs/>
          <w:sz w:val="24"/>
          <w:szCs w:val="24"/>
          <w:lang w:val="es-AR"/>
        </w:rPr>
        <w:t xml:space="preserve"> por las ramas… mama en verdad lo lamento, primero papa desaparece por días por su trabajo y ahora yo, creo</w:t>
      </w:r>
      <w:r w:rsidR="00126C2F">
        <w:rPr>
          <w:rFonts w:ascii="Arial" w:hAnsi="Arial" w:cs="Arial"/>
          <w:b/>
          <w:bCs/>
          <w:sz w:val="24"/>
          <w:szCs w:val="24"/>
          <w:lang w:val="es-AR"/>
        </w:rPr>
        <w:t xml:space="preserve"> que</w:t>
      </w:r>
      <w:r>
        <w:rPr>
          <w:rFonts w:ascii="Arial" w:hAnsi="Arial" w:cs="Arial"/>
          <w:b/>
          <w:bCs/>
          <w:sz w:val="24"/>
          <w:szCs w:val="24"/>
          <w:lang w:val="es-AR"/>
        </w:rPr>
        <w:t xml:space="preserve"> después </w:t>
      </w:r>
      <w:r>
        <w:rPr>
          <w:rFonts w:ascii="Arial" w:hAnsi="Arial" w:cs="Arial"/>
          <w:b/>
          <w:bCs/>
          <w:sz w:val="24"/>
          <w:szCs w:val="24"/>
          <w:lang w:val="es-AR"/>
        </w:rPr>
        <w:lastRenderedPageBreak/>
        <w:t xml:space="preserve">de todo soy igual a él.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te dije que viviría 100 años para protegerte y en verdad perdón. Me tomo años en averiguar esto y en verdad tengo que salvarla, es la única forma de evitar una cuarta guerra, o es lo que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pensaba. Se me será complicado entrar a </w:t>
      </w:r>
      <w:r w:rsidR="003A6AAB">
        <w:rPr>
          <w:rFonts w:ascii="Arial" w:hAnsi="Arial" w:cs="Arial"/>
          <w:b/>
          <w:bCs/>
          <w:sz w:val="24"/>
          <w:szCs w:val="24"/>
          <w:lang w:val="es-AR"/>
        </w:rPr>
        <w:t>Unificación</w:t>
      </w:r>
      <w:r>
        <w:rPr>
          <w:rFonts w:ascii="Arial" w:hAnsi="Arial" w:cs="Arial"/>
          <w:b/>
          <w:bCs/>
          <w:sz w:val="24"/>
          <w:szCs w:val="24"/>
          <w:lang w:val="es-AR"/>
        </w:rPr>
        <w:t xml:space="preserve"> </w:t>
      </w:r>
      <w:r w:rsidR="003173AE">
        <w:rPr>
          <w:rFonts w:ascii="Arial" w:hAnsi="Arial" w:cs="Arial"/>
          <w:b/>
          <w:bCs/>
          <w:sz w:val="24"/>
          <w:szCs w:val="24"/>
          <w:lang w:val="es-AR"/>
        </w:rPr>
        <w:t>Central,</w:t>
      </w:r>
      <w:r>
        <w:rPr>
          <w:rFonts w:ascii="Arial" w:hAnsi="Arial" w:cs="Arial"/>
          <w:b/>
          <w:bCs/>
          <w:sz w:val="24"/>
          <w:szCs w:val="24"/>
          <w:lang w:val="es-AR"/>
        </w:rPr>
        <w:t xml:space="preserve"> pero con estos </w:t>
      </w:r>
      <w:r w:rsidR="003A6AAB">
        <w:rPr>
          <w:rFonts w:ascii="Arial" w:hAnsi="Arial" w:cs="Arial"/>
          <w:b/>
          <w:bCs/>
          <w:sz w:val="24"/>
          <w:szCs w:val="24"/>
          <w:lang w:val="es-AR"/>
        </w:rPr>
        <w:t>códigos</w:t>
      </w:r>
      <w:r>
        <w:rPr>
          <w:rFonts w:ascii="Arial" w:hAnsi="Arial" w:cs="Arial"/>
          <w:b/>
          <w:bCs/>
          <w:sz w:val="24"/>
          <w:szCs w:val="24"/>
          <w:lang w:val="es-AR"/>
        </w:rPr>
        <w:t xml:space="preserve"> que pude </w:t>
      </w:r>
      <w:r w:rsidR="003A6AAB">
        <w:rPr>
          <w:rFonts w:ascii="Arial" w:hAnsi="Arial" w:cs="Arial"/>
          <w:b/>
          <w:bCs/>
          <w:sz w:val="24"/>
          <w:szCs w:val="24"/>
          <w:lang w:val="es-AR"/>
        </w:rPr>
        <w:t>descifrar</w:t>
      </w:r>
      <w:r>
        <w:rPr>
          <w:rFonts w:ascii="Arial" w:hAnsi="Arial" w:cs="Arial"/>
          <w:b/>
          <w:bCs/>
          <w:sz w:val="24"/>
          <w:szCs w:val="24"/>
          <w:lang w:val="es-AR"/>
        </w:rPr>
        <w:t xml:space="preserve"> pasare como un simple ciudadano </w:t>
      </w:r>
      <w:r w:rsidR="003A6AAB">
        <w:rPr>
          <w:rFonts w:ascii="Arial" w:hAnsi="Arial" w:cs="Arial"/>
          <w:b/>
          <w:bCs/>
          <w:sz w:val="24"/>
          <w:szCs w:val="24"/>
          <w:lang w:val="es-AR"/>
        </w:rPr>
        <w:t>más</w:t>
      </w:r>
      <w:r>
        <w:rPr>
          <w:rFonts w:ascii="Arial" w:hAnsi="Arial" w:cs="Arial"/>
          <w:b/>
          <w:bCs/>
          <w:sz w:val="24"/>
          <w:szCs w:val="24"/>
          <w:lang w:val="es-AR"/>
        </w:rPr>
        <w:t xml:space="preserve">, no me notaran en lo absoluto. También </w:t>
      </w:r>
      <w:r w:rsidR="003A6AAB">
        <w:rPr>
          <w:rFonts w:ascii="Arial" w:hAnsi="Arial" w:cs="Arial"/>
          <w:b/>
          <w:bCs/>
          <w:sz w:val="24"/>
          <w:szCs w:val="24"/>
          <w:lang w:val="es-AR"/>
        </w:rPr>
        <w:t>sé</w:t>
      </w:r>
      <w:r>
        <w:rPr>
          <w:rFonts w:ascii="Arial" w:hAnsi="Arial" w:cs="Arial"/>
          <w:b/>
          <w:bCs/>
          <w:sz w:val="24"/>
          <w:szCs w:val="24"/>
          <w:lang w:val="es-AR"/>
        </w:rPr>
        <w:t xml:space="preserve"> que las coordenadas </w:t>
      </w:r>
      <w:r w:rsidR="003A6AAB">
        <w:rPr>
          <w:rFonts w:ascii="Arial" w:hAnsi="Arial" w:cs="Arial"/>
          <w:b/>
          <w:bCs/>
          <w:sz w:val="24"/>
          <w:szCs w:val="24"/>
          <w:lang w:val="es-AR"/>
        </w:rPr>
        <w:t>están</w:t>
      </w:r>
      <w:r>
        <w:rPr>
          <w:rFonts w:ascii="Arial" w:hAnsi="Arial" w:cs="Arial"/>
          <w:b/>
          <w:bCs/>
          <w:sz w:val="24"/>
          <w:szCs w:val="24"/>
          <w:lang w:val="es-AR"/>
        </w:rPr>
        <w:t xml:space="preserve"> en los distritos Z </w:t>
      </w:r>
      <w:r w:rsidR="003A6AAB">
        <w:rPr>
          <w:rFonts w:ascii="Arial" w:hAnsi="Arial" w:cs="Arial"/>
          <w:b/>
          <w:bCs/>
          <w:sz w:val="24"/>
          <w:szCs w:val="24"/>
          <w:lang w:val="es-AR"/>
        </w:rPr>
        <w:t>así</w:t>
      </w:r>
      <w:r>
        <w:rPr>
          <w:rFonts w:ascii="Arial" w:hAnsi="Arial" w:cs="Arial"/>
          <w:b/>
          <w:bCs/>
          <w:sz w:val="24"/>
          <w:szCs w:val="24"/>
          <w:lang w:val="es-AR"/>
        </w:rPr>
        <w:t xml:space="preserve"> que no me voy a preocupar ya que </w:t>
      </w:r>
      <w:r w:rsidR="003A6AAB">
        <w:rPr>
          <w:rFonts w:ascii="Arial" w:hAnsi="Arial" w:cs="Arial"/>
          <w:b/>
          <w:bCs/>
          <w:sz w:val="24"/>
          <w:szCs w:val="24"/>
          <w:lang w:val="es-AR"/>
        </w:rPr>
        <w:t>los centinelas</w:t>
      </w:r>
      <w:r>
        <w:rPr>
          <w:rFonts w:ascii="Arial" w:hAnsi="Arial" w:cs="Arial"/>
          <w:b/>
          <w:bCs/>
          <w:sz w:val="24"/>
          <w:szCs w:val="24"/>
          <w:lang w:val="es-AR"/>
        </w:rPr>
        <w:t xml:space="preserve"> no llegan a esos distritos, serian como distritos bajos en </w:t>
      </w:r>
      <w:r w:rsidR="00737DA1">
        <w:rPr>
          <w:rFonts w:ascii="Arial" w:hAnsi="Arial" w:cs="Arial"/>
          <w:b/>
          <w:bCs/>
          <w:sz w:val="24"/>
          <w:szCs w:val="24"/>
          <w:lang w:val="es-AR"/>
        </w:rPr>
        <w:t>Tokio</w:t>
      </w:r>
      <w:r>
        <w:rPr>
          <w:rFonts w:ascii="Arial" w:hAnsi="Arial" w:cs="Arial"/>
          <w:b/>
          <w:bCs/>
          <w:sz w:val="24"/>
          <w:szCs w:val="24"/>
          <w:lang w:val="es-AR"/>
        </w:rPr>
        <w:t xml:space="preserve">. Como sea. Solo </w:t>
      </w:r>
      <w:r w:rsidR="003A6AAB">
        <w:rPr>
          <w:rFonts w:ascii="Arial" w:hAnsi="Arial" w:cs="Arial"/>
          <w:b/>
          <w:bCs/>
          <w:sz w:val="24"/>
          <w:szCs w:val="24"/>
          <w:lang w:val="es-AR"/>
        </w:rPr>
        <w:t>sé</w:t>
      </w:r>
      <w:r>
        <w:rPr>
          <w:rFonts w:ascii="Arial" w:hAnsi="Arial" w:cs="Arial"/>
          <w:b/>
          <w:bCs/>
          <w:sz w:val="24"/>
          <w:szCs w:val="24"/>
          <w:lang w:val="es-AR"/>
        </w:rPr>
        <w:t xml:space="preserve"> que su nombre es </w:t>
      </w:r>
      <w:proofErr w:type="spellStart"/>
      <w:r>
        <w:rPr>
          <w:rFonts w:ascii="Arial" w:hAnsi="Arial" w:cs="Arial"/>
          <w:b/>
          <w:bCs/>
          <w:sz w:val="24"/>
          <w:szCs w:val="24"/>
          <w:lang w:val="es-AR"/>
        </w:rPr>
        <w:t>Frehat</w:t>
      </w:r>
      <w:proofErr w:type="spellEnd"/>
      <w:r>
        <w:rPr>
          <w:rFonts w:ascii="Arial" w:hAnsi="Arial" w:cs="Arial"/>
          <w:b/>
          <w:bCs/>
          <w:sz w:val="24"/>
          <w:szCs w:val="24"/>
          <w:lang w:val="es-AR"/>
        </w:rPr>
        <w:t xml:space="preserve">, nada </w:t>
      </w:r>
      <w:r w:rsidR="003A6AAB">
        <w:rPr>
          <w:rFonts w:ascii="Arial" w:hAnsi="Arial" w:cs="Arial"/>
          <w:b/>
          <w:bCs/>
          <w:sz w:val="24"/>
          <w:szCs w:val="24"/>
          <w:lang w:val="es-AR"/>
        </w:rPr>
        <w:t>más</w:t>
      </w:r>
      <w:r>
        <w:rPr>
          <w:rFonts w:ascii="Arial" w:hAnsi="Arial" w:cs="Arial"/>
          <w:b/>
          <w:bCs/>
          <w:sz w:val="24"/>
          <w:szCs w:val="24"/>
          <w:lang w:val="es-AR"/>
        </w:rPr>
        <w:t xml:space="preserve">, eso me costara </w:t>
      </w:r>
      <w:r w:rsidR="003A6AAB">
        <w:rPr>
          <w:rFonts w:ascii="Arial" w:hAnsi="Arial" w:cs="Arial"/>
          <w:b/>
          <w:bCs/>
          <w:sz w:val="24"/>
          <w:szCs w:val="24"/>
          <w:lang w:val="es-AR"/>
        </w:rPr>
        <w:t>más</w:t>
      </w:r>
      <w:r>
        <w:rPr>
          <w:rFonts w:ascii="Arial" w:hAnsi="Arial" w:cs="Arial"/>
          <w:b/>
          <w:bCs/>
          <w:sz w:val="24"/>
          <w:szCs w:val="24"/>
          <w:lang w:val="es-AR"/>
        </w:rPr>
        <w:t xml:space="preserve"> encontrarla en lo enorme que es </w:t>
      </w:r>
      <w:r w:rsidR="003A6AAB">
        <w:rPr>
          <w:rFonts w:ascii="Arial" w:hAnsi="Arial" w:cs="Arial"/>
          <w:b/>
          <w:bCs/>
          <w:sz w:val="24"/>
          <w:szCs w:val="24"/>
          <w:lang w:val="es-AR"/>
        </w:rPr>
        <w:t>Unificación</w:t>
      </w:r>
      <w:r>
        <w:rPr>
          <w:rFonts w:ascii="Arial" w:hAnsi="Arial" w:cs="Arial"/>
          <w:b/>
          <w:bCs/>
          <w:sz w:val="24"/>
          <w:szCs w:val="24"/>
          <w:lang w:val="es-AR"/>
        </w:rPr>
        <w:t xml:space="preserve"> Central, y las personas a las cuales me enfrentare no son muy buenas que digamos y puede ser que intenten matarme en el camino y lo hayan logrado. Dejo esto para que sepan que no es una simple corazonada, aunque no </w:t>
      </w:r>
      <w:r w:rsidR="003A6AAB">
        <w:rPr>
          <w:rFonts w:ascii="Arial" w:hAnsi="Arial" w:cs="Arial"/>
          <w:b/>
          <w:bCs/>
          <w:sz w:val="24"/>
          <w:szCs w:val="24"/>
          <w:lang w:val="es-AR"/>
        </w:rPr>
        <w:t>sé</w:t>
      </w:r>
      <w:r>
        <w:rPr>
          <w:rFonts w:ascii="Arial" w:hAnsi="Arial" w:cs="Arial"/>
          <w:b/>
          <w:bCs/>
          <w:sz w:val="24"/>
          <w:szCs w:val="24"/>
          <w:lang w:val="es-AR"/>
        </w:rPr>
        <w:t xml:space="preserve"> </w:t>
      </w:r>
      <w:r w:rsidR="003A6AAB">
        <w:rPr>
          <w:rFonts w:ascii="Arial" w:hAnsi="Arial" w:cs="Arial"/>
          <w:b/>
          <w:bCs/>
          <w:sz w:val="24"/>
          <w:szCs w:val="24"/>
          <w:lang w:val="es-AR"/>
        </w:rPr>
        <w:t>cómo</w:t>
      </w:r>
      <w:r>
        <w:rPr>
          <w:rFonts w:ascii="Arial" w:hAnsi="Arial" w:cs="Arial"/>
          <w:b/>
          <w:bCs/>
          <w:sz w:val="24"/>
          <w:szCs w:val="24"/>
          <w:lang w:val="es-AR"/>
        </w:rPr>
        <w:t xml:space="preserve"> es la mujer ni nada, solo </w:t>
      </w:r>
      <w:r w:rsidR="003A6AAB">
        <w:rPr>
          <w:rFonts w:ascii="Arial" w:hAnsi="Arial" w:cs="Arial"/>
          <w:b/>
          <w:bCs/>
          <w:sz w:val="24"/>
          <w:szCs w:val="24"/>
          <w:lang w:val="es-AR"/>
        </w:rPr>
        <w:t>sé</w:t>
      </w:r>
      <w:r>
        <w:rPr>
          <w:rFonts w:ascii="Arial" w:hAnsi="Arial" w:cs="Arial"/>
          <w:b/>
          <w:bCs/>
          <w:sz w:val="24"/>
          <w:szCs w:val="24"/>
          <w:lang w:val="es-AR"/>
        </w:rPr>
        <w:t xml:space="preserve"> el nombre, pero la encontrare y la </w:t>
      </w:r>
      <w:r w:rsidR="003A6AAB">
        <w:rPr>
          <w:rFonts w:ascii="Arial" w:hAnsi="Arial" w:cs="Arial"/>
          <w:b/>
          <w:bCs/>
          <w:sz w:val="24"/>
          <w:szCs w:val="24"/>
          <w:lang w:val="es-AR"/>
        </w:rPr>
        <w:t>protegeré</w:t>
      </w:r>
      <w:r>
        <w:rPr>
          <w:rFonts w:ascii="Arial" w:hAnsi="Arial" w:cs="Arial"/>
          <w:b/>
          <w:bCs/>
          <w:sz w:val="24"/>
          <w:szCs w:val="24"/>
          <w:lang w:val="es-AR"/>
        </w:rPr>
        <w:t xml:space="preserve">. Lo lamento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te dije que iría de </w:t>
      </w:r>
      <w:r w:rsidR="003A6AAB">
        <w:rPr>
          <w:rFonts w:ascii="Arial" w:hAnsi="Arial" w:cs="Arial"/>
          <w:b/>
          <w:bCs/>
          <w:sz w:val="24"/>
          <w:szCs w:val="24"/>
          <w:lang w:val="es-AR"/>
        </w:rPr>
        <w:t>campamento,</w:t>
      </w:r>
      <w:r>
        <w:rPr>
          <w:rFonts w:ascii="Arial" w:hAnsi="Arial" w:cs="Arial"/>
          <w:b/>
          <w:bCs/>
          <w:sz w:val="24"/>
          <w:szCs w:val="24"/>
          <w:lang w:val="es-AR"/>
        </w:rPr>
        <w:t xml:space="preserve"> pero es mentira. Espero salir vivo, estoy haciendo esto para que no se preocupen si </w:t>
      </w:r>
      <w:r w:rsidR="00126C2F">
        <w:rPr>
          <w:rFonts w:ascii="Arial" w:hAnsi="Arial" w:cs="Arial"/>
          <w:b/>
          <w:bCs/>
          <w:sz w:val="24"/>
          <w:szCs w:val="24"/>
          <w:lang w:val="es-AR"/>
        </w:rPr>
        <w:t>desaparezco</w:t>
      </w:r>
      <w:r>
        <w:rPr>
          <w:rFonts w:ascii="Arial" w:hAnsi="Arial" w:cs="Arial"/>
          <w:b/>
          <w:bCs/>
          <w:sz w:val="24"/>
          <w:szCs w:val="24"/>
          <w:lang w:val="es-AR"/>
        </w:rPr>
        <w:t xml:space="preserve"> o muero, estoy haciendo esto </w:t>
      </w:r>
      <w:r w:rsidR="003A6AAB">
        <w:rPr>
          <w:rFonts w:ascii="Arial" w:hAnsi="Arial" w:cs="Arial"/>
          <w:b/>
          <w:bCs/>
          <w:sz w:val="24"/>
          <w:szCs w:val="24"/>
          <w:lang w:val="es-AR"/>
        </w:rPr>
        <w:t>porque</w:t>
      </w:r>
      <w:r>
        <w:rPr>
          <w:rFonts w:ascii="Arial" w:hAnsi="Arial" w:cs="Arial"/>
          <w:b/>
          <w:bCs/>
          <w:sz w:val="24"/>
          <w:szCs w:val="24"/>
          <w:lang w:val="es-AR"/>
        </w:rPr>
        <w:t xml:space="preserve"> </w:t>
      </w:r>
      <w:r w:rsidR="003A6AAB">
        <w:rPr>
          <w:rFonts w:ascii="Arial" w:hAnsi="Arial" w:cs="Arial"/>
          <w:b/>
          <w:bCs/>
          <w:sz w:val="24"/>
          <w:szCs w:val="24"/>
          <w:lang w:val="es-AR"/>
        </w:rPr>
        <w:t>sé</w:t>
      </w:r>
      <w:r>
        <w:rPr>
          <w:rFonts w:ascii="Arial" w:hAnsi="Arial" w:cs="Arial"/>
          <w:b/>
          <w:bCs/>
          <w:sz w:val="24"/>
          <w:szCs w:val="24"/>
          <w:lang w:val="es-AR"/>
        </w:rPr>
        <w:t xml:space="preserve"> que es lo mejor, </w:t>
      </w:r>
      <w:r w:rsidR="003A6AAB">
        <w:rPr>
          <w:rFonts w:ascii="Arial" w:hAnsi="Arial" w:cs="Arial"/>
          <w:b/>
          <w:bCs/>
          <w:sz w:val="24"/>
          <w:szCs w:val="24"/>
          <w:lang w:val="es-AR"/>
        </w:rPr>
        <w:t>sé</w:t>
      </w:r>
      <w:r>
        <w:rPr>
          <w:rFonts w:ascii="Arial" w:hAnsi="Arial" w:cs="Arial"/>
          <w:b/>
          <w:bCs/>
          <w:sz w:val="24"/>
          <w:szCs w:val="24"/>
          <w:lang w:val="es-AR"/>
        </w:rPr>
        <w:t xml:space="preserve"> que salvarla es lo </w:t>
      </w:r>
      <w:r w:rsidR="003A6AAB">
        <w:rPr>
          <w:rFonts w:ascii="Arial" w:hAnsi="Arial" w:cs="Arial"/>
          <w:b/>
          <w:bCs/>
          <w:sz w:val="24"/>
          <w:szCs w:val="24"/>
          <w:lang w:val="es-AR"/>
        </w:rPr>
        <w:t>más</w:t>
      </w:r>
      <w:r>
        <w:rPr>
          <w:rFonts w:ascii="Arial" w:hAnsi="Arial" w:cs="Arial"/>
          <w:b/>
          <w:bCs/>
          <w:sz w:val="24"/>
          <w:szCs w:val="24"/>
          <w:lang w:val="es-AR"/>
        </w:rPr>
        <w:t xml:space="preserve"> importante. Oziel fuera jajaja siempre quise decir eso…”</w:t>
      </w:r>
    </w:p>
    <w:p w14:paraId="2D0C5176" w14:textId="644C8BB5"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El video </w:t>
      </w:r>
      <w:r w:rsidR="003A6AAB">
        <w:rPr>
          <w:rFonts w:ascii="Arial" w:hAnsi="Arial" w:cs="Arial"/>
          <w:b/>
          <w:bCs/>
          <w:sz w:val="24"/>
          <w:szCs w:val="24"/>
          <w:lang w:val="es-AR"/>
        </w:rPr>
        <w:t>había</w:t>
      </w:r>
      <w:r>
        <w:rPr>
          <w:rFonts w:ascii="Arial" w:hAnsi="Arial" w:cs="Arial"/>
          <w:b/>
          <w:bCs/>
          <w:sz w:val="24"/>
          <w:szCs w:val="24"/>
          <w:lang w:val="es-AR"/>
        </w:rPr>
        <w:t xml:space="preserve"> terminado. </w:t>
      </w:r>
    </w:p>
    <w:p w14:paraId="4C9DF2C9" w14:textId="2397577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y Oziel apenas podían reaccionar. Las cosas que decía el video parecían de mentira. Entrar a </w:t>
      </w:r>
      <w:r w:rsidR="003A6AAB">
        <w:rPr>
          <w:rFonts w:ascii="Arial" w:hAnsi="Arial" w:cs="Arial"/>
          <w:b/>
          <w:bCs/>
          <w:sz w:val="24"/>
          <w:szCs w:val="24"/>
          <w:lang w:val="es-AR"/>
        </w:rPr>
        <w:t>Unificación</w:t>
      </w:r>
      <w:r>
        <w:rPr>
          <w:rFonts w:ascii="Arial" w:hAnsi="Arial" w:cs="Arial"/>
          <w:b/>
          <w:bCs/>
          <w:sz w:val="24"/>
          <w:szCs w:val="24"/>
          <w:lang w:val="es-AR"/>
        </w:rPr>
        <w:t xml:space="preserve"> </w:t>
      </w:r>
      <w:r w:rsidR="003A6AAB">
        <w:rPr>
          <w:rFonts w:ascii="Arial" w:hAnsi="Arial" w:cs="Arial"/>
          <w:b/>
          <w:bCs/>
          <w:sz w:val="24"/>
          <w:szCs w:val="24"/>
          <w:lang w:val="es-AR"/>
        </w:rPr>
        <w:t>C</w:t>
      </w:r>
      <w:r>
        <w:rPr>
          <w:rFonts w:ascii="Arial" w:hAnsi="Arial" w:cs="Arial"/>
          <w:b/>
          <w:bCs/>
          <w:sz w:val="24"/>
          <w:szCs w:val="24"/>
          <w:lang w:val="es-AR"/>
        </w:rPr>
        <w:t>entral sin un anillo es casi imposible y un delito.</w:t>
      </w:r>
    </w:p>
    <w:p w14:paraId="6277D77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-Que… Que es todo esto.</w:t>
      </w:r>
    </w:p>
    <w:p w14:paraId="2A91F741" w14:textId="24C58165"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3A6AAB">
        <w:rPr>
          <w:rFonts w:ascii="Arial" w:hAnsi="Arial" w:cs="Arial"/>
          <w:b/>
          <w:bCs/>
          <w:sz w:val="24"/>
          <w:szCs w:val="24"/>
          <w:lang w:val="es-AR"/>
        </w:rPr>
        <w:t>sé</w:t>
      </w:r>
      <w:r>
        <w:rPr>
          <w:rFonts w:ascii="Arial" w:hAnsi="Arial" w:cs="Arial"/>
          <w:b/>
          <w:bCs/>
          <w:sz w:val="24"/>
          <w:szCs w:val="24"/>
          <w:lang w:val="es-AR"/>
        </w:rPr>
        <w:t>… en verdad no lo recuerdo.</w:t>
      </w:r>
    </w:p>
    <w:p w14:paraId="795CED4C" w14:textId="77777777" w:rsidR="00804A21" w:rsidRPr="00641E99" w:rsidRDefault="00804A21" w:rsidP="00804A21">
      <w:pPr>
        <w:rPr>
          <w:rFonts w:ascii="Calibri" w:hAnsi="Calibri" w:cs="Calibri"/>
          <w:b/>
          <w:lang w:val="es-AR"/>
        </w:rPr>
      </w:pPr>
    </w:p>
    <w:p w14:paraId="7D086B5A" w14:textId="77777777" w:rsidR="00804A21" w:rsidRPr="006848AD" w:rsidRDefault="00804A21" w:rsidP="00804A21">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470B4784" w14:textId="77777777" w:rsidR="00804A21" w:rsidRDefault="00804A21" w:rsidP="00804A21">
      <w:pPr>
        <w:spacing w:line="360" w:lineRule="auto"/>
        <w:rPr>
          <w:rFonts w:ascii="Arial" w:hAnsi="Arial" w:cs="Arial"/>
          <w:b/>
          <w:bCs/>
          <w:sz w:val="24"/>
          <w:szCs w:val="24"/>
          <w:lang w:val="es-AR"/>
        </w:rPr>
      </w:pPr>
    </w:p>
    <w:p w14:paraId="0A161FB0" w14:textId="77777777" w:rsidR="00804A21" w:rsidRDefault="00762E7B" w:rsidP="00804A21">
      <w:pPr>
        <w:spacing w:line="360" w:lineRule="auto"/>
        <w:rPr>
          <w:rFonts w:ascii="Arial" w:hAnsi="Arial" w:cs="Arial"/>
          <w:b/>
          <w:bCs/>
          <w:sz w:val="24"/>
          <w:szCs w:val="24"/>
          <w:lang w:val="es-AR"/>
        </w:rPr>
      </w:pPr>
      <w:r>
        <w:rPr>
          <w:rFonts w:ascii="Arial" w:hAnsi="Arial" w:cs="Arial"/>
          <w:b/>
          <w:bCs/>
          <w:sz w:val="24"/>
          <w:szCs w:val="24"/>
          <w:lang w:val="es-AR"/>
        </w:rPr>
        <w:t xml:space="preserve">A la mañana siguiente Naomi es la primera en levantarse al parecer. Ya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w:t>
      </w:r>
      <w:r w:rsidR="00804A21">
        <w:rPr>
          <w:rFonts w:ascii="Arial" w:hAnsi="Arial" w:cs="Arial"/>
          <w:b/>
          <w:bCs/>
          <w:sz w:val="24"/>
          <w:szCs w:val="24"/>
          <w:lang w:val="es-AR"/>
        </w:rPr>
        <w:t>vestida y preparada, solo se encuentra observando por la ventana con una colita de pelo en su mano.</w:t>
      </w:r>
    </w:p>
    <w:p w14:paraId="0DCA47E1" w14:textId="68C9A5C1"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Quién 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verdad?...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entiendo nada. Por más que lo pensé hasta dormirme, aún persiste en mi cabeza. Esto no es algo tan simple… entro a Unificación Central con códigos que estaban en un simple pendrive de una persona que el mundo no lo registra y cada vez que lo sigo buscando la información se distorsiona y la pantalla holograma se reinicia</w:t>
      </w:r>
      <w:r w:rsidR="00B01992">
        <w:rPr>
          <w:rFonts w:ascii="Arial" w:hAnsi="Arial" w:cs="Arial"/>
          <w:b/>
          <w:bCs/>
          <w:sz w:val="24"/>
          <w:szCs w:val="24"/>
          <w:lang w:val="es-AR"/>
        </w:rPr>
        <w:t xml:space="preserve"> siempre es igual</w:t>
      </w:r>
      <w:r>
        <w:rPr>
          <w:rFonts w:ascii="Arial" w:hAnsi="Arial" w:cs="Arial"/>
          <w:b/>
          <w:bCs/>
          <w:sz w:val="24"/>
          <w:szCs w:val="24"/>
          <w:lang w:val="es-AR"/>
        </w:rPr>
        <w:t>. Él en verdad ya estaba en problemas antes que se adentrara a estos nuevos…)</w:t>
      </w:r>
    </w:p>
    <w:p w14:paraId="24344B45" w14:textId="75C62323"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 testamento que Oziel había dejado confundió por completo a Naomi, ella sabe que Oziel escondía más de lo que mostraba a simple vista, llevaba como una especie de doble vida o algo similar. </w:t>
      </w:r>
    </w:p>
    <w:p w14:paraId="05386951" w14:textId="56563EDB"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Ella sabe que no fue simple coincidencia que Oziel haya sido el único en sobrevivir al corazón y este mensaje que dejo mucho antes de perder los recuerdos. Pero toda esa información ahora mismo es totalmente inútil e inservible. Oziel solo recuerda las últimas 36 horas, más de eso solo son dolores de cabeza y recuerdos nublados.</w:t>
      </w:r>
    </w:p>
    <w:p w14:paraId="602CF455"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Naomi sujeta fuerte la colita de pelo y empieza a juntar todo su cabello hacia atrás para sujetárselo.</w:t>
      </w:r>
    </w:p>
    <w:p w14:paraId="37A64BA7"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(-Sera mejor levantarlo y hablar de esto con él, aunque solo será para empeorarlo. Cada vez que lo fuerzo a recordar solo son dolores de cabeza. Empezar con esto desde tan temprano de seguro le molestara. Pero…)</w:t>
      </w:r>
    </w:p>
    <w:p w14:paraId="01B1194B"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sale de la habitación y se dirige hacia el cuarto de Oziel. </w:t>
      </w:r>
    </w:p>
    <w:p w14:paraId="0223FAA3" w14:textId="79BFE5A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La puerta de la habitación no está cerrada, esta junta dejando una leve grieta.</w:t>
      </w:r>
    </w:p>
    <w:p w14:paraId="3952EF06"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Naomi observa despacio por la grieta.</w:t>
      </w:r>
    </w:p>
    <w:p w14:paraId="3DA87F4F" w14:textId="77777777"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 encontraba sentada a un costado en la cama de Oziel acariciando suavemente sus mejillas.</w:t>
      </w:r>
    </w:p>
    <w:p w14:paraId="0428CC80" w14:textId="573680DC"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-Eres igual a tu padre… siempre pensando en los demás antes que a ti… Solo cuídate, hijo, no soportaría también perderte, no soy tan fuerte como aquella vez que no supe más de tu papa. Le prometí que te cuidaría como a mi </w:t>
      </w:r>
      <w:r>
        <w:rPr>
          <w:rFonts w:ascii="Arial" w:hAnsi="Arial" w:cs="Arial"/>
          <w:b/>
          <w:bCs/>
          <w:sz w:val="24"/>
          <w:szCs w:val="24"/>
          <w:lang w:val="es-AR"/>
        </w:rPr>
        <w:lastRenderedPageBreak/>
        <w:t>verdadero hijo</w:t>
      </w:r>
      <w:r w:rsidR="00B01992">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-san en verdad nunca dejare que le pase algo malo a tu hijo</w:t>
      </w:r>
      <w:r w:rsidR="00B01992">
        <w:rPr>
          <w:rFonts w:ascii="Arial" w:hAnsi="Arial" w:cs="Arial"/>
          <w:b/>
          <w:bCs/>
          <w:sz w:val="24"/>
          <w:szCs w:val="24"/>
          <w:lang w:val="es-AR"/>
        </w:rPr>
        <w:t>, e</w:t>
      </w:r>
      <w:r>
        <w:rPr>
          <w:rFonts w:ascii="Arial" w:hAnsi="Arial" w:cs="Arial"/>
          <w:b/>
          <w:bCs/>
          <w:sz w:val="24"/>
          <w:szCs w:val="24"/>
          <w:lang w:val="es-AR"/>
        </w:rPr>
        <w:t xml:space="preserve">n verdad lo amo como si fuera mío, lo amo demasiado. Mientras estés con Naomi todo estará bien… ¿qué raro </w:t>
      </w:r>
      <w:r w:rsidR="00B01992">
        <w:rPr>
          <w:rFonts w:ascii="Arial" w:hAnsi="Arial" w:cs="Arial"/>
          <w:b/>
          <w:bCs/>
          <w:sz w:val="24"/>
          <w:szCs w:val="24"/>
          <w:lang w:val="es-AR"/>
        </w:rPr>
        <w:t xml:space="preserve">es </w:t>
      </w:r>
      <w:r>
        <w:rPr>
          <w:rFonts w:ascii="Arial" w:hAnsi="Arial" w:cs="Arial"/>
          <w:b/>
          <w:bCs/>
          <w:sz w:val="24"/>
          <w:szCs w:val="24"/>
          <w:lang w:val="es-AR"/>
        </w:rPr>
        <w:t xml:space="preserve">el destino no querido? Tú y la familia Shimada tenían planeado tener esta reunión con </w:t>
      </w:r>
      <w:proofErr w:type="spellStart"/>
      <w:r>
        <w:rPr>
          <w:rFonts w:ascii="Arial" w:hAnsi="Arial" w:cs="Arial"/>
          <w:b/>
          <w:bCs/>
          <w:sz w:val="24"/>
          <w:szCs w:val="24"/>
          <w:lang w:val="es-AR"/>
        </w:rPr>
        <w:t>Ozi</w:t>
      </w:r>
      <w:proofErr w:type="spellEnd"/>
      <w:r>
        <w:rPr>
          <w:rFonts w:ascii="Arial" w:hAnsi="Arial" w:cs="Arial"/>
          <w:b/>
          <w:bCs/>
          <w:sz w:val="24"/>
          <w:szCs w:val="24"/>
          <w:lang w:val="es-AR"/>
        </w:rPr>
        <w:t xml:space="preserve"> y Naomi mucho antes del accidente. Míralos ahora, años después de todas formas el destino quiso que ellos dos se conocieran después de todo. En verdad como desearía que estuvieras aquí querido… te extraño mucho </w:t>
      </w:r>
      <w:proofErr w:type="spellStart"/>
      <w:r>
        <w:rPr>
          <w:rFonts w:ascii="Arial" w:hAnsi="Arial" w:cs="Arial"/>
          <w:b/>
          <w:bCs/>
          <w:sz w:val="24"/>
          <w:szCs w:val="24"/>
          <w:lang w:val="es-AR"/>
        </w:rPr>
        <w:t>Hakobu</w:t>
      </w:r>
      <w:proofErr w:type="spellEnd"/>
      <w:r>
        <w:rPr>
          <w:rFonts w:ascii="Arial" w:hAnsi="Arial" w:cs="Arial"/>
          <w:b/>
          <w:bCs/>
          <w:sz w:val="24"/>
          <w:szCs w:val="24"/>
          <w:lang w:val="es-AR"/>
        </w:rPr>
        <w:t>. Oziel en verdad creció mucho.</w:t>
      </w:r>
    </w:p>
    <w:p w14:paraId="2C39F2F6" w14:textId="5D32EADA"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nota como Oziel se mueve levemente pero </w:t>
      </w:r>
      <w:proofErr w:type="spellStart"/>
      <w:r>
        <w:rPr>
          <w:rFonts w:ascii="Arial" w:hAnsi="Arial" w:cs="Arial"/>
          <w:b/>
          <w:bCs/>
          <w:sz w:val="24"/>
          <w:szCs w:val="24"/>
          <w:lang w:val="es-AR"/>
        </w:rPr>
        <w:t>aun</w:t>
      </w:r>
      <w:proofErr w:type="spellEnd"/>
      <w:r>
        <w:rPr>
          <w:rFonts w:ascii="Arial" w:hAnsi="Arial" w:cs="Arial"/>
          <w:b/>
          <w:bCs/>
          <w:sz w:val="24"/>
          <w:szCs w:val="24"/>
          <w:lang w:val="es-AR"/>
        </w:rPr>
        <w:t xml:space="preserve"> </w:t>
      </w:r>
      <w:r w:rsidR="00B01992">
        <w:rPr>
          <w:rFonts w:ascii="Arial" w:hAnsi="Arial" w:cs="Arial"/>
          <w:b/>
          <w:bCs/>
          <w:sz w:val="24"/>
          <w:szCs w:val="24"/>
          <w:lang w:val="es-AR"/>
        </w:rPr>
        <w:t>sigue</w:t>
      </w:r>
      <w:r>
        <w:rPr>
          <w:rFonts w:ascii="Arial" w:hAnsi="Arial" w:cs="Arial"/>
          <w:b/>
          <w:bCs/>
          <w:sz w:val="24"/>
          <w:szCs w:val="24"/>
          <w:lang w:val="es-AR"/>
        </w:rPr>
        <w:t xml:space="preserve"> durmiendo. Ella solo sonríe y se levanta para retirarse. Cierra la puerta con cuidado mientras se dirige a su habitación, aún estaba en pijama y falta mucho para que entre a trabajar, pero es imperativo que todos los días entre al cuarto de su hijo a molestarlo un poco.</w:t>
      </w:r>
    </w:p>
    <w:p w14:paraId="462AA481" w14:textId="4A05841A"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en la habitación de huésped se apoya contra la puerta con sus manos </w:t>
      </w:r>
      <w:r w:rsidR="00B01992">
        <w:rPr>
          <w:rFonts w:ascii="Arial" w:hAnsi="Arial" w:cs="Arial"/>
          <w:b/>
          <w:bCs/>
          <w:sz w:val="24"/>
          <w:szCs w:val="24"/>
          <w:lang w:val="es-AR"/>
        </w:rPr>
        <w:t>en su</w:t>
      </w:r>
      <w:r>
        <w:rPr>
          <w:rFonts w:ascii="Arial" w:hAnsi="Arial" w:cs="Arial"/>
          <w:b/>
          <w:bCs/>
          <w:sz w:val="24"/>
          <w:szCs w:val="24"/>
          <w:lang w:val="es-AR"/>
        </w:rPr>
        <w:t xml:space="preserve"> espalda y su mirada perdida hacia el suelo.</w:t>
      </w:r>
    </w:p>
    <w:p w14:paraId="6CF5BA3C" w14:textId="0BE3F566"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-Ella… Ella en verdad sabe quién soy… ¿En qué problemas estoy ahora?</w:t>
      </w:r>
    </w:p>
    <w:p w14:paraId="29F673AE" w14:textId="77AC93CE"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no había salido de su </w:t>
      </w:r>
      <w:r w:rsidR="00B01992">
        <w:rPr>
          <w:rFonts w:ascii="Arial" w:hAnsi="Arial" w:cs="Arial"/>
          <w:b/>
          <w:bCs/>
          <w:sz w:val="24"/>
          <w:szCs w:val="24"/>
          <w:lang w:val="es-AR"/>
        </w:rPr>
        <w:t>habitación</w:t>
      </w:r>
      <w:r>
        <w:rPr>
          <w:rFonts w:ascii="Arial" w:hAnsi="Arial" w:cs="Arial"/>
          <w:b/>
          <w:bCs/>
          <w:sz w:val="24"/>
          <w:szCs w:val="24"/>
          <w:lang w:val="es-AR"/>
        </w:rPr>
        <w:t xml:space="preserve"> hasta la hora de irse </w:t>
      </w:r>
      <w:r w:rsidR="00B408C2">
        <w:rPr>
          <w:rFonts w:ascii="Arial" w:hAnsi="Arial" w:cs="Arial"/>
          <w:b/>
          <w:bCs/>
          <w:sz w:val="24"/>
          <w:szCs w:val="24"/>
          <w:lang w:val="es-AR"/>
        </w:rPr>
        <w:t>a la Academia</w:t>
      </w:r>
      <w:r>
        <w:rPr>
          <w:rFonts w:ascii="Arial" w:hAnsi="Arial" w:cs="Arial"/>
          <w:b/>
          <w:bCs/>
          <w:sz w:val="24"/>
          <w:szCs w:val="24"/>
          <w:lang w:val="es-AR"/>
        </w:rPr>
        <w:t xml:space="preserve">. Luego que Oziel llamara por ella, solo saludaron a su familia </w:t>
      </w:r>
      <w:r w:rsidR="003A36A8">
        <w:rPr>
          <w:rFonts w:ascii="Arial" w:hAnsi="Arial" w:cs="Arial"/>
          <w:b/>
          <w:bCs/>
          <w:sz w:val="24"/>
          <w:szCs w:val="24"/>
          <w:lang w:val="es-AR"/>
        </w:rPr>
        <w:t xml:space="preserve">que se encontraban </w:t>
      </w:r>
      <w:r>
        <w:rPr>
          <w:rFonts w:ascii="Arial" w:hAnsi="Arial" w:cs="Arial"/>
          <w:b/>
          <w:bCs/>
          <w:sz w:val="24"/>
          <w:szCs w:val="24"/>
          <w:lang w:val="es-AR"/>
        </w:rPr>
        <w:t xml:space="preserve">desayunando y se </w:t>
      </w:r>
      <w:r w:rsidR="003A36A8">
        <w:rPr>
          <w:rFonts w:ascii="Arial" w:hAnsi="Arial" w:cs="Arial"/>
          <w:b/>
          <w:bCs/>
          <w:sz w:val="24"/>
          <w:szCs w:val="24"/>
          <w:lang w:val="es-AR"/>
        </w:rPr>
        <w:t>retiraron</w:t>
      </w:r>
      <w:r>
        <w:rPr>
          <w:rFonts w:ascii="Arial" w:hAnsi="Arial" w:cs="Arial"/>
          <w:b/>
          <w:bCs/>
          <w:sz w:val="24"/>
          <w:szCs w:val="24"/>
          <w:lang w:val="es-AR"/>
        </w:rPr>
        <w:t>.</w:t>
      </w:r>
    </w:p>
    <w:p w14:paraId="6EC092A1"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-Hasta dentro de un rato </w:t>
      </w:r>
      <w:proofErr w:type="spellStart"/>
      <w:r>
        <w:rPr>
          <w:rFonts w:ascii="Arial" w:hAnsi="Arial" w:cs="Arial"/>
          <w:b/>
          <w:bCs/>
          <w:sz w:val="24"/>
          <w:szCs w:val="24"/>
          <w:lang w:val="es-AR"/>
        </w:rPr>
        <w:t>Hitomi</w:t>
      </w:r>
      <w:proofErr w:type="spellEnd"/>
      <w:r>
        <w:rPr>
          <w:rFonts w:ascii="Arial" w:hAnsi="Arial" w:cs="Arial"/>
          <w:b/>
          <w:bCs/>
          <w:sz w:val="24"/>
          <w:szCs w:val="24"/>
          <w:lang w:val="es-AR"/>
        </w:rPr>
        <w:t>, Mama.</w:t>
      </w:r>
    </w:p>
    <w:p w14:paraId="6CC62212"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-Nos vemos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-san. </w:t>
      </w:r>
      <w:proofErr w:type="spellStart"/>
      <w:r>
        <w:rPr>
          <w:rFonts w:ascii="Arial" w:hAnsi="Arial" w:cs="Arial"/>
          <w:b/>
          <w:bCs/>
          <w:sz w:val="24"/>
          <w:szCs w:val="24"/>
          <w:lang w:val="es-AR"/>
        </w:rPr>
        <w:t>Hitomi</w:t>
      </w:r>
      <w:proofErr w:type="spellEnd"/>
      <w:r>
        <w:rPr>
          <w:rFonts w:ascii="Arial" w:hAnsi="Arial" w:cs="Arial"/>
          <w:b/>
          <w:bCs/>
          <w:sz w:val="24"/>
          <w:szCs w:val="24"/>
          <w:lang w:val="es-AR"/>
        </w:rPr>
        <w:t>-chan.</w:t>
      </w:r>
    </w:p>
    <w:p w14:paraId="081608D9"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-Hasta luego </w:t>
      </w:r>
      <w:proofErr w:type="spellStart"/>
      <w:r>
        <w:rPr>
          <w:rFonts w:ascii="Arial" w:hAnsi="Arial" w:cs="Arial"/>
          <w:b/>
          <w:bCs/>
          <w:sz w:val="24"/>
          <w:szCs w:val="24"/>
          <w:lang w:val="es-AR"/>
        </w:rPr>
        <w:t>Ozi</w:t>
      </w:r>
      <w:proofErr w:type="spellEnd"/>
      <w:r>
        <w:rPr>
          <w:rFonts w:ascii="Arial" w:hAnsi="Arial" w:cs="Arial"/>
          <w:b/>
          <w:bCs/>
          <w:sz w:val="24"/>
          <w:szCs w:val="24"/>
          <w:lang w:val="es-AR"/>
        </w:rPr>
        <w:t>-oni, hasta luego Noe-</w:t>
      </w:r>
      <w:proofErr w:type="spellStart"/>
      <w:r>
        <w:rPr>
          <w:rFonts w:ascii="Arial" w:hAnsi="Arial" w:cs="Arial"/>
          <w:b/>
          <w:bCs/>
          <w:sz w:val="24"/>
          <w:szCs w:val="24"/>
          <w:lang w:val="es-AR"/>
        </w:rPr>
        <w:t>onee</w:t>
      </w:r>
      <w:proofErr w:type="spellEnd"/>
    </w:p>
    <w:p w14:paraId="505E2D7F"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-Hasta luego </w:t>
      </w:r>
      <w:proofErr w:type="spellStart"/>
      <w:r>
        <w:rPr>
          <w:rFonts w:ascii="Arial" w:hAnsi="Arial" w:cs="Arial"/>
          <w:b/>
          <w:bCs/>
          <w:sz w:val="24"/>
          <w:szCs w:val="24"/>
          <w:lang w:val="es-AR"/>
        </w:rPr>
        <w:t>Ozi</w:t>
      </w:r>
      <w:proofErr w:type="spellEnd"/>
      <w:r>
        <w:rPr>
          <w:rFonts w:ascii="Arial" w:hAnsi="Arial" w:cs="Arial"/>
          <w:b/>
          <w:bCs/>
          <w:sz w:val="24"/>
          <w:szCs w:val="24"/>
          <w:lang w:val="es-AR"/>
        </w:rPr>
        <w:t>, hasta pronto Noemi-chan.</w:t>
      </w:r>
    </w:p>
    <w:p w14:paraId="4804319C" w14:textId="2871173F"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lo aparenta. Ella sabe claramente quien es y </w:t>
      </w:r>
      <w:r w:rsidR="00B01992">
        <w:rPr>
          <w:rFonts w:ascii="Arial" w:hAnsi="Arial" w:cs="Arial"/>
          <w:b/>
          <w:bCs/>
          <w:sz w:val="24"/>
          <w:szCs w:val="24"/>
          <w:lang w:val="es-AR"/>
        </w:rPr>
        <w:t>quiénes</w:t>
      </w:r>
      <w:r>
        <w:rPr>
          <w:rFonts w:ascii="Arial" w:hAnsi="Arial" w:cs="Arial"/>
          <w:b/>
          <w:bCs/>
          <w:sz w:val="24"/>
          <w:szCs w:val="24"/>
          <w:lang w:val="es-AR"/>
        </w:rPr>
        <w:t xml:space="preserve"> son sus padres, de todas </w:t>
      </w:r>
      <w:r w:rsidR="00B01992">
        <w:rPr>
          <w:rFonts w:ascii="Arial" w:hAnsi="Arial" w:cs="Arial"/>
          <w:b/>
          <w:bCs/>
          <w:sz w:val="24"/>
          <w:szCs w:val="24"/>
          <w:lang w:val="es-AR"/>
        </w:rPr>
        <w:t>formas,</w:t>
      </w:r>
      <w:r>
        <w:rPr>
          <w:rFonts w:ascii="Arial" w:hAnsi="Arial" w:cs="Arial"/>
          <w:b/>
          <w:bCs/>
          <w:sz w:val="24"/>
          <w:szCs w:val="24"/>
          <w:lang w:val="es-AR"/>
        </w:rPr>
        <w:t xml:space="preserve"> </w:t>
      </w:r>
      <w:r w:rsidR="00B01992">
        <w:rPr>
          <w:rFonts w:ascii="Arial" w:hAnsi="Arial" w:cs="Arial"/>
          <w:b/>
          <w:bCs/>
          <w:sz w:val="24"/>
          <w:szCs w:val="24"/>
          <w:lang w:val="es-AR"/>
        </w:rPr>
        <w:t>disimula</w:t>
      </w:r>
      <w:r>
        <w:rPr>
          <w:rFonts w:ascii="Arial" w:hAnsi="Arial" w:cs="Arial"/>
          <w:b/>
          <w:bCs/>
          <w:sz w:val="24"/>
          <w:szCs w:val="24"/>
          <w:lang w:val="es-AR"/>
        </w:rPr>
        <w:t xml:space="preserve"> la mentira que le vendieron y ella </w:t>
      </w:r>
      <w:r w:rsidR="00B01992">
        <w:rPr>
          <w:rFonts w:ascii="Arial" w:hAnsi="Arial" w:cs="Arial"/>
          <w:b/>
          <w:bCs/>
          <w:sz w:val="24"/>
          <w:szCs w:val="24"/>
          <w:lang w:val="es-AR"/>
        </w:rPr>
        <w:t>parece</w:t>
      </w:r>
      <w:r>
        <w:rPr>
          <w:rFonts w:ascii="Arial" w:hAnsi="Arial" w:cs="Arial"/>
          <w:b/>
          <w:bCs/>
          <w:sz w:val="24"/>
          <w:szCs w:val="24"/>
          <w:lang w:val="es-AR"/>
        </w:rPr>
        <w:t xml:space="preserve"> aceptarlo. No se </w:t>
      </w:r>
      <w:r w:rsidR="00B01992">
        <w:rPr>
          <w:rFonts w:ascii="Arial" w:hAnsi="Arial" w:cs="Arial"/>
          <w:b/>
          <w:bCs/>
          <w:sz w:val="24"/>
          <w:szCs w:val="24"/>
          <w:lang w:val="es-AR"/>
        </w:rPr>
        <w:t>enojó</w:t>
      </w:r>
      <w:r>
        <w:rPr>
          <w:rFonts w:ascii="Arial" w:hAnsi="Arial" w:cs="Arial"/>
          <w:b/>
          <w:bCs/>
          <w:sz w:val="24"/>
          <w:szCs w:val="24"/>
          <w:lang w:val="es-AR"/>
        </w:rPr>
        <w:t xml:space="preserve"> ni nada por el estilo para que ella sospechara, solamente lloro pensando que era la novia de Oziel.</w:t>
      </w:r>
    </w:p>
    <w:p w14:paraId="63F00AA8"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no lloro por eso. </w:t>
      </w:r>
    </w:p>
    <w:p w14:paraId="0AD5B8D5" w14:textId="077C6626"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w:t>
      </w:r>
      <w:r w:rsidR="00B01992">
        <w:rPr>
          <w:rFonts w:ascii="Arial" w:hAnsi="Arial" w:cs="Arial"/>
          <w:b/>
          <w:bCs/>
          <w:sz w:val="24"/>
          <w:szCs w:val="24"/>
          <w:lang w:val="es-AR"/>
        </w:rPr>
        <w:t>había</w:t>
      </w:r>
      <w:r>
        <w:rPr>
          <w:rFonts w:ascii="Arial" w:hAnsi="Arial" w:cs="Arial"/>
          <w:b/>
          <w:bCs/>
          <w:sz w:val="24"/>
          <w:szCs w:val="24"/>
          <w:lang w:val="es-AR"/>
        </w:rPr>
        <w:t xml:space="preserve"> reconocido a Naomi desde el primer momento que la vio. Ella </w:t>
      </w:r>
      <w:r w:rsidR="00B01992">
        <w:rPr>
          <w:rFonts w:ascii="Arial" w:hAnsi="Arial" w:cs="Arial"/>
          <w:b/>
          <w:bCs/>
          <w:sz w:val="24"/>
          <w:szCs w:val="24"/>
          <w:lang w:val="es-AR"/>
        </w:rPr>
        <w:t>sabía</w:t>
      </w:r>
      <w:r>
        <w:rPr>
          <w:rFonts w:ascii="Arial" w:hAnsi="Arial" w:cs="Arial"/>
          <w:b/>
          <w:bCs/>
          <w:sz w:val="24"/>
          <w:szCs w:val="24"/>
          <w:lang w:val="es-AR"/>
        </w:rPr>
        <w:t xml:space="preserve"> que era la hija de Shimada </w:t>
      </w:r>
      <w:proofErr w:type="spellStart"/>
      <w:r>
        <w:rPr>
          <w:rFonts w:ascii="Arial" w:hAnsi="Arial" w:cs="Arial"/>
          <w:b/>
          <w:bCs/>
          <w:sz w:val="24"/>
          <w:szCs w:val="24"/>
          <w:lang w:val="es-AR"/>
        </w:rPr>
        <w:t>Maissa</w:t>
      </w:r>
      <w:proofErr w:type="spellEnd"/>
      <w:r>
        <w:rPr>
          <w:rFonts w:ascii="Arial" w:hAnsi="Arial" w:cs="Arial"/>
          <w:b/>
          <w:bCs/>
          <w:sz w:val="24"/>
          <w:szCs w:val="24"/>
          <w:lang w:val="es-AR"/>
        </w:rPr>
        <w:t xml:space="preserve">-san, y aparento todo esto desde el principio. Ahora el abrazo en la ducha cobra </w:t>
      </w:r>
      <w:r w:rsidR="00B01992">
        <w:rPr>
          <w:rFonts w:ascii="Arial" w:hAnsi="Arial" w:cs="Arial"/>
          <w:b/>
          <w:bCs/>
          <w:sz w:val="24"/>
          <w:szCs w:val="24"/>
          <w:lang w:val="es-AR"/>
        </w:rPr>
        <w:t>más</w:t>
      </w:r>
      <w:r>
        <w:rPr>
          <w:rFonts w:ascii="Arial" w:hAnsi="Arial" w:cs="Arial"/>
          <w:b/>
          <w:bCs/>
          <w:sz w:val="24"/>
          <w:szCs w:val="24"/>
          <w:lang w:val="es-AR"/>
        </w:rPr>
        <w:t xml:space="preserve"> sentido, ahora las palabras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en la ducha cobran todo el sentido. </w:t>
      </w:r>
    </w:p>
    <w:p w14:paraId="44208923" w14:textId="24DC1218"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nunca le pidió que cuidara a su hijo como la presidenta del consejo estudiantil, ella le pidió que lo cuidara como la nueva directora de </w:t>
      </w:r>
      <w:r w:rsidR="003A36A8">
        <w:rPr>
          <w:rFonts w:ascii="Arial" w:hAnsi="Arial" w:cs="Arial"/>
          <w:b/>
          <w:bCs/>
          <w:sz w:val="24"/>
          <w:szCs w:val="24"/>
          <w:lang w:val="es-AR"/>
        </w:rPr>
        <w:t>Unificación</w:t>
      </w:r>
      <w:r>
        <w:rPr>
          <w:rFonts w:ascii="Arial" w:hAnsi="Arial" w:cs="Arial"/>
          <w:b/>
          <w:bCs/>
          <w:sz w:val="24"/>
          <w:szCs w:val="24"/>
          <w:lang w:val="es-AR"/>
        </w:rPr>
        <w:t xml:space="preserve"> Central. </w:t>
      </w:r>
    </w:p>
    <w:p w14:paraId="2F39E1AD" w14:textId="08CC971F"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 preocupa ya que una amistad </w:t>
      </w:r>
      <w:r w:rsidR="00B01992">
        <w:rPr>
          <w:rFonts w:ascii="Arial" w:hAnsi="Arial" w:cs="Arial"/>
          <w:b/>
          <w:bCs/>
          <w:sz w:val="24"/>
          <w:szCs w:val="24"/>
          <w:lang w:val="es-AR"/>
        </w:rPr>
        <w:t>así</w:t>
      </w:r>
      <w:r>
        <w:rPr>
          <w:rFonts w:ascii="Arial" w:hAnsi="Arial" w:cs="Arial"/>
          <w:b/>
          <w:bCs/>
          <w:sz w:val="24"/>
          <w:szCs w:val="24"/>
          <w:lang w:val="es-AR"/>
        </w:rPr>
        <w:t xml:space="preserve"> no es nada fácil de tener una vida simple, pero sabe que si Oziel esta con ella es por una razón. Ella misma paso eso con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Hakobu</w:t>
      </w:r>
      <w:proofErr w:type="spellEnd"/>
      <w:r>
        <w:rPr>
          <w:rFonts w:ascii="Arial" w:hAnsi="Arial" w:cs="Arial"/>
          <w:b/>
          <w:bCs/>
          <w:sz w:val="24"/>
          <w:szCs w:val="24"/>
          <w:lang w:val="es-AR"/>
        </w:rPr>
        <w:t xml:space="preserve"> el padre de Oziel, ella sabe en </w:t>
      </w:r>
      <w:r w:rsidR="00D52A33">
        <w:rPr>
          <w:rFonts w:ascii="Arial" w:hAnsi="Arial" w:cs="Arial"/>
          <w:b/>
          <w:bCs/>
          <w:sz w:val="24"/>
          <w:szCs w:val="24"/>
          <w:lang w:val="es-AR"/>
        </w:rPr>
        <w:t>dónde</w:t>
      </w:r>
      <w:r>
        <w:rPr>
          <w:rFonts w:ascii="Arial" w:hAnsi="Arial" w:cs="Arial"/>
          <w:b/>
          <w:bCs/>
          <w:sz w:val="24"/>
          <w:szCs w:val="24"/>
          <w:lang w:val="es-AR"/>
        </w:rPr>
        <w:t xml:space="preserve"> </w:t>
      </w:r>
      <w:r w:rsidR="00B01992">
        <w:rPr>
          <w:rFonts w:ascii="Arial" w:hAnsi="Arial" w:cs="Arial"/>
          <w:b/>
          <w:bCs/>
          <w:sz w:val="24"/>
          <w:szCs w:val="24"/>
          <w:lang w:val="es-AR"/>
        </w:rPr>
        <w:t>están</w:t>
      </w:r>
      <w:r>
        <w:rPr>
          <w:rFonts w:ascii="Arial" w:hAnsi="Arial" w:cs="Arial"/>
          <w:b/>
          <w:bCs/>
          <w:sz w:val="24"/>
          <w:szCs w:val="24"/>
          <w:lang w:val="es-AR"/>
        </w:rPr>
        <w:t>, en donde alguna vez ella estuvo.</w:t>
      </w:r>
    </w:p>
    <w:p w14:paraId="25510D4F" w14:textId="49D228AB"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confía en la fuerza de Oziel y que mantendrá a su familia a salvo, que </w:t>
      </w:r>
      <w:r w:rsidR="00B01992">
        <w:rPr>
          <w:rFonts w:ascii="Arial" w:hAnsi="Arial" w:cs="Arial"/>
          <w:b/>
          <w:bCs/>
          <w:sz w:val="24"/>
          <w:szCs w:val="24"/>
          <w:lang w:val="es-AR"/>
        </w:rPr>
        <w:t>luchará</w:t>
      </w:r>
      <w:r>
        <w:rPr>
          <w:rFonts w:ascii="Arial" w:hAnsi="Arial" w:cs="Arial"/>
          <w:b/>
          <w:bCs/>
          <w:sz w:val="24"/>
          <w:szCs w:val="24"/>
          <w:lang w:val="es-AR"/>
        </w:rPr>
        <w:t xml:space="preserve"> por su familia y que se hará el hombre </w:t>
      </w:r>
      <w:r w:rsidR="00B01992">
        <w:rPr>
          <w:rFonts w:ascii="Arial" w:hAnsi="Arial" w:cs="Arial"/>
          <w:b/>
          <w:bCs/>
          <w:sz w:val="24"/>
          <w:szCs w:val="24"/>
          <w:lang w:val="es-AR"/>
        </w:rPr>
        <w:t>más</w:t>
      </w:r>
      <w:r>
        <w:rPr>
          <w:rFonts w:ascii="Arial" w:hAnsi="Arial" w:cs="Arial"/>
          <w:b/>
          <w:bCs/>
          <w:sz w:val="24"/>
          <w:szCs w:val="24"/>
          <w:lang w:val="es-AR"/>
        </w:rPr>
        <w:t xml:space="preserve"> fuerte del mundo para proteger a </w:t>
      </w:r>
      <w:proofErr w:type="spellStart"/>
      <w:r>
        <w:rPr>
          <w:rFonts w:ascii="Arial" w:hAnsi="Arial" w:cs="Arial"/>
          <w:b/>
          <w:bCs/>
          <w:sz w:val="24"/>
          <w:szCs w:val="24"/>
          <w:lang w:val="es-AR"/>
        </w:rPr>
        <w:t>Hitomi</w:t>
      </w:r>
      <w:proofErr w:type="spellEnd"/>
      <w:r>
        <w:rPr>
          <w:rFonts w:ascii="Arial" w:hAnsi="Arial" w:cs="Arial"/>
          <w:b/>
          <w:bCs/>
          <w:sz w:val="24"/>
          <w:szCs w:val="24"/>
          <w:lang w:val="es-AR"/>
        </w:rPr>
        <w:t>.</w:t>
      </w:r>
    </w:p>
    <w:p w14:paraId="1B971253" w14:textId="77777777" w:rsidR="0079476D" w:rsidRPr="00641E99" w:rsidRDefault="0079476D" w:rsidP="0079476D">
      <w:pPr>
        <w:rPr>
          <w:rFonts w:ascii="Calibri" w:hAnsi="Calibri" w:cs="Calibri"/>
          <w:b/>
          <w:lang w:val="es-AR"/>
        </w:rPr>
      </w:pPr>
    </w:p>
    <w:p w14:paraId="0DA6CAEE" w14:textId="77777777" w:rsidR="0079476D" w:rsidRPr="006848AD" w:rsidRDefault="0079476D" w:rsidP="0079476D">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52C3B898" w14:textId="77777777" w:rsidR="0079476D" w:rsidRDefault="0079476D" w:rsidP="0079476D">
      <w:pPr>
        <w:spacing w:line="360" w:lineRule="auto"/>
        <w:rPr>
          <w:rFonts w:ascii="Arial" w:hAnsi="Arial" w:cs="Arial"/>
          <w:b/>
          <w:bCs/>
          <w:sz w:val="24"/>
          <w:szCs w:val="24"/>
          <w:lang w:val="es-AR"/>
        </w:rPr>
      </w:pPr>
    </w:p>
    <w:p w14:paraId="105A8526" w14:textId="592E96FF"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-Fue bueno hacer negocios con usted señor </w:t>
      </w:r>
      <w:proofErr w:type="spellStart"/>
      <w:r>
        <w:rPr>
          <w:rFonts w:ascii="Arial" w:hAnsi="Arial" w:cs="Arial"/>
          <w:b/>
          <w:bCs/>
          <w:sz w:val="24"/>
          <w:szCs w:val="24"/>
          <w:lang w:val="es-AR"/>
        </w:rPr>
        <w:t>Arima</w:t>
      </w:r>
      <w:proofErr w:type="spellEnd"/>
      <w:r>
        <w:rPr>
          <w:rFonts w:ascii="Arial" w:hAnsi="Arial" w:cs="Arial"/>
          <w:b/>
          <w:bCs/>
          <w:sz w:val="24"/>
          <w:szCs w:val="24"/>
          <w:lang w:val="es-AR"/>
        </w:rPr>
        <w:t>. Estaremos en contacto en la junta en Washington DC…</w:t>
      </w:r>
    </w:p>
    <w:p w14:paraId="7BB2CE1B" w14:textId="0D7E6058"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-En verdad creo que mandare a uno de mis asistentes para esa reunión, no tengo tiempo para juegos. La información que he obtenido de ustedes en verdad es muy valiosa y tengo que organizar un viaje a </w:t>
      </w:r>
      <w:r w:rsidR="00737DA1">
        <w:rPr>
          <w:rFonts w:ascii="Arial" w:hAnsi="Arial" w:cs="Arial"/>
          <w:b/>
          <w:bCs/>
          <w:sz w:val="24"/>
          <w:szCs w:val="24"/>
          <w:lang w:val="es-AR"/>
        </w:rPr>
        <w:t>Tokio</w:t>
      </w:r>
      <w:r>
        <w:rPr>
          <w:rFonts w:ascii="Arial" w:hAnsi="Arial" w:cs="Arial"/>
          <w:b/>
          <w:bCs/>
          <w:sz w:val="24"/>
          <w:szCs w:val="24"/>
          <w:lang w:val="es-AR"/>
        </w:rPr>
        <w:t>, no creo darle importancia otra cosa que no sea eso.</w:t>
      </w:r>
    </w:p>
    <w:p w14:paraId="1599D0B5" w14:textId="6B63A8EC"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-En verdad me sorprende que con la cantidad de recursos que cuenta su organización no tenga suficiente para encontrar esta simple información de herencia.</w:t>
      </w:r>
    </w:p>
    <w:p w14:paraId="48E85CA3"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Una figura joven camina de lado a lado en una oficina oscura con un comunicador en su oído y con sus manos en su espalda.</w:t>
      </w:r>
    </w:p>
    <w:p w14:paraId="1536AB7D" w14:textId="312BF1AD"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-Estos archivos son muy difíciles de conseguir. Mis recursos no son el problema, sino que es muy difícil que se filtre información de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xml:space="preserve">. Usted, como uno de los seis del consejo de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es más fácil acceder a esa información clasificada. Y espero que nuestro pequeño trato quede entre nosotros.</w:t>
      </w:r>
    </w:p>
    <w:p w14:paraId="6D5D9ED1" w14:textId="7C4C8924"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-Claro… ¿cree que delatare a la única fuente de dinero que tengo? Usted conseguirá la información que quiera de</w:t>
      </w:r>
      <w:r w:rsidR="00B81BC5">
        <w:rPr>
          <w:rFonts w:ascii="Arial" w:hAnsi="Arial" w:cs="Arial"/>
          <w:b/>
          <w:bCs/>
          <w:sz w:val="24"/>
          <w:szCs w:val="24"/>
          <w:lang w:val="es-AR"/>
        </w:rPr>
        <w:t xml:space="preserv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mientras tanto usted pague.</w:t>
      </w:r>
    </w:p>
    <w:p w14:paraId="3BA2B1E9" w14:textId="212E1980"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-Me alegra bastante tener a un amigo dentro de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xml:space="preserve">. </w:t>
      </w:r>
    </w:p>
    <w:p w14:paraId="6B900664"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-Igual a mí. Adiós </w:t>
      </w:r>
      <w:proofErr w:type="spellStart"/>
      <w:r>
        <w:rPr>
          <w:rFonts w:ascii="Arial" w:hAnsi="Arial" w:cs="Arial"/>
          <w:b/>
          <w:bCs/>
          <w:sz w:val="24"/>
          <w:szCs w:val="24"/>
          <w:lang w:val="es-AR"/>
        </w:rPr>
        <w:t>Arima</w:t>
      </w:r>
      <w:proofErr w:type="spellEnd"/>
      <w:r>
        <w:rPr>
          <w:rFonts w:ascii="Arial" w:hAnsi="Arial" w:cs="Arial"/>
          <w:b/>
          <w:bCs/>
          <w:sz w:val="24"/>
          <w:szCs w:val="24"/>
          <w:lang w:val="es-AR"/>
        </w:rPr>
        <w:t>-sama, nos veremos pronto.</w:t>
      </w:r>
    </w:p>
    <w:p w14:paraId="0F5226DD"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El joven con su celular llama a otro número privado.</w:t>
      </w:r>
    </w:p>
    <w:p w14:paraId="5DA99B90"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-Diga señor.</w:t>
      </w:r>
    </w:p>
    <w:p w14:paraId="4EC1D4C1"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-En donde sospeches lo más mínimo de García, mátalo. Avisa antes al equipo de extracción para salir de ahí. </w:t>
      </w:r>
    </w:p>
    <w:p w14:paraId="7D0BCA19" w14:textId="31961C10"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w:t>
      </w:r>
      <w:r w:rsidR="00463FC1">
        <w:rPr>
          <w:rFonts w:ascii="Arial" w:hAnsi="Arial" w:cs="Arial"/>
          <w:b/>
          <w:bCs/>
          <w:sz w:val="24"/>
          <w:szCs w:val="24"/>
          <w:lang w:val="es-AR"/>
        </w:rPr>
        <w:t>Claro señor. Lo vigilare.</w:t>
      </w:r>
    </w:p>
    <w:p w14:paraId="4855270E" w14:textId="53662334"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La llamada concluye y el joven camina hacia una notebook donde empieza a leer el archivo familiar de una especie de árbol familiar. </w:t>
      </w:r>
    </w:p>
    <w:p w14:paraId="05C8153D" w14:textId="39FCA4C9"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Hirota</w:t>
      </w:r>
      <w:proofErr w:type="spellEnd"/>
      <w:r>
        <w:rPr>
          <w:rFonts w:ascii="Arial" w:hAnsi="Arial" w:cs="Arial"/>
          <w:b/>
          <w:bCs/>
          <w:sz w:val="24"/>
          <w:szCs w:val="24"/>
          <w:lang w:val="es-AR"/>
        </w:rPr>
        <w:t xml:space="preserve"> Tora padre, </w:t>
      </w:r>
      <w:proofErr w:type="spellStart"/>
      <w:r>
        <w:rPr>
          <w:rFonts w:ascii="Arial" w:hAnsi="Arial" w:cs="Arial"/>
          <w:b/>
          <w:bCs/>
          <w:sz w:val="24"/>
          <w:szCs w:val="24"/>
          <w:lang w:val="es-AR"/>
        </w:rPr>
        <w:t>Kanaori</w:t>
      </w:r>
      <w:proofErr w:type="spellEnd"/>
      <w:r>
        <w:rPr>
          <w:rFonts w:ascii="Arial" w:hAnsi="Arial" w:cs="Arial"/>
          <w:b/>
          <w:bCs/>
          <w:sz w:val="24"/>
          <w:szCs w:val="24"/>
          <w:lang w:val="es-AR"/>
        </w:rPr>
        <w:t xml:space="preserve"> Kaori madre, </w:t>
      </w:r>
      <w:proofErr w:type="spellStart"/>
      <w:r>
        <w:rPr>
          <w:rFonts w:ascii="Arial" w:hAnsi="Arial" w:cs="Arial"/>
          <w:b/>
          <w:bCs/>
          <w:sz w:val="24"/>
          <w:szCs w:val="24"/>
          <w:lang w:val="es-AR"/>
        </w:rPr>
        <w:t>Hirota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hijo,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Yumi</w:t>
      </w:r>
      <w:proofErr w:type="spellEnd"/>
      <w:r>
        <w:rPr>
          <w:rFonts w:ascii="Arial" w:hAnsi="Arial" w:cs="Arial"/>
          <w:b/>
          <w:bCs/>
          <w:sz w:val="24"/>
          <w:szCs w:val="24"/>
          <w:lang w:val="es-AR"/>
        </w:rPr>
        <w:t xml:space="preserve"> </w:t>
      </w:r>
      <w:r w:rsidR="00463FC1">
        <w:rPr>
          <w:rFonts w:ascii="Arial" w:hAnsi="Arial" w:cs="Arial"/>
          <w:b/>
          <w:bCs/>
          <w:sz w:val="24"/>
          <w:szCs w:val="24"/>
          <w:lang w:val="es-AR"/>
        </w:rPr>
        <w:t>esposa</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Hija. –Sonríe al nombrar a la última persona.</w:t>
      </w:r>
    </w:p>
    <w:p w14:paraId="67E36DC5"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Cierra la notebook y se dirige hacia la puerta.</w:t>
      </w:r>
    </w:p>
    <w:p w14:paraId="1AF709A4" w14:textId="3A35300C"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-Te encontré… heredera de los Prototipos</w:t>
      </w:r>
      <w:r w:rsidR="006B1CD7">
        <w:rPr>
          <w:rFonts w:ascii="Arial" w:hAnsi="Arial" w:cs="Arial"/>
          <w:b/>
          <w:bCs/>
          <w:sz w:val="24"/>
          <w:szCs w:val="24"/>
          <w:lang w:val="es-AR"/>
        </w:rPr>
        <w:t xml:space="preserve"> errantes</w:t>
      </w:r>
      <w:r>
        <w:rPr>
          <w:rFonts w:ascii="Arial" w:hAnsi="Arial" w:cs="Arial"/>
          <w:b/>
          <w:bCs/>
          <w:sz w:val="24"/>
          <w:szCs w:val="24"/>
          <w:lang w:val="es-AR"/>
        </w:rPr>
        <w:t>.</w:t>
      </w:r>
    </w:p>
    <w:p w14:paraId="102CD4A1" w14:textId="77777777" w:rsidR="00B7629C" w:rsidRPr="00641E99" w:rsidRDefault="00B7629C" w:rsidP="00B7629C">
      <w:pPr>
        <w:rPr>
          <w:rFonts w:ascii="Calibri" w:hAnsi="Calibri" w:cs="Calibri"/>
          <w:b/>
          <w:lang w:val="es-AR"/>
        </w:rPr>
      </w:pPr>
    </w:p>
    <w:p w14:paraId="22E5E168" w14:textId="77777777" w:rsidR="00B7629C" w:rsidRPr="006848AD" w:rsidRDefault="00B7629C" w:rsidP="00B762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6805201B" w14:textId="77777777" w:rsidR="00B7629C" w:rsidRDefault="00B7629C" w:rsidP="00B7629C">
      <w:pPr>
        <w:spacing w:line="360" w:lineRule="auto"/>
        <w:rPr>
          <w:rFonts w:ascii="Arial" w:hAnsi="Arial" w:cs="Arial"/>
          <w:b/>
          <w:bCs/>
          <w:sz w:val="24"/>
          <w:szCs w:val="24"/>
          <w:lang w:val="es-AR"/>
        </w:rPr>
      </w:pPr>
    </w:p>
    <w:p w14:paraId="6A8243F5"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Sus pensamientos ahora mismo se encuentran completamente peor que Oziel. </w:t>
      </w:r>
    </w:p>
    <w:p w14:paraId="227604D8" w14:textId="1D490434"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pasado de sus padres es algo que </w:t>
      </w:r>
      <w:r w:rsidR="001A6A58">
        <w:rPr>
          <w:rFonts w:ascii="Arial" w:hAnsi="Arial" w:cs="Arial"/>
          <w:b/>
          <w:bCs/>
          <w:sz w:val="24"/>
          <w:szCs w:val="24"/>
          <w:lang w:val="es-AR"/>
        </w:rPr>
        <w:t>nunca le había llamado la atención hasta ahora</w:t>
      </w:r>
      <w:r>
        <w:rPr>
          <w:rFonts w:ascii="Arial" w:hAnsi="Arial" w:cs="Arial"/>
          <w:b/>
          <w:bCs/>
          <w:sz w:val="24"/>
          <w:szCs w:val="24"/>
          <w:lang w:val="es-AR"/>
        </w:rPr>
        <w:t xml:space="preserve">, </w:t>
      </w:r>
      <w:r w:rsidR="001A6A58">
        <w:rPr>
          <w:rFonts w:ascii="Arial" w:hAnsi="Arial" w:cs="Arial"/>
          <w:b/>
          <w:bCs/>
          <w:sz w:val="24"/>
          <w:szCs w:val="24"/>
          <w:lang w:val="es-AR"/>
        </w:rPr>
        <w:t xml:space="preserve">lo que escucho de </w:t>
      </w:r>
      <w:proofErr w:type="spellStart"/>
      <w:r w:rsidR="001A6A58">
        <w:rPr>
          <w:rFonts w:ascii="Arial" w:hAnsi="Arial" w:cs="Arial"/>
          <w:b/>
          <w:bCs/>
          <w:sz w:val="24"/>
          <w:szCs w:val="24"/>
          <w:lang w:val="es-AR"/>
        </w:rPr>
        <w:t>Hikari</w:t>
      </w:r>
      <w:proofErr w:type="spellEnd"/>
      <w:r w:rsidR="001A6A58">
        <w:rPr>
          <w:rFonts w:ascii="Arial" w:hAnsi="Arial" w:cs="Arial"/>
          <w:b/>
          <w:bCs/>
          <w:sz w:val="24"/>
          <w:szCs w:val="24"/>
          <w:lang w:val="es-AR"/>
        </w:rPr>
        <w:t xml:space="preserve"> hizo que pensara en </w:t>
      </w:r>
      <w:r w:rsidR="00D52A33">
        <w:rPr>
          <w:rFonts w:ascii="Arial" w:hAnsi="Arial" w:cs="Arial"/>
          <w:b/>
          <w:bCs/>
          <w:sz w:val="24"/>
          <w:szCs w:val="24"/>
          <w:lang w:val="es-AR"/>
        </w:rPr>
        <w:t>qué</w:t>
      </w:r>
      <w:r w:rsidR="001A6A58">
        <w:rPr>
          <w:rFonts w:ascii="Arial" w:hAnsi="Arial" w:cs="Arial"/>
          <w:b/>
          <w:bCs/>
          <w:sz w:val="24"/>
          <w:szCs w:val="24"/>
          <w:lang w:val="es-AR"/>
        </w:rPr>
        <w:t xml:space="preserve"> clase de problemas se encontraban sus padres en verdad, y con cuantas personas se conocieron.</w:t>
      </w:r>
    </w:p>
    <w:p w14:paraId="24A4891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(-Como es que…)</w:t>
      </w:r>
    </w:p>
    <w:p w14:paraId="572C2127" w14:textId="5B820172" w:rsidR="00B7629C" w:rsidRDefault="00B7629C" w:rsidP="00B7629C">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tendrá sus motivos</w:t>
      </w:r>
      <w:r w:rsidR="00D52A33">
        <w:rPr>
          <w:rFonts w:ascii="Arial" w:hAnsi="Arial" w:cs="Arial"/>
          <w:b/>
          <w:bCs/>
          <w:sz w:val="24"/>
          <w:szCs w:val="24"/>
          <w:lang w:val="es-AR"/>
        </w:rPr>
        <w:t>,</w:t>
      </w:r>
      <w:r>
        <w:rPr>
          <w:rFonts w:ascii="Arial" w:hAnsi="Arial" w:cs="Arial"/>
          <w:b/>
          <w:bCs/>
          <w:sz w:val="24"/>
          <w:szCs w:val="24"/>
          <w:lang w:val="es-AR"/>
        </w:rPr>
        <w:t xml:space="preserve"> piensa Naomi y es la razón por la que ahora mismo no está buscando información de sus padres y la familia de Oziel. Ella no le dio problemas al no delatarla quien es en verdad, Naomi lo respeta e intenta dejar pasar estos raros acontecimientos, después de todo </w:t>
      </w:r>
      <w:r w:rsidR="00D63A29">
        <w:rPr>
          <w:rFonts w:ascii="Arial" w:hAnsi="Arial" w:cs="Arial"/>
          <w:b/>
          <w:bCs/>
          <w:sz w:val="24"/>
          <w:szCs w:val="24"/>
          <w:lang w:val="es-AR"/>
        </w:rPr>
        <w:t>está</w:t>
      </w:r>
      <w:r>
        <w:rPr>
          <w:rFonts w:ascii="Arial" w:hAnsi="Arial" w:cs="Arial"/>
          <w:b/>
          <w:bCs/>
          <w:sz w:val="24"/>
          <w:szCs w:val="24"/>
          <w:lang w:val="es-AR"/>
        </w:rPr>
        <w:t xml:space="preserve"> en</w:t>
      </w:r>
      <w:r w:rsidR="00D63A29">
        <w:rPr>
          <w:rFonts w:ascii="Arial" w:hAnsi="Arial" w:cs="Arial"/>
          <w:b/>
          <w:bCs/>
          <w:sz w:val="24"/>
          <w:szCs w:val="24"/>
          <w:lang w:val="es-AR"/>
        </w:rPr>
        <w:t xml:space="preserve"> </w:t>
      </w:r>
      <w:r w:rsidR="00B408C2">
        <w:rPr>
          <w:rFonts w:ascii="Arial" w:hAnsi="Arial" w:cs="Arial"/>
          <w:b/>
          <w:bCs/>
          <w:sz w:val="24"/>
          <w:szCs w:val="24"/>
          <w:lang w:val="es-AR"/>
        </w:rPr>
        <w:t>la Academia</w:t>
      </w:r>
      <w:r>
        <w:rPr>
          <w:rFonts w:ascii="Arial" w:hAnsi="Arial" w:cs="Arial"/>
          <w:b/>
          <w:bCs/>
          <w:sz w:val="24"/>
          <w:szCs w:val="24"/>
          <w:lang w:val="es-AR"/>
        </w:rPr>
        <w:t xml:space="preserve"> C.F.G.</w:t>
      </w:r>
    </w:p>
    <w:p w14:paraId="5300C14A" w14:textId="539FD3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(-No tiene caso que siga pensando esto. Ella no es mala mujer y no creo que vea la necesidad de investigarla. Lo dejare pasar, lo que ahora me preocupa más es el video que dejo Oziel mucho antes que perdiera la memoria… si mal no recuerdo… el video tiene dos años…)</w:t>
      </w:r>
    </w:p>
    <w:p w14:paraId="5F0411D7" w14:textId="5A007BD4"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reacciona rápidamente al año del video y empieza a buscar en la notebook de</w:t>
      </w:r>
      <w:r w:rsidR="00B408C2">
        <w:rPr>
          <w:rFonts w:ascii="Arial" w:hAnsi="Arial" w:cs="Arial"/>
          <w:b/>
          <w:bCs/>
          <w:sz w:val="24"/>
          <w:szCs w:val="24"/>
          <w:lang w:val="es-AR"/>
        </w:rPr>
        <w:t xml:space="preserve"> la Academia</w:t>
      </w:r>
      <w:r>
        <w:rPr>
          <w:rFonts w:ascii="Arial" w:hAnsi="Arial" w:cs="Arial"/>
          <w:b/>
          <w:bCs/>
          <w:sz w:val="24"/>
          <w:szCs w:val="24"/>
          <w:lang w:val="es-AR"/>
        </w:rPr>
        <w:t xml:space="preserve"> las faltas de Oziel hace dos años atrás.</w:t>
      </w:r>
    </w:p>
    <w:p w14:paraId="3A2D5CC4"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-Las faltas que tengo aquí tienen que coincidir con el video. ¿Qué es lo que hizo hace dos años atrás?</w:t>
      </w:r>
    </w:p>
    <w:p w14:paraId="794CA81C" w14:textId="727EA23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se levanta de su escritorio y cierra la puerta con cerradura. Mueve verticalmente su mano para abrir la pantalla del anillo</w:t>
      </w:r>
      <w:r w:rsidR="00D63A29">
        <w:rPr>
          <w:rFonts w:ascii="Arial" w:hAnsi="Arial" w:cs="Arial"/>
          <w:b/>
          <w:bCs/>
          <w:sz w:val="24"/>
          <w:szCs w:val="24"/>
          <w:lang w:val="es-AR"/>
        </w:rPr>
        <w:t xml:space="preserve"> y e</w:t>
      </w:r>
      <w:r>
        <w:rPr>
          <w:rFonts w:ascii="Arial" w:hAnsi="Arial" w:cs="Arial"/>
          <w:b/>
          <w:bCs/>
          <w:sz w:val="24"/>
          <w:szCs w:val="24"/>
          <w:lang w:val="es-AR"/>
        </w:rPr>
        <w:t xml:space="preserve">n los archivos de nivel 7 de seguridad empieza a buscar </w:t>
      </w:r>
      <w:r w:rsidR="00D63A29">
        <w:rPr>
          <w:rFonts w:ascii="Arial" w:hAnsi="Arial" w:cs="Arial"/>
          <w:b/>
          <w:bCs/>
          <w:sz w:val="24"/>
          <w:szCs w:val="24"/>
          <w:lang w:val="es-AR"/>
        </w:rPr>
        <w:t xml:space="preserve">en </w:t>
      </w:r>
      <w:r>
        <w:rPr>
          <w:rFonts w:ascii="Arial" w:hAnsi="Arial" w:cs="Arial"/>
          <w:b/>
          <w:bCs/>
          <w:sz w:val="24"/>
          <w:szCs w:val="24"/>
          <w:lang w:val="es-AR"/>
        </w:rPr>
        <w:t>los incidentes de los distritos X.</w:t>
      </w:r>
    </w:p>
    <w:p w14:paraId="0CDA435E" w14:textId="3724C870"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-No hay incidentes que coincidan con la fecha que Oziel dejo la </w:t>
      </w:r>
      <w:r w:rsidR="00640EBD">
        <w:rPr>
          <w:rFonts w:ascii="Arial" w:hAnsi="Arial" w:cs="Arial"/>
          <w:b/>
          <w:bCs/>
          <w:sz w:val="24"/>
          <w:szCs w:val="24"/>
          <w:lang w:val="es-AR"/>
        </w:rPr>
        <w:t>academia</w:t>
      </w:r>
      <w:r>
        <w:rPr>
          <w:rFonts w:ascii="Arial" w:hAnsi="Arial" w:cs="Arial"/>
          <w:b/>
          <w:bCs/>
          <w:sz w:val="24"/>
          <w:szCs w:val="24"/>
          <w:lang w:val="es-AR"/>
        </w:rPr>
        <w:t xml:space="preserve"> y el video. ¿Como es que pasaron tan desapercibidos? </w:t>
      </w:r>
      <w:proofErr w:type="spellStart"/>
      <w:r>
        <w:rPr>
          <w:rFonts w:ascii="Arial" w:hAnsi="Arial" w:cs="Arial"/>
          <w:b/>
          <w:bCs/>
          <w:sz w:val="24"/>
          <w:szCs w:val="24"/>
          <w:lang w:val="es-AR"/>
        </w:rPr>
        <w:t>Frehat</w:t>
      </w:r>
      <w:proofErr w:type="spellEnd"/>
      <w:r>
        <w:rPr>
          <w:rFonts w:ascii="Arial" w:hAnsi="Arial" w:cs="Arial"/>
          <w:b/>
          <w:bCs/>
          <w:sz w:val="24"/>
          <w:szCs w:val="24"/>
          <w:lang w:val="es-AR"/>
        </w:rPr>
        <w:t xml:space="preserve">… ese nombre tampoco puedo localizarlo. Es como si los nombres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y </w:t>
      </w:r>
      <w:proofErr w:type="spellStart"/>
      <w:r>
        <w:rPr>
          <w:rFonts w:ascii="Arial" w:hAnsi="Arial" w:cs="Arial"/>
          <w:b/>
          <w:bCs/>
          <w:sz w:val="24"/>
          <w:szCs w:val="24"/>
          <w:lang w:val="es-AR"/>
        </w:rPr>
        <w:t>Frehat</w:t>
      </w:r>
      <w:proofErr w:type="spellEnd"/>
      <w:r>
        <w:rPr>
          <w:rFonts w:ascii="Arial" w:hAnsi="Arial" w:cs="Arial"/>
          <w:b/>
          <w:bCs/>
          <w:sz w:val="24"/>
          <w:szCs w:val="24"/>
          <w:lang w:val="es-AR"/>
        </w:rPr>
        <w:t xml:space="preserve"> tuvieran una especie de virus que me impide buscar su información.</w:t>
      </w:r>
    </w:p>
    <w:p w14:paraId="2C57371B" w14:textId="5034026C"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Las campanas del recreo resuenan por tod</w:t>
      </w:r>
      <w:r w:rsidR="00B408C2">
        <w:rPr>
          <w:rFonts w:ascii="Arial" w:hAnsi="Arial" w:cs="Arial"/>
          <w:b/>
          <w:bCs/>
          <w:sz w:val="24"/>
          <w:szCs w:val="24"/>
          <w:lang w:val="es-AR"/>
        </w:rPr>
        <w:t>a la Academia</w:t>
      </w:r>
      <w:r>
        <w:rPr>
          <w:rFonts w:ascii="Arial" w:hAnsi="Arial" w:cs="Arial"/>
          <w:b/>
          <w:bCs/>
          <w:sz w:val="24"/>
          <w:szCs w:val="24"/>
          <w:lang w:val="es-AR"/>
        </w:rPr>
        <w:t>. Naomi cierra su pantalla y sale de la oficina de la presidenta estudiantil a hacer una pequeña visita.</w:t>
      </w:r>
    </w:p>
    <w:p w14:paraId="28E9C500" w14:textId="44DB3881"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La mayoría de las mujeres del pasillo empiezan a hablar de</w:t>
      </w:r>
      <w:r w:rsidR="00D63A29">
        <w:rPr>
          <w:rFonts w:ascii="Arial" w:hAnsi="Arial" w:cs="Arial"/>
          <w:b/>
          <w:bCs/>
          <w:sz w:val="24"/>
          <w:szCs w:val="24"/>
          <w:lang w:val="es-AR"/>
        </w:rPr>
        <w:t xml:space="preserve"> su</w:t>
      </w:r>
      <w:r>
        <w:rPr>
          <w:rFonts w:ascii="Arial" w:hAnsi="Arial" w:cs="Arial"/>
          <w:b/>
          <w:bCs/>
          <w:sz w:val="24"/>
          <w:szCs w:val="24"/>
          <w:lang w:val="es-AR"/>
        </w:rPr>
        <w:t xml:space="preserve"> hermosa postura, pelo</w:t>
      </w:r>
      <w:r w:rsidR="00D63A29">
        <w:rPr>
          <w:rFonts w:ascii="Arial" w:hAnsi="Arial" w:cs="Arial"/>
          <w:b/>
          <w:bCs/>
          <w:sz w:val="24"/>
          <w:szCs w:val="24"/>
          <w:lang w:val="es-AR"/>
        </w:rPr>
        <w:t xml:space="preserve"> plateado</w:t>
      </w:r>
      <w:r>
        <w:rPr>
          <w:rFonts w:ascii="Arial" w:hAnsi="Arial" w:cs="Arial"/>
          <w:b/>
          <w:bCs/>
          <w:sz w:val="24"/>
          <w:szCs w:val="24"/>
          <w:lang w:val="es-AR"/>
        </w:rPr>
        <w:t>,</w:t>
      </w:r>
      <w:r w:rsidR="00D63A29">
        <w:rPr>
          <w:rFonts w:ascii="Arial" w:hAnsi="Arial" w:cs="Arial"/>
          <w:b/>
          <w:bCs/>
          <w:sz w:val="24"/>
          <w:szCs w:val="24"/>
          <w:lang w:val="es-AR"/>
        </w:rPr>
        <w:t xml:space="preserve"> y</w:t>
      </w:r>
      <w:r>
        <w:rPr>
          <w:rFonts w:ascii="Arial" w:hAnsi="Arial" w:cs="Arial"/>
          <w:b/>
          <w:bCs/>
          <w:sz w:val="24"/>
          <w:szCs w:val="24"/>
          <w:lang w:val="es-AR"/>
        </w:rPr>
        <w:t xml:space="preserve"> ojos</w:t>
      </w:r>
      <w:r w:rsidR="00D63A29">
        <w:rPr>
          <w:rFonts w:ascii="Arial" w:hAnsi="Arial" w:cs="Arial"/>
          <w:b/>
          <w:bCs/>
          <w:sz w:val="24"/>
          <w:szCs w:val="24"/>
          <w:lang w:val="es-AR"/>
        </w:rPr>
        <w:t xml:space="preserve"> rojos</w:t>
      </w:r>
      <w:r>
        <w:rPr>
          <w:rFonts w:ascii="Arial" w:hAnsi="Arial" w:cs="Arial"/>
          <w:b/>
          <w:bCs/>
          <w:sz w:val="24"/>
          <w:szCs w:val="24"/>
          <w:lang w:val="es-AR"/>
        </w:rPr>
        <w:t>. Los hombres son atraídos por el hermoso cuerpo, todos están al tanto de ella ya que no es de salir mucho por los pasillos.</w:t>
      </w:r>
    </w:p>
    <w:p w14:paraId="2B3761B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-Qué raro ver a la presidenta en el recreo. </w:t>
      </w:r>
    </w:p>
    <w:p w14:paraId="06ABDB8F"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-Si… casi siempre manda a una de sus ayudantes.</w:t>
      </w:r>
    </w:p>
    <w:p w14:paraId="0A12B406" w14:textId="68FF1FB0"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dónde se dirige con tanta impaciencia?</w:t>
      </w:r>
      <w:r>
        <w:rPr>
          <w:rFonts w:ascii="Arial" w:hAnsi="Arial" w:cs="Arial"/>
          <w:b/>
          <w:bCs/>
          <w:sz w:val="24"/>
          <w:szCs w:val="24"/>
          <w:lang w:val="es-AR"/>
        </w:rPr>
        <w:tab/>
      </w:r>
    </w:p>
    <w:p w14:paraId="0A911111"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Naomi se para frente a la puerta de la sala 2-B y se adentra en ella con paso firme.</w:t>
      </w:r>
    </w:p>
    <w:p w14:paraId="7A486634" w14:textId="3846169E"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La mayoría de los estudiantes empiezan a ver intrigados a quien está buscando. </w:t>
      </w:r>
    </w:p>
    <w:p w14:paraId="4685DF76" w14:textId="77777777"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hay tanta gente en la aula de </w:t>
      </w:r>
      <w:proofErr w:type="spellStart"/>
      <w:r>
        <w:rPr>
          <w:rFonts w:ascii="Arial" w:hAnsi="Arial" w:cs="Arial"/>
          <w:b/>
          <w:bCs/>
          <w:sz w:val="24"/>
          <w:szCs w:val="24"/>
          <w:lang w:val="es-AR"/>
        </w:rPr>
        <w:t>Aozora-sempai</w:t>
      </w:r>
      <w:proofErr w:type="spellEnd"/>
      <w:r>
        <w:rPr>
          <w:rFonts w:ascii="Arial" w:hAnsi="Arial" w:cs="Arial"/>
          <w:b/>
          <w:bCs/>
          <w:sz w:val="24"/>
          <w:szCs w:val="24"/>
          <w:lang w:val="es-AR"/>
        </w:rPr>
        <w:t xml:space="preserve">? </w:t>
      </w:r>
    </w:p>
    <w:p w14:paraId="18DA9467"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w:t>
      </w:r>
    </w:p>
    <w:p w14:paraId="147BE16D"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-Vamos a ver, ahora yo también me siento intrigada.</w:t>
      </w:r>
    </w:p>
    <w:p w14:paraId="6F83DA4D" w14:textId="0C12227D"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Aiko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iban hacia la cafetería, pero fueron llamadas por la muchedumbre.</w:t>
      </w:r>
    </w:p>
    <w:p w14:paraId="305AB5A8" w14:textId="2E94C6AC"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Aiko se abre paso fácilmente empujando a la mayoría de gente como</w:t>
      </w:r>
      <w:r w:rsidR="00D52A33">
        <w:rPr>
          <w:rFonts w:ascii="Arial" w:hAnsi="Arial" w:cs="Arial"/>
          <w:b/>
          <w:bCs/>
          <w:sz w:val="24"/>
          <w:szCs w:val="24"/>
          <w:lang w:val="es-AR"/>
        </w:rPr>
        <w:t xml:space="preserve"> si fuera</w:t>
      </w:r>
      <w:r>
        <w:rPr>
          <w:rFonts w:ascii="Arial" w:hAnsi="Arial" w:cs="Arial"/>
          <w:b/>
          <w:bCs/>
          <w:sz w:val="24"/>
          <w:szCs w:val="24"/>
          <w:lang w:val="es-AR"/>
        </w:rPr>
        <w:t xml:space="preserve"> una especie de para choque, mientras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la sigue como el resto del vehículo. </w:t>
      </w:r>
    </w:p>
    <w:p w14:paraId="22F7C746" w14:textId="77777777"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Q-Que haces aquí?</w:t>
      </w:r>
    </w:p>
    <w:p w14:paraId="16A488B9" w14:textId="0D0BCFC5"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-Tenemos que hablar del video que vimos en tu casa</w:t>
      </w:r>
      <w:r w:rsidR="00D63A29">
        <w:rPr>
          <w:rFonts w:ascii="Arial" w:hAnsi="Arial" w:cs="Arial"/>
          <w:b/>
          <w:bCs/>
          <w:sz w:val="24"/>
          <w:szCs w:val="24"/>
          <w:lang w:val="es-AR"/>
        </w:rPr>
        <w:t xml:space="preserve"> anoche</w:t>
      </w:r>
      <w:r>
        <w:rPr>
          <w:rFonts w:ascii="Arial" w:hAnsi="Arial" w:cs="Arial"/>
          <w:b/>
          <w:bCs/>
          <w:sz w:val="24"/>
          <w:szCs w:val="24"/>
          <w:lang w:val="es-AR"/>
        </w:rPr>
        <w:t xml:space="preserve">, será mejor ir a un lugar privado. </w:t>
      </w:r>
    </w:p>
    <w:p w14:paraId="411DCED7" w14:textId="77777777"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T-Tienes que decirlo todo concretamente?</w:t>
      </w:r>
    </w:p>
    <w:p w14:paraId="2F94D956" w14:textId="5D238059"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Oziel avergonzado mira a su alrededor y escucha algunos murmullos de las personas. </w:t>
      </w:r>
      <w:r w:rsidR="00D63A29">
        <w:rPr>
          <w:rFonts w:ascii="Arial" w:hAnsi="Arial" w:cs="Arial"/>
          <w:b/>
          <w:bCs/>
          <w:sz w:val="24"/>
          <w:szCs w:val="24"/>
          <w:lang w:val="es-AR"/>
        </w:rPr>
        <w:t>Algunas</w:t>
      </w:r>
      <w:r>
        <w:rPr>
          <w:rFonts w:ascii="Arial" w:hAnsi="Arial" w:cs="Arial"/>
          <w:b/>
          <w:bCs/>
          <w:sz w:val="24"/>
          <w:szCs w:val="24"/>
          <w:lang w:val="es-AR"/>
        </w:rPr>
        <w:t xml:space="preserve"> mujeres contentas e intrigadas sobre qué relación llevan entre ambos.</w:t>
      </w:r>
    </w:p>
    <w:p w14:paraId="7C6279CD" w14:textId="77777777"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Noemi-sama fue a ver 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a su casa?</w:t>
      </w:r>
    </w:p>
    <w:p w14:paraId="68E7AB33" w14:textId="21191598"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habrá felicitado por ganar el partido del sábado con un beso?</w:t>
      </w:r>
    </w:p>
    <w:p w14:paraId="1A9FBBF1" w14:textId="699273BA"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-Ella no es así, no creo.</w:t>
      </w:r>
    </w:p>
    <w:p w14:paraId="7CF9BC0D" w14:textId="5862DE39"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Aozora</w:t>
      </w:r>
      <w:proofErr w:type="spellEnd"/>
      <w:r>
        <w:rPr>
          <w:rFonts w:ascii="Arial" w:hAnsi="Arial" w:cs="Arial"/>
          <w:b/>
          <w:bCs/>
          <w:sz w:val="24"/>
          <w:szCs w:val="24"/>
          <w:lang w:val="es-AR"/>
        </w:rPr>
        <w:t xml:space="preserve"> y la presidenta están saliendo?</w:t>
      </w:r>
    </w:p>
    <w:p w14:paraId="13B04512" w14:textId="31541B5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En cambio, los hombres solo lo observan con un odio profundo en sus miradas y murmullos de muerte hacia él.</w:t>
      </w:r>
    </w:p>
    <w:p w14:paraId="6C56913D" w14:textId="35FFC8F9"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¿Video que vieron en su casa?!</w:t>
      </w:r>
    </w:p>
    <w:p w14:paraId="30CDCEDA" w14:textId="510BE3E6" w:rsidR="00D63A29" w:rsidRDefault="00D63A29"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maldito suertudo!</w:t>
      </w:r>
    </w:p>
    <w:p w14:paraId="500EB8DC" w14:textId="41E738A9"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Naomi parece percatarse que hizo mal en ir al salón a hablar del video que dejo Oziel hace dos años</w:t>
      </w:r>
      <w:r w:rsidR="00D63A29">
        <w:rPr>
          <w:rFonts w:ascii="Arial" w:hAnsi="Arial" w:cs="Arial"/>
          <w:b/>
          <w:bCs/>
          <w:sz w:val="24"/>
          <w:szCs w:val="24"/>
          <w:lang w:val="es-AR"/>
        </w:rPr>
        <w:t xml:space="preserve"> </w:t>
      </w:r>
      <w:r w:rsidR="001A6A58">
        <w:rPr>
          <w:rFonts w:ascii="Arial" w:hAnsi="Arial" w:cs="Arial"/>
          <w:b/>
          <w:bCs/>
          <w:sz w:val="24"/>
          <w:szCs w:val="24"/>
          <w:lang w:val="es-AR"/>
        </w:rPr>
        <w:t>atrás</w:t>
      </w:r>
      <w:r>
        <w:rPr>
          <w:rFonts w:ascii="Arial" w:hAnsi="Arial" w:cs="Arial"/>
          <w:b/>
          <w:bCs/>
          <w:sz w:val="24"/>
          <w:szCs w:val="24"/>
          <w:lang w:val="es-AR"/>
        </w:rPr>
        <w:t xml:space="preserve">. </w:t>
      </w:r>
    </w:p>
    <w:p w14:paraId="5FD6B8BF" w14:textId="0F9E8DBA"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-Creo que debí haber enviado un mensaje que me viejas en mi oficina. Creo que la gente lo malinterpretara.</w:t>
      </w:r>
    </w:p>
    <w:p w14:paraId="4B7A55A5"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Oziel un poco molesto reacciona.</w:t>
      </w:r>
    </w:p>
    <w:p w14:paraId="2F34881D" w14:textId="2C055914"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Tú crees? Eso hubiera sido lo más apropiado. Vámonos antes que sigan hablando.</w:t>
      </w:r>
    </w:p>
    <w:p w14:paraId="0D568CF7" w14:textId="6CBA9330"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Oziel y Naomi salen por la puerta de al frente del aula ya que la parte de atrás estaba completamente cubierta por los alumnos de otras aulas observando.</w:t>
      </w:r>
    </w:p>
    <w:p w14:paraId="4C6A9DB2" w14:textId="2ED5808A"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Los rumores rápidamente se fueron esparciendo por tod</w:t>
      </w:r>
      <w:r w:rsidR="00B408C2">
        <w:rPr>
          <w:rFonts w:ascii="Arial" w:hAnsi="Arial" w:cs="Arial"/>
          <w:b/>
          <w:bCs/>
          <w:sz w:val="24"/>
          <w:szCs w:val="24"/>
          <w:lang w:val="es-AR"/>
        </w:rPr>
        <w:t>a la Academia</w:t>
      </w:r>
      <w:r>
        <w:rPr>
          <w:rFonts w:ascii="Arial" w:hAnsi="Arial" w:cs="Arial"/>
          <w:b/>
          <w:bCs/>
          <w:sz w:val="24"/>
          <w:szCs w:val="24"/>
          <w:lang w:val="es-AR"/>
        </w:rPr>
        <w:t>. En tan solo algunos minutos todo C.F.G estaba enterado de que Oziel y Naomi estuvieron juntos en su casa.</w:t>
      </w:r>
    </w:p>
    <w:p w14:paraId="313097D2" w14:textId="2FF83FA1"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Oziel se entera de esto porque no pasaron ni 5 minutos que Takeru </w:t>
      </w:r>
      <w:r w:rsidR="00D63A29">
        <w:rPr>
          <w:rFonts w:ascii="Arial" w:hAnsi="Arial" w:cs="Arial"/>
          <w:b/>
          <w:bCs/>
          <w:sz w:val="24"/>
          <w:szCs w:val="24"/>
          <w:lang w:val="es-AR"/>
        </w:rPr>
        <w:t xml:space="preserve">su amigo </w:t>
      </w:r>
      <w:r>
        <w:rPr>
          <w:rFonts w:ascii="Arial" w:hAnsi="Arial" w:cs="Arial"/>
          <w:b/>
          <w:bCs/>
          <w:sz w:val="24"/>
          <w:szCs w:val="24"/>
          <w:lang w:val="es-AR"/>
        </w:rPr>
        <w:t>le envía un mensaje.</w:t>
      </w:r>
    </w:p>
    <w:p w14:paraId="303D2B2E"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“¿Oye viejo estas saliendo con la presidenta del consejo estudiantil? ¿Qué paso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5AE6006" w14:textId="25DFD6C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-Tiene que ser una broma. Esto no me está gustando.</w:t>
      </w:r>
    </w:p>
    <w:p w14:paraId="7DA697A0" w14:textId="77777777"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Que sucedió?</w:t>
      </w:r>
    </w:p>
    <w:p w14:paraId="7B13BFF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-Nada, solo sigue caminando.</w:t>
      </w:r>
    </w:p>
    <w:p w14:paraId="3FB88E32" w14:textId="2F25E5BD"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Aiko aturdida observa lentamente hacia </w:t>
      </w:r>
      <w:r w:rsidR="00B84844">
        <w:rPr>
          <w:rFonts w:ascii="Arial" w:hAnsi="Arial" w:cs="Arial"/>
          <w:b/>
          <w:bCs/>
          <w:sz w:val="24"/>
          <w:szCs w:val="24"/>
          <w:lang w:val="es-AR"/>
        </w:rPr>
        <w:t>detrás</w:t>
      </w:r>
      <w:r>
        <w:rPr>
          <w:rFonts w:ascii="Arial" w:hAnsi="Arial" w:cs="Arial"/>
          <w:b/>
          <w:bCs/>
          <w:sz w:val="24"/>
          <w:szCs w:val="24"/>
          <w:lang w:val="es-AR"/>
        </w:rPr>
        <w:t xml:space="preserve"> de ella.</w:t>
      </w:r>
    </w:p>
    <w:p w14:paraId="2633ECCE" w14:textId="07E2E7B6"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w:t>
      </w:r>
      <w:proofErr w:type="spellStart"/>
      <w:r>
        <w:rPr>
          <w:rFonts w:ascii="Arial" w:hAnsi="Arial" w:cs="Arial"/>
          <w:b/>
          <w:bCs/>
          <w:sz w:val="24"/>
          <w:szCs w:val="24"/>
          <w:lang w:val="es-AR"/>
        </w:rPr>
        <w:t>Onodera</w:t>
      </w:r>
      <w:proofErr w:type="spellEnd"/>
      <w:r>
        <w:rPr>
          <w:rFonts w:ascii="Arial" w:hAnsi="Arial" w:cs="Arial"/>
          <w:b/>
          <w:bCs/>
          <w:sz w:val="24"/>
          <w:szCs w:val="24"/>
          <w:lang w:val="es-AR"/>
        </w:rPr>
        <w:t>-chan… No hagas caso, no creo que ellos estén… ¿¡</w:t>
      </w:r>
      <w:proofErr w:type="spellStart"/>
      <w:r>
        <w:rPr>
          <w:rFonts w:ascii="Arial" w:hAnsi="Arial" w:cs="Arial"/>
          <w:b/>
          <w:bCs/>
          <w:sz w:val="24"/>
          <w:szCs w:val="24"/>
          <w:lang w:val="es-AR"/>
        </w:rPr>
        <w:t>Onodera</w:t>
      </w:r>
      <w:proofErr w:type="spellEnd"/>
      <w:r>
        <w:rPr>
          <w:rFonts w:ascii="Arial" w:hAnsi="Arial" w:cs="Arial"/>
          <w:b/>
          <w:bCs/>
          <w:sz w:val="24"/>
          <w:szCs w:val="24"/>
          <w:lang w:val="es-AR"/>
        </w:rPr>
        <w:t>-chan!?</w:t>
      </w:r>
    </w:p>
    <w:p w14:paraId="3110701B" w14:textId="6483FDCD" w:rsidR="00B7629C" w:rsidRDefault="00B7629C" w:rsidP="00B7629C">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B84844">
        <w:rPr>
          <w:rFonts w:ascii="Arial" w:hAnsi="Arial" w:cs="Arial"/>
          <w:b/>
          <w:bCs/>
          <w:sz w:val="24"/>
          <w:szCs w:val="24"/>
          <w:lang w:val="es-AR"/>
        </w:rPr>
        <w:t>había</w:t>
      </w:r>
      <w:r>
        <w:rPr>
          <w:rFonts w:ascii="Arial" w:hAnsi="Arial" w:cs="Arial"/>
          <w:b/>
          <w:bCs/>
          <w:sz w:val="24"/>
          <w:szCs w:val="24"/>
          <w:lang w:val="es-AR"/>
        </w:rPr>
        <w:t xml:space="preserve"> perdido completamente el color de su piel y sus ojos muertos preocuparon completamente a Aiko.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había reaccionado, su cuerpo estaba petrificado y su mente estaba completamente en guerra con grandes bombas de dudas</w:t>
      </w:r>
      <w:r w:rsidR="00B84844">
        <w:rPr>
          <w:rFonts w:ascii="Arial" w:hAnsi="Arial" w:cs="Arial"/>
          <w:b/>
          <w:bCs/>
          <w:sz w:val="24"/>
          <w:szCs w:val="24"/>
          <w:lang w:val="es-AR"/>
        </w:rPr>
        <w:t xml:space="preserve"> y soldados de odio</w:t>
      </w:r>
      <w:r>
        <w:rPr>
          <w:rFonts w:ascii="Arial" w:hAnsi="Arial" w:cs="Arial"/>
          <w:b/>
          <w:bCs/>
          <w:sz w:val="24"/>
          <w:szCs w:val="24"/>
          <w:lang w:val="es-AR"/>
        </w:rPr>
        <w:t>.</w:t>
      </w:r>
    </w:p>
    <w:p w14:paraId="5EA98A68" w14:textId="3439CCC6"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-chan, </w:t>
      </w:r>
      <w:proofErr w:type="spellStart"/>
      <w:r w:rsidR="00D52A33">
        <w:rPr>
          <w:rFonts w:ascii="Arial" w:hAnsi="Arial" w:cs="Arial"/>
          <w:b/>
          <w:bCs/>
          <w:sz w:val="24"/>
          <w:szCs w:val="24"/>
          <w:lang w:val="es-AR"/>
        </w:rPr>
        <w:t>resiste</w:t>
      </w:r>
      <w:r>
        <w:rPr>
          <w:rFonts w:ascii="Arial" w:hAnsi="Arial" w:cs="Arial"/>
          <w:b/>
          <w:bCs/>
          <w:sz w:val="24"/>
          <w:szCs w:val="24"/>
          <w:lang w:val="es-AR"/>
        </w:rPr>
        <w:t>eeeeee</w:t>
      </w:r>
      <w:proofErr w:type="spellEnd"/>
      <w:r>
        <w:rPr>
          <w:rFonts w:ascii="Arial" w:hAnsi="Arial" w:cs="Arial"/>
          <w:b/>
          <w:bCs/>
          <w:sz w:val="24"/>
          <w:szCs w:val="24"/>
          <w:lang w:val="es-AR"/>
        </w:rPr>
        <w:t>!!</w:t>
      </w:r>
    </w:p>
    <w:p w14:paraId="292FA661" w14:textId="12F21301"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Oziel cierra la puerta de la oficina de la presidenta del consejo estudiantil. Suspira por los mensajes que le están llegando de Aiko completamente enojada, Takeru confundido</w:t>
      </w:r>
      <w:r w:rsidR="00B84844">
        <w:rPr>
          <w:rFonts w:ascii="Arial" w:hAnsi="Arial" w:cs="Arial"/>
          <w:b/>
          <w:bCs/>
          <w:sz w:val="24"/>
          <w:szCs w:val="24"/>
          <w:lang w:val="es-AR"/>
        </w:rPr>
        <w:t>,</w:t>
      </w:r>
      <w:r>
        <w:rPr>
          <w:rFonts w:ascii="Arial" w:hAnsi="Arial" w:cs="Arial"/>
          <w:b/>
          <w:bCs/>
          <w:sz w:val="24"/>
          <w:szCs w:val="24"/>
          <w:lang w:val="es-AR"/>
        </w:rPr>
        <w:t xml:space="preserve"> y el equipo entero de Soccer felicitándolo por estar saliendo con la mujer más hermosa de</w:t>
      </w:r>
      <w:r w:rsidR="00B84844">
        <w:rPr>
          <w:rFonts w:ascii="Arial" w:hAnsi="Arial" w:cs="Arial"/>
          <w:b/>
          <w:bCs/>
          <w:sz w:val="24"/>
          <w:szCs w:val="24"/>
          <w:lang w:val="es-AR"/>
        </w:rPr>
        <w:t>l</w:t>
      </w:r>
      <w:r>
        <w:rPr>
          <w:rFonts w:ascii="Arial" w:hAnsi="Arial" w:cs="Arial"/>
          <w:b/>
          <w:bCs/>
          <w:sz w:val="24"/>
          <w:szCs w:val="24"/>
          <w:lang w:val="es-AR"/>
        </w:rPr>
        <w:t xml:space="preserve"> C.F.G. </w:t>
      </w:r>
    </w:p>
    <w:p w14:paraId="240E8E9D" w14:textId="1EF4FDA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Incluso </w:t>
      </w:r>
      <w:proofErr w:type="spellStart"/>
      <w:r>
        <w:rPr>
          <w:rFonts w:ascii="Arial" w:hAnsi="Arial" w:cs="Arial"/>
          <w:b/>
          <w:bCs/>
          <w:sz w:val="24"/>
          <w:szCs w:val="24"/>
          <w:lang w:val="es-AR"/>
        </w:rPr>
        <w:t>Ikki</w:t>
      </w:r>
      <w:proofErr w:type="spellEnd"/>
      <w:r>
        <w:rPr>
          <w:rFonts w:ascii="Arial" w:hAnsi="Arial" w:cs="Arial"/>
          <w:b/>
          <w:bCs/>
          <w:sz w:val="24"/>
          <w:szCs w:val="24"/>
          <w:lang w:val="es-AR"/>
        </w:rPr>
        <w:t xml:space="preserve"> le había mandado un mensaje, estando del otro lado del distrito ya se había enterado. </w:t>
      </w:r>
      <w:r w:rsidR="00B84844">
        <w:rPr>
          <w:rFonts w:ascii="Arial" w:hAnsi="Arial" w:cs="Arial"/>
          <w:b/>
          <w:bCs/>
          <w:sz w:val="24"/>
          <w:szCs w:val="24"/>
          <w:lang w:val="es-AR"/>
        </w:rPr>
        <w:t>Las notificaciones recorrieron rápidamente</w:t>
      </w:r>
      <w:r>
        <w:rPr>
          <w:rFonts w:ascii="Arial" w:hAnsi="Arial" w:cs="Arial"/>
          <w:b/>
          <w:bCs/>
          <w:sz w:val="24"/>
          <w:szCs w:val="24"/>
          <w:lang w:val="es-AR"/>
        </w:rPr>
        <w:t xml:space="preserve"> los WhatsApp de todos.</w:t>
      </w:r>
    </w:p>
    <w:p w14:paraId="5D81D96D" w14:textId="2A5D93F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-Esto es un chiste… –Murmura mientras apaga el celular– Ahora sí, </w:t>
      </w:r>
      <w:r w:rsidR="00B84844">
        <w:rPr>
          <w:rFonts w:ascii="Arial" w:hAnsi="Arial" w:cs="Arial"/>
          <w:b/>
          <w:bCs/>
          <w:sz w:val="24"/>
          <w:szCs w:val="24"/>
          <w:lang w:val="es-AR"/>
        </w:rPr>
        <w:t>¿</w:t>
      </w:r>
      <w:r>
        <w:rPr>
          <w:rFonts w:ascii="Arial" w:hAnsi="Arial" w:cs="Arial"/>
          <w:b/>
          <w:bCs/>
          <w:sz w:val="24"/>
          <w:szCs w:val="24"/>
          <w:lang w:val="es-AR"/>
        </w:rPr>
        <w:t xml:space="preserve">de </w:t>
      </w:r>
      <w:r w:rsidR="00D52A33">
        <w:rPr>
          <w:rFonts w:ascii="Arial" w:hAnsi="Arial" w:cs="Arial"/>
          <w:b/>
          <w:bCs/>
          <w:sz w:val="24"/>
          <w:szCs w:val="24"/>
          <w:lang w:val="es-AR"/>
        </w:rPr>
        <w:t>qué</w:t>
      </w:r>
      <w:r>
        <w:rPr>
          <w:rFonts w:ascii="Arial" w:hAnsi="Arial" w:cs="Arial"/>
          <w:b/>
          <w:bCs/>
          <w:sz w:val="24"/>
          <w:szCs w:val="24"/>
          <w:lang w:val="es-AR"/>
        </w:rPr>
        <w:t xml:space="preserve"> querías hablar?</w:t>
      </w:r>
    </w:p>
    <w:p w14:paraId="597F13DF" w14:textId="1A6C677C"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Naomi se sienta y gira su silla giratoria hacia la ventana. Oziel </w:t>
      </w:r>
      <w:r w:rsidR="00B84844">
        <w:rPr>
          <w:rFonts w:ascii="Arial" w:hAnsi="Arial" w:cs="Arial"/>
          <w:b/>
          <w:bCs/>
          <w:sz w:val="24"/>
          <w:szCs w:val="24"/>
          <w:lang w:val="es-AR"/>
        </w:rPr>
        <w:t>prefiere sentarse en</w:t>
      </w:r>
      <w:r>
        <w:rPr>
          <w:rFonts w:ascii="Arial" w:hAnsi="Arial" w:cs="Arial"/>
          <w:b/>
          <w:bCs/>
          <w:sz w:val="24"/>
          <w:szCs w:val="24"/>
          <w:lang w:val="es-AR"/>
        </w:rPr>
        <w:t xml:space="preserve"> el sillón individual al fondo de la oficina para relajarse del alboroto que Naomi </w:t>
      </w:r>
      <w:r w:rsidR="00B84844">
        <w:rPr>
          <w:rFonts w:ascii="Arial" w:hAnsi="Arial" w:cs="Arial"/>
          <w:b/>
          <w:bCs/>
          <w:sz w:val="24"/>
          <w:szCs w:val="24"/>
          <w:lang w:val="es-AR"/>
        </w:rPr>
        <w:t>había</w:t>
      </w:r>
      <w:r>
        <w:rPr>
          <w:rFonts w:ascii="Arial" w:hAnsi="Arial" w:cs="Arial"/>
          <w:b/>
          <w:bCs/>
          <w:sz w:val="24"/>
          <w:szCs w:val="24"/>
          <w:lang w:val="es-AR"/>
        </w:rPr>
        <w:t xml:space="preserve"> armado.</w:t>
      </w:r>
    </w:p>
    <w:p w14:paraId="7B2A33B7" w14:textId="6D9A6B03"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-El video coincide con la fecha de tus faltas de hace dos años. El domingo antes del incidente iba a preguntarte sobre estas faltas que tenías, pero no se pudo dar la ocasión… ahora mismo Sixto está decodificando el archivo que le </w:t>
      </w:r>
      <w:r w:rsidR="00B84844">
        <w:rPr>
          <w:rFonts w:ascii="Arial" w:hAnsi="Arial" w:cs="Arial"/>
          <w:b/>
          <w:bCs/>
          <w:sz w:val="24"/>
          <w:szCs w:val="24"/>
          <w:lang w:val="es-AR"/>
        </w:rPr>
        <w:t>envié</w:t>
      </w:r>
      <w:r>
        <w:rPr>
          <w:rFonts w:ascii="Arial" w:hAnsi="Arial" w:cs="Arial"/>
          <w:b/>
          <w:bCs/>
          <w:sz w:val="24"/>
          <w:szCs w:val="24"/>
          <w:lang w:val="es-AR"/>
        </w:rPr>
        <w:t>, en un par de horas tendremos coordenadas y todo lo que diga ese archivo codificado.</w:t>
      </w:r>
    </w:p>
    <w:p w14:paraId="1D0EEE4A" w14:textId="7EBEECD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-Ah… ¿</w:t>
      </w:r>
      <w:r w:rsidR="00D52A33">
        <w:rPr>
          <w:rFonts w:ascii="Arial" w:hAnsi="Arial" w:cs="Arial"/>
          <w:b/>
          <w:bCs/>
          <w:sz w:val="24"/>
          <w:szCs w:val="24"/>
          <w:lang w:val="es-AR"/>
        </w:rPr>
        <w:t>Y</w:t>
      </w:r>
      <w:r>
        <w:rPr>
          <w:rFonts w:ascii="Arial" w:hAnsi="Arial" w:cs="Arial"/>
          <w:b/>
          <w:bCs/>
          <w:sz w:val="24"/>
          <w:szCs w:val="24"/>
          <w:lang w:val="es-AR"/>
        </w:rPr>
        <w:t>?</w:t>
      </w:r>
    </w:p>
    <w:p w14:paraId="60D85BA1" w14:textId="77777777"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–Naomi gira su silla hacia Oziel.</w:t>
      </w:r>
    </w:p>
    <w:p w14:paraId="67402C04" w14:textId="4D6D3111" w:rsidR="00B7629C" w:rsidRPr="009D184E"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-Si… ¿para eso solo querías hablar</w:t>
      </w:r>
      <w:r w:rsidR="00B84844">
        <w:rPr>
          <w:rFonts w:ascii="Arial" w:hAnsi="Arial" w:cs="Arial"/>
          <w:b/>
          <w:bCs/>
          <w:sz w:val="24"/>
          <w:szCs w:val="24"/>
          <w:lang w:val="es-AR"/>
        </w:rPr>
        <w:t>?</w:t>
      </w:r>
      <w:r>
        <w:rPr>
          <w:rFonts w:ascii="Arial" w:hAnsi="Arial" w:cs="Arial"/>
          <w:b/>
          <w:bCs/>
          <w:sz w:val="24"/>
          <w:szCs w:val="24"/>
          <w:lang w:val="es-AR"/>
        </w:rPr>
        <w:t>, todo esto pudiste enviarlo en un mensaje</w:t>
      </w:r>
    </w:p>
    <w:p w14:paraId="23E59150"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-No seas idiotas, no voy a dejar esta información en un celular donde todos saben que son revisados por el gobierno. </w:t>
      </w:r>
    </w:p>
    <w:p w14:paraId="39046734" w14:textId="714A568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-Ah… Que suerte que yo no </w:t>
      </w:r>
      <w:r w:rsidR="00D52A33">
        <w:rPr>
          <w:rFonts w:ascii="Arial" w:hAnsi="Arial" w:cs="Arial"/>
          <w:b/>
          <w:bCs/>
          <w:sz w:val="24"/>
          <w:szCs w:val="24"/>
          <w:lang w:val="es-AR"/>
        </w:rPr>
        <w:t>recuerde</w:t>
      </w:r>
      <w:r>
        <w:rPr>
          <w:rFonts w:ascii="Arial" w:hAnsi="Arial" w:cs="Arial"/>
          <w:b/>
          <w:bCs/>
          <w:sz w:val="24"/>
          <w:szCs w:val="24"/>
          <w:lang w:val="es-AR"/>
        </w:rPr>
        <w:t xml:space="preserve"> a quién vote. Todos son muy paranoicos ¿no crees?</w:t>
      </w:r>
    </w:p>
    <w:p w14:paraId="78F8181E" w14:textId="70F5CAE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-Como sea. Cuando Sixto envié las coordenadas hay que ir a averiguar.</w:t>
      </w:r>
    </w:p>
    <w:p w14:paraId="60C23C1F" w14:textId="79D4C624"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Ir a averiguar? Eso me suena a plural. –Indeciso Oziel habla un poco sarcástico y desinteresado.</w:t>
      </w:r>
    </w:p>
    <w:p w14:paraId="1689499B" w14:textId="20BD48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-Tu vendrás conmigo, no dejare el Heart-Oz.</w:t>
      </w:r>
    </w:p>
    <w:p w14:paraId="2BD978B5" w14:textId="6968505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por si no te diste cuenta tengo una familia que tengo que demostrar que no perdí toda la memoria. No creo que haya nada en ese lugar, pasaron dos años desde que fui a Unificación Central, no creo que haya dejado huellas para que me rastreen</w:t>
      </w:r>
      <w:r w:rsidR="00B84844">
        <w:rPr>
          <w:rFonts w:ascii="Arial" w:hAnsi="Arial" w:cs="Arial"/>
          <w:b/>
          <w:bCs/>
          <w:sz w:val="24"/>
          <w:szCs w:val="24"/>
          <w:lang w:val="es-AR"/>
        </w:rPr>
        <w:t xml:space="preserve">, </w:t>
      </w:r>
      <w:r>
        <w:rPr>
          <w:rFonts w:ascii="Arial" w:hAnsi="Arial" w:cs="Arial"/>
          <w:b/>
          <w:bCs/>
          <w:sz w:val="24"/>
          <w:szCs w:val="24"/>
          <w:lang w:val="es-AR"/>
        </w:rPr>
        <w:t xml:space="preserve">ni siquiera sabias del incidente y mucho menos sabemos quiénes son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y </w:t>
      </w:r>
      <w:proofErr w:type="spellStart"/>
      <w:r>
        <w:rPr>
          <w:rFonts w:ascii="Arial" w:hAnsi="Arial" w:cs="Arial"/>
          <w:b/>
          <w:bCs/>
          <w:sz w:val="24"/>
          <w:szCs w:val="24"/>
          <w:lang w:val="es-AR"/>
        </w:rPr>
        <w:t>Frehat</w:t>
      </w:r>
      <w:proofErr w:type="spellEnd"/>
      <w:r>
        <w:rPr>
          <w:rFonts w:ascii="Arial" w:hAnsi="Arial" w:cs="Arial"/>
          <w:b/>
          <w:bCs/>
          <w:sz w:val="24"/>
          <w:szCs w:val="24"/>
          <w:lang w:val="es-AR"/>
        </w:rPr>
        <w:t>. ¿Qué planeas encontrar?</w:t>
      </w:r>
    </w:p>
    <w:p w14:paraId="50F87079" w14:textId="6722F0FF"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-No lo sé… Pero no es normal que alguien como tu entre a Unificación con un simple código. Sabes que eso no muchas personas pueden hacerlo.</w:t>
      </w:r>
    </w:p>
    <w:p w14:paraId="65FFBF0D" w14:textId="323EE25A"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Cuántas personas pueden entrar a Unificación Central sin el código del anillo?</w:t>
      </w:r>
    </w:p>
    <w:p w14:paraId="1F51418C"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-Solo dos…</w:t>
      </w:r>
    </w:p>
    <w:p w14:paraId="0B4C59F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Oziel levanta sus hombros y sus manos como afirmando que no es tan confiable la seguridad.</w:t>
      </w:r>
    </w:p>
    <w:p w14:paraId="0B237AB3" w14:textId="140AEBD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-Pero esas dos personas están de nuestro lado. Esas dos personas son las más inteligentes del mundo y tienen </w:t>
      </w:r>
      <w:r w:rsidR="00B84844">
        <w:rPr>
          <w:rFonts w:ascii="Arial" w:hAnsi="Arial" w:cs="Arial"/>
          <w:b/>
          <w:bCs/>
          <w:sz w:val="24"/>
          <w:szCs w:val="24"/>
          <w:lang w:val="es-AR"/>
        </w:rPr>
        <w:t>un</w:t>
      </w:r>
      <w:r>
        <w:rPr>
          <w:rFonts w:ascii="Arial" w:hAnsi="Arial" w:cs="Arial"/>
          <w:b/>
          <w:bCs/>
          <w:sz w:val="24"/>
          <w:szCs w:val="24"/>
          <w:lang w:val="es-AR"/>
        </w:rPr>
        <w:t xml:space="preserve"> conocimiento de la internet que nadie posee.</w:t>
      </w:r>
    </w:p>
    <w:p w14:paraId="6B26DA1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ahora hay tres. Esa dos personas y el sujeto que me dio el código para entrar.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w:t>
      </w:r>
    </w:p>
    <w:p w14:paraId="4C88FBD2" w14:textId="78CEA4E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nota algo extraño en Oziel, parece un poco hostil ante todo lo que ella dice.</w:t>
      </w:r>
    </w:p>
    <w:p w14:paraId="3E3176F0" w14:textId="77777777"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muy agresivo, estas enojado por algo?</w:t>
      </w:r>
    </w:p>
    <w:p w14:paraId="0AACB241" w14:textId="5A58D94C"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Tu qué crees? Mi celular no paraba de sonar. </w:t>
      </w:r>
      <w:r w:rsidR="00B84844">
        <w:rPr>
          <w:rFonts w:ascii="Arial" w:hAnsi="Arial" w:cs="Arial"/>
          <w:b/>
          <w:bCs/>
          <w:sz w:val="24"/>
          <w:szCs w:val="24"/>
          <w:lang w:val="es-AR"/>
        </w:rPr>
        <w:t>¡</w:t>
      </w:r>
      <w:r>
        <w:rPr>
          <w:rFonts w:ascii="Arial" w:hAnsi="Arial" w:cs="Arial"/>
          <w:b/>
          <w:bCs/>
          <w:sz w:val="24"/>
          <w:szCs w:val="24"/>
          <w:lang w:val="es-AR"/>
        </w:rPr>
        <w:t xml:space="preserve">Al parecer tenía algo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creo que ahora tendré que ingeniármelas para engañar a todos</w:t>
      </w:r>
      <w:r w:rsidR="00B84844">
        <w:rPr>
          <w:rFonts w:ascii="Arial" w:hAnsi="Arial" w:cs="Arial"/>
          <w:b/>
          <w:bCs/>
          <w:sz w:val="24"/>
          <w:szCs w:val="24"/>
          <w:lang w:val="es-AR"/>
        </w:rPr>
        <w:t>!</w:t>
      </w:r>
      <w:r>
        <w:rPr>
          <w:rFonts w:ascii="Arial" w:hAnsi="Arial" w:cs="Arial"/>
          <w:b/>
          <w:bCs/>
          <w:sz w:val="24"/>
          <w:szCs w:val="24"/>
          <w:lang w:val="es-AR"/>
        </w:rPr>
        <w:t xml:space="preserve"> Apenas si se quiénes son mis amigos, ahora tengo que fingir que conozco a las personas que me pregunten si estamos saliendo.</w:t>
      </w:r>
    </w:p>
    <w:p w14:paraId="1E3F0BA8" w14:textId="18ACEAD0"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-Perdón…</w:t>
      </w:r>
    </w:p>
    <w:p w14:paraId="73AEEDAA" w14:textId="0206E09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Oziel suspira al ver la expresión de culpa y molestia que tenía Naomi. Ella no lo había </w:t>
      </w:r>
      <w:r w:rsidR="00B84844">
        <w:rPr>
          <w:rFonts w:ascii="Arial" w:hAnsi="Arial" w:cs="Arial"/>
          <w:b/>
          <w:bCs/>
          <w:sz w:val="24"/>
          <w:szCs w:val="24"/>
          <w:lang w:val="es-AR"/>
        </w:rPr>
        <w:t>h</w:t>
      </w:r>
      <w:r>
        <w:rPr>
          <w:rFonts w:ascii="Arial" w:hAnsi="Arial" w:cs="Arial"/>
          <w:b/>
          <w:bCs/>
          <w:sz w:val="24"/>
          <w:szCs w:val="24"/>
          <w:lang w:val="es-AR"/>
        </w:rPr>
        <w:t xml:space="preserve">echo a propósito para darle más problemas a Oziel, ella solo está preocupada por la seguridad como directora de Unificación Central. </w:t>
      </w:r>
    </w:p>
    <w:p w14:paraId="18E09775" w14:textId="4F99F42D"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Ella también tiene que dividir sus problemas en dos al cuidar de </w:t>
      </w:r>
      <w:r w:rsidR="00DA516C">
        <w:rPr>
          <w:rFonts w:ascii="Arial" w:hAnsi="Arial" w:cs="Arial"/>
          <w:b/>
          <w:bCs/>
          <w:sz w:val="24"/>
          <w:szCs w:val="24"/>
          <w:lang w:val="es-AR"/>
        </w:rPr>
        <w:t>él</w:t>
      </w:r>
      <w:r>
        <w:rPr>
          <w:rFonts w:ascii="Arial" w:hAnsi="Arial" w:cs="Arial"/>
          <w:b/>
          <w:bCs/>
          <w:sz w:val="24"/>
          <w:szCs w:val="24"/>
          <w:lang w:val="es-AR"/>
        </w:rPr>
        <w:t xml:space="preserve"> y encargarse de dirigir Unificación</w:t>
      </w:r>
      <w:r w:rsidR="00B84844">
        <w:rPr>
          <w:rFonts w:ascii="Arial" w:hAnsi="Arial" w:cs="Arial"/>
          <w:b/>
          <w:bCs/>
          <w:sz w:val="24"/>
          <w:szCs w:val="24"/>
          <w:lang w:val="es-AR"/>
        </w:rPr>
        <w:t xml:space="preserve"> Central</w:t>
      </w:r>
      <w:r>
        <w:rPr>
          <w:rFonts w:ascii="Arial" w:hAnsi="Arial" w:cs="Arial"/>
          <w:b/>
          <w:bCs/>
          <w:sz w:val="24"/>
          <w:szCs w:val="24"/>
          <w:lang w:val="es-AR"/>
        </w:rPr>
        <w:t>. Oziel entiende que hizo mal al molestarse con ella.</w:t>
      </w:r>
    </w:p>
    <w:p w14:paraId="7B1F315A" w14:textId="67D9C76E"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-Perdón, tampoco fue mi intención gritarte. Solo que no conocer a nadie en verdad me molesta. Y sé que no tengo que preocuparme o culpar a algo o alguien. Solo será hasta que valla conociendo a las personas. </w:t>
      </w:r>
    </w:p>
    <w:p w14:paraId="76B53F54" w14:textId="77777777"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vendrás conmigo a investigar?</w:t>
      </w:r>
    </w:p>
    <w:p w14:paraId="224B809D" w14:textId="0DE4B91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Oziel solo suelta una sonrisa al ver como la cara de culpa de Naomi rápidamente se borró.</w:t>
      </w:r>
    </w:p>
    <w:p w14:paraId="4591CDB1" w14:textId="4840BD52"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-Está bien… iremos después de comer. Quiero estar un poco </w:t>
      </w:r>
      <w:r w:rsidR="00DA516C">
        <w:rPr>
          <w:rFonts w:ascii="Arial" w:hAnsi="Arial" w:cs="Arial"/>
          <w:b/>
          <w:bCs/>
          <w:sz w:val="24"/>
          <w:szCs w:val="24"/>
          <w:lang w:val="es-AR"/>
        </w:rPr>
        <w:t>más</w:t>
      </w:r>
      <w:r>
        <w:rPr>
          <w:rFonts w:ascii="Arial" w:hAnsi="Arial" w:cs="Arial"/>
          <w:b/>
          <w:bCs/>
          <w:sz w:val="24"/>
          <w:szCs w:val="24"/>
          <w:lang w:val="es-AR"/>
        </w:rPr>
        <w:t xml:space="preserve"> con mi familia</w:t>
      </w:r>
      <w:r w:rsidR="00B84844">
        <w:rPr>
          <w:rFonts w:ascii="Arial" w:hAnsi="Arial" w:cs="Arial"/>
          <w:b/>
          <w:bCs/>
          <w:sz w:val="24"/>
          <w:szCs w:val="24"/>
          <w:lang w:val="es-AR"/>
        </w:rPr>
        <w:t>,</w:t>
      </w:r>
      <w:r>
        <w:rPr>
          <w:rFonts w:ascii="Arial" w:hAnsi="Arial" w:cs="Arial"/>
          <w:b/>
          <w:bCs/>
          <w:sz w:val="24"/>
          <w:szCs w:val="24"/>
          <w:lang w:val="es-AR"/>
        </w:rPr>
        <w:t xml:space="preserve"> si no te molesta.</w:t>
      </w:r>
    </w:p>
    <w:p w14:paraId="058CE42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-Claro, no me molesta.</w:t>
      </w:r>
    </w:p>
    <w:p w14:paraId="091998BE"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contenta empieza a trabajar en una especie de historia para decirle a la familia de Oziel. Mientras tanto el chico solo la mira con una sonrisa.</w:t>
      </w:r>
    </w:p>
    <w:p w14:paraId="479C415C" w14:textId="066A5648" w:rsidR="00543E31" w:rsidRPr="001A6A58" w:rsidRDefault="00B7629C"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(-Debajo de toda esa firme </w:t>
      </w:r>
      <w:r w:rsidR="001A6A58">
        <w:rPr>
          <w:rFonts w:ascii="Arial" w:hAnsi="Arial" w:cs="Arial"/>
          <w:b/>
          <w:bCs/>
          <w:sz w:val="24"/>
          <w:szCs w:val="24"/>
          <w:lang w:val="es-AR"/>
        </w:rPr>
        <w:t>postura</w:t>
      </w:r>
      <w:r>
        <w:rPr>
          <w:rFonts w:ascii="Arial" w:hAnsi="Arial" w:cs="Arial"/>
          <w:b/>
          <w:bCs/>
          <w:sz w:val="24"/>
          <w:szCs w:val="24"/>
          <w:lang w:val="es-AR"/>
        </w:rPr>
        <w:t xml:space="preserve"> que tiene hay una mujer común y corriente…</w:t>
      </w:r>
      <w:r w:rsidR="001A6A58">
        <w:rPr>
          <w:rFonts w:ascii="Arial" w:hAnsi="Arial" w:cs="Arial"/>
          <w:b/>
          <w:bCs/>
          <w:sz w:val="24"/>
          <w:szCs w:val="24"/>
          <w:lang w:val="es-AR"/>
        </w:rPr>
        <w:t>)</w:t>
      </w:r>
    </w:p>
    <w:p w14:paraId="7E2C7EB9" w14:textId="77777777" w:rsidR="00AB1391" w:rsidRDefault="00AB1391" w:rsidP="00D0281D">
      <w:pPr>
        <w:rPr>
          <w:rFonts w:ascii="Times New Roman" w:hAnsi="Times New Roman" w:cs="Times New Roman"/>
          <w:b/>
          <w:color w:val="1C6194" w:themeColor="accent2" w:themeShade="BF"/>
          <w:sz w:val="36"/>
          <w:szCs w:val="36"/>
          <w:lang w:val="es-AR"/>
        </w:rPr>
      </w:pPr>
    </w:p>
    <w:p w14:paraId="7033123D" w14:textId="77777777" w:rsidR="00AB1391" w:rsidRDefault="00AB1391" w:rsidP="00D0281D">
      <w:pPr>
        <w:rPr>
          <w:rFonts w:ascii="Times New Roman" w:hAnsi="Times New Roman" w:cs="Times New Roman"/>
          <w:b/>
          <w:color w:val="1C6194" w:themeColor="accent2" w:themeShade="BF"/>
          <w:sz w:val="36"/>
          <w:szCs w:val="36"/>
          <w:lang w:val="es-AR"/>
        </w:rPr>
      </w:pPr>
    </w:p>
    <w:p w14:paraId="711B4E91" w14:textId="77777777" w:rsidR="00AB1391" w:rsidRDefault="00AB1391" w:rsidP="00D0281D">
      <w:pPr>
        <w:rPr>
          <w:rFonts w:ascii="Times New Roman" w:hAnsi="Times New Roman" w:cs="Times New Roman"/>
          <w:b/>
          <w:color w:val="1C6194" w:themeColor="accent2" w:themeShade="BF"/>
          <w:sz w:val="36"/>
          <w:szCs w:val="36"/>
          <w:lang w:val="es-AR"/>
        </w:rPr>
      </w:pPr>
    </w:p>
    <w:p w14:paraId="4779D8F8" w14:textId="77777777" w:rsidR="00AB1391" w:rsidRDefault="00AB1391" w:rsidP="00D0281D">
      <w:pPr>
        <w:rPr>
          <w:rFonts w:ascii="Times New Roman" w:hAnsi="Times New Roman" w:cs="Times New Roman"/>
          <w:b/>
          <w:color w:val="1C6194" w:themeColor="accent2" w:themeShade="BF"/>
          <w:sz w:val="36"/>
          <w:szCs w:val="36"/>
          <w:lang w:val="es-AR"/>
        </w:rPr>
      </w:pPr>
    </w:p>
    <w:p w14:paraId="227202B3" w14:textId="77777777" w:rsidR="00AB1391" w:rsidRDefault="00AB1391" w:rsidP="00D0281D">
      <w:pPr>
        <w:rPr>
          <w:rFonts w:ascii="Times New Roman" w:hAnsi="Times New Roman" w:cs="Times New Roman"/>
          <w:b/>
          <w:color w:val="1C6194" w:themeColor="accent2" w:themeShade="BF"/>
          <w:sz w:val="36"/>
          <w:szCs w:val="36"/>
          <w:lang w:val="es-AR"/>
        </w:rPr>
      </w:pPr>
    </w:p>
    <w:p w14:paraId="0CF2B44E" w14:textId="77777777" w:rsidR="00AB1391" w:rsidRDefault="00AB1391" w:rsidP="00D0281D">
      <w:pPr>
        <w:rPr>
          <w:rFonts w:ascii="Times New Roman" w:hAnsi="Times New Roman" w:cs="Times New Roman"/>
          <w:b/>
          <w:color w:val="1C6194" w:themeColor="accent2" w:themeShade="BF"/>
          <w:sz w:val="36"/>
          <w:szCs w:val="36"/>
          <w:lang w:val="es-AR"/>
        </w:rPr>
      </w:pPr>
    </w:p>
    <w:p w14:paraId="364472B6" w14:textId="77777777" w:rsidR="00AB1391" w:rsidRDefault="00AB1391" w:rsidP="00D0281D">
      <w:pPr>
        <w:rPr>
          <w:rFonts w:ascii="Times New Roman" w:hAnsi="Times New Roman" w:cs="Times New Roman"/>
          <w:b/>
          <w:color w:val="1C6194" w:themeColor="accent2" w:themeShade="BF"/>
          <w:sz w:val="36"/>
          <w:szCs w:val="36"/>
          <w:lang w:val="es-AR"/>
        </w:rPr>
      </w:pPr>
    </w:p>
    <w:p w14:paraId="1D7D423E" w14:textId="77777777" w:rsidR="00AB1391" w:rsidRDefault="00AB1391" w:rsidP="00D0281D">
      <w:pPr>
        <w:rPr>
          <w:rFonts w:ascii="Times New Roman" w:hAnsi="Times New Roman" w:cs="Times New Roman"/>
          <w:b/>
          <w:color w:val="1C6194" w:themeColor="accent2" w:themeShade="BF"/>
          <w:sz w:val="36"/>
          <w:szCs w:val="36"/>
          <w:lang w:val="es-AR"/>
        </w:rPr>
      </w:pPr>
    </w:p>
    <w:p w14:paraId="15386505" w14:textId="77777777" w:rsidR="00AB1391" w:rsidRDefault="00AB1391" w:rsidP="00D0281D">
      <w:pPr>
        <w:rPr>
          <w:rFonts w:ascii="Times New Roman" w:hAnsi="Times New Roman" w:cs="Times New Roman"/>
          <w:b/>
          <w:color w:val="1C6194" w:themeColor="accent2" w:themeShade="BF"/>
          <w:sz w:val="36"/>
          <w:szCs w:val="36"/>
          <w:lang w:val="es-AR"/>
        </w:rPr>
      </w:pPr>
    </w:p>
    <w:p w14:paraId="15975AE7" w14:textId="77777777" w:rsidR="00AB1391" w:rsidRDefault="00AB1391" w:rsidP="00D0281D">
      <w:pPr>
        <w:rPr>
          <w:rFonts w:ascii="Times New Roman" w:hAnsi="Times New Roman" w:cs="Times New Roman"/>
          <w:b/>
          <w:color w:val="1C6194" w:themeColor="accent2" w:themeShade="BF"/>
          <w:sz w:val="36"/>
          <w:szCs w:val="36"/>
          <w:lang w:val="es-AR"/>
        </w:rPr>
      </w:pPr>
    </w:p>
    <w:p w14:paraId="5A7CF5A3" w14:textId="77777777" w:rsidR="00AB1391" w:rsidRDefault="00AB1391" w:rsidP="00D0281D">
      <w:pPr>
        <w:rPr>
          <w:rFonts w:ascii="Times New Roman" w:hAnsi="Times New Roman" w:cs="Times New Roman"/>
          <w:b/>
          <w:color w:val="1C6194" w:themeColor="accent2" w:themeShade="BF"/>
          <w:sz w:val="36"/>
          <w:szCs w:val="36"/>
          <w:lang w:val="es-AR"/>
        </w:rPr>
      </w:pPr>
    </w:p>
    <w:p w14:paraId="17CAD6A4" w14:textId="77777777" w:rsidR="00AB1391" w:rsidRDefault="00AB1391" w:rsidP="00D0281D">
      <w:pPr>
        <w:rPr>
          <w:rFonts w:ascii="Times New Roman" w:hAnsi="Times New Roman" w:cs="Times New Roman"/>
          <w:b/>
          <w:color w:val="1C6194" w:themeColor="accent2" w:themeShade="BF"/>
          <w:sz w:val="36"/>
          <w:szCs w:val="36"/>
          <w:lang w:val="es-AR"/>
        </w:rPr>
      </w:pPr>
    </w:p>
    <w:p w14:paraId="199A2DCB" w14:textId="77777777" w:rsidR="00AB1391" w:rsidRDefault="00AB1391" w:rsidP="00D0281D">
      <w:pPr>
        <w:rPr>
          <w:rFonts w:ascii="Times New Roman" w:hAnsi="Times New Roman" w:cs="Times New Roman"/>
          <w:b/>
          <w:color w:val="1C6194" w:themeColor="accent2" w:themeShade="BF"/>
          <w:sz w:val="36"/>
          <w:szCs w:val="36"/>
          <w:lang w:val="es-AR"/>
        </w:rPr>
      </w:pPr>
    </w:p>
    <w:p w14:paraId="62D91AC5" w14:textId="77777777" w:rsidR="00AB1391" w:rsidRDefault="00AB1391" w:rsidP="00D0281D">
      <w:pPr>
        <w:rPr>
          <w:rFonts w:ascii="Times New Roman" w:hAnsi="Times New Roman" w:cs="Times New Roman"/>
          <w:b/>
          <w:color w:val="1C6194" w:themeColor="accent2" w:themeShade="BF"/>
          <w:sz w:val="36"/>
          <w:szCs w:val="36"/>
          <w:lang w:val="es-AR"/>
        </w:rPr>
      </w:pPr>
    </w:p>
    <w:p w14:paraId="126424DD" w14:textId="77777777" w:rsidR="00AB1391" w:rsidRDefault="00AB1391" w:rsidP="00D0281D">
      <w:pPr>
        <w:rPr>
          <w:rFonts w:ascii="Times New Roman" w:hAnsi="Times New Roman" w:cs="Times New Roman"/>
          <w:b/>
          <w:color w:val="1C6194" w:themeColor="accent2" w:themeShade="BF"/>
          <w:sz w:val="36"/>
          <w:szCs w:val="36"/>
          <w:lang w:val="es-AR"/>
        </w:rPr>
      </w:pPr>
    </w:p>
    <w:p w14:paraId="05A9DD41" w14:textId="77777777" w:rsidR="00AB1391" w:rsidRDefault="00AB1391" w:rsidP="00D0281D">
      <w:pPr>
        <w:rPr>
          <w:rFonts w:ascii="Times New Roman" w:hAnsi="Times New Roman" w:cs="Times New Roman"/>
          <w:b/>
          <w:color w:val="1C6194" w:themeColor="accent2" w:themeShade="BF"/>
          <w:sz w:val="36"/>
          <w:szCs w:val="36"/>
          <w:lang w:val="es-AR"/>
        </w:rPr>
      </w:pPr>
    </w:p>
    <w:p w14:paraId="03AA5FDC" w14:textId="77777777" w:rsidR="00AB1391" w:rsidRDefault="00AB1391" w:rsidP="00D0281D">
      <w:pPr>
        <w:rPr>
          <w:rFonts w:ascii="Times New Roman" w:hAnsi="Times New Roman" w:cs="Times New Roman"/>
          <w:b/>
          <w:color w:val="1C6194" w:themeColor="accent2" w:themeShade="BF"/>
          <w:sz w:val="36"/>
          <w:szCs w:val="36"/>
          <w:lang w:val="es-AR"/>
        </w:rPr>
      </w:pPr>
    </w:p>
    <w:p w14:paraId="4CDD06A3" w14:textId="77777777" w:rsidR="00AB1391" w:rsidRDefault="00AB1391" w:rsidP="00D0281D">
      <w:pPr>
        <w:rPr>
          <w:rFonts w:ascii="Times New Roman" w:hAnsi="Times New Roman" w:cs="Times New Roman"/>
          <w:b/>
          <w:color w:val="1C6194" w:themeColor="accent2" w:themeShade="BF"/>
          <w:sz w:val="36"/>
          <w:szCs w:val="36"/>
          <w:lang w:val="es-AR"/>
        </w:rPr>
      </w:pPr>
    </w:p>
    <w:p w14:paraId="049C4369" w14:textId="77777777" w:rsidR="00AB1391" w:rsidRDefault="00AB1391" w:rsidP="00D0281D">
      <w:pPr>
        <w:rPr>
          <w:rFonts w:ascii="Times New Roman" w:hAnsi="Times New Roman" w:cs="Times New Roman"/>
          <w:b/>
          <w:color w:val="1C6194" w:themeColor="accent2" w:themeShade="BF"/>
          <w:sz w:val="36"/>
          <w:szCs w:val="36"/>
          <w:lang w:val="es-AR"/>
        </w:rPr>
      </w:pPr>
    </w:p>
    <w:p w14:paraId="076FEF2C" w14:textId="77777777" w:rsidR="0054257B" w:rsidRDefault="0054257B" w:rsidP="00D0281D">
      <w:pPr>
        <w:rPr>
          <w:rFonts w:ascii="Times New Roman" w:hAnsi="Times New Roman" w:cs="Times New Roman"/>
          <w:b/>
          <w:color w:val="1C6194" w:themeColor="accent2" w:themeShade="BF"/>
          <w:sz w:val="36"/>
          <w:szCs w:val="36"/>
          <w:lang w:val="es-AR"/>
        </w:rPr>
      </w:pPr>
    </w:p>
    <w:p w14:paraId="3501940A" w14:textId="0F27DDAD" w:rsidR="00D0281D" w:rsidRPr="00386F87" w:rsidRDefault="00D0281D" w:rsidP="00D0281D">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3</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Lidiamos con esto a diario, son gajes del oficio. _Unificación Central.</w:t>
      </w:r>
    </w:p>
    <w:p w14:paraId="02936180" w14:textId="77777777" w:rsidR="001A6A58" w:rsidRPr="00641E99" w:rsidRDefault="001A6A58" w:rsidP="001A6A58">
      <w:pPr>
        <w:rPr>
          <w:rFonts w:ascii="Calibri" w:hAnsi="Calibri" w:cs="Calibri"/>
          <w:b/>
          <w:lang w:val="es-AR"/>
        </w:rPr>
      </w:pPr>
    </w:p>
    <w:p w14:paraId="6B101B9A" w14:textId="77777777" w:rsidR="001A6A58" w:rsidRPr="006848AD" w:rsidRDefault="001A6A58" w:rsidP="001A6A5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63FFD450" w14:textId="77777777" w:rsidR="001A6A58" w:rsidRDefault="001A6A58" w:rsidP="001A6A58">
      <w:pPr>
        <w:spacing w:line="360" w:lineRule="auto"/>
        <w:rPr>
          <w:rFonts w:ascii="Arial" w:hAnsi="Arial" w:cs="Arial"/>
          <w:b/>
          <w:bCs/>
          <w:sz w:val="24"/>
          <w:szCs w:val="24"/>
          <w:lang w:val="es-AR"/>
        </w:rPr>
      </w:pPr>
    </w:p>
    <w:p w14:paraId="749ABBA8"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noche cae en todo Japón.</w:t>
      </w:r>
    </w:p>
    <w:p w14:paraId="6F1E133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Unas grandes camionetas empiezan a colocarse en los estacionamientos cerca de Unificación Central fuera de los muros. Un equipo de dos personas baja de los vehículos y empiezan a poner conos cerca del vehículo para que no se acerquen.</w:t>
      </w:r>
    </w:p>
    <w:p w14:paraId="6FD50B0F"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Con exactitud 8 vehículos alrededor de los Muros.</w:t>
      </w:r>
    </w:p>
    <w:p w14:paraId="5B16410C"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última camioneta en llegar confirma mientras su compañero pone los conos en su lugar.</w:t>
      </w:r>
    </w:p>
    <w:p w14:paraId="7FCA5A46"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-Ya estamos en posición señor Ike.</w:t>
      </w:r>
    </w:p>
    <w:p w14:paraId="10F6255F" w14:textId="0D1CA9C5"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En las profundidades de </w:t>
      </w:r>
      <w:r w:rsidR="00737DA1">
        <w:rPr>
          <w:rFonts w:ascii="Arial" w:hAnsi="Arial" w:cs="Arial"/>
          <w:b/>
          <w:bCs/>
          <w:sz w:val="24"/>
          <w:szCs w:val="24"/>
          <w:lang w:val="es-AR"/>
        </w:rPr>
        <w:t>Tokio</w:t>
      </w:r>
      <w:r>
        <w:rPr>
          <w:rFonts w:ascii="Arial" w:hAnsi="Arial" w:cs="Arial"/>
          <w:b/>
          <w:bCs/>
          <w:sz w:val="24"/>
          <w:szCs w:val="24"/>
          <w:lang w:val="es-AR"/>
        </w:rPr>
        <w:t xml:space="preserve">, más específico, en las alcantarillas que separa Unificación Central de </w:t>
      </w:r>
      <w:r w:rsidR="00737DA1">
        <w:rPr>
          <w:rFonts w:ascii="Arial" w:hAnsi="Arial" w:cs="Arial"/>
          <w:b/>
          <w:bCs/>
          <w:sz w:val="24"/>
          <w:szCs w:val="24"/>
          <w:lang w:val="es-AR"/>
        </w:rPr>
        <w:t>Tokio</w:t>
      </w:r>
      <w:r>
        <w:rPr>
          <w:rFonts w:ascii="Arial" w:hAnsi="Arial" w:cs="Arial"/>
          <w:b/>
          <w:bCs/>
          <w:sz w:val="24"/>
          <w:szCs w:val="24"/>
          <w:lang w:val="es-AR"/>
        </w:rPr>
        <w:t xml:space="preserve"> se encuentran cubiertas por una gran puerta de acero blindado con un grosor de dos metros de espesor y la puerta pesa alrededor de 25,5 toneladas y la presión es de 8.7 toneladas. Esta puerta es incapaz de ser penetradas. </w:t>
      </w:r>
    </w:p>
    <w:p w14:paraId="4E045D6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Las decenas de cañerías más chicas escapan por las paredes y salen por los costados como si atravesaran las paredes para pasar hacia el otro lado. </w:t>
      </w:r>
    </w:p>
    <w:p w14:paraId="187FA1C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-Perfecto, esperen a mi señal para activarla, en cualquier momento llegaremos a las bóvedas de las alcantarillas.</w:t>
      </w:r>
    </w:p>
    <w:p w14:paraId="736EA1C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-Claro señor.</w:t>
      </w:r>
    </w:p>
    <w:p w14:paraId="7640BECE"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Un jerecito de 1000 personas se encuentra en las alcantarillas con un hombre al frente de todo, un hombre con complejo de oficinista completamente vestido de blanco. </w:t>
      </w:r>
    </w:p>
    <w:p w14:paraId="2CE4E68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-Señores… llegamos a las puertas del edén. Luego de esto no habrá vuelta atrás.</w:t>
      </w:r>
    </w:p>
    <w:p w14:paraId="646CFFC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se gira hacia todo su ejército y habla.</w:t>
      </w:r>
    </w:p>
    <w:p w14:paraId="449DE969"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-No le aseguro nada a nadie. Les dije que estamos todos aquí por un propósito y es el de salvar al mundo. Yo seré sincero con ustedes hermanos. Yo estoy aquí para vengarme por la muerte de mi hermano, ustedes no tienen que seguir esa ambición, ese es mi camino no el de ustedes. El que quiera puede irse ahora.</w:t>
      </w:r>
    </w:p>
    <w:p w14:paraId="791032B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Ni un alma se había movido.</w:t>
      </w:r>
    </w:p>
    <w:p w14:paraId="7D77757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-Señor. Estamos aquí por usted y su hermano, sea la razón que sea siempre seremos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y nuestra lealtad muere con ustedes, señor. Hablo por mí y mis compañeros que haremos todo lo posible para que el mundo se salve, pero también estamos aquí por la misma razón que usted señor, venganza por su hermano.</w:t>
      </w:r>
    </w:p>
    <w:p w14:paraId="6AE168C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con superioridad les sonríe y agradece a su gente.</w:t>
      </w:r>
    </w:p>
    <w:p w14:paraId="647CCC4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Su gente no lo sigue por el ideal de la organización </w:t>
      </w:r>
      <w:proofErr w:type="spellStart"/>
      <w:r>
        <w:rPr>
          <w:rFonts w:ascii="Arial" w:hAnsi="Arial" w:cs="Arial"/>
          <w:b/>
          <w:bCs/>
          <w:sz w:val="24"/>
          <w:szCs w:val="24"/>
          <w:lang w:val="es-AR"/>
        </w:rPr>
        <w:t>Silencer</w:t>
      </w:r>
      <w:proofErr w:type="spellEnd"/>
      <w:r>
        <w:rPr>
          <w:rFonts w:ascii="Arial" w:hAnsi="Arial" w:cs="Arial"/>
          <w:b/>
          <w:bCs/>
          <w:sz w:val="24"/>
          <w:szCs w:val="24"/>
          <w:lang w:val="es-AR"/>
        </w:rPr>
        <w:t>. Ellos siguen a los hermanos por lealtad y compromiso, para ellos no son simples líderes, son familia.</w:t>
      </w:r>
    </w:p>
    <w:p w14:paraId="22B62FC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-Estoy más que contento. No pediría ningún ejercito que no fuera este. Leales incluso hasta en las malas decisiones de su líder. Ahora… ahora entraremos al edén hermanos. Quédense aquí, ahora mismo les abriré las puertas.</w:t>
      </w:r>
    </w:p>
    <w:p w14:paraId="42542A5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1000 personas se queda a la vuelta de la enorme puerta, a un kilómetro de distancia.</w:t>
      </w:r>
    </w:p>
    <w:p w14:paraId="31E9B3F6"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camina hacia la impenetrable puerta, mientras se acerca observa el anillo con una gema verde de su mano derecha. Luego de llegar a la puerta blindada deja caer su mano izquierda en ella.</w:t>
      </w:r>
    </w:p>
    <w:p w14:paraId="6DA9A21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anillo funcionara… no tengo nada que temer. –Dice confiado mientras estrecha su mano derecha.</w:t>
      </w:r>
    </w:p>
    <w:p w14:paraId="1FBCD96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Ike frunce el entrecejo y aplica presión sobre su brazo izquierdo.</w:t>
      </w:r>
    </w:p>
    <w:p w14:paraId="2AEDE89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enorme puerta empieza a brillar con raras raíces que provienen por debajo de la mano de Ike. Su tatuaje empieza a brillar con un oscuro color. Las puertas están completamente cubiertas y las raíces se empiezan a hacer más gruesas.</w:t>
      </w:r>
    </w:p>
    <w:p w14:paraId="03FFBE79" w14:textId="77777777" w:rsidR="001A6A58" w:rsidRPr="009D184E"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-¡¡POR SILENCER!!</w:t>
      </w:r>
    </w:p>
    <w:p w14:paraId="053AD97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inmensa puerta brilla con un gran resplandor antes de explotar y crear un inmenso cráter con la extraña habilidad de su tatuaje.</w:t>
      </w:r>
    </w:p>
    <w:p w14:paraId="3DB6465C"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sonido es aturdidor y las rocas con acero blindado salen desprendidos hacia el fondo de la alcantarilla rompiendo docenas de cañerías y agrietando las paredes de concreto sólido.</w:t>
      </w:r>
    </w:p>
    <w:p w14:paraId="14B608DF"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Ike resguardado en una esquina se cubre los oídos y cierran los ojos por la gran magnitud de esa explosión.</w:t>
      </w:r>
    </w:p>
    <w:p w14:paraId="267F178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Después de la explosión aún se puede escuchar concreto cayendo por encima de él. El cráter que dejo fue tan grande que todo el techo de la alcantarilla está muy inestable.</w:t>
      </w:r>
    </w:p>
    <w:p w14:paraId="74B53DB9"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humo se disipa lentamente e Ike se encuentra intacto parado en medio de toda la destrucción, como si nada lo hubiera dañado. Todos los trozos de la enorme puerta que destruyo toda la alcantarilla por detrás de él al parecer no lo afecto en nada.</w:t>
      </w:r>
    </w:p>
    <w:p w14:paraId="680DD33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-Ni un rasguño… el anillo en verdad hace lo que ese idiota de DT dijo…</w:t>
      </w:r>
    </w:p>
    <w:p w14:paraId="756C221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Ike se acerca de a poco hacia la salida que había creado hacia dentro de Unificación Central.</w:t>
      </w:r>
    </w:p>
    <w:p w14:paraId="5063DE83"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Se gira lentamente y habla.</w:t>
      </w:r>
    </w:p>
    <w:p w14:paraId="225C16A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-Señores… bienvenidos al edén… –Ike lleva su mano derecha al comunicador de su oído derecho y habla– Ya saben que hacer, apaguen las luces de Unificación Central señores…</w:t>
      </w:r>
    </w:p>
    <w:p w14:paraId="41DD5D4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centinelas de ataque se podían notar acercándose al enorme cráter que había creado. </w:t>
      </w:r>
    </w:p>
    <w:p w14:paraId="644F71FC" w14:textId="77777777" w:rsidR="001A6A58" w:rsidRPr="009D184E"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En aquel instante todas las camionetas dispersadas por alrededor de todo Unificación Central abren sus puertas. La camioneta empieza a abrirse como una especie de maquina desmontable revelando todo el interior.</w:t>
      </w:r>
    </w:p>
    <w:p w14:paraId="56D4B58D" w14:textId="77777777" w:rsidR="001A6A58" w:rsidRPr="00543E31"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Un enorme cilindro de tres metros de largo y un metro de ancho con muchas raras conexiones y con un metal que brilla más que una linterna son reveladas de las camionetas.</w:t>
      </w:r>
      <w:r>
        <w:rPr>
          <w:rFonts w:ascii="Arial" w:hAnsi="Arial" w:cs="Arial"/>
          <w:sz w:val="24"/>
          <w:szCs w:val="24"/>
          <w:lang w:val="es-AR"/>
        </w:rPr>
        <w:tab/>
      </w:r>
    </w:p>
    <w:p w14:paraId="3945B65E"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El hombre en la parte de adelante de la camioneta empieza configurar la enorme maquina en forma de cilindro. </w:t>
      </w:r>
    </w:p>
    <w:p w14:paraId="42720D5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Las luces de las calles y de todos los edificios junto a esta camioneta empiezan a explotar en un radio de alrededor de 1.000 kilómetros.</w:t>
      </w:r>
    </w:p>
    <w:p w14:paraId="2C7595BF"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Los centinelas que interferían el paso de Ike y su ejército empiezan a caerse una por una.</w:t>
      </w:r>
    </w:p>
    <w:p w14:paraId="35FE988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oscuridad absoluta cae en Unificación Central. La única luz que se puede notar es una inmensa torre en medio de todo Unificación Central.</w:t>
      </w:r>
    </w:p>
    <w:p w14:paraId="032D57B8"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La gente de Ike empieza a correr hacia la luz como si fuesen atraídos por ella. </w:t>
      </w:r>
    </w:p>
    <w:p w14:paraId="7D8AF2E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Están en una especie de aeropuerto o algo por el estilo ya que no había personas y el lugar se asemeja mucho.</w:t>
      </w:r>
    </w:p>
    <w:p w14:paraId="56965A1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Las personas por toda la ciudad empiezan a correr a refugiarse de las personas que están entrando con armas, pero parece que ellos no tienen intención de tomar rehenes ni nada, sol corren hacia la torre.</w:t>
      </w:r>
    </w:p>
    <w:p w14:paraId="610A4B9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sale de ese lugar y observa el letrero para ubicarse en donde se encuentra, después de todo él vivió un tiempo en Unificación central junto a su hermano.</w:t>
      </w:r>
    </w:p>
    <w:p w14:paraId="6301CA26" w14:textId="4AA20C5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Frontera de </w:t>
      </w:r>
      <w:r w:rsidR="00737DA1">
        <w:rPr>
          <w:rFonts w:ascii="Arial" w:hAnsi="Arial" w:cs="Arial"/>
          <w:b/>
          <w:bCs/>
          <w:sz w:val="24"/>
          <w:szCs w:val="24"/>
          <w:lang w:val="es-AR"/>
        </w:rPr>
        <w:t>Tokio</w:t>
      </w:r>
      <w:r>
        <w:rPr>
          <w:rFonts w:ascii="Arial" w:hAnsi="Arial" w:cs="Arial"/>
          <w:b/>
          <w:bCs/>
          <w:sz w:val="24"/>
          <w:szCs w:val="24"/>
          <w:lang w:val="es-AR"/>
        </w:rPr>
        <w:t xml:space="preserve"> y Unificación Central.</w:t>
      </w:r>
    </w:p>
    <w:p w14:paraId="56B4F0CA" w14:textId="6880EB15"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-Creo que literalmente entre por la puerta delantera.</w:t>
      </w:r>
    </w:p>
    <w:p w14:paraId="655F4FA0" w14:textId="77777777" w:rsidR="001A6A58" w:rsidRPr="00641E99" w:rsidRDefault="001A6A58" w:rsidP="001A6A58">
      <w:pPr>
        <w:rPr>
          <w:rFonts w:ascii="Calibri" w:hAnsi="Calibri" w:cs="Calibri"/>
          <w:b/>
          <w:lang w:val="es-AR"/>
        </w:rPr>
      </w:pPr>
    </w:p>
    <w:p w14:paraId="147EA5EA" w14:textId="2D203D37" w:rsidR="001A6A58" w:rsidRPr="006848AD" w:rsidRDefault="001A6A58" w:rsidP="001A6A5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2</w:t>
      </w:r>
    </w:p>
    <w:p w14:paraId="772C2BD7" w14:textId="24823DB3" w:rsidR="001A6A58" w:rsidRPr="001A6A58" w:rsidRDefault="001A6A58" w:rsidP="00624E8F">
      <w:pPr>
        <w:spacing w:line="360" w:lineRule="auto"/>
        <w:rPr>
          <w:rFonts w:ascii="Arial" w:hAnsi="Arial" w:cs="Arial"/>
          <w:b/>
          <w:bCs/>
          <w:sz w:val="24"/>
          <w:szCs w:val="24"/>
          <w:lang w:val="es-AR"/>
        </w:rPr>
      </w:pPr>
    </w:p>
    <w:p w14:paraId="59FB42B0" w14:textId="630CA53E" w:rsidR="00624E8F" w:rsidRDefault="00624E8F" w:rsidP="00624E8F">
      <w:pPr>
        <w:spacing w:line="360" w:lineRule="auto"/>
        <w:rPr>
          <w:rFonts w:ascii="Arial" w:hAnsi="Arial" w:cs="Arial"/>
          <w:b/>
          <w:bCs/>
          <w:sz w:val="24"/>
          <w:szCs w:val="24"/>
          <w:lang w:val="es-ES"/>
        </w:rPr>
      </w:pPr>
      <w:r>
        <w:rPr>
          <w:rFonts w:ascii="Arial" w:hAnsi="Arial" w:cs="Arial"/>
          <w:b/>
          <w:bCs/>
          <w:sz w:val="24"/>
          <w:szCs w:val="24"/>
          <w:lang w:val="es-ES"/>
        </w:rPr>
        <w:t>En las centrales eléctricas de Unificación Central todos se hacían la misma pregunta. Las maquinas habían dejado de funcionar, ninguna de ella exploto ni nada por el estilo lo que tendría que indicar que abría energía, pero parece que hay algo más.</w:t>
      </w:r>
    </w:p>
    <w:p w14:paraId="72E9CA05"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 xml:space="preserve">-Ya reactivamos la energía de emergencia y aun nada. </w:t>
      </w:r>
    </w:p>
    <w:p w14:paraId="0DF82758" w14:textId="77777777" w:rsidR="003D4753" w:rsidRDefault="003D4753" w:rsidP="003D47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Intentaron hacerlo manualmente?</w:t>
      </w:r>
    </w:p>
    <w:p w14:paraId="040A0276"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-Eso fue lo primero que hicimos y aun no tenemos resultados.</w:t>
      </w:r>
    </w:p>
    <w:p w14:paraId="0F0D11C8" w14:textId="77777777" w:rsidR="003D4753" w:rsidRDefault="003D4753" w:rsidP="003D47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Qué es lo que está pasando?</w:t>
      </w:r>
    </w:p>
    <w:p w14:paraId="036FDFE1" w14:textId="634360D1" w:rsidR="003D4753" w:rsidRDefault="003D4753" w:rsidP="003D47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Señor, nos comunicamos con la </w:t>
      </w:r>
      <w:r w:rsidR="00490A55">
        <w:rPr>
          <w:rFonts w:ascii="Arial" w:hAnsi="Arial" w:cs="Arial"/>
          <w:b/>
          <w:bCs/>
          <w:sz w:val="24"/>
          <w:szCs w:val="24"/>
          <w:lang w:val="es-ES"/>
        </w:rPr>
        <w:t>s</w:t>
      </w:r>
      <w:r>
        <w:rPr>
          <w:rFonts w:ascii="Arial" w:hAnsi="Arial" w:cs="Arial"/>
          <w:b/>
          <w:bCs/>
          <w:sz w:val="24"/>
          <w:szCs w:val="24"/>
          <w:lang w:val="es-ES"/>
        </w:rPr>
        <w:t xml:space="preserve">ede de Unificación Central? </w:t>
      </w:r>
    </w:p>
    <w:p w14:paraId="75EC7362"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Uno de los empleados habla preocupado mientras subía las escaleras. Al parecer era uno de los que estaba activando manualmente la energía de respaldo.</w:t>
      </w:r>
    </w:p>
    <w:p w14:paraId="0B135CBB" w14:textId="77777777" w:rsidR="003D4753" w:rsidRPr="00D0281D"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-Claro… espero que ellos sepan que es lo que sucede. Mientras tanto vuelvan a intentar activar la energía de respaldo.</w:t>
      </w:r>
    </w:p>
    <w:p w14:paraId="42FD2EB1" w14:textId="77777777" w:rsidR="003D4753" w:rsidRPr="003D4753" w:rsidRDefault="003D4753" w:rsidP="003D4753">
      <w:pPr>
        <w:rPr>
          <w:rFonts w:ascii="Calibri" w:hAnsi="Calibri" w:cs="Calibri"/>
          <w:b/>
          <w:lang w:val="es-ES"/>
        </w:rPr>
      </w:pPr>
    </w:p>
    <w:p w14:paraId="05F50343" w14:textId="4E820D86" w:rsidR="003D4753" w:rsidRPr="006848AD" w:rsidRDefault="003D4753" w:rsidP="003D4753">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3</w:t>
      </w:r>
    </w:p>
    <w:p w14:paraId="238AD558" w14:textId="77777777" w:rsidR="003D4753" w:rsidRDefault="003D4753" w:rsidP="003D4753">
      <w:pPr>
        <w:spacing w:line="360" w:lineRule="auto"/>
        <w:rPr>
          <w:rFonts w:ascii="Arial" w:hAnsi="Arial" w:cs="Arial"/>
          <w:b/>
          <w:bCs/>
          <w:sz w:val="24"/>
          <w:szCs w:val="24"/>
          <w:lang w:val="es-AR"/>
        </w:rPr>
      </w:pPr>
    </w:p>
    <w:p w14:paraId="69E63710" w14:textId="46FCEDF3" w:rsidR="003D4753" w:rsidRDefault="00490A55" w:rsidP="003D4753">
      <w:pPr>
        <w:spacing w:line="360" w:lineRule="auto"/>
        <w:rPr>
          <w:rFonts w:ascii="Arial" w:hAnsi="Arial" w:cs="Arial"/>
          <w:b/>
          <w:bCs/>
          <w:sz w:val="24"/>
          <w:szCs w:val="24"/>
          <w:lang w:val="es-AR"/>
        </w:rPr>
      </w:pPr>
      <w:r>
        <w:rPr>
          <w:rFonts w:ascii="Arial" w:hAnsi="Arial" w:cs="Arial"/>
          <w:b/>
          <w:bCs/>
          <w:sz w:val="24"/>
          <w:szCs w:val="24"/>
          <w:lang w:val="es-AR"/>
        </w:rPr>
        <w:t>E</w:t>
      </w:r>
      <w:r w:rsidR="003D4753">
        <w:rPr>
          <w:rFonts w:ascii="Arial" w:hAnsi="Arial" w:cs="Arial"/>
          <w:b/>
          <w:bCs/>
          <w:sz w:val="24"/>
          <w:szCs w:val="24"/>
          <w:lang w:val="es-AR"/>
        </w:rPr>
        <w:t xml:space="preserve">n la </w:t>
      </w:r>
      <w:r>
        <w:rPr>
          <w:rFonts w:ascii="Arial" w:hAnsi="Arial" w:cs="Arial"/>
          <w:b/>
          <w:bCs/>
          <w:sz w:val="24"/>
          <w:szCs w:val="24"/>
          <w:lang w:val="es-AR"/>
        </w:rPr>
        <w:t>s</w:t>
      </w:r>
      <w:r w:rsidR="003D4753">
        <w:rPr>
          <w:rFonts w:ascii="Arial" w:hAnsi="Arial" w:cs="Arial"/>
          <w:b/>
          <w:bCs/>
          <w:sz w:val="24"/>
          <w:szCs w:val="24"/>
          <w:lang w:val="es-AR"/>
        </w:rPr>
        <w:t>ede de Unificación Central se encontraban a minutos antes de los apagones.</w:t>
      </w:r>
    </w:p>
    <w:p w14:paraId="3FDB449E" w14:textId="4D63F165"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esta con su pantalla holograma del anillo analizando los códigos que encontraron en el pendrive que Oziel mantenía en su casa.</w:t>
      </w:r>
    </w:p>
    <w:p w14:paraId="59E43923" w14:textId="01628DDA"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Inmediatamente </w:t>
      </w:r>
      <w:r w:rsidR="00807548">
        <w:rPr>
          <w:rFonts w:ascii="Arial" w:hAnsi="Arial" w:cs="Arial"/>
          <w:b/>
          <w:bCs/>
          <w:sz w:val="24"/>
          <w:szCs w:val="24"/>
          <w:lang w:val="es-AR"/>
        </w:rPr>
        <w:t>algunos segundos después</w:t>
      </w:r>
      <w:r>
        <w:rPr>
          <w:rFonts w:ascii="Arial" w:hAnsi="Arial" w:cs="Arial"/>
          <w:b/>
          <w:bCs/>
          <w:sz w:val="24"/>
          <w:szCs w:val="24"/>
          <w:lang w:val="es-AR"/>
        </w:rPr>
        <w:t>, las luces de su oficina parpadearon dos veces, pero las luces nunca se apagaron.</w:t>
      </w:r>
    </w:p>
    <w:p w14:paraId="2370E875" w14:textId="6CC6E7E2"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Sixto </w:t>
      </w:r>
      <w:r w:rsidR="0053455C">
        <w:rPr>
          <w:rFonts w:ascii="Arial" w:hAnsi="Arial" w:cs="Arial"/>
          <w:b/>
          <w:bCs/>
          <w:sz w:val="24"/>
          <w:szCs w:val="24"/>
          <w:lang w:val="es-AR"/>
        </w:rPr>
        <w:t>está</w:t>
      </w:r>
      <w:r>
        <w:rPr>
          <w:rFonts w:ascii="Arial" w:hAnsi="Arial" w:cs="Arial"/>
          <w:b/>
          <w:bCs/>
          <w:sz w:val="24"/>
          <w:szCs w:val="24"/>
          <w:lang w:val="es-AR"/>
        </w:rPr>
        <w:t xml:space="preserve"> más inmersa en esta información que no dio ni el más mínimo de </w:t>
      </w:r>
      <w:r w:rsidR="0053455C">
        <w:rPr>
          <w:rFonts w:ascii="Arial" w:hAnsi="Arial" w:cs="Arial"/>
          <w:b/>
          <w:bCs/>
          <w:sz w:val="24"/>
          <w:szCs w:val="24"/>
          <w:lang w:val="es-AR"/>
        </w:rPr>
        <w:t>su</w:t>
      </w:r>
      <w:r>
        <w:rPr>
          <w:rFonts w:ascii="Arial" w:hAnsi="Arial" w:cs="Arial"/>
          <w:b/>
          <w:bCs/>
          <w:sz w:val="24"/>
          <w:szCs w:val="24"/>
          <w:lang w:val="es-AR"/>
        </w:rPr>
        <w:t xml:space="preserve"> tiempo a preguntarse que fue eso. Sus dedos solo prosiguieron decodificando.</w:t>
      </w:r>
    </w:p>
    <w:p w14:paraId="3D9283D5" w14:textId="2B227B6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En la parte superior izquierda</w:t>
      </w:r>
      <w:r w:rsidR="00807548">
        <w:rPr>
          <w:rFonts w:ascii="Arial" w:hAnsi="Arial" w:cs="Arial"/>
          <w:b/>
          <w:bCs/>
          <w:sz w:val="24"/>
          <w:szCs w:val="24"/>
          <w:lang w:val="es-AR"/>
        </w:rPr>
        <w:t xml:space="preserve"> de su pantalla</w:t>
      </w:r>
      <w:r>
        <w:rPr>
          <w:rFonts w:ascii="Arial" w:hAnsi="Arial" w:cs="Arial"/>
          <w:b/>
          <w:bCs/>
          <w:sz w:val="24"/>
          <w:szCs w:val="24"/>
          <w:lang w:val="es-AR"/>
        </w:rPr>
        <w:t xml:space="preserve"> aparece un mensaje de uno de sus ayudantes. El mensaje parecía no importarle mucho porque ni siquiera leyó lo poco que se ve del mensaje.</w:t>
      </w:r>
    </w:p>
    <w:p w14:paraId="1C9DC456" w14:textId="77777777" w:rsidR="00807548"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Otro mensaje llega</w:t>
      </w:r>
      <w:r w:rsidR="00807548">
        <w:rPr>
          <w:rFonts w:ascii="Arial" w:hAnsi="Arial" w:cs="Arial"/>
          <w:b/>
          <w:bCs/>
          <w:sz w:val="24"/>
          <w:szCs w:val="24"/>
          <w:lang w:val="es-AR"/>
        </w:rPr>
        <w:t xml:space="preserve"> seguido del otro</w:t>
      </w:r>
      <w:r>
        <w:rPr>
          <w:rFonts w:ascii="Arial" w:hAnsi="Arial" w:cs="Arial"/>
          <w:b/>
          <w:bCs/>
          <w:sz w:val="24"/>
          <w:szCs w:val="24"/>
          <w:lang w:val="es-AR"/>
        </w:rPr>
        <w:t xml:space="preserve">, pero esta vez lleva la foto de una mujer. </w:t>
      </w:r>
    </w:p>
    <w:p w14:paraId="38D8461D" w14:textId="5CF420DE"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Otro mensaje que parece ignorar.</w:t>
      </w:r>
    </w:p>
    <w:p w14:paraId="5C06A82A" w14:textId="7777777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Los mensajes empezaron a llegar en cantidad lo suficientemente rápido para que se acumulen uno encima de otro.</w:t>
      </w:r>
    </w:p>
    <w:p w14:paraId="066E471A" w14:textId="77777777"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tanto quieren?</w:t>
      </w:r>
    </w:p>
    <w:p w14:paraId="4FAA5CE1" w14:textId="6D08A97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En todos los mensajes la</w:t>
      </w:r>
      <w:r w:rsidR="00807548">
        <w:rPr>
          <w:rFonts w:ascii="Arial" w:hAnsi="Arial" w:cs="Arial"/>
          <w:b/>
          <w:bCs/>
          <w:sz w:val="24"/>
          <w:szCs w:val="24"/>
          <w:lang w:val="es-AR"/>
        </w:rPr>
        <w:t>s</w:t>
      </w:r>
      <w:r>
        <w:rPr>
          <w:rFonts w:ascii="Arial" w:hAnsi="Arial" w:cs="Arial"/>
          <w:b/>
          <w:bCs/>
          <w:sz w:val="24"/>
          <w:szCs w:val="24"/>
          <w:lang w:val="es-AR"/>
        </w:rPr>
        <w:t xml:space="preserve"> palabra</w:t>
      </w:r>
      <w:r w:rsidR="00807548">
        <w:rPr>
          <w:rFonts w:ascii="Arial" w:hAnsi="Arial" w:cs="Arial"/>
          <w:b/>
          <w:bCs/>
          <w:sz w:val="24"/>
          <w:szCs w:val="24"/>
          <w:lang w:val="es-AR"/>
        </w:rPr>
        <w:t>s</w:t>
      </w:r>
      <w:r>
        <w:rPr>
          <w:rFonts w:ascii="Arial" w:hAnsi="Arial" w:cs="Arial"/>
          <w:b/>
          <w:bCs/>
          <w:sz w:val="24"/>
          <w:szCs w:val="24"/>
          <w:lang w:val="es-AR"/>
        </w:rPr>
        <w:t xml:space="preserve">, apagón, sin energía, y no hay energía de respaldo, se repetía constantemente. </w:t>
      </w:r>
    </w:p>
    <w:p w14:paraId="55B9F290" w14:textId="08CAA4C0"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toma el comunicador encima de su escritorio y se informa de la situación que la interrumpe de algo muy importante que Naomi le encargo que lo resolviera lo más pronto posible.</w:t>
      </w:r>
    </w:p>
    <w:p w14:paraId="599B5B72" w14:textId="4F04B8C2"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-Qué es lo que pasa. ¿Como que no hay energía?</w:t>
      </w:r>
    </w:p>
    <w:p w14:paraId="38101C26" w14:textId="102187F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-Todos los distritos y sus centrales eléctricas reportan el mismo problema. No tienen energía, la energía de respaldo no responde y esto no solo pasa en Unificación Central.</w:t>
      </w:r>
    </w:p>
    <w:p w14:paraId="5D14C1AF" w14:textId="77777777"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0057354A" w14:textId="78F8E4FC"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-También tenemos informes de la ciudad de </w:t>
      </w:r>
      <w:r w:rsidR="00737DA1">
        <w:rPr>
          <w:rFonts w:ascii="Arial" w:hAnsi="Arial" w:cs="Arial"/>
          <w:b/>
          <w:bCs/>
          <w:sz w:val="24"/>
          <w:szCs w:val="24"/>
          <w:lang w:val="es-AR"/>
        </w:rPr>
        <w:t>Tokio</w:t>
      </w:r>
      <w:r>
        <w:rPr>
          <w:rFonts w:ascii="Arial" w:hAnsi="Arial" w:cs="Arial"/>
          <w:b/>
          <w:bCs/>
          <w:sz w:val="24"/>
          <w:szCs w:val="24"/>
          <w:lang w:val="es-AR"/>
        </w:rPr>
        <w:t xml:space="preserve"> que no tienen luz en la mayoría de sus distritos que rodean Unificación Central.</w:t>
      </w:r>
    </w:p>
    <w:p w14:paraId="2CA3FBC6" w14:textId="2FAF7A6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se toma un segundo antes de contestar abriendo los archivos de las imágenes satelitales de Unificación Central.</w:t>
      </w:r>
    </w:p>
    <w:p w14:paraId="29FEB4FF" w14:textId="6483962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no es un apagón normal. Los apagones se encuentran como sincronizados a una distancia moderada para cubrir </w:t>
      </w:r>
      <w:r w:rsidR="00807548">
        <w:rPr>
          <w:rFonts w:ascii="Arial" w:hAnsi="Arial" w:cs="Arial"/>
          <w:b/>
          <w:bCs/>
          <w:sz w:val="24"/>
          <w:szCs w:val="24"/>
          <w:lang w:val="es-AR"/>
        </w:rPr>
        <w:t>todo el alrededor de Unificación Central</w:t>
      </w:r>
      <w:r>
        <w:rPr>
          <w:rFonts w:ascii="Arial" w:hAnsi="Arial" w:cs="Arial"/>
          <w:b/>
          <w:bCs/>
          <w:sz w:val="24"/>
          <w:szCs w:val="24"/>
          <w:lang w:val="es-AR"/>
        </w:rPr>
        <w:t>.</w:t>
      </w:r>
    </w:p>
    <w:p w14:paraId="2B72693D" w14:textId="4094A453"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La imagen satelital que tiene Sixto frente a ella muestra como Unificación Central está rodeada de grandes zonas apagadas, como si fuera una flor.</w:t>
      </w:r>
    </w:p>
    <w:p w14:paraId="5F3C1164" w14:textId="046B2F25"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un apagón por una bomba PEM?</w:t>
      </w:r>
    </w:p>
    <w:p w14:paraId="1E740711" w14:textId="64663209"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se toma otro minuto para acceder a las cámaras de los centinelas que se encuentran en el aeropuerto y la frontera.</w:t>
      </w:r>
    </w:p>
    <w:p w14:paraId="643FD391" w14:textId="794E7793"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-Una simple Bomba PEM no apagaría a los centinelas. Además, una bomba PEM tendría que cubrir más que solo Unificación Central y un poco de sus alrededores. Los centinelas están diseñados con para</w:t>
      </w:r>
      <w:r w:rsidR="003356A1">
        <w:rPr>
          <w:rFonts w:ascii="Arial" w:hAnsi="Arial" w:cs="Arial"/>
          <w:b/>
          <w:bCs/>
          <w:sz w:val="24"/>
          <w:szCs w:val="24"/>
          <w:lang w:val="es-AR"/>
        </w:rPr>
        <w:t>r</w:t>
      </w:r>
      <w:r>
        <w:rPr>
          <w:rFonts w:ascii="Arial" w:hAnsi="Arial" w:cs="Arial"/>
          <w:b/>
          <w:bCs/>
          <w:sz w:val="24"/>
          <w:szCs w:val="24"/>
          <w:lang w:val="es-AR"/>
        </w:rPr>
        <w:t>rayos con dispositivos de cableado electrónico que equilibra y compensa los campos electrónicos variable, además está resuelto el problema de que tengan que estar conectados a tierra</w:t>
      </w:r>
      <w:r w:rsidR="00807548">
        <w:rPr>
          <w:rFonts w:ascii="Arial" w:hAnsi="Arial" w:cs="Arial"/>
          <w:b/>
          <w:bCs/>
          <w:sz w:val="24"/>
          <w:szCs w:val="24"/>
          <w:lang w:val="es-AR"/>
        </w:rPr>
        <w:t>,</w:t>
      </w:r>
      <w:r>
        <w:rPr>
          <w:rFonts w:ascii="Arial" w:hAnsi="Arial" w:cs="Arial"/>
          <w:b/>
          <w:bCs/>
          <w:sz w:val="24"/>
          <w:szCs w:val="24"/>
          <w:lang w:val="es-AR"/>
        </w:rPr>
        <w:t xml:space="preserve"> los centinelas podrán moverse y los pulsos electro magnéticos no tendrían efecto</w:t>
      </w:r>
      <w:r w:rsidR="00807548">
        <w:rPr>
          <w:rFonts w:ascii="Arial" w:hAnsi="Arial" w:cs="Arial"/>
          <w:b/>
          <w:bCs/>
          <w:sz w:val="24"/>
          <w:szCs w:val="24"/>
          <w:lang w:val="es-AR"/>
        </w:rPr>
        <w:t>s</w:t>
      </w:r>
      <w:r>
        <w:rPr>
          <w:rFonts w:ascii="Arial" w:hAnsi="Arial" w:cs="Arial"/>
          <w:b/>
          <w:bCs/>
          <w:sz w:val="24"/>
          <w:szCs w:val="24"/>
          <w:lang w:val="es-AR"/>
        </w:rPr>
        <w:t xml:space="preserve"> en ellos. </w:t>
      </w:r>
    </w:p>
    <w:p w14:paraId="7FA44AF2" w14:textId="5D1A8371"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los PDCE no están implementados en las centrales eléctricas de los distritos</w:t>
      </w:r>
      <w:r w:rsidR="00807548">
        <w:rPr>
          <w:rFonts w:ascii="Arial" w:hAnsi="Arial" w:cs="Arial"/>
          <w:b/>
          <w:bCs/>
          <w:sz w:val="24"/>
          <w:szCs w:val="24"/>
          <w:lang w:val="es-AR"/>
        </w:rPr>
        <w:t xml:space="preserve"> también</w:t>
      </w:r>
      <w:r>
        <w:rPr>
          <w:rFonts w:ascii="Arial" w:hAnsi="Arial" w:cs="Arial"/>
          <w:b/>
          <w:bCs/>
          <w:sz w:val="24"/>
          <w:szCs w:val="24"/>
          <w:lang w:val="es-AR"/>
        </w:rPr>
        <w:t>?</w:t>
      </w:r>
    </w:p>
    <w:p w14:paraId="5CDC2DFB" w14:textId="16871A9C"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-Así es… es por eso que no es un simple pulso electro magnético. La </w:t>
      </w:r>
      <w:r w:rsidR="00490A55">
        <w:rPr>
          <w:rFonts w:ascii="Arial" w:hAnsi="Arial" w:cs="Arial"/>
          <w:b/>
          <w:bCs/>
          <w:sz w:val="24"/>
          <w:szCs w:val="24"/>
          <w:lang w:val="es-AR"/>
        </w:rPr>
        <w:t>s</w:t>
      </w:r>
      <w:r>
        <w:rPr>
          <w:rFonts w:ascii="Arial" w:hAnsi="Arial" w:cs="Arial"/>
          <w:b/>
          <w:bCs/>
          <w:sz w:val="24"/>
          <w:szCs w:val="24"/>
          <w:lang w:val="es-AR"/>
        </w:rPr>
        <w:t xml:space="preserve">ede de Unificación central está cubierta por una combinación de los metales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xml:space="preserve"> ósea que tiene que ser una tecnología que no supera la nuestra.</w:t>
      </w:r>
    </w:p>
    <w:p w14:paraId="05DCF0FF" w14:textId="4CD05706"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se refiere con tecnología que no supera la nuestra?</w:t>
      </w:r>
    </w:p>
    <w:p w14:paraId="08160EF4" w14:textId="5D16881F"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-Digo que son solo personas</w:t>
      </w:r>
      <w:r w:rsidR="00807548">
        <w:rPr>
          <w:rFonts w:ascii="Arial" w:hAnsi="Arial" w:cs="Arial"/>
          <w:b/>
          <w:bCs/>
          <w:sz w:val="24"/>
          <w:szCs w:val="24"/>
          <w:lang w:val="es-AR"/>
        </w:rPr>
        <w:t xml:space="preserve"> </w:t>
      </w:r>
      <w:r w:rsidR="0046737B">
        <w:rPr>
          <w:rFonts w:ascii="Arial" w:hAnsi="Arial" w:cs="Arial"/>
          <w:b/>
          <w:bCs/>
          <w:sz w:val="24"/>
          <w:szCs w:val="24"/>
          <w:lang w:val="es-AR"/>
        </w:rPr>
        <w:t>humanas</w:t>
      </w:r>
      <w:r>
        <w:rPr>
          <w:rFonts w:ascii="Arial" w:hAnsi="Arial" w:cs="Arial"/>
          <w:b/>
          <w:bCs/>
          <w:sz w:val="24"/>
          <w:szCs w:val="24"/>
          <w:lang w:val="es-AR"/>
        </w:rPr>
        <w:t xml:space="preserve"> las que hicieron ese apagón forzado. Nadie más que no sea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sabe de estos dos extraños y potentes metales.</w:t>
      </w:r>
    </w:p>
    <w:p w14:paraId="51484F7A" w14:textId="77777777"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hacemos entonces </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3FC78355" w14:textId="7420534A" w:rsidR="009B0F8F"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-Comunicarnos con la directora, y prepara todas nuestras tropas hacia las entradas. Puede ser que intenten atacar a nuestra cede</w:t>
      </w:r>
    </w:p>
    <w:p w14:paraId="68FEF510" w14:textId="32D3D96A" w:rsidR="009B0F8F" w:rsidRDefault="009B0F8F" w:rsidP="009B0F8F">
      <w:pPr>
        <w:spacing w:line="360" w:lineRule="auto"/>
        <w:rPr>
          <w:rFonts w:ascii="Arial" w:hAnsi="Arial" w:cs="Arial"/>
          <w:b/>
          <w:bCs/>
          <w:sz w:val="24"/>
          <w:szCs w:val="24"/>
          <w:lang w:val="es-AR"/>
        </w:rPr>
      </w:pPr>
      <w:r>
        <w:rPr>
          <w:rFonts w:ascii="Arial" w:hAnsi="Arial" w:cs="Arial"/>
          <w:b/>
          <w:bCs/>
          <w:sz w:val="24"/>
          <w:szCs w:val="24"/>
          <w:lang w:val="es-AR"/>
        </w:rPr>
        <w:lastRenderedPageBreak/>
        <w:t>El PEM (pulso electromagnético) puede referirse a una emisión de energía electromagnética de alta intensidad en un breve periodo de tiempo, causado por la fuerza de empuje del efecto Compton en electrones y fotoelectrones de los fotones dispersados en los materiales del aparato electrónico a los redores. Los campos eléctricos y magnéticos resultantes pueden interferir en los sistemas eléctricos y electrónicos provocando picos de tensión que pueden dañarlos.</w:t>
      </w:r>
    </w:p>
    <w:p w14:paraId="0ECF0079" w14:textId="078BF424" w:rsidR="003356A1" w:rsidRDefault="009B0F8F" w:rsidP="003D4753">
      <w:pPr>
        <w:spacing w:line="360" w:lineRule="auto"/>
        <w:rPr>
          <w:rFonts w:ascii="Arial" w:hAnsi="Arial" w:cs="Arial"/>
          <w:b/>
          <w:bCs/>
          <w:sz w:val="24"/>
          <w:szCs w:val="24"/>
          <w:lang w:val="es-AR"/>
        </w:rPr>
      </w:pPr>
      <w:r>
        <w:rPr>
          <w:rFonts w:ascii="Arial" w:hAnsi="Arial" w:cs="Arial"/>
          <w:b/>
          <w:bCs/>
          <w:sz w:val="24"/>
          <w:szCs w:val="24"/>
          <w:lang w:val="es-AR"/>
        </w:rPr>
        <w:t>Estos pararrayos se diferencian</w:t>
      </w:r>
      <w:r w:rsidR="003356A1">
        <w:rPr>
          <w:rFonts w:ascii="Arial" w:hAnsi="Arial" w:cs="Arial"/>
          <w:b/>
          <w:bCs/>
          <w:sz w:val="24"/>
          <w:szCs w:val="24"/>
          <w:lang w:val="es-AR"/>
        </w:rPr>
        <w:t xml:space="preserve"> de los otros sistemas, ya que funciona dando prevención y segur</w:t>
      </w:r>
      <w:r>
        <w:rPr>
          <w:rFonts w:ascii="Arial" w:hAnsi="Arial" w:cs="Arial"/>
          <w:b/>
          <w:bCs/>
          <w:sz w:val="24"/>
          <w:szCs w:val="24"/>
          <w:lang w:val="es-AR"/>
        </w:rPr>
        <w:t>idad</w:t>
      </w:r>
      <w:r w:rsidR="003356A1">
        <w:rPr>
          <w:rFonts w:ascii="Arial" w:hAnsi="Arial" w:cs="Arial"/>
          <w:b/>
          <w:bCs/>
          <w:sz w:val="24"/>
          <w:szCs w:val="24"/>
          <w:lang w:val="es-AR"/>
        </w:rPr>
        <w:t xml:space="preserve"> personal para </w:t>
      </w:r>
      <w:r w:rsidR="00807548">
        <w:rPr>
          <w:rFonts w:ascii="Arial" w:hAnsi="Arial" w:cs="Arial"/>
          <w:b/>
          <w:bCs/>
          <w:sz w:val="24"/>
          <w:szCs w:val="24"/>
          <w:lang w:val="es-AR"/>
        </w:rPr>
        <w:t>las centrales eléctricas</w:t>
      </w:r>
      <w:r w:rsidR="003356A1">
        <w:rPr>
          <w:rFonts w:ascii="Arial" w:hAnsi="Arial" w:cs="Arial"/>
          <w:b/>
          <w:bCs/>
          <w:sz w:val="24"/>
          <w:szCs w:val="24"/>
          <w:lang w:val="es-AR"/>
        </w:rPr>
        <w:t xml:space="preserve"> eliminando el impacto directo del rayo y por lo tanto el </w:t>
      </w:r>
      <w:r>
        <w:rPr>
          <w:rFonts w:ascii="Arial" w:hAnsi="Arial" w:cs="Arial"/>
          <w:b/>
          <w:bCs/>
          <w:sz w:val="24"/>
          <w:szCs w:val="24"/>
          <w:lang w:val="es-AR"/>
        </w:rPr>
        <w:t>riesgo</w:t>
      </w:r>
      <w:r w:rsidR="003356A1">
        <w:rPr>
          <w:rFonts w:ascii="Arial" w:hAnsi="Arial" w:cs="Arial"/>
          <w:b/>
          <w:bCs/>
          <w:sz w:val="24"/>
          <w:szCs w:val="24"/>
          <w:lang w:val="es-AR"/>
        </w:rPr>
        <w:t xml:space="preserve"> </w:t>
      </w:r>
      <w:r>
        <w:rPr>
          <w:rFonts w:ascii="Arial" w:hAnsi="Arial" w:cs="Arial"/>
          <w:b/>
          <w:bCs/>
          <w:sz w:val="24"/>
          <w:szCs w:val="24"/>
          <w:lang w:val="es-AR"/>
        </w:rPr>
        <w:t>electrónico</w:t>
      </w:r>
      <w:r w:rsidR="003356A1">
        <w:rPr>
          <w:rFonts w:ascii="Arial" w:hAnsi="Arial" w:cs="Arial"/>
          <w:b/>
          <w:bCs/>
          <w:sz w:val="24"/>
          <w:szCs w:val="24"/>
          <w:lang w:val="es-AR"/>
        </w:rPr>
        <w:t xml:space="preserve">, </w:t>
      </w:r>
      <w:r>
        <w:rPr>
          <w:rFonts w:ascii="Arial" w:hAnsi="Arial" w:cs="Arial"/>
          <w:b/>
          <w:bCs/>
          <w:sz w:val="24"/>
          <w:szCs w:val="24"/>
          <w:lang w:val="es-AR"/>
        </w:rPr>
        <w:t>los efectos</w:t>
      </w:r>
      <w:r w:rsidR="003356A1">
        <w:rPr>
          <w:rFonts w:ascii="Arial" w:hAnsi="Arial" w:cs="Arial"/>
          <w:b/>
          <w:bCs/>
          <w:sz w:val="24"/>
          <w:szCs w:val="24"/>
          <w:lang w:val="es-AR"/>
        </w:rPr>
        <w:t xml:space="preserve"> electromagnéticos directos e indire</w:t>
      </w:r>
      <w:r>
        <w:rPr>
          <w:rFonts w:ascii="Arial" w:hAnsi="Arial" w:cs="Arial"/>
          <w:b/>
          <w:bCs/>
          <w:sz w:val="24"/>
          <w:szCs w:val="24"/>
          <w:lang w:val="es-AR"/>
        </w:rPr>
        <w:t>ct</w:t>
      </w:r>
      <w:r w:rsidR="003356A1">
        <w:rPr>
          <w:rFonts w:ascii="Arial" w:hAnsi="Arial" w:cs="Arial"/>
          <w:b/>
          <w:bCs/>
          <w:sz w:val="24"/>
          <w:szCs w:val="24"/>
          <w:lang w:val="es-AR"/>
        </w:rPr>
        <w:t>os, y las corrientes de descarga</w:t>
      </w:r>
      <w:r>
        <w:rPr>
          <w:rFonts w:ascii="Arial" w:hAnsi="Arial" w:cs="Arial"/>
          <w:b/>
          <w:bCs/>
          <w:sz w:val="24"/>
          <w:szCs w:val="24"/>
          <w:lang w:val="es-AR"/>
        </w:rPr>
        <w:t>.</w:t>
      </w:r>
    </w:p>
    <w:p w14:paraId="1064A340" w14:textId="7E1F8F3F" w:rsidR="003356A1" w:rsidRDefault="003356A1" w:rsidP="003D4753">
      <w:pPr>
        <w:spacing w:line="360" w:lineRule="auto"/>
        <w:rPr>
          <w:rFonts w:ascii="Arial" w:hAnsi="Arial" w:cs="Arial"/>
          <w:b/>
          <w:bCs/>
          <w:sz w:val="24"/>
          <w:szCs w:val="24"/>
          <w:lang w:val="es-AR"/>
        </w:rPr>
      </w:pPr>
      <w:r>
        <w:rPr>
          <w:rFonts w:ascii="Arial" w:hAnsi="Arial" w:cs="Arial"/>
          <w:b/>
          <w:bCs/>
          <w:sz w:val="24"/>
          <w:szCs w:val="24"/>
          <w:lang w:val="es-AR"/>
        </w:rPr>
        <w:t xml:space="preserve">Lo que les permite crear un ambiente electrónico equilibrado para las centrales eléctricas entre la tierra y la estructura que se quiere proteger. </w:t>
      </w:r>
    </w:p>
    <w:p w14:paraId="1BC75003" w14:textId="1823943A" w:rsidR="00F1171F" w:rsidRDefault="00F1171F" w:rsidP="003D4753">
      <w:pPr>
        <w:spacing w:line="360" w:lineRule="auto"/>
        <w:rPr>
          <w:rFonts w:ascii="Arial" w:hAnsi="Arial" w:cs="Arial"/>
          <w:b/>
          <w:bCs/>
          <w:sz w:val="24"/>
          <w:szCs w:val="24"/>
          <w:lang w:val="es-AR"/>
        </w:rPr>
      </w:pPr>
      <w:r>
        <w:rPr>
          <w:rFonts w:ascii="Arial" w:hAnsi="Arial" w:cs="Arial"/>
          <w:b/>
          <w:bCs/>
          <w:sz w:val="24"/>
          <w:szCs w:val="24"/>
          <w:lang w:val="es-AR"/>
        </w:rPr>
        <w:t xml:space="preserve">El PDCE (pararrayos con dispositivo de cableado electrónico) también actúa como protector electromagnético, ya que minimiza de forma significativa (entre un 60% a 90%), los efectos indirectos comportándose, en este caso, como un fusible térmico, </w:t>
      </w:r>
      <w:r w:rsidR="009B0F8F">
        <w:rPr>
          <w:rFonts w:ascii="Arial" w:hAnsi="Arial" w:cs="Arial"/>
          <w:b/>
          <w:bCs/>
          <w:sz w:val="24"/>
          <w:szCs w:val="24"/>
          <w:lang w:val="es-AR"/>
        </w:rPr>
        <w:t>absorbiendo</w:t>
      </w:r>
      <w:r>
        <w:rPr>
          <w:rFonts w:ascii="Arial" w:hAnsi="Arial" w:cs="Arial"/>
          <w:b/>
          <w:bCs/>
          <w:sz w:val="24"/>
          <w:szCs w:val="24"/>
          <w:lang w:val="es-AR"/>
        </w:rPr>
        <w:t xml:space="preserve"> parte de la </w:t>
      </w:r>
      <w:r w:rsidR="009B0F8F">
        <w:rPr>
          <w:rFonts w:ascii="Arial" w:hAnsi="Arial" w:cs="Arial"/>
          <w:b/>
          <w:bCs/>
          <w:sz w:val="24"/>
          <w:szCs w:val="24"/>
          <w:lang w:val="es-AR"/>
        </w:rPr>
        <w:t>energía</w:t>
      </w:r>
      <w:r>
        <w:rPr>
          <w:rFonts w:ascii="Arial" w:hAnsi="Arial" w:cs="Arial"/>
          <w:b/>
          <w:bCs/>
          <w:sz w:val="24"/>
          <w:szCs w:val="24"/>
          <w:lang w:val="es-AR"/>
        </w:rPr>
        <w:t xml:space="preserve"> por fusión de sus componentes internos, reduciendo al mínimo los efectos indirectos.</w:t>
      </w:r>
    </w:p>
    <w:p w14:paraId="202746B2" w14:textId="49761166" w:rsidR="003D4753" w:rsidRDefault="0053455C" w:rsidP="00DE043A">
      <w:pPr>
        <w:spacing w:line="360" w:lineRule="auto"/>
        <w:rPr>
          <w:rFonts w:ascii="Arial" w:hAnsi="Arial" w:cs="Arial"/>
          <w:b/>
          <w:bCs/>
          <w:sz w:val="24"/>
          <w:szCs w:val="24"/>
          <w:lang w:val="es-AR"/>
        </w:rPr>
      </w:pPr>
      <w:r>
        <w:rPr>
          <w:rFonts w:ascii="Arial" w:hAnsi="Arial" w:cs="Arial"/>
          <w:b/>
          <w:bCs/>
          <w:sz w:val="24"/>
          <w:szCs w:val="24"/>
          <w:lang w:val="es-AR"/>
        </w:rPr>
        <w:t xml:space="preserve">Los muros de Unificación Central están más que cubiertos ante una bomba PEM, es por esta razón que Sixto se muestra extrañada por completo. Hay algo distinto y </w:t>
      </w:r>
      <w:r w:rsidR="0046737B">
        <w:rPr>
          <w:rFonts w:ascii="Arial" w:hAnsi="Arial" w:cs="Arial"/>
          <w:b/>
          <w:bCs/>
          <w:sz w:val="24"/>
          <w:szCs w:val="24"/>
          <w:lang w:val="es-AR"/>
        </w:rPr>
        <w:t>más</w:t>
      </w:r>
      <w:r>
        <w:rPr>
          <w:rFonts w:ascii="Arial" w:hAnsi="Arial" w:cs="Arial"/>
          <w:b/>
          <w:bCs/>
          <w:sz w:val="24"/>
          <w:szCs w:val="24"/>
          <w:lang w:val="es-AR"/>
        </w:rPr>
        <w:t xml:space="preserve"> potente que una bomba PEM capas de deshabilitar los centinelas que resguardan la seguridad de las personas.</w:t>
      </w:r>
    </w:p>
    <w:p w14:paraId="6202EC45" w14:textId="77777777" w:rsidR="00DE043A" w:rsidRPr="00DE043A" w:rsidRDefault="00DE043A" w:rsidP="00DE043A">
      <w:pPr>
        <w:spacing w:line="360" w:lineRule="auto"/>
        <w:rPr>
          <w:rFonts w:ascii="Arial" w:hAnsi="Arial" w:cs="Arial"/>
          <w:b/>
          <w:bCs/>
          <w:sz w:val="18"/>
          <w:szCs w:val="18"/>
          <w:lang w:val="es-AR"/>
        </w:rPr>
      </w:pPr>
    </w:p>
    <w:p w14:paraId="252F0E8D" w14:textId="372B67F1" w:rsidR="00DE043A" w:rsidRPr="006848AD" w:rsidRDefault="00DE043A" w:rsidP="00DE043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4</w:t>
      </w:r>
    </w:p>
    <w:p w14:paraId="194DF7E3" w14:textId="77777777" w:rsidR="00DE043A" w:rsidRDefault="00DE043A" w:rsidP="00DE043A">
      <w:pPr>
        <w:spacing w:line="360" w:lineRule="auto"/>
        <w:rPr>
          <w:rFonts w:ascii="Arial" w:hAnsi="Arial" w:cs="Arial"/>
          <w:b/>
          <w:bCs/>
          <w:sz w:val="24"/>
          <w:szCs w:val="24"/>
          <w:lang w:val="es-AR"/>
        </w:rPr>
      </w:pPr>
    </w:p>
    <w:p w14:paraId="6101F616" w14:textId="68EEB33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El olor a carne frita llega al cuarto de Oziel haciendo que Naomi, acostada en la cama del chico, empiece a levantarse como un muerto viviente atraído por el exquisito aroma.</w:t>
      </w:r>
    </w:p>
    <w:p w14:paraId="285E37D9" w14:textId="65148B51" w:rsidR="00B308C0" w:rsidRDefault="00B308C0"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se encuentra </w:t>
      </w:r>
      <w:r w:rsidR="003625FE">
        <w:rPr>
          <w:rFonts w:ascii="Arial" w:hAnsi="Arial" w:cs="Arial"/>
          <w:b/>
          <w:bCs/>
          <w:sz w:val="24"/>
          <w:szCs w:val="24"/>
          <w:lang w:val="es-AR"/>
        </w:rPr>
        <w:t>vestida</w:t>
      </w:r>
      <w:r>
        <w:rPr>
          <w:rFonts w:ascii="Arial" w:hAnsi="Arial" w:cs="Arial"/>
          <w:b/>
          <w:bCs/>
          <w:sz w:val="24"/>
          <w:szCs w:val="24"/>
          <w:lang w:val="es-AR"/>
        </w:rPr>
        <w:t xml:space="preserve"> con un </w:t>
      </w:r>
      <w:r w:rsidR="003625FE">
        <w:rPr>
          <w:rFonts w:ascii="Arial" w:hAnsi="Arial" w:cs="Arial"/>
          <w:b/>
          <w:bCs/>
          <w:sz w:val="24"/>
          <w:szCs w:val="24"/>
          <w:lang w:val="es-AR"/>
        </w:rPr>
        <w:t>pantalón</w:t>
      </w:r>
      <w:r>
        <w:rPr>
          <w:rFonts w:ascii="Arial" w:hAnsi="Arial" w:cs="Arial"/>
          <w:b/>
          <w:bCs/>
          <w:sz w:val="24"/>
          <w:szCs w:val="24"/>
          <w:lang w:val="es-AR"/>
        </w:rPr>
        <w:t xml:space="preserve"> negro y una </w:t>
      </w:r>
      <w:r w:rsidR="003625FE">
        <w:rPr>
          <w:rFonts w:ascii="Arial" w:hAnsi="Arial" w:cs="Arial"/>
          <w:b/>
          <w:bCs/>
          <w:sz w:val="24"/>
          <w:szCs w:val="24"/>
          <w:lang w:val="es-AR"/>
        </w:rPr>
        <w:t>camisa</w:t>
      </w:r>
      <w:r>
        <w:rPr>
          <w:rFonts w:ascii="Arial" w:hAnsi="Arial" w:cs="Arial"/>
          <w:b/>
          <w:bCs/>
          <w:sz w:val="24"/>
          <w:szCs w:val="24"/>
          <w:lang w:val="es-AR"/>
        </w:rPr>
        <w:t xml:space="preserve"> roja con un </w:t>
      </w:r>
      <w:r w:rsidR="003625FE">
        <w:rPr>
          <w:rFonts w:ascii="Arial" w:hAnsi="Arial" w:cs="Arial"/>
          <w:b/>
          <w:bCs/>
          <w:sz w:val="24"/>
          <w:szCs w:val="24"/>
          <w:lang w:val="es-AR"/>
        </w:rPr>
        <w:t>chaleco de vestir negro de mujer</w:t>
      </w:r>
      <w:r>
        <w:rPr>
          <w:rFonts w:ascii="Arial" w:hAnsi="Arial" w:cs="Arial"/>
          <w:b/>
          <w:bCs/>
          <w:sz w:val="24"/>
          <w:szCs w:val="24"/>
          <w:lang w:val="es-AR"/>
        </w:rPr>
        <w:t xml:space="preserve">, </w:t>
      </w:r>
      <w:r w:rsidR="003625FE">
        <w:rPr>
          <w:rFonts w:ascii="Arial" w:hAnsi="Arial" w:cs="Arial"/>
          <w:b/>
          <w:bCs/>
          <w:sz w:val="24"/>
          <w:szCs w:val="24"/>
          <w:lang w:val="es-AR"/>
        </w:rPr>
        <w:t>también</w:t>
      </w:r>
      <w:r>
        <w:rPr>
          <w:rFonts w:ascii="Arial" w:hAnsi="Arial" w:cs="Arial"/>
          <w:b/>
          <w:bCs/>
          <w:sz w:val="24"/>
          <w:szCs w:val="24"/>
          <w:lang w:val="es-AR"/>
        </w:rPr>
        <w:t xml:space="preserve"> se puede notar una </w:t>
      </w:r>
      <w:r w:rsidR="003625FE">
        <w:rPr>
          <w:rFonts w:ascii="Arial" w:hAnsi="Arial" w:cs="Arial"/>
          <w:b/>
          <w:bCs/>
          <w:sz w:val="24"/>
          <w:szCs w:val="24"/>
          <w:lang w:val="es-AR"/>
        </w:rPr>
        <w:t>chaqueta</w:t>
      </w:r>
      <w:r>
        <w:rPr>
          <w:rFonts w:ascii="Arial" w:hAnsi="Arial" w:cs="Arial"/>
          <w:b/>
          <w:bCs/>
          <w:sz w:val="24"/>
          <w:szCs w:val="24"/>
          <w:lang w:val="es-AR"/>
        </w:rPr>
        <w:t xml:space="preserve"> corta de cuero de mangas largas</w:t>
      </w:r>
      <w:r w:rsidR="003625FE">
        <w:rPr>
          <w:rFonts w:ascii="Arial" w:hAnsi="Arial" w:cs="Arial"/>
          <w:b/>
          <w:bCs/>
          <w:sz w:val="24"/>
          <w:szCs w:val="24"/>
          <w:lang w:val="es-AR"/>
        </w:rPr>
        <w:t xml:space="preserve"> cerca del ropero</w:t>
      </w:r>
      <w:r>
        <w:rPr>
          <w:rFonts w:ascii="Arial" w:hAnsi="Arial" w:cs="Arial"/>
          <w:b/>
          <w:bCs/>
          <w:sz w:val="24"/>
          <w:szCs w:val="24"/>
          <w:lang w:val="es-AR"/>
        </w:rPr>
        <w:t>.</w:t>
      </w:r>
    </w:p>
    <w:p w14:paraId="234A87A8"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 que rico. El olor a carne siempre me abre el apetito.</w:t>
      </w:r>
    </w:p>
    <w:p w14:paraId="7D42ED74" w14:textId="69C993E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se encuentra saliendo del baño con una toalla en su pelo aun húmedo. Lleva puesto un pantalón negro </w:t>
      </w:r>
      <w:r w:rsidR="001E35C2">
        <w:rPr>
          <w:rFonts w:ascii="Arial" w:hAnsi="Arial" w:cs="Arial"/>
          <w:b/>
          <w:bCs/>
          <w:sz w:val="24"/>
          <w:szCs w:val="24"/>
          <w:lang w:val="es-AR"/>
        </w:rPr>
        <w:t>y</w:t>
      </w:r>
      <w:r>
        <w:rPr>
          <w:rFonts w:ascii="Arial" w:hAnsi="Arial" w:cs="Arial"/>
          <w:b/>
          <w:bCs/>
          <w:sz w:val="24"/>
          <w:szCs w:val="24"/>
          <w:lang w:val="es-AR"/>
        </w:rPr>
        <w:t xml:space="preserve"> una remera sin mangas </w:t>
      </w:r>
      <w:r w:rsidR="001E35C2">
        <w:rPr>
          <w:rFonts w:ascii="Arial" w:hAnsi="Arial" w:cs="Arial"/>
          <w:b/>
          <w:bCs/>
          <w:sz w:val="24"/>
          <w:szCs w:val="24"/>
          <w:lang w:val="es-AR"/>
        </w:rPr>
        <w:t>con</w:t>
      </w:r>
      <w:r>
        <w:rPr>
          <w:rFonts w:ascii="Arial" w:hAnsi="Arial" w:cs="Arial"/>
          <w:b/>
          <w:bCs/>
          <w:sz w:val="24"/>
          <w:szCs w:val="24"/>
          <w:lang w:val="es-AR"/>
        </w:rPr>
        <w:t xml:space="preserve"> capucha.</w:t>
      </w:r>
    </w:p>
    <w:p w14:paraId="0B9C688A" w14:textId="35C6C08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El chico cambia completamente de tema, a él no le atrae mucho el olor a comida, su cabeza aún se encuentra más preocupada en el pendrive que Sixto tiene para descifrarlo.</w:t>
      </w:r>
    </w:p>
    <w:p w14:paraId="0A63311B"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Sixto tarde tanto en decodificar el pendrive?</w:t>
      </w:r>
    </w:p>
    <w:p w14:paraId="1A5F8A6A"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sabe que Sixto es lo suficientemente inteligente para decodificarlo, si hubiera dudado un poco de ella le hubiera entregado esa información a una persona que se especialice en el tema de la informática.</w:t>
      </w:r>
    </w:p>
    <w:p w14:paraId="5E4DC16C" w14:textId="70A97971"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-Sixto es capaz de descifrarlo con paciencia y tiempo, ella es muy inteligente, sino tendría que pedirle ayuda a </w:t>
      </w:r>
      <w:proofErr w:type="spellStart"/>
      <w:r>
        <w:rPr>
          <w:rFonts w:ascii="Arial" w:hAnsi="Arial" w:cs="Arial"/>
          <w:b/>
          <w:bCs/>
          <w:sz w:val="24"/>
          <w:szCs w:val="24"/>
          <w:lang w:val="es-AR"/>
        </w:rPr>
        <w:t>Phantom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Assassin`s</w:t>
      </w:r>
      <w:proofErr w:type="spellEnd"/>
      <w:r w:rsidR="001E35C2">
        <w:rPr>
          <w:rFonts w:ascii="Arial" w:hAnsi="Arial" w:cs="Arial"/>
          <w:b/>
          <w:bCs/>
          <w:sz w:val="24"/>
          <w:szCs w:val="24"/>
          <w:lang w:val="es-AR"/>
        </w:rPr>
        <w:t>,</w:t>
      </w:r>
      <w:r>
        <w:rPr>
          <w:rFonts w:ascii="Arial" w:hAnsi="Arial" w:cs="Arial"/>
          <w:b/>
          <w:bCs/>
          <w:sz w:val="24"/>
          <w:szCs w:val="24"/>
          <w:lang w:val="es-AR"/>
        </w:rPr>
        <w:t xml:space="preserve"> </w:t>
      </w:r>
      <w:r w:rsidR="001E35C2">
        <w:rPr>
          <w:rFonts w:ascii="Arial" w:hAnsi="Arial" w:cs="Arial"/>
          <w:b/>
          <w:bCs/>
          <w:sz w:val="24"/>
          <w:szCs w:val="24"/>
          <w:lang w:val="es-AR"/>
        </w:rPr>
        <w:t>entre ellos</w:t>
      </w:r>
      <w:r>
        <w:rPr>
          <w:rFonts w:ascii="Arial" w:hAnsi="Arial" w:cs="Arial"/>
          <w:b/>
          <w:bCs/>
          <w:sz w:val="24"/>
          <w:szCs w:val="24"/>
          <w:lang w:val="es-AR"/>
        </w:rPr>
        <w:t xml:space="preserve"> siempre están en contacto. Se que ella puede, pero nunca tardo tanto en encontrar por lo menos una coordenada en esos dígitos</w:t>
      </w:r>
      <w:r w:rsidR="001E35C2">
        <w:rPr>
          <w:rFonts w:ascii="Arial" w:hAnsi="Arial" w:cs="Arial"/>
          <w:b/>
          <w:bCs/>
          <w:sz w:val="24"/>
          <w:szCs w:val="24"/>
          <w:lang w:val="es-AR"/>
        </w:rPr>
        <w:t>, ya pasaron 21 horas aproximadamente</w:t>
      </w:r>
      <w:r>
        <w:rPr>
          <w:rFonts w:ascii="Arial" w:hAnsi="Arial" w:cs="Arial"/>
          <w:b/>
          <w:bCs/>
          <w:sz w:val="24"/>
          <w:szCs w:val="24"/>
          <w:lang w:val="es-AR"/>
        </w:rPr>
        <w:t>.</w:t>
      </w:r>
    </w:p>
    <w:p w14:paraId="68023FEC" w14:textId="37E44F7D"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se sienta en la silla que está cerca del escritorio y deja caer su </w:t>
      </w:r>
      <w:r w:rsidR="001E35C2">
        <w:rPr>
          <w:rFonts w:ascii="Arial" w:hAnsi="Arial" w:cs="Arial"/>
          <w:b/>
          <w:bCs/>
          <w:sz w:val="24"/>
          <w:szCs w:val="24"/>
          <w:lang w:val="es-AR"/>
        </w:rPr>
        <w:t>toalla</w:t>
      </w:r>
      <w:r>
        <w:rPr>
          <w:rFonts w:ascii="Arial" w:hAnsi="Arial" w:cs="Arial"/>
          <w:b/>
          <w:bCs/>
          <w:sz w:val="24"/>
          <w:szCs w:val="24"/>
          <w:lang w:val="es-AR"/>
        </w:rPr>
        <w:t xml:space="preserve"> a sus hombros</w:t>
      </w:r>
      <w:r w:rsidR="001E35C2">
        <w:rPr>
          <w:rFonts w:ascii="Arial" w:hAnsi="Arial" w:cs="Arial"/>
          <w:b/>
          <w:bCs/>
          <w:sz w:val="24"/>
          <w:szCs w:val="24"/>
          <w:lang w:val="es-AR"/>
        </w:rPr>
        <w:t>, y c</w:t>
      </w:r>
      <w:r>
        <w:rPr>
          <w:rFonts w:ascii="Arial" w:hAnsi="Arial" w:cs="Arial"/>
          <w:b/>
          <w:bCs/>
          <w:sz w:val="24"/>
          <w:szCs w:val="24"/>
          <w:lang w:val="es-AR"/>
        </w:rPr>
        <w:t>on una mirada curiosa pregunta.</w:t>
      </w:r>
    </w:p>
    <w:p w14:paraId="395B2BF5"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es un </w:t>
      </w:r>
      <w:proofErr w:type="spellStart"/>
      <w:r>
        <w:rPr>
          <w:rFonts w:ascii="Arial" w:hAnsi="Arial" w:cs="Arial"/>
          <w:b/>
          <w:bCs/>
          <w:sz w:val="24"/>
          <w:szCs w:val="24"/>
          <w:lang w:val="es-AR"/>
        </w:rPr>
        <w:t>Phantom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Asassin`s</w:t>
      </w:r>
      <w:proofErr w:type="spellEnd"/>
      <w:r>
        <w:rPr>
          <w:rFonts w:ascii="Arial" w:hAnsi="Arial" w:cs="Arial"/>
          <w:b/>
          <w:bCs/>
          <w:sz w:val="24"/>
          <w:szCs w:val="24"/>
          <w:lang w:val="es-AR"/>
        </w:rPr>
        <w:t>? ¿Una especie de programa o algo similar?</w:t>
      </w:r>
    </w:p>
    <w:p w14:paraId="79B22D11" w14:textId="4D212C29" w:rsidR="00DE043A" w:rsidRDefault="00265B1C" w:rsidP="00DE043A">
      <w:pPr>
        <w:spacing w:line="360" w:lineRule="auto"/>
        <w:rPr>
          <w:rFonts w:ascii="Arial" w:hAnsi="Arial" w:cs="Arial"/>
          <w:b/>
          <w:bCs/>
          <w:sz w:val="24"/>
          <w:szCs w:val="24"/>
          <w:lang w:val="es-AR"/>
        </w:rPr>
      </w:pPr>
      <w:r>
        <w:rPr>
          <w:rFonts w:ascii="Arial" w:hAnsi="Arial" w:cs="Arial"/>
          <w:b/>
          <w:bCs/>
          <w:sz w:val="24"/>
          <w:szCs w:val="24"/>
          <w:lang w:val="es-AR"/>
        </w:rPr>
        <w:t>Oziel tiene seguridad de nivel seis de los secretos de Unificación Central, y Naomi duda en comentar esta clase de información ya que está más allá de su nivel de seguridad para ser informado</w:t>
      </w:r>
      <w:r w:rsidR="00DE043A">
        <w:rPr>
          <w:rFonts w:ascii="Arial" w:hAnsi="Arial" w:cs="Arial"/>
          <w:b/>
          <w:bCs/>
          <w:sz w:val="24"/>
          <w:szCs w:val="24"/>
          <w:lang w:val="es-AR"/>
        </w:rPr>
        <w:t>.</w:t>
      </w:r>
    </w:p>
    <w:p w14:paraId="4377E7ED" w14:textId="0A3FEF0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-No… Claro que no. Es una persona.</w:t>
      </w:r>
    </w:p>
    <w:p w14:paraId="6A094796"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–Oziel se extraña.</w:t>
      </w:r>
    </w:p>
    <w:p w14:paraId="010C3331"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-Ah… esta información es de nivel 9 y espero que como el resto de información que tienes se quede en secreto.</w:t>
      </w:r>
    </w:p>
    <w:p w14:paraId="4C148F47" w14:textId="4541D4D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-Soy alguien que murió y revivió, ¿crees que pondré en evidencia información que me perjudique? Por lo menos ustedes me dejan ver a mi familia, si fuera por el gobierno de seguro me estuvieran </w:t>
      </w:r>
      <w:r w:rsidR="001E35C2">
        <w:rPr>
          <w:rFonts w:ascii="Arial" w:hAnsi="Arial" w:cs="Arial"/>
          <w:b/>
          <w:bCs/>
          <w:sz w:val="24"/>
          <w:szCs w:val="24"/>
          <w:lang w:val="es-AR"/>
        </w:rPr>
        <w:t>diseccionando</w:t>
      </w:r>
      <w:r>
        <w:rPr>
          <w:rFonts w:ascii="Arial" w:hAnsi="Arial" w:cs="Arial"/>
          <w:b/>
          <w:bCs/>
          <w:sz w:val="24"/>
          <w:szCs w:val="24"/>
          <w:lang w:val="es-AR"/>
        </w:rPr>
        <w:t xml:space="preserve"> en este momento.</w:t>
      </w:r>
    </w:p>
    <w:p w14:paraId="4BC984A3" w14:textId="685518E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-Está bien. –Naomi se recuesta sobre la cama y cruza sus piernas– Cada director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 a un U.E.P.P (Unidad Especial de Protección Privada), para resguardar </w:t>
      </w:r>
      <w:r w:rsidR="001E35C2">
        <w:rPr>
          <w:rFonts w:ascii="Arial" w:hAnsi="Arial" w:cs="Arial"/>
          <w:b/>
          <w:bCs/>
          <w:sz w:val="24"/>
          <w:szCs w:val="24"/>
          <w:lang w:val="es-AR"/>
        </w:rPr>
        <w:t>nuestra</w:t>
      </w:r>
      <w:r>
        <w:rPr>
          <w:rFonts w:ascii="Arial" w:hAnsi="Arial" w:cs="Arial"/>
          <w:b/>
          <w:bCs/>
          <w:sz w:val="24"/>
          <w:szCs w:val="24"/>
          <w:lang w:val="es-AR"/>
        </w:rPr>
        <w:t xml:space="preserve"> seguridad</w:t>
      </w:r>
      <w:r w:rsidR="001275FC">
        <w:rPr>
          <w:rFonts w:ascii="Arial" w:hAnsi="Arial" w:cs="Arial"/>
          <w:b/>
          <w:bCs/>
          <w:sz w:val="24"/>
          <w:szCs w:val="24"/>
          <w:lang w:val="es-AR"/>
        </w:rPr>
        <w:t xml:space="preserve">, </w:t>
      </w:r>
      <w:r w:rsidR="00166341">
        <w:rPr>
          <w:rFonts w:ascii="Arial" w:hAnsi="Arial" w:cs="Arial"/>
          <w:b/>
          <w:bCs/>
          <w:sz w:val="24"/>
          <w:szCs w:val="24"/>
          <w:lang w:val="es-AR"/>
        </w:rPr>
        <w:t xml:space="preserve">o </w:t>
      </w:r>
      <w:r w:rsidR="00FE7313">
        <w:rPr>
          <w:rFonts w:ascii="Arial" w:hAnsi="Arial" w:cs="Arial"/>
          <w:b/>
          <w:bCs/>
          <w:sz w:val="24"/>
          <w:szCs w:val="24"/>
          <w:lang w:val="es-AR"/>
        </w:rPr>
        <w:t>también</w:t>
      </w:r>
      <w:r w:rsidR="001275FC">
        <w:rPr>
          <w:rFonts w:ascii="Arial" w:hAnsi="Arial" w:cs="Arial"/>
          <w:b/>
          <w:bCs/>
          <w:sz w:val="24"/>
          <w:szCs w:val="24"/>
          <w:lang w:val="es-AR"/>
        </w:rPr>
        <w:t xml:space="preserve"> conocidos como los diez humanos</w:t>
      </w:r>
      <w:r w:rsidR="00FE7313">
        <w:rPr>
          <w:rFonts w:ascii="Arial" w:hAnsi="Arial" w:cs="Arial"/>
          <w:b/>
          <w:bCs/>
          <w:sz w:val="24"/>
          <w:szCs w:val="24"/>
          <w:lang w:val="es-AR"/>
        </w:rPr>
        <w:t xml:space="preserve"> más letales del mundo</w:t>
      </w:r>
      <w:r>
        <w:rPr>
          <w:rFonts w:ascii="Arial" w:hAnsi="Arial" w:cs="Arial"/>
          <w:b/>
          <w:bCs/>
          <w:sz w:val="24"/>
          <w:szCs w:val="24"/>
          <w:lang w:val="es-AR"/>
        </w:rPr>
        <w:t xml:space="preserve">. </w:t>
      </w:r>
    </w:p>
    <w:p w14:paraId="0CF25176" w14:textId="2947FB8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Cada persona, presidente, o director de más alto rango siempre llevan una gran cantidad de guardaespaldas por protección. Los directores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están protegidos por una sola persona, como si hubieran resuelto el problema de la cantidad de guardaespaldas en una sola persona.</w:t>
      </w:r>
    </w:p>
    <w:p w14:paraId="0AE293A1" w14:textId="0E7D1BC4" w:rsidR="001275FC" w:rsidRDefault="001275FC" w:rsidP="001275FC">
      <w:pPr>
        <w:spacing w:line="360" w:lineRule="auto"/>
        <w:rPr>
          <w:rFonts w:ascii="Arial" w:hAnsi="Arial" w:cs="Arial"/>
          <w:b/>
          <w:bCs/>
          <w:sz w:val="24"/>
          <w:szCs w:val="24"/>
          <w:lang w:val="es-AR"/>
        </w:rPr>
      </w:pPr>
      <w:r>
        <w:rPr>
          <w:rFonts w:ascii="Arial" w:hAnsi="Arial" w:cs="Arial"/>
          <w:b/>
          <w:bCs/>
          <w:sz w:val="24"/>
          <w:szCs w:val="24"/>
          <w:lang w:val="es-AR"/>
        </w:rPr>
        <w:t>-Cada director tiene a un guardaespaldas privado. Son 10 directores ósea que son 10 guardaespaldas.  Son personas que fueron entrenadas específicamente para resguardar la seguridad de los directores.</w:t>
      </w:r>
      <w:r w:rsidR="00265B1C">
        <w:rPr>
          <w:rFonts w:ascii="Arial" w:hAnsi="Arial" w:cs="Arial"/>
          <w:b/>
          <w:bCs/>
          <w:sz w:val="24"/>
          <w:szCs w:val="24"/>
          <w:lang w:val="es-AR"/>
        </w:rPr>
        <w:t xml:space="preserve"> </w:t>
      </w:r>
      <w:r>
        <w:rPr>
          <w:rFonts w:ascii="Arial" w:hAnsi="Arial" w:cs="Arial"/>
          <w:b/>
          <w:bCs/>
          <w:sz w:val="24"/>
          <w:szCs w:val="24"/>
          <w:lang w:val="es-AR"/>
        </w:rPr>
        <w:t>Cada uno de ellos se especializa en una distinta manera de protección. Una de esas personas es capaz de conocer cualquier secreto del mundo que se guarde en una computadora, cualquier cosa que use internet, en pocas palabras.</w:t>
      </w:r>
    </w:p>
    <w:p w14:paraId="774DEE2C" w14:textId="60319AE9"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un hacker no?</w:t>
      </w:r>
    </w:p>
    <w:p w14:paraId="6A10B97A" w14:textId="337BB5F1" w:rsidR="003625FE" w:rsidRDefault="003625FE"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no se muestra muy sorprendido, el solo se imagina una especie de hacker, por como Naomi lo dice pareciera estar exagerando, pero la seguridad de nivel diez es de Naomi, no de él, es por esa razón que </w:t>
      </w:r>
      <w:r w:rsidR="00624E8F">
        <w:rPr>
          <w:rFonts w:ascii="Arial" w:hAnsi="Arial" w:cs="Arial"/>
          <w:b/>
          <w:bCs/>
          <w:sz w:val="24"/>
          <w:szCs w:val="24"/>
          <w:lang w:val="es-AR"/>
        </w:rPr>
        <w:t>aún</w:t>
      </w:r>
      <w:r>
        <w:rPr>
          <w:rFonts w:ascii="Arial" w:hAnsi="Arial" w:cs="Arial"/>
          <w:b/>
          <w:bCs/>
          <w:sz w:val="24"/>
          <w:szCs w:val="24"/>
          <w:lang w:val="es-AR"/>
        </w:rPr>
        <w:t xml:space="preserve"> se muestra un poco intrigado.</w:t>
      </w:r>
    </w:p>
    <w:p w14:paraId="03B6FF81" w14:textId="59DE63C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empieza a levantar sus piernas y jugar con ellas, moviéndolas una por encima de la otra como si estuviera frotándolas.</w:t>
      </w:r>
      <w:r w:rsidR="001275FC">
        <w:rPr>
          <w:rFonts w:ascii="Arial" w:hAnsi="Arial" w:cs="Arial"/>
          <w:b/>
          <w:bCs/>
          <w:sz w:val="24"/>
          <w:szCs w:val="24"/>
          <w:lang w:val="es-AR"/>
        </w:rPr>
        <w:t xml:space="preserve"> </w:t>
      </w:r>
      <w:r>
        <w:rPr>
          <w:rFonts w:ascii="Arial" w:hAnsi="Arial" w:cs="Arial"/>
          <w:b/>
          <w:bCs/>
          <w:sz w:val="24"/>
          <w:szCs w:val="24"/>
          <w:lang w:val="es-AR"/>
        </w:rPr>
        <w:t>Ella lo cuenta como algo usual y aburrido, pero para Oziel es algo nuevo y tiene que dar una buena impresión para que no piense que son personas a las cuales temer.</w:t>
      </w:r>
    </w:p>
    <w:p w14:paraId="1E74B289" w14:textId="35945243"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-Es más que un simple hacker, es un humano capaz de llevar en su cerebro la internet completa. Entrar y salir de los secretos de todo el mundo con solo mover sus manos</w:t>
      </w:r>
      <w:r w:rsidR="001275FC">
        <w:rPr>
          <w:rFonts w:ascii="Arial" w:hAnsi="Arial" w:cs="Arial"/>
          <w:b/>
          <w:bCs/>
          <w:sz w:val="24"/>
          <w:szCs w:val="24"/>
          <w:lang w:val="es-AR"/>
        </w:rPr>
        <w:t>.</w:t>
      </w:r>
      <w:r>
        <w:rPr>
          <w:rFonts w:ascii="Arial" w:hAnsi="Arial" w:cs="Arial"/>
          <w:b/>
          <w:bCs/>
          <w:sz w:val="24"/>
          <w:szCs w:val="24"/>
          <w:lang w:val="es-AR"/>
        </w:rPr>
        <w:t xml:space="preserve"> </w:t>
      </w:r>
      <w:r w:rsidR="001275FC">
        <w:rPr>
          <w:rFonts w:ascii="Arial" w:hAnsi="Arial" w:cs="Arial"/>
          <w:b/>
          <w:bCs/>
          <w:sz w:val="24"/>
          <w:szCs w:val="24"/>
          <w:lang w:val="es-AR"/>
        </w:rPr>
        <w:t>P</w:t>
      </w:r>
      <w:r>
        <w:rPr>
          <w:rFonts w:ascii="Arial" w:hAnsi="Arial" w:cs="Arial"/>
          <w:b/>
          <w:bCs/>
          <w:sz w:val="24"/>
          <w:szCs w:val="24"/>
          <w:lang w:val="es-AR"/>
        </w:rPr>
        <w:t xml:space="preserve">or suerte la ONU mantiene vigilando sus movimientos </w:t>
      </w:r>
      <w:r w:rsidR="001275FC">
        <w:rPr>
          <w:rFonts w:ascii="Arial" w:hAnsi="Arial" w:cs="Arial"/>
          <w:b/>
          <w:bCs/>
          <w:sz w:val="24"/>
          <w:szCs w:val="24"/>
          <w:lang w:val="es-AR"/>
        </w:rPr>
        <w:t>día</w:t>
      </w:r>
      <w:r>
        <w:rPr>
          <w:rFonts w:ascii="Arial" w:hAnsi="Arial" w:cs="Arial"/>
          <w:b/>
          <w:bCs/>
          <w:sz w:val="24"/>
          <w:szCs w:val="24"/>
          <w:lang w:val="es-AR"/>
        </w:rPr>
        <w:t xml:space="preserve"> y noche las 24 horas del día</w:t>
      </w:r>
      <w:r w:rsidR="001275FC">
        <w:rPr>
          <w:rFonts w:ascii="Arial" w:hAnsi="Arial" w:cs="Arial"/>
          <w:b/>
          <w:bCs/>
          <w:sz w:val="24"/>
          <w:szCs w:val="24"/>
          <w:lang w:val="es-AR"/>
        </w:rPr>
        <w:t>,</w:t>
      </w:r>
      <w:r>
        <w:rPr>
          <w:rFonts w:ascii="Arial" w:hAnsi="Arial" w:cs="Arial"/>
          <w:b/>
          <w:bCs/>
          <w:sz w:val="24"/>
          <w:szCs w:val="24"/>
          <w:lang w:val="es-AR"/>
        </w:rPr>
        <w:t xml:space="preserve"> todos los años. Si es que un director la requiere piden un permiso privado a la ONU de un plazo de 40 minutos o 80 como máximo para investigar sin </w:t>
      </w:r>
      <w:r w:rsidR="001275FC">
        <w:rPr>
          <w:rFonts w:ascii="Arial" w:hAnsi="Arial" w:cs="Arial"/>
          <w:b/>
          <w:bCs/>
          <w:sz w:val="24"/>
          <w:szCs w:val="24"/>
          <w:lang w:val="es-AR"/>
        </w:rPr>
        <w:t>restricciones</w:t>
      </w:r>
      <w:r>
        <w:rPr>
          <w:rFonts w:ascii="Arial" w:hAnsi="Arial" w:cs="Arial"/>
          <w:b/>
          <w:bCs/>
          <w:sz w:val="24"/>
          <w:szCs w:val="24"/>
          <w:lang w:val="es-AR"/>
        </w:rPr>
        <w:t>.</w:t>
      </w:r>
    </w:p>
    <w:p w14:paraId="7DF1EDDC"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-Oh… ¿Pero no creen que es muy poco tiempo?</w:t>
      </w:r>
    </w:p>
    <w:p w14:paraId="453F04B0" w14:textId="096C74E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-En 10 minutos es capaz de juntar información de la que ella requiera para la investigación, y mientras tanto en esos 10 minutos también está robando información de todo el mundo, es una persona muy inteligente sin contar su destreza en combate. Por eso el apodo, Fantasma Asesino. </w:t>
      </w:r>
    </w:p>
    <w:p w14:paraId="1DA39FD8" w14:textId="16682E34"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Sixto también es así?</w:t>
      </w:r>
    </w:p>
    <w:p w14:paraId="2937D505" w14:textId="31927CF9"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-No… Sixto es muy distinto a ella. Todos son distintos y muy hábiles en combate, perfetos para la protección de los directores.</w:t>
      </w:r>
    </w:p>
    <w:p w14:paraId="5DF3F974" w14:textId="3792AEA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w:t>
      </w:r>
      <w:r w:rsidR="001275FC">
        <w:rPr>
          <w:rFonts w:ascii="Arial" w:hAnsi="Arial" w:cs="Arial"/>
          <w:b/>
          <w:bCs/>
          <w:sz w:val="24"/>
          <w:szCs w:val="24"/>
          <w:lang w:val="es-AR"/>
        </w:rPr>
        <w:t>Con que l</w:t>
      </w:r>
      <w:r>
        <w:rPr>
          <w:rFonts w:ascii="Arial" w:hAnsi="Arial" w:cs="Arial"/>
          <w:b/>
          <w:bCs/>
          <w:sz w:val="24"/>
          <w:szCs w:val="24"/>
          <w:lang w:val="es-AR"/>
        </w:rPr>
        <w:t>os diez humanos más letales del mundo</w:t>
      </w:r>
      <w:r w:rsidR="001275FC">
        <w:rPr>
          <w:rFonts w:ascii="Arial" w:hAnsi="Arial" w:cs="Arial"/>
          <w:b/>
          <w:bCs/>
          <w:sz w:val="24"/>
          <w:szCs w:val="24"/>
          <w:lang w:val="es-AR"/>
        </w:rPr>
        <w:t>, eh</w:t>
      </w:r>
      <w:r>
        <w:rPr>
          <w:rFonts w:ascii="Arial" w:hAnsi="Arial" w:cs="Arial"/>
          <w:b/>
          <w:bCs/>
          <w:sz w:val="24"/>
          <w:szCs w:val="24"/>
          <w:lang w:val="es-AR"/>
        </w:rPr>
        <w:t>… Ahora me da curiosidad en conocer a los demás</w:t>
      </w:r>
      <w:r w:rsidR="001275FC">
        <w:rPr>
          <w:rFonts w:ascii="Arial" w:hAnsi="Arial" w:cs="Arial"/>
          <w:b/>
          <w:bCs/>
          <w:sz w:val="24"/>
          <w:szCs w:val="24"/>
          <w:lang w:val="es-AR"/>
        </w:rPr>
        <w:t>…</w:t>
      </w:r>
    </w:p>
    <w:p w14:paraId="73B5D2C5" w14:textId="388E9269"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deja de jugar con sus pies y se levanta rápidamente</w:t>
      </w:r>
      <w:r w:rsidR="00FE7313">
        <w:rPr>
          <w:rFonts w:ascii="Arial" w:hAnsi="Arial" w:cs="Arial"/>
          <w:b/>
          <w:bCs/>
          <w:sz w:val="24"/>
          <w:szCs w:val="24"/>
          <w:lang w:val="es-AR"/>
        </w:rPr>
        <w:t xml:space="preserve"> con una sonrisa.</w:t>
      </w:r>
    </w:p>
    <w:p w14:paraId="5AC4753E" w14:textId="651E4459" w:rsidR="00FE7313"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-Eso se puede arreglar</w:t>
      </w:r>
      <w:r w:rsidR="00FE7313">
        <w:rPr>
          <w:rFonts w:ascii="Arial" w:hAnsi="Arial" w:cs="Arial"/>
          <w:b/>
          <w:bCs/>
          <w:sz w:val="24"/>
          <w:szCs w:val="24"/>
          <w:lang w:val="es-AR"/>
        </w:rPr>
        <w:t>.</w:t>
      </w:r>
      <w:r>
        <w:rPr>
          <w:rFonts w:ascii="Arial" w:hAnsi="Arial" w:cs="Arial"/>
          <w:b/>
          <w:bCs/>
          <w:sz w:val="24"/>
          <w:szCs w:val="24"/>
          <w:lang w:val="es-AR"/>
        </w:rPr>
        <w:t xml:space="preserve"> </w:t>
      </w:r>
      <w:r w:rsidR="00FE7313">
        <w:rPr>
          <w:rFonts w:ascii="Arial" w:hAnsi="Arial" w:cs="Arial"/>
          <w:b/>
          <w:bCs/>
          <w:sz w:val="24"/>
          <w:szCs w:val="24"/>
          <w:lang w:val="es-AR"/>
        </w:rPr>
        <w:t>E</w:t>
      </w:r>
      <w:r>
        <w:rPr>
          <w:rFonts w:ascii="Arial" w:hAnsi="Arial" w:cs="Arial"/>
          <w:b/>
          <w:bCs/>
          <w:sz w:val="24"/>
          <w:szCs w:val="24"/>
          <w:lang w:val="es-AR"/>
        </w:rPr>
        <w:t>n algunos días es la reunión anual de los Díaz U.E.P.P.</w:t>
      </w:r>
    </w:p>
    <w:p w14:paraId="0B775DB7"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Reunión anual?</w:t>
      </w:r>
    </w:p>
    <w:p w14:paraId="7D52F3D1" w14:textId="502AE00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algo que a Sixto no le gusta, pero en verdad es entretenido. Cada uno de ellos tienen un numero de nivel de peligro, es como un juego de fuerza y poder.</w:t>
      </w:r>
    </w:p>
    <w:p w14:paraId="72609DEC"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Sixto que numero es?</w:t>
      </w:r>
    </w:p>
    <w:p w14:paraId="7F975074"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la sexta persona más letal del mundo. Y espero que este año por lo menos suba al quinto puesto.</w:t>
      </w:r>
    </w:p>
    <w:p w14:paraId="6AF67DBB"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-Claro me </w:t>
      </w:r>
      <w:proofErr w:type="spellStart"/>
      <w:r>
        <w:rPr>
          <w:rFonts w:ascii="Arial" w:hAnsi="Arial" w:cs="Arial"/>
          <w:b/>
          <w:bCs/>
          <w:sz w:val="24"/>
          <w:szCs w:val="24"/>
          <w:lang w:val="es-AR"/>
        </w:rPr>
        <w:t>encant</w:t>
      </w:r>
      <w:proofErr w:type="spellEnd"/>
      <w:r>
        <w:rPr>
          <w:rFonts w:ascii="Arial" w:hAnsi="Arial" w:cs="Arial"/>
          <w:b/>
          <w:bCs/>
          <w:sz w:val="24"/>
          <w:szCs w:val="24"/>
          <w:lang w:val="es-AR"/>
        </w:rPr>
        <w:t>…---</w:t>
      </w:r>
    </w:p>
    <w:p w14:paraId="2A6EECB6" w14:textId="1F352BD1" w:rsidR="003625FE" w:rsidRDefault="003625FE" w:rsidP="00DE043A">
      <w:pPr>
        <w:spacing w:line="360" w:lineRule="auto"/>
        <w:rPr>
          <w:rFonts w:ascii="Arial" w:hAnsi="Arial" w:cs="Arial"/>
          <w:b/>
          <w:bCs/>
          <w:sz w:val="24"/>
          <w:szCs w:val="24"/>
          <w:lang w:val="es-AR"/>
        </w:rPr>
      </w:pPr>
      <w:r>
        <w:rPr>
          <w:rFonts w:ascii="Arial" w:hAnsi="Arial" w:cs="Arial"/>
          <w:b/>
          <w:bCs/>
          <w:sz w:val="24"/>
          <w:szCs w:val="24"/>
          <w:lang w:val="es-AR"/>
        </w:rPr>
        <w:t>Interrumpiendo el momento un menaje llega al</w:t>
      </w:r>
      <w:r w:rsidR="00DE043A">
        <w:rPr>
          <w:rFonts w:ascii="Arial" w:hAnsi="Arial" w:cs="Arial"/>
          <w:b/>
          <w:bCs/>
          <w:sz w:val="24"/>
          <w:szCs w:val="24"/>
          <w:lang w:val="es-AR"/>
        </w:rPr>
        <w:t xml:space="preserve"> comunicador de Naomi que esta encima del </w:t>
      </w:r>
      <w:r>
        <w:rPr>
          <w:rFonts w:ascii="Arial" w:hAnsi="Arial" w:cs="Arial"/>
          <w:b/>
          <w:bCs/>
          <w:sz w:val="24"/>
          <w:szCs w:val="24"/>
          <w:lang w:val="es-AR"/>
        </w:rPr>
        <w:t xml:space="preserve">escritorio, </w:t>
      </w:r>
      <w:r w:rsidR="00DE043A">
        <w:rPr>
          <w:rFonts w:ascii="Arial" w:hAnsi="Arial" w:cs="Arial"/>
          <w:b/>
          <w:bCs/>
          <w:sz w:val="24"/>
          <w:szCs w:val="24"/>
          <w:lang w:val="es-AR"/>
        </w:rPr>
        <w:t xml:space="preserve">dando un leve sonido con una luz roja. </w:t>
      </w:r>
    </w:p>
    <w:p w14:paraId="0D425810" w14:textId="2607CFF4"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comunicadores </w:t>
      </w:r>
      <w:r w:rsidR="003625FE">
        <w:rPr>
          <w:rFonts w:ascii="Arial" w:hAnsi="Arial" w:cs="Arial"/>
          <w:b/>
          <w:bCs/>
          <w:sz w:val="24"/>
          <w:szCs w:val="24"/>
          <w:lang w:val="es-AR"/>
        </w:rPr>
        <w:t xml:space="preserve">de oído </w:t>
      </w:r>
      <w:r>
        <w:rPr>
          <w:rFonts w:ascii="Arial" w:hAnsi="Arial" w:cs="Arial"/>
          <w:b/>
          <w:bCs/>
          <w:sz w:val="24"/>
          <w:szCs w:val="24"/>
          <w:lang w:val="es-AR"/>
        </w:rPr>
        <w:t>reciben la señal del mensaje, pero si ella no abre la pantalla de su anillo no podrá verlo, solo puede contestar llamadas.</w:t>
      </w:r>
    </w:p>
    <w:p w14:paraId="45390B4B" w14:textId="5783E48B"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un mensaje</w:t>
      </w:r>
      <w:r w:rsidR="00FE7313">
        <w:rPr>
          <w:rFonts w:ascii="Arial" w:hAnsi="Arial" w:cs="Arial"/>
          <w:b/>
          <w:bCs/>
          <w:sz w:val="24"/>
          <w:szCs w:val="24"/>
          <w:lang w:val="es-AR"/>
        </w:rPr>
        <w:t>,</w:t>
      </w:r>
      <w:r>
        <w:rPr>
          <w:rFonts w:ascii="Arial" w:hAnsi="Arial" w:cs="Arial"/>
          <w:b/>
          <w:bCs/>
          <w:sz w:val="24"/>
          <w:szCs w:val="24"/>
          <w:lang w:val="es-AR"/>
        </w:rPr>
        <w:t xml:space="preserve"> de seguro Sixto ya lo encontró. –Habla entusiasmada mientras abre la pantalla con un deslicé de su mano hacia abajo– Te lo dije.</w:t>
      </w:r>
    </w:p>
    <w:p w14:paraId="38731FE7"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8724152" w14:textId="534B772E" w:rsidR="00FE7313" w:rsidRDefault="00FE7313" w:rsidP="00FE7313">
      <w:pPr>
        <w:spacing w:line="360" w:lineRule="auto"/>
        <w:rPr>
          <w:rFonts w:ascii="Arial" w:hAnsi="Arial" w:cs="Arial"/>
          <w:b/>
          <w:bCs/>
          <w:sz w:val="24"/>
          <w:szCs w:val="24"/>
          <w:lang w:val="es-AR"/>
        </w:rPr>
      </w:pPr>
      <w:r>
        <w:rPr>
          <w:rFonts w:ascii="Arial" w:hAnsi="Arial" w:cs="Arial"/>
          <w:b/>
          <w:bCs/>
          <w:sz w:val="24"/>
          <w:szCs w:val="24"/>
          <w:lang w:val="es-AR"/>
        </w:rPr>
        <w:t>Oziel un poco cansado se tira en el respaldo de la silla y empieza a dar vueltas, como si le costara salir de casa por fatiga.</w:t>
      </w:r>
    </w:p>
    <w:p w14:paraId="75F151D2" w14:textId="2A82F352"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-Pero ni siquiera comimos…</w:t>
      </w:r>
      <w:r w:rsidR="00FE7313">
        <w:rPr>
          <w:rFonts w:ascii="Arial" w:hAnsi="Arial" w:cs="Arial"/>
          <w:b/>
          <w:bCs/>
          <w:sz w:val="24"/>
          <w:szCs w:val="24"/>
          <w:lang w:val="es-AR"/>
        </w:rPr>
        <w:t>y me acabo de bañar…</w:t>
      </w:r>
    </w:p>
    <w:p w14:paraId="45DCE498" w14:textId="40998CBD"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No es un mensaje </w:t>
      </w:r>
      <w:r w:rsidR="00FE7313">
        <w:rPr>
          <w:rFonts w:ascii="Arial" w:hAnsi="Arial" w:cs="Arial"/>
          <w:b/>
          <w:bCs/>
          <w:sz w:val="24"/>
          <w:szCs w:val="24"/>
          <w:lang w:val="es-AR"/>
        </w:rPr>
        <w:t xml:space="preserve">por </w:t>
      </w:r>
      <w:r>
        <w:rPr>
          <w:rFonts w:ascii="Arial" w:hAnsi="Arial" w:cs="Arial"/>
          <w:b/>
          <w:bCs/>
          <w:sz w:val="24"/>
          <w:szCs w:val="24"/>
          <w:lang w:val="es-AR"/>
        </w:rPr>
        <w:t xml:space="preserve">el Pendrive, mucho menos es un mensaje de Sixto. </w:t>
      </w:r>
    </w:p>
    <w:p w14:paraId="463A6612" w14:textId="4C3767AF"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se ve preocupada y su mirada rápidamente se tensa con seriedad.</w:t>
      </w:r>
    </w:p>
    <w:p w14:paraId="496AABFC" w14:textId="10F33B4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-No es Sixto. Algo está pasando en Unificación Central, me tengo que </w:t>
      </w:r>
      <w:r w:rsidR="00265B1C">
        <w:rPr>
          <w:rFonts w:ascii="Arial" w:hAnsi="Arial" w:cs="Arial"/>
          <w:b/>
          <w:bCs/>
          <w:sz w:val="24"/>
          <w:szCs w:val="24"/>
          <w:lang w:val="es-AR"/>
        </w:rPr>
        <w:t>regresar</w:t>
      </w:r>
      <w:r>
        <w:rPr>
          <w:rFonts w:ascii="Arial" w:hAnsi="Arial" w:cs="Arial"/>
          <w:b/>
          <w:bCs/>
          <w:sz w:val="24"/>
          <w:szCs w:val="24"/>
          <w:lang w:val="es-AR"/>
        </w:rPr>
        <w:t>. Tu quédate aquí no te muevas.</w:t>
      </w:r>
    </w:p>
    <w:p w14:paraId="1C54CE85"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w:t>
      </w:r>
    </w:p>
    <w:p w14:paraId="7C839456" w14:textId="2BB60B7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rápidamente toma su pequeña chaqueta para irse.</w:t>
      </w:r>
    </w:p>
    <w:p w14:paraId="5EDEA725" w14:textId="60EECA7B"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-Espera, ¿no íbamos a ir a las coordenadas? ¿Qué fue ese mensaje, que decía?</w:t>
      </w:r>
    </w:p>
    <w:p w14:paraId="1EBF12AE" w14:textId="3C4316A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-Problemas típicos de Unificación Central. Algo que no te incumbe, quédate aquí luego vendré.</w:t>
      </w:r>
    </w:p>
    <w:p w14:paraId="233C67B1" w14:textId="04918DD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-Claro que no</w:t>
      </w:r>
      <w:r w:rsidR="00FE7313">
        <w:rPr>
          <w:rFonts w:ascii="Arial" w:hAnsi="Arial" w:cs="Arial"/>
          <w:b/>
          <w:bCs/>
          <w:sz w:val="24"/>
          <w:szCs w:val="24"/>
          <w:lang w:val="es-AR"/>
        </w:rPr>
        <w:t>,</w:t>
      </w:r>
      <w:r>
        <w:rPr>
          <w:rFonts w:ascii="Arial" w:hAnsi="Arial" w:cs="Arial"/>
          <w:b/>
          <w:bCs/>
          <w:sz w:val="24"/>
          <w:szCs w:val="24"/>
          <w:lang w:val="es-AR"/>
        </w:rPr>
        <w:t xml:space="preserve"> espera.</w:t>
      </w:r>
    </w:p>
    <w:p w14:paraId="5F62B9E8" w14:textId="04C821D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Oziel la toma del brazo y habla un poco molesto por la discordancia. Ella lo siguió hasta su casa para no dejar solo el Heart-Oz,</w:t>
      </w:r>
      <w:r w:rsidR="00FE7313">
        <w:rPr>
          <w:rFonts w:ascii="Arial" w:hAnsi="Arial" w:cs="Arial"/>
          <w:b/>
          <w:bCs/>
          <w:sz w:val="24"/>
          <w:szCs w:val="24"/>
          <w:lang w:val="es-AR"/>
        </w:rPr>
        <w:t xml:space="preserve"> y</w:t>
      </w:r>
      <w:r>
        <w:rPr>
          <w:rFonts w:ascii="Arial" w:hAnsi="Arial" w:cs="Arial"/>
          <w:b/>
          <w:bCs/>
          <w:sz w:val="24"/>
          <w:szCs w:val="24"/>
          <w:lang w:val="es-AR"/>
        </w:rPr>
        <w:t xml:space="preserve"> ahora por </w:t>
      </w:r>
      <w:r w:rsidR="00FE7313">
        <w:rPr>
          <w:rFonts w:ascii="Arial" w:hAnsi="Arial" w:cs="Arial"/>
          <w:b/>
          <w:bCs/>
          <w:sz w:val="24"/>
          <w:szCs w:val="24"/>
          <w:lang w:val="es-AR"/>
        </w:rPr>
        <w:t>un</w:t>
      </w:r>
      <w:r>
        <w:rPr>
          <w:rFonts w:ascii="Arial" w:hAnsi="Arial" w:cs="Arial"/>
          <w:b/>
          <w:bCs/>
          <w:sz w:val="24"/>
          <w:szCs w:val="24"/>
          <w:lang w:val="es-AR"/>
        </w:rPr>
        <w:t xml:space="preserve"> mensaje quiere dejar</w:t>
      </w:r>
      <w:r w:rsidR="00FE7313">
        <w:rPr>
          <w:rFonts w:ascii="Arial" w:hAnsi="Arial" w:cs="Arial"/>
          <w:b/>
          <w:bCs/>
          <w:sz w:val="24"/>
          <w:szCs w:val="24"/>
          <w:lang w:val="es-AR"/>
        </w:rPr>
        <w:t>lo solo y</w:t>
      </w:r>
      <w:r>
        <w:rPr>
          <w:rFonts w:ascii="Arial" w:hAnsi="Arial" w:cs="Arial"/>
          <w:b/>
          <w:bCs/>
          <w:sz w:val="24"/>
          <w:szCs w:val="24"/>
          <w:lang w:val="es-AR"/>
        </w:rPr>
        <w:t xml:space="preserve"> regresar a Unificación Central sin dar ni una explicación de la situación.</w:t>
      </w:r>
    </w:p>
    <w:p w14:paraId="6982D37E" w14:textId="4129415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-Si algo malo pasa también </w:t>
      </w:r>
      <w:r w:rsidR="003625FE">
        <w:rPr>
          <w:rFonts w:ascii="Arial" w:hAnsi="Arial" w:cs="Arial"/>
          <w:b/>
          <w:bCs/>
          <w:sz w:val="24"/>
          <w:szCs w:val="24"/>
          <w:lang w:val="es-AR"/>
        </w:rPr>
        <w:t>quiero</w:t>
      </w:r>
      <w:r>
        <w:rPr>
          <w:rFonts w:ascii="Arial" w:hAnsi="Arial" w:cs="Arial"/>
          <w:b/>
          <w:bCs/>
          <w:sz w:val="24"/>
          <w:szCs w:val="24"/>
          <w:lang w:val="es-AR"/>
        </w:rPr>
        <w:t xml:space="preserve"> estar informado. Después de todo soy un secreto de seguridad nivel 10, ¿o no? Además, te dije que te acompañaría.</w:t>
      </w:r>
    </w:p>
    <w:p w14:paraId="5AF87D49" w14:textId="4E4030DC"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Naomi no puede esconderle secretos de Unificación Central. Oziel tiene razón</w:t>
      </w:r>
      <w:r w:rsidR="00FE7313">
        <w:rPr>
          <w:rFonts w:ascii="Arial" w:hAnsi="Arial" w:cs="Arial"/>
          <w:b/>
          <w:bCs/>
          <w:sz w:val="24"/>
          <w:szCs w:val="24"/>
          <w:lang w:val="es-AR"/>
        </w:rPr>
        <w:t>,</w:t>
      </w:r>
      <w:r>
        <w:rPr>
          <w:rFonts w:ascii="Arial" w:hAnsi="Arial" w:cs="Arial"/>
          <w:b/>
          <w:bCs/>
          <w:sz w:val="24"/>
          <w:szCs w:val="24"/>
          <w:lang w:val="es-AR"/>
        </w:rPr>
        <w:t xml:space="preserve"> él es parte de los secretos, un secreto de nivel diez. No le pide que le cuente cada secreto, pero por lo menos que le diga que es lo que sucede para ver si puede ayudar en algo, no quiere sentirse inútil </w:t>
      </w:r>
      <w:r w:rsidR="002044A4">
        <w:rPr>
          <w:rFonts w:ascii="Arial" w:hAnsi="Arial" w:cs="Arial"/>
          <w:b/>
          <w:bCs/>
          <w:sz w:val="24"/>
          <w:szCs w:val="24"/>
          <w:lang w:val="es-AR"/>
        </w:rPr>
        <w:t>o</w:t>
      </w:r>
      <w:r>
        <w:rPr>
          <w:rFonts w:ascii="Arial" w:hAnsi="Arial" w:cs="Arial"/>
          <w:b/>
          <w:bCs/>
          <w:sz w:val="24"/>
          <w:szCs w:val="24"/>
          <w:lang w:val="es-AR"/>
        </w:rPr>
        <w:t xml:space="preserve"> inservible.</w:t>
      </w:r>
    </w:p>
    <w:p w14:paraId="09EB44AC"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-Tu nunca te cansa de ayudar… ¿no?</w:t>
      </w:r>
    </w:p>
    <w:p w14:paraId="3A17B71A" w14:textId="23705437" w:rsidR="002044A4" w:rsidRDefault="002044A4" w:rsidP="002044A4">
      <w:pPr>
        <w:spacing w:line="360" w:lineRule="auto"/>
        <w:rPr>
          <w:rFonts w:ascii="Arial" w:hAnsi="Arial" w:cs="Arial"/>
          <w:b/>
          <w:bCs/>
          <w:sz w:val="24"/>
          <w:szCs w:val="24"/>
          <w:lang w:val="es-AR"/>
        </w:rPr>
      </w:pPr>
      <w:r>
        <w:rPr>
          <w:rFonts w:ascii="Arial" w:hAnsi="Arial" w:cs="Arial"/>
          <w:b/>
          <w:bCs/>
          <w:sz w:val="24"/>
          <w:szCs w:val="24"/>
          <w:lang w:val="es-AR"/>
        </w:rPr>
        <w:t>-Sabes muy bien que no se a lo que te estas refiriendo. Solo no quiero que me veas como un jarrón de vidrio frágil que se tenga que cuidar, alejándolo de los problemas para que nadie lo rompa.</w:t>
      </w:r>
    </w:p>
    <w:p w14:paraId="639858D9"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w:t>
      </w:r>
    </w:p>
    <w:p w14:paraId="66957B3C" w14:textId="54F249F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Naomi suspira por la falta de protección hacia </w:t>
      </w:r>
      <w:r w:rsidR="002044A4">
        <w:rPr>
          <w:rFonts w:ascii="Arial" w:hAnsi="Arial" w:cs="Arial"/>
          <w:b/>
          <w:bCs/>
          <w:sz w:val="24"/>
          <w:szCs w:val="24"/>
          <w:lang w:val="es-AR"/>
        </w:rPr>
        <w:t>é</w:t>
      </w:r>
      <w:r>
        <w:rPr>
          <w:rFonts w:ascii="Arial" w:hAnsi="Arial" w:cs="Arial"/>
          <w:b/>
          <w:bCs/>
          <w:sz w:val="24"/>
          <w:szCs w:val="24"/>
          <w:lang w:val="es-AR"/>
        </w:rPr>
        <w:t>l mismo. Oziel siempre olvida por completo su seguridad</w:t>
      </w:r>
      <w:r w:rsidR="002044A4">
        <w:rPr>
          <w:rFonts w:ascii="Arial" w:hAnsi="Arial" w:cs="Arial"/>
          <w:b/>
          <w:bCs/>
          <w:sz w:val="24"/>
          <w:szCs w:val="24"/>
          <w:lang w:val="es-AR"/>
        </w:rPr>
        <w:t>,</w:t>
      </w:r>
      <w:r>
        <w:rPr>
          <w:rFonts w:ascii="Arial" w:hAnsi="Arial" w:cs="Arial"/>
          <w:b/>
          <w:bCs/>
          <w:sz w:val="24"/>
          <w:szCs w:val="24"/>
          <w:lang w:val="es-AR"/>
        </w:rPr>
        <w:t xml:space="preserve"> por proteger o ayudar al resto de las personas</w:t>
      </w:r>
      <w:r w:rsidR="002044A4">
        <w:rPr>
          <w:rFonts w:ascii="Arial" w:hAnsi="Arial" w:cs="Arial"/>
          <w:b/>
          <w:bCs/>
          <w:sz w:val="24"/>
          <w:szCs w:val="24"/>
          <w:lang w:val="es-AR"/>
        </w:rPr>
        <w:t xml:space="preserve"> él es puesto en peligro</w:t>
      </w:r>
      <w:r>
        <w:rPr>
          <w:rFonts w:ascii="Arial" w:hAnsi="Arial" w:cs="Arial"/>
          <w:b/>
          <w:bCs/>
          <w:sz w:val="24"/>
          <w:szCs w:val="24"/>
          <w:lang w:val="es-AR"/>
        </w:rPr>
        <w:t xml:space="preserve">. Naomi sabe que es </w:t>
      </w:r>
      <w:r w:rsidR="002044A4">
        <w:rPr>
          <w:rFonts w:ascii="Arial" w:hAnsi="Arial" w:cs="Arial"/>
          <w:b/>
          <w:bCs/>
          <w:sz w:val="24"/>
          <w:szCs w:val="24"/>
          <w:lang w:val="es-AR"/>
        </w:rPr>
        <w:t xml:space="preserve">de </w:t>
      </w:r>
      <w:r>
        <w:rPr>
          <w:rFonts w:ascii="Arial" w:hAnsi="Arial" w:cs="Arial"/>
          <w:b/>
          <w:bCs/>
          <w:sz w:val="24"/>
          <w:szCs w:val="24"/>
          <w:lang w:val="es-AR"/>
        </w:rPr>
        <w:t xml:space="preserve">ese tipo de persona que se le puede llamar héroe sin capa. Ayudo a los jugadores de Soccer por un remplazo que duro medio año, ayudo a mejorar la manera de ver el deporte a </w:t>
      </w:r>
      <w:proofErr w:type="spellStart"/>
      <w:r>
        <w:rPr>
          <w:rFonts w:ascii="Arial" w:hAnsi="Arial" w:cs="Arial"/>
          <w:b/>
          <w:bCs/>
          <w:sz w:val="24"/>
          <w:szCs w:val="24"/>
          <w:lang w:val="es-AR"/>
        </w:rPr>
        <w:t>Ikki</w:t>
      </w:r>
      <w:proofErr w:type="spellEnd"/>
      <w:r>
        <w:rPr>
          <w:rFonts w:ascii="Arial" w:hAnsi="Arial" w:cs="Arial"/>
          <w:b/>
          <w:bCs/>
          <w:sz w:val="24"/>
          <w:szCs w:val="24"/>
          <w:lang w:val="es-AR"/>
        </w:rPr>
        <w:t>, se adentró a Unificación Central para salvar a una persona que no tenía idea de quien era</w:t>
      </w:r>
      <w:r w:rsidR="003625FE">
        <w:rPr>
          <w:rFonts w:ascii="Arial" w:hAnsi="Arial" w:cs="Arial"/>
          <w:b/>
          <w:bCs/>
          <w:sz w:val="24"/>
          <w:szCs w:val="24"/>
          <w:lang w:val="es-AR"/>
        </w:rPr>
        <w:t xml:space="preserve"> con escasa información</w:t>
      </w:r>
      <w:r>
        <w:rPr>
          <w:rFonts w:ascii="Arial" w:hAnsi="Arial" w:cs="Arial"/>
          <w:b/>
          <w:bCs/>
          <w:sz w:val="24"/>
          <w:szCs w:val="24"/>
          <w:lang w:val="es-AR"/>
        </w:rPr>
        <w:t>, y llego a su límite al morir por salvar su vida</w:t>
      </w:r>
      <w:r w:rsidR="002044A4">
        <w:rPr>
          <w:rFonts w:ascii="Arial" w:hAnsi="Arial" w:cs="Arial"/>
          <w:b/>
          <w:bCs/>
          <w:sz w:val="24"/>
          <w:szCs w:val="24"/>
          <w:lang w:val="es-AR"/>
        </w:rPr>
        <w:t xml:space="preserve"> en </w:t>
      </w:r>
      <w:r w:rsidR="00B408C2">
        <w:rPr>
          <w:rFonts w:ascii="Arial" w:hAnsi="Arial" w:cs="Arial"/>
          <w:b/>
          <w:bCs/>
          <w:sz w:val="24"/>
          <w:szCs w:val="24"/>
          <w:lang w:val="es-AR"/>
        </w:rPr>
        <w:t>la Academia</w:t>
      </w:r>
      <w:r w:rsidR="002044A4">
        <w:rPr>
          <w:rFonts w:ascii="Arial" w:hAnsi="Arial" w:cs="Arial"/>
          <w:b/>
          <w:bCs/>
          <w:sz w:val="24"/>
          <w:szCs w:val="24"/>
          <w:lang w:val="es-AR"/>
        </w:rPr>
        <w:t xml:space="preserve"> C.F.G</w:t>
      </w:r>
      <w:r>
        <w:rPr>
          <w:rFonts w:ascii="Arial" w:hAnsi="Arial" w:cs="Arial"/>
          <w:b/>
          <w:bCs/>
          <w:sz w:val="24"/>
          <w:szCs w:val="24"/>
          <w:lang w:val="es-AR"/>
        </w:rPr>
        <w:t>.</w:t>
      </w:r>
    </w:p>
    <w:p w14:paraId="0FA5970C" w14:textId="5263DE4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-Como sea… </w:t>
      </w:r>
      <w:r w:rsidR="00265B1C">
        <w:rPr>
          <w:rFonts w:ascii="Arial" w:hAnsi="Arial" w:cs="Arial"/>
          <w:b/>
          <w:bCs/>
          <w:sz w:val="24"/>
          <w:szCs w:val="24"/>
          <w:lang w:val="es-AR"/>
        </w:rPr>
        <w:t>vámonos juntos</w:t>
      </w:r>
      <w:r>
        <w:rPr>
          <w:rFonts w:ascii="Arial" w:hAnsi="Arial" w:cs="Arial"/>
          <w:b/>
          <w:bCs/>
          <w:sz w:val="24"/>
          <w:szCs w:val="24"/>
          <w:lang w:val="es-AR"/>
        </w:rPr>
        <w:t xml:space="preserve">. </w:t>
      </w:r>
      <w:r w:rsidR="002044A4">
        <w:rPr>
          <w:rFonts w:ascii="Arial" w:hAnsi="Arial" w:cs="Arial"/>
          <w:b/>
          <w:bCs/>
          <w:sz w:val="24"/>
          <w:szCs w:val="24"/>
          <w:lang w:val="es-AR"/>
        </w:rPr>
        <w:t>–Lo dice un poco molesta</w:t>
      </w:r>
      <w:r w:rsidR="00265B1C">
        <w:rPr>
          <w:rFonts w:ascii="Arial" w:hAnsi="Arial" w:cs="Arial"/>
          <w:b/>
          <w:bCs/>
          <w:sz w:val="24"/>
          <w:szCs w:val="24"/>
          <w:lang w:val="es-AR"/>
        </w:rPr>
        <w:t xml:space="preserve"> en su tono de voz</w:t>
      </w:r>
      <w:r w:rsidR="002044A4">
        <w:rPr>
          <w:rFonts w:ascii="Arial" w:hAnsi="Arial" w:cs="Arial"/>
          <w:b/>
          <w:bCs/>
          <w:sz w:val="24"/>
          <w:szCs w:val="24"/>
          <w:lang w:val="es-AR"/>
        </w:rPr>
        <w:t xml:space="preserve"> y </w:t>
      </w:r>
      <w:r w:rsidR="00265B1C">
        <w:rPr>
          <w:rFonts w:ascii="Arial" w:hAnsi="Arial" w:cs="Arial"/>
          <w:b/>
          <w:bCs/>
          <w:sz w:val="24"/>
          <w:szCs w:val="24"/>
          <w:lang w:val="es-AR"/>
        </w:rPr>
        <w:t xml:space="preserve">con una sonrisa </w:t>
      </w:r>
      <w:r w:rsidR="002044A4">
        <w:rPr>
          <w:rFonts w:ascii="Arial" w:hAnsi="Arial" w:cs="Arial"/>
          <w:b/>
          <w:bCs/>
          <w:sz w:val="24"/>
          <w:szCs w:val="24"/>
          <w:lang w:val="es-AR"/>
        </w:rPr>
        <w:t>al mismo tiempo.</w:t>
      </w:r>
    </w:p>
    <w:p w14:paraId="5EA07090" w14:textId="42CB47E6"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Molesta por que siempre se entromete en problemas y feliz porque ahora es él el que insiste en acompañarla y estar a su lado en</w:t>
      </w:r>
      <w:r w:rsidR="003625FE">
        <w:rPr>
          <w:rFonts w:ascii="Arial" w:hAnsi="Arial" w:cs="Arial"/>
          <w:b/>
          <w:bCs/>
          <w:sz w:val="24"/>
          <w:szCs w:val="24"/>
          <w:lang w:val="es-AR"/>
        </w:rPr>
        <w:t xml:space="preserve"> todos</w:t>
      </w:r>
      <w:r>
        <w:rPr>
          <w:rFonts w:ascii="Arial" w:hAnsi="Arial" w:cs="Arial"/>
          <w:b/>
          <w:bCs/>
          <w:sz w:val="24"/>
          <w:szCs w:val="24"/>
          <w:lang w:val="es-AR"/>
        </w:rPr>
        <w:t xml:space="preserve"> los problemas para afrontarlos juntos, o por lo menos ser de ayuda.</w:t>
      </w:r>
    </w:p>
    <w:p w14:paraId="1701C601" w14:textId="77777777" w:rsidR="00EE18D2" w:rsidRPr="00DE043A" w:rsidRDefault="00EE18D2" w:rsidP="00EE18D2">
      <w:pPr>
        <w:spacing w:line="360" w:lineRule="auto"/>
        <w:rPr>
          <w:rFonts w:ascii="Arial" w:hAnsi="Arial" w:cs="Arial"/>
          <w:b/>
          <w:bCs/>
          <w:sz w:val="18"/>
          <w:szCs w:val="18"/>
          <w:lang w:val="es-AR"/>
        </w:rPr>
      </w:pPr>
    </w:p>
    <w:p w14:paraId="3A15E570" w14:textId="74FC3004" w:rsidR="00EE18D2" w:rsidRPr="006848AD" w:rsidRDefault="00EE18D2" w:rsidP="00EE18D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5</w:t>
      </w:r>
    </w:p>
    <w:p w14:paraId="750FC1B1" w14:textId="01F36586" w:rsidR="00EE18D2" w:rsidRDefault="00EE18D2" w:rsidP="00EE18D2">
      <w:pPr>
        <w:spacing w:line="360" w:lineRule="auto"/>
        <w:rPr>
          <w:rFonts w:ascii="Arial" w:hAnsi="Arial" w:cs="Arial"/>
          <w:b/>
          <w:bCs/>
          <w:sz w:val="24"/>
          <w:szCs w:val="24"/>
          <w:lang w:val="es-AR"/>
        </w:rPr>
      </w:pPr>
    </w:p>
    <w:p w14:paraId="4A717D3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-Creo que esto no está bien, Naomi.</w:t>
      </w:r>
    </w:p>
    <w:p w14:paraId="7EDD3C7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-Quédate callado o nos escucharan.</w:t>
      </w:r>
    </w:p>
    <w:p w14:paraId="08663FE9"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-P-Pero esto es ilegal… además tengo un poco de miedo, nunca hice esto con una mujer.</w:t>
      </w:r>
    </w:p>
    <w:p w14:paraId="55AE7F9F"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Deja de hablar así que me estas poniendo incomoda! So-Solo tomaremos prestado un vehículo, además soy una persona con mucho poder y dinero como para preocuparme por un simple vehículo prestado.</w:t>
      </w:r>
    </w:p>
    <w:p w14:paraId="2262D68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Naomi y Oziel se encuentran en un estacionamiento, mientras ella está intentando abrir un auto deportivo con simples hebillas metálicas de pelo, él vigila los alrededores. </w:t>
      </w:r>
    </w:p>
    <w:p w14:paraId="44CC8B67"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Simple vehículo? Ese simple vehículo que dices parece salir una gran fortuna.</w:t>
      </w:r>
    </w:p>
    <w:p w14:paraId="760CB52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sonriendo y con un tono de voz confiada habla. Es como si cada palabra que dice es salida un folleto del vehículo que están por robar.</w:t>
      </w:r>
    </w:p>
    <w:p w14:paraId="608E5EA0" w14:textId="484D2FE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 un Mazada 9i modificado. Con un motor 3.5 SKYACTIC-G, con una velocidad máxima de 3</w:t>
      </w:r>
      <w:r w:rsidR="00624E8F">
        <w:rPr>
          <w:rFonts w:ascii="Arial" w:hAnsi="Arial" w:cs="Arial"/>
          <w:b/>
          <w:bCs/>
          <w:sz w:val="24"/>
          <w:szCs w:val="24"/>
          <w:lang w:val="es-AR"/>
        </w:rPr>
        <w:t>15</w:t>
      </w:r>
      <w:r>
        <w:rPr>
          <w:rFonts w:ascii="Arial" w:hAnsi="Arial" w:cs="Arial"/>
          <w:b/>
          <w:bCs/>
          <w:sz w:val="24"/>
          <w:szCs w:val="24"/>
          <w:lang w:val="es-AR"/>
        </w:rPr>
        <w:t xml:space="preserve"> kilómetros por hora y una celebración de 0 a 100 en 3,8 segundos. </w:t>
      </w:r>
    </w:p>
    <w:p w14:paraId="1D3AE7C6" w14:textId="77777777" w:rsidR="00624E8F" w:rsidRDefault="00624E8F" w:rsidP="00624E8F">
      <w:pPr>
        <w:spacing w:line="360" w:lineRule="auto"/>
        <w:rPr>
          <w:rFonts w:ascii="Arial" w:hAnsi="Arial" w:cs="Arial"/>
          <w:b/>
          <w:bCs/>
          <w:sz w:val="24"/>
          <w:szCs w:val="24"/>
          <w:lang w:val="es-AR"/>
        </w:rPr>
      </w:pPr>
      <w:r>
        <w:rPr>
          <w:rFonts w:ascii="Arial" w:hAnsi="Arial" w:cs="Arial"/>
          <w:b/>
          <w:bCs/>
          <w:sz w:val="24"/>
          <w:szCs w:val="24"/>
          <w:lang w:val="es-AR"/>
        </w:rPr>
        <w:t>Oziel no tiene idea de lo que acababa de decir, pero siente que lo que quiso decir fue que el auto va muy rápido, y rápido significa un gran choque si no se tiene cuidado, acompañado de una gran explosión si es que el motor es destruido y los combustibles son expuestos al contacto el fuego.</w:t>
      </w:r>
    </w:p>
    <w:p w14:paraId="7E45B10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–Oziel solo traga saliva mientras pregunta– ¿T-Te gustan los autos?</w:t>
      </w:r>
    </w:p>
    <w:p w14:paraId="52A63D6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diría que me gustan, solo estoy muy bien informada.</w:t>
      </w:r>
    </w:p>
    <w:p w14:paraId="4E8D7D3E" w14:textId="21DA7353"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-Ah… pero ¿cómo sabes que un auto tan caro no tiene alarma?</w:t>
      </w:r>
    </w:p>
    <w:p w14:paraId="250A868C"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-Nunca dije que no tuviera alarma, solo hay que desactivarla cuando entremos en él.</w:t>
      </w:r>
    </w:p>
    <w:p w14:paraId="1FD8663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La alarma del auto empieza a resonar por todo el estacionamiento con un agravante sonido. </w:t>
      </w:r>
    </w:p>
    <w:p w14:paraId="4BD68FD8" w14:textId="77777777" w:rsidR="00D752C4" w:rsidRDefault="00D752C4" w:rsidP="00D752C4">
      <w:pPr>
        <w:spacing w:line="360" w:lineRule="auto"/>
        <w:rPr>
          <w:rFonts w:ascii="Arial" w:hAnsi="Arial" w:cs="Arial"/>
          <w:b/>
          <w:bCs/>
          <w:sz w:val="24"/>
          <w:szCs w:val="24"/>
          <w:lang w:val="es-AR"/>
        </w:rPr>
      </w:pPr>
    </w:p>
    <w:p w14:paraId="015923F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Oziel preocupado empieza a observar a su alrededor que nadie los viera mientras Naomi apaga la alarma, aunque se toma su tiempo y por consecuencia de eso hace que el hombre de seguridad tenga el tiempo suficiente para encontrar de que auto proviene la alarma.</w:t>
      </w:r>
    </w:p>
    <w:p w14:paraId="53C5940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-O-Oye ya nos encontraron. Está un poco lejos, pero nos va a ver.</w:t>
      </w:r>
    </w:p>
    <w:p w14:paraId="5DCD579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-Deja de llorar, el Mazada esta modificado con vidrios polarizados así que no nos vera si entramos al auto. Rápido, entra. –Mientras intenta encender el auto se aparta un poco de la puerta para dejar pasar al chico.</w:t>
      </w:r>
    </w:p>
    <w:p w14:paraId="29A723B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 hombre de seguridad viene del lado de al frente lo que Oziel pasa por la puerta del conductor hacia la del pasajero. Naomi toma el volante y con el auto encendido acelera.</w:t>
      </w:r>
    </w:p>
    <w:p w14:paraId="0C12CD4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Ella parece tener el entrenamiento completo de ladrona y conductora. Le tomo algunos segundos en abrir el Mazada 9i y tan solo algunas milésimas de segundos en encenderlo. Naomi no solo sabia sobre los autos, sino que también sabia las conexiones.</w:t>
      </w:r>
    </w:p>
    <w:p w14:paraId="4858BD9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cualquiera se roba un auto en segundos. Tu no solo estas informada. Te gustan los autos y se nota. –Lo afirma mientras observa como Naomi se encuentra piloteando el Mazada modificado.</w:t>
      </w:r>
    </w:p>
    <w:p w14:paraId="0F6DD2D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-Bueno está bien, si me gustan los autos.</w:t>
      </w:r>
    </w:p>
    <w:p w14:paraId="033EA0E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Mientras Naomi sale del estacionamiento abre su pantalla del anillo y va a configuraciones de pantalla.</w:t>
      </w:r>
    </w:p>
    <w:p w14:paraId="14AEAD9C"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haces?</w:t>
      </w:r>
    </w:p>
    <w:p w14:paraId="0C46F34C" w14:textId="0F92C4DB"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-Que sepa sobre autos no significa que se las calles de todo </w:t>
      </w:r>
      <w:r w:rsidR="00624E8F">
        <w:rPr>
          <w:rFonts w:ascii="Arial" w:hAnsi="Arial" w:cs="Arial"/>
          <w:b/>
          <w:bCs/>
          <w:sz w:val="24"/>
          <w:szCs w:val="24"/>
          <w:lang w:val="es-AR"/>
        </w:rPr>
        <w:t>Japón</w:t>
      </w:r>
      <w:r>
        <w:rPr>
          <w:rFonts w:ascii="Arial" w:hAnsi="Arial" w:cs="Arial"/>
          <w:b/>
          <w:bCs/>
          <w:sz w:val="24"/>
          <w:szCs w:val="24"/>
          <w:lang w:val="es-AR"/>
        </w:rPr>
        <w:t>. Estoy configurando la pantalla para un GPS.</w:t>
      </w:r>
    </w:p>
    <w:p w14:paraId="18F068E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La pantalla se amplía por completo con el mapa de su ubicación hasta Unificación Central. La pantalla cubre por completo el vidrio delantero del auto, dejando transparentar el camino del lado del conductor para no chocarse. </w:t>
      </w:r>
    </w:p>
    <w:p w14:paraId="59F4310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La pantalla actúa como un guía GPS para no estar observando el GPS del celular a cada momento. Con esto puede conducir y guiarse al mismo tiempo. En la parte del copiloto se encuentra el tránsito y las demoras por embotellamiento, haciendo que el GPS se actualice con otra ruta para evitarlo, eso incluye tomar un camino un poco más largo, pero no detenerse por nada.</w:t>
      </w:r>
    </w:p>
    <w:p w14:paraId="080A3A6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la parte inferior veras una pequeña barra de opciones. Busca en mis contactos para llamar a Sixto.</w:t>
      </w:r>
    </w:p>
    <w:p w14:paraId="0B6F5F3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-S-Si…</w:t>
      </w:r>
    </w:p>
    <w:p w14:paraId="4AA51DCB"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Naomi-sama?</w:t>
      </w:r>
    </w:p>
    <w:p w14:paraId="3B74D9E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-Ya estamos en camino. Estaremos en 34 minutos en los muros aproximadamente. </w:t>
      </w:r>
    </w:p>
    <w:p w14:paraId="0CD82EA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 acuerdo. Aquí ya está todo preparado y nuestros refuerzos del distrito 8 están en camino hacia aquí.</w:t>
      </w:r>
    </w:p>
    <w:p w14:paraId="5C81F423"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derrapa en cada esquina abierta, en las esquinas y calles más estrechas toma un poco más de seguridad y disminuye un poco su velocidad. Aun así, ella se ve un poco extrañada sobre la situación.</w:t>
      </w:r>
    </w:p>
    <w:p w14:paraId="007FC327"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-Aun no encuentro razones. </w:t>
      </w:r>
    </w:p>
    <w:p w14:paraId="406E59E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–Oziel confundido la observa.</w:t>
      </w:r>
    </w:p>
    <w:p w14:paraId="647AD4B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Unificación Central es el centro de los problemas de Japón. Están abastecidos de suficiente tecnología para crear una cuarta guerra mundial. Y secretos tan atemorizantes que podrían desatar la segunda guerra mundial santa.</w:t>
      </w:r>
    </w:p>
    <w:p w14:paraId="574077A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el mensaje dice que también deshabilitaron los centinelas. Así que podemos descartar una explosión PEM. Los centinelas están preparados para esto, así que tiene que ser una especie de PEM más fuerte o…</w:t>
      </w:r>
    </w:p>
    <w:p w14:paraId="5F3C355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creerá que lograron mejorar el EPSΩ.</w:t>
      </w:r>
    </w:p>
    <w:p w14:paraId="23D6158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-Creo que es la única opción que nos queda… –Naomi un poco molesta y preocupada afirma.</w:t>
      </w:r>
    </w:p>
    <w:p w14:paraId="6703CEB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-Pero es imposible… eso les hubiera tomado 30 años en lograrlo sin la ayuda de…</w:t>
      </w:r>
    </w:p>
    <w:p w14:paraId="181E9FB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9E3249F"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es un EPSΩ?</w:t>
      </w:r>
    </w:p>
    <w:p w14:paraId="4A00D77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-Sixto, envíame el informe, él lo recibirá.</w:t>
      </w:r>
    </w:p>
    <w:p w14:paraId="1D575CD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es informado por un archivo enviado del anillo de Sixto. El chico abre el archivo enviado con un símbolo Omega Ω. Sixto del otro lado le hace un rápido resumen de todo lo escrito dentro del archivo ya que hay ecuaciones tan complejas que Oziel no entendería ni el 90% de eso.</w:t>
      </w:r>
    </w:p>
    <w:p w14:paraId="3B9208D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Explosión de Pulso Solar Omega es una bomba como la bomba de Pulso Electro Magnético. La diferencia es que uno utiliza ondas eléctricas, el otro pulso de cargas solares.</w:t>
      </w:r>
    </w:p>
    <w:p w14:paraId="6C6ACED0"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Son más fuertes o algo?</w:t>
      </w:r>
    </w:p>
    <w:p w14:paraId="588CFB2C" w14:textId="1C01F389"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-Una explosión EPSΩ es la versión mil veces mejorada, primero da un pulso inicial que los hace vulnerable a los pulsos solares, luego actúa con constantes pulsos consecutivamente. Utiliza grandes energías solares cargadas en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La idea de los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era que aguantes grandes densidades de energía sin colapsar. Pero los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aun no estaban terminados porque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xml:space="preserve"> interfirió antes, asegurando que esto sería una gran amenaza mundial si caía en malas manos, así junto con Unificación Central pusieron en marcha un operativo para detener todo esto.</w:t>
      </w:r>
    </w:p>
    <w:p w14:paraId="338C995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-Sin los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no podrían crear esa bomba solar porque serían muy inestables.</w:t>
      </w:r>
    </w:p>
    <w:p w14:paraId="33E31D4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-Así es… y eso los retrasaría otros 30 años. Pero parece que de alguna forma consiguieron mejorarlo en menos tiempo, o alguien les paso la información de los </w:t>
      </w:r>
      <w:proofErr w:type="spellStart"/>
      <w:r>
        <w:rPr>
          <w:rFonts w:ascii="Arial" w:hAnsi="Arial" w:cs="Arial"/>
          <w:b/>
          <w:bCs/>
          <w:sz w:val="24"/>
          <w:szCs w:val="24"/>
          <w:lang w:val="es-AR"/>
        </w:rPr>
        <w:t>PINs</w:t>
      </w:r>
      <w:proofErr w:type="spellEnd"/>
      <w:r>
        <w:rPr>
          <w:rFonts w:ascii="Arial" w:hAnsi="Arial" w:cs="Arial"/>
          <w:b/>
          <w:bCs/>
          <w:sz w:val="24"/>
          <w:szCs w:val="24"/>
          <w:lang w:val="es-AR"/>
        </w:rPr>
        <w:t>.</w:t>
      </w:r>
    </w:p>
    <w:p w14:paraId="2AE63C7A"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espía?</w:t>
      </w:r>
    </w:p>
    <w:p w14:paraId="5DAAE371" w14:textId="12EE8C5F"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lo más seguro –Habla Naomi– Pero aún no sabemos si es nuestro o de </w:t>
      </w:r>
      <w:proofErr w:type="spellStart"/>
      <w:r w:rsidR="00B81BC5">
        <w:rPr>
          <w:rFonts w:ascii="Arial" w:hAnsi="Arial" w:cs="Arial"/>
          <w:b/>
          <w:bCs/>
          <w:sz w:val="24"/>
          <w:szCs w:val="24"/>
          <w:lang w:val="es-AR"/>
        </w:rPr>
        <w:t>Homeland</w:t>
      </w:r>
      <w:proofErr w:type="spellEnd"/>
    </w:p>
    <w:p w14:paraId="7FE45F0E"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ustedes no pensaron en una defensa ante estas bombas solares? </w:t>
      </w:r>
    </w:p>
    <w:p w14:paraId="771FA9B3" w14:textId="0E8E3168"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-Claro, con los materiales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xml:space="preserve">. Dos raros metales que encontramos. Tu corazón está fabricado de estos dos materiales más uno más, el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Estos tres metales son inmunes antes estos pulsos solares, pero no tenemos tanto para cubrir todo Unificación Central. Es un extraño metal y no lo usamos tan a la ligera, solo para proteger lo más seguro. Son los metales más caros del mundo y </w:t>
      </w:r>
      <w:r w:rsidR="008E281F">
        <w:rPr>
          <w:rFonts w:ascii="Arial" w:hAnsi="Arial" w:cs="Arial"/>
          <w:b/>
          <w:bCs/>
          <w:sz w:val="24"/>
          <w:szCs w:val="24"/>
          <w:lang w:val="es-AR"/>
        </w:rPr>
        <w:t xml:space="preserve">eran </w:t>
      </w:r>
      <w:r>
        <w:rPr>
          <w:rFonts w:ascii="Arial" w:hAnsi="Arial" w:cs="Arial"/>
          <w:b/>
          <w:bCs/>
          <w:sz w:val="24"/>
          <w:szCs w:val="24"/>
          <w:lang w:val="es-AR"/>
        </w:rPr>
        <w:t>los más difíciles de conseguir.</w:t>
      </w:r>
    </w:p>
    <w:p w14:paraId="14BE1D8F"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Dónde lo consiguen?</w:t>
      </w:r>
    </w:p>
    <w:p w14:paraId="5C80AF3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-Ese es el problema, ya no se consigue. Fueron encontrados después de la guerra mundial santa.</w:t>
      </w:r>
    </w:p>
    <w:p w14:paraId="4FCEE0F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4E9A4E7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-Aun así, tenemos suficiente ejército para una guerra. ¿Como piensan entrar con un puñado de simples delincuentes?</w:t>
      </w:r>
    </w:p>
    <w:p w14:paraId="10C0C4B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 silencio se tensa por algunos cortos minutos. Los tres pensando en cuales eran las intenciones de estos sujetos. No son suicidas para entrar a morir contra un enorme ejercito bien equipado. Naomi se pierde pensando mientras conduce, Oziel se pierde en la luz a lo lejos en medio de toda esa oscuridad, en un gran edificio que se nota a cientos de kilómetros de distancia.</w:t>
      </w:r>
    </w:p>
    <w:p w14:paraId="4E47244D"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 equipo está preparado?</w:t>
      </w:r>
    </w:p>
    <w:p w14:paraId="1A4881E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-Si… Ya tengo todo cubierto incluso las alcantarillas que conectan con nuestra sede. Las celdas de defensa no funcionan así que ya tengo gente controlándolos manualmente.</w:t>
      </w:r>
    </w:p>
    <w:p w14:paraId="6AAD46C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información de las celdas de defensa se muestra frente a Oziel quitando el archivo EPSΩ. El chico esta tan concentrado en otra cosa que no ve lo que se dice de la información. Sixto pudo haberlo enviado para que el chico se informara, aunque no fuera relevante.</w:t>
      </w:r>
    </w:p>
    <w:p w14:paraId="1481066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celdas de defensa tienen la forma de un círculo con alerones. Están equipados con </w:t>
      </w:r>
      <w:proofErr w:type="spellStart"/>
      <w:r>
        <w:rPr>
          <w:rFonts w:ascii="Arial" w:hAnsi="Arial" w:cs="Arial"/>
          <w:b/>
          <w:bCs/>
          <w:sz w:val="24"/>
          <w:szCs w:val="24"/>
          <w:lang w:val="es-AR"/>
        </w:rPr>
        <w:t>multicañones</w:t>
      </w:r>
      <w:proofErr w:type="spellEnd"/>
      <w:r>
        <w:rPr>
          <w:rFonts w:ascii="Arial" w:hAnsi="Arial" w:cs="Arial"/>
          <w:b/>
          <w:bCs/>
          <w:sz w:val="24"/>
          <w:szCs w:val="24"/>
          <w:lang w:val="es-AR"/>
        </w:rPr>
        <w:t xml:space="preserve"> con grandes cadencias de fuego que emplea el sistema </w:t>
      </w:r>
      <w:proofErr w:type="spellStart"/>
      <w:r>
        <w:rPr>
          <w:rFonts w:ascii="Arial" w:hAnsi="Arial" w:cs="Arial"/>
          <w:b/>
          <w:bCs/>
          <w:sz w:val="24"/>
          <w:szCs w:val="24"/>
          <w:lang w:val="es-AR"/>
        </w:rPr>
        <w:t>gatiling</w:t>
      </w:r>
      <w:proofErr w:type="spellEnd"/>
      <w:r>
        <w:rPr>
          <w:rFonts w:ascii="Arial" w:hAnsi="Arial" w:cs="Arial"/>
          <w:b/>
          <w:bCs/>
          <w:sz w:val="24"/>
          <w:szCs w:val="24"/>
          <w:lang w:val="es-AR"/>
        </w:rPr>
        <w:t xml:space="preserve"> de cañones rotativos accionados por motor eléctrico.</w:t>
      </w:r>
    </w:p>
    <w:p w14:paraId="34E05E09"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 EPSΩ deshabilito la capacidad de la manipulación inteligente, tampoco se puede manipular a control remoto ya que los pulsos solares no se lo permiten. Las celdas de defensa también fueron diseñadas para que una persona pueda manipularla manualmente si las dos opciones anteriores fallaran. El interior es la mitad de una cabina de teléfonos, solo entra una persona sentada con el espacio muy reducido.</w:t>
      </w:r>
    </w:p>
    <w:p w14:paraId="1E84625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-Que… ¿Como es que esa torre sigue con luz?</w:t>
      </w:r>
    </w:p>
    <w:p w14:paraId="57BCE8E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estaba concentrado en la luz en medio de esa oscuridad absoluta que ya podían ver a lo lejos.</w:t>
      </w:r>
    </w:p>
    <w:p w14:paraId="0541106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w:t>
      </w:r>
    </w:p>
    <w:p w14:paraId="2C1F6217"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-Ese gran edificio es en Unificación Central ¿no?</w:t>
      </w:r>
    </w:p>
    <w:p w14:paraId="4B02CCF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Naomi detiene el auto deportivo marcando todo el asfalto, sus dudas empiezan a aclararse. </w:t>
      </w:r>
    </w:p>
    <w:p w14:paraId="457D296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Sus intenciones nunca fueron invadir las sedes de Unificación Central. Por qué hacerlo si toda la información se encuentra en la CPU maestra. </w:t>
      </w:r>
    </w:p>
    <w:p w14:paraId="6DAACEF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la Torre ALICE.</w:t>
      </w:r>
    </w:p>
    <w:p w14:paraId="4CD3363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van a atacar nuestra sede.</w:t>
      </w:r>
    </w:p>
    <w:p w14:paraId="5DD4D83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w:t>
      </w:r>
    </w:p>
    <w:p w14:paraId="497895B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-Sixto… Dime que hay personal controlando las celdas de defensa de ALICE.</w:t>
      </w:r>
    </w:p>
    <w:p w14:paraId="321398F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E-Eso creo…</w:t>
      </w:r>
    </w:p>
    <w:p w14:paraId="34E02AA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pone los cambios en primera y acelera lo más que puede cambiando rápido a segunda.</w:t>
      </w:r>
    </w:p>
    <w:p w14:paraId="16D00F60" w14:textId="77777777" w:rsidR="00D752C4" w:rsidRDefault="00D752C4" w:rsidP="00D752C4">
      <w:pPr>
        <w:spacing w:line="360" w:lineRule="auto"/>
        <w:rPr>
          <w:rFonts w:ascii="Arial" w:hAnsi="Arial" w:cs="Arial"/>
          <w:b/>
          <w:bCs/>
          <w:sz w:val="24"/>
          <w:szCs w:val="24"/>
          <w:lang w:val="es-AR"/>
        </w:rPr>
      </w:pPr>
    </w:p>
    <w:p w14:paraId="46EA81C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-Estos malditos desgraciados van a intentar entrar a ALICE. Por más defensa que tengamos en nuestra sede, toda la información se almacena en ALICE. Si entran y toman el control pueden destruir todo apagando las fuentes de enfriamientos. </w:t>
      </w:r>
    </w:p>
    <w:p w14:paraId="2D81C06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-Pero si hacen eso la explosión destruiría todo el distrito 7, 3, 9 y 1. La explosión seria devastadora…</w:t>
      </w:r>
    </w:p>
    <w:p w14:paraId="65C00F9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-Mierda… ¡Mierda! Si consiguieron bombas de pulso solares puede ser que tengan la tecnología para acceder a ALICE y desactivar las fuentes de enfriamiento… estamos en problemas.</w:t>
      </w:r>
    </w:p>
    <w:p w14:paraId="142295E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Toda computadora tiene un </w:t>
      </w:r>
      <w:proofErr w:type="spellStart"/>
      <w:r>
        <w:rPr>
          <w:rFonts w:ascii="Arial" w:hAnsi="Arial" w:cs="Arial"/>
          <w:b/>
          <w:bCs/>
          <w:sz w:val="24"/>
          <w:szCs w:val="24"/>
          <w:lang w:val="es-AR"/>
        </w:rPr>
        <w:t>tdp</w:t>
      </w:r>
      <w:proofErr w:type="spellEnd"/>
      <w:r>
        <w:rPr>
          <w:rFonts w:ascii="Arial" w:hAnsi="Arial" w:cs="Arial"/>
          <w:b/>
          <w:bCs/>
          <w:sz w:val="24"/>
          <w:szCs w:val="24"/>
          <w:lang w:val="es-AR"/>
        </w:rPr>
        <w:t>, es decir, la potencia térmica máxima que tendrá el procesador dependiendo de qué tipo. Generalmente ronda los 100 grados por lo que se coloca la ficha térmica del producto.</w:t>
      </w:r>
    </w:p>
    <w:p w14:paraId="0DDCAEE9"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CPU se calienta por la resistencia que opone los millones de transistores que se encuentran en ella, también depende de la velocidad del procesador, a más velocidad más calor.</w:t>
      </w:r>
    </w:p>
    <w:p w14:paraId="662ECFC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 una simple CPU es capaz de prenderse fuego o incluso explotar por no tener un enfriamiento apropiado, ahora imagínense una super CPU que almacena millones de secretos e información. </w:t>
      </w:r>
    </w:p>
    <w:p w14:paraId="2CE5C270"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Cuánto tiempo tenemos?</w:t>
      </w:r>
    </w:p>
    <w:p w14:paraId="0560FE8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-No lo sé… No sé qué clase de tecnología tengan para entrar en ALICE, puede ser semanas, meses, o años, pero si tienen la tecnología adecuada les tomara algunas horas. </w:t>
      </w:r>
    </w:p>
    <w:p w14:paraId="75126C71" w14:textId="3D00A931"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Naomi sabe que ALICE está protegida, pero no lo suficiente para aguantar un ejército de mercenario. Podrían usar fanáticos como escudo mientras otros se acercan por algún costado e intervienen las celdas de defensa con lanzagranadas o lanzacohetes destruyéndolos para adentrándose. </w:t>
      </w:r>
    </w:p>
    <w:p w14:paraId="5ED7299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-ALICE está más protegida por centinelas que por celdas de defensa. Sixto dime cuanto te tomara llevar a nuestro equipo hacia ALICE.</w:t>
      </w:r>
    </w:p>
    <w:p w14:paraId="7F63F13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-Desde que nombro a la torre ALICE ya empecé a mover a todos. Pero el EPSΩ también afecta a nuestros vehículos. Corriendo nos tomara 3 horas en llegar.</w:t>
      </w:r>
    </w:p>
    <w:p w14:paraId="38294630"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¡3 tres horas!? Eso es mucho… no esta tan lejos.</w:t>
      </w:r>
    </w:p>
    <w:p w14:paraId="2276614D" w14:textId="1B831186"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-Claro que no. Pero nuestras placas de defensa </w:t>
      </w:r>
      <w:r w:rsidR="008D6355">
        <w:rPr>
          <w:rFonts w:ascii="Arial" w:hAnsi="Arial" w:cs="Arial"/>
          <w:b/>
          <w:bCs/>
          <w:sz w:val="24"/>
          <w:szCs w:val="24"/>
          <w:lang w:val="es-AR"/>
        </w:rPr>
        <w:t>LD</w:t>
      </w:r>
      <w:r>
        <w:rPr>
          <w:rFonts w:ascii="Arial" w:hAnsi="Arial" w:cs="Arial"/>
          <w:b/>
          <w:bCs/>
          <w:sz w:val="24"/>
          <w:szCs w:val="24"/>
          <w:lang w:val="es-AR"/>
        </w:rPr>
        <w:t xml:space="preserve"> pesan demasiado para transportarla sin vehículos, y no está en discusión el no transportarlo, quiero reducir nuestras bajas lo más posible.</w:t>
      </w:r>
    </w:p>
    <w:p w14:paraId="327F93DA" w14:textId="18A886E1"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-Está bien… Tienes razón.</w:t>
      </w:r>
    </w:p>
    <w:p w14:paraId="6357D39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-Naomi-sama… ¿Ustedes por donde entraran?</w:t>
      </w:r>
    </w:p>
    <w:p w14:paraId="3B5DD11A" w14:textId="19A5299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-No podemos mover a nuestras fuerzas por las entradas secretas de ALICE. Necesito que los distraigas y entres por adelante para que Oziel y yo podamos adentrarnos a </w:t>
      </w:r>
      <w:r w:rsidR="001C1C46">
        <w:rPr>
          <w:rFonts w:ascii="Arial" w:hAnsi="Arial" w:cs="Arial"/>
          <w:b/>
          <w:bCs/>
          <w:sz w:val="24"/>
          <w:szCs w:val="24"/>
          <w:lang w:val="es-AR"/>
        </w:rPr>
        <w:t xml:space="preserve">por </w:t>
      </w:r>
      <w:r w:rsidR="007A0AD0">
        <w:rPr>
          <w:rFonts w:ascii="Arial" w:hAnsi="Arial" w:cs="Arial"/>
          <w:b/>
          <w:bCs/>
          <w:sz w:val="24"/>
          <w:szCs w:val="24"/>
          <w:lang w:val="es-AR"/>
        </w:rPr>
        <w:t>detrás</w:t>
      </w:r>
      <w:r>
        <w:rPr>
          <w:rFonts w:ascii="Arial" w:hAnsi="Arial" w:cs="Arial"/>
          <w:b/>
          <w:bCs/>
          <w:sz w:val="24"/>
          <w:szCs w:val="24"/>
          <w:lang w:val="es-AR"/>
        </w:rPr>
        <w:t>.</w:t>
      </w:r>
    </w:p>
    <w:p w14:paraId="192BAC9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-Acorralándolos de ambos lados.</w:t>
      </w:r>
    </w:p>
    <w:p w14:paraId="3B88BDA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-Así es…</w:t>
      </w:r>
    </w:p>
    <w:p w14:paraId="07E15EC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 plan ya está trazado.</w:t>
      </w:r>
    </w:p>
    <w:p w14:paraId="6BFCE1D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-Suerte, Naomi-sama.</w:t>
      </w:r>
    </w:p>
    <w:p w14:paraId="5F70B2C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-Son solo gajes del oficio Sixto… </w:t>
      </w:r>
    </w:p>
    <w:p w14:paraId="01871C4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-Lidiamos con estos idiotas a diario...</w:t>
      </w:r>
    </w:p>
    <w:p w14:paraId="4C2E2AD7" w14:textId="77777777" w:rsidR="0059231A" w:rsidRPr="00DE043A" w:rsidRDefault="0059231A" w:rsidP="0059231A">
      <w:pPr>
        <w:spacing w:line="360" w:lineRule="auto"/>
        <w:rPr>
          <w:rFonts w:ascii="Arial" w:hAnsi="Arial" w:cs="Arial"/>
          <w:b/>
          <w:bCs/>
          <w:sz w:val="18"/>
          <w:szCs w:val="18"/>
          <w:lang w:val="es-AR"/>
        </w:rPr>
      </w:pPr>
    </w:p>
    <w:p w14:paraId="222E4B8E" w14:textId="4B38DB0E" w:rsidR="0059231A" w:rsidRPr="006848AD" w:rsidRDefault="0059231A" w:rsidP="0059231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6</w:t>
      </w:r>
    </w:p>
    <w:p w14:paraId="65154B12" w14:textId="77777777" w:rsidR="0059231A" w:rsidRDefault="0059231A" w:rsidP="0059231A">
      <w:pPr>
        <w:spacing w:line="360" w:lineRule="auto"/>
        <w:rPr>
          <w:rFonts w:ascii="Arial" w:hAnsi="Arial" w:cs="Arial"/>
          <w:b/>
          <w:bCs/>
          <w:sz w:val="24"/>
          <w:szCs w:val="24"/>
          <w:lang w:val="es-AR"/>
        </w:rPr>
      </w:pPr>
    </w:p>
    <w:p w14:paraId="590BD07D"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ALICE (Análisis semántico Libre de Inteligencias Cerebrales de </w:t>
      </w:r>
      <w:proofErr w:type="spellStart"/>
      <w:r>
        <w:rPr>
          <w:rFonts w:ascii="Arial" w:hAnsi="Arial" w:cs="Arial"/>
          <w:b/>
          <w:bCs/>
          <w:sz w:val="24"/>
          <w:szCs w:val="24"/>
          <w:lang w:val="es-AR"/>
        </w:rPr>
        <w:t>Eliz</w:t>
      </w:r>
      <w:proofErr w:type="spellEnd"/>
      <w:r>
        <w:rPr>
          <w:rFonts w:ascii="Arial" w:hAnsi="Arial" w:cs="Arial"/>
          <w:b/>
          <w:bCs/>
          <w:sz w:val="24"/>
          <w:szCs w:val="24"/>
          <w:lang w:val="es-AR"/>
        </w:rPr>
        <w:t>)</w:t>
      </w:r>
    </w:p>
    <w:p w14:paraId="354A3270" w14:textId="429E9FCE"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torre ALICE se encuentra rodeada de agua y raros pilares estructurales modernos con una gran cantidad de prado verde a su alrededor. El lugar está bastante aislado, pero aprovechando el espacio libre para las decoraciones ambientales y las banderas de los Diez Tous </w:t>
      </w:r>
      <w:proofErr w:type="spellStart"/>
      <w:r>
        <w:rPr>
          <w:rFonts w:ascii="Arial" w:hAnsi="Arial" w:cs="Arial"/>
          <w:b/>
          <w:bCs/>
          <w:sz w:val="24"/>
          <w:szCs w:val="24"/>
          <w:lang w:val="es-AR"/>
        </w:rPr>
        <w:t>Sauv</w:t>
      </w:r>
      <w:r w:rsidR="003B4190">
        <w:rPr>
          <w:rFonts w:ascii="Arial" w:hAnsi="Arial" w:cs="Arial"/>
          <w:b/>
          <w:bCs/>
          <w:sz w:val="24"/>
          <w:szCs w:val="24"/>
          <w:lang w:val="es-AR"/>
        </w:rPr>
        <w:t>é</w:t>
      </w:r>
      <w:r>
        <w:rPr>
          <w:rFonts w:ascii="Arial" w:hAnsi="Arial" w:cs="Arial"/>
          <w:b/>
          <w:bCs/>
          <w:sz w:val="24"/>
          <w:szCs w:val="24"/>
          <w:lang w:val="es-AR"/>
        </w:rPr>
        <w:t>s</w:t>
      </w:r>
      <w:proofErr w:type="spellEnd"/>
      <w:r>
        <w:rPr>
          <w:rFonts w:ascii="Arial" w:hAnsi="Arial" w:cs="Arial"/>
          <w:b/>
          <w:bCs/>
          <w:sz w:val="24"/>
          <w:szCs w:val="24"/>
          <w:lang w:val="es-AR"/>
        </w:rPr>
        <w:t>. Se puede ver dos caminos hacia la torre y una vía de tren eléctrico a lo alto.</w:t>
      </w:r>
    </w:p>
    <w:p w14:paraId="7A7DC328" w14:textId="056464C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A las afueras de A</w:t>
      </w:r>
      <w:r w:rsidR="00023AA5">
        <w:rPr>
          <w:rFonts w:ascii="Arial" w:hAnsi="Arial" w:cs="Arial"/>
          <w:b/>
          <w:bCs/>
          <w:sz w:val="24"/>
          <w:szCs w:val="24"/>
          <w:lang w:val="es-AR"/>
        </w:rPr>
        <w:t>LICE</w:t>
      </w:r>
      <w:r>
        <w:rPr>
          <w:rFonts w:ascii="Arial" w:hAnsi="Arial" w:cs="Arial"/>
          <w:b/>
          <w:bCs/>
          <w:sz w:val="24"/>
          <w:szCs w:val="24"/>
          <w:lang w:val="es-AR"/>
        </w:rPr>
        <w:t xml:space="preserve"> se encuentra un hombre de blanco con un tatuaje que empieza a tornarse oscuro brillante mientras toca las rejas de la entrada</w:t>
      </w:r>
      <w:r w:rsidR="00023AA5">
        <w:rPr>
          <w:rFonts w:ascii="Arial" w:hAnsi="Arial" w:cs="Arial"/>
          <w:b/>
          <w:bCs/>
          <w:sz w:val="24"/>
          <w:szCs w:val="24"/>
          <w:lang w:val="es-AR"/>
        </w:rPr>
        <w:t>, y</w:t>
      </w:r>
      <w:r>
        <w:rPr>
          <w:rFonts w:ascii="Arial" w:hAnsi="Arial" w:cs="Arial"/>
          <w:b/>
          <w:bCs/>
          <w:sz w:val="24"/>
          <w:szCs w:val="24"/>
          <w:lang w:val="es-AR"/>
        </w:rPr>
        <w:t xml:space="preserve"> </w:t>
      </w:r>
      <w:r w:rsidR="00023AA5">
        <w:rPr>
          <w:rFonts w:ascii="Arial" w:hAnsi="Arial" w:cs="Arial"/>
          <w:b/>
          <w:bCs/>
          <w:sz w:val="24"/>
          <w:szCs w:val="24"/>
          <w:lang w:val="es-AR"/>
        </w:rPr>
        <w:t>d</w:t>
      </w:r>
      <w:r>
        <w:rPr>
          <w:rFonts w:ascii="Arial" w:hAnsi="Arial" w:cs="Arial"/>
          <w:b/>
          <w:bCs/>
          <w:sz w:val="24"/>
          <w:szCs w:val="24"/>
          <w:lang w:val="es-AR"/>
        </w:rPr>
        <w:t>etrás de</w:t>
      </w:r>
      <w:r w:rsidR="00023AA5">
        <w:rPr>
          <w:rFonts w:ascii="Arial" w:hAnsi="Arial" w:cs="Arial"/>
          <w:b/>
          <w:bCs/>
          <w:sz w:val="24"/>
          <w:szCs w:val="24"/>
          <w:lang w:val="es-AR"/>
        </w:rPr>
        <w:t xml:space="preserve"> él</w:t>
      </w:r>
      <w:r>
        <w:rPr>
          <w:rFonts w:ascii="Arial" w:hAnsi="Arial" w:cs="Arial"/>
          <w:b/>
          <w:bCs/>
          <w:sz w:val="24"/>
          <w:szCs w:val="24"/>
          <w:lang w:val="es-AR"/>
        </w:rPr>
        <w:t xml:space="preserve"> un ejército de subordinados con todo tipo de armas.</w:t>
      </w:r>
    </w:p>
    <w:p w14:paraId="45B4D8E1"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-Mucho tiempo sin vernos, querida ALICE, lamento esto.</w:t>
      </w:r>
    </w:p>
    <w:p w14:paraId="45F1199D"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Las rejas que se encontraba sosteniendo empezaron a brillar con raras raíces que luego explotaron destruyéndolo todo por completo.</w:t>
      </w:r>
    </w:p>
    <w:p w14:paraId="4D7068C3" w14:textId="5BE4E7A8"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Una gran alarma empezó a resonar por toda la zona. Un grupo de cuarenta hombres equipados empezaron </w:t>
      </w:r>
      <w:r w:rsidR="00023AA5">
        <w:rPr>
          <w:rFonts w:ascii="Arial" w:hAnsi="Arial" w:cs="Arial"/>
          <w:b/>
          <w:bCs/>
          <w:sz w:val="24"/>
          <w:szCs w:val="24"/>
          <w:lang w:val="es-AR"/>
        </w:rPr>
        <w:t>desplegarse y</w:t>
      </w:r>
      <w:r>
        <w:rPr>
          <w:rFonts w:ascii="Arial" w:hAnsi="Arial" w:cs="Arial"/>
          <w:b/>
          <w:bCs/>
          <w:sz w:val="24"/>
          <w:szCs w:val="24"/>
          <w:lang w:val="es-AR"/>
        </w:rPr>
        <w:t xml:space="preserve"> disparar luego que el humo de la explosión se dispersara.</w:t>
      </w:r>
    </w:p>
    <w:p w14:paraId="6C6FDAAD" w14:textId="3DF9807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Los subordinados empezaron a correr hacia la torre, caminando por encima de todas las plantas y cubriéndose con los raros pilares curvos que conectan con la torre como si fueran raíces </w:t>
      </w:r>
      <w:r w:rsidR="00023AA5">
        <w:rPr>
          <w:rFonts w:ascii="Arial" w:hAnsi="Arial" w:cs="Arial"/>
          <w:b/>
          <w:bCs/>
          <w:sz w:val="24"/>
          <w:szCs w:val="24"/>
          <w:lang w:val="es-AR"/>
        </w:rPr>
        <w:t xml:space="preserve">gruesas </w:t>
      </w:r>
      <w:r>
        <w:rPr>
          <w:rFonts w:ascii="Arial" w:hAnsi="Arial" w:cs="Arial"/>
          <w:b/>
          <w:bCs/>
          <w:sz w:val="24"/>
          <w:szCs w:val="24"/>
          <w:lang w:val="es-AR"/>
        </w:rPr>
        <w:t>de un árbol.</w:t>
      </w:r>
    </w:p>
    <w:p w14:paraId="1A2516E3"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Ike el hombre de blanco con el tatuaje parece no importarle caminar en medio de toda la balacera ya que solo mira a uno de sus hombres.</w:t>
      </w:r>
    </w:p>
    <w:p w14:paraId="1BEBB5A5" w14:textId="05AE1514"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-Los cucullos de caza.</w:t>
      </w:r>
    </w:p>
    <w:p w14:paraId="3CA430BE"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Uno de sus hombres le lanza un enorme cuchillo de cazador. </w:t>
      </w:r>
    </w:p>
    <w:p w14:paraId="01EEAC8A" w14:textId="693F1FCA"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Él lo toma desde el filo y lo mantiene un rato con su mano izquierda.</w:t>
      </w:r>
    </w:p>
    <w:p w14:paraId="3C5DD07F" w14:textId="205BE3E5"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El cuchillo rápidamente es rodeado por las raíces.</w:t>
      </w:r>
    </w:p>
    <w:p w14:paraId="761471FA"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De un rápido movimiento de su mano lo lanza hacia uno de los guardias de la torre incrustándolo en su chaleco antibalas.</w:t>
      </w:r>
    </w:p>
    <w:p w14:paraId="09656C80" w14:textId="4544D82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Antes que pueda quitarse el enorme cuchillo de cazador incrustado en su chaleco antibalas, una gran explosión lo cubre por completo haciendo que su cuerpo volara por </w:t>
      </w:r>
      <w:r w:rsidR="00023AA5">
        <w:rPr>
          <w:rFonts w:ascii="Arial" w:hAnsi="Arial" w:cs="Arial"/>
          <w:b/>
          <w:bCs/>
          <w:sz w:val="24"/>
          <w:szCs w:val="24"/>
          <w:lang w:val="es-AR"/>
        </w:rPr>
        <w:t>t</w:t>
      </w:r>
      <w:r>
        <w:rPr>
          <w:rFonts w:ascii="Arial" w:hAnsi="Arial" w:cs="Arial"/>
          <w:b/>
          <w:bCs/>
          <w:sz w:val="24"/>
          <w:szCs w:val="24"/>
          <w:lang w:val="es-AR"/>
        </w:rPr>
        <w:t>o</w:t>
      </w:r>
      <w:r w:rsidR="00023AA5">
        <w:rPr>
          <w:rFonts w:ascii="Arial" w:hAnsi="Arial" w:cs="Arial"/>
          <w:b/>
          <w:bCs/>
          <w:sz w:val="24"/>
          <w:szCs w:val="24"/>
          <w:lang w:val="es-AR"/>
        </w:rPr>
        <w:t>d</w:t>
      </w:r>
      <w:r>
        <w:rPr>
          <w:rFonts w:ascii="Arial" w:hAnsi="Arial" w:cs="Arial"/>
          <w:b/>
          <w:bCs/>
          <w:sz w:val="24"/>
          <w:szCs w:val="24"/>
          <w:lang w:val="es-AR"/>
        </w:rPr>
        <w:t>as partes en grandes trozos.</w:t>
      </w:r>
    </w:p>
    <w:p w14:paraId="1300148A" w14:textId="77777777" w:rsidR="0059231A" w:rsidRDefault="0059231A" w:rsidP="0059231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mierda fue eso?!</w:t>
      </w:r>
    </w:p>
    <w:p w14:paraId="0520A1CB" w14:textId="75CB53A7" w:rsidR="0059231A" w:rsidRDefault="0059231A" w:rsidP="0059231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Dorlick</w:t>
      </w:r>
      <w:proofErr w:type="spellEnd"/>
      <w:r>
        <w:rPr>
          <w:rFonts w:ascii="Arial" w:hAnsi="Arial" w:cs="Arial"/>
          <w:b/>
          <w:bCs/>
          <w:sz w:val="24"/>
          <w:szCs w:val="24"/>
          <w:lang w:val="es-AR"/>
        </w:rPr>
        <w:t xml:space="preserve"> exploto!</w:t>
      </w:r>
    </w:p>
    <w:p w14:paraId="4FEB89F0"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-Pero si nosotros no llevamos granadas y estamos muy lejos para que una granada de mano llegue hasta aquí.</w:t>
      </w:r>
    </w:p>
    <w:p w14:paraId="1A17A7F0"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-N-No fue una granada. Parece que fue el cuchillo que impacto contra su pecho.</w:t>
      </w:r>
    </w:p>
    <w:p w14:paraId="18925D4F"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w:t>
      </w:r>
    </w:p>
    <w:p w14:paraId="42125F3D" w14:textId="556D7503"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hombres observa a Ike en medio de la balacera sin inmutarse por ni una bala. Es como si cada metal que tocara su cuerpo se quemada a una gran velocidad haciendo que la bala no impacte contra él.</w:t>
      </w:r>
    </w:p>
    <w:p w14:paraId="55DC8232" w14:textId="14AF848B"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subordinados es cubierto por dos hombres con P90</w:t>
      </w:r>
      <w:r w:rsidR="007B4D3B">
        <w:rPr>
          <w:rFonts w:ascii="Arial" w:hAnsi="Arial" w:cs="Arial"/>
          <w:b/>
          <w:bCs/>
          <w:sz w:val="24"/>
          <w:szCs w:val="24"/>
          <w:lang w:val="es-AR"/>
        </w:rPr>
        <w:t>.</w:t>
      </w:r>
      <w:r>
        <w:rPr>
          <w:rFonts w:ascii="Arial" w:hAnsi="Arial" w:cs="Arial"/>
          <w:b/>
          <w:bCs/>
          <w:sz w:val="24"/>
          <w:szCs w:val="24"/>
          <w:lang w:val="es-AR"/>
        </w:rPr>
        <w:t xml:space="preserve"> </w:t>
      </w:r>
      <w:r w:rsidR="007B4D3B">
        <w:rPr>
          <w:rFonts w:ascii="Arial" w:hAnsi="Arial" w:cs="Arial"/>
          <w:b/>
          <w:bCs/>
          <w:sz w:val="24"/>
          <w:szCs w:val="24"/>
          <w:lang w:val="es-AR"/>
        </w:rPr>
        <w:t>E</w:t>
      </w:r>
      <w:r>
        <w:rPr>
          <w:rFonts w:ascii="Arial" w:hAnsi="Arial" w:cs="Arial"/>
          <w:b/>
          <w:bCs/>
          <w:sz w:val="24"/>
          <w:szCs w:val="24"/>
          <w:lang w:val="es-AR"/>
        </w:rPr>
        <w:t>st</w:t>
      </w:r>
      <w:r w:rsidR="00023AA5">
        <w:rPr>
          <w:rFonts w:ascii="Arial" w:hAnsi="Arial" w:cs="Arial"/>
          <w:b/>
          <w:bCs/>
          <w:sz w:val="24"/>
          <w:szCs w:val="24"/>
          <w:lang w:val="es-AR"/>
        </w:rPr>
        <w:t>e</w:t>
      </w:r>
      <w:r>
        <w:rPr>
          <w:rFonts w:ascii="Arial" w:hAnsi="Arial" w:cs="Arial"/>
          <w:b/>
          <w:bCs/>
          <w:sz w:val="24"/>
          <w:szCs w:val="24"/>
          <w:lang w:val="es-AR"/>
        </w:rPr>
        <w:t xml:space="preserve"> </w:t>
      </w:r>
      <w:r w:rsidR="00023AA5">
        <w:rPr>
          <w:rFonts w:ascii="Arial" w:hAnsi="Arial" w:cs="Arial"/>
          <w:b/>
          <w:bCs/>
          <w:sz w:val="24"/>
          <w:szCs w:val="24"/>
          <w:lang w:val="es-AR"/>
        </w:rPr>
        <w:t xml:space="preserve">sobre su hombro derecho </w:t>
      </w:r>
      <w:r>
        <w:rPr>
          <w:rFonts w:ascii="Arial" w:hAnsi="Arial" w:cs="Arial"/>
          <w:b/>
          <w:bCs/>
          <w:sz w:val="24"/>
          <w:szCs w:val="24"/>
          <w:lang w:val="es-AR"/>
        </w:rPr>
        <w:t>carga un lanzacohetes y apunta hacia la agrupación de guardias.</w:t>
      </w:r>
    </w:p>
    <w:p w14:paraId="077BAC9B" w14:textId="2C7C897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onda de la explosión saca volando a los sujetos y mata a uno de ellos. </w:t>
      </w:r>
    </w:p>
    <w:p w14:paraId="40B239DA" w14:textId="75AC61C9" w:rsidR="007B4D3B" w:rsidRDefault="007B4D3B" w:rsidP="0059231A">
      <w:pPr>
        <w:spacing w:line="360" w:lineRule="auto"/>
        <w:rPr>
          <w:rFonts w:ascii="Arial" w:hAnsi="Arial" w:cs="Arial"/>
          <w:b/>
          <w:bCs/>
          <w:sz w:val="24"/>
          <w:szCs w:val="24"/>
          <w:lang w:val="es-AR"/>
        </w:rPr>
      </w:pPr>
      <w:r>
        <w:rPr>
          <w:rFonts w:ascii="Arial" w:hAnsi="Arial" w:cs="Arial"/>
          <w:b/>
          <w:bCs/>
          <w:sz w:val="24"/>
          <w:szCs w:val="24"/>
          <w:lang w:val="es-AR"/>
        </w:rPr>
        <w:t xml:space="preserve">Las bajas eran a considerarse ya que estaban perdiendo guardias </w:t>
      </w:r>
      <w:r w:rsidR="00D96057">
        <w:rPr>
          <w:rFonts w:ascii="Arial" w:hAnsi="Arial" w:cs="Arial"/>
          <w:b/>
          <w:bCs/>
          <w:sz w:val="24"/>
          <w:szCs w:val="24"/>
          <w:lang w:val="es-AR"/>
        </w:rPr>
        <w:t>bastante rápido</w:t>
      </w:r>
      <w:r>
        <w:rPr>
          <w:rFonts w:ascii="Arial" w:hAnsi="Arial" w:cs="Arial"/>
          <w:b/>
          <w:bCs/>
          <w:sz w:val="24"/>
          <w:szCs w:val="24"/>
          <w:lang w:val="es-AR"/>
        </w:rPr>
        <w:t>.</w:t>
      </w:r>
    </w:p>
    <w:p w14:paraId="2E997420" w14:textId="78A9595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-¡¡Reagrúpense en la Torre para esperar a los refuerzos!!</w:t>
      </w:r>
    </w:p>
    <w:p w14:paraId="5008C3D8" w14:textId="7AB7478C"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Los guardias empiezan a desplegarse hacia dentro de la torre ALICE cediendo terreno a los subordinados de Ike. La balacera nunca de detuvo ni por un segundo.</w:t>
      </w:r>
    </w:p>
    <w:p w14:paraId="7B4E1599" w14:textId="23DB86E9"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El ejército de subordinados aprovecha el terreno y empieza a avanzar.</w:t>
      </w:r>
    </w:p>
    <w:p w14:paraId="7D9F9081"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Una vez en la entrada un grupo de 7 personas quedo fuera de la torre ALICE limpiando el perímetro, dos hombres en la entrada y el resto hacia dentro.</w:t>
      </w:r>
    </w:p>
    <w:p w14:paraId="6D77A3DD"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hombres junto a Ike baja el arma y un poco satisfecho habla.</w:t>
      </w:r>
    </w:p>
    <w:p w14:paraId="21D650FE"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 logramos…</w:t>
      </w:r>
    </w:p>
    <w:p w14:paraId="35EDF5EB" w14:textId="4073F02E"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-Damián… Claro. Logramos entrar, aún queda tomar </w:t>
      </w:r>
      <w:r w:rsidR="007B4D3B">
        <w:rPr>
          <w:rFonts w:ascii="Arial" w:hAnsi="Arial" w:cs="Arial"/>
          <w:b/>
          <w:bCs/>
          <w:sz w:val="24"/>
          <w:szCs w:val="24"/>
          <w:lang w:val="es-AR"/>
        </w:rPr>
        <w:t xml:space="preserve">a </w:t>
      </w:r>
      <w:r>
        <w:rPr>
          <w:rFonts w:ascii="Arial" w:hAnsi="Arial" w:cs="Arial"/>
          <w:b/>
          <w:bCs/>
          <w:sz w:val="24"/>
          <w:szCs w:val="24"/>
          <w:lang w:val="es-AR"/>
        </w:rPr>
        <w:t>ALICE.</w:t>
      </w:r>
    </w:p>
    <w:p w14:paraId="05000374" w14:textId="77777777" w:rsidR="0059231A" w:rsidRDefault="0059231A" w:rsidP="0059231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 que lo logremos?</w:t>
      </w:r>
    </w:p>
    <w:p w14:paraId="6C912CC4" w14:textId="411627AF"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Ike y Damián desvían su mirada hacia un raro artefacto metálico con base elíptica con un cuerpo geométrico resultante de cortar un rombo oblicuo, con base rectangular.</w:t>
      </w:r>
    </w:p>
    <w:p w14:paraId="186F3AD0" w14:textId="514231D8"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-Funcionara… Créeme cuando te digo que esto cambiara el curso de la historia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7E300EB5" w14:textId="6EB2EE9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 grupo de cuatro hombres se encuentra transportando esta rara y al parecer pesada máquina.</w:t>
      </w:r>
    </w:p>
    <w:p w14:paraId="14B12B18"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-Con esto cambiaremos y cumpliremos con nuestra misión.</w:t>
      </w:r>
    </w:p>
    <w:p w14:paraId="6BCEFC93"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-No…</w:t>
      </w:r>
    </w:p>
    <w:p w14:paraId="7EBC90D4"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w:t>
      </w:r>
    </w:p>
    <w:p w14:paraId="230D17EB" w14:textId="3FD37551"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misión no estará del todo completa incluso aunque logremos </w:t>
      </w:r>
      <w:r w:rsidR="007B4D3B">
        <w:rPr>
          <w:rFonts w:ascii="Arial" w:hAnsi="Arial" w:cs="Arial"/>
          <w:b/>
          <w:bCs/>
          <w:sz w:val="24"/>
          <w:szCs w:val="24"/>
          <w:lang w:val="es-AR"/>
        </w:rPr>
        <w:t>tomar a</w:t>
      </w:r>
      <w:r w:rsidR="00DC19CA">
        <w:rPr>
          <w:rFonts w:ascii="Arial" w:hAnsi="Arial" w:cs="Arial"/>
          <w:b/>
          <w:bCs/>
          <w:sz w:val="24"/>
          <w:szCs w:val="24"/>
          <w:lang w:val="es-AR"/>
        </w:rPr>
        <w:t xml:space="preserve"> la torre </w:t>
      </w:r>
      <w:r w:rsidR="007B4D3B">
        <w:rPr>
          <w:rFonts w:ascii="Arial" w:hAnsi="Arial" w:cs="Arial"/>
          <w:b/>
          <w:bCs/>
          <w:sz w:val="24"/>
          <w:szCs w:val="24"/>
          <w:lang w:val="es-AR"/>
        </w:rPr>
        <w:t>ALCIE</w:t>
      </w:r>
      <w:r>
        <w:rPr>
          <w:rFonts w:ascii="Arial" w:hAnsi="Arial" w:cs="Arial"/>
          <w:b/>
          <w:bCs/>
          <w:sz w:val="24"/>
          <w:szCs w:val="24"/>
          <w:lang w:val="es-AR"/>
        </w:rPr>
        <w:t>. Esto solo</w:t>
      </w:r>
      <w:r w:rsidR="007B4D3B">
        <w:rPr>
          <w:rFonts w:ascii="Arial" w:hAnsi="Arial" w:cs="Arial"/>
          <w:b/>
          <w:bCs/>
          <w:sz w:val="24"/>
          <w:szCs w:val="24"/>
          <w:lang w:val="es-AR"/>
        </w:rPr>
        <w:t xml:space="preserve"> será para</w:t>
      </w:r>
      <w:r>
        <w:rPr>
          <w:rFonts w:ascii="Arial" w:hAnsi="Arial" w:cs="Arial"/>
          <w:b/>
          <w:bCs/>
          <w:sz w:val="24"/>
          <w:szCs w:val="24"/>
          <w:lang w:val="es-AR"/>
        </w:rPr>
        <w:t xml:space="preserve"> </w:t>
      </w:r>
      <w:r w:rsidR="00DC19CA">
        <w:rPr>
          <w:rFonts w:ascii="Arial" w:hAnsi="Arial" w:cs="Arial"/>
          <w:b/>
          <w:bCs/>
          <w:sz w:val="24"/>
          <w:szCs w:val="24"/>
          <w:lang w:val="es-AR"/>
        </w:rPr>
        <w:t>debilitar</w:t>
      </w:r>
      <w:r>
        <w:rPr>
          <w:rFonts w:ascii="Arial" w:hAnsi="Arial" w:cs="Arial"/>
          <w:b/>
          <w:bCs/>
          <w:sz w:val="24"/>
          <w:szCs w:val="24"/>
          <w:lang w:val="es-AR"/>
        </w:rPr>
        <w:t xml:space="preserve"> la estructura política que tiene Unificación Central con </w:t>
      </w:r>
      <w:r w:rsidR="007B4D3B">
        <w:rPr>
          <w:rFonts w:ascii="Arial" w:hAnsi="Arial" w:cs="Arial"/>
          <w:b/>
          <w:bCs/>
          <w:sz w:val="24"/>
          <w:szCs w:val="24"/>
          <w:lang w:val="es-AR"/>
        </w:rPr>
        <w:t>todos</w:t>
      </w:r>
      <w:r>
        <w:rPr>
          <w:rFonts w:ascii="Arial" w:hAnsi="Arial" w:cs="Arial"/>
          <w:b/>
          <w:bCs/>
          <w:sz w:val="24"/>
          <w:szCs w:val="24"/>
          <w:lang w:val="es-AR"/>
        </w:rPr>
        <w:t xml:space="preserv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haciendo que el</w:t>
      </w:r>
      <w:r w:rsidR="007B4D3B">
        <w:rPr>
          <w:rFonts w:ascii="Arial" w:hAnsi="Arial" w:cs="Arial"/>
          <w:b/>
          <w:bCs/>
          <w:sz w:val="24"/>
          <w:szCs w:val="24"/>
          <w:lang w:val="es-AR"/>
        </w:rPr>
        <w:t xml:space="preserve"> resto del</w:t>
      </w:r>
      <w:r>
        <w:rPr>
          <w:rFonts w:ascii="Arial" w:hAnsi="Arial" w:cs="Arial"/>
          <w:b/>
          <w:bCs/>
          <w:sz w:val="24"/>
          <w:szCs w:val="24"/>
          <w:lang w:val="es-AR"/>
        </w:rPr>
        <w:t xml:space="preserve"> mundo los vea como </w:t>
      </w:r>
      <w:r w:rsidR="007B4D3B">
        <w:rPr>
          <w:rFonts w:ascii="Arial" w:hAnsi="Arial" w:cs="Arial"/>
          <w:b/>
          <w:bCs/>
          <w:sz w:val="24"/>
          <w:szCs w:val="24"/>
          <w:lang w:val="es-AR"/>
        </w:rPr>
        <w:t>lo que son en verdad, débiles</w:t>
      </w:r>
      <w:r>
        <w:rPr>
          <w:rFonts w:ascii="Arial" w:hAnsi="Arial" w:cs="Arial"/>
          <w:b/>
          <w:bCs/>
          <w:sz w:val="24"/>
          <w:szCs w:val="24"/>
          <w:lang w:val="es-AR"/>
        </w:rPr>
        <w:t xml:space="preserve">. </w:t>
      </w:r>
    </w:p>
    <w:p w14:paraId="485B526F" w14:textId="40B796A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Ike observa por encima de la entrada a una especie de eslogan que la torre tenía. Esta remarcado en un pilar encima de él. “El mundo y las personas no se merecen el sufrimiento de una guerra santa.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siempre los protegerá”</w:t>
      </w:r>
    </w:p>
    <w:p w14:paraId="727651C6" w14:textId="5B0B32A3"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-Nosotros solo inspiraremos al resto del mundo en demostrar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vulnerables, que no pueden defender todas sus mentiras y secretos. Le daremos una señal de humo al resto del mundo para que no les tengan miedo. Toda su tecnología no puede contra el arma más letal de la tierra. La ira del ser humano.</w:t>
      </w:r>
    </w:p>
    <w:p w14:paraId="402C16E2" w14:textId="40FC634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Damián a un costado de él lo observa como un gran sabio. Su mirada se pierde en un gran futuro.</w:t>
      </w:r>
    </w:p>
    <w:p w14:paraId="7676C2FA" w14:textId="7EEAAFC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-Nuestra misión solo es un talón de Aquiles para que el mundo se salve.</w:t>
      </w:r>
    </w:p>
    <w:p w14:paraId="4522D9B8" w14:textId="2D8FB27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Pero tarde o temprano una cuarta guerra mundial se desatará con esta misión como punta del iceberg. Ahora ve… necesito que encuentres el alijo de armamento antes </w:t>
      </w:r>
      <w:r w:rsidR="007B4D3B">
        <w:rPr>
          <w:rFonts w:ascii="Arial" w:hAnsi="Arial" w:cs="Arial"/>
          <w:b/>
          <w:bCs/>
          <w:sz w:val="24"/>
          <w:szCs w:val="24"/>
          <w:lang w:val="es-AR"/>
        </w:rPr>
        <w:t xml:space="preserve">de </w:t>
      </w:r>
      <w:r>
        <w:rPr>
          <w:rFonts w:ascii="Arial" w:hAnsi="Arial" w:cs="Arial"/>
          <w:b/>
          <w:bCs/>
          <w:sz w:val="24"/>
          <w:szCs w:val="24"/>
          <w:lang w:val="es-AR"/>
        </w:rPr>
        <w:t>que lleguen los refuerzos de Unificación hacia ALICE, los esperaremos con una pequeña sorpresa de su propia tecnología.</w:t>
      </w:r>
    </w:p>
    <w:p w14:paraId="65074D12"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-Claro señor…</w:t>
      </w:r>
    </w:p>
    <w:p w14:paraId="64249496"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Ike nunca dejo de observar ese eslogan de la torre ALICE. </w:t>
      </w:r>
    </w:p>
    <w:p w14:paraId="6A6531A8" w14:textId="790DA644"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Con su mano izquierda toca el pilar que sostiene ese eslogan y empieza a rodearlo las raíces de su brazo explosivo. Luego que todo el slogan quedara remarcado, se aparta un poco y se cubre con su mano izquierda.</w:t>
      </w:r>
    </w:p>
    <w:p w14:paraId="472EDAD7" w14:textId="3DDA84A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El eslogan es destruido por completo con una explosión leve. Aun </w:t>
      </w:r>
      <w:r w:rsidR="007B4D3B">
        <w:rPr>
          <w:rFonts w:ascii="Arial" w:hAnsi="Arial" w:cs="Arial"/>
          <w:b/>
          <w:bCs/>
          <w:sz w:val="24"/>
          <w:szCs w:val="24"/>
          <w:lang w:val="es-AR"/>
        </w:rPr>
        <w:t>así,</w:t>
      </w:r>
      <w:r>
        <w:rPr>
          <w:rFonts w:ascii="Arial" w:hAnsi="Arial" w:cs="Arial"/>
          <w:b/>
          <w:bCs/>
          <w:sz w:val="24"/>
          <w:szCs w:val="24"/>
          <w:lang w:val="es-AR"/>
        </w:rPr>
        <w:t xml:space="preserve"> algunos trozos de concreto salieron lentamente desprendidos hacia los lados. Ike se aparta un poco por el pilar que cae lentamente hacia él.</w:t>
      </w:r>
    </w:p>
    <w:p w14:paraId="6B8E37A7" w14:textId="5C8B816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-Unificación Central… los tengo sujetos del cuello. –Habla mientras se adentra a la Torre– Ustedes dos quiero que avisen ni bien sospechen de alguien acercándose, no quiero sorpresas.</w:t>
      </w:r>
    </w:p>
    <w:p w14:paraId="3A15045B" w14:textId="77777777" w:rsidR="00F136DD" w:rsidRPr="00DE043A" w:rsidRDefault="00F136DD" w:rsidP="00F136DD">
      <w:pPr>
        <w:spacing w:line="360" w:lineRule="auto"/>
        <w:rPr>
          <w:rFonts w:ascii="Arial" w:hAnsi="Arial" w:cs="Arial"/>
          <w:b/>
          <w:bCs/>
          <w:sz w:val="18"/>
          <w:szCs w:val="18"/>
          <w:lang w:val="es-AR"/>
        </w:rPr>
      </w:pPr>
    </w:p>
    <w:p w14:paraId="5354E955" w14:textId="18C5B147" w:rsidR="00F136DD" w:rsidRPr="006848AD" w:rsidRDefault="00F136DD" w:rsidP="00F136DD">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7</w:t>
      </w:r>
    </w:p>
    <w:p w14:paraId="7B883D4A" w14:textId="77777777" w:rsidR="00F136DD" w:rsidRDefault="00F136DD" w:rsidP="00F136DD">
      <w:pPr>
        <w:spacing w:line="360" w:lineRule="auto"/>
        <w:rPr>
          <w:rFonts w:ascii="Arial" w:hAnsi="Arial" w:cs="Arial"/>
          <w:b/>
          <w:bCs/>
          <w:sz w:val="24"/>
          <w:szCs w:val="24"/>
          <w:lang w:val="es-AR"/>
        </w:rPr>
      </w:pPr>
    </w:p>
    <w:p w14:paraId="4D3D8363"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Un hombre bastante robusto de músculos se encuentra llevando una gran placa a sus espaldas. Su frente se encuentra totalmente sudada y su respiración es muy forzada.</w:t>
      </w:r>
    </w:p>
    <w:p w14:paraId="4BE64D3F" w14:textId="1A9B139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Sixto se percata que uno de los cuatro se encuentra muy cansados para proseguir. Ellos no dirán si están cansados o aún pueden seguir. Sixto sabe que, si ella no los detiene, ellos proseguirán.</w:t>
      </w:r>
    </w:p>
    <w:p w14:paraId="5D2E5362"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-Descansaremos un poco más.</w:t>
      </w:r>
    </w:p>
    <w:p w14:paraId="5541CD36"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El hombre con la palca para por un momento y deja caer la pesada placa en forma de lapida.</w:t>
      </w:r>
    </w:p>
    <w:p w14:paraId="586A7F0F"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lastRenderedPageBreak/>
        <w:t>-Erika… Dime a cuanto están de la torre ALICE. –Habla Sixto a través de su comunicador.</w:t>
      </w:r>
    </w:p>
    <w:p w14:paraId="7EFECC6B"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-Estamos a una hora. Descansamos un poco para recuperar el aliento, en seguida nos pondremos nuevamente en marcha.</w:t>
      </w:r>
    </w:p>
    <w:p w14:paraId="7DE943AB" w14:textId="4B0F24DD"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-Bien. Necesito que solo revisen el perímetro de dos cuadras. No quiero ninguna sorpresa. Necesitamos despejar una gran zona para las placas LD.</w:t>
      </w:r>
    </w:p>
    <w:p w14:paraId="42EC561A"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-sama. </w:t>
      </w:r>
    </w:p>
    <w:p w14:paraId="78D5DFA5" w14:textId="403B09EC"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-Perfecto, en dos horas estamos allí.</w:t>
      </w:r>
    </w:p>
    <w:p w14:paraId="3FF1A5C4"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 xml:space="preserve">Cuatro hombres robustos con las placas y tres hombres cubriendo cada placa LD. </w:t>
      </w:r>
    </w:p>
    <w:p w14:paraId="34712E8A" w14:textId="5CA23E29" w:rsidR="00F136DD" w:rsidRDefault="00F136DD" w:rsidP="00F136D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Están bien? ¿pueden seguir?</w:t>
      </w:r>
    </w:p>
    <w:p w14:paraId="751331E8" w14:textId="77777777" w:rsidR="00F136DD" w:rsidRDefault="00F136DD" w:rsidP="00F136D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7C6E7FF2"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-Muy bien, ustedes cúbranlos muy bien. Sin ellos no podremos mover las Lapidas Delta. Cada Placa pesa 350 kilos.</w:t>
      </w:r>
    </w:p>
    <w:p w14:paraId="362F720F" w14:textId="77777777" w:rsidR="00F136DD" w:rsidRDefault="00F136DD" w:rsidP="00F136D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553768C3" w14:textId="5737A481"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-Vámonos…</w:t>
      </w:r>
    </w:p>
    <w:p w14:paraId="11F58A2D" w14:textId="0DCD3B15"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Las placas pesan demasiado para mantener el ritmo de los militares bien entrenados que se adelantaron para cubrir las zonas en la que se posicionaran. Por esa razón se toman más tiempo en descansar y tomárselo con calma.</w:t>
      </w:r>
    </w:p>
    <w:p w14:paraId="13C28B22" w14:textId="77777777"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Sixto se queda para cubrir a las placas LD. Sin las palcas las bajas que sufriría su gente serian bastante. Ella sabe que no llegaran a tiempo para evitar que los mercenarios entren a la torre ALICE, así que prefiere ir con cautela y jugar sus cartas con cuidado, cualquier movimiento en falso le haría perder mucha gente.</w:t>
      </w:r>
    </w:p>
    <w:p w14:paraId="29606654" w14:textId="77777777"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La torre ALICE se encentraba bien protegida por los centinelas que fueron desactivados, ahora solo le quedaba las celdas de defensa y algunas armas pesadas en el alijo de armas de la torre.</w:t>
      </w:r>
    </w:p>
    <w:p w14:paraId="72426939" w14:textId="12FF52B9"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lastRenderedPageBreak/>
        <w:t>Si estas personas piensan en general, ella sabe que intentaran entrar al alijo de armamento donde esconden algunas armas de respaldo por precaución, si ese es el caso, ella está en graves aprietos sin las placas LD que ahora mismo es su prioridad en que los sujetos que las transportan estén a salvo, sin ellos no podrían moverlas.</w:t>
      </w:r>
    </w:p>
    <w:p w14:paraId="1B8E80B8" w14:textId="77777777" w:rsidR="007A76FE" w:rsidRPr="00DE043A" w:rsidRDefault="007A76FE" w:rsidP="007A76FE">
      <w:pPr>
        <w:spacing w:line="360" w:lineRule="auto"/>
        <w:rPr>
          <w:rFonts w:ascii="Arial" w:hAnsi="Arial" w:cs="Arial"/>
          <w:b/>
          <w:bCs/>
          <w:sz w:val="18"/>
          <w:szCs w:val="18"/>
          <w:lang w:val="es-AR"/>
        </w:rPr>
      </w:pPr>
    </w:p>
    <w:p w14:paraId="44ECCE0A" w14:textId="605511BE" w:rsidR="007A76FE" w:rsidRPr="006848AD" w:rsidRDefault="007A76FE" w:rsidP="007A76FE">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8</w:t>
      </w:r>
    </w:p>
    <w:p w14:paraId="4BA91C24" w14:textId="77777777" w:rsidR="007A76FE" w:rsidRDefault="007A76FE" w:rsidP="007A76FE">
      <w:pPr>
        <w:spacing w:line="360" w:lineRule="auto"/>
        <w:rPr>
          <w:rFonts w:ascii="Arial" w:hAnsi="Arial" w:cs="Arial"/>
          <w:b/>
          <w:bCs/>
          <w:sz w:val="24"/>
          <w:szCs w:val="24"/>
          <w:lang w:val="es-AR"/>
        </w:rPr>
      </w:pPr>
    </w:p>
    <w:p w14:paraId="2C32D74E"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El rugido del auto deportivo parece una especie de animal salvaje muy fastidiado. Las ruedas derrapan dejando en el asfalto las marcas negras de las llantas. </w:t>
      </w:r>
    </w:p>
    <w:p w14:paraId="357A9A63" w14:textId="78B59013"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Su interior es completamente distinto a todo el ruido que hace por fuera. Por dentro Oziel y Naomi se encuentran en un total silencio, solo se podría oír las respiraciones de ellos y el GPS retomando otro camino para llegar a los muros de Unificación Central.</w:t>
      </w:r>
    </w:p>
    <w:p w14:paraId="3B8193A5" w14:textId="3B152DAD" w:rsidR="00DB5002" w:rsidRDefault="00DB5002" w:rsidP="00DB500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Sixto podrá detener a esa gente?</w:t>
      </w:r>
    </w:p>
    <w:p w14:paraId="7509E5F3" w14:textId="3B0F900F"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Sixto es muy fuerte, claro que sí. ¿Por qué lo preguntas?</w:t>
      </w:r>
    </w:p>
    <w:p w14:paraId="17C78049" w14:textId="1359C1AE"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-No pareces muy </w:t>
      </w:r>
      <w:r w:rsidR="00FA47E7">
        <w:rPr>
          <w:rFonts w:ascii="Arial" w:hAnsi="Arial" w:cs="Arial"/>
          <w:b/>
          <w:bCs/>
          <w:sz w:val="24"/>
          <w:szCs w:val="24"/>
          <w:lang w:val="es-AR"/>
        </w:rPr>
        <w:t>preocupada, aunque estén</w:t>
      </w:r>
      <w:r>
        <w:rPr>
          <w:rFonts w:ascii="Arial" w:hAnsi="Arial" w:cs="Arial"/>
          <w:b/>
          <w:bCs/>
          <w:sz w:val="24"/>
          <w:szCs w:val="24"/>
          <w:lang w:val="es-AR"/>
        </w:rPr>
        <w:t xml:space="preserve"> a punto de destruir gran parte de Unificación Central.</w:t>
      </w:r>
    </w:p>
    <w:p w14:paraId="5B911E4D"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Naomi solo suelta una leve sonrisa. Ella pasa por esto a diario.</w:t>
      </w:r>
    </w:p>
    <w:p w14:paraId="6944492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y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tenemos los recursos suficientes. Todos los días somos amenazados con bombas y destrucción, pero siempre lo detenemos a tiempo. </w:t>
      </w:r>
    </w:p>
    <w:p w14:paraId="7BB6A365"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-Pero es muy peligroso…</w:t>
      </w:r>
    </w:p>
    <w:p w14:paraId="28A7582C"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-Eso no lo discuto en lo absoluto. Pero no podemos entrar en pánico ante situaciones como estas. Una mente fría siempre funciona mejor para resolver los problemas.</w:t>
      </w:r>
    </w:p>
    <w:p w14:paraId="36EE5AD7" w14:textId="7E5CCB8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le da razones para estar </w:t>
      </w:r>
      <w:r w:rsidR="00FA47E7">
        <w:rPr>
          <w:rFonts w:ascii="Arial" w:hAnsi="Arial" w:cs="Arial"/>
          <w:b/>
          <w:bCs/>
          <w:sz w:val="24"/>
          <w:szCs w:val="24"/>
          <w:lang w:val="es-AR"/>
        </w:rPr>
        <w:t>preocupado</w:t>
      </w:r>
      <w:r>
        <w:rPr>
          <w:rFonts w:ascii="Arial" w:hAnsi="Arial" w:cs="Arial"/>
          <w:b/>
          <w:bCs/>
          <w:sz w:val="24"/>
          <w:szCs w:val="24"/>
          <w:lang w:val="es-AR"/>
        </w:rPr>
        <w:t>, la mitad de su ciudad seria destruida, pero ella le da la razón a la paciencia y la mente fría. El peligro de esta situación es muy grave pero no es un callejón sin salida para ellos. Hay muchas maneras de detenerlos, solo hay que esperar a ver quién será el primero en equivocarse</w:t>
      </w:r>
      <w:r w:rsidR="00FA47E7">
        <w:rPr>
          <w:rFonts w:ascii="Arial" w:hAnsi="Arial" w:cs="Arial"/>
          <w:b/>
          <w:bCs/>
          <w:sz w:val="24"/>
          <w:szCs w:val="24"/>
          <w:lang w:val="es-AR"/>
        </w:rPr>
        <w:t xml:space="preserve"> para que el otro tome ventaja</w:t>
      </w:r>
      <w:r>
        <w:rPr>
          <w:rFonts w:ascii="Arial" w:hAnsi="Arial" w:cs="Arial"/>
          <w:b/>
          <w:bCs/>
          <w:sz w:val="24"/>
          <w:szCs w:val="24"/>
          <w:lang w:val="es-AR"/>
        </w:rPr>
        <w:t>.</w:t>
      </w:r>
    </w:p>
    <w:p w14:paraId="711FAF30"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-Además tenemos la entrada secreta, algo que ellos no saben.</w:t>
      </w:r>
    </w:p>
    <w:p w14:paraId="6790B068" w14:textId="77777777" w:rsidR="00DB5002" w:rsidRDefault="00DB5002" w:rsidP="00DB500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estas tan segura?</w:t>
      </w:r>
    </w:p>
    <w:p w14:paraId="34CC7C3E" w14:textId="3974ED2E"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-Sixto y mis padres son los únicos que saben de esto. Hoy en día solo yo y Sixto conocemos las entradas. Nunca dejaríamos a tanta tecnología encerrada </w:t>
      </w:r>
      <w:r w:rsidR="00FA47E7">
        <w:rPr>
          <w:rFonts w:ascii="Arial" w:hAnsi="Arial" w:cs="Arial"/>
          <w:b/>
          <w:bCs/>
          <w:sz w:val="24"/>
          <w:szCs w:val="24"/>
          <w:lang w:val="es-AR"/>
        </w:rPr>
        <w:t>con una única entrada y salida</w:t>
      </w:r>
      <w:r>
        <w:rPr>
          <w:rFonts w:ascii="Arial" w:hAnsi="Arial" w:cs="Arial"/>
          <w:b/>
          <w:bCs/>
          <w:sz w:val="24"/>
          <w:szCs w:val="24"/>
          <w:lang w:val="es-AR"/>
        </w:rPr>
        <w:t>. Bueno en teoría son dos entradas principales y una entrada por las vías de</w:t>
      </w:r>
      <w:r w:rsidR="00FA47E7">
        <w:rPr>
          <w:rFonts w:ascii="Arial" w:hAnsi="Arial" w:cs="Arial"/>
          <w:b/>
          <w:bCs/>
          <w:sz w:val="24"/>
          <w:szCs w:val="24"/>
          <w:lang w:val="es-AR"/>
        </w:rPr>
        <w:t xml:space="preserve">l </w:t>
      </w:r>
      <w:r>
        <w:rPr>
          <w:rFonts w:ascii="Arial" w:hAnsi="Arial" w:cs="Arial"/>
          <w:b/>
          <w:bCs/>
          <w:sz w:val="24"/>
          <w:szCs w:val="24"/>
          <w:lang w:val="es-AR"/>
        </w:rPr>
        <w:t>tren eléctrico, pero de seguro también estará muy vigilada.</w:t>
      </w:r>
    </w:p>
    <w:p w14:paraId="23C73708"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-Perdón…</w:t>
      </w:r>
    </w:p>
    <w:p w14:paraId="2C9705F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w:t>
      </w:r>
    </w:p>
    <w:p w14:paraId="38CBFF2A"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-Por lo de tus padres.</w:t>
      </w:r>
    </w:p>
    <w:p w14:paraId="0508B777" w14:textId="34C4B92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-No sé por qué te preocupas tanto. Paso hace años, no tienes por qué molestarte en no nombrarlos.</w:t>
      </w:r>
    </w:p>
    <w:p w14:paraId="3A731577"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-Lo sé, pero… No creo que te guste hablar de ellos.</w:t>
      </w:r>
    </w:p>
    <w:p w14:paraId="6C0B49C6"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-En eso tienes un poco de razón. Hicieron muchas cosas de las cuales no estoy orgullosa, pero son de los primeros en proponer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fueron grandes padres al criarme.</w:t>
      </w:r>
    </w:p>
    <w:p w14:paraId="081A1F1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Sixto por ningún momento dejo de ver el camino. Su cabeza está en perfecta sincronización de camino y conversación.</w:t>
      </w:r>
    </w:p>
    <w:p w14:paraId="6D26F657" w14:textId="4260534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-Las cosas malas de las que no estoy orgullosa de mis padres fueron tomadas por el mejor de los medios y pensando en el resto del mundo, aun</w:t>
      </w:r>
      <w:r w:rsidR="00FA47E7">
        <w:rPr>
          <w:rFonts w:ascii="Arial" w:hAnsi="Arial" w:cs="Arial"/>
          <w:b/>
          <w:bCs/>
          <w:sz w:val="24"/>
          <w:szCs w:val="24"/>
          <w:lang w:val="es-AR"/>
        </w:rPr>
        <w:t>que los</w:t>
      </w:r>
      <w:r>
        <w:rPr>
          <w:rFonts w:ascii="Arial" w:hAnsi="Arial" w:cs="Arial"/>
          <w:b/>
          <w:bCs/>
          <w:sz w:val="24"/>
          <w:szCs w:val="24"/>
          <w:lang w:val="es-AR"/>
        </w:rPr>
        <w:t xml:space="preserve"> medios no justifi</w:t>
      </w:r>
      <w:r w:rsidR="00FA47E7">
        <w:rPr>
          <w:rFonts w:ascii="Arial" w:hAnsi="Arial" w:cs="Arial"/>
          <w:b/>
          <w:bCs/>
          <w:sz w:val="24"/>
          <w:szCs w:val="24"/>
          <w:lang w:val="es-AR"/>
        </w:rPr>
        <w:t>quen</w:t>
      </w:r>
      <w:r>
        <w:rPr>
          <w:rFonts w:ascii="Arial" w:hAnsi="Arial" w:cs="Arial"/>
          <w:b/>
          <w:bCs/>
          <w:sz w:val="24"/>
          <w:szCs w:val="24"/>
          <w:lang w:val="es-AR"/>
        </w:rPr>
        <w:t xml:space="preserve"> lo actos. Pero… siguen siendo mis padres después de todo.</w:t>
      </w:r>
    </w:p>
    <w:p w14:paraId="0AC54AAA" w14:textId="1BB13995"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lastRenderedPageBreak/>
        <w:t>Oziel no tiene idea de todo lo que sus padres hicieron, todo está guardado de seguro en un nivel de seguridad más alto del que él</w:t>
      </w:r>
      <w:r w:rsidR="00FA47E7">
        <w:rPr>
          <w:rFonts w:ascii="Arial" w:hAnsi="Arial" w:cs="Arial"/>
          <w:b/>
          <w:bCs/>
          <w:sz w:val="24"/>
          <w:szCs w:val="24"/>
          <w:lang w:val="es-AR"/>
        </w:rPr>
        <w:t xml:space="preserve"> aún no</w:t>
      </w:r>
      <w:r>
        <w:rPr>
          <w:rFonts w:ascii="Arial" w:hAnsi="Arial" w:cs="Arial"/>
          <w:b/>
          <w:bCs/>
          <w:sz w:val="24"/>
          <w:szCs w:val="24"/>
          <w:lang w:val="es-AR"/>
        </w:rPr>
        <w:t xml:space="preserve"> tiene acceso. Pero no puede imaginarse algo muy malo </w:t>
      </w:r>
      <w:r w:rsidR="00FA47E7">
        <w:rPr>
          <w:rFonts w:ascii="Arial" w:hAnsi="Arial" w:cs="Arial"/>
          <w:b/>
          <w:bCs/>
          <w:sz w:val="24"/>
          <w:szCs w:val="24"/>
          <w:lang w:val="es-AR"/>
        </w:rPr>
        <w:t xml:space="preserve">o muy bueno </w:t>
      </w:r>
      <w:r>
        <w:rPr>
          <w:rFonts w:ascii="Arial" w:hAnsi="Arial" w:cs="Arial"/>
          <w:b/>
          <w:bCs/>
          <w:sz w:val="24"/>
          <w:szCs w:val="24"/>
          <w:lang w:val="es-AR"/>
        </w:rPr>
        <w:t>ya que los actos de las personas son muy amplios.</w:t>
      </w:r>
    </w:p>
    <w:p w14:paraId="4DCE145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-Pero lo hicieron pensando en lo mejor para un mejor futuro… para un mejor futuro para ti… para mi… para todos aquellos que seguiremos aquí después que ellos no estén.</w:t>
      </w:r>
    </w:p>
    <w:p w14:paraId="75EEB9AC" w14:textId="2426BD12"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-Así es… Ellos siempre pensaron en proteger el futuro los hijos de todos. Después de todo son el futuro, </w:t>
      </w:r>
      <w:r w:rsidR="00FA47E7">
        <w:rPr>
          <w:rFonts w:ascii="Arial" w:hAnsi="Arial" w:cs="Arial"/>
          <w:b/>
          <w:bCs/>
          <w:sz w:val="24"/>
          <w:szCs w:val="24"/>
          <w:lang w:val="es-AR"/>
        </w:rPr>
        <w:t xml:space="preserve">y </w:t>
      </w:r>
      <w:r>
        <w:rPr>
          <w:rFonts w:ascii="Arial" w:hAnsi="Arial" w:cs="Arial"/>
          <w:b/>
          <w:bCs/>
          <w:sz w:val="24"/>
          <w:szCs w:val="24"/>
          <w:lang w:val="es-AR"/>
        </w:rPr>
        <w:t>nosotros somos el futuro que ellos protegieron.</w:t>
      </w:r>
    </w:p>
    <w:p w14:paraId="6255EF8C"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-Pudieron haber cometido cientos de errores, pero si en verdad los amabas esos actos no importan después de todo.</w:t>
      </w:r>
    </w:p>
    <w:p w14:paraId="15D3B5A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-Si… Así es…</w:t>
      </w:r>
    </w:p>
    <w:p w14:paraId="75EBF7A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Sixto gira en la próxima esquina abierta. </w:t>
      </w:r>
    </w:p>
    <w:p w14:paraId="78884F14" w14:textId="4F2C62C9"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-Ya estamos en los muros, solo queda entrar por uno de las entradas, está a un par de kilómetros de aquí.</w:t>
      </w:r>
    </w:p>
    <w:p w14:paraId="677DE79E" w14:textId="0F5F3A36" w:rsidR="00FA47E7" w:rsidRDefault="00FA47E7" w:rsidP="00FA47E7">
      <w:pPr>
        <w:spacing w:line="360" w:lineRule="auto"/>
        <w:rPr>
          <w:rFonts w:ascii="Arial" w:hAnsi="Arial" w:cs="Arial"/>
          <w:b/>
          <w:bCs/>
          <w:sz w:val="24"/>
          <w:szCs w:val="24"/>
          <w:lang w:val="es-AR"/>
        </w:rPr>
      </w:pPr>
      <w:r>
        <w:rPr>
          <w:rFonts w:ascii="Arial" w:hAnsi="Arial" w:cs="Arial"/>
          <w:b/>
          <w:bCs/>
          <w:sz w:val="24"/>
          <w:szCs w:val="24"/>
          <w:lang w:val="es-AR"/>
        </w:rPr>
        <w:t xml:space="preserve">La calle amplia por recorrer está bastante despejada y se extiende por </w:t>
      </w:r>
      <w:r w:rsidR="00DE25AD">
        <w:rPr>
          <w:rFonts w:ascii="Arial" w:hAnsi="Arial" w:cs="Arial"/>
          <w:b/>
          <w:bCs/>
          <w:sz w:val="24"/>
          <w:szCs w:val="24"/>
          <w:lang w:val="es-AR"/>
        </w:rPr>
        <w:t xml:space="preserve">millones </w:t>
      </w:r>
      <w:r>
        <w:rPr>
          <w:rFonts w:ascii="Arial" w:hAnsi="Arial" w:cs="Arial"/>
          <w:b/>
          <w:bCs/>
          <w:sz w:val="24"/>
          <w:szCs w:val="24"/>
          <w:lang w:val="es-AR"/>
        </w:rPr>
        <w:t>de kilómetros rodeando todo Unificación Central.</w:t>
      </w:r>
    </w:p>
    <w:p w14:paraId="792524D7" w14:textId="77777777" w:rsidR="00BF6325" w:rsidRPr="00DE043A" w:rsidRDefault="00BF6325" w:rsidP="00BF6325">
      <w:pPr>
        <w:spacing w:line="360" w:lineRule="auto"/>
        <w:rPr>
          <w:rFonts w:ascii="Arial" w:hAnsi="Arial" w:cs="Arial"/>
          <w:b/>
          <w:bCs/>
          <w:sz w:val="18"/>
          <w:szCs w:val="18"/>
          <w:lang w:val="es-AR"/>
        </w:rPr>
      </w:pPr>
    </w:p>
    <w:p w14:paraId="21033708" w14:textId="3FA4DA0E" w:rsidR="00BF6325" w:rsidRPr="006848AD" w:rsidRDefault="00BF6325" w:rsidP="00BF632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9</w:t>
      </w:r>
    </w:p>
    <w:p w14:paraId="1362E92D" w14:textId="77777777" w:rsidR="00BF6325" w:rsidRDefault="00BF6325" w:rsidP="00BF6325">
      <w:pPr>
        <w:spacing w:line="360" w:lineRule="auto"/>
        <w:rPr>
          <w:rFonts w:ascii="Arial" w:hAnsi="Arial" w:cs="Arial"/>
          <w:b/>
          <w:bCs/>
          <w:sz w:val="24"/>
          <w:szCs w:val="24"/>
          <w:lang w:val="es-AR"/>
        </w:rPr>
      </w:pPr>
    </w:p>
    <w:p w14:paraId="72AF272B" w14:textId="47870582" w:rsidR="00C87E3C" w:rsidRDefault="00C87E3C" w:rsidP="00C87E3C">
      <w:pPr>
        <w:spacing w:line="360" w:lineRule="auto"/>
        <w:rPr>
          <w:rFonts w:ascii="Arial" w:hAnsi="Arial" w:cs="Arial"/>
          <w:b/>
          <w:bCs/>
          <w:sz w:val="24"/>
          <w:szCs w:val="24"/>
          <w:lang w:val="es-AR"/>
        </w:rPr>
      </w:pPr>
      <w:r>
        <w:rPr>
          <w:rFonts w:ascii="Arial" w:hAnsi="Arial" w:cs="Arial"/>
          <w:b/>
          <w:bCs/>
          <w:sz w:val="24"/>
          <w:szCs w:val="24"/>
          <w:lang w:val="es-AR"/>
        </w:rPr>
        <w:t>Las camionetas con los extraños pilares mecánicos en la parte de carga se encuentran monitoreando los pulsos solares y que nada lo interrumpa. Si el mínimo daño los afecta, Unificación Central podría recuperar la energía y así a los centinelas.</w:t>
      </w:r>
    </w:p>
    <w:p w14:paraId="4A9D0B20" w14:textId="062FA9BB"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El hombre con la laptop a lo lejos podía escuchar un rugido a gran velocidad acercándose.</w:t>
      </w:r>
    </w:p>
    <w:p w14:paraId="05C0ABBC"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B890E5B" w14:textId="177C20C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Gira su cabeza en todas direcciones para que sus oídos puedan captar de donde provenía el sonido.</w:t>
      </w:r>
    </w:p>
    <w:p w14:paraId="63F8A8B3" w14:textId="03DFDDAD"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En la calle donde se encuentran estacionados es suficientemente amplia como una autopista, no le sorprendería que un par de autos jugaran carreras en estos lugares. </w:t>
      </w:r>
    </w:p>
    <w:p w14:paraId="556CCD97"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Pero algo lo hace dudar. </w:t>
      </w:r>
    </w:p>
    <w:p w14:paraId="4A180FA4" w14:textId="49498994"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Los pulsos solares tendrían que haber dejado a todo </w:t>
      </w:r>
      <w:r w:rsidR="00C87E3C">
        <w:rPr>
          <w:rFonts w:ascii="Arial" w:hAnsi="Arial" w:cs="Arial"/>
          <w:b/>
          <w:bCs/>
          <w:sz w:val="24"/>
          <w:szCs w:val="24"/>
          <w:lang w:val="es-AR"/>
        </w:rPr>
        <w:t>vehículo</w:t>
      </w:r>
      <w:r>
        <w:rPr>
          <w:rFonts w:ascii="Arial" w:hAnsi="Arial" w:cs="Arial"/>
          <w:b/>
          <w:bCs/>
          <w:sz w:val="24"/>
          <w:szCs w:val="24"/>
          <w:lang w:val="es-AR"/>
        </w:rPr>
        <w:t xml:space="preserve"> </w:t>
      </w:r>
      <w:r w:rsidR="00C87E3C">
        <w:rPr>
          <w:rFonts w:ascii="Arial" w:hAnsi="Arial" w:cs="Arial"/>
          <w:b/>
          <w:bCs/>
          <w:sz w:val="24"/>
          <w:szCs w:val="24"/>
          <w:lang w:val="es-AR"/>
        </w:rPr>
        <w:t>deshabilitado</w:t>
      </w:r>
      <w:r>
        <w:rPr>
          <w:rFonts w:ascii="Arial" w:hAnsi="Arial" w:cs="Arial"/>
          <w:b/>
          <w:bCs/>
          <w:sz w:val="24"/>
          <w:szCs w:val="24"/>
          <w:lang w:val="es-AR"/>
        </w:rPr>
        <w:t xml:space="preserve"> por completo.</w:t>
      </w:r>
    </w:p>
    <w:p w14:paraId="181CF51A" w14:textId="34B25487" w:rsidR="00BF6325" w:rsidRDefault="00BF6325" w:rsidP="00BF63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C87E3C">
        <w:rPr>
          <w:rFonts w:ascii="Arial" w:hAnsi="Arial" w:cs="Arial"/>
          <w:b/>
          <w:bCs/>
          <w:sz w:val="24"/>
          <w:szCs w:val="24"/>
          <w:lang w:val="es-AR"/>
        </w:rPr>
        <w:t>Qué</w:t>
      </w:r>
      <w:r>
        <w:rPr>
          <w:rFonts w:ascii="Arial" w:hAnsi="Arial" w:cs="Arial"/>
          <w:b/>
          <w:bCs/>
          <w:sz w:val="24"/>
          <w:szCs w:val="24"/>
          <w:lang w:val="es-AR"/>
        </w:rPr>
        <w:t xml:space="preserve"> es eso?</w:t>
      </w:r>
    </w:p>
    <w:p w14:paraId="29F396DA" w14:textId="6B089DD0"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C87E3C">
        <w:rPr>
          <w:rFonts w:ascii="Arial" w:hAnsi="Arial" w:cs="Arial"/>
          <w:b/>
          <w:bCs/>
          <w:sz w:val="24"/>
          <w:szCs w:val="24"/>
          <w:lang w:val="es-AR"/>
        </w:rPr>
        <w:t>sé</w:t>
      </w:r>
      <w:r>
        <w:rPr>
          <w:rFonts w:ascii="Arial" w:hAnsi="Arial" w:cs="Arial"/>
          <w:b/>
          <w:bCs/>
          <w:sz w:val="24"/>
          <w:szCs w:val="24"/>
          <w:lang w:val="es-AR"/>
        </w:rPr>
        <w:t>.</w:t>
      </w:r>
    </w:p>
    <w:p w14:paraId="00EEE9B6" w14:textId="394872C1"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C87E3C">
        <w:rPr>
          <w:rFonts w:ascii="Arial" w:hAnsi="Arial" w:cs="Arial"/>
          <w:b/>
          <w:bCs/>
          <w:sz w:val="24"/>
          <w:szCs w:val="24"/>
          <w:lang w:val="es-AR"/>
        </w:rPr>
        <w:t>vehículo</w:t>
      </w:r>
      <w:r>
        <w:rPr>
          <w:rFonts w:ascii="Arial" w:hAnsi="Arial" w:cs="Arial"/>
          <w:b/>
          <w:bCs/>
          <w:sz w:val="24"/>
          <w:szCs w:val="24"/>
          <w:lang w:val="es-AR"/>
        </w:rPr>
        <w:t xml:space="preserve"> deportivo pasa a toda velocidad frente a ellos. Es como si llevaran prisa.</w:t>
      </w:r>
    </w:p>
    <w:p w14:paraId="6888ADA7"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El sonido del rugido se pierde a lo lejos.</w:t>
      </w:r>
    </w:p>
    <w:p w14:paraId="5E7AC4E5" w14:textId="77777777" w:rsidR="00BF6325" w:rsidRDefault="00BF6325" w:rsidP="00BF63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fue eso? ¿No que todos los autos estaban deshabilitados?</w:t>
      </w:r>
    </w:p>
    <w:p w14:paraId="26E079B5" w14:textId="652A95DF"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-De seguro es uno que estaba fuera de la zona del primer pulso. Si el primer pulso no les afecta, el resto solo será como mala interferencia, no </w:t>
      </w:r>
      <w:r w:rsidR="00C87E3C">
        <w:rPr>
          <w:rFonts w:ascii="Arial" w:hAnsi="Arial" w:cs="Arial"/>
          <w:b/>
          <w:bCs/>
          <w:sz w:val="24"/>
          <w:szCs w:val="24"/>
          <w:lang w:val="es-AR"/>
        </w:rPr>
        <w:t>funcionaria</w:t>
      </w:r>
      <w:r>
        <w:rPr>
          <w:rFonts w:ascii="Arial" w:hAnsi="Arial" w:cs="Arial"/>
          <w:b/>
          <w:bCs/>
          <w:sz w:val="24"/>
          <w:szCs w:val="24"/>
          <w:lang w:val="es-AR"/>
        </w:rPr>
        <w:t>.</w:t>
      </w:r>
    </w:p>
    <w:p w14:paraId="0CA9D98B" w14:textId="2F76C306" w:rsidR="00BF6325" w:rsidRDefault="00BF6325" w:rsidP="00BF63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w:t>
      </w:r>
      <w:r w:rsidR="00C87E3C">
        <w:rPr>
          <w:rFonts w:ascii="Arial" w:hAnsi="Arial" w:cs="Arial"/>
          <w:b/>
          <w:bCs/>
          <w:sz w:val="24"/>
          <w:szCs w:val="24"/>
          <w:lang w:val="es-AR"/>
        </w:rPr>
        <w:t>deberíamos</w:t>
      </w:r>
      <w:r>
        <w:rPr>
          <w:rFonts w:ascii="Arial" w:hAnsi="Arial" w:cs="Arial"/>
          <w:b/>
          <w:bCs/>
          <w:sz w:val="24"/>
          <w:szCs w:val="24"/>
          <w:lang w:val="es-AR"/>
        </w:rPr>
        <w:t xml:space="preserve"> informar esto al señor Ike?</w:t>
      </w:r>
    </w:p>
    <w:p w14:paraId="6B0B533B" w14:textId="363F7A3D"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-No lo creo. –El sujeto de la laptop observa a su compañero– Solo será un niño mimado con el regalo de cumpleaños que papi le regalo. Seguro los medios ya </w:t>
      </w:r>
      <w:r w:rsidR="00C87E3C">
        <w:rPr>
          <w:rFonts w:ascii="Arial" w:hAnsi="Arial" w:cs="Arial"/>
          <w:b/>
          <w:bCs/>
          <w:sz w:val="24"/>
          <w:szCs w:val="24"/>
          <w:lang w:val="es-AR"/>
        </w:rPr>
        <w:t>están</w:t>
      </w:r>
      <w:r>
        <w:rPr>
          <w:rFonts w:ascii="Arial" w:hAnsi="Arial" w:cs="Arial"/>
          <w:b/>
          <w:bCs/>
          <w:sz w:val="24"/>
          <w:szCs w:val="24"/>
          <w:lang w:val="es-AR"/>
        </w:rPr>
        <w:t xml:space="preserve"> hablando de los apagones que </w:t>
      </w:r>
      <w:r w:rsidR="00C87E3C">
        <w:rPr>
          <w:rFonts w:ascii="Arial" w:hAnsi="Arial" w:cs="Arial"/>
          <w:b/>
          <w:bCs/>
          <w:sz w:val="24"/>
          <w:szCs w:val="24"/>
          <w:lang w:val="es-AR"/>
        </w:rPr>
        <w:t>también</w:t>
      </w:r>
      <w:r>
        <w:rPr>
          <w:rFonts w:ascii="Arial" w:hAnsi="Arial" w:cs="Arial"/>
          <w:b/>
          <w:bCs/>
          <w:sz w:val="24"/>
          <w:szCs w:val="24"/>
          <w:lang w:val="es-AR"/>
        </w:rPr>
        <w:t xml:space="preserve"> afectan a los autos. Habrá visto las noticias y </w:t>
      </w:r>
      <w:r w:rsidR="00C87E3C">
        <w:rPr>
          <w:rFonts w:ascii="Arial" w:hAnsi="Arial" w:cs="Arial"/>
          <w:b/>
          <w:bCs/>
          <w:sz w:val="24"/>
          <w:szCs w:val="24"/>
          <w:lang w:val="es-AR"/>
        </w:rPr>
        <w:t>aprovecho</w:t>
      </w:r>
      <w:r>
        <w:rPr>
          <w:rFonts w:ascii="Arial" w:hAnsi="Arial" w:cs="Arial"/>
          <w:b/>
          <w:bCs/>
          <w:sz w:val="24"/>
          <w:szCs w:val="24"/>
          <w:lang w:val="es-AR"/>
        </w:rPr>
        <w:t xml:space="preserve"> que no hay ni un auto en movimiento por estas zonas.</w:t>
      </w:r>
    </w:p>
    <w:p w14:paraId="2C84DEF1"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-Si… Seguro que es eso. </w:t>
      </w:r>
    </w:p>
    <w:p w14:paraId="50DEB7FA" w14:textId="77777777" w:rsidR="002D3D9B" w:rsidRPr="00DE043A" w:rsidRDefault="002D3D9B" w:rsidP="002D3D9B">
      <w:pPr>
        <w:spacing w:line="360" w:lineRule="auto"/>
        <w:rPr>
          <w:rFonts w:ascii="Arial" w:hAnsi="Arial" w:cs="Arial"/>
          <w:b/>
          <w:bCs/>
          <w:sz w:val="18"/>
          <w:szCs w:val="18"/>
          <w:lang w:val="es-AR"/>
        </w:rPr>
      </w:pPr>
    </w:p>
    <w:p w14:paraId="0B44D51B" w14:textId="77777777" w:rsidR="002D3D9B" w:rsidRPr="006848AD" w:rsidRDefault="002D3D9B" w:rsidP="002D3D9B">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7D9C10E2" w14:textId="77777777" w:rsidR="00C34E79" w:rsidRDefault="00C34E79" w:rsidP="002D3D9B">
      <w:pPr>
        <w:spacing w:line="360" w:lineRule="auto"/>
        <w:rPr>
          <w:rFonts w:ascii="Arial" w:hAnsi="Arial" w:cs="Arial"/>
          <w:b/>
          <w:bCs/>
          <w:sz w:val="24"/>
          <w:szCs w:val="24"/>
          <w:lang w:val="es-AR"/>
        </w:rPr>
      </w:pPr>
    </w:p>
    <w:p w14:paraId="6626FE98"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J.V.U.C (Justicia y Verdad de Unificación Central)</w:t>
      </w:r>
    </w:p>
    <w:p w14:paraId="01020449" w14:textId="12D685F9"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convirtió en prioridad de la mayoría de las empresas de noticias y periodismo de todo Japón. En estos últimos años en que Unificación Central estuvo, se crearon solo un par de empresas periodísticas en centrarse en informar al resto de </w:t>
      </w:r>
      <w:r w:rsidR="005C0E3E">
        <w:rPr>
          <w:rFonts w:ascii="Arial" w:hAnsi="Arial" w:cs="Arial"/>
          <w:b/>
          <w:bCs/>
          <w:sz w:val="24"/>
          <w:szCs w:val="24"/>
          <w:lang w:val="es-AR"/>
        </w:rPr>
        <w:t>Japón</w:t>
      </w:r>
      <w:r>
        <w:rPr>
          <w:rFonts w:ascii="Arial" w:hAnsi="Arial" w:cs="Arial"/>
          <w:b/>
          <w:bCs/>
          <w:sz w:val="24"/>
          <w:szCs w:val="24"/>
          <w:lang w:val="es-AR"/>
        </w:rPr>
        <w:t xml:space="preserve"> de la verdad que esconde Unificación Central.</w:t>
      </w:r>
    </w:p>
    <w:p w14:paraId="456B09AF" w14:textId="59745EBA"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La J.V.U.C de </w:t>
      </w:r>
      <w:r w:rsidR="00737DA1">
        <w:rPr>
          <w:rFonts w:ascii="Arial" w:hAnsi="Arial" w:cs="Arial"/>
          <w:b/>
          <w:bCs/>
          <w:sz w:val="24"/>
          <w:szCs w:val="24"/>
          <w:lang w:val="es-AR"/>
        </w:rPr>
        <w:t>Tokio</w:t>
      </w:r>
      <w:r>
        <w:rPr>
          <w:rFonts w:ascii="Arial" w:hAnsi="Arial" w:cs="Arial"/>
          <w:b/>
          <w:bCs/>
          <w:sz w:val="24"/>
          <w:szCs w:val="24"/>
          <w:lang w:val="es-AR"/>
        </w:rPr>
        <w:t xml:space="preserve"> centra la mayoría de su atención y preocupación en revelar al resto de Japón que es lo que sucede en Unificación Central.</w:t>
      </w:r>
    </w:p>
    <w:p w14:paraId="365F5C03" w14:textId="4B9D56C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Ser la empresa periodística más grande de </w:t>
      </w:r>
      <w:r w:rsidR="00737DA1">
        <w:rPr>
          <w:rFonts w:ascii="Arial" w:hAnsi="Arial" w:cs="Arial"/>
          <w:b/>
          <w:bCs/>
          <w:sz w:val="24"/>
          <w:szCs w:val="24"/>
          <w:lang w:val="es-AR"/>
        </w:rPr>
        <w:t>Tokio</w:t>
      </w:r>
      <w:r>
        <w:rPr>
          <w:rFonts w:ascii="Arial" w:hAnsi="Arial" w:cs="Arial"/>
          <w:b/>
          <w:bCs/>
          <w:sz w:val="24"/>
          <w:szCs w:val="24"/>
          <w:lang w:val="es-AR"/>
        </w:rPr>
        <w:t>, no implica que puedan relajarse. La competencia que la J.V.U.C</w:t>
      </w:r>
      <w:r w:rsidR="005C0E3E">
        <w:rPr>
          <w:rFonts w:ascii="Arial" w:hAnsi="Arial" w:cs="Arial"/>
          <w:b/>
          <w:bCs/>
          <w:sz w:val="24"/>
          <w:szCs w:val="24"/>
          <w:lang w:val="es-AR"/>
        </w:rPr>
        <w:t xml:space="preserve"> tiene ahora mismo</w:t>
      </w:r>
      <w:r>
        <w:rPr>
          <w:rFonts w:ascii="Arial" w:hAnsi="Arial" w:cs="Arial"/>
          <w:b/>
          <w:bCs/>
          <w:sz w:val="24"/>
          <w:szCs w:val="24"/>
          <w:lang w:val="es-AR"/>
        </w:rPr>
        <w:t xml:space="preserve"> </w:t>
      </w:r>
      <w:r w:rsidR="005C0E3E">
        <w:rPr>
          <w:rFonts w:ascii="Arial" w:hAnsi="Arial" w:cs="Arial"/>
          <w:b/>
          <w:bCs/>
          <w:sz w:val="24"/>
          <w:szCs w:val="24"/>
          <w:lang w:val="es-AR"/>
        </w:rPr>
        <w:t>está</w:t>
      </w:r>
      <w:r>
        <w:rPr>
          <w:rFonts w:ascii="Arial" w:hAnsi="Arial" w:cs="Arial"/>
          <w:b/>
          <w:bCs/>
          <w:sz w:val="24"/>
          <w:szCs w:val="24"/>
          <w:lang w:val="es-AR"/>
        </w:rPr>
        <w:t xml:space="preserve"> al mismo nivel</w:t>
      </w:r>
      <w:r w:rsidR="00BB1959">
        <w:rPr>
          <w:rFonts w:ascii="Arial" w:hAnsi="Arial" w:cs="Arial"/>
          <w:b/>
          <w:bCs/>
          <w:sz w:val="24"/>
          <w:szCs w:val="24"/>
          <w:lang w:val="es-AR"/>
        </w:rPr>
        <w:t xml:space="preserve">, </w:t>
      </w:r>
      <w:r>
        <w:rPr>
          <w:rFonts w:ascii="Arial" w:hAnsi="Arial" w:cs="Arial"/>
          <w:b/>
          <w:bCs/>
          <w:sz w:val="24"/>
          <w:szCs w:val="24"/>
          <w:lang w:val="es-AR"/>
        </w:rPr>
        <w:t>y tienen que luchar por seguir en el número uno en empresas periodísticas.</w:t>
      </w:r>
    </w:p>
    <w:p w14:paraId="0359B171" w14:textId="0A618CAC"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Esta es la razón por la que una mujer de pelo largo y suave de color castaño con un lunar en su mejilla derecha se encuentra caminando molesta por las oficinas con ese ajustado y provocativo traje </w:t>
      </w:r>
      <w:r w:rsidR="005C0E3E">
        <w:rPr>
          <w:rFonts w:ascii="Arial" w:hAnsi="Arial" w:cs="Arial"/>
          <w:b/>
          <w:bCs/>
          <w:sz w:val="24"/>
          <w:szCs w:val="24"/>
          <w:lang w:val="es-AR"/>
        </w:rPr>
        <w:t xml:space="preserve">gris </w:t>
      </w:r>
      <w:r>
        <w:rPr>
          <w:rFonts w:ascii="Arial" w:hAnsi="Arial" w:cs="Arial"/>
          <w:b/>
          <w:bCs/>
          <w:sz w:val="24"/>
          <w:szCs w:val="24"/>
          <w:lang w:val="es-AR"/>
        </w:rPr>
        <w:t>de oficina, sus anteojos son acomodados con su mano izquierda. Su falda llega hasta sus rodillas, su escote de su blusa es bastante amplio dejando ver su corpiño de color violeta claro. Su cintura y su voluptuoso pecho atrae la mirada de la mayoría de los de la oficina.</w:t>
      </w:r>
    </w:p>
    <w:p w14:paraId="22F8E111" w14:textId="77777777"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¿Dónde mierda esta Seiya?! ¡¡Lo estoy buscando por todo el piso!!</w:t>
      </w:r>
    </w:p>
    <w:p w14:paraId="40DF18A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La mujer habla con autoridad hacia todos sus novatos que recién empiezan y hacia sus compañeros. Uno de sus compañeros parece no tener miedo a su tono de voz como el resto de la oficina.</w:t>
      </w:r>
    </w:p>
    <w:p w14:paraId="49C273F9"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-Yesica, búscalo en el piso 48, de seguro esta con las nuevas reclutas.</w:t>
      </w:r>
    </w:p>
    <w:p w14:paraId="43E7EA1A"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-Ja… –La mujer se quita los anteojos y observa el ascensor– Ese idiota… ¿por qué no me sorprende?</w:t>
      </w:r>
    </w:p>
    <w:p w14:paraId="330CCEB3" w14:textId="073C2E9F"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lastRenderedPageBreak/>
        <w:t>En el piso 48 se encuentran la mayoría de los papeleos de la oficina de J.</w:t>
      </w:r>
      <w:r w:rsidR="005C0E3E">
        <w:rPr>
          <w:rFonts w:ascii="Arial" w:hAnsi="Arial" w:cs="Arial"/>
          <w:b/>
          <w:bCs/>
          <w:sz w:val="24"/>
          <w:szCs w:val="24"/>
          <w:lang w:val="es-AR"/>
        </w:rPr>
        <w:t>V</w:t>
      </w:r>
      <w:r>
        <w:rPr>
          <w:rFonts w:ascii="Arial" w:hAnsi="Arial" w:cs="Arial"/>
          <w:b/>
          <w:bCs/>
          <w:sz w:val="24"/>
          <w:szCs w:val="24"/>
          <w:lang w:val="es-AR"/>
        </w:rPr>
        <w:t xml:space="preserve">.U.C </w:t>
      </w:r>
      <w:r w:rsidR="00EB2F38">
        <w:rPr>
          <w:rFonts w:ascii="Arial" w:hAnsi="Arial" w:cs="Arial"/>
          <w:b/>
          <w:bCs/>
          <w:sz w:val="24"/>
          <w:szCs w:val="24"/>
          <w:lang w:val="es-AR"/>
        </w:rPr>
        <w:t>junto a</w:t>
      </w:r>
      <w:r>
        <w:rPr>
          <w:rFonts w:ascii="Arial" w:hAnsi="Arial" w:cs="Arial"/>
          <w:b/>
          <w:bCs/>
          <w:sz w:val="24"/>
          <w:szCs w:val="24"/>
          <w:lang w:val="es-AR"/>
        </w:rPr>
        <w:t xml:space="preserve"> las nuevas novatas.</w:t>
      </w:r>
    </w:p>
    <w:p w14:paraId="0D62680C" w14:textId="670DDB8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Un hombre de pelo</w:t>
      </w:r>
      <w:r w:rsidR="00EB2F38">
        <w:rPr>
          <w:rFonts w:ascii="Arial" w:hAnsi="Arial" w:cs="Arial"/>
          <w:b/>
          <w:bCs/>
          <w:sz w:val="24"/>
          <w:szCs w:val="24"/>
          <w:lang w:val="es-AR"/>
        </w:rPr>
        <w:t xml:space="preserve"> largo de color gris sujeto por una colita de pelo roja </w:t>
      </w:r>
      <w:r>
        <w:rPr>
          <w:rFonts w:ascii="Arial" w:hAnsi="Arial" w:cs="Arial"/>
          <w:b/>
          <w:bCs/>
          <w:sz w:val="24"/>
          <w:szCs w:val="24"/>
          <w:lang w:val="es-AR"/>
        </w:rPr>
        <w:t xml:space="preserve">se encuentra en el pupitre de una mujer de corta estatura con grandes tacos y de piel un poco morena. </w:t>
      </w:r>
    </w:p>
    <w:p w14:paraId="133E3E9F" w14:textId="1AF8FC75"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Su sonrisa </w:t>
      </w:r>
      <w:r w:rsidR="00EB2F38">
        <w:rPr>
          <w:rFonts w:ascii="Arial" w:hAnsi="Arial" w:cs="Arial"/>
          <w:b/>
          <w:bCs/>
          <w:sz w:val="24"/>
          <w:szCs w:val="24"/>
          <w:lang w:val="es-AR"/>
        </w:rPr>
        <w:t xml:space="preserve">con ese lunar cerca de sus labios </w:t>
      </w:r>
      <w:r>
        <w:rPr>
          <w:rFonts w:ascii="Arial" w:hAnsi="Arial" w:cs="Arial"/>
          <w:b/>
          <w:bCs/>
          <w:sz w:val="24"/>
          <w:szCs w:val="24"/>
          <w:lang w:val="es-AR"/>
        </w:rPr>
        <w:t xml:space="preserve">solo hace que la novata se sonroje y le devolviera </w:t>
      </w:r>
      <w:r w:rsidR="00EB2F38">
        <w:rPr>
          <w:rFonts w:ascii="Arial" w:hAnsi="Arial" w:cs="Arial"/>
          <w:b/>
          <w:bCs/>
          <w:sz w:val="24"/>
          <w:szCs w:val="24"/>
          <w:lang w:val="es-AR"/>
        </w:rPr>
        <w:t>otra</w:t>
      </w:r>
      <w:r>
        <w:rPr>
          <w:rFonts w:ascii="Arial" w:hAnsi="Arial" w:cs="Arial"/>
          <w:b/>
          <w:bCs/>
          <w:sz w:val="24"/>
          <w:szCs w:val="24"/>
          <w:lang w:val="es-AR"/>
        </w:rPr>
        <w:t xml:space="preserve"> sonrisa.</w:t>
      </w:r>
    </w:p>
    <w:p w14:paraId="55F51E52" w14:textId="3A77DF9D"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-Es fácil… solo tienes que </w:t>
      </w:r>
      <w:r w:rsidR="00EB2F38">
        <w:rPr>
          <w:rFonts w:ascii="Arial" w:hAnsi="Arial" w:cs="Arial"/>
          <w:b/>
          <w:bCs/>
          <w:sz w:val="24"/>
          <w:szCs w:val="24"/>
          <w:lang w:val="es-AR"/>
        </w:rPr>
        <w:t>archivar</w:t>
      </w:r>
      <w:r>
        <w:rPr>
          <w:rFonts w:ascii="Arial" w:hAnsi="Arial" w:cs="Arial"/>
          <w:b/>
          <w:bCs/>
          <w:sz w:val="24"/>
          <w:szCs w:val="24"/>
          <w:lang w:val="es-AR"/>
        </w:rPr>
        <w:t xml:space="preserve"> las ultimas noticias que concluyeron desde el 8 hasta el 19 de febrero. Se que algunos casos tampoco se concluyeron, pero…-</w:t>
      </w:r>
    </w:p>
    <w:p w14:paraId="37991159" w14:textId="1129F85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El hombre siente un raro escalofrió por </w:t>
      </w:r>
      <w:r w:rsidR="00EB2F38">
        <w:rPr>
          <w:rFonts w:ascii="Arial" w:hAnsi="Arial" w:cs="Arial"/>
          <w:b/>
          <w:bCs/>
          <w:sz w:val="24"/>
          <w:szCs w:val="24"/>
          <w:lang w:val="es-AR"/>
        </w:rPr>
        <w:t xml:space="preserve">toda </w:t>
      </w:r>
      <w:r>
        <w:rPr>
          <w:rFonts w:ascii="Arial" w:hAnsi="Arial" w:cs="Arial"/>
          <w:b/>
          <w:bCs/>
          <w:sz w:val="24"/>
          <w:szCs w:val="24"/>
          <w:lang w:val="es-AR"/>
        </w:rPr>
        <w:t>su espalda. Su mirada rápidamente cambia hacia el ascensor a lo lejos. Yesica se encuentra saliendo del ascensor sin sus anteojos.</w:t>
      </w:r>
    </w:p>
    <w:p w14:paraId="063B49D8"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-Oh… ¡Mierda! No tiene sus anteojos… Esto es malo, será mejor que disimule.</w:t>
      </w:r>
    </w:p>
    <w:p w14:paraId="2B8C9406"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Seiya camina casualmente por la oficina revisando su celular para aparentar que solo está ahí de paso.</w:t>
      </w:r>
    </w:p>
    <w:p w14:paraId="4B1778A1" w14:textId="2EB6E71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-Ya deja de jugar al casanova con las novatas, pedazo de idiota. Unificación Central está en punto crítico y no estás ahí… la verdad creo que me molesta mas que no estés en tu oficina a que este aquí. </w:t>
      </w:r>
    </w:p>
    <w:p w14:paraId="5E7B9925" w14:textId="1228744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-Ah… hola hermosa.</w:t>
      </w:r>
    </w:p>
    <w:p w14:paraId="35017F64" w14:textId="7D4ADBB2" w:rsidR="00EB2F38" w:rsidRDefault="00EB2F38" w:rsidP="00C34E79">
      <w:pPr>
        <w:spacing w:line="360" w:lineRule="auto"/>
        <w:rPr>
          <w:rFonts w:ascii="Arial" w:hAnsi="Arial" w:cs="Arial"/>
          <w:b/>
          <w:bCs/>
          <w:sz w:val="24"/>
          <w:szCs w:val="24"/>
          <w:lang w:val="es-AR"/>
        </w:rPr>
      </w:pPr>
      <w:r>
        <w:rPr>
          <w:rFonts w:ascii="Arial" w:hAnsi="Arial" w:cs="Arial"/>
          <w:b/>
          <w:bCs/>
          <w:sz w:val="24"/>
          <w:szCs w:val="24"/>
          <w:lang w:val="es-AR"/>
        </w:rPr>
        <w:t>Seiya actúa sorprendido para su actuación, pero Yesica no se anda con rodeos, ella sabes que él está aquí solo por las mujeres.</w:t>
      </w:r>
    </w:p>
    <w:p w14:paraId="46AF066B" w14:textId="68231486"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B2F38">
        <w:rPr>
          <w:rFonts w:ascii="Arial" w:hAnsi="Arial" w:cs="Arial"/>
          <w:b/>
          <w:bCs/>
          <w:sz w:val="24"/>
          <w:szCs w:val="24"/>
          <w:lang w:val="es-AR"/>
        </w:rPr>
        <w:t>¡</w:t>
      </w:r>
      <w:proofErr w:type="gramEnd"/>
      <w:r>
        <w:rPr>
          <w:rFonts w:ascii="Arial" w:hAnsi="Arial" w:cs="Arial"/>
          <w:b/>
          <w:bCs/>
          <w:sz w:val="24"/>
          <w:szCs w:val="24"/>
          <w:lang w:val="es-AR"/>
        </w:rPr>
        <w:t>Cierra la boca</w:t>
      </w:r>
      <w:r w:rsidR="00EB2F38">
        <w:rPr>
          <w:rFonts w:ascii="Arial" w:hAnsi="Arial" w:cs="Arial"/>
          <w:b/>
          <w:bCs/>
          <w:sz w:val="24"/>
          <w:szCs w:val="24"/>
          <w:lang w:val="es-AR"/>
        </w:rPr>
        <w:t>!</w:t>
      </w:r>
      <w:r>
        <w:rPr>
          <w:rFonts w:ascii="Arial" w:hAnsi="Arial" w:cs="Arial"/>
          <w:b/>
          <w:bCs/>
          <w:sz w:val="24"/>
          <w:szCs w:val="24"/>
          <w:lang w:val="es-AR"/>
        </w:rPr>
        <w:t xml:space="preserve"> Quiero que uses los contactos de Unificación Central para averiguar qué está pasando. </w:t>
      </w:r>
    </w:p>
    <w:p w14:paraId="439618E1"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-S-Si… ahora mismo.</w:t>
      </w:r>
    </w:p>
    <w:p w14:paraId="704539B1"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 Seiya, algo más...</w:t>
      </w:r>
    </w:p>
    <w:p w14:paraId="2AC31FDB"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w:t>
      </w:r>
    </w:p>
    <w:p w14:paraId="1AA9E569" w14:textId="6E7A3752"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no estás en tu oficina cuando tenga esta clase de trabajos importantes que nos mantienen como la mejor empresa periodísticas de todo </w:t>
      </w:r>
      <w:r w:rsidR="00737DA1">
        <w:rPr>
          <w:rFonts w:ascii="Arial" w:hAnsi="Arial" w:cs="Arial"/>
          <w:b/>
          <w:bCs/>
          <w:sz w:val="24"/>
          <w:szCs w:val="24"/>
          <w:lang w:val="es-AR"/>
        </w:rPr>
        <w:t>Tokio</w:t>
      </w:r>
      <w:r>
        <w:rPr>
          <w:rFonts w:ascii="Arial" w:hAnsi="Arial" w:cs="Arial"/>
          <w:b/>
          <w:bCs/>
          <w:sz w:val="24"/>
          <w:szCs w:val="24"/>
          <w:lang w:val="es-AR"/>
        </w:rPr>
        <w:t>, te juro que te despido.</w:t>
      </w:r>
    </w:p>
    <w:p w14:paraId="02D2A040" w14:textId="1525F7D5"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Seiya traga saliva mientras la mirada sin anteojos de Yesica</w:t>
      </w:r>
      <w:r w:rsidR="00EB2F38">
        <w:rPr>
          <w:rFonts w:ascii="Arial" w:hAnsi="Arial" w:cs="Arial"/>
          <w:b/>
          <w:bCs/>
          <w:sz w:val="24"/>
          <w:szCs w:val="24"/>
          <w:lang w:val="es-AR"/>
        </w:rPr>
        <w:t xml:space="preserve"> lo</w:t>
      </w:r>
      <w:r>
        <w:rPr>
          <w:rFonts w:ascii="Arial" w:hAnsi="Arial" w:cs="Arial"/>
          <w:b/>
          <w:bCs/>
          <w:sz w:val="24"/>
          <w:szCs w:val="24"/>
          <w:lang w:val="es-AR"/>
        </w:rPr>
        <w:t xml:space="preserve"> aterra completamente haciéndolo sudar.</w:t>
      </w:r>
    </w:p>
    <w:p w14:paraId="655A6614"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-S-Si amor… no volverá a pasar.</w:t>
      </w:r>
    </w:p>
    <w:p w14:paraId="580AFB43"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-Si claro idiota… Consigue esa información antes que L.U.C o cuando llegues a casa no tendrás comida ni sexo por dos meses.</w:t>
      </w:r>
    </w:p>
    <w:p w14:paraId="38561CB2"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-A-Ahora mismo mi amor.</w:t>
      </w:r>
    </w:p>
    <w:p w14:paraId="5A97ACF5"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Seiya se retira a toda velocidad hacia el ascensor. </w:t>
      </w:r>
    </w:p>
    <w:p w14:paraId="07D31A1C" w14:textId="29C75740"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Yesica se regresa a colocar los anteojos de descanso y camina lentamente hacia el ascensor mientras mira su anillo de compromiso un poco molesta y triste.</w:t>
      </w:r>
    </w:p>
    <w:p w14:paraId="489D5540" w14:textId="66DFE11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-Idiota Seiya… Soy más linda que esa mujer…</w:t>
      </w:r>
    </w:p>
    <w:p w14:paraId="56DC511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Mientras tanto en el primer ascensor que Seiya tomo, llama a un número privado.</w:t>
      </w:r>
    </w:p>
    <w:p w14:paraId="5D20AFB5"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-Eco… Necesito información de lo que pasa ahora mismo en Unificación Central.</w:t>
      </w:r>
    </w:p>
    <w:p w14:paraId="4A019B5A" w14:textId="6CA1735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-Creo que tomara un poco más de tiempo de lo normal.</w:t>
      </w:r>
    </w:p>
    <w:p w14:paraId="795652C9" w14:textId="7BA674D0" w:rsidR="00EB2F38" w:rsidRDefault="00EB2F38" w:rsidP="00EB2F38">
      <w:pPr>
        <w:spacing w:line="360" w:lineRule="auto"/>
        <w:rPr>
          <w:rFonts w:ascii="Arial" w:hAnsi="Arial" w:cs="Arial"/>
          <w:b/>
          <w:bCs/>
          <w:sz w:val="24"/>
          <w:szCs w:val="24"/>
          <w:lang w:val="es-AR"/>
        </w:rPr>
      </w:pPr>
      <w:r>
        <w:rPr>
          <w:rFonts w:ascii="Arial" w:hAnsi="Arial" w:cs="Arial"/>
          <w:b/>
          <w:bCs/>
          <w:sz w:val="24"/>
          <w:szCs w:val="24"/>
          <w:lang w:val="es-AR"/>
        </w:rPr>
        <w:t xml:space="preserve">Escuchar esas palabras de su contacto solo lo hace pensar </w:t>
      </w:r>
      <w:r w:rsidR="00E0449F">
        <w:rPr>
          <w:rFonts w:ascii="Arial" w:hAnsi="Arial" w:cs="Arial"/>
          <w:b/>
          <w:bCs/>
          <w:sz w:val="24"/>
          <w:szCs w:val="24"/>
          <w:lang w:val="es-AR"/>
        </w:rPr>
        <w:t>más</w:t>
      </w:r>
      <w:r>
        <w:rPr>
          <w:rFonts w:ascii="Arial" w:hAnsi="Arial" w:cs="Arial"/>
          <w:b/>
          <w:bCs/>
          <w:sz w:val="24"/>
          <w:szCs w:val="24"/>
          <w:lang w:val="es-AR"/>
        </w:rPr>
        <w:t xml:space="preserve"> en que Unificación Central en verdad </w:t>
      </w:r>
      <w:r w:rsidR="00E0449F">
        <w:rPr>
          <w:rFonts w:ascii="Arial" w:hAnsi="Arial" w:cs="Arial"/>
          <w:b/>
          <w:bCs/>
          <w:sz w:val="24"/>
          <w:szCs w:val="24"/>
          <w:lang w:val="es-AR"/>
        </w:rPr>
        <w:t>está</w:t>
      </w:r>
      <w:r>
        <w:rPr>
          <w:rFonts w:ascii="Arial" w:hAnsi="Arial" w:cs="Arial"/>
          <w:b/>
          <w:bCs/>
          <w:sz w:val="24"/>
          <w:szCs w:val="24"/>
          <w:lang w:val="es-AR"/>
        </w:rPr>
        <w:t xml:space="preserve"> en problemas. </w:t>
      </w:r>
    </w:p>
    <w:p w14:paraId="3AB1BB6A" w14:textId="77777777"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4F6FA4A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-Todo Unificación Central esta sin energía. Contactar a Delta tomara bastante tiempo sin usar un celular.</w:t>
      </w:r>
    </w:p>
    <w:p w14:paraId="090D7284" w14:textId="6CFB6FC3"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tú anillo de Unificación Central tampoco funciona?</w:t>
      </w:r>
    </w:p>
    <w:p w14:paraId="63EEFA7B" w14:textId="74446202"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-Claro que si… el problema es que dentro de Unificación Central no está funcionando nada. Solo la torre ALICE </w:t>
      </w:r>
      <w:r w:rsidR="00EB2F38">
        <w:rPr>
          <w:rFonts w:ascii="Arial" w:hAnsi="Arial" w:cs="Arial"/>
          <w:b/>
          <w:bCs/>
          <w:sz w:val="24"/>
          <w:szCs w:val="24"/>
          <w:lang w:val="es-AR"/>
        </w:rPr>
        <w:t xml:space="preserve">y </w:t>
      </w:r>
      <w:r w:rsidR="00EA3210">
        <w:rPr>
          <w:rFonts w:ascii="Arial" w:hAnsi="Arial" w:cs="Arial"/>
          <w:b/>
          <w:bCs/>
          <w:sz w:val="24"/>
          <w:szCs w:val="24"/>
          <w:lang w:val="es-AR"/>
        </w:rPr>
        <w:t>su</w:t>
      </w:r>
      <w:r w:rsidR="00EB2F38">
        <w:rPr>
          <w:rFonts w:ascii="Arial" w:hAnsi="Arial" w:cs="Arial"/>
          <w:b/>
          <w:bCs/>
          <w:sz w:val="24"/>
          <w:szCs w:val="24"/>
          <w:lang w:val="es-AR"/>
        </w:rPr>
        <w:t xml:space="preserve"> sede </w:t>
      </w:r>
      <w:r>
        <w:rPr>
          <w:rFonts w:ascii="Arial" w:hAnsi="Arial" w:cs="Arial"/>
          <w:b/>
          <w:bCs/>
          <w:sz w:val="24"/>
          <w:szCs w:val="24"/>
          <w:lang w:val="es-AR"/>
        </w:rPr>
        <w:t>se encuentra</w:t>
      </w:r>
      <w:r w:rsidR="00EA3210">
        <w:rPr>
          <w:rFonts w:ascii="Arial" w:hAnsi="Arial" w:cs="Arial"/>
          <w:b/>
          <w:bCs/>
          <w:sz w:val="24"/>
          <w:szCs w:val="24"/>
          <w:lang w:val="es-AR"/>
        </w:rPr>
        <w:t>n</w:t>
      </w:r>
      <w:r>
        <w:rPr>
          <w:rFonts w:ascii="Arial" w:hAnsi="Arial" w:cs="Arial"/>
          <w:b/>
          <w:bCs/>
          <w:sz w:val="24"/>
          <w:szCs w:val="24"/>
          <w:lang w:val="es-AR"/>
        </w:rPr>
        <w:t xml:space="preserve"> con </w:t>
      </w:r>
      <w:r w:rsidR="00EB2F38">
        <w:rPr>
          <w:rFonts w:ascii="Arial" w:hAnsi="Arial" w:cs="Arial"/>
          <w:b/>
          <w:bCs/>
          <w:sz w:val="24"/>
          <w:szCs w:val="24"/>
          <w:lang w:val="es-AR"/>
        </w:rPr>
        <w:t>energía</w:t>
      </w:r>
      <w:r>
        <w:rPr>
          <w:rFonts w:ascii="Arial" w:hAnsi="Arial" w:cs="Arial"/>
          <w:b/>
          <w:bCs/>
          <w:sz w:val="24"/>
          <w:szCs w:val="24"/>
          <w:lang w:val="es-AR"/>
        </w:rPr>
        <w:t>.</w:t>
      </w:r>
    </w:p>
    <w:p w14:paraId="620C3A4A" w14:textId="17542290"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puedas conseguir esa información con alguien de la torre ALICE</w:t>
      </w:r>
      <w:r w:rsidR="00EA3210">
        <w:rPr>
          <w:rFonts w:ascii="Arial" w:hAnsi="Arial" w:cs="Arial"/>
          <w:b/>
          <w:bCs/>
          <w:sz w:val="24"/>
          <w:szCs w:val="24"/>
          <w:lang w:val="es-AR"/>
        </w:rPr>
        <w:t xml:space="preserve"> o de la sede de Unificación Central</w:t>
      </w:r>
      <w:r>
        <w:rPr>
          <w:rFonts w:ascii="Arial" w:hAnsi="Arial" w:cs="Arial"/>
          <w:b/>
          <w:bCs/>
          <w:sz w:val="24"/>
          <w:szCs w:val="24"/>
          <w:lang w:val="es-AR"/>
        </w:rPr>
        <w:t>?</w:t>
      </w:r>
    </w:p>
    <w:p w14:paraId="44FC07DF" w14:textId="16BC2A30"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t>-Tengo algunos contactos, pero no lo sé, no creo que sea confiable la información, ni mucho menos barata… Con un problema así dudo que digan mucho gratis. Aunque aún puedo usar código morse para contactar a mis contactos de siempre, en ellos si confió y son generosos con la paga.</w:t>
      </w:r>
    </w:p>
    <w:p w14:paraId="13C6DEB1" w14:textId="4C52394D"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está en un estado bastante crítico como para que los contactos de Eco revelen algo. La sede de U.C tiene infiltrados en periodismo solo porque Naomi lo permite, pero con estos problemas dudo que digan algo sin comprometer su trabajo. </w:t>
      </w:r>
    </w:p>
    <w:p w14:paraId="4F59D643" w14:textId="66A79C96"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t>Un trabajo así será mejor contactar con su contacto principal, Delta. La información que él recolecte será más confiable y menos costosa que pedirles ayuda a los contactos de la torre ALICE o la sede de U.C, ellos si cobran bastante por esa información.</w:t>
      </w:r>
    </w:p>
    <w:p w14:paraId="4D83AFBA" w14:textId="74F8E9AC"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-Perfecto, quiero todo eso para ayer. Mi comida y sexo con mi esposa está en juego amigo. Date prisa.</w:t>
      </w:r>
    </w:p>
    <w:p w14:paraId="4FF94631" w14:textId="22B8FD80"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w:t>
      </w:r>
      <w:r w:rsidR="00E4641C">
        <w:rPr>
          <w:rFonts w:ascii="Arial" w:hAnsi="Arial" w:cs="Arial"/>
          <w:b/>
          <w:bCs/>
          <w:sz w:val="24"/>
          <w:szCs w:val="24"/>
          <w:lang w:val="es-AR"/>
        </w:rPr>
        <w:t>A</w:t>
      </w:r>
      <w:r>
        <w:rPr>
          <w:rFonts w:ascii="Arial" w:hAnsi="Arial" w:cs="Arial"/>
          <w:b/>
          <w:bCs/>
          <w:sz w:val="24"/>
          <w:szCs w:val="24"/>
          <w:lang w:val="es-AR"/>
        </w:rPr>
        <w:t xml:space="preserve">ún no lo entiendo ¿por qué sigues haciendo eso? Tu esposa es la </w:t>
      </w:r>
      <w:r w:rsidR="00EA3210">
        <w:rPr>
          <w:rFonts w:ascii="Arial" w:hAnsi="Arial" w:cs="Arial"/>
          <w:b/>
          <w:bCs/>
          <w:sz w:val="24"/>
          <w:szCs w:val="24"/>
          <w:lang w:val="es-AR"/>
        </w:rPr>
        <w:t xml:space="preserve">mujer </w:t>
      </w:r>
      <w:r>
        <w:rPr>
          <w:rFonts w:ascii="Arial" w:hAnsi="Arial" w:cs="Arial"/>
          <w:b/>
          <w:bCs/>
          <w:sz w:val="24"/>
          <w:szCs w:val="24"/>
          <w:lang w:val="es-AR"/>
        </w:rPr>
        <w:t>más hermosa de todo ese edificio.</w:t>
      </w:r>
    </w:p>
    <w:p w14:paraId="45670485" w14:textId="72DE0FB4" w:rsidR="00EA3210" w:rsidRDefault="00EA3210" w:rsidP="00C34E79">
      <w:pPr>
        <w:spacing w:line="360" w:lineRule="auto"/>
        <w:rPr>
          <w:rFonts w:ascii="Arial" w:hAnsi="Arial" w:cs="Arial"/>
          <w:b/>
          <w:bCs/>
          <w:sz w:val="24"/>
          <w:szCs w:val="24"/>
          <w:lang w:val="es-AR"/>
        </w:rPr>
      </w:pPr>
      <w:r>
        <w:rPr>
          <w:rFonts w:ascii="Arial" w:hAnsi="Arial" w:cs="Arial"/>
          <w:b/>
          <w:bCs/>
          <w:sz w:val="24"/>
          <w:szCs w:val="24"/>
          <w:lang w:val="es-AR"/>
        </w:rPr>
        <w:t>Seiya suelta una leve sonrisa mientras observa su anillo de compromiso.</w:t>
      </w:r>
    </w:p>
    <w:p w14:paraId="2906948D" w14:textId="536C8AA3"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-Ella siempre está trabajando, y la única forma que </w:t>
      </w:r>
      <w:r w:rsidR="00EA3210">
        <w:rPr>
          <w:rFonts w:ascii="Arial" w:hAnsi="Arial" w:cs="Arial"/>
          <w:b/>
          <w:bCs/>
          <w:sz w:val="24"/>
          <w:szCs w:val="24"/>
          <w:lang w:val="es-AR"/>
        </w:rPr>
        <w:t xml:space="preserve">tengo para que </w:t>
      </w:r>
      <w:r>
        <w:rPr>
          <w:rFonts w:ascii="Arial" w:hAnsi="Arial" w:cs="Arial"/>
          <w:b/>
          <w:bCs/>
          <w:sz w:val="24"/>
          <w:szCs w:val="24"/>
          <w:lang w:val="es-AR"/>
        </w:rPr>
        <w:t xml:space="preserve">aún se fije en </w:t>
      </w:r>
      <w:r w:rsidR="00EA3210">
        <w:rPr>
          <w:rFonts w:ascii="Arial" w:hAnsi="Arial" w:cs="Arial"/>
          <w:b/>
          <w:bCs/>
          <w:sz w:val="24"/>
          <w:szCs w:val="24"/>
          <w:lang w:val="es-AR"/>
        </w:rPr>
        <w:t>mí,</w:t>
      </w:r>
      <w:r>
        <w:rPr>
          <w:rFonts w:ascii="Arial" w:hAnsi="Arial" w:cs="Arial"/>
          <w:b/>
          <w:bCs/>
          <w:sz w:val="24"/>
          <w:szCs w:val="24"/>
          <w:lang w:val="es-AR"/>
        </w:rPr>
        <w:t xml:space="preserve"> es de esta manera. Sabes que nunca engañaría Yesica, </w:t>
      </w:r>
      <w:r w:rsidR="00EA3210">
        <w:rPr>
          <w:rFonts w:ascii="Arial" w:hAnsi="Arial" w:cs="Arial"/>
          <w:b/>
          <w:bCs/>
          <w:sz w:val="24"/>
          <w:szCs w:val="24"/>
          <w:lang w:val="es-AR"/>
        </w:rPr>
        <w:t>la amo bastante para engañarla con alguien más.</w:t>
      </w:r>
    </w:p>
    <w:p w14:paraId="2E7CFD6C" w14:textId="77777777" w:rsidR="00246165" w:rsidRPr="00DE043A" w:rsidRDefault="00246165" w:rsidP="00246165">
      <w:pPr>
        <w:spacing w:line="360" w:lineRule="auto"/>
        <w:rPr>
          <w:rFonts w:ascii="Arial" w:hAnsi="Arial" w:cs="Arial"/>
          <w:b/>
          <w:bCs/>
          <w:sz w:val="18"/>
          <w:szCs w:val="18"/>
          <w:lang w:val="es-AR"/>
        </w:rPr>
      </w:pPr>
    </w:p>
    <w:p w14:paraId="0C12F2FA" w14:textId="77777777" w:rsidR="00246165" w:rsidRPr="006848AD" w:rsidRDefault="00246165" w:rsidP="0024616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4E001306" w14:textId="77777777" w:rsidR="00246165" w:rsidRDefault="00246165" w:rsidP="00246165">
      <w:pPr>
        <w:spacing w:line="360" w:lineRule="auto"/>
        <w:rPr>
          <w:rFonts w:ascii="Arial" w:hAnsi="Arial" w:cs="Arial"/>
          <w:b/>
          <w:bCs/>
          <w:sz w:val="24"/>
          <w:szCs w:val="24"/>
          <w:lang w:val="es-AR"/>
        </w:rPr>
      </w:pPr>
    </w:p>
    <w:p w14:paraId="1E7A46D3" w14:textId="47D5A01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situación no </w:t>
      </w:r>
      <w:r w:rsidR="000B63AB">
        <w:rPr>
          <w:rFonts w:ascii="Arial" w:hAnsi="Arial" w:cs="Arial"/>
          <w:b/>
          <w:bCs/>
          <w:sz w:val="24"/>
          <w:szCs w:val="24"/>
          <w:lang w:val="es-AR"/>
        </w:rPr>
        <w:t>había</w:t>
      </w:r>
      <w:r>
        <w:rPr>
          <w:rFonts w:ascii="Arial" w:hAnsi="Arial" w:cs="Arial"/>
          <w:b/>
          <w:bCs/>
          <w:sz w:val="24"/>
          <w:szCs w:val="24"/>
          <w:lang w:val="es-AR"/>
        </w:rPr>
        <w:t xml:space="preserve"> cambiado. La entrada de la torre ALICE estaba </w:t>
      </w:r>
      <w:r w:rsidR="000B63AB">
        <w:rPr>
          <w:rFonts w:ascii="Arial" w:hAnsi="Arial" w:cs="Arial"/>
          <w:b/>
          <w:bCs/>
          <w:sz w:val="24"/>
          <w:szCs w:val="24"/>
          <w:lang w:val="es-AR"/>
        </w:rPr>
        <w:t>custodiada</w:t>
      </w:r>
      <w:r>
        <w:rPr>
          <w:rFonts w:ascii="Arial" w:hAnsi="Arial" w:cs="Arial"/>
          <w:b/>
          <w:bCs/>
          <w:sz w:val="24"/>
          <w:szCs w:val="24"/>
          <w:lang w:val="es-AR"/>
        </w:rPr>
        <w:t xml:space="preserve"> por</w:t>
      </w:r>
      <w:r w:rsidR="00C14012">
        <w:rPr>
          <w:rFonts w:ascii="Arial" w:hAnsi="Arial" w:cs="Arial"/>
          <w:b/>
          <w:bCs/>
          <w:sz w:val="24"/>
          <w:szCs w:val="24"/>
          <w:lang w:val="es-AR"/>
        </w:rPr>
        <w:t xml:space="preserve"> dos</w:t>
      </w:r>
      <w:r>
        <w:rPr>
          <w:rFonts w:ascii="Arial" w:hAnsi="Arial" w:cs="Arial"/>
          <w:b/>
          <w:bCs/>
          <w:sz w:val="24"/>
          <w:szCs w:val="24"/>
          <w:lang w:val="es-AR"/>
        </w:rPr>
        <w:t xml:space="preserve"> hombres armados</w:t>
      </w:r>
      <w:r w:rsidR="00C14012">
        <w:rPr>
          <w:rFonts w:ascii="Arial" w:hAnsi="Arial" w:cs="Arial"/>
          <w:b/>
          <w:bCs/>
          <w:sz w:val="24"/>
          <w:szCs w:val="24"/>
          <w:lang w:val="es-AR"/>
        </w:rPr>
        <w:t xml:space="preserve"> y</w:t>
      </w:r>
      <w:r>
        <w:rPr>
          <w:rFonts w:ascii="Arial" w:hAnsi="Arial" w:cs="Arial"/>
          <w:b/>
          <w:bCs/>
          <w:sz w:val="24"/>
          <w:szCs w:val="24"/>
          <w:lang w:val="es-AR"/>
        </w:rPr>
        <w:t xml:space="preserve"> </w:t>
      </w:r>
      <w:r w:rsidR="00C14012">
        <w:rPr>
          <w:rFonts w:ascii="Arial" w:hAnsi="Arial" w:cs="Arial"/>
          <w:b/>
          <w:bCs/>
          <w:sz w:val="24"/>
          <w:szCs w:val="24"/>
          <w:lang w:val="es-AR"/>
        </w:rPr>
        <w:t>o</w:t>
      </w:r>
      <w:r>
        <w:rPr>
          <w:rFonts w:ascii="Arial" w:hAnsi="Arial" w:cs="Arial"/>
          <w:b/>
          <w:bCs/>
          <w:sz w:val="24"/>
          <w:szCs w:val="24"/>
          <w:lang w:val="es-AR"/>
        </w:rPr>
        <w:t>tros siete subordinados vigilando el perímetro.</w:t>
      </w:r>
    </w:p>
    <w:p w14:paraId="53FBE19F" w14:textId="72A29FA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Una mujer del grupo de Sixto ya se encontraba en el distrito central de ALICE. </w:t>
      </w:r>
      <w:r w:rsidR="00773327">
        <w:rPr>
          <w:rFonts w:ascii="Arial" w:hAnsi="Arial" w:cs="Arial"/>
          <w:b/>
          <w:bCs/>
          <w:sz w:val="24"/>
          <w:szCs w:val="24"/>
          <w:lang w:val="es-AR"/>
        </w:rPr>
        <w:t>Su</w:t>
      </w:r>
      <w:r>
        <w:rPr>
          <w:rFonts w:ascii="Arial" w:hAnsi="Arial" w:cs="Arial"/>
          <w:b/>
          <w:bCs/>
          <w:sz w:val="24"/>
          <w:szCs w:val="24"/>
          <w:lang w:val="es-AR"/>
        </w:rPr>
        <w:t xml:space="preserve"> casco </w:t>
      </w:r>
      <w:r w:rsidR="00773327">
        <w:rPr>
          <w:rFonts w:ascii="Arial" w:hAnsi="Arial" w:cs="Arial"/>
          <w:b/>
          <w:bCs/>
          <w:sz w:val="24"/>
          <w:szCs w:val="24"/>
          <w:lang w:val="es-AR"/>
        </w:rPr>
        <w:t>se encuentra</w:t>
      </w:r>
      <w:r>
        <w:rPr>
          <w:rFonts w:ascii="Arial" w:hAnsi="Arial" w:cs="Arial"/>
          <w:b/>
          <w:bCs/>
          <w:sz w:val="24"/>
          <w:szCs w:val="24"/>
          <w:lang w:val="es-AR"/>
        </w:rPr>
        <w:t xml:space="preserve"> en el sue</w:t>
      </w:r>
      <w:r w:rsidR="00C14012">
        <w:rPr>
          <w:rFonts w:ascii="Arial" w:hAnsi="Arial" w:cs="Arial"/>
          <w:b/>
          <w:bCs/>
          <w:sz w:val="24"/>
          <w:szCs w:val="24"/>
          <w:lang w:val="es-AR"/>
        </w:rPr>
        <w:t>l</w:t>
      </w:r>
      <w:r>
        <w:rPr>
          <w:rFonts w:ascii="Arial" w:hAnsi="Arial" w:cs="Arial"/>
          <w:b/>
          <w:bCs/>
          <w:sz w:val="24"/>
          <w:szCs w:val="24"/>
          <w:lang w:val="es-AR"/>
        </w:rPr>
        <w:t xml:space="preserve">o mientras con unos binoculares memoriza el </w:t>
      </w:r>
      <w:r w:rsidR="000B63AB">
        <w:rPr>
          <w:rFonts w:ascii="Arial" w:hAnsi="Arial" w:cs="Arial"/>
          <w:b/>
          <w:bCs/>
          <w:sz w:val="24"/>
          <w:szCs w:val="24"/>
          <w:lang w:val="es-AR"/>
        </w:rPr>
        <w:t>patrullaje</w:t>
      </w:r>
      <w:r>
        <w:rPr>
          <w:rFonts w:ascii="Arial" w:hAnsi="Arial" w:cs="Arial"/>
          <w:b/>
          <w:bCs/>
          <w:sz w:val="24"/>
          <w:szCs w:val="24"/>
          <w:lang w:val="es-AR"/>
        </w:rPr>
        <w:t xml:space="preserve"> de los subordinados de Ike.</w:t>
      </w:r>
    </w:p>
    <w:p w14:paraId="010B69DB" w14:textId="4895879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tienen un </w:t>
      </w:r>
      <w:r w:rsidR="000B63AB">
        <w:rPr>
          <w:rFonts w:ascii="Arial" w:hAnsi="Arial" w:cs="Arial"/>
          <w:b/>
          <w:bCs/>
          <w:sz w:val="24"/>
          <w:szCs w:val="24"/>
          <w:lang w:val="es-AR"/>
        </w:rPr>
        <w:t>patrón</w:t>
      </w:r>
      <w:r>
        <w:rPr>
          <w:rFonts w:ascii="Arial" w:hAnsi="Arial" w:cs="Arial"/>
          <w:b/>
          <w:bCs/>
          <w:sz w:val="24"/>
          <w:szCs w:val="24"/>
          <w:lang w:val="es-AR"/>
        </w:rPr>
        <w:t xml:space="preserve"> especifico.</w:t>
      </w:r>
    </w:p>
    <w:p w14:paraId="2DE8A8E9" w14:textId="3DA5326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Un compañero junto a </w:t>
      </w:r>
      <w:r w:rsidR="00C14012">
        <w:rPr>
          <w:rFonts w:ascii="Arial" w:hAnsi="Arial" w:cs="Arial"/>
          <w:b/>
          <w:bCs/>
          <w:sz w:val="24"/>
          <w:szCs w:val="24"/>
          <w:lang w:val="es-AR"/>
        </w:rPr>
        <w:t>ella</w:t>
      </w:r>
      <w:r>
        <w:rPr>
          <w:rFonts w:ascii="Arial" w:hAnsi="Arial" w:cs="Arial"/>
          <w:b/>
          <w:bCs/>
          <w:sz w:val="24"/>
          <w:szCs w:val="24"/>
          <w:lang w:val="es-AR"/>
        </w:rPr>
        <w:t xml:space="preserve"> </w:t>
      </w:r>
      <w:r w:rsidR="000B63AB">
        <w:rPr>
          <w:rFonts w:ascii="Arial" w:hAnsi="Arial" w:cs="Arial"/>
          <w:b/>
          <w:bCs/>
          <w:sz w:val="24"/>
          <w:szCs w:val="24"/>
          <w:lang w:val="es-AR"/>
        </w:rPr>
        <w:t>vigilando</w:t>
      </w:r>
      <w:r>
        <w:rPr>
          <w:rFonts w:ascii="Arial" w:hAnsi="Arial" w:cs="Arial"/>
          <w:b/>
          <w:bCs/>
          <w:sz w:val="24"/>
          <w:szCs w:val="24"/>
          <w:lang w:val="es-AR"/>
        </w:rPr>
        <w:t xml:space="preserve"> los callejones para que no la </w:t>
      </w:r>
      <w:r w:rsidR="000B63AB">
        <w:rPr>
          <w:rFonts w:ascii="Arial" w:hAnsi="Arial" w:cs="Arial"/>
          <w:b/>
          <w:bCs/>
          <w:sz w:val="24"/>
          <w:szCs w:val="24"/>
          <w:lang w:val="es-AR"/>
        </w:rPr>
        <w:t>emboscaran</w:t>
      </w:r>
      <w:r>
        <w:rPr>
          <w:rFonts w:ascii="Arial" w:hAnsi="Arial" w:cs="Arial"/>
          <w:b/>
          <w:bCs/>
          <w:sz w:val="24"/>
          <w:szCs w:val="24"/>
          <w:lang w:val="es-AR"/>
        </w:rPr>
        <w:t xml:space="preserve"> a su compañera, pregunta</w:t>
      </w:r>
      <w:r w:rsidR="00773327">
        <w:rPr>
          <w:rFonts w:ascii="Arial" w:hAnsi="Arial" w:cs="Arial"/>
          <w:b/>
          <w:bCs/>
          <w:sz w:val="24"/>
          <w:szCs w:val="24"/>
          <w:lang w:val="es-AR"/>
        </w:rPr>
        <w:t xml:space="preserve"> un poco curioso</w:t>
      </w:r>
      <w:r>
        <w:rPr>
          <w:rFonts w:ascii="Arial" w:hAnsi="Arial" w:cs="Arial"/>
          <w:b/>
          <w:bCs/>
          <w:sz w:val="24"/>
          <w:szCs w:val="24"/>
          <w:lang w:val="es-AR"/>
        </w:rPr>
        <w:t>.</w:t>
      </w:r>
    </w:p>
    <w:p w14:paraId="51A4CEE2"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sepan que estamos aquí?</w:t>
      </w:r>
    </w:p>
    <w:p w14:paraId="3AA18A15"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lo creo –Deja sus binoculares mientras se agacha a por el casco– Solo son muy cuidadosos. Regresemos con el grupo de asalto, esperemos 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-sama haya llegado.</w:t>
      </w:r>
    </w:p>
    <w:p w14:paraId="623B1ED8" w14:textId="7D4BC9C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grupo que Sixto </w:t>
      </w:r>
      <w:r w:rsidR="000B63AB">
        <w:rPr>
          <w:rFonts w:ascii="Arial" w:hAnsi="Arial" w:cs="Arial"/>
          <w:b/>
          <w:bCs/>
          <w:sz w:val="24"/>
          <w:szCs w:val="24"/>
          <w:lang w:val="es-AR"/>
        </w:rPr>
        <w:t>había</w:t>
      </w:r>
      <w:r>
        <w:rPr>
          <w:rFonts w:ascii="Arial" w:hAnsi="Arial" w:cs="Arial"/>
          <w:b/>
          <w:bCs/>
          <w:sz w:val="24"/>
          <w:szCs w:val="24"/>
          <w:lang w:val="es-AR"/>
        </w:rPr>
        <w:t xml:space="preserve"> desplegado se </w:t>
      </w:r>
      <w:r w:rsidR="000B63AB">
        <w:rPr>
          <w:rFonts w:ascii="Arial" w:hAnsi="Arial" w:cs="Arial"/>
          <w:b/>
          <w:bCs/>
          <w:sz w:val="24"/>
          <w:szCs w:val="24"/>
          <w:lang w:val="es-AR"/>
        </w:rPr>
        <w:t>dividió</w:t>
      </w:r>
      <w:r>
        <w:rPr>
          <w:rFonts w:ascii="Arial" w:hAnsi="Arial" w:cs="Arial"/>
          <w:b/>
          <w:bCs/>
          <w:sz w:val="24"/>
          <w:szCs w:val="24"/>
          <w:lang w:val="es-AR"/>
        </w:rPr>
        <w:t xml:space="preserve"> en dos grupos para cubrir terreno seguro. El grupo </w:t>
      </w:r>
      <w:r w:rsidR="000B63AB">
        <w:rPr>
          <w:rFonts w:ascii="Arial" w:hAnsi="Arial" w:cs="Arial"/>
          <w:b/>
          <w:bCs/>
          <w:sz w:val="24"/>
          <w:szCs w:val="24"/>
          <w:lang w:val="es-AR"/>
        </w:rPr>
        <w:t>más</w:t>
      </w:r>
      <w:r>
        <w:rPr>
          <w:rFonts w:ascii="Arial" w:hAnsi="Arial" w:cs="Arial"/>
          <w:b/>
          <w:bCs/>
          <w:sz w:val="24"/>
          <w:szCs w:val="24"/>
          <w:lang w:val="es-AR"/>
        </w:rPr>
        <w:t xml:space="preserve"> rápido tomo ventaja </w:t>
      </w:r>
      <w:r w:rsidR="00C14012">
        <w:rPr>
          <w:rFonts w:ascii="Arial" w:hAnsi="Arial" w:cs="Arial"/>
          <w:b/>
          <w:bCs/>
          <w:sz w:val="24"/>
          <w:szCs w:val="24"/>
          <w:lang w:val="es-AR"/>
        </w:rPr>
        <w:t xml:space="preserve">ya </w:t>
      </w:r>
      <w:r>
        <w:rPr>
          <w:rFonts w:ascii="Arial" w:hAnsi="Arial" w:cs="Arial"/>
          <w:b/>
          <w:bCs/>
          <w:sz w:val="24"/>
          <w:szCs w:val="24"/>
          <w:lang w:val="es-AR"/>
        </w:rPr>
        <w:t xml:space="preserve">que no cargaban con nada tan pesado como las lapidas. </w:t>
      </w:r>
    </w:p>
    <w:p w14:paraId="700BE5A2" w14:textId="720B2D81" w:rsidR="00773327" w:rsidRDefault="00773327" w:rsidP="00773327">
      <w:pPr>
        <w:spacing w:line="360" w:lineRule="auto"/>
        <w:rPr>
          <w:rFonts w:ascii="Arial" w:hAnsi="Arial" w:cs="Arial"/>
          <w:b/>
          <w:bCs/>
          <w:sz w:val="24"/>
          <w:szCs w:val="24"/>
          <w:lang w:val="es-AR"/>
        </w:rPr>
      </w:pPr>
      <w:r>
        <w:rPr>
          <w:rFonts w:ascii="Arial" w:hAnsi="Arial" w:cs="Arial"/>
          <w:b/>
          <w:bCs/>
          <w:sz w:val="24"/>
          <w:szCs w:val="24"/>
          <w:lang w:val="es-AR"/>
        </w:rPr>
        <w:t>El grupo</w:t>
      </w:r>
      <w:r w:rsidR="0086181A">
        <w:rPr>
          <w:rFonts w:ascii="Arial" w:hAnsi="Arial" w:cs="Arial"/>
          <w:b/>
          <w:bCs/>
          <w:sz w:val="24"/>
          <w:szCs w:val="24"/>
          <w:lang w:val="es-AR"/>
        </w:rPr>
        <w:t xml:space="preserve"> de asalto</w:t>
      </w:r>
      <w:r>
        <w:rPr>
          <w:rFonts w:ascii="Arial" w:hAnsi="Arial" w:cs="Arial"/>
          <w:b/>
          <w:bCs/>
          <w:sz w:val="24"/>
          <w:szCs w:val="24"/>
          <w:lang w:val="es-AR"/>
        </w:rPr>
        <w:t xml:space="preserve"> ya cubrió el terreno, se encuentran observando a los mercenarios hace un par de horas para encontrar algún punto débil que Sixto pudiera aprovechar para ganarles.</w:t>
      </w:r>
    </w:p>
    <w:p w14:paraId="0616C3FA" w14:textId="77777777" w:rsidR="0086181A" w:rsidRDefault="0086181A" w:rsidP="0086181A">
      <w:pPr>
        <w:spacing w:line="360" w:lineRule="auto"/>
        <w:rPr>
          <w:rFonts w:ascii="Arial" w:hAnsi="Arial" w:cs="Arial"/>
          <w:b/>
          <w:bCs/>
          <w:sz w:val="24"/>
          <w:szCs w:val="24"/>
          <w:lang w:val="es-AR"/>
        </w:rPr>
      </w:pPr>
      <w:r>
        <w:rPr>
          <w:rFonts w:ascii="Arial" w:hAnsi="Arial" w:cs="Arial"/>
          <w:b/>
          <w:bCs/>
          <w:sz w:val="24"/>
          <w:szCs w:val="24"/>
          <w:lang w:val="es-AR"/>
        </w:rPr>
        <w:t>Ellos no se preocupan por la diferencia de números que existe entre ambos bandos, el problema es en que tomen el alijo de armas donde se encuentran las armas más pesadas. Si tomaran eso, estarán en gran desventaja de artillería.</w:t>
      </w:r>
    </w:p>
    <w:p w14:paraId="6E97F5C5" w14:textId="7ED89F14" w:rsidR="00BF4E66" w:rsidRDefault="00BF4E66" w:rsidP="00BF4E66">
      <w:pPr>
        <w:spacing w:line="360" w:lineRule="auto"/>
        <w:rPr>
          <w:rFonts w:ascii="Arial" w:hAnsi="Arial" w:cs="Arial"/>
          <w:b/>
          <w:bCs/>
          <w:sz w:val="24"/>
          <w:szCs w:val="24"/>
          <w:lang w:val="es-AR"/>
        </w:rPr>
      </w:pPr>
      <w:r>
        <w:rPr>
          <w:rFonts w:ascii="Arial" w:hAnsi="Arial" w:cs="Arial"/>
          <w:b/>
          <w:bCs/>
          <w:sz w:val="24"/>
          <w:szCs w:val="24"/>
          <w:lang w:val="es-AR"/>
        </w:rPr>
        <w:t>Sin la energía en los vehículos, Sixto no pude transportar todo el equipo necesario para sacar a estos sujetos de la torre, es por eso que necesitan jugar bien las únicas cartas que tienen, ellos no tienen idea contra qué clase de gente se están por enfrentar.</w:t>
      </w:r>
    </w:p>
    <w:p w14:paraId="601477C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0C42EB60" w14:textId="26C5CA9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Sixto </w:t>
      </w:r>
      <w:r w:rsidR="000B63AB">
        <w:rPr>
          <w:rFonts w:ascii="Arial" w:hAnsi="Arial" w:cs="Arial"/>
          <w:b/>
          <w:bCs/>
          <w:sz w:val="24"/>
          <w:szCs w:val="24"/>
          <w:lang w:val="es-AR"/>
        </w:rPr>
        <w:t>había</w:t>
      </w:r>
      <w:r>
        <w:rPr>
          <w:rFonts w:ascii="Arial" w:hAnsi="Arial" w:cs="Arial"/>
          <w:b/>
          <w:bCs/>
          <w:sz w:val="24"/>
          <w:szCs w:val="24"/>
          <w:lang w:val="es-AR"/>
        </w:rPr>
        <w:t xml:space="preserve"> llegado. El equipo </w:t>
      </w:r>
      <w:r w:rsidR="00BF4E66">
        <w:rPr>
          <w:rFonts w:ascii="Arial" w:hAnsi="Arial" w:cs="Arial"/>
          <w:b/>
          <w:bCs/>
          <w:sz w:val="24"/>
          <w:szCs w:val="24"/>
          <w:lang w:val="es-AR"/>
        </w:rPr>
        <w:t xml:space="preserve">robusto </w:t>
      </w:r>
      <w:r>
        <w:rPr>
          <w:rFonts w:ascii="Arial" w:hAnsi="Arial" w:cs="Arial"/>
          <w:b/>
          <w:bCs/>
          <w:sz w:val="24"/>
          <w:szCs w:val="24"/>
          <w:lang w:val="es-AR"/>
        </w:rPr>
        <w:t xml:space="preserve">con las lapidas se encuentran </w:t>
      </w:r>
      <w:r w:rsidR="00BF4E66">
        <w:rPr>
          <w:rFonts w:ascii="Arial" w:hAnsi="Arial" w:cs="Arial"/>
          <w:b/>
          <w:bCs/>
          <w:sz w:val="24"/>
          <w:szCs w:val="24"/>
          <w:lang w:val="es-AR"/>
        </w:rPr>
        <w:t xml:space="preserve">completamente </w:t>
      </w:r>
      <w:r w:rsidR="000B63AB">
        <w:rPr>
          <w:rFonts w:ascii="Arial" w:hAnsi="Arial" w:cs="Arial"/>
          <w:b/>
          <w:bCs/>
          <w:sz w:val="24"/>
          <w:szCs w:val="24"/>
          <w:lang w:val="es-AR"/>
        </w:rPr>
        <w:t>exhaustos</w:t>
      </w:r>
      <w:r w:rsidR="00BF4E66">
        <w:rPr>
          <w:rFonts w:ascii="Arial" w:hAnsi="Arial" w:cs="Arial"/>
          <w:b/>
          <w:bCs/>
          <w:sz w:val="24"/>
          <w:szCs w:val="24"/>
          <w:lang w:val="es-AR"/>
        </w:rPr>
        <w:t>,</w:t>
      </w:r>
      <w:r>
        <w:rPr>
          <w:rFonts w:ascii="Arial" w:hAnsi="Arial" w:cs="Arial"/>
          <w:b/>
          <w:bCs/>
          <w:sz w:val="24"/>
          <w:szCs w:val="24"/>
          <w:lang w:val="es-AR"/>
        </w:rPr>
        <w:t xml:space="preserve"> retoman el aliento mientras ella pide el informe que </w:t>
      </w:r>
      <w:r w:rsidR="00BF4E66">
        <w:rPr>
          <w:rFonts w:ascii="Arial" w:hAnsi="Arial" w:cs="Arial"/>
          <w:b/>
          <w:bCs/>
          <w:sz w:val="24"/>
          <w:szCs w:val="24"/>
          <w:lang w:val="es-AR"/>
        </w:rPr>
        <w:t xml:space="preserve">el grupo de asalto </w:t>
      </w:r>
      <w:r>
        <w:rPr>
          <w:rFonts w:ascii="Arial" w:hAnsi="Arial" w:cs="Arial"/>
          <w:b/>
          <w:bCs/>
          <w:sz w:val="24"/>
          <w:szCs w:val="24"/>
          <w:lang w:val="es-AR"/>
        </w:rPr>
        <w:t>pud</w:t>
      </w:r>
      <w:r w:rsidR="00BF4E66">
        <w:rPr>
          <w:rFonts w:ascii="Arial" w:hAnsi="Arial" w:cs="Arial"/>
          <w:b/>
          <w:bCs/>
          <w:sz w:val="24"/>
          <w:szCs w:val="24"/>
          <w:lang w:val="es-AR"/>
        </w:rPr>
        <w:t xml:space="preserve">o </w:t>
      </w:r>
      <w:r w:rsidR="00C14012">
        <w:rPr>
          <w:rFonts w:ascii="Arial" w:hAnsi="Arial" w:cs="Arial"/>
          <w:b/>
          <w:bCs/>
          <w:sz w:val="24"/>
          <w:szCs w:val="24"/>
          <w:lang w:val="es-AR"/>
        </w:rPr>
        <w:t>rebuscar</w:t>
      </w:r>
      <w:r>
        <w:rPr>
          <w:rFonts w:ascii="Arial" w:hAnsi="Arial" w:cs="Arial"/>
          <w:b/>
          <w:bCs/>
          <w:sz w:val="24"/>
          <w:szCs w:val="24"/>
          <w:lang w:val="es-AR"/>
        </w:rPr>
        <w:t>.</w:t>
      </w:r>
    </w:p>
    <w:p w14:paraId="7E4C878E"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estamos? </w:t>
      </w:r>
    </w:p>
    <w:p w14:paraId="58F94FF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y la mujer que se encontraba espiando a los mercenarios caminan juntas mientras la información llega a ella.</w:t>
      </w:r>
    </w:p>
    <w:p w14:paraId="24E7003A" w14:textId="0C09D852" w:rsidR="00C14012" w:rsidRDefault="00C14012" w:rsidP="00C14012">
      <w:pPr>
        <w:spacing w:line="360" w:lineRule="auto"/>
        <w:rPr>
          <w:rFonts w:ascii="Arial" w:hAnsi="Arial" w:cs="Arial"/>
          <w:b/>
          <w:bCs/>
          <w:sz w:val="24"/>
          <w:szCs w:val="24"/>
          <w:lang w:val="es-AR"/>
        </w:rPr>
      </w:pPr>
      <w:r>
        <w:rPr>
          <w:rFonts w:ascii="Arial" w:hAnsi="Arial" w:cs="Arial"/>
          <w:b/>
          <w:bCs/>
          <w:sz w:val="24"/>
          <w:szCs w:val="24"/>
          <w:lang w:val="es-AR"/>
        </w:rPr>
        <w:t>-No tienen un patrón especifico. Son siete merodeando las afueras de la torre, dos en la entrada, y aun no vemos que tengan nuestras armas. Pudieron pasar por alto el alijo de armas.</w:t>
      </w:r>
    </w:p>
    <w:p w14:paraId="1BFAD781" w14:textId="3995737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0B63AB">
        <w:rPr>
          <w:rFonts w:ascii="Arial" w:hAnsi="Arial" w:cs="Arial"/>
          <w:b/>
          <w:bCs/>
          <w:sz w:val="24"/>
          <w:szCs w:val="24"/>
          <w:lang w:val="es-AR"/>
        </w:rPr>
        <w:t>Está</w:t>
      </w:r>
      <w:r>
        <w:rPr>
          <w:rFonts w:ascii="Arial" w:hAnsi="Arial" w:cs="Arial"/>
          <w:b/>
          <w:bCs/>
          <w:sz w:val="24"/>
          <w:szCs w:val="24"/>
          <w:lang w:val="es-AR"/>
        </w:rPr>
        <w:t xml:space="preserve"> bien. ¡Escuchen!</w:t>
      </w:r>
    </w:p>
    <w:p w14:paraId="012A2BBC" w14:textId="4069BC33"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0B63AB">
        <w:rPr>
          <w:rFonts w:ascii="Arial" w:hAnsi="Arial" w:cs="Arial"/>
          <w:b/>
          <w:bCs/>
          <w:sz w:val="24"/>
          <w:szCs w:val="24"/>
          <w:lang w:val="es-AR"/>
        </w:rPr>
        <w:t>ejército</w:t>
      </w:r>
      <w:r>
        <w:rPr>
          <w:rFonts w:ascii="Arial" w:hAnsi="Arial" w:cs="Arial"/>
          <w:b/>
          <w:bCs/>
          <w:sz w:val="24"/>
          <w:szCs w:val="24"/>
          <w:lang w:val="es-AR"/>
        </w:rPr>
        <w:t xml:space="preserve"> de </w:t>
      </w:r>
      <w:r w:rsidR="000B63AB">
        <w:rPr>
          <w:rFonts w:ascii="Arial" w:hAnsi="Arial" w:cs="Arial"/>
          <w:b/>
          <w:bCs/>
          <w:sz w:val="24"/>
          <w:szCs w:val="24"/>
          <w:lang w:val="es-AR"/>
        </w:rPr>
        <w:t>238</w:t>
      </w:r>
      <w:r>
        <w:rPr>
          <w:rFonts w:ascii="Arial" w:hAnsi="Arial" w:cs="Arial"/>
          <w:b/>
          <w:bCs/>
          <w:sz w:val="24"/>
          <w:szCs w:val="24"/>
          <w:lang w:val="es-AR"/>
        </w:rPr>
        <w:t xml:space="preserve"> soldados se encuentra prestando </w:t>
      </w:r>
      <w:r w:rsidR="000B63AB">
        <w:rPr>
          <w:rFonts w:ascii="Arial" w:hAnsi="Arial" w:cs="Arial"/>
          <w:b/>
          <w:bCs/>
          <w:sz w:val="24"/>
          <w:szCs w:val="24"/>
          <w:lang w:val="es-AR"/>
        </w:rPr>
        <w:t>atención</w:t>
      </w:r>
      <w:r>
        <w:rPr>
          <w:rFonts w:ascii="Arial" w:hAnsi="Arial" w:cs="Arial"/>
          <w:b/>
          <w:bCs/>
          <w:sz w:val="24"/>
          <w:szCs w:val="24"/>
          <w:lang w:val="es-AR"/>
        </w:rPr>
        <w:t xml:space="preserve"> a Sixto. Ella llevo el mayor </w:t>
      </w:r>
      <w:r w:rsidR="000B63AB">
        <w:rPr>
          <w:rFonts w:ascii="Arial" w:hAnsi="Arial" w:cs="Arial"/>
          <w:b/>
          <w:bCs/>
          <w:sz w:val="24"/>
          <w:szCs w:val="24"/>
          <w:lang w:val="es-AR"/>
        </w:rPr>
        <w:t>número</w:t>
      </w:r>
      <w:r>
        <w:rPr>
          <w:rFonts w:ascii="Arial" w:hAnsi="Arial" w:cs="Arial"/>
          <w:b/>
          <w:bCs/>
          <w:sz w:val="24"/>
          <w:szCs w:val="24"/>
          <w:lang w:val="es-AR"/>
        </w:rPr>
        <w:t xml:space="preserve"> posible, pero nunca dejaría a la sede descubierta por completo</w:t>
      </w:r>
      <w:r w:rsidR="00C14012">
        <w:rPr>
          <w:rFonts w:ascii="Arial" w:hAnsi="Arial" w:cs="Arial"/>
          <w:b/>
          <w:bCs/>
          <w:sz w:val="24"/>
          <w:szCs w:val="24"/>
          <w:lang w:val="es-AR"/>
        </w:rPr>
        <w:t>.</w:t>
      </w:r>
      <w:r>
        <w:rPr>
          <w:rFonts w:ascii="Arial" w:hAnsi="Arial" w:cs="Arial"/>
          <w:b/>
          <w:bCs/>
          <w:sz w:val="24"/>
          <w:szCs w:val="24"/>
          <w:lang w:val="es-AR"/>
        </w:rPr>
        <w:t xml:space="preserve"> </w:t>
      </w:r>
      <w:r w:rsidR="00C14012">
        <w:rPr>
          <w:rFonts w:ascii="Arial" w:hAnsi="Arial" w:cs="Arial"/>
          <w:b/>
          <w:bCs/>
          <w:sz w:val="24"/>
          <w:szCs w:val="24"/>
          <w:lang w:val="es-AR"/>
        </w:rPr>
        <w:t>Quito solo un</w:t>
      </w:r>
      <w:r>
        <w:rPr>
          <w:rFonts w:ascii="Arial" w:hAnsi="Arial" w:cs="Arial"/>
          <w:b/>
          <w:bCs/>
          <w:sz w:val="24"/>
          <w:szCs w:val="24"/>
          <w:lang w:val="es-AR"/>
        </w:rPr>
        <w:t xml:space="preserve"> </w:t>
      </w:r>
      <w:r w:rsidR="000B63AB">
        <w:rPr>
          <w:rFonts w:ascii="Arial" w:hAnsi="Arial" w:cs="Arial"/>
          <w:b/>
          <w:bCs/>
          <w:sz w:val="24"/>
          <w:szCs w:val="24"/>
          <w:lang w:val="es-AR"/>
        </w:rPr>
        <w:t>5%</w:t>
      </w:r>
      <w:r w:rsidR="00C14012">
        <w:rPr>
          <w:rFonts w:ascii="Arial" w:hAnsi="Arial" w:cs="Arial"/>
          <w:b/>
          <w:bCs/>
          <w:sz w:val="24"/>
          <w:szCs w:val="24"/>
          <w:lang w:val="es-AR"/>
        </w:rPr>
        <w:t xml:space="preserve"> </w:t>
      </w:r>
      <w:r w:rsidR="00BF4E66">
        <w:rPr>
          <w:rFonts w:ascii="Arial" w:hAnsi="Arial" w:cs="Arial"/>
          <w:b/>
          <w:bCs/>
          <w:sz w:val="24"/>
          <w:szCs w:val="24"/>
          <w:lang w:val="es-AR"/>
        </w:rPr>
        <w:t xml:space="preserve">del ejército </w:t>
      </w:r>
      <w:r w:rsidR="00C14012">
        <w:rPr>
          <w:rFonts w:ascii="Arial" w:hAnsi="Arial" w:cs="Arial"/>
          <w:b/>
          <w:bCs/>
          <w:sz w:val="24"/>
          <w:szCs w:val="24"/>
          <w:lang w:val="es-AR"/>
        </w:rPr>
        <w:t>para</w:t>
      </w:r>
      <w:r>
        <w:rPr>
          <w:rFonts w:ascii="Arial" w:hAnsi="Arial" w:cs="Arial"/>
          <w:b/>
          <w:bCs/>
          <w:sz w:val="24"/>
          <w:szCs w:val="24"/>
          <w:lang w:val="es-AR"/>
        </w:rPr>
        <w:t xml:space="preserve"> </w:t>
      </w:r>
      <w:r w:rsidR="00BF4E66">
        <w:rPr>
          <w:rFonts w:ascii="Arial" w:hAnsi="Arial" w:cs="Arial"/>
          <w:b/>
          <w:bCs/>
          <w:sz w:val="24"/>
          <w:szCs w:val="24"/>
          <w:lang w:val="es-AR"/>
        </w:rPr>
        <w:t>recuperar la</w:t>
      </w:r>
      <w:r>
        <w:rPr>
          <w:rFonts w:ascii="Arial" w:hAnsi="Arial" w:cs="Arial"/>
          <w:b/>
          <w:bCs/>
          <w:sz w:val="24"/>
          <w:szCs w:val="24"/>
          <w:lang w:val="es-AR"/>
        </w:rPr>
        <w:t xml:space="preserve"> torre</w:t>
      </w:r>
      <w:r w:rsidR="00BF4E66">
        <w:rPr>
          <w:rFonts w:ascii="Arial" w:hAnsi="Arial" w:cs="Arial"/>
          <w:b/>
          <w:bCs/>
          <w:sz w:val="24"/>
          <w:szCs w:val="24"/>
          <w:lang w:val="es-AR"/>
        </w:rPr>
        <w:t xml:space="preserve"> ALICE,</w:t>
      </w:r>
      <w:r>
        <w:rPr>
          <w:rFonts w:ascii="Arial" w:hAnsi="Arial" w:cs="Arial"/>
          <w:b/>
          <w:bCs/>
          <w:sz w:val="24"/>
          <w:szCs w:val="24"/>
          <w:lang w:val="es-AR"/>
        </w:rPr>
        <w:t xml:space="preserve"> el resto del </w:t>
      </w:r>
      <w:r w:rsidR="00C14012">
        <w:rPr>
          <w:rFonts w:ascii="Arial" w:hAnsi="Arial" w:cs="Arial"/>
          <w:b/>
          <w:bCs/>
          <w:sz w:val="24"/>
          <w:szCs w:val="24"/>
          <w:lang w:val="es-AR"/>
        </w:rPr>
        <w:t>95%</w:t>
      </w:r>
      <w:r>
        <w:rPr>
          <w:rFonts w:ascii="Arial" w:hAnsi="Arial" w:cs="Arial"/>
          <w:b/>
          <w:bCs/>
          <w:sz w:val="24"/>
          <w:szCs w:val="24"/>
          <w:lang w:val="es-AR"/>
        </w:rPr>
        <w:t xml:space="preserve"> </w:t>
      </w:r>
      <w:r w:rsidR="00BF4E66">
        <w:rPr>
          <w:rFonts w:ascii="Arial" w:hAnsi="Arial" w:cs="Arial"/>
          <w:b/>
          <w:bCs/>
          <w:sz w:val="24"/>
          <w:szCs w:val="24"/>
          <w:lang w:val="es-AR"/>
        </w:rPr>
        <w:t>se encuentra resguardando la seguridad de la sede en el distrito 6</w:t>
      </w:r>
      <w:r>
        <w:rPr>
          <w:rFonts w:ascii="Arial" w:hAnsi="Arial" w:cs="Arial"/>
          <w:b/>
          <w:bCs/>
          <w:sz w:val="24"/>
          <w:szCs w:val="24"/>
          <w:lang w:val="es-AR"/>
        </w:rPr>
        <w:t>.</w:t>
      </w:r>
    </w:p>
    <w:p w14:paraId="49DC83CB" w14:textId="455FACD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BF4E66">
        <w:rPr>
          <w:rFonts w:ascii="Arial" w:hAnsi="Arial" w:cs="Arial"/>
          <w:b/>
          <w:bCs/>
          <w:sz w:val="24"/>
          <w:szCs w:val="24"/>
          <w:lang w:val="es-AR"/>
        </w:rPr>
        <w:t xml:space="preserve">la </w:t>
      </w:r>
      <w:r>
        <w:rPr>
          <w:rFonts w:ascii="Arial" w:hAnsi="Arial" w:cs="Arial"/>
          <w:b/>
          <w:bCs/>
          <w:sz w:val="24"/>
          <w:szCs w:val="24"/>
          <w:lang w:val="es-AR"/>
        </w:rPr>
        <w:t xml:space="preserve">diferencia de importancia, la torre esta al mismo nivel que </w:t>
      </w:r>
      <w:r w:rsidR="000B63AB">
        <w:rPr>
          <w:rFonts w:ascii="Arial" w:hAnsi="Arial" w:cs="Arial"/>
          <w:b/>
          <w:bCs/>
          <w:sz w:val="24"/>
          <w:szCs w:val="24"/>
          <w:lang w:val="es-AR"/>
        </w:rPr>
        <w:t>a la sede</w:t>
      </w:r>
      <w:r>
        <w:rPr>
          <w:rFonts w:ascii="Arial" w:hAnsi="Arial" w:cs="Arial"/>
          <w:b/>
          <w:bCs/>
          <w:sz w:val="24"/>
          <w:szCs w:val="24"/>
          <w:lang w:val="es-AR"/>
        </w:rPr>
        <w:t xml:space="preserve"> de </w:t>
      </w:r>
      <w:r w:rsidR="000B63AB">
        <w:rPr>
          <w:rFonts w:ascii="Arial" w:hAnsi="Arial" w:cs="Arial"/>
          <w:b/>
          <w:bCs/>
          <w:sz w:val="24"/>
          <w:szCs w:val="24"/>
          <w:lang w:val="es-AR"/>
        </w:rPr>
        <w:t>Unificación</w:t>
      </w:r>
      <w:r>
        <w:rPr>
          <w:rFonts w:ascii="Arial" w:hAnsi="Arial" w:cs="Arial"/>
          <w:b/>
          <w:bCs/>
          <w:sz w:val="24"/>
          <w:szCs w:val="24"/>
          <w:lang w:val="es-AR"/>
        </w:rPr>
        <w:t xml:space="preserve"> Central, pero no llevaría </w:t>
      </w:r>
      <w:r w:rsidR="000B63AB">
        <w:rPr>
          <w:rFonts w:ascii="Arial" w:hAnsi="Arial" w:cs="Arial"/>
          <w:b/>
          <w:bCs/>
          <w:sz w:val="24"/>
          <w:szCs w:val="24"/>
          <w:lang w:val="es-AR"/>
        </w:rPr>
        <w:t>más</w:t>
      </w:r>
      <w:r>
        <w:rPr>
          <w:rFonts w:ascii="Arial" w:hAnsi="Arial" w:cs="Arial"/>
          <w:b/>
          <w:bCs/>
          <w:sz w:val="24"/>
          <w:szCs w:val="24"/>
          <w:lang w:val="es-AR"/>
        </w:rPr>
        <w:t xml:space="preserve"> </w:t>
      </w:r>
      <w:r w:rsidR="000B63AB">
        <w:rPr>
          <w:rFonts w:ascii="Arial" w:hAnsi="Arial" w:cs="Arial"/>
          <w:b/>
          <w:bCs/>
          <w:sz w:val="24"/>
          <w:szCs w:val="24"/>
          <w:lang w:val="es-AR"/>
        </w:rPr>
        <w:t>de</w:t>
      </w:r>
      <w:r>
        <w:rPr>
          <w:rFonts w:ascii="Arial" w:hAnsi="Arial" w:cs="Arial"/>
          <w:b/>
          <w:bCs/>
          <w:sz w:val="24"/>
          <w:szCs w:val="24"/>
          <w:lang w:val="es-AR"/>
        </w:rPr>
        <w:t xml:space="preserve"> </w:t>
      </w:r>
      <w:r w:rsidR="000B63AB">
        <w:rPr>
          <w:rFonts w:ascii="Arial" w:hAnsi="Arial" w:cs="Arial"/>
          <w:b/>
          <w:bCs/>
          <w:sz w:val="24"/>
          <w:szCs w:val="24"/>
          <w:lang w:val="es-AR"/>
        </w:rPr>
        <w:t>5%</w:t>
      </w:r>
      <w:r>
        <w:rPr>
          <w:rFonts w:ascii="Arial" w:hAnsi="Arial" w:cs="Arial"/>
          <w:b/>
          <w:bCs/>
          <w:sz w:val="24"/>
          <w:szCs w:val="24"/>
          <w:lang w:val="es-AR"/>
        </w:rPr>
        <w:t xml:space="preserve"> para un grupo de patéticos mercenarios. Sixto sabe de sobra que </w:t>
      </w:r>
      <w:r w:rsidR="00C14012">
        <w:rPr>
          <w:rFonts w:ascii="Arial" w:hAnsi="Arial" w:cs="Arial"/>
          <w:b/>
          <w:bCs/>
          <w:sz w:val="24"/>
          <w:szCs w:val="24"/>
          <w:lang w:val="es-AR"/>
        </w:rPr>
        <w:t>238</w:t>
      </w:r>
      <w:r>
        <w:rPr>
          <w:rFonts w:ascii="Arial" w:hAnsi="Arial" w:cs="Arial"/>
          <w:b/>
          <w:bCs/>
          <w:sz w:val="24"/>
          <w:szCs w:val="24"/>
          <w:lang w:val="es-AR"/>
        </w:rPr>
        <w:t xml:space="preserve"> bastan para este trabajo.</w:t>
      </w:r>
    </w:p>
    <w:p w14:paraId="2BB8DAF0" w14:textId="45B917F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Ella no parecía estar preparada para una guerra. Aun se encontraba vestida con su traje de oficina, es como si la situación no requiera su </w:t>
      </w:r>
      <w:r w:rsidR="000B63AB">
        <w:rPr>
          <w:rFonts w:ascii="Arial" w:hAnsi="Arial" w:cs="Arial"/>
          <w:b/>
          <w:bCs/>
          <w:sz w:val="24"/>
          <w:szCs w:val="24"/>
          <w:lang w:val="es-AR"/>
        </w:rPr>
        <w:t>atención</w:t>
      </w:r>
      <w:r w:rsidR="00C14012">
        <w:rPr>
          <w:rFonts w:ascii="Arial" w:hAnsi="Arial" w:cs="Arial"/>
          <w:b/>
          <w:bCs/>
          <w:sz w:val="24"/>
          <w:szCs w:val="24"/>
          <w:lang w:val="es-AR"/>
        </w:rPr>
        <w:t xml:space="preserve"> </w:t>
      </w:r>
      <w:r w:rsidR="00BF4E66">
        <w:rPr>
          <w:rFonts w:ascii="Arial" w:hAnsi="Arial" w:cs="Arial"/>
          <w:b/>
          <w:bCs/>
          <w:sz w:val="24"/>
          <w:szCs w:val="24"/>
          <w:lang w:val="es-AR"/>
        </w:rPr>
        <w:t>ni mucho menos un</w:t>
      </w:r>
      <w:r w:rsidR="00C14012">
        <w:rPr>
          <w:rFonts w:ascii="Arial" w:hAnsi="Arial" w:cs="Arial"/>
          <w:b/>
          <w:bCs/>
          <w:sz w:val="24"/>
          <w:szCs w:val="24"/>
          <w:lang w:val="es-AR"/>
        </w:rPr>
        <w:t xml:space="preserve"> traje blindado</w:t>
      </w:r>
      <w:r>
        <w:rPr>
          <w:rFonts w:ascii="Arial" w:hAnsi="Arial" w:cs="Arial"/>
          <w:b/>
          <w:bCs/>
          <w:sz w:val="24"/>
          <w:szCs w:val="24"/>
          <w:lang w:val="es-AR"/>
        </w:rPr>
        <w:t xml:space="preserve">. </w:t>
      </w:r>
    </w:p>
    <w:p w14:paraId="644DAB53" w14:textId="77777777"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-Las lapidas se desplegarán primero con doce de ustedes cubriendo cada lapida, luego que las coloquemos observaremos que pasara. La lapida “E” cubrirá los que puedan salir de la entrada de la torre, la lápida A e I nos cubrirán por ambos lados, tenemos siete idiotas vigilando la zona, necesito que nos cubran hasta que los neutralicen, luego avanzaremos hacia la entrada con las lapidas.</w:t>
      </w:r>
    </w:p>
    <w:p w14:paraId="2E692F44" w14:textId="66500FA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se toma un tiempo</w:t>
      </w:r>
      <w:r w:rsidR="00E902EE">
        <w:rPr>
          <w:rFonts w:ascii="Arial" w:hAnsi="Arial" w:cs="Arial"/>
          <w:b/>
          <w:bCs/>
          <w:sz w:val="24"/>
          <w:szCs w:val="24"/>
          <w:lang w:val="es-AR"/>
        </w:rPr>
        <w:t xml:space="preserve"> en proseguir hablando</w:t>
      </w:r>
      <w:r>
        <w:rPr>
          <w:rFonts w:ascii="Arial" w:hAnsi="Arial" w:cs="Arial"/>
          <w:b/>
          <w:bCs/>
          <w:sz w:val="24"/>
          <w:szCs w:val="24"/>
          <w:lang w:val="es-AR"/>
        </w:rPr>
        <w:t xml:space="preserve">, ella un no descarta que hayan podido tomar las armas </w:t>
      </w:r>
      <w:r w:rsidR="00E902EE">
        <w:rPr>
          <w:rFonts w:ascii="Arial" w:hAnsi="Arial" w:cs="Arial"/>
          <w:b/>
          <w:bCs/>
          <w:sz w:val="24"/>
          <w:szCs w:val="24"/>
          <w:lang w:val="es-AR"/>
        </w:rPr>
        <w:t xml:space="preserve">grandes </w:t>
      </w:r>
      <w:r>
        <w:rPr>
          <w:rFonts w:ascii="Arial" w:hAnsi="Arial" w:cs="Arial"/>
          <w:b/>
          <w:bCs/>
          <w:sz w:val="24"/>
          <w:szCs w:val="24"/>
          <w:lang w:val="es-AR"/>
        </w:rPr>
        <w:t>del alijo</w:t>
      </w:r>
      <w:r w:rsidR="00E902EE">
        <w:rPr>
          <w:rFonts w:ascii="Arial" w:hAnsi="Arial" w:cs="Arial"/>
          <w:b/>
          <w:bCs/>
          <w:sz w:val="24"/>
          <w:szCs w:val="24"/>
          <w:lang w:val="es-AR"/>
        </w:rPr>
        <w:t xml:space="preserve"> de armamento</w:t>
      </w:r>
      <w:r>
        <w:rPr>
          <w:rFonts w:ascii="Arial" w:hAnsi="Arial" w:cs="Arial"/>
          <w:b/>
          <w:bCs/>
          <w:sz w:val="24"/>
          <w:szCs w:val="24"/>
          <w:lang w:val="es-AR"/>
        </w:rPr>
        <w:t xml:space="preserve">. </w:t>
      </w:r>
    </w:p>
    <w:p w14:paraId="3A07BF3F" w14:textId="3B137744"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descarto que hayan podido tomar 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y lo utilicen contra nosotros, no corremos peligro con las lapidas, pero si no logramos destruir esas máquinas nunca nos podremos abrir paso, tienen una gran cadencia de dos millones de balas cada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p>
    <w:p w14:paraId="078A2C11" w14:textId="7CCFF53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-Las placas lo soportaran</w:t>
      </w:r>
      <w:r w:rsidR="00A33811">
        <w:rPr>
          <w:rFonts w:ascii="Arial" w:hAnsi="Arial" w:cs="Arial"/>
          <w:b/>
          <w:bCs/>
          <w:sz w:val="24"/>
          <w:szCs w:val="24"/>
          <w:lang w:val="es-AR"/>
        </w:rPr>
        <w:t>,</w:t>
      </w:r>
      <w:r>
        <w:rPr>
          <w:rFonts w:ascii="Arial" w:hAnsi="Arial" w:cs="Arial"/>
          <w:b/>
          <w:bCs/>
          <w:sz w:val="24"/>
          <w:szCs w:val="24"/>
          <w:lang w:val="es-AR"/>
        </w:rPr>
        <w:t xml:space="preserve"> </w:t>
      </w:r>
      <w:r w:rsidR="00A33811">
        <w:rPr>
          <w:rFonts w:ascii="Arial" w:hAnsi="Arial" w:cs="Arial"/>
          <w:b/>
          <w:bCs/>
          <w:sz w:val="24"/>
          <w:szCs w:val="24"/>
          <w:lang w:val="es-AR"/>
        </w:rPr>
        <w:t>¿</w:t>
      </w:r>
      <w:r>
        <w:rPr>
          <w:rFonts w:ascii="Arial" w:hAnsi="Arial" w:cs="Arial"/>
          <w:b/>
          <w:bCs/>
          <w:sz w:val="24"/>
          <w:szCs w:val="24"/>
          <w:lang w:val="es-AR"/>
        </w:rPr>
        <w:t>verdad?</w:t>
      </w:r>
    </w:p>
    <w:p w14:paraId="5BF92F7E" w14:textId="640FA290"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 xml:space="preserve">-Las placas pueden soportar hasta lanza misiles y lanza granadas sin ningún rasguño. El problema es que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disparan una gran cadencia para poder avanzar sin sufrir bajas. Si se deshacen de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podre despejar un poco el camino, ustedes están aquí para ayudarme, ustedes se encargan de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y yo de los idiotas que piensan que pueden entrar a nuestra ciudad sin invitación.</w:t>
      </w:r>
    </w:p>
    <w:p w14:paraId="01546177" w14:textId="2CB35A90" w:rsidR="00C161E0" w:rsidRDefault="00C161E0" w:rsidP="00C161E0">
      <w:pPr>
        <w:spacing w:line="360" w:lineRule="auto"/>
        <w:rPr>
          <w:rFonts w:ascii="Arial" w:hAnsi="Arial" w:cs="Arial"/>
          <w:b/>
          <w:bCs/>
          <w:sz w:val="24"/>
          <w:szCs w:val="24"/>
          <w:lang w:val="es-AR"/>
        </w:rPr>
      </w:pPr>
      <w:r>
        <w:rPr>
          <w:rFonts w:ascii="Arial" w:hAnsi="Arial" w:cs="Arial"/>
          <w:b/>
          <w:bCs/>
          <w:sz w:val="24"/>
          <w:szCs w:val="24"/>
          <w:lang w:val="es-AR"/>
        </w:rPr>
        <w:t xml:space="preserve">Por sus palabras parece ser que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serán una gran molestia. Aunque Sixto parece estar planeando entrar en campo de batalla vestida de esa manera, es un poco raro que ella hablara de despejar el camino cuando se encuentra vestida con tacos altos y una falda ajustada.</w:t>
      </w:r>
    </w:p>
    <w:p w14:paraId="693A8B08"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mercenarios podían notar a tres grandes lapidas desplegarse lentamente hacia ellos acompañados de 38 soldados bien equipados.</w:t>
      </w:r>
    </w:p>
    <w:p w14:paraId="05F4A886" w14:textId="0B9A02AF" w:rsidR="00246165" w:rsidRDefault="00783DF4" w:rsidP="00246165">
      <w:pPr>
        <w:spacing w:line="360" w:lineRule="auto"/>
        <w:rPr>
          <w:rFonts w:ascii="Arial" w:hAnsi="Arial" w:cs="Arial"/>
          <w:b/>
          <w:bCs/>
          <w:sz w:val="24"/>
          <w:szCs w:val="24"/>
          <w:lang w:val="es-AR"/>
        </w:rPr>
      </w:pPr>
      <w:r>
        <w:rPr>
          <w:rFonts w:ascii="Arial" w:hAnsi="Arial" w:cs="Arial"/>
          <w:b/>
          <w:bCs/>
          <w:sz w:val="24"/>
          <w:szCs w:val="24"/>
          <w:lang w:val="es-AR"/>
        </w:rPr>
        <w:t>Los hombres robustos ya no se encuentran transportando las lapidas a sus espaldas, sino que ahora lo llevan frente a ellos para cubrirse de la balacera</w:t>
      </w:r>
      <w:r w:rsidR="00246165">
        <w:rPr>
          <w:rFonts w:ascii="Arial" w:hAnsi="Arial" w:cs="Arial"/>
          <w:b/>
          <w:bCs/>
          <w:sz w:val="24"/>
          <w:szCs w:val="24"/>
          <w:lang w:val="es-AR"/>
        </w:rPr>
        <w:t xml:space="preserve">, el resto toma posición en los desniveles del </w:t>
      </w:r>
      <w:r>
        <w:rPr>
          <w:rFonts w:ascii="Arial" w:hAnsi="Arial" w:cs="Arial"/>
          <w:b/>
          <w:bCs/>
          <w:sz w:val="24"/>
          <w:szCs w:val="24"/>
          <w:lang w:val="es-AR"/>
        </w:rPr>
        <w:t xml:space="preserve">enorme prado </w:t>
      </w:r>
      <w:r w:rsidR="00246165">
        <w:rPr>
          <w:rFonts w:ascii="Arial" w:hAnsi="Arial" w:cs="Arial"/>
          <w:b/>
          <w:bCs/>
          <w:sz w:val="24"/>
          <w:szCs w:val="24"/>
          <w:lang w:val="es-AR"/>
        </w:rPr>
        <w:t>y en las columnas para cubrirlos.</w:t>
      </w:r>
    </w:p>
    <w:p w14:paraId="15F1BE66"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Abran fuego!</w:t>
      </w:r>
    </w:p>
    <w:p w14:paraId="76221EDA" w14:textId="66F2D4A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primeros en empezar esta balacera son los </w:t>
      </w:r>
      <w:r w:rsidR="00A33811">
        <w:rPr>
          <w:rFonts w:ascii="Arial" w:hAnsi="Arial" w:cs="Arial"/>
          <w:b/>
          <w:bCs/>
          <w:sz w:val="24"/>
          <w:szCs w:val="24"/>
          <w:lang w:val="es-AR"/>
        </w:rPr>
        <w:t>mercenarios de Ike</w:t>
      </w:r>
      <w:r>
        <w:rPr>
          <w:rFonts w:ascii="Arial" w:hAnsi="Arial" w:cs="Arial"/>
          <w:b/>
          <w:bCs/>
          <w:sz w:val="24"/>
          <w:szCs w:val="24"/>
          <w:lang w:val="es-AR"/>
        </w:rPr>
        <w:t>.</w:t>
      </w:r>
    </w:p>
    <w:p w14:paraId="16067C32" w14:textId="3A22121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Uno de los que cubren la entrada ayuda a mantener</w:t>
      </w:r>
      <w:r w:rsidR="00A33811">
        <w:rPr>
          <w:rFonts w:ascii="Arial" w:hAnsi="Arial" w:cs="Arial"/>
          <w:b/>
          <w:bCs/>
          <w:sz w:val="24"/>
          <w:szCs w:val="24"/>
          <w:lang w:val="es-AR"/>
        </w:rPr>
        <w:t xml:space="preserve">los </w:t>
      </w:r>
      <w:r>
        <w:rPr>
          <w:rFonts w:ascii="Arial" w:hAnsi="Arial" w:cs="Arial"/>
          <w:b/>
          <w:bCs/>
          <w:sz w:val="24"/>
          <w:szCs w:val="24"/>
          <w:lang w:val="es-AR"/>
        </w:rPr>
        <w:t>fuera. El otro se comunica con el resto de los 7 mercenarios vigilando el perímetro, ellos habían tomado la parte de atrás, ósea que tardaran un poco en llegar, pero con 5 hombres basta para proteger la entrada.</w:t>
      </w:r>
    </w:p>
    <w:p w14:paraId="11D74C54" w14:textId="468591D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El grupo de Sixto no tiene suficiente cobertura para avanzar sin sufrir bajas</w:t>
      </w:r>
      <w:r w:rsidR="00A33811">
        <w:rPr>
          <w:rFonts w:ascii="Arial" w:hAnsi="Arial" w:cs="Arial"/>
          <w:b/>
          <w:bCs/>
          <w:sz w:val="24"/>
          <w:szCs w:val="24"/>
          <w:lang w:val="es-AR"/>
        </w:rPr>
        <w:t xml:space="preserve"> ya que el</w:t>
      </w:r>
      <w:r>
        <w:rPr>
          <w:rFonts w:ascii="Arial" w:hAnsi="Arial" w:cs="Arial"/>
          <w:b/>
          <w:bCs/>
          <w:sz w:val="24"/>
          <w:szCs w:val="24"/>
          <w:lang w:val="es-AR"/>
        </w:rPr>
        <w:t xml:space="preserve"> prado no cuenta con muchos desniveles y no son muy confiables. En </w:t>
      </w:r>
      <w:r w:rsidR="000B63AB">
        <w:rPr>
          <w:rFonts w:ascii="Arial" w:hAnsi="Arial" w:cs="Arial"/>
          <w:b/>
          <w:bCs/>
          <w:sz w:val="24"/>
          <w:szCs w:val="24"/>
          <w:lang w:val="es-AR"/>
        </w:rPr>
        <w:t>cambio,</w:t>
      </w:r>
      <w:r>
        <w:rPr>
          <w:rFonts w:ascii="Arial" w:hAnsi="Arial" w:cs="Arial"/>
          <w:b/>
          <w:bCs/>
          <w:sz w:val="24"/>
          <w:szCs w:val="24"/>
          <w:lang w:val="es-AR"/>
        </w:rPr>
        <w:t xml:space="preserve"> el grupo de Ike cuenta con </w:t>
      </w:r>
      <w:r w:rsidR="000B63AB">
        <w:rPr>
          <w:rFonts w:ascii="Arial" w:hAnsi="Arial" w:cs="Arial"/>
          <w:b/>
          <w:bCs/>
          <w:sz w:val="24"/>
          <w:szCs w:val="24"/>
          <w:lang w:val="es-AR"/>
        </w:rPr>
        <w:t>más</w:t>
      </w:r>
      <w:r>
        <w:rPr>
          <w:rFonts w:ascii="Arial" w:hAnsi="Arial" w:cs="Arial"/>
          <w:b/>
          <w:bCs/>
          <w:sz w:val="24"/>
          <w:szCs w:val="24"/>
          <w:lang w:val="es-AR"/>
        </w:rPr>
        <w:t xml:space="preserve"> columnas de la torre por estar </w:t>
      </w:r>
      <w:r w:rsidR="000B63AB">
        <w:rPr>
          <w:rFonts w:ascii="Arial" w:hAnsi="Arial" w:cs="Arial"/>
          <w:b/>
          <w:bCs/>
          <w:sz w:val="24"/>
          <w:szCs w:val="24"/>
          <w:lang w:val="es-AR"/>
        </w:rPr>
        <w:t>más</w:t>
      </w:r>
      <w:r>
        <w:rPr>
          <w:rFonts w:ascii="Arial" w:hAnsi="Arial" w:cs="Arial"/>
          <w:b/>
          <w:bCs/>
          <w:sz w:val="24"/>
          <w:szCs w:val="24"/>
          <w:lang w:val="es-AR"/>
        </w:rPr>
        <w:t xml:space="preserve"> cerca, y </w:t>
      </w:r>
      <w:r w:rsidR="00A33811">
        <w:rPr>
          <w:rFonts w:ascii="Arial" w:hAnsi="Arial" w:cs="Arial"/>
          <w:b/>
          <w:bCs/>
          <w:sz w:val="24"/>
          <w:szCs w:val="24"/>
          <w:lang w:val="es-AR"/>
        </w:rPr>
        <w:t xml:space="preserve">con </w:t>
      </w:r>
      <w:r w:rsidR="000B63AB">
        <w:rPr>
          <w:rFonts w:ascii="Arial" w:hAnsi="Arial" w:cs="Arial"/>
          <w:b/>
          <w:bCs/>
          <w:sz w:val="24"/>
          <w:szCs w:val="24"/>
          <w:lang w:val="es-AR"/>
        </w:rPr>
        <w:t>mucha más cobertura</w:t>
      </w:r>
      <w:r>
        <w:rPr>
          <w:rFonts w:ascii="Arial" w:hAnsi="Arial" w:cs="Arial"/>
          <w:b/>
          <w:bCs/>
          <w:sz w:val="24"/>
          <w:szCs w:val="24"/>
          <w:lang w:val="es-AR"/>
        </w:rPr>
        <w:t xml:space="preserve"> que un simple desnivel. </w:t>
      </w:r>
    </w:p>
    <w:p w14:paraId="0B97F4E8" w14:textId="2FBD9F4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Que </w:t>
      </w:r>
      <w:r w:rsidR="00783DF4">
        <w:rPr>
          <w:rFonts w:ascii="Arial" w:hAnsi="Arial" w:cs="Arial"/>
          <w:b/>
          <w:bCs/>
          <w:sz w:val="24"/>
          <w:szCs w:val="24"/>
          <w:lang w:val="es-AR"/>
        </w:rPr>
        <w:t xml:space="preserve">Sixto </w:t>
      </w:r>
      <w:r>
        <w:rPr>
          <w:rFonts w:ascii="Arial" w:hAnsi="Arial" w:cs="Arial"/>
          <w:b/>
          <w:bCs/>
          <w:sz w:val="24"/>
          <w:szCs w:val="24"/>
          <w:lang w:val="es-AR"/>
        </w:rPr>
        <w:t xml:space="preserve">tenga un gran </w:t>
      </w:r>
      <w:r w:rsidR="000B63AB">
        <w:rPr>
          <w:rFonts w:ascii="Arial" w:hAnsi="Arial" w:cs="Arial"/>
          <w:b/>
          <w:bCs/>
          <w:sz w:val="24"/>
          <w:szCs w:val="24"/>
          <w:lang w:val="es-AR"/>
        </w:rPr>
        <w:t>ejército</w:t>
      </w:r>
      <w:r w:rsidR="00783DF4">
        <w:rPr>
          <w:rFonts w:ascii="Arial" w:hAnsi="Arial" w:cs="Arial"/>
          <w:b/>
          <w:bCs/>
          <w:sz w:val="24"/>
          <w:szCs w:val="24"/>
          <w:lang w:val="es-AR"/>
        </w:rPr>
        <w:t xml:space="preserve"> bien equipado</w:t>
      </w:r>
      <w:r>
        <w:rPr>
          <w:rFonts w:ascii="Arial" w:hAnsi="Arial" w:cs="Arial"/>
          <w:b/>
          <w:bCs/>
          <w:sz w:val="24"/>
          <w:szCs w:val="24"/>
          <w:lang w:val="es-AR"/>
        </w:rPr>
        <w:t xml:space="preserve"> no implica que tengan </w:t>
      </w:r>
      <w:r w:rsidR="00A33811">
        <w:rPr>
          <w:rFonts w:ascii="Arial" w:hAnsi="Arial" w:cs="Arial"/>
          <w:b/>
          <w:bCs/>
          <w:sz w:val="24"/>
          <w:szCs w:val="24"/>
          <w:lang w:val="es-AR"/>
        </w:rPr>
        <w:t>suerte de ganar</w:t>
      </w:r>
      <w:r>
        <w:rPr>
          <w:rFonts w:ascii="Arial" w:hAnsi="Arial" w:cs="Arial"/>
          <w:b/>
          <w:bCs/>
          <w:sz w:val="24"/>
          <w:szCs w:val="24"/>
          <w:lang w:val="es-AR"/>
        </w:rPr>
        <w:t>. Los mercenarios se cubren aprovechando el terreno</w:t>
      </w:r>
      <w:r w:rsidR="00783DF4">
        <w:rPr>
          <w:rFonts w:ascii="Arial" w:hAnsi="Arial" w:cs="Arial"/>
          <w:b/>
          <w:bCs/>
          <w:sz w:val="24"/>
          <w:szCs w:val="24"/>
          <w:lang w:val="es-AR"/>
        </w:rPr>
        <w:t>,</w:t>
      </w:r>
      <w:r>
        <w:rPr>
          <w:rFonts w:ascii="Arial" w:hAnsi="Arial" w:cs="Arial"/>
          <w:b/>
          <w:bCs/>
          <w:sz w:val="24"/>
          <w:szCs w:val="24"/>
          <w:lang w:val="es-AR"/>
        </w:rPr>
        <w:t xml:space="preserve"> </w:t>
      </w:r>
      <w:r w:rsidR="00783DF4">
        <w:rPr>
          <w:rFonts w:ascii="Arial" w:hAnsi="Arial" w:cs="Arial"/>
          <w:b/>
          <w:bCs/>
          <w:sz w:val="24"/>
          <w:szCs w:val="24"/>
          <w:lang w:val="es-AR"/>
        </w:rPr>
        <w:t>e</w:t>
      </w:r>
      <w:r>
        <w:rPr>
          <w:rFonts w:ascii="Arial" w:hAnsi="Arial" w:cs="Arial"/>
          <w:b/>
          <w:bCs/>
          <w:sz w:val="24"/>
          <w:szCs w:val="24"/>
          <w:lang w:val="es-AR"/>
        </w:rPr>
        <w:t xml:space="preserve">llos no tienen </w:t>
      </w:r>
      <w:r w:rsidR="000B63AB">
        <w:rPr>
          <w:rFonts w:ascii="Arial" w:hAnsi="Arial" w:cs="Arial"/>
          <w:b/>
          <w:bCs/>
          <w:sz w:val="24"/>
          <w:szCs w:val="24"/>
          <w:lang w:val="es-AR"/>
        </w:rPr>
        <w:t>por qué</w:t>
      </w:r>
      <w:r>
        <w:rPr>
          <w:rFonts w:ascii="Arial" w:hAnsi="Arial" w:cs="Arial"/>
          <w:b/>
          <w:bCs/>
          <w:sz w:val="24"/>
          <w:szCs w:val="24"/>
          <w:lang w:val="es-AR"/>
        </w:rPr>
        <w:t xml:space="preserve"> avanzar mientras tienen el terreno a su favor.</w:t>
      </w:r>
    </w:p>
    <w:p w14:paraId="5F9B1935" w14:textId="6FE7765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Ellos utilizaran la simple técnica espartana. Se </w:t>
      </w:r>
      <w:r w:rsidR="000B63AB">
        <w:rPr>
          <w:rFonts w:ascii="Arial" w:hAnsi="Arial" w:cs="Arial"/>
          <w:b/>
          <w:bCs/>
          <w:sz w:val="24"/>
          <w:szCs w:val="24"/>
          <w:lang w:val="es-AR"/>
        </w:rPr>
        <w:t>resguardarán</w:t>
      </w:r>
      <w:r>
        <w:rPr>
          <w:rFonts w:ascii="Arial" w:hAnsi="Arial" w:cs="Arial"/>
          <w:b/>
          <w:bCs/>
          <w:sz w:val="24"/>
          <w:szCs w:val="24"/>
          <w:lang w:val="es-AR"/>
        </w:rPr>
        <w:t xml:space="preserve"> en el </w:t>
      </w:r>
      <w:r w:rsidR="000B63AB">
        <w:rPr>
          <w:rFonts w:ascii="Arial" w:hAnsi="Arial" w:cs="Arial"/>
          <w:b/>
          <w:bCs/>
          <w:sz w:val="24"/>
          <w:szCs w:val="24"/>
          <w:lang w:val="es-AR"/>
        </w:rPr>
        <w:t>cañón</w:t>
      </w:r>
      <w:r>
        <w:rPr>
          <w:rFonts w:ascii="Arial" w:hAnsi="Arial" w:cs="Arial"/>
          <w:b/>
          <w:bCs/>
          <w:sz w:val="24"/>
          <w:szCs w:val="24"/>
          <w:lang w:val="es-AR"/>
        </w:rPr>
        <w:t xml:space="preserve"> mientras el ejercito avanza forzados a entrar por ese </w:t>
      </w:r>
      <w:r w:rsidR="000B63AB">
        <w:rPr>
          <w:rFonts w:ascii="Arial" w:hAnsi="Arial" w:cs="Arial"/>
          <w:b/>
          <w:bCs/>
          <w:sz w:val="24"/>
          <w:szCs w:val="24"/>
          <w:lang w:val="es-AR"/>
        </w:rPr>
        <w:t>único</w:t>
      </w:r>
      <w:r>
        <w:rPr>
          <w:rFonts w:ascii="Arial" w:hAnsi="Arial" w:cs="Arial"/>
          <w:b/>
          <w:bCs/>
          <w:sz w:val="24"/>
          <w:szCs w:val="24"/>
          <w:lang w:val="es-AR"/>
        </w:rPr>
        <w:t xml:space="preserve"> paso.</w:t>
      </w:r>
    </w:p>
    <w:p w14:paraId="5C22F78B" w14:textId="16C0BC8F"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83DF4">
        <w:rPr>
          <w:rFonts w:ascii="Arial" w:hAnsi="Arial" w:cs="Arial"/>
          <w:b/>
          <w:bCs/>
          <w:sz w:val="24"/>
          <w:szCs w:val="24"/>
          <w:lang w:val="es-AR"/>
        </w:rPr>
        <w:t>¡</w:t>
      </w:r>
      <w:proofErr w:type="gramEnd"/>
      <w:r>
        <w:rPr>
          <w:rFonts w:ascii="Arial" w:hAnsi="Arial" w:cs="Arial"/>
          <w:b/>
          <w:bCs/>
          <w:sz w:val="24"/>
          <w:szCs w:val="24"/>
          <w:lang w:val="es-AR"/>
        </w:rPr>
        <w:t>Mierda</w:t>
      </w:r>
      <w:r w:rsidR="00783DF4">
        <w:rPr>
          <w:rFonts w:ascii="Arial" w:hAnsi="Arial" w:cs="Arial"/>
          <w:b/>
          <w:bCs/>
          <w:sz w:val="24"/>
          <w:szCs w:val="24"/>
          <w:lang w:val="es-AR"/>
        </w:rPr>
        <w:t>, esa especie de escudo</w:t>
      </w:r>
      <w:r>
        <w:rPr>
          <w:rFonts w:ascii="Arial" w:hAnsi="Arial" w:cs="Arial"/>
          <w:b/>
          <w:bCs/>
          <w:sz w:val="24"/>
          <w:szCs w:val="24"/>
          <w:lang w:val="es-AR"/>
        </w:rPr>
        <w:t xml:space="preserve"> </w:t>
      </w:r>
      <w:r w:rsidR="000B63AB">
        <w:rPr>
          <w:rFonts w:ascii="Arial" w:hAnsi="Arial" w:cs="Arial"/>
          <w:b/>
          <w:bCs/>
          <w:sz w:val="24"/>
          <w:szCs w:val="24"/>
          <w:lang w:val="es-AR"/>
        </w:rPr>
        <w:t>sí</w:t>
      </w:r>
      <w:r>
        <w:rPr>
          <w:rFonts w:ascii="Arial" w:hAnsi="Arial" w:cs="Arial"/>
          <w:b/>
          <w:bCs/>
          <w:sz w:val="24"/>
          <w:szCs w:val="24"/>
          <w:lang w:val="es-AR"/>
        </w:rPr>
        <w:t xml:space="preserve"> que aguantan</w:t>
      </w:r>
      <w:r w:rsidR="00783DF4">
        <w:rPr>
          <w:rFonts w:ascii="Arial" w:hAnsi="Arial" w:cs="Arial"/>
          <w:b/>
          <w:bCs/>
          <w:sz w:val="24"/>
          <w:szCs w:val="24"/>
          <w:lang w:val="es-AR"/>
        </w:rPr>
        <w:t>!</w:t>
      </w:r>
      <w:r>
        <w:rPr>
          <w:rFonts w:ascii="Arial" w:hAnsi="Arial" w:cs="Arial"/>
          <w:b/>
          <w:bCs/>
          <w:sz w:val="24"/>
          <w:szCs w:val="24"/>
          <w:lang w:val="es-AR"/>
        </w:rPr>
        <w:t xml:space="preserve">, </w:t>
      </w:r>
      <w:r w:rsidR="00783DF4">
        <w:rPr>
          <w:rFonts w:ascii="Arial" w:hAnsi="Arial" w:cs="Arial"/>
          <w:b/>
          <w:bCs/>
          <w:sz w:val="24"/>
          <w:szCs w:val="24"/>
          <w:lang w:val="es-AR"/>
        </w:rPr>
        <w:t>¿</w:t>
      </w:r>
      <w:r>
        <w:rPr>
          <w:rFonts w:ascii="Arial" w:hAnsi="Arial" w:cs="Arial"/>
          <w:b/>
          <w:bCs/>
          <w:sz w:val="24"/>
          <w:szCs w:val="24"/>
          <w:lang w:val="es-AR"/>
        </w:rPr>
        <w:t xml:space="preserve">de </w:t>
      </w:r>
      <w:r w:rsidR="00783DF4">
        <w:rPr>
          <w:rFonts w:ascii="Arial" w:hAnsi="Arial" w:cs="Arial"/>
          <w:b/>
          <w:bCs/>
          <w:sz w:val="24"/>
          <w:szCs w:val="24"/>
          <w:lang w:val="es-AR"/>
        </w:rPr>
        <w:t>qué</w:t>
      </w:r>
      <w:r>
        <w:rPr>
          <w:rFonts w:ascii="Arial" w:hAnsi="Arial" w:cs="Arial"/>
          <w:b/>
          <w:bCs/>
          <w:sz w:val="24"/>
          <w:szCs w:val="24"/>
          <w:lang w:val="es-AR"/>
        </w:rPr>
        <w:t xml:space="preserve"> </w:t>
      </w:r>
      <w:r w:rsidR="000B63AB">
        <w:rPr>
          <w:rFonts w:ascii="Arial" w:hAnsi="Arial" w:cs="Arial"/>
          <w:b/>
          <w:bCs/>
          <w:sz w:val="24"/>
          <w:szCs w:val="24"/>
          <w:lang w:val="es-AR"/>
        </w:rPr>
        <w:t>están</w:t>
      </w:r>
      <w:r>
        <w:rPr>
          <w:rFonts w:ascii="Arial" w:hAnsi="Arial" w:cs="Arial"/>
          <w:b/>
          <w:bCs/>
          <w:sz w:val="24"/>
          <w:szCs w:val="24"/>
          <w:lang w:val="es-AR"/>
        </w:rPr>
        <w:t xml:space="preserve"> </w:t>
      </w:r>
      <w:r w:rsidR="000B63AB">
        <w:rPr>
          <w:rFonts w:ascii="Arial" w:hAnsi="Arial" w:cs="Arial"/>
          <w:b/>
          <w:bCs/>
          <w:sz w:val="24"/>
          <w:szCs w:val="24"/>
          <w:lang w:val="es-AR"/>
        </w:rPr>
        <w:t>fabricadas</w:t>
      </w:r>
      <w:r>
        <w:rPr>
          <w:rFonts w:ascii="Arial" w:hAnsi="Arial" w:cs="Arial"/>
          <w:b/>
          <w:bCs/>
          <w:sz w:val="24"/>
          <w:szCs w:val="24"/>
          <w:lang w:val="es-AR"/>
        </w:rPr>
        <w:t>?</w:t>
      </w:r>
    </w:p>
    <w:p w14:paraId="447F81E9"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-No importa, no pasaran…</w:t>
      </w:r>
    </w:p>
    <w:p w14:paraId="6AA7AF7E" w14:textId="375392E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Uno de los mercenarios se </w:t>
      </w:r>
      <w:r w:rsidR="000B63AB">
        <w:rPr>
          <w:rFonts w:ascii="Arial" w:hAnsi="Arial" w:cs="Arial"/>
          <w:b/>
          <w:bCs/>
          <w:sz w:val="24"/>
          <w:szCs w:val="24"/>
          <w:lang w:val="es-AR"/>
        </w:rPr>
        <w:t>dirige</w:t>
      </w:r>
      <w:r>
        <w:rPr>
          <w:rFonts w:ascii="Arial" w:hAnsi="Arial" w:cs="Arial"/>
          <w:b/>
          <w:bCs/>
          <w:sz w:val="24"/>
          <w:szCs w:val="24"/>
          <w:lang w:val="es-AR"/>
        </w:rPr>
        <w:t xml:space="preserve"> a su </w:t>
      </w:r>
      <w:r w:rsidR="000B63AB">
        <w:rPr>
          <w:rFonts w:ascii="Arial" w:hAnsi="Arial" w:cs="Arial"/>
          <w:b/>
          <w:bCs/>
          <w:sz w:val="24"/>
          <w:szCs w:val="24"/>
          <w:lang w:val="es-AR"/>
        </w:rPr>
        <w:t>comunicador</w:t>
      </w:r>
      <w:r>
        <w:rPr>
          <w:rFonts w:ascii="Arial" w:hAnsi="Arial" w:cs="Arial"/>
          <w:b/>
          <w:bCs/>
          <w:sz w:val="24"/>
          <w:szCs w:val="24"/>
          <w:lang w:val="es-AR"/>
        </w:rPr>
        <w:t xml:space="preserve"> en su oído.</w:t>
      </w:r>
    </w:p>
    <w:p w14:paraId="3E046B89" w14:textId="6EC99C18"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-Traigan </w:t>
      </w:r>
      <w:r w:rsidR="00783DF4">
        <w:rPr>
          <w:rFonts w:ascii="Arial" w:hAnsi="Arial" w:cs="Arial"/>
          <w:b/>
          <w:bCs/>
          <w:sz w:val="24"/>
          <w:szCs w:val="24"/>
          <w:lang w:val="es-AR"/>
        </w:rPr>
        <w:t xml:space="preserve">uno de los </w:t>
      </w:r>
      <w:proofErr w:type="spellStart"/>
      <w:r w:rsidR="00783DF4">
        <w:rPr>
          <w:rFonts w:ascii="Arial" w:hAnsi="Arial" w:cs="Arial"/>
          <w:b/>
          <w:bCs/>
          <w:sz w:val="24"/>
          <w:szCs w:val="24"/>
          <w:lang w:val="es-AR"/>
        </w:rPr>
        <w:t>Terrans</w:t>
      </w:r>
      <w:proofErr w:type="spellEnd"/>
      <w:r w:rsidR="00783DF4">
        <w:rPr>
          <w:rFonts w:ascii="Arial" w:hAnsi="Arial" w:cs="Arial"/>
          <w:b/>
          <w:bCs/>
          <w:sz w:val="24"/>
          <w:szCs w:val="24"/>
          <w:lang w:val="es-AR"/>
        </w:rPr>
        <w:t xml:space="preserve"> a la entrada</w:t>
      </w:r>
      <w:r>
        <w:rPr>
          <w:rFonts w:ascii="Arial" w:hAnsi="Arial" w:cs="Arial"/>
          <w:b/>
          <w:bCs/>
          <w:sz w:val="24"/>
          <w:szCs w:val="24"/>
          <w:lang w:val="es-AR"/>
        </w:rPr>
        <w:t>.</w:t>
      </w:r>
    </w:p>
    <w:p w14:paraId="43DC6AFC" w14:textId="5B3F1ADA" w:rsidR="00783DF4" w:rsidRDefault="00783DF4" w:rsidP="00783DF4">
      <w:pPr>
        <w:spacing w:line="360" w:lineRule="auto"/>
        <w:rPr>
          <w:rFonts w:ascii="Arial" w:hAnsi="Arial" w:cs="Arial"/>
          <w:b/>
          <w:bCs/>
          <w:sz w:val="24"/>
          <w:szCs w:val="24"/>
          <w:lang w:val="es-AR"/>
        </w:rPr>
      </w:pPr>
      <w:r>
        <w:rPr>
          <w:rFonts w:ascii="Arial" w:hAnsi="Arial" w:cs="Arial"/>
          <w:b/>
          <w:bCs/>
          <w:sz w:val="24"/>
          <w:szCs w:val="24"/>
          <w:lang w:val="es-AR"/>
        </w:rPr>
        <w:t>El grupo de</w:t>
      </w:r>
      <w:r w:rsidR="00FF1B31">
        <w:rPr>
          <w:rFonts w:ascii="Arial" w:hAnsi="Arial" w:cs="Arial"/>
          <w:b/>
          <w:bCs/>
          <w:sz w:val="24"/>
          <w:szCs w:val="24"/>
          <w:lang w:val="es-AR"/>
        </w:rPr>
        <w:t xml:space="preserve"> las</w:t>
      </w:r>
      <w:r>
        <w:rPr>
          <w:rFonts w:ascii="Arial" w:hAnsi="Arial" w:cs="Arial"/>
          <w:b/>
          <w:bCs/>
          <w:sz w:val="24"/>
          <w:szCs w:val="24"/>
          <w:lang w:val="es-AR"/>
        </w:rPr>
        <w:t xml:space="preserve"> tres lapidas avanza lentamente. La cobertura que los 38 hombres están utilizando </w:t>
      </w:r>
      <w:r w:rsidR="00FF1B31">
        <w:rPr>
          <w:rFonts w:ascii="Arial" w:hAnsi="Arial" w:cs="Arial"/>
          <w:b/>
          <w:bCs/>
          <w:sz w:val="24"/>
          <w:szCs w:val="24"/>
          <w:lang w:val="es-AR"/>
        </w:rPr>
        <w:t>ya se</w:t>
      </w:r>
      <w:r>
        <w:rPr>
          <w:rFonts w:ascii="Arial" w:hAnsi="Arial" w:cs="Arial"/>
          <w:b/>
          <w:bCs/>
          <w:sz w:val="24"/>
          <w:szCs w:val="24"/>
          <w:lang w:val="es-AR"/>
        </w:rPr>
        <w:t xml:space="preserve"> les está acabando</w:t>
      </w:r>
      <w:r w:rsidR="00FF1B31">
        <w:rPr>
          <w:rFonts w:ascii="Arial" w:hAnsi="Arial" w:cs="Arial"/>
          <w:b/>
          <w:bCs/>
          <w:sz w:val="24"/>
          <w:szCs w:val="24"/>
          <w:lang w:val="es-AR"/>
        </w:rPr>
        <w:t>, se quedan sin</w:t>
      </w:r>
      <w:r>
        <w:rPr>
          <w:rFonts w:ascii="Arial" w:hAnsi="Arial" w:cs="Arial"/>
          <w:b/>
          <w:bCs/>
          <w:sz w:val="24"/>
          <w:szCs w:val="24"/>
          <w:lang w:val="es-AR"/>
        </w:rPr>
        <w:t xml:space="preserve"> desniveles</w:t>
      </w:r>
      <w:r w:rsidR="00FF1B31">
        <w:rPr>
          <w:rFonts w:ascii="Arial" w:hAnsi="Arial" w:cs="Arial"/>
          <w:b/>
          <w:bCs/>
          <w:sz w:val="24"/>
          <w:szCs w:val="24"/>
          <w:lang w:val="es-AR"/>
        </w:rPr>
        <w:t>,</w:t>
      </w:r>
      <w:r>
        <w:rPr>
          <w:rFonts w:ascii="Arial" w:hAnsi="Arial" w:cs="Arial"/>
          <w:b/>
          <w:bCs/>
          <w:sz w:val="24"/>
          <w:szCs w:val="24"/>
          <w:lang w:val="es-AR"/>
        </w:rPr>
        <w:t xml:space="preserve"> no tienen donde más cubrirse, es hora que las lapidas se planten.</w:t>
      </w:r>
    </w:p>
    <w:p w14:paraId="338ED8F1" w14:textId="7073AB3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se </w:t>
      </w:r>
      <w:r w:rsidR="000B63AB">
        <w:rPr>
          <w:rFonts w:ascii="Arial" w:hAnsi="Arial" w:cs="Arial"/>
          <w:b/>
          <w:bCs/>
          <w:sz w:val="24"/>
          <w:szCs w:val="24"/>
          <w:lang w:val="es-AR"/>
        </w:rPr>
        <w:t>adentró</w:t>
      </w:r>
      <w:r w:rsidR="00FF1B31">
        <w:rPr>
          <w:rFonts w:ascii="Arial" w:hAnsi="Arial" w:cs="Arial"/>
          <w:b/>
          <w:bCs/>
          <w:sz w:val="24"/>
          <w:szCs w:val="24"/>
          <w:lang w:val="es-AR"/>
        </w:rPr>
        <w:t xml:space="preserve"> detrás</w:t>
      </w:r>
      <w:r>
        <w:rPr>
          <w:rFonts w:ascii="Arial" w:hAnsi="Arial" w:cs="Arial"/>
          <w:b/>
          <w:bCs/>
          <w:sz w:val="24"/>
          <w:szCs w:val="24"/>
          <w:lang w:val="es-AR"/>
        </w:rPr>
        <w:t xml:space="preserve"> </w:t>
      </w:r>
      <w:r w:rsidR="00FF1B31">
        <w:rPr>
          <w:rFonts w:ascii="Arial" w:hAnsi="Arial" w:cs="Arial"/>
          <w:b/>
          <w:bCs/>
          <w:sz w:val="24"/>
          <w:szCs w:val="24"/>
          <w:lang w:val="es-AR"/>
        </w:rPr>
        <w:t>de</w:t>
      </w:r>
      <w:r>
        <w:rPr>
          <w:rFonts w:ascii="Arial" w:hAnsi="Arial" w:cs="Arial"/>
          <w:b/>
          <w:bCs/>
          <w:sz w:val="24"/>
          <w:szCs w:val="24"/>
          <w:lang w:val="es-AR"/>
        </w:rPr>
        <w:t xml:space="preserve"> una de estas lapidas cubriéndose. Ella observa como su gente ya no la puede cubrir para que avanzara </w:t>
      </w:r>
      <w:r w:rsidR="000B63AB">
        <w:rPr>
          <w:rFonts w:ascii="Arial" w:hAnsi="Arial" w:cs="Arial"/>
          <w:b/>
          <w:bCs/>
          <w:sz w:val="24"/>
          <w:szCs w:val="24"/>
          <w:lang w:val="es-AR"/>
        </w:rPr>
        <w:t>más</w:t>
      </w:r>
      <w:r>
        <w:rPr>
          <w:rFonts w:ascii="Arial" w:hAnsi="Arial" w:cs="Arial"/>
          <w:b/>
          <w:bCs/>
          <w:sz w:val="24"/>
          <w:szCs w:val="24"/>
          <w:lang w:val="es-AR"/>
        </w:rPr>
        <w:t>.</w:t>
      </w:r>
    </w:p>
    <w:p w14:paraId="0A255AF0" w14:textId="0AD35BA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0B63AB">
        <w:rPr>
          <w:rFonts w:ascii="Arial" w:hAnsi="Arial" w:cs="Arial"/>
          <w:b/>
          <w:bCs/>
          <w:sz w:val="24"/>
          <w:szCs w:val="24"/>
          <w:lang w:val="es-AR"/>
        </w:rPr>
        <w:t>Despliéguenlas</w:t>
      </w:r>
      <w:r>
        <w:rPr>
          <w:rFonts w:ascii="Arial" w:hAnsi="Arial" w:cs="Arial"/>
          <w:b/>
          <w:bCs/>
          <w:sz w:val="24"/>
          <w:szCs w:val="24"/>
          <w:lang w:val="es-AR"/>
        </w:rPr>
        <w:t xml:space="preserve"> aquí, no podemos avanzar </w:t>
      </w:r>
      <w:r w:rsidR="000B63AB">
        <w:rPr>
          <w:rFonts w:ascii="Arial" w:hAnsi="Arial" w:cs="Arial"/>
          <w:b/>
          <w:bCs/>
          <w:sz w:val="24"/>
          <w:szCs w:val="24"/>
          <w:lang w:val="es-AR"/>
        </w:rPr>
        <w:t>más</w:t>
      </w:r>
      <w:r>
        <w:rPr>
          <w:rFonts w:ascii="Arial" w:hAnsi="Arial" w:cs="Arial"/>
          <w:b/>
          <w:bCs/>
          <w:sz w:val="24"/>
          <w:szCs w:val="24"/>
          <w:lang w:val="es-AR"/>
        </w:rPr>
        <w:t>, no tenemos cobertura.</w:t>
      </w:r>
    </w:p>
    <w:p w14:paraId="66FAEA3D" w14:textId="0F253818" w:rsidR="00246165" w:rsidRDefault="00FF1B31" w:rsidP="00246165">
      <w:pPr>
        <w:spacing w:line="360" w:lineRule="auto"/>
        <w:rPr>
          <w:rFonts w:ascii="Arial" w:hAnsi="Arial" w:cs="Arial"/>
          <w:b/>
          <w:bCs/>
          <w:sz w:val="24"/>
          <w:szCs w:val="24"/>
          <w:lang w:val="es-AR"/>
        </w:rPr>
      </w:pPr>
      <w:r>
        <w:rPr>
          <w:rFonts w:ascii="Arial" w:hAnsi="Arial" w:cs="Arial"/>
          <w:b/>
          <w:bCs/>
          <w:sz w:val="24"/>
          <w:szCs w:val="24"/>
          <w:lang w:val="es-AR"/>
        </w:rPr>
        <w:t>Los</w:t>
      </w:r>
      <w:r w:rsidR="00246165">
        <w:rPr>
          <w:rFonts w:ascii="Arial" w:hAnsi="Arial" w:cs="Arial"/>
          <w:b/>
          <w:bCs/>
          <w:sz w:val="24"/>
          <w:szCs w:val="24"/>
          <w:lang w:val="es-AR"/>
        </w:rPr>
        <w:t xml:space="preserve"> hombre</w:t>
      </w:r>
      <w:r>
        <w:rPr>
          <w:rFonts w:ascii="Arial" w:hAnsi="Arial" w:cs="Arial"/>
          <w:b/>
          <w:bCs/>
          <w:sz w:val="24"/>
          <w:szCs w:val="24"/>
          <w:lang w:val="es-AR"/>
        </w:rPr>
        <w:t>s</w:t>
      </w:r>
      <w:r w:rsidR="00246165">
        <w:rPr>
          <w:rFonts w:ascii="Arial" w:hAnsi="Arial" w:cs="Arial"/>
          <w:b/>
          <w:bCs/>
          <w:sz w:val="24"/>
          <w:szCs w:val="24"/>
          <w:lang w:val="es-AR"/>
        </w:rPr>
        <w:t xml:space="preserve"> robusto</w:t>
      </w:r>
      <w:r>
        <w:rPr>
          <w:rFonts w:ascii="Arial" w:hAnsi="Arial" w:cs="Arial"/>
          <w:b/>
          <w:bCs/>
          <w:sz w:val="24"/>
          <w:szCs w:val="24"/>
          <w:lang w:val="es-AR"/>
        </w:rPr>
        <w:t>s</w:t>
      </w:r>
      <w:r w:rsidR="00246165">
        <w:rPr>
          <w:rFonts w:ascii="Arial" w:hAnsi="Arial" w:cs="Arial"/>
          <w:b/>
          <w:bCs/>
          <w:sz w:val="24"/>
          <w:szCs w:val="24"/>
          <w:lang w:val="es-AR"/>
        </w:rPr>
        <w:t xml:space="preserve"> deja</w:t>
      </w:r>
      <w:r>
        <w:rPr>
          <w:rFonts w:ascii="Arial" w:hAnsi="Arial" w:cs="Arial"/>
          <w:b/>
          <w:bCs/>
          <w:sz w:val="24"/>
          <w:szCs w:val="24"/>
          <w:lang w:val="es-AR"/>
        </w:rPr>
        <w:t>n</w:t>
      </w:r>
      <w:r w:rsidR="00246165">
        <w:rPr>
          <w:rFonts w:ascii="Arial" w:hAnsi="Arial" w:cs="Arial"/>
          <w:b/>
          <w:bCs/>
          <w:sz w:val="24"/>
          <w:szCs w:val="24"/>
          <w:lang w:val="es-AR"/>
        </w:rPr>
        <w:t xml:space="preserve"> caer la</w:t>
      </w:r>
      <w:r>
        <w:rPr>
          <w:rFonts w:ascii="Arial" w:hAnsi="Arial" w:cs="Arial"/>
          <w:b/>
          <w:bCs/>
          <w:sz w:val="24"/>
          <w:szCs w:val="24"/>
          <w:lang w:val="es-AR"/>
        </w:rPr>
        <w:t>s</w:t>
      </w:r>
      <w:r w:rsidR="00246165">
        <w:rPr>
          <w:rFonts w:ascii="Arial" w:hAnsi="Arial" w:cs="Arial"/>
          <w:b/>
          <w:bCs/>
          <w:sz w:val="24"/>
          <w:szCs w:val="24"/>
          <w:lang w:val="es-AR"/>
        </w:rPr>
        <w:t xml:space="preserve"> </w:t>
      </w:r>
      <w:r w:rsidR="000B63AB">
        <w:rPr>
          <w:rFonts w:ascii="Arial" w:hAnsi="Arial" w:cs="Arial"/>
          <w:b/>
          <w:bCs/>
          <w:sz w:val="24"/>
          <w:szCs w:val="24"/>
          <w:lang w:val="es-AR"/>
        </w:rPr>
        <w:t>lápida</w:t>
      </w:r>
      <w:r>
        <w:rPr>
          <w:rFonts w:ascii="Arial" w:hAnsi="Arial" w:cs="Arial"/>
          <w:b/>
          <w:bCs/>
          <w:sz w:val="24"/>
          <w:szCs w:val="24"/>
          <w:lang w:val="es-AR"/>
        </w:rPr>
        <w:t>s y p</w:t>
      </w:r>
      <w:r w:rsidR="00246165">
        <w:rPr>
          <w:rFonts w:ascii="Arial" w:hAnsi="Arial" w:cs="Arial"/>
          <w:b/>
          <w:bCs/>
          <w:sz w:val="24"/>
          <w:szCs w:val="24"/>
          <w:lang w:val="es-AR"/>
        </w:rPr>
        <w:t>arecier</w:t>
      </w:r>
      <w:r>
        <w:rPr>
          <w:rFonts w:ascii="Arial" w:hAnsi="Arial" w:cs="Arial"/>
          <w:b/>
          <w:bCs/>
          <w:sz w:val="24"/>
          <w:szCs w:val="24"/>
          <w:lang w:val="es-AR"/>
        </w:rPr>
        <w:t>a</w:t>
      </w:r>
      <w:r w:rsidR="00246165">
        <w:rPr>
          <w:rFonts w:ascii="Arial" w:hAnsi="Arial" w:cs="Arial"/>
          <w:b/>
          <w:bCs/>
          <w:sz w:val="24"/>
          <w:szCs w:val="24"/>
          <w:lang w:val="es-AR"/>
        </w:rPr>
        <w:t xml:space="preserve"> </w:t>
      </w:r>
      <w:r>
        <w:rPr>
          <w:rFonts w:ascii="Arial" w:hAnsi="Arial" w:cs="Arial"/>
          <w:b/>
          <w:bCs/>
          <w:sz w:val="24"/>
          <w:szCs w:val="24"/>
          <w:lang w:val="es-AR"/>
        </w:rPr>
        <w:t xml:space="preserve">que </w:t>
      </w:r>
      <w:r w:rsidR="00246165">
        <w:rPr>
          <w:rFonts w:ascii="Arial" w:hAnsi="Arial" w:cs="Arial"/>
          <w:b/>
          <w:bCs/>
          <w:sz w:val="24"/>
          <w:szCs w:val="24"/>
          <w:lang w:val="es-AR"/>
        </w:rPr>
        <w:t>pesa</w:t>
      </w:r>
      <w:r>
        <w:rPr>
          <w:rFonts w:ascii="Arial" w:hAnsi="Arial" w:cs="Arial"/>
          <w:b/>
          <w:bCs/>
          <w:sz w:val="24"/>
          <w:szCs w:val="24"/>
          <w:lang w:val="es-AR"/>
        </w:rPr>
        <w:t>ran</w:t>
      </w:r>
      <w:r w:rsidR="00246165">
        <w:rPr>
          <w:rFonts w:ascii="Arial" w:hAnsi="Arial" w:cs="Arial"/>
          <w:b/>
          <w:bCs/>
          <w:sz w:val="24"/>
          <w:szCs w:val="24"/>
          <w:lang w:val="es-AR"/>
        </w:rPr>
        <w:t xml:space="preserve"> una tonelada ya que agriet</w:t>
      </w:r>
      <w:r>
        <w:rPr>
          <w:rFonts w:ascii="Arial" w:hAnsi="Arial" w:cs="Arial"/>
          <w:b/>
          <w:bCs/>
          <w:sz w:val="24"/>
          <w:szCs w:val="24"/>
          <w:lang w:val="es-AR"/>
        </w:rPr>
        <w:t>an</w:t>
      </w:r>
      <w:r w:rsidR="00246165">
        <w:rPr>
          <w:rFonts w:ascii="Arial" w:hAnsi="Arial" w:cs="Arial"/>
          <w:b/>
          <w:bCs/>
          <w:sz w:val="24"/>
          <w:szCs w:val="24"/>
          <w:lang w:val="es-AR"/>
        </w:rPr>
        <w:t xml:space="preserve"> un poco el sue</w:t>
      </w:r>
      <w:r>
        <w:rPr>
          <w:rFonts w:ascii="Arial" w:hAnsi="Arial" w:cs="Arial"/>
          <w:b/>
          <w:bCs/>
          <w:sz w:val="24"/>
          <w:szCs w:val="24"/>
          <w:lang w:val="es-AR"/>
        </w:rPr>
        <w:t>l</w:t>
      </w:r>
      <w:r w:rsidR="00246165">
        <w:rPr>
          <w:rFonts w:ascii="Arial" w:hAnsi="Arial" w:cs="Arial"/>
          <w:b/>
          <w:bCs/>
          <w:sz w:val="24"/>
          <w:szCs w:val="24"/>
          <w:lang w:val="es-AR"/>
        </w:rPr>
        <w:t xml:space="preserve">o. </w:t>
      </w:r>
      <w:r>
        <w:rPr>
          <w:rFonts w:ascii="Arial" w:hAnsi="Arial" w:cs="Arial"/>
          <w:b/>
          <w:bCs/>
          <w:sz w:val="24"/>
          <w:szCs w:val="24"/>
          <w:lang w:val="es-AR"/>
        </w:rPr>
        <w:t>Los</w:t>
      </w:r>
      <w:r w:rsidR="00246165">
        <w:rPr>
          <w:rFonts w:ascii="Arial" w:hAnsi="Arial" w:cs="Arial"/>
          <w:b/>
          <w:bCs/>
          <w:sz w:val="24"/>
          <w:szCs w:val="24"/>
          <w:lang w:val="es-AR"/>
        </w:rPr>
        <w:t xml:space="preserve"> hombre</w:t>
      </w:r>
      <w:r>
        <w:rPr>
          <w:rFonts w:ascii="Arial" w:hAnsi="Arial" w:cs="Arial"/>
          <w:b/>
          <w:bCs/>
          <w:sz w:val="24"/>
          <w:szCs w:val="24"/>
          <w:lang w:val="es-AR"/>
        </w:rPr>
        <w:t>s</w:t>
      </w:r>
      <w:r w:rsidR="00246165">
        <w:rPr>
          <w:rFonts w:ascii="Arial" w:hAnsi="Arial" w:cs="Arial"/>
          <w:b/>
          <w:bCs/>
          <w:sz w:val="24"/>
          <w:szCs w:val="24"/>
          <w:lang w:val="es-AR"/>
        </w:rPr>
        <w:t xml:space="preserve"> </w:t>
      </w:r>
      <w:r w:rsidR="000B63AB">
        <w:rPr>
          <w:rFonts w:ascii="Arial" w:hAnsi="Arial" w:cs="Arial"/>
          <w:b/>
          <w:bCs/>
          <w:sz w:val="24"/>
          <w:szCs w:val="24"/>
          <w:lang w:val="es-AR"/>
        </w:rPr>
        <w:t>inserta</w:t>
      </w:r>
      <w:r>
        <w:rPr>
          <w:rFonts w:ascii="Arial" w:hAnsi="Arial" w:cs="Arial"/>
          <w:b/>
          <w:bCs/>
          <w:sz w:val="24"/>
          <w:szCs w:val="24"/>
          <w:lang w:val="es-AR"/>
        </w:rPr>
        <w:t>n</w:t>
      </w:r>
      <w:r w:rsidR="00246165">
        <w:rPr>
          <w:rFonts w:ascii="Arial" w:hAnsi="Arial" w:cs="Arial"/>
          <w:b/>
          <w:bCs/>
          <w:sz w:val="24"/>
          <w:szCs w:val="24"/>
          <w:lang w:val="es-AR"/>
        </w:rPr>
        <w:t xml:space="preserve"> su</w:t>
      </w:r>
      <w:r>
        <w:rPr>
          <w:rFonts w:ascii="Arial" w:hAnsi="Arial" w:cs="Arial"/>
          <w:b/>
          <w:bCs/>
          <w:sz w:val="24"/>
          <w:szCs w:val="24"/>
          <w:lang w:val="es-AR"/>
        </w:rPr>
        <w:t>s</w:t>
      </w:r>
      <w:r w:rsidR="00246165">
        <w:rPr>
          <w:rFonts w:ascii="Arial" w:hAnsi="Arial" w:cs="Arial"/>
          <w:b/>
          <w:bCs/>
          <w:sz w:val="24"/>
          <w:szCs w:val="24"/>
          <w:lang w:val="es-AR"/>
        </w:rPr>
        <w:t xml:space="preserve"> anillo</w:t>
      </w:r>
      <w:r>
        <w:rPr>
          <w:rFonts w:ascii="Arial" w:hAnsi="Arial" w:cs="Arial"/>
          <w:b/>
          <w:bCs/>
          <w:sz w:val="24"/>
          <w:szCs w:val="24"/>
          <w:lang w:val="es-AR"/>
        </w:rPr>
        <w:t>s</w:t>
      </w:r>
      <w:r w:rsidR="00246165">
        <w:rPr>
          <w:rFonts w:ascii="Arial" w:hAnsi="Arial" w:cs="Arial"/>
          <w:b/>
          <w:bCs/>
          <w:sz w:val="24"/>
          <w:szCs w:val="24"/>
          <w:lang w:val="es-AR"/>
        </w:rPr>
        <w:t xml:space="preserve"> en una </w:t>
      </w:r>
      <w:r>
        <w:rPr>
          <w:rFonts w:ascii="Arial" w:hAnsi="Arial" w:cs="Arial"/>
          <w:b/>
          <w:bCs/>
          <w:sz w:val="24"/>
          <w:szCs w:val="24"/>
          <w:lang w:val="es-AR"/>
        </w:rPr>
        <w:t>especie de</w:t>
      </w:r>
      <w:r w:rsidR="00246165">
        <w:rPr>
          <w:rFonts w:ascii="Arial" w:hAnsi="Arial" w:cs="Arial"/>
          <w:b/>
          <w:bCs/>
          <w:sz w:val="24"/>
          <w:szCs w:val="24"/>
          <w:lang w:val="es-AR"/>
        </w:rPr>
        <w:t xml:space="preserve"> pequeña</w:t>
      </w:r>
      <w:r>
        <w:rPr>
          <w:rFonts w:ascii="Arial" w:hAnsi="Arial" w:cs="Arial"/>
          <w:b/>
          <w:bCs/>
          <w:sz w:val="24"/>
          <w:szCs w:val="24"/>
          <w:lang w:val="es-AR"/>
        </w:rPr>
        <w:t xml:space="preserve"> abertura</w:t>
      </w:r>
      <w:r w:rsidR="00246165">
        <w:rPr>
          <w:rFonts w:ascii="Arial" w:hAnsi="Arial" w:cs="Arial"/>
          <w:b/>
          <w:bCs/>
          <w:sz w:val="24"/>
          <w:szCs w:val="24"/>
          <w:lang w:val="es-AR"/>
        </w:rPr>
        <w:t xml:space="preserve"> de la </w:t>
      </w:r>
      <w:r w:rsidR="000B63AB">
        <w:rPr>
          <w:rFonts w:ascii="Arial" w:hAnsi="Arial" w:cs="Arial"/>
          <w:b/>
          <w:bCs/>
          <w:sz w:val="24"/>
          <w:szCs w:val="24"/>
          <w:lang w:val="es-AR"/>
        </w:rPr>
        <w:t>lápida</w:t>
      </w:r>
      <w:r w:rsidR="00246165">
        <w:rPr>
          <w:rFonts w:ascii="Arial" w:hAnsi="Arial" w:cs="Arial"/>
          <w:b/>
          <w:bCs/>
          <w:sz w:val="24"/>
          <w:szCs w:val="24"/>
          <w:lang w:val="es-AR"/>
        </w:rPr>
        <w:t>.</w:t>
      </w:r>
    </w:p>
    <w:p w14:paraId="35271CBD" w14:textId="77777777" w:rsidR="006D2F5E"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lapidas empiezan a desplegarse. </w:t>
      </w:r>
    </w:p>
    <w:p w14:paraId="11941F7D" w14:textId="63F162BA" w:rsidR="006D2F5E"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lapida no era </w:t>
      </w:r>
      <w:r w:rsidR="006D2F5E">
        <w:rPr>
          <w:rFonts w:ascii="Arial" w:hAnsi="Arial" w:cs="Arial"/>
          <w:b/>
          <w:bCs/>
          <w:sz w:val="24"/>
          <w:szCs w:val="24"/>
          <w:lang w:val="es-AR"/>
        </w:rPr>
        <w:t>de ese simple tamaño</w:t>
      </w:r>
      <w:r>
        <w:rPr>
          <w:rFonts w:ascii="Arial" w:hAnsi="Arial" w:cs="Arial"/>
          <w:b/>
          <w:bCs/>
          <w:sz w:val="24"/>
          <w:szCs w:val="24"/>
          <w:lang w:val="es-AR"/>
        </w:rPr>
        <w:t xml:space="preserve">. </w:t>
      </w:r>
    </w:p>
    <w:p w14:paraId="42F90133" w14:textId="085BD1A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0B63AB">
        <w:rPr>
          <w:rFonts w:ascii="Arial" w:hAnsi="Arial" w:cs="Arial"/>
          <w:b/>
          <w:bCs/>
          <w:sz w:val="24"/>
          <w:szCs w:val="24"/>
          <w:lang w:val="es-AR"/>
        </w:rPr>
        <w:t>maquinaria</w:t>
      </w:r>
      <w:r>
        <w:rPr>
          <w:rFonts w:ascii="Arial" w:hAnsi="Arial" w:cs="Arial"/>
          <w:b/>
          <w:bCs/>
          <w:sz w:val="24"/>
          <w:szCs w:val="24"/>
          <w:lang w:val="es-AR"/>
        </w:rPr>
        <w:t xml:space="preserve"> dentro de las lapidas empieza a desplegarse</w:t>
      </w:r>
      <w:r w:rsidR="006D2F5E">
        <w:rPr>
          <w:rFonts w:ascii="Arial" w:hAnsi="Arial" w:cs="Arial"/>
          <w:b/>
          <w:bCs/>
          <w:sz w:val="24"/>
          <w:szCs w:val="24"/>
          <w:lang w:val="es-AR"/>
        </w:rPr>
        <w:t>.</w:t>
      </w:r>
      <w:r>
        <w:rPr>
          <w:rFonts w:ascii="Arial" w:hAnsi="Arial" w:cs="Arial"/>
          <w:b/>
          <w:bCs/>
          <w:sz w:val="24"/>
          <w:szCs w:val="24"/>
          <w:lang w:val="es-AR"/>
        </w:rPr>
        <w:t xml:space="preserve"> </w:t>
      </w:r>
      <w:r w:rsidR="006D2F5E">
        <w:rPr>
          <w:rFonts w:ascii="Arial" w:hAnsi="Arial" w:cs="Arial"/>
          <w:b/>
          <w:bCs/>
          <w:sz w:val="24"/>
          <w:szCs w:val="24"/>
          <w:lang w:val="es-AR"/>
        </w:rPr>
        <w:t>L</w:t>
      </w:r>
      <w:r>
        <w:rPr>
          <w:rFonts w:ascii="Arial" w:hAnsi="Arial" w:cs="Arial"/>
          <w:b/>
          <w:bCs/>
          <w:sz w:val="24"/>
          <w:szCs w:val="24"/>
          <w:lang w:val="es-AR"/>
        </w:rPr>
        <w:t>a gruesa lapida</w:t>
      </w:r>
      <w:r w:rsidR="006D2F5E">
        <w:rPr>
          <w:rFonts w:ascii="Arial" w:hAnsi="Arial" w:cs="Arial"/>
          <w:b/>
          <w:bCs/>
          <w:sz w:val="24"/>
          <w:szCs w:val="24"/>
          <w:lang w:val="es-AR"/>
        </w:rPr>
        <w:t xml:space="preserve"> </w:t>
      </w:r>
      <w:r>
        <w:rPr>
          <w:rFonts w:ascii="Arial" w:hAnsi="Arial" w:cs="Arial"/>
          <w:b/>
          <w:bCs/>
          <w:sz w:val="24"/>
          <w:szCs w:val="24"/>
          <w:lang w:val="es-AR"/>
        </w:rPr>
        <w:t>se distribuye ampliando el escudo que parece estar compuesto de un</w:t>
      </w:r>
      <w:r w:rsidR="006D2F5E">
        <w:rPr>
          <w:rFonts w:ascii="Arial" w:hAnsi="Arial" w:cs="Arial"/>
          <w:b/>
          <w:bCs/>
          <w:sz w:val="24"/>
          <w:szCs w:val="24"/>
          <w:lang w:val="es-AR"/>
        </w:rPr>
        <w:t>a</w:t>
      </w:r>
      <w:r>
        <w:rPr>
          <w:rFonts w:ascii="Arial" w:hAnsi="Arial" w:cs="Arial"/>
          <w:b/>
          <w:bCs/>
          <w:sz w:val="24"/>
          <w:szCs w:val="24"/>
          <w:lang w:val="es-AR"/>
        </w:rPr>
        <w:t xml:space="preserve"> rara tecnología</w:t>
      </w:r>
      <w:r w:rsidR="006D2F5E">
        <w:rPr>
          <w:rFonts w:ascii="Arial" w:hAnsi="Arial" w:cs="Arial"/>
          <w:b/>
          <w:bCs/>
          <w:sz w:val="24"/>
          <w:szCs w:val="24"/>
          <w:lang w:val="es-AR"/>
        </w:rPr>
        <w:t xml:space="preserve"> con una</w:t>
      </w:r>
      <w:r>
        <w:rPr>
          <w:rFonts w:ascii="Arial" w:hAnsi="Arial" w:cs="Arial"/>
          <w:b/>
          <w:bCs/>
          <w:sz w:val="24"/>
          <w:szCs w:val="24"/>
          <w:lang w:val="es-AR"/>
        </w:rPr>
        <w:t xml:space="preserve"> luz azul </w:t>
      </w:r>
      <w:r w:rsidR="006D2F5E">
        <w:rPr>
          <w:rFonts w:ascii="Arial" w:hAnsi="Arial" w:cs="Arial"/>
          <w:b/>
          <w:bCs/>
          <w:sz w:val="24"/>
          <w:szCs w:val="24"/>
          <w:lang w:val="es-AR"/>
        </w:rPr>
        <w:t xml:space="preserve">que </w:t>
      </w:r>
      <w:r w:rsidR="000B63AB">
        <w:rPr>
          <w:rFonts w:ascii="Arial" w:hAnsi="Arial" w:cs="Arial"/>
          <w:b/>
          <w:bCs/>
          <w:sz w:val="24"/>
          <w:szCs w:val="24"/>
          <w:lang w:val="es-AR"/>
        </w:rPr>
        <w:t>emana</w:t>
      </w:r>
      <w:r>
        <w:rPr>
          <w:rFonts w:ascii="Arial" w:hAnsi="Arial" w:cs="Arial"/>
          <w:b/>
          <w:bCs/>
          <w:sz w:val="24"/>
          <w:szCs w:val="24"/>
          <w:lang w:val="es-AR"/>
        </w:rPr>
        <w:t xml:space="preserve"> de las tres lapidas desplegándose.</w:t>
      </w:r>
    </w:p>
    <w:p w14:paraId="5ABD6E43" w14:textId="1A1ACA1F" w:rsidR="00FF1B31" w:rsidRDefault="00FF1B31" w:rsidP="00FF1B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Primero crece hacia arriba, ampliando altura, luego hacia los lados ampliando grosor, y por último hacia abajo. En un rápido movimiento estas partes se compactan para unirse nuevamente creando un gran escudo rectangular y curvo. La gruesa y pesada lapida se había desplegado dejando un escudo delgado. </w:t>
      </w:r>
    </w:p>
    <w:p w14:paraId="24BC2B20" w14:textId="4AD215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1,85 metros de altura y 5,90 metros de ancho. Esa es la altura</w:t>
      </w:r>
      <w:r w:rsidR="00FF1B31">
        <w:rPr>
          <w:rFonts w:ascii="Arial" w:hAnsi="Arial" w:cs="Arial"/>
          <w:b/>
          <w:bCs/>
          <w:sz w:val="24"/>
          <w:szCs w:val="24"/>
          <w:lang w:val="es-AR"/>
        </w:rPr>
        <w:t xml:space="preserve"> y </w:t>
      </w:r>
      <w:r w:rsidR="007E55D0">
        <w:rPr>
          <w:rFonts w:ascii="Arial" w:hAnsi="Arial" w:cs="Arial"/>
          <w:b/>
          <w:bCs/>
          <w:sz w:val="24"/>
          <w:szCs w:val="24"/>
          <w:lang w:val="es-AR"/>
        </w:rPr>
        <w:t xml:space="preserve">el </w:t>
      </w:r>
      <w:r w:rsidR="00FF1B31">
        <w:rPr>
          <w:rFonts w:ascii="Arial" w:hAnsi="Arial" w:cs="Arial"/>
          <w:b/>
          <w:bCs/>
          <w:sz w:val="24"/>
          <w:szCs w:val="24"/>
          <w:lang w:val="es-AR"/>
        </w:rPr>
        <w:t>grosor</w:t>
      </w:r>
      <w:r>
        <w:rPr>
          <w:rFonts w:ascii="Arial" w:hAnsi="Arial" w:cs="Arial"/>
          <w:b/>
          <w:bCs/>
          <w:sz w:val="24"/>
          <w:szCs w:val="24"/>
          <w:lang w:val="es-AR"/>
        </w:rPr>
        <w:t xml:space="preserve"> exact</w:t>
      </w:r>
      <w:r w:rsidR="00FF1B31">
        <w:rPr>
          <w:rFonts w:ascii="Arial" w:hAnsi="Arial" w:cs="Arial"/>
          <w:b/>
          <w:bCs/>
          <w:sz w:val="24"/>
          <w:szCs w:val="24"/>
          <w:lang w:val="es-AR"/>
        </w:rPr>
        <w:t>o</w:t>
      </w:r>
      <w:r>
        <w:rPr>
          <w:rFonts w:ascii="Arial" w:hAnsi="Arial" w:cs="Arial"/>
          <w:b/>
          <w:bCs/>
          <w:sz w:val="24"/>
          <w:szCs w:val="24"/>
          <w:lang w:val="es-AR"/>
        </w:rPr>
        <w:t xml:space="preserve"> de la lápida.</w:t>
      </w:r>
      <w:r w:rsidR="006B25B1">
        <w:rPr>
          <w:rFonts w:ascii="Arial" w:hAnsi="Arial" w:cs="Arial"/>
          <w:b/>
          <w:bCs/>
          <w:sz w:val="24"/>
          <w:szCs w:val="24"/>
          <w:lang w:val="es-AR"/>
        </w:rPr>
        <w:t xml:space="preserve"> </w:t>
      </w:r>
    </w:p>
    <w:p w14:paraId="75D4414F" w14:textId="77777777" w:rsidR="006D2F5E" w:rsidRDefault="006D2F5E" w:rsidP="006D2F5E">
      <w:pPr>
        <w:spacing w:line="360" w:lineRule="auto"/>
        <w:rPr>
          <w:rFonts w:ascii="Arial" w:hAnsi="Arial" w:cs="Arial"/>
          <w:b/>
          <w:bCs/>
          <w:sz w:val="24"/>
          <w:szCs w:val="24"/>
          <w:lang w:val="es-AR"/>
        </w:rPr>
      </w:pPr>
      <w:r>
        <w:rPr>
          <w:rFonts w:ascii="Arial" w:hAnsi="Arial" w:cs="Arial"/>
          <w:b/>
          <w:bCs/>
          <w:sz w:val="24"/>
          <w:szCs w:val="24"/>
          <w:lang w:val="es-AR"/>
        </w:rPr>
        <w:t>A simple vista solo parece una simple barrena antibalas, pero una vez que se terminaron de desplegar por completo, la lápida empezó mostrar como una especie de interferencia, comenzó a transparentar su entorno. El escudo les permitía ver a través como si la barrena no estuviera. Del otro lado los mercenarios solo ven una placa negra metálica.</w:t>
      </w:r>
    </w:p>
    <w:p w14:paraId="66AAC49A"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38 hombres y mujeres de Sixto empezaron a retroceder y avanzar cubriéndose con las lapidas.</w:t>
      </w:r>
    </w:p>
    <w:p w14:paraId="4545A4AC" w14:textId="340571F1" w:rsidR="007E55D0" w:rsidRDefault="007E55D0" w:rsidP="007E55D0">
      <w:pPr>
        <w:spacing w:line="360" w:lineRule="auto"/>
        <w:rPr>
          <w:rFonts w:ascii="Arial" w:hAnsi="Arial" w:cs="Arial"/>
          <w:b/>
          <w:bCs/>
          <w:sz w:val="24"/>
          <w:szCs w:val="24"/>
          <w:lang w:val="es-AR"/>
        </w:rPr>
      </w:pPr>
      <w:r>
        <w:rPr>
          <w:rFonts w:ascii="Arial" w:hAnsi="Arial" w:cs="Arial"/>
          <w:b/>
          <w:bCs/>
          <w:sz w:val="24"/>
          <w:szCs w:val="24"/>
          <w:lang w:val="es-AR"/>
        </w:rPr>
        <w:t>Las balas que impactan contra los escudos parecieran que no llegara a afectarles ya que el escudo no se abollaba, y las balas no rebotaban.</w:t>
      </w:r>
    </w:p>
    <w:p w14:paraId="2D01BA4E" w14:textId="67F824DA"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Las lapidas están fabricadas para reducir la velocidad y dispersar el impacto de cualquier cosa que se despliegue a una gran velocidad. El escudo está cubierto por una barrera </w:t>
      </w:r>
      <w:r w:rsidR="006D2F5E">
        <w:rPr>
          <w:rFonts w:ascii="Arial" w:hAnsi="Arial" w:cs="Arial"/>
          <w:b/>
          <w:bCs/>
          <w:sz w:val="24"/>
          <w:szCs w:val="24"/>
          <w:lang w:val="es-AR"/>
        </w:rPr>
        <w:t xml:space="preserve">de </w:t>
      </w:r>
      <w:r>
        <w:rPr>
          <w:rFonts w:ascii="Arial" w:hAnsi="Arial" w:cs="Arial"/>
          <w:b/>
          <w:bCs/>
          <w:sz w:val="24"/>
          <w:szCs w:val="24"/>
          <w:lang w:val="es-AR"/>
        </w:rPr>
        <w:t>energía que se puede notar</w:t>
      </w:r>
      <w:r w:rsidR="006D2F5E">
        <w:rPr>
          <w:rFonts w:ascii="Arial" w:hAnsi="Arial" w:cs="Arial"/>
          <w:b/>
          <w:bCs/>
          <w:sz w:val="24"/>
          <w:szCs w:val="24"/>
          <w:lang w:val="es-AR"/>
        </w:rPr>
        <w:t>,</w:t>
      </w:r>
      <w:r>
        <w:rPr>
          <w:rFonts w:ascii="Arial" w:hAnsi="Arial" w:cs="Arial"/>
          <w:b/>
          <w:bCs/>
          <w:sz w:val="24"/>
          <w:szCs w:val="24"/>
          <w:lang w:val="es-AR"/>
        </w:rPr>
        <w:t xml:space="preserve"> prestando mucha atención se puede ver un raro escudo</w:t>
      </w:r>
      <w:r w:rsidR="006D2F5E">
        <w:rPr>
          <w:rFonts w:ascii="Arial" w:hAnsi="Arial" w:cs="Arial"/>
          <w:b/>
          <w:bCs/>
          <w:sz w:val="24"/>
          <w:szCs w:val="24"/>
          <w:lang w:val="es-AR"/>
        </w:rPr>
        <w:t xml:space="preserve"> transparente</w:t>
      </w:r>
      <w:r>
        <w:rPr>
          <w:rFonts w:ascii="Arial" w:hAnsi="Arial" w:cs="Arial"/>
          <w:b/>
          <w:bCs/>
          <w:sz w:val="24"/>
          <w:szCs w:val="24"/>
          <w:lang w:val="es-AR"/>
        </w:rPr>
        <w:t xml:space="preserve"> </w:t>
      </w:r>
      <w:r w:rsidR="006D2F5E">
        <w:rPr>
          <w:rFonts w:ascii="Arial" w:hAnsi="Arial" w:cs="Arial"/>
          <w:b/>
          <w:bCs/>
          <w:sz w:val="24"/>
          <w:szCs w:val="24"/>
          <w:lang w:val="es-AR"/>
        </w:rPr>
        <w:t>de color</w:t>
      </w:r>
      <w:r>
        <w:rPr>
          <w:rFonts w:ascii="Arial" w:hAnsi="Arial" w:cs="Arial"/>
          <w:b/>
          <w:bCs/>
          <w:sz w:val="24"/>
          <w:szCs w:val="24"/>
          <w:lang w:val="es-AR"/>
        </w:rPr>
        <w:t xml:space="preserve"> azul frente a la lápida, </w:t>
      </w:r>
      <w:r w:rsidR="007E55D0">
        <w:rPr>
          <w:rFonts w:ascii="Arial" w:hAnsi="Arial" w:cs="Arial"/>
          <w:b/>
          <w:bCs/>
          <w:sz w:val="24"/>
          <w:szCs w:val="24"/>
          <w:lang w:val="es-AR"/>
        </w:rPr>
        <w:t>haciendo</w:t>
      </w:r>
      <w:r>
        <w:rPr>
          <w:rFonts w:ascii="Arial" w:hAnsi="Arial" w:cs="Arial"/>
          <w:b/>
          <w:bCs/>
          <w:sz w:val="24"/>
          <w:szCs w:val="24"/>
          <w:lang w:val="es-AR"/>
        </w:rPr>
        <w:t xml:space="preserve"> que el impacto se dispersara hacia los costados mientras la velocidad deja sin fuerza a la bala y esta cae como un simple insecto en un mata moscas eléctrico.</w:t>
      </w:r>
    </w:p>
    <w:p w14:paraId="6057FC2D" w14:textId="4D548FE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sonido </w:t>
      </w:r>
      <w:r w:rsidR="007E55D0">
        <w:rPr>
          <w:rFonts w:ascii="Arial" w:hAnsi="Arial" w:cs="Arial"/>
          <w:b/>
          <w:bCs/>
          <w:sz w:val="24"/>
          <w:szCs w:val="24"/>
          <w:lang w:val="es-AR"/>
        </w:rPr>
        <w:t>que emite</w:t>
      </w:r>
      <w:r>
        <w:rPr>
          <w:rFonts w:ascii="Arial" w:hAnsi="Arial" w:cs="Arial"/>
          <w:b/>
          <w:bCs/>
          <w:sz w:val="24"/>
          <w:szCs w:val="24"/>
          <w:lang w:val="es-AR"/>
        </w:rPr>
        <w:t xml:space="preserve"> la</w:t>
      </w:r>
      <w:r w:rsidR="007E55D0">
        <w:rPr>
          <w:rFonts w:ascii="Arial" w:hAnsi="Arial" w:cs="Arial"/>
          <w:b/>
          <w:bCs/>
          <w:sz w:val="24"/>
          <w:szCs w:val="24"/>
          <w:lang w:val="es-AR"/>
        </w:rPr>
        <w:t>s</w:t>
      </w:r>
      <w:r>
        <w:rPr>
          <w:rFonts w:ascii="Arial" w:hAnsi="Arial" w:cs="Arial"/>
          <w:b/>
          <w:bCs/>
          <w:sz w:val="24"/>
          <w:szCs w:val="24"/>
          <w:lang w:val="es-AR"/>
        </w:rPr>
        <w:t xml:space="preserve"> bala</w:t>
      </w:r>
      <w:r w:rsidR="007E55D0">
        <w:rPr>
          <w:rFonts w:ascii="Arial" w:hAnsi="Arial" w:cs="Arial"/>
          <w:b/>
          <w:bCs/>
          <w:sz w:val="24"/>
          <w:szCs w:val="24"/>
          <w:lang w:val="es-AR"/>
        </w:rPr>
        <w:t>s</w:t>
      </w:r>
      <w:r>
        <w:rPr>
          <w:rFonts w:ascii="Arial" w:hAnsi="Arial" w:cs="Arial"/>
          <w:b/>
          <w:bCs/>
          <w:sz w:val="24"/>
          <w:szCs w:val="24"/>
          <w:lang w:val="es-AR"/>
        </w:rPr>
        <w:t xml:space="preserve"> impactando contra la</w:t>
      </w:r>
      <w:r w:rsidR="007E55D0">
        <w:rPr>
          <w:rFonts w:ascii="Arial" w:hAnsi="Arial" w:cs="Arial"/>
          <w:b/>
          <w:bCs/>
          <w:sz w:val="24"/>
          <w:szCs w:val="24"/>
          <w:lang w:val="es-AR"/>
        </w:rPr>
        <w:t>s</w:t>
      </w:r>
      <w:r>
        <w:rPr>
          <w:rFonts w:ascii="Arial" w:hAnsi="Arial" w:cs="Arial"/>
          <w:b/>
          <w:bCs/>
          <w:sz w:val="24"/>
          <w:szCs w:val="24"/>
          <w:lang w:val="es-AR"/>
        </w:rPr>
        <w:t xml:space="preserve"> </w:t>
      </w:r>
      <w:r w:rsidR="00FC7A3B">
        <w:rPr>
          <w:rFonts w:ascii="Arial" w:hAnsi="Arial" w:cs="Arial"/>
          <w:b/>
          <w:bCs/>
          <w:sz w:val="24"/>
          <w:szCs w:val="24"/>
          <w:lang w:val="es-AR"/>
        </w:rPr>
        <w:t>lápida</w:t>
      </w:r>
      <w:r w:rsidR="007E55D0">
        <w:rPr>
          <w:rFonts w:ascii="Arial" w:hAnsi="Arial" w:cs="Arial"/>
          <w:b/>
          <w:bCs/>
          <w:sz w:val="24"/>
          <w:szCs w:val="24"/>
          <w:lang w:val="es-AR"/>
        </w:rPr>
        <w:t>s</w:t>
      </w:r>
      <w:r>
        <w:rPr>
          <w:rFonts w:ascii="Arial" w:hAnsi="Arial" w:cs="Arial"/>
          <w:b/>
          <w:bCs/>
          <w:sz w:val="24"/>
          <w:szCs w:val="24"/>
          <w:lang w:val="es-AR"/>
        </w:rPr>
        <w:t xml:space="preserve"> </w:t>
      </w:r>
      <w:r w:rsidR="00E0449F">
        <w:rPr>
          <w:rFonts w:ascii="Arial" w:hAnsi="Arial" w:cs="Arial"/>
          <w:b/>
          <w:bCs/>
          <w:sz w:val="24"/>
          <w:szCs w:val="24"/>
          <w:lang w:val="es-AR"/>
        </w:rPr>
        <w:t>es raro</w:t>
      </w:r>
      <w:r>
        <w:rPr>
          <w:rFonts w:ascii="Arial" w:hAnsi="Arial" w:cs="Arial"/>
          <w:b/>
          <w:bCs/>
          <w:sz w:val="24"/>
          <w:szCs w:val="24"/>
          <w:lang w:val="es-AR"/>
        </w:rPr>
        <w:t xml:space="preserve"> y metálico, como si </w:t>
      </w:r>
      <w:r w:rsidR="007E55D0">
        <w:rPr>
          <w:rFonts w:ascii="Arial" w:hAnsi="Arial" w:cs="Arial"/>
          <w:b/>
          <w:bCs/>
          <w:sz w:val="24"/>
          <w:szCs w:val="24"/>
          <w:lang w:val="es-AR"/>
        </w:rPr>
        <w:t xml:space="preserve">la </w:t>
      </w:r>
      <w:r w:rsidR="00E0449F">
        <w:rPr>
          <w:rFonts w:ascii="Arial" w:hAnsi="Arial" w:cs="Arial"/>
          <w:b/>
          <w:bCs/>
          <w:sz w:val="24"/>
          <w:szCs w:val="24"/>
          <w:lang w:val="es-AR"/>
        </w:rPr>
        <w:t>onda se</w:t>
      </w:r>
      <w:r>
        <w:rPr>
          <w:rFonts w:ascii="Arial" w:hAnsi="Arial" w:cs="Arial"/>
          <w:b/>
          <w:bCs/>
          <w:sz w:val="24"/>
          <w:szCs w:val="24"/>
          <w:lang w:val="es-AR"/>
        </w:rPr>
        <w:t xml:space="preserve"> dispersara lentamente haciendo que apenas se escuchara el impacto.</w:t>
      </w:r>
    </w:p>
    <w:p w14:paraId="50D4F974" w14:textId="506A253E" w:rsidR="006D2F5E" w:rsidRDefault="006D2F5E" w:rsidP="006D2F5E">
      <w:pPr>
        <w:spacing w:line="360" w:lineRule="auto"/>
        <w:rPr>
          <w:rFonts w:ascii="Arial" w:hAnsi="Arial" w:cs="Arial"/>
          <w:b/>
          <w:bCs/>
          <w:sz w:val="24"/>
          <w:szCs w:val="24"/>
          <w:lang w:val="es-AR"/>
        </w:rPr>
      </w:pPr>
      <w:r>
        <w:rPr>
          <w:rFonts w:ascii="Arial" w:hAnsi="Arial" w:cs="Arial"/>
          <w:b/>
          <w:bCs/>
          <w:sz w:val="24"/>
          <w:szCs w:val="24"/>
          <w:lang w:val="es-AR"/>
        </w:rPr>
        <w:t xml:space="preserve">Luego de que los escudos estén </w:t>
      </w:r>
      <w:r w:rsidR="00FC7FB6">
        <w:rPr>
          <w:rFonts w:ascii="Arial" w:hAnsi="Arial" w:cs="Arial"/>
          <w:b/>
          <w:bCs/>
          <w:sz w:val="24"/>
          <w:szCs w:val="24"/>
          <w:lang w:val="es-AR"/>
        </w:rPr>
        <w:t>desplegados</w:t>
      </w:r>
      <w:r>
        <w:rPr>
          <w:rFonts w:ascii="Arial" w:hAnsi="Arial" w:cs="Arial"/>
          <w:b/>
          <w:bCs/>
          <w:sz w:val="24"/>
          <w:szCs w:val="24"/>
          <w:lang w:val="es-AR"/>
        </w:rPr>
        <w:t xml:space="preserve">, un grupo de 38 personas se </w:t>
      </w:r>
      <w:r w:rsidR="00FC7FB6">
        <w:rPr>
          <w:rFonts w:ascii="Arial" w:hAnsi="Arial" w:cs="Arial"/>
          <w:b/>
          <w:bCs/>
          <w:sz w:val="24"/>
          <w:szCs w:val="24"/>
          <w:lang w:val="es-AR"/>
        </w:rPr>
        <w:t>resguarda</w:t>
      </w:r>
      <w:r>
        <w:rPr>
          <w:rFonts w:ascii="Arial" w:hAnsi="Arial" w:cs="Arial"/>
          <w:b/>
          <w:bCs/>
          <w:sz w:val="24"/>
          <w:szCs w:val="24"/>
          <w:lang w:val="es-AR"/>
        </w:rPr>
        <w:t xml:space="preserve"> en cada escudo, otro par cubría su retaguarda por algunos </w:t>
      </w:r>
      <w:r>
        <w:rPr>
          <w:rFonts w:ascii="Arial" w:hAnsi="Arial" w:cs="Arial"/>
          <w:b/>
          <w:bCs/>
          <w:sz w:val="24"/>
          <w:szCs w:val="24"/>
          <w:lang w:val="es-AR"/>
        </w:rPr>
        <w:lastRenderedPageBreak/>
        <w:t>callejones</w:t>
      </w:r>
      <w:r w:rsidR="00FC7FB6">
        <w:rPr>
          <w:rFonts w:ascii="Arial" w:hAnsi="Arial" w:cs="Arial"/>
          <w:b/>
          <w:bCs/>
          <w:sz w:val="24"/>
          <w:szCs w:val="24"/>
          <w:lang w:val="es-AR"/>
        </w:rPr>
        <w:t>,</w:t>
      </w:r>
      <w:r>
        <w:rPr>
          <w:rFonts w:ascii="Arial" w:hAnsi="Arial" w:cs="Arial"/>
          <w:b/>
          <w:bCs/>
          <w:sz w:val="24"/>
          <w:szCs w:val="24"/>
          <w:lang w:val="es-AR"/>
        </w:rPr>
        <w:t xml:space="preserve"> y el resto se abrieron paso hacia los costados fuera del perímetro de la torre para flanquear a los sujetos.</w:t>
      </w:r>
    </w:p>
    <w:p w14:paraId="1F7E766E" w14:textId="77777777" w:rsidR="00613501" w:rsidRDefault="00613501" w:rsidP="00613501">
      <w:pPr>
        <w:spacing w:line="360" w:lineRule="auto"/>
        <w:rPr>
          <w:rFonts w:ascii="Arial" w:hAnsi="Arial" w:cs="Arial"/>
          <w:b/>
          <w:bCs/>
          <w:sz w:val="24"/>
          <w:szCs w:val="24"/>
          <w:lang w:val="es-AR"/>
        </w:rPr>
      </w:pPr>
      <w:r>
        <w:rPr>
          <w:rFonts w:ascii="Arial" w:hAnsi="Arial" w:cs="Arial"/>
          <w:b/>
          <w:bCs/>
          <w:sz w:val="24"/>
          <w:szCs w:val="24"/>
          <w:lang w:val="es-AR"/>
        </w:rPr>
        <w:t>Tomará tiempo en que corten el grueso alambrado que tienen, así que Sixto intentara aguantar todo lo posible para que el resto los flanqueen. Los mercenarios estarán distraídos con Sixto y su gente, es por eso que no prestaran atención al resto del ejercito intentando flanquearlos.</w:t>
      </w:r>
    </w:p>
    <w:p w14:paraId="22F9DAF0" w14:textId="39897B0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resto de los mercenarios que faltaban habían llegado a reagruparse, </w:t>
      </w:r>
      <w:r w:rsidR="00FC7A3B">
        <w:rPr>
          <w:rFonts w:ascii="Arial" w:hAnsi="Arial" w:cs="Arial"/>
          <w:b/>
          <w:bCs/>
          <w:sz w:val="24"/>
          <w:szCs w:val="24"/>
          <w:lang w:val="es-AR"/>
        </w:rPr>
        <w:t>así</w:t>
      </w:r>
      <w:r>
        <w:rPr>
          <w:rFonts w:ascii="Arial" w:hAnsi="Arial" w:cs="Arial"/>
          <w:b/>
          <w:bCs/>
          <w:sz w:val="24"/>
          <w:szCs w:val="24"/>
          <w:lang w:val="es-AR"/>
        </w:rPr>
        <w:t xml:space="preserve"> que no vieron ni notaron que estaban tratando de </w:t>
      </w:r>
      <w:r w:rsidR="00FC7FB6">
        <w:rPr>
          <w:rFonts w:ascii="Arial" w:hAnsi="Arial" w:cs="Arial"/>
          <w:b/>
          <w:bCs/>
          <w:sz w:val="24"/>
          <w:szCs w:val="24"/>
          <w:lang w:val="es-AR"/>
        </w:rPr>
        <w:t xml:space="preserve">ingresar </w:t>
      </w:r>
      <w:r>
        <w:rPr>
          <w:rFonts w:ascii="Arial" w:hAnsi="Arial" w:cs="Arial"/>
          <w:b/>
          <w:bCs/>
          <w:sz w:val="24"/>
          <w:szCs w:val="24"/>
          <w:lang w:val="es-AR"/>
        </w:rPr>
        <w:t>por los</w:t>
      </w:r>
      <w:r w:rsidR="00FC7FB6">
        <w:rPr>
          <w:rFonts w:ascii="Arial" w:hAnsi="Arial" w:cs="Arial"/>
          <w:b/>
          <w:bCs/>
          <w:sz w:val="24"/>
          <w:szCs w:val="24"/>
          <w:lang w:val="es-AR"/>
        </w:rPr>
        <w:t xml:space="preserve"> costados</w:t>
      </w:r>
      <w:r>
        <w:rPr>
          <w:rFonts w:ascii="Arial" w:hAnsi="Arial" w:cs="Arial"/>
          <w:b/>
          <w:bCs/>
          <w:sz w:val="24"/>
          <w:szCs w:val="24"/>
          <w:lang w:val="es-AR"/>
        </w:rPr>
        <w:t xml:space="preserve">. Ellos no piensan que cortaran esa gruesa </w:t>
      </w:r>
      <w:r w:rsidR="00FC7A3B">
        <w:rPr>
          <w:rFonts w:ascii="Arial" w:hAnsi="Arial" w:cs="Arial"/>
          <w:b/>
          <w:bCs/>
          <w:sz w:val="24"/>
          <w:szCs w:val="24"/>
          <w:lang w:val="es-AR"/>
        </w:rPr>
        <w:t>reja</w:t>
      </w:r>
      <w:r>
        <w:rPr>
          <w:rFonts w:ascii="Arial" w:hAnsi="Arial" w:cs="Arial"/>
          <w:b/>
          <w:bCs/>
          <w:sz w:val="24"/>
          <w:szCs w:val="24"/>
          <w:lang w:val="es-AR"/>
        </w:rPr>
        <w:t xml:space="preserve"> que </w:t>
      </w:r>
      <w:r w:rsidR="00FC7A3B">
        <w:rPr>
          <w:rFonts w:ascii="Arial" w:hAnsi="Arial" w:cs="Arial"/>
          <w:b/>
          <w:bCs/>
          <w:sz w:val="24"/>
          <w:szCs w:val="24"/>
          <w:lang w:val="es-AR"/>
        </w:rPr>
        <w:t>separa</w:t>
      </w:r>
      <w:r>
        <w:rPr>
          <w:rFonts w:ascii="Arial" w:hAnsi="Arial" w:cs="Arial"/>
          <w:b/>
          <w:bCs/>
          <w:sz w:val="24"/>
          <w:szCs w:val="24"/>
          <w:lang w:val="es-AR"/>
        </w:rPr>
        <w:t xml:space="preserve"> la torre con distrito</w:t>
      </w:r>
      <w:r w:rsidR="00613501">
        <w:rPr>
          <w:rFonts w:ascii="Arial" w:hAnsi="Arial" w:cs="Arial"/>
          <w:b/>
          <w:bCs/>
          <w:sz w:val="24"/>
          <w:szCs w:val="24"/>
          <w:lang w:val="es-AR"/>
        </w:rPr>
        <w:t>, tendrían que llevar una especie de motosierra o algo por el estilo</w:t>
      </w:r>
      <w:r>
        <w:rPr>
          <w:rFonts w:ascii="Arial" w:hAnsi="Arial" w:cs="Arial"/>
          <w:b/>
          <w:bCs/>
          <w:sz w:val="24"/>
          <w:szCs w:val="24"/>
          <w:lang w:val="es-AR"/>
        </w:rPr>
        <w:t>.</w:t>
      </w:r>
    </w:p>
    <w:p w14:paraId="6650E880" w14:textId="0688E3F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placas no se detienen ahí, tienen </w:t>
      </w:r>
      <w:r w:rsidR="00FC7A3B">
        <w:rPr>
          <w:rFonts w:ascii="Arial" w:hAnsi="Arial" w:cs="Arial"/>
          <w:b/>
          <w:bCs/>
          <w:sz w:val="24"/>
          <w:szCs w:val="24"/>
          <w:lang w:val="es-AR"/>
        </w:rPr>
        <w:t>más</w:t>
      </w:r>
      <w:r>
        <w:rPr>
          <w:rFonts w:ascii="Arial" w:hAnsi="Arial" w:cs="Arial"/>
          <w:b/>
          <w:bCs/>
          <w:sz w:val="24"/>
          <w:szCs w:val="24"/>
          <w:lang w:val="es-AR"/>
        </w:rPr>
        <w:t xml:space="preserve"> funciones de la</w:t>
      </w:r>
      <w:r w:rsidR="00613501">
        <w:rPr>
          <w:rFonts w:ascii="Arial" w:hAnsi="Arial" w:cs="Arial"/>
          <w:b/>
          <w:bCs/>
          <w:sz w:val="24"/>
          <w:szCs w:val="24"/>
          <w:lang w:val="es-AR"/>
        </w:rPr>
        <w:t>s que muestra a simple vista.</w:t>
      </w:r>
    </w:p>
    <w:p w14:paraId="48F462FF" w14:textId="2A6C175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Formaron 7 filas para disparar a través de la </w:t>
      </w:r>
      <w:r w:rsidR="00FC7A3B">
        <w:rPr>
          <w:rFonts w:ascii="Arial" w:hAnsi="Arial" w:cs="Arial"/>
          <w:b/>
          <w:bCs/>
          <w:sz w:val="24"/>
          <w:szCs w:val="24"/>
          <w:lang w:val="es-AR"/>
        </w:rPr>
        <w:t>lápida</w:t>
      </w:r>
      <w:r>
        <w:rPr>
          <w:rFonts w:ascii="Arial" w:hAnsi="Arial" w:cs="Arial"/>
          <w:b/>
          <w:bCs/>
          <w:sz w:val="24"/>
          <w:szCs w:val="24"/>
          <w:lang w:val="es-AR"/>
        </w:rPr>
        <w:t>. La</w:t>
      </w:r>
      <w:r w:rsidR="00FC7FB6">
        <w:rPr>
          <w:rFonts w:ascii="Arial" w:hAnsi="Arial" w:cs="Arial"/>
          <w:b/>
          <w:bCs/>
          <w:sz w:val="24"/>
          <w:szCs w:val="24"/>
          <w:lang w:val="es-AR"/>
        </w:rPr>
        <w:t>s</w:t>
      </w:r>
      <w:r>
        <w:rPr>
          <w:rFonts w:ascii="Arial" w:hAnsi="Arial" w:cs="Arial"/>
          <w:b/>
          <w:bCs/>
          <w:sz w:val="24"/>
          <w:szCs w:val="24"/>
          <w:lang w:val="es-AR"/>
        </w:rPr>
        <w:t xml:space="preserve"> lapida</w:t>
      </w:r>
      <w:r w:rsidR="00FC7FB6">
        <w:rPr>
          <w:rFonts w:ascii="Arial" w:hAnsi="Arial" w:cs="Arial"/>
          <w:b/>
          <w:bCs/>
          <w:sz w:val="24"/>
          <w:szCs w:val="24"/>
          <w:lang w:val="es-AR"/>
        </w:rPr>
        <w:t>s</w:t>
      </w:r>
      <w:r>
        <w:rPr>
          <w:rFonts w:ascii="Arial" w:hAnsi="Arial" w:cs="Arial"/>
          <w:b/>
          <w:bCs/>
          <w:sz w:val="24"/>
          <w:szCs w:val="24"/>
          <w:lang w:val="es-AR"/>
        </w:rPr>
        <w:t xml:space="preserve"> abre</w:t>
      </w:r>
      <w:r w:rsidR="00FC7FB6">
        <w:rPr>
          <w:rFonts w:ascii="Arial" w:hAnsi="Arial" w:cs="Arial"/>
          <w:b/>
          <w:bCs/>
          <w:sz w:val="24"/>
          <w:szCs w:val="24"/>
          <w:lang w:val="es-AR"/>
        </w:rPr>
        <w:t>n</w:t>
      </w:r>
      <w:r>
        <w:rPr>
          <w:rFonts w:ascii="Arial" w:hAnsi="Arial" w:cs="Arial"/>
          <w:b/>
          <w:bCs/>
          <w:sz w:val="24"/>
          <w:szCs w:val="24"/>
          <w:lang w:val="es-AR"/>
        </w:rPr>
        <w:t xml:space="preserve"> un estrecho agujero </w:t>
      </w:r>
      <w:r w:rsidR="00FC7A3B">
        <w:rPr>
          <w:rFonts w:ascii="Arial" w:hAnsi="Arial" w:cs="Arial"/>
          <w:b/>
          <w:bCs/>
          <w:sz w:val="24"/>
          <w:szCs w:val="24"/>
          <w:lang w:val="es-AR"/>
        </w:rPr>
        <w:t>a través</w:t>
      </w:r>
      <w:r>
        <w:rPr>
          <w:rFonts w:ascii="Arial" w:hAnsi="Arial" w:cs="Arial"/>
          <w:b/>
          <w:bCs/>
          <w:sz w:val="24"/>
          <w:szCs w:val="24"/>
          <w:lang w:val="es-AR"/>
        </w:rPr>
        <w:t>, lo suficientemente grande para que la punta del arma quepa. Como el escudo se transparenta de</w:t>
      </w:r>
      <w:r w:rsidR="00613501">
        <w:rPr>
          <w:rFonts w:ascii="Arial" w:hAnsi="Arial" w:cs="Arial"/>
          <w:b/>
          <w:bCs/>
          <w:sz w:val="24"/>
          <w:szCs w:val="24"/>
          <w:lang w:val="es-AR"/>
        </w:rPr>
        <w:t xml:space="preserve"> la</w:t>
      </w:r>
      <w:r>
        <w:rPr>
          <w:rFonts w:ascii="Arial" w:hAnsi="Arial" w:cs="Arial"/>
          <w:b/>
          <w:bCs/>
          <w:sz w:val="24"/>
          <w:szCs w:val="24"/>
          <w:lang w:val="es-AR"/>
        </w:rPr>
        <w:t xml:space="preserve"> parte de ellos, pueden saber hacia </w:t>
      </w:r>
      <w:r w:rsidR="00FC7A3B">
        <w:rPr>
          <w:rFonts w:ascii="Arial" w:hAnsi="Arial" w:cs="Arial"/>
          <w:b/>
          <w:bCs/>
          <w:sz w:val="24"/>
          <w:szCs w:val="24"/>
          <w:lang w:val="es-AR"/>
        </w:rPr>
        <w:t>dónde</w:t>
      </w:r>
      <w:r>
        <w:rPr>
          <w:rFonts w:ascii="Arial" w:hAnsi="Arial" w:cs="Arial"/>
          <w:b/>
          <w:bCs/>
          <w:sz w:val="24"/>
          <w:szCs w:val="24"/>
          <w:lang w:val="es-AR"/>
        </w:rPr>
        <w:t xml:space="preserve"> disparar sin necesidad de ver por la mira del arma. </w:t>
      </w:r>
    </w:p>
    <w:p w14:paraId="6286AB13" w14:textId="30CCEC8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FC7FB6">
        <w:rPr>
          <w:rFonts w:ascii="Arial" w:hAnsi="Arial" w:cs="Arial"/>
          <w:b/>
          <w:bCs/>
          <w:sz w:val="24"/>
          <w:szCs w:val="24"/>
          <w:lang w:val="es-AR"/>
        </w:rPr>
        <w:t>lapida</w:t>
      </w:r>
      <w:r>
        <w:rPr>
          <w:rFonts w:ascii="Arial" w:hAnsi="Arial" w:cs="Arial"/>
          <w:b/>
          <w:bCs/>
          <w:sz w:val="24"/>
          <w:szCs w:val="24"/>
          <w:lang w:val="es-AR"/>
        </w:rPr>
        <w:t xml:space="preserve"> toma digitalmente</w:t>
      </w:r>
      <w:r w:rsidR="00613501">
        <w:rPr>
          <w:rFonts w:ascii="Arial" w:hAnsi="Arial" w:cs="Arial"/>
          <w:b/>
          <w:bCs/>
          <w:sz w:val="24"/>
          <w:szCs w:val="24"/>
          <w:lang w:val="es-AR"/>
        </w:rPr>
        <w:t>,</w:t>
      </w:r>
      <w:r>
        <w:rPr>
          <w:rFonts w:ascii="Arial" w:hAnsi="Arial" w:cs="Arial"/>
          <w:b/>
          <w:bCs/>
          <w:sz w:val="24"/>
          <w:szCs w:val="24"/>
          <w:lang w:val="es-AR"/>
        </w:rPr>
        <w:t xml:space="preserve"> con una cámara</w:t>
      </w:r>
      <w:r w:rsidR="00613501">
        <w:rPr>
          <w:rFonts w:ascii="Arial" w:hAnsi="Arial" w:cs="Arial"/>
          <w:b/>
          <w:bCs/>
          <w:sz w:val="24"/>
          <w:szCs w:val="24"/>
          <w:lang w:val="es-AR"/>
        </w:rPr>
        <w:t xml:space="preserve"> miniatura,</w:t>
      </w:r>
      <w:r>
        <w:rPr>
          <w:rFonts w:ascii="Arial" w:hAnsi="Arial" w:cs="Arial"/>
          <w:b/>
          <w:bCs/>
          <w:sz w:val="24"/>
          <w:szCs w:val="24"/>
          <w:lang w:val="es-AR"/>
        </w:rPr>
        <w:t xml:space="preserve"> la vista del</w:t>
      </w:r>
      <w:r w:rsidR="00FC7FB6">
        <w:rPr>
          <w:rFonts w:ascii="Arial" w:hAnsi="Arial" w:cs="Arial"/>
          <w:b/>
          <w:bCs/>
          <w:sz w:val="24"/>
          <w:szCs w:val="24"/>
          <w:lang w:val="es-AR"/>
        </w:rPr>
        <w:t xml:space="preserve"> soldado</w:t>
      </w:r>
      <w:r>
        <w:rPr>
          <w:rFonts w:ascii="Arial" w:hAnsi="Arial" w:cs="Arial"/>
          <w:b/>
          <w:bCs/>
          <w:sz w:val="24"/>
          <w:szCs w:val="24"/>
          <w:lang w:val="es-AR"/>
        </w:rPr>
        <w:t xml:space="preserve"> que se encuentre disparando a través de</w:t>
      </w:r>
      <w:r w:rsidR="00FC7FB6">
        <w:rPr>
          <w:rFonts w:ascii="Arial" w:hAnsi="Arial" w:cs="Arial"/>
          <w:b/>
          <w:bCs/>
          <w:sz w:val="24"/>
          <w:szCs w:val="24"/>
          <w:lang w:val="es-AR"/>
        </w:rPr>
        <w:t xml:space="preserve"> ella</w:t>
      </w:r>
      <w:r>
        <w:rPr>
          <w:rFonts w:ascii="Arial" w:hAnsi="Arial" w:cs="Arial"/>
          <w:b/>
          <w:bCs/>
          <w:sz w:val="24"/>
          <w:szCs w:val="24"/>
          <w:lang w:val="es-AR"/>
        </w:rPr>
        <w:t xml:space="preserve"> y le </w:t>
      </w:r>
      <w:r w:rsidR="00FC7A3B">
        <w:rPr>
          <w:rFonts w:ascii="Arial" w:hAnsi="Arial" w:cs="Arial"/>
          <w:b/>
          <w:bCs/>
          <w:sz w:val="24"/>
          <w:szCs w:val="24"/>
          <w:lang w:val="es-AR"/>
        </w:rPr>
        <w:t>redirige</w:t>
      </w:r>
      <w:r>
        <w:rPr>
          <w:rFonts w:ascii="Arial" w:hAnsi="Arial" w:cs="Arial"/>
          <w:b/>
          <w:bCs/>
          <w:sz w:val="24"/>
          <w:szCs w:val="24"/>
          <w:lang w:val="es-AR"/>
        </w:rPr>
        <w:t xml:space="preserve"> la mira hacia donde ellos </w:t>
      </w:r>
      <w:r w:rsidR="00FC7A3B">
        <w:rPr>
          <w:rFonts w:ascii="Arial" w:hAnsi="Arial" w:cs="Arial"/>
          <w:b/>
          <w:bCs/>
          <w:sz w:val="24"/>
          <w:szCs w:val="24"/>
          <w:lang w:val="es-AR"/>
        </w:rPr>
        <w:t>estén</w:t>
      </w:r>
      <w:r>
        <w:rPr>
          <w:rFonts w:ascii="Arial" w:hAnsi="Arial" w:cs="Arial"/>
          <w:b/>
          <w:bCs/>
          <w:sz w:val="24"/>
          <w:szCs w:val="24"/>
          <w:lang w:val="es-AR"/>
        </w:rPr>
        <w:t xml:space="preserve"> apuntando para saber a </w:t>
      </w:r>
      <w:r w:rsidR="00FC7A3B">
        <w:rPr>
          <w:rFonts w:ascii="Arial" w:hAnsi="Arial" w:cs="Arial"/>
          <w:b/>
          <w:bCs/>
          <w:sz w:val="24"/>
          <w:szCs w:val="24"/>
          <w:lang w:val="es-AR"/>
        </w:rPr>
        <w:t>dónde</w:t>
      </w:r>
      <w:r>
        <w:rPr>
          <w:rFonts w:ascii="Arial" w:hAnsi="Arial" w:cs="Arial"/>
          <w:b/>
          <w:bCs/>
          <w:sz w:val="24"/>
          <w:szCs w:val="24"/>
          <w:lang w:val="es-AR"/>
        </w:rPr>
        <w:t xml:space="preserve"> impactara la bala. En pocas palabras</w:t>
      </w:r>
      <w:r w:rsidR="00613501">
        <w:rPr>
          <w:rFonts w:ascii="Arial" w:hAnsi="Arial" w:cs="Arial"/>
          <w:b/>
          <w:bCs/>
          <w:sz w:val="24"/>
          <w:szCs w:val="24"/>
          <w:lang w:val="es-AR"/>
        </w:rPr>
        <w:t>,</w:t>
      </w:r>
      <w:r>
        <w:rPr>
          <w:rFonts w:ascii="Arial" w:hAnsi="Arial" w:cs="Arial"/>
          <w:b/>
          <w:bCs/>
          <w:sz w:val="24"/>
          <w:szCs w:val="24"/>
          <w:lang w:val="es-AR"/>
        </w:rPr>
        <w:t xml:space="preserve"> tienen </w:t>
      </w:r>
      <w:r w:rsidR="00FC7FB6">
        <w:rPr>
          <w:rFonts w:ascii="Arial" w:hAnsi="Arial" w:cs="Arial"/>
          <w:b/>
          <w:bCs/>
          <w:sz w:val="24"/>
          <w:szCs w:val="24"/>
          <w:lang w:val="es-AR"/>
        </w:rPr>
        <w:t>un programa Auto-AIM para disparar.</w:t>
      </w:r>
    </w:p>
    <w:p w14:paraId="635DDAF5" w14:textId="67D7D54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primer grupo recarga y deja pasar al de atrás, como una fila para tomar su pedido en un supermercado. Aun </w:t>
      </w:r>
      <w:r w:rsidR="00FC7A3B">
        <w:rPr>
          <w:rFonts w:ascii="Arial" w:hAnsi="Arial" w:cs="Arial"/>
          <w:b/>
          <w:bCs/>
          <w:sz w:val="24"/>
          <w:szCs w:val="24"/>
          <w:lang w:val="es-AR"/>
        </w:rPr>
        <w:t>así</w:t>
      </w:r>
      <w:r>
        <w:rPr>
          <w:rFonts w:ascii="Arial" w:hAnsi="Arial" w:cs="Arial"/>
          <w:b/>
          <w:bCs/>
          <w:sz w:val="24"/>
          <w:szCs w:val="24"/>
          <w:lang w:val="es-AR"/>
        </w:rPr>
        <w:t>, con toda la tecnología, no podían contra la cobertura que ellos tenían</w:t>
      </w:r>
      <w:r w:rsidR="00613501">
        <w:rPr>
          <w:rFonts w:ascii="Arial" w:hAnsi="Arial" w:cs="Arial"/>
          <w:b/>
          <w:bCs/>
          <w:sz w:val="24"/>
          <w:szCs w:val="24"/>
          <w:lang w:val="es-AR"/>
        </w:rPr>
        <w:t>.</w:t>
      </w:r>
      <w:r>
        <w:rPr>
          <w:rFonts w:ascii="Arial" w:hAnsi="Arial" w:cs="Arial"/>
          <w:b/>
          <w:bCs/>
          <w:sz w:val="24"/>
          <w:szCs w:val="24"/>
          <w:lang w:val="es-AR"/>
        </w:rPr>
        <w:t xml:space="preserve"> </w:t>
      </w:r>
      <w:r w:rsidR="00613501">
        <w:rPr>
          <w:rFonts w:ascii="Arial" w:hAnsi="Arial" w:cs="Arial"/>
          <w:b/>
          <w:bCs/>
          <w:sz w:val="24"/>
          <w:szCs w:val="24"/>
          <w:lang w:val="es-AR"/>
        </w:rPr>
        <w:t>A</w:t>
      </w:r>
      <w:r>
        <w:rPr>
          <w:rFonts w:ascii="Arial" w:hAnsi="Arial" w:cs="Arial"/>
          <w:b/>
          <w:bCs/>
          <w:sz w:val="24"/>
          <w:szCs w:val="24"/>
          <w:lang w:val="es-AR"/>
        </w:rPr>
        <w:t xml:space="preserve">demás </w:t>
      </w:r>
      <w:r w:rsidR="00613501">
        <w:rPr>
          <w:rFonts w:ascii="Arial" w:hAnsi="Arial" w:cs="Arial"/>
          <w:b/>
          <w:bCs/>
          <w:sz w:val="24"/>
          <w:szCs w:val="24"/>
          <w:lang w:val="es-AR"/>
        </w:rPr>
        <w:t xml:space="preserve">de todo eso, </w:t>
      </w:r>
      <w:r>
        <w:rPr>
          <w:rFonts w:ascii="Arial" w:hAnsi="Arial" w:cs="Arial"/>
          <w:b/>
          <w:bCs/>
          <w:sz w:val="24"/>
          <w:szCs w:val="24"/>
          <w:lang w:val="es-AR"/>
        </w:rPr>
        <w:t>estaba por empeorar la situación.</w:t>
      </w:r>
    </w:p>
    <w:p w14:paraId="22A5C7CA"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mierda es eso!</w:t>
      </w:r>
    </w:p>
    <w:p w14:paraId="4CEE619B" w14:textId="75E103EE" w:rsidR="00246165" w:rsidRDefault="00C33F98" w:rsidP="00246165">
      <w:pPr>
        <w:spacing w:line="360" w:lineRule="auto"/>
        <w:rPr>
          <w:rFonts w:ascii="Arial" w:hAnsi="Arial" w:cs="Arial"/>
          <w:b/>
          <w:bCs/>
          <w:sz w:val="24"/>
          <w:szCs w:val="24"/>
          <w:lang w:val="es-AR"/>
        </w:rPr>
      </w:pPr>
      <w:r>
        <w:rPr>
          <w:rFonts w:ascii="Arial" w:hAnsi="Arial" w:cs="Arial"/>
          <w:b/>
          <w:bCs/>
          <w:sz w:val="24"/>
          <w:szCs w:val="24"/>
          <w:lang w:val="es-AR"/>
        </w:rPr>
        <w:t>No</w:t>
      </w:r>
      <w:r w:rsidR="00246165">
        <w:rPr>
          <w:rFonts w:ascii="Arial" w:hAnsi="Arial" w:cs="Arial"/>
          <w:b/>
          <w:bCs/>
          <w:sz w:val="24"/>
          <w:szCs w:val="24"/>
          <w:lang w:val="es-AR"/>
        </w:rPr>
        <w:t xml:space="preserve"> todos tenían el privilegio de ver algo </w:t>
      </w:r>
      <w:r w:rsidR="00FC7A3B">
        <w:rPr>
          <w:rFonts w:ascii="Arial" w:hAnsi="Arial" w:cs="Arial"/>
          <w:b/>
          <w:bCs/>
          <w:sz w:val="24"/>
          <w:szCs w:val="24"/>
          <w:lang w:val="es-AR"/>
        </w:rPr>
        <w:t>así</w:t>
      </w:r>
      <w:r w:rsidR="00246165">
        <w:rPr>
          <w:rFonts w:ascii="Arial" w:hAnsi="Arial" w:cs="Arial"/>
          <w:b/>
          <w:bCs/>
          <w:sz w:val="24"/>
          <w:szCs w:val="24"/>
          <w:lang w:val="es-AR"/>
        </w:rPr>
        <w:t xml:space="preserve">, ni mucho menos saber que algo </w:t>
      </w:r>
      <w:r w:rsidR="00FC7A3B">
        <w:rPr>
          <w:rFonts w:ascii="Arial" w:hAnsi="Arial" w:cs="Arial"/>
          <w:b/>
          <w:bCs/>
          <w:sz w:val="24"/>
          <w:szCs w:val="24"/>
          <w:lang w:val="es-AR"/>
        </w:rPr>
        <w:t>así</w:t>
      </w:r>
      <w:r w:rsidR="00246165">
        <w:rPr>
          <w:rFonts w:ascii="Arial" w:hAnsi="Arial" w:cs="Arial"/>
          <w:b/>
          <w:bCs/>
          <w:sz w:val="24"/>
          <w:szCs w:val="24"/>
          <w:lang w:val="es-AR"/>
        </w:rPr>
        <w:t xml:space="preserve"> existía.</w:t>
      </w:r>
    </w:p>
    <w:p w14:paraId="70234D40" w14:textId="430986D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-Son los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–Afirma Sixto mientras traga </w:t>
      </w:r>
      <w:r w:rsidR="00FC7A3B">
        <w:rPr>
          <w:rFonts w:ascii="Arial" w:hAnsi="Arial" w:cs="Arial"/>
          <w:b/>
          <w:bCs/>
          <w:sz w:val="24"/>
          <w:szCs w:val="24"/>
          <w:lang w:val="es-AR"/>
        </w:rPr>
        <w:t>saliva</w:t>
      </w:r>
      <w:r>
        <w:rPr>
          <w:rFonts w:ascii="Arial" w:hAnsi="Arial" w:cs="Arial"/>
          <w:b/>
          <w:bCs/>
          <w:sz w:val="24"/>
          <w:szCs w:val="24"/>
          <w:lang w:val="es-AR"/>
        </w:rPr>
        <w:t>.</w:t>
      </w:r>
    </w:p>
    <w:p w14:paraId="6A56286B" w14:textId="77777777" w:rsidR="00613501" w:rsidRDefault="00613501" w:rsidP="0061350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máquina de armamento de gran poder con un torso medio circular y cuatro extremidades con ruedas oruga cubiertas con protectores. El torso medio circular del medio contiene cuatro ametralladoras a los costados, dos de ellas son </w:t>
      </w:r>
      <w:proofErr w:type="spellStart"/>
      <w:r>
        <w:rPr>
          <w:rFonts w:ascii="Arial" w:hAnsi="Arial" w:cs="Arial"/>
          <w:b/>
          <w:bCs/>
          <w:sz w:val="24"/>
          <w:szCs w:val="24"/>
          <w:lang w:val="es-AR"/>
        </w:rPr>
        <w:t>browning</w:t>
      </w:r>
      <w:proofErr w:type="spellEnd"/>
      <w:r>
        <w:rPr>
          <w:rFonts w:ascii="Arial" w:hAnsi="Arial" w:cs="Arial"/>
          <w:b/>
          <w:bCs/>
          <w:sz w:val="24"/>
          <w:szCs w:val="24"/>
          <w:lang w:val="es-AR"/>
        </w:rPr>
        <w:t xml:space="preserve"> y las otras dos </w:t>
      </w:r>
      <w:proofErr w:type="spellStart"/>
      <w:r>
        <w:rPr>
          <w:rFonts w:ascii="Arial" w:hAnsi="Arial" w:cs="Arial"/>
          <w:b/>
          <w:bCs/>
          <w:sz w:val="24"/>
          <w:szCs w:val="24"/>
          <w:lang w:val="es-AR"/>
        </w:rPr>
        <w:t>gatiling</w:t>
      </w:r>
      <w:proofErr w:type="spellEnd"/>
      <w:r>
        <w:rPr>
          <w:rFonts w:ascii="Arial" w:hAnsi="Arial" w:cs="Arial"/>
          <w:b/>
          <w:bCs/>
          <w:sz w:val="24"/>
          <w:szCs w:val="24"/>
          <w:lang w:val="es-AR"/>
        </w:rPr>
        <w:t xml:space="preserve"> (MINIGUN). Sus medidas son de 4 metros de ancho y 5 metros de alto, con un poso de 90 toneladas solo en blindajes.</w:t>
      </w:r>
    </w:p>
    <w:p w14:paraId="5784CF8B" w14:textId="646C95F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-Esa cosa destruirá las</w:t>
      </w:r>
      <w:r w:rsidR="00613501">
        <w:rPr>
          <w:rFonts w:ascii="Arial" w:hAnsi="Arial" w:cs="Arial"/>
          <w:b/>
          <w:bCs/>
          <w:sz w:val="24"/>
          <w:szCs w:val="24"/>
          <w:lang w:val="es-AR"/>
        </w:rPr>
        <w:t xml:space="preserve"> lapidas</w:t>
      </w:r>
      <w:r>
        <w:rPr>
          <w:rFonts w:ascii="Arial" w:hAnsi="Arial" w:cs="Arial"/>
          <w:b/>
          <w:bCs/>
          <w:sz w:val="24"/>
          <w:szCs w:val="24"/>
          <w:lang w:val="es-AR"/>
        </w:rPr>
        <w:t xml:space="preserve"> sin ningún esfuerzo.</w:t>
      </w:r>
    </w:p>
    <w:p w14:paraId="28822655" w14:textId="025C2469"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-Tranquilo, estas placas no cederán ante eso, pero tendremos muchos problemas si nuestro equipo de flanqueo</w:t>
      </w:r>
      <w:r w:rsidR="00613501">
        <w:rPr>
          <w:rFonts w:ascii="Arial" w:hAnsi="Arial" w:cs="Arial"/>
          <w:b/>
          <w:bCs/>
          <w:sz w:val="24"/>
          <w:szCs w:val="24"/>
          <w:lang w:val="es-AR"/>
        </w:rPr>
        <w:t xml:space="preserve"> no llega a tiempo</w:t>
      </w:r>
      <w:r>
        <w:rPr>
          <w:rFonts w:ascii="Arial" w:hAnsi="Arial" w:cs="Arial"/>
          <w:b/>
          <w:bCs/>
          <w:sz w:val="24"/>
          <w:szCs w:val="24"/>
          <w:lang w:val="es-AR"/>
        </w:rPr>
        <w:t>.</w:t>
      </w:r>
    </w:p>
    <w:p w14:paraId="2E70ED51" w14:textId="5460BEAA"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Podremos destruir algo </w:t>
      </w:r>
      <w:r w:rsidR="00FC7A3B">
        <w:rPr>
          <w:rFonts w:ascii="Arial" w:hAnsi="Arial" w:cs="Arial"/>
          <w:b/>
          <w:bCs/>
          <w:sz w:val="24"/>
          <w:szCs w:val="24"/>
          <w:lang w:val="es-AR"/>
        </w:rPr>
        <w:t>así</w:t>
      </w:r>
      <w:r>
        <w:rPr>
          <w:rFonts w:ascii="Arial" w:hAnsi="Arial" w:cs="Arial"/>
          <w:b/>
          <w:bCs/>
          <w:sz w:val="24"/>
          <w:szCs w:val="24"/>
          <w:lang w:val="es-AR"/>
        </w:rPr>
        <w:t xml:space="preserve"> de grande y grueso? Tiene muchas capas de armadura, es como si cubrieran todos sus puntos </w:t>
      </w:r>
      <w:r w:rsidR="00FC7A3B">
        <w:rPr>
          <w:rFonts w:ascii="Arial" w:hAnsi="Arial" w:cs="Arial"/>
          <w:b/>
          <w:bCs/>
          <w:sz w:val="24"/>
          <w:szCs w:val="24"/>
          <w:lang w:val="es-AR"/>
        </w:rPr>
        <w:t>débiles</w:t>
      </w:r>
      <w:r>
        <w:rPr>
          <w:rFonts w:ascii="Arial" w:hAnsi="Arial" w:cs="Arial"/>
          <w:b/>
          <w:bCs/>
          <w:sz w:val="24"/>
          <w:szCs w:val="24"/>
          <w:lang w:val="es-AR"/>
        </w:rPr>
        <w:t xml:space="preserve">, parece un verdadero </w:t>
      </w:r>
      <w:r w:rsidR="00613501">
        <w:rPr>
          <w:rFonts w:ascii="Arial" w:hAnsi="Arial" w:cs="Arial"/>
          <w:b/>
          <w:bCs/>
          <w:sz w:val="24"/>
          <w:szCs w:val="24"/>
          <w:lang w:val="es-AR"/>
        </w:rPr>
        <w:t>monstruo</w:t>
      </w:r>
      <w:r>
        <w:rPr>
          <w:rFonts w:ascii="Arial" w:hAnsi="Arial" w:cs="Arial"/>
          <w:b/>
          <w:bCs/>
          <w:sz w:val="24"/>
          <w:szCs w:val="24"/>
          <w:lang w:val="es-AR"/>
        </w:rPr>
        <w:t xml:space="preserve"> de problemas </w:t>
      </w:r>
      <w:proofErr w:type="spellStart"/>
      <w:r>
        <w:rPr>
          <w:rFonts w:ascii="Arial" w:hAnsi="Arial" w:cs="Arial"/>
          <w:b/>
          <w:bCs/>
          <w:sz w:val="24"/>
          <w:szCs w:val="24"/>
          <w:lang w:val="es-AR"/>
        </w:rPr>
        <w:t>Tos</w:t>
      </w:r>
      <w:r w:rsidR="00C33F98">
        <w:rPr>
          <w:rFonts w:ascii="Arial" w:hAnsi="Arial" w:cs="Arial"/>
          <w:b/>
          <w:bCs/>
          <w:sz w:val="24"/>
          <w:szCs w:val="24"/>
          <w:lang w:val="es-AR"/>
        </w:rPr>
        <w:t>a</w:t>
      </w:r>
      <w:r>
        <w:rPr>
          <w:rFonts w:ascii="Arial" w:hAnsi="Arial" w:cs="Arial"/>
          <w:b/>
          <w:bCs/>
          <w:sz w:val="24"/>
          <w:szCs w:val="24"/>
          <w:lang w:val="es-AR"/>
        </w:rPr>
        <w:t>ka</w:t>
      </w:r>
      <w:proofErr w:type="spellEnd"/>
      <w:r>
        <w:rPr>
          <w:rFonts w:ascii="Arial" w:hAnsi="Arial" w:cs="Arial"/>
          <w:b/>
          <w:bCs/>
          <w:sz w:val="24"/>
          <w:szCs w:val="24"/>
          <w:lang w:val="es-AR"/>
        </w:rPr>
        <w:t>-sama.</w:t>
      </w:r>
    </w:p>
    <w:p w14:paraId="3D4D0675" w14:textId="3E2CC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sabe</w:t>
      </w:r>
      <w:r w:rsidR="00C33F98">
        <w:rPr>
          <w:rFonts w:ascii="Arial" w:hAnsi="Arial" w:cs="Arial"/>
          <w:b/>
          <w:bCs/>
          <w:sz w:val="24"/>
          <w:szCs w:val="24"/>
          <w:lang w:val="es-AR"/>
        </w:rPr>
        <w:t xml:space="preserve"> de sobra</w:t>
      </w:r>
      <w:r>
        <w:rPr>
          <w:rFonts w:ascii="Arial" w:hAnsi="Arial" w:cs="Arial"/>
          <w:b/>
          <w:bCs/>
          <w:sz w:val="24"/>
          <w:szCs w:val="24"/>
          <w:lang w:val="es-AR"/>
        </w:rPr>
        <w:t xml:space="preserve"> que </w:t>
      </w:r>
      <w:r w:rsidR="00FC7A3B">
        <w:rPr>
          <w:rFonts w:ascii="Arial" w:hAnsi="Arial" w:cs="Arial"/>
          <w:b/>
          <w:bCs/>
          <w:sz w:val="24"/>
          <w:szCs w:val="24"/>
          <w:lang w:val="es-AR"/>
        </w:rPr>
        <w:t>están</w:t>
      </w:r>
      <w:r>
        <w:rPr>
          <w:rFonts w:ascii="Arial" w:hAnsi="Arial" w:cs="Arial"/>
          <w:b/>
          <w:bCs/>
          <w:sz w:val="24"/>
          <w:szCs w:val="24"/>
          <w:lang w:val="es-AR"/>
        </w:rPr>
        <w:t xml:space="preserve"> en problemas, no </w:t>
      </w:r>
      <w:r w:rsidR="00FC7A3B">
        <w:rPr>
          <w:rFonts w:ascii="Arial" w:hAnsi="Arial" w:cs="Arial"/>
          <w:b/>
          <w:bCs/>
          <w:sz w:val="24"/>
          <w:szCs w:val="24"/>
          <w:lang w:val="es-AR"/>
        </w:rPr>
        <w:t>hacía</w:t>
      </w:r>
      <w:r>
        <w:rPr>
          <w:rFonts w:ascii="Arial" w:hAnsi="Arial" w:cs="Arial"/>
          <w:b/>
          <w:bCs/>
          <w:sz w:val="24"/>
          <w:szCs w:val="24"/>
          <w:lang w:val="es-AR"/>
        </w:rPr>
        <w:t xml:space="preserve"> falta que alguien le explicara la situación. Aunque el equipo de flanqueo llegue a tiempo duda mucho que puedan destruir a un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w:t>
      </w:r>
    </w:p>
    <w:p w14:paraId="4EFD7BAA" w14:textId="055EE5E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enorme maquina empieza a moverse y apunta </w:t>
      </w:r>
      <w:r w:rsidR="00577B05">
        <w:rPr>
          <w:rFonts w:ascii="Arial" w:hAnsi="Arial" w:cs="Arial"/>
          <w:b/>
          <w:bCs/>
          <w:sz w:val="24"/>
          <w:szCs w:val="24"/>
          <w:lang w:val="es-AR"/>
        </w:rPr>
        <w:t xml:space="preserve">sus armas </w:t>
      </w:r>
      <w:r>
        <w:rPr>
          <w:rFonts w:ascii="Arial" w:hAnsi="Arial" w:cs="Arial"/>
          <w:b/>
          <w:bCs/>
          <w:sz w:val="24"/>
          <w:szCs w:val="24"/>
          <w:lang w:val="es-AR"/>
        </w:rPr>
        <w:t xml:space="preserve">hacia la </w:t>
      </w:r>
      <w:r w:rsidR="00577B05">
        <w:rPr>
          <w:rFonts w:ascii="Arial" w:hAnsi="Arial" w:cs="Arial"/>
          <w:b/>
          <w:bCs/>
          <w:sz w:val="24"/>
          <w:szCs w:val="24"/>
          <w:lang w:val="es-AR"/>
        </w:rPr>
        <w:t>lápida</w:t>
      </w:r>
      <w:r>
        <w:rPr>
          <w:rFonts w:ascii="Arial" w:hAnsi="Arial" w:cs="Arial"/>
          <w:b/>
          <w:bCs/>
          <w:sz w:val="24"/>
          <w:szCs w:val="24"/>
          <w:lang w:val="es-AR"/>
        </w:rPr>
        <w:t xml:space="preserve"> del medio</w:t>
      </w:r>
      <w:r w:rsidR="00577B05">
        <w:rPr>
          <w:rFonts w:ascii="Arial" w:hAnsi="Arial" w:cs="Arial"/>
          <w:b/>
          <w:bCs/>
          <w:sz w:val="24"/>
          <w:szCs w:val="24"/>
          <w:lang w:val="es-AR"/>
        </w:rPr>
        <w:t>.</w:t>
      </w:r>
      <w:r>
        <w:rPr>
          <w:rFonts w:ascii="Arial" w:hAnsi="Arial" w:cs="Arial"/>
          <w:b/>
          <w:bCs/>
          <w:sz w:val="24"/>
          <w:szCs w:val="24"/>
          <w:lang w:val="es-AR"/>
        </w:rPr>
        <w:t xml:space="preserve"> </w:t>
      </w:r>
      <w:r w:rsidR="00577B05">
        <w:rPr>
          <w:rFonts w:ascii="Arial" w:hAnsi="Arial" w:cs="Arial"/>
          <w:b/>
          <w:bCs/>
          <w:sz w:val="24"/>
          <w:szCs w:val="24"/>
          <w:lang w:val="es-AR"/>
        </w:rPr>
        <w:t>El torso central</w:t>
      </w:r>
      <w:r>
        <w:rPr>
          <w:rFonts w:ascii="Arial" w:hAnsi="Arial" w:cs="Arial"/>
          <w:b/>
          <w:bCs/>
          <w:sz w:val="24"/>
          <w:szCs w:val="24"/>
          <w:lang w:val="es-AR"/>
        </w:rPr>
        <w:t xml:space="preserve"> empieza a unirse </w:t>
      </w:r>
      <w:r w:rsidR="00577B05">
        <w:rPr>
          <w:rFonts w:ascii="Arial" w:hAnsi="Arial" w:cs="Arial"/>
          <w:b/>
          <w:bCs/>
          <w:sz w:val="24"/>
          <w:szCs w:val="24"/>
          <w:lang w:val="es-AR"/>
        </w:rPr>
        <w:t>bajando</w:t>
      </w:r>
      <w:r>
        <w:rPr>
          <w:rFonts w:ascii="Arial" w:hAnsi="Arial" w:cs="Arial"/>
          <w:b/>
          <w:bCs/>
          <w:sz w:val="24"/>
          <w:szCs w:val="24"/>
          <w:lang w:val="es-AR"/>
        </w:rPr>
        <w:t xml:space="preserve"> junto con las cuatro ruedas oruga como </w:t>
      </w:r>
      <w:r w:rsidR="00FC7A3B">
        <w:rPr>
          <w:rFonts w:ascii="Arial" w:hAnsi="Arial" w:cs="Arial"/>
          <w:b/>
          <w:bCs/>
          <w:sz w:val="24"/>
          <w:szCs w:val="24"/>
          <w:lang w:val="es-AR"/>
        </w:rPr>
        <w:t>extremidades</w:t>
      </w:r>
      <w:r>
        <w:rPr>
          <w:rFonts w:ascii="Arial" w:hAnsi="Arial" w:cs="Arial"/>
          <w:b/>
          <w:bCs/>
          <w:sz w:val="24"/>
          <w:szCs w:val="24"/>
          <w:lang w:val="es-AR"/>
        </w:rPr>
        <w:t xml:space="preserve">. La </w:t>
      </w:r>
      <w:r w:rsidR="00FC7A3B">
        <w:rPr>
          <w:rFonts w:ascii="Arial" w:hAnsi="Arial" w:cs="Arial"/>
          <w:b/>
          <w:bCs/>
          <w:sz w:val="24"/>
          <w:szCs w:val="24"/>
          <w:lang w:val="es-AR"/>
        </w:rPr>
        <w:t>máquina</w:t>
      </w:r>
      <w:r>
        <w:rPr>
          <w:rFonts w:ascii="Arial" w:hAnsi="Arial" w:cs="Arial"/>
          <w:b/>
          <w:bCs/>
          <w:sz w:val="24"/>
          <w:szCs w:val="24"/>
          <w:lang w:val="es-AR"/>
        </w:rPr>
        <w:t xml:space="preserve"> suena como si se enganchara de algo</w:t>
      </w:r>
      <w:r w:rsidR="00577B05">
        <w:rPr>
          <w:rFonts w:ascii="Arial" w:hAnsi="Arial" w:cs="Arial"/>
          <w:b/>
          <w:bCs/>
          <w:sz w:val="24"/>
          <w:szCs w:val="24"/>
          <w:lang w:val="es-AR"/>
        </w:rPr>
        <w:t xml:space="preserve"> con mucha fuerza.</w:t>
      </w:r>
    </w:p>
    <w:p w14:paraId="6D7DF555" w14:textId="0092DF9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enorme sonido que esta enorme y poderosa </w:t>
      </w:r>
      <w:r w:rsidR="00FC7A3B">
        <w:rPr>
          <w:rFonts w:ascii="Arial" w:hAnsi="Arial" w:cs="Arial"/>
          <w:b/>
          <w:bCs/>
          <w:sz w:val="24"/>
          <w:szCs w:val="24"/>
          <w:lang w:val="es-AR"/>
        </w:rPr>
        <w:t>máquina</w:t>
      </w:r>
      <w:r>
        <w:rPr>
          <w:rFonts w:ascii="Arial" w:hAnsi="Arial" w:cs="Arial"/>
          <w:b/>
          <w:bCs/>
          <w:sz w:val="24"/>
          <w:szCs w:val="24"/>
          <w:lang w:val="es-AR"/>
        </w:rPr>
        <w:t xml:space="preserve"> de armamento despliega es completamente </w:t>
      </w:r>
      <w:r w:rsidR="00FC7A3B">
        <w:rPr>
          <w:rFonts w:ascii="Arial" w:hAnsi="Arial" w:cs="Arial"/>
          <w:b/>
          <w:bCs/>
          <w:sz w:val="24"/>
          <w:szCs w:val="24"/>
          <w:lang w:val="es-AR"/>
        </w:rPr>
        <w:t>ensordecedor</w:t>
      </w:r>
      <w:r>
        <w:rPr>
          <w:rFonts w:ascii="Arial" w:hAnsi="Arial" w:cs="Arial"/>
          <w:b/>
          <w:bCs/>
          <w:sz w:val="24"/>
          <w:szCs w:val="24"/>
          <w:lang w:val="es-AR"/>
        </w:rPr>
        <w:t xml:space="preserve">. El sonido de cientos de disparos resuena por toda la torre y a sus alrededores. </w:t>
      </w:r>
    </w:p>
    <w:p w14:paraId="1439B026" w14:textId="28CDA40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cartuchos de balas que la enorme maquina desprende es exagerado, despliega tantas balas como cartuchos. Las lapidas acumulan balas como el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acumula </w:t>
      </w:r>
      <w:r w:rsidR="00577B05">
        <w:rPr>
          <w:rFonts w:ascii="Arial" w:hAnsi="Arial" w:cs="Arial"/>
          <w:b/>
          <w:bCs/>
          <w:sz w:val="24"/>
          <w:szCs w:val="24"/>
          <w:lang w:val="es-AR"/>
        </w:rPr>
        <w:t xml:space="preserve">los </w:t>
      </w:r>
      <w:r>
        <w:rPr>
          <w:rFonts w:ascii="Arial" w:hAnsi="Arial" w:cs="Arial"/>
          <w:b/>
          <w:bCs/>
          <w:sz w:val="24"/>
          <w:szCs w:val="24"/>
          <w:lang w:val="es-AR"/>
        </w:rPr>
        <w:t>cartuchos.</w:t>
      </w:r>
    </w:p>
    <w:p w14:paraId="0427556F" w14:textId="496B93A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estrechas aberturas de las lapidas </w:t>
      </w:r>
      <w:r w:rsidR="00577B05">
        <w:rPr>
          <w:rFonts w:ascii="Arial" w:hAnsi="Arial" w:cs="Arial"/>
          <w:b/>
          <w:bCs/>
          <w:sz w:val="24"/>
          <w:szCs w:val="24"/>
          <w:lang w:val="es-AR"/>
        </w:rPr>
        <w:t>s</w:t>
      </w:r>
      <w:r>
        <w:rPr>
          <w:rFonts w:ascii="Arial" w:hAnsi="Arial" w:cs="Arial"/>
          <w:b/>
          <w:bCs/>
          <w:sz w:val="24"/>
          <w:szCs w:val="24"/>
          <w:lang w:val="es-AR"/>
        </w:rPr>
        <w:t xml:space="preserve">e cierran por precaución. La enorme maquina dispara </w:t>
      </w:r>
      <w:r w:rsidR="00C45ED4">
        <w:rPr>
          <w:rFonts w:ascii="Arial" w:hAnsi="Arial" w:cs="Arial"/>
          <w:b/>
          <w:bCs/>
          <w:sz w:val="24"/>
          <w:szCs w:val="24"/>
          <w:lang w:val="es-AR"/>
        </w:rPr>
        <w:t>a una gran velocidad y</w:t>
      </w:r>
      <w:r w:rsidR="00577B05">
        <w:rPr>
          <w:rFonts w:ascii="Arial" w:hAnsi="Arial" w:cs="Arial"/>
          <w:b/>
          <w:bCs/>
          <w:sz w:val="24"/>
          <w:szCs w:val="24"/>
          <w:lang w:val="es-AR"/>
        </w:rPr>
        <w:t xml:space="preserve"> </w:t>
      </w:r>
      <w:r w:rsidR="00C45ED4">
        <w:rPr>
          <w:rFonts w:ascii="Arial" w:hAnsi="Arial" w:cs="Arial"/>
          <w:b/>
          <w:bCs/>
          <w:sz w:val="24"/>
          <w:szCs w:val="24"/>
          <w:lang w:val="es-AR"/>
        </w:rPr>
        <w:t>con</w:t>
      </w:r>
      <w:r w:rsidR="00C33F98">
        <w:rPr>
          <w:rFonts w:ascii="Arial" w:hAnsi="Arial" w:cs="Arial"/>
          <w:b/>
          <w:bCs/>
          <w:sz w:val="24"/>
          <w:szCs w:val="24"/>
          <w:lang w:val="es-AR"/>
        </w:rPr>
        <w:t xml:space="preserve"> poco retroceso</w:t>
      </w:r>
      <w:r w:rsidR="00C45ED4">
        <w:rPr>
          <w:rFonts w:ascii="Arial" w:hAnsi="Arial" w:cs="Arial"/>
          <w:b/>
          <w:bCs/>
          <w:sz w:val="24"/>
          <w:szCs w:val="24"/>
          <w:lang w:val="es-AR"/>
        </w:rPr>
        <w:t>,</w:t>
      </w:r>
      <w:r>
        <w:rPr>
          <w:rFonts w:ascii="Arial" w:hAnsi="Arial" w:cs="Arial"/>
          <w:b/>
          <w:bCs/>
          <w:sz w:val="24"/>
          <w:szCs w:val="24"/>
          <w:lang w:val="es-AR"/>
        </w:rPr>
        <w:t xml:space="preserve"> </w:t>
      </w:r>
      <w:r w:rsidR="00C45ED4">
        <w:rPr>
          <w:rFonts w:ascii="Arial" w:hAnsi="Arial" w:cs="Arial"/>
          <w:b/>
          <w:bCs/>
          <w:sz w:val="24"/>
          <w:szCs w:val="24"/>
          <w:lang w:val="es-AR"/>
        </w:rPr>
        <w:t>haciendo que pueda</w:t>
      </w:r>
      <w:r>
        <w:rPr>
          <w:rFonts w:ascii="Arial" w:hAnsi="Arial" w:cs="Arial"/>
          <w:b/>
          <w:bCs/>
          <w:sz w:val="24"/>
          <w:szCs w:val="24"/>
          <w:lang w:val="es-AR"/>
        </w:rPr>
        <w:t xml:space="preserve"> atraviesen la estrecha abertura.</w:t>
      </w:r>
    </w:p>
    <w:p w14:paraId="74053C91" w14:textId="7E47A42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una </w:t>
      </w:r>
      <w:r w:rsidR="00FC7A3B">
        <w:rPr>
          <w:rFonts w:ascii="Arial" w:hAnsi="Arial" w:cs="Arial"/>
          <w:b/>
          <w:bCs/>
          <w:sz w:val="24"/>
          <w:szCs w:val="24"/>
          <w:lang w:val="es-AR"/>
        </w:rPr>
        <w:t>máquina</w:t>
      </w:r>
      <w:r>
        <w:rPr>
          <w:rFonts w:ascii="Arial" w:hAnsi="Arial" w:cs="Arial"/>
          <w:b/>
          <w:bCs/>
          <w:sz w:val="24"/>
          <w:szCs w:val="24"/>
          <w:lang w:val="es-AR"/>
        </w:rPr>
        <w:t xml:space="preserve"> que dispara tanta cantidad de </w:t>
      </w:r>
      <w:r w:rsidR="00FC7A3B">
        <w:rPr>
          <w:rFonts w:ascii="Arial" w:hAnsi="Arial" w:cs="Arial"/>
          <w:b/>
          <w:bCs/>
          <w:sz w:val="24"/>
          <w:szCs w:val="24"/>
          <w:lang w:val="es-AR"/>
        </w:rPr>
        <w:t>balas</w:t>
      </w:r>
      <w:r w:rsidR="00C33F98">
        <w:rPr>
          <w:rFonts w:ascii="Arial" w:hAnsi="Arial" w:cs="Arial"/>
          <w:b/>
          <w:bCs/>
          <w:sz w:val="24"/>
          <w:szCs w:val="24"/>
          <w:lang w:val="es-AR"/>
        </w:rPr>
        <w:t>,</w:t>
      </w:r>
      <w:r>
        <w:rPr>
          <w:rFonts w:ascii="Arial" w:hAnsi="Arial" w:cs="Arial"/>
          <w:b/>
          <w:bCs/>
          <w:sz w:val="24"/>
          <w:szCs w:val="24"/>
          <w:lang w:val="es-AR"/>
        </w:rPr>
        <w:t xml:space="preserve"> </w:t>
      </w:r>
      <w:r w:rsidR="00C33F98">
        <w:rPr>
          <w:rFonts w:ascii="Arial" w:hAnsi="Arial" w:cs="Arial"/>
          <w:b/>
          <w:bCs/>
          <w:sz w:val="24"/>
          <w:szCs w:val="24"/>
          <w:lang w:val="es-AR"/>
        </w:rPr>
        <w:t>¿</w:t>
      </w:r>
      <w:r>
        <w:rPr>
          <w:rFonts w:ascii="Arial" w:hAnsi="Arial" w:cs="Arial"/>
          <w:b/>
          <w:bCs/>
          <w:sz w:val="24"/>
          <w:szCs w:val="24"/>
          <w:lang w:val="es-AR"/>
        </w:rPr>
        <w:t>no tendría que sobrecalentarse?</w:t>
      </w:r>
    </w:p>
    <w:p w14:paraId="07F17E3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-Tiene un sistema de enfriamiento.</w:t>
      </w:r>
    </w:p>
    <w:p w14:paraId="5D3688F5" w14:textId="77777777" w:rsidR="00FC7A3B" w:rsidRDefault="00FC7A3B" w:rsidP="00FC7A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si enfrías un metal a alta temperatura no podría quebrarse con la fuerza que genera el retrocesos del otro disparo?</w:t>
      </w:r>
    </w:p>
    <w:p w14:paraId="72057516" w14:textId="1D71A50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programa enfría las ametralladoras mucho antes que </w:t>
      </w:r>
      <w:r w:rsidR="00FC7A3B">
        <w:rPr>
          <w:rFonts w:ascii="Arial" w:hAnsi="Arial" w:cs="Arial"/>
          <w:b/>
          <w:bCs/>
          <w:sz w:val="24"/>
          <w:szCs w:val="24"/>
          <w:lang w:val="es-AR"/>
        </w:rPr>
        <w:t>estén</w:t>
      </w:r>
      <w:r>
        <w:rPr>
          <w:rFonts w:ascii="Arial" w:hAnsi="Arial" w:cs="Arial"/>
          <w:b/>
          <w:bCs/>
          <w:sz w:val="24"/>
          <w:szCs w:val="24"/>
          <w:lang w:val="es-AR"/>
        </w:rPr>
        <w:t xml:space="preserve"> en un punto tan </w:t>
      </w:r>
      <w:r w:rsidR="00FC7A3B">
        <w:rPr>
          <w:rFonts w:ascii="Arial" w:hAnsi="Arial" w:cs="Arial"/>
          <w:b/>
          <w:bCs/>
          <w:sz w:val="24"/>
          <w:szCs w:val="24"/>
          <w:lang w:val="es-AR"/>
        </w:rPr>
        <w:t>crítico</w:t>
      </w:r>
      <w:r>
        <w:rPr>
          <w:rFonts w:ascii="Arial" w:hAnsi="Arial" w:cs="Arial"/>
          <w:b/>
          <w:bCs/>
          <w:sz w:val="24"/>
          <w:szCs w:val="24"/>
          <w:lang w:val="es-AR"/>
        </w:rPr>
        <w:t xml:space="preserve">. Observa el vapor que emana de la </w:t>
      </w:r>
      <w:r w:rsidR="00FC7A3B">
        <w:rPr>
          <w:rFonts w:ascii="Arial" w:hAnsi="Arial" w:cs="Arial"/>
          <w:b/>
          <w:bCs/>
          <w:sz w:val="24"/>
          <w:szCs w:val="24"/>
          <w:lang w:val="es-AR"/>
        </w:rPr>
        <w:t>parte</w:t>
      </w:r>
      <w:r>
        <w:rPr>
          <w:rFonts w:ascii="Arial" w:hAnsi="Arial" w:cs="Arial"/>
          <w:b/>
          <w:bCs/>
          <w:sz w:val="24"/>
          <w:szCs w:val="24"/>
          <w:lang w:val="es-AR"/>
        </w:rPr>
        <w:t xml:space="preserve"> de atrás de las armas, ese es el sistema de enfriamiento</w:t>
      </w:r>
      <w:r w:rsidR="00C33F98">
        <w:rPr>
          <w:rFonts w:ascii="Arial" w:hAnsi="Arial" w:cs="Arial"/>
          <w:b/>
          <w:bCs/>
          <w:sz w:val="24"/>
          <w:szCs w:val="24"/>
          <w:lang w:val="es-AR"/>
        </w:rPr>
        <w:t>,</w:t>
      </w:r>
      <w:r>
        <w:rPr>
          <w:rFonts w:ascii="Arial" w:hAnsi="Arial" w:cs="Arial"/>
          <w:b/>
          <w:bCs/>
          <w:sz w:val="24"/>
          <w:szCs w:val="24"/>
          <w:lang w:val="es-AR"/>
        </w:rPr>
        <w:t xml:space="preserve"> funcionando en cada momento.</w:t>
      </w:r>
    </w:p>
    <w:p w14:paraId="5669B85D"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vapor se desprende cada 4 segundos.</w:t>
      </w:r>
    </w:p>
    <w:p w14:paraId="30D2ACDD" w14:textId="70891116"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FC7A3B">
        <w:rPr>
          <w:rFonts w:ascii="Arial" w:hAnsi="Arial" w:cs="Arial"/>
          <w:b/>
          <w:bCs/>
          <w:sz w:val="24"/>
          <w:szCs w:val="24"/>
          <w:lang w:val="es-AR"/>
        </w:rPr>
        <w:t>cómo</w:t>
      </w:r>
      <w:r>
        <w:rPr>
          <w:rFonts w:ascii="Arial" w:hAnsi="Arial" w:cs="Arial"/>
          <w:b/>
          <w:bCs/>
          <w:sz w:val="24"/>
          <w:szCs w:val="24"/>
          <w:lang w:val="es-AR"/>
        </w:rPr>
        <w:t xml:space="preserve"> demonios destruimos algo </w:t>
      </w:r>
      <w:r w:rsidR="00FC7A3B">
        <w:rPr>
          <w:rFonts w:ascii="Arial" w:hAnsi="Arial" w:cs="Arial"/>
          <w:b/>
          <w:bCs/>
          <w:sz w:val="24"/>
          <w:szCs w:val="24"/>
          <w:lang w:val="es-AR"/>
        </w:rPr>
        <w:t>así</w:t>
      </w:r>
      <w:r>
        <w:rPr>
          <w:rFonts w:ascii="Arial" w:hAnsi="Arial" w:cs="Arial"/>
          <w:b/>
          <w:bCs/>
          <w:sz w:val="24"/>
          <w:szCs w:val="24"/>
          <w:lang w:val="es-AR"/>
        </w:rPr>
        <w:t>? No veo que nuestras balas le hagan algún daño.</w:t>
      </w:r>
    </w:p>
    <w:p w14:paraId="1D3E7567" w14:textId="153A1E8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enorme </w:t>
      </w:r>
      <w:r w:rsidR="00FC7A3B">
        <w:rPr>
          <w:rFonts w:ascii="Arial" w:hAnsi="Arial" w:cs="Arial"/>
          <w:b/>
          <w:bCs/>
          <w:sz w:val="24"/>
          <w:szCs w:val="24"/>
          <w:lang w:val="es-AR"/>
        </w:rPr>
        <w:t>máquina</w:t>
      </w:r>
      <w:r>
        <w:rPr>
          <w:rFonts w:ascii="Arial" w:hAnsi="Arial" w:cs="Arial"/>
          <w:b/>
          <w:bCs/>
          <w:sz w:val="24"/>
          <w:szCs w:val="24"/>
          <w:lang w:val="es-AR"/>
        </w:rPr>
        <w:t xml:space="preserve"> de destrucción se detiene.</w:t>
      </w:r>
    </w:p>
    <w:p w14:paraId="002A9F1A"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
    <w:p w14:paraId="08D2F532" w14:textId="0630546C"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Se levanta </w:t>
      </w:r>
      <w:r w:rsidR="00C45ED4">
        <w:rPr>
          <w:rFonts w:ascii="Arial" w:hAnsi="Arial" w:cs="Arial"/>
          <w:b/>
          <w:bCs/>
          <w:sz w:val="24"/>
          <w:szCs w:val="24"/>
          <w:lang w:val="es-AR"/>
        </w:rPr>
        <w:t>desprendiéndose</w:t>
      </w:r>
      <w:r>
        <w:rPr>
          <w:rFonts w:ascii="Arial" w:hAnsi="Arial" w:cs="Arial"/>
          <w:b/>
          <w:bCs/>
          <w:sz w:val="24"/>
          <w:szCs w:val="24"/>
          <w:lang w:val="es-AR"/>
        </w:rPr>
        <w:t xml:space="preserve"> de las ruedas oruga y apunta hacia </w:t>
      </w:r>
      <w:r w:rsidR="00C45ED4">
        <w:rPr>
          <w:rFonts w:ascii="Arial" w:hAnsi="Arial" w:cs="Arial"/>
          <w:b/>
          <w:bCs/>
          <w:sz w:val="24"/>
          <w:szCs w:val="24"/>
          <w:lang w:val="es-AR"/>
        </w:rPr>
        <w:t>un costado</w:t>
      </w:r>
      <w:r>
        <w:rPr>
          <w:rFonts w:ascii="Arial" w:hAnsi="Arial" w:cs="Arial"/>
          <w:b/>
          <w:bCs/>
          <w:sz w:val="24"/>
          <w:szCs w:val="24"/>
          <w:lang w:val="es-AR"/>
        </w:rPr>
        <w:t xml:space="preserve">, hacia otra </w:t>
      </w:r>
      <w:r w:rsidR="00C45ED4">
        <w:rPr>
          <w:rFonts w:ascii="Arial" w:hAnsi="Arial" w:cs="Arial"/>
          <w:b/>
          <w:bCs/>
          <w:sz w:val="24"/>
          <w:szCs w:val="24"/>
          <w:lang w:val="es-AR"/>
        </w:rPr>
        <w:t>lapida</w:t>
      </w:r>
      <w:r>
        <w:rPr>
          <w:rFonts w:ascii="Arial" w:hAnsi="Arial" w:cs="Arial"/>
          <w:b/>
          <w:bCs/>
          <w:sz w:val="24"/>
          <w:szCs w:val="24"/>
          <w:lang w:val="es-AR"/>
        </w:rPr>
        <w:t xml:space="preserve"> que se encontraban disparándole. Cuando se levanta para apuntar hacia otro lado, la maquina despliega un vapor comprimido </w:t>
      </w:r>
      <w:r w:rsidR="00C33F98">
        <w:rPr>
          <w:rFonts w:ascii="Arial" w:hAnsi="Arial" w:cs="Arial"/>
          <w:b/>
          <w:bCs/>
          <w:sz w:val="24"/>
          <w:szCs w:val="24"/>
          <w:lang w:val="es-AR"/>
        </w:rPr>
        <w:t>en</w:t>
      </w:r>
      <w:r>
        <w:rPr>
          <w:rFonts w:ascii="Arial" w:hAnsi="Arial" w:cs="Arial"/>
          <w:b/>
          <w:bCs/>
          <w:sz w:val="24"/>
          <w:szCs w:val="24"/>
          <w:lang w:val="es-AR"/>
        </w:rPr>
        <w:t xml:space="preserve"> la parte del medio donde le permite girar y conectar con las ruedas oruga, parece ser la columna principal para que se mueva hacia los lados. El vapor comprimido se detiene al unirse con las extremidades.</w:t>
      </w:r>
    </w:p>
    <w:p w14:paraId="469337AE" w14:textId="77777777"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La ensordecedora balacera regresa a pasear por las calles y callejones de los distritos.</w:t>
      </w:r>
    </w:p>
    <w:p w14:paraId="25B8588F" w14:textId="0C97748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-Podemos esperar a que se les acaben las balas. –Habla su mano derecha de Sixto mientras </w:t>
      </w:r>
      <w:r w:rsidR="00C45ED4">
        <w:rPr>
          <w:rFonts w:ascii="Arial" w:hAnsi="Arial" w:cs="Arial"/>
          <w:b/>
          <w:bCs/>
          <w:sz w:val="24"/>
          <w:szCs w:val="24"/>
          <w:lang w:val="es-AR"/>
        </w:rPr>
        <w:t>prosigue</w:t>
      </w:r>
      <w:r>
        <w:rPr>
          <w:rFonts w:ascii="Arial" w:hAnsi="Arial" w:cs="Arial"/>
          <w:b/>
          <w:bCs/>
          <w:sz w:val="24"/>
          <w:szCs w:val="24"/>
          <w:lang w:val="es-AR"/>
        </w:rPr>
        <w:t xml:space="preserve"> disparando por </w:t>
      </w:r>
      <w:r w:rsidR="00C45ED4">
        <w:rPr>
          <w:rFonts w:ascii="Arial" w:hAnsi="Arial" w:cs="Arial"/>
          <w:b/>
          <w:bCs/>
          <w:sz w:val="24"/>
          <w:szCs w:val="24"/>
          <w:lang w:val="es-AR"/>
        </w:rPr>
        <w:t>la abertura</w:t>
      </w:r>
      <w:r>
        <w:rPr>
          <w:rFonts w:ascii="Arial" w:hAnsi="Arial" w:cs="Arial"/>
          <w:b/>
          <w:bCs/>
          <w:sz w:val="24"/>
          <w:szCs w:val="24"/>
          <w:lang w:val="es-AR"/>
        </w:rPr>
        <w:t xml:space="preserve"> de la </w:t>
      </w:r>
      <w:r w:rsidR="00FC7A3B">
        <w:rPr>
          <w:rFonts w:ascii="Arial" w:hAnsi="Arial" w:cs="Arial"/>
          <w:b/>
          <w:bCs/>
          <w:sz w:val="24"/>
          <w:szCs w:val="24"/>
          <w:lang w:val="es-AR"/>
        </w:rPr>
        <w:t>lápida</w:t>
      </w:r>
      <w:r>
        <w:rPr>
          <w:rFonts w:ascii="Arial" w:hAnsi="Arial" w:cs="Arial"/>
          <w:b/>
          <w:bCs/>
          <w:sz w:val="24"/>
          <w:szCs w:val="24"/>
          <w:lang w:val="es-AR"/>
        </w:rPr>
        <w:t>.</w:t>
      </w:r>
    </w:p>
    <w:p w14:paraId="2C2A2F15" w14:textId="61E6C282"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lo creo… Ellos no </w:t>
      </w:r>
      <w:r w:rsidR="00FC7A3B">
        <w:rPr>
          <w:rFonts w:ascii="Arial" w:hAnsi="Arial" w:cs="Arial"/>
          <w:b/>
          <w:bCs/>
          <w:sz w:val="24"/>
          <w:szCs w:val="24"/>
          <w:lang w:val="es-AR"/>
        </w:rPr>
        <w:t>están</w:t>
      </w:r>
      <w:r>
        <w:rPr>
          <w:rFonts w:ascii="Arial" w:hAnsi="Arial" w:cs="Arial"/>
          <w:b/>
          <w:bCs/>
          <w:sz w:val="24"/>
          <w:szCs w:val="24"/>
          <w:lang w:val="es-AR"/>
        </w:rPr>
        <w:t xml:space="preserve"> intentando matarnos, solo hacer tiempo para que lleguen al núcleo de ALICE. No podemos esperar tanto, tenemos que detenerlo antes.</w:t>
      </w:r>
    </w:p>
    <w:p w14:paraId="695CF6E4" w14:textId="3C72A9BC"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FC7A3B">
        <w:rPr>
          <w:rFonts w:ascii="Arial" w:hAnsi="Arial" w:cs="Arial"/>
          <w:b/>
          <w:bCs/>
          <w:sz w:val="24"/>
          <w:szCs w:val="24"/>
          <w:lang w:val="es-AR"/>
        </w:rPr>
        <w:t>qué</w:t>
      </w:r>
      <w:r>
        <w:rPr>
          <w:rFonts w:ascii="Arial" w:hAnsi="Arial" w:cs="Arial"/>
          <w:b/>
          <w:bCs/>
          <w:sz w:val="24"/>
          <w:szCs w:val="24"/>
          <w:lang w:val="es-AR"/>
        </w:rPr>
        <w:t xml:space="preserve"> hacemos?</w:t>
      </w:r>
    </w:p>
    <w:p w14:paraId="2E7886DC"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tener una solución… </w:t>
      </w:r>
    </w:p>
    <w:p w14:paraId="60DA6D54"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
    <w:p w14:paraId="36A10D54" w14:textId="7591B172"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tienen un sistema de enfriamiento </w:t>
      </w:r>
      <w:r w:rsidR="00C45ED4">
        <w:rPr>
          <w:rFonts w:ascii="Arial" w:hAnsi="Arial" w:cs="Arial"/>
          <w:b/>
          <w:bCs/>
          <w:sz w:val="24"/>
          <w:szCs w:val="24"/>
          <w:lang w:val="es-AR"/>
        </w:rPr>
        <w:t>automático</w:t>
      </w:r>
      <w:r>
        <w:rPr>
          <w:rFonts w:ascii="Arial" w:hAnsi="Arial" w:cs="Arial"/>
          <w:b/>
          <w:bCs/>
          <w:sz w:val="24"/>
          <w:szCs w:val="24"/>
          <w:lang w:val="es-AR"/>
        </w:rPr>
        <w:t xml:space="preserve"> para la maquinaria dentro de</w:t>
      </w:r>
      <w:r w:rsidR="00C45ED4">
        <w:rPr>
          <w:rFonts w:ascii="Arial" w:hAnsi="Arial" w:cs="Arial"/>
          <w:b/>
          <w:bCs/>
          <w:sz w:val="24"/>
          <w:szCs w:val="24"/>
          <w:lang w:val="es-AR"/>
        </w:rPr>
        <w:t xml:space="preserve"> este</w:t>
      </w:r>
      <w:r>
        <w:rPr>
          <w:rFonts w:ascii="Arial" w:hAnsi="Arial" w:cs="Arial"/>
          <w:b/>
          <w:bCs/>
          <w:sz w:val="24"/>
          <w:szCs w:val="24"/>
          <w:lang w:val="es-AR"/>
        </w:rPr>
        <w:t>. Tanto para moverse como para girar las ametralladoras. Si concentramos nuestro fuego en ese enfriamiento podemos detenerlo.</w:t>
      </w:r>
    </w:p>
    <w:p w14:paraId="5B8912E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-Pero eso solo detendría sus movimientos, no creo que eso sirva de mucho.</w:t>
      </w:r>
    </w:p>
    <w:p w14:paraId="34A60087" w14:textId="08543D0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w:t>
      </w:r>
      <w:r w:rsidR="00C45ED4">
        <w:rPr>
          <w:rFonts w:ascii="Arial" w:hAnsi="Arial" w:cs="Arial"/>
          <w:b/>
          <w:bCs/>
          <w:sz w:val="24"/>
          <w:szCs w:val="24"/>
          <w:lang w:val="es-AR"/>
        </w:rPr>
        <w:t xml:space="preserve"> da</w:t>
      </w:r>
      <w:r>
        <w:rPr>
          <w:rFonts w:ascii="Arial" w:hAnsi="Arial" w:cs="Arial"/>
          <w:b/>
          <w:bCs/>
          <w:sz w:val="24"/>
          <w:szCs w:val="24"/>
          <w:lang w:val="es-AR"/>
        </w:rPr>
        <w:t xml:space="preserve"> un</w:t>
      </w:r>
      <w:r w:rsidR="00FC7A3B">
        <w:rPr>
          <w:rFonts w:ascii="Arial" w:hAnsi="Arial" w:cs="Arial"/>
          <w:b/>
          <w:bCs/>
          <w:sz w:val="24"/>
          <w:szCs w:val="24"/>
          <w:lang w:val="es-AR"/>
        </w:rPr>
        <w:t>a</w:t>
      </w:r>
      <w:r>
        <w:rPr>
          <w:rFonts w:ascii="Arial" w:hAnsi="Arial" w:cs="Arial"/>
          <w:b/>
          <w:bCs/>
          <w:sz w:val="24"/>
          <w:szCs w:val="24"/>
          <w:lang w:val="es-AR"/>
        </w:rPr>
        <w:t xml:space="preserve"> opción un poco vaga</w:t>
      </w:r>
      <w:r w:rsidR="00C45ED4">
        <w:rPr>
          <w:rFonts w:ascii="Arial" w:hAnsi="Arial" w:cs="Arial"/>
          <w:b/>
          <w:bCs/>
          <w:sz w:val="24"/>
          <w:szCs w:val="24"/>
          <w:lang w:val="es-AR"/>
        </w:rPr>
        <w:t>.</w:t>
      </w:r>
      <w:r>
        <w:rPr>
          <w:rFonts w:ascii="Arial" w:hAnsi="Arial" w:cs="Arial"/>
          <w:b/>
          <w:bCs/>
          <w:sz w:val="24"/>
          <w:szCs w:val="24"/>
          <w:lang w:val="es-AR"/>
        </w:rPr>
        <w:t xml:space="preserve"> </w:t>
      </w:r>
      <w:r w:rsidR="00C45ED4">
        <w:rPr>
          <w:rFonts w:ascii="Arial" w:hAnsi="Arial" w:cs="Arial"/>
          <w:b/>
          <w:bCs/>
          <w:sz w:val="24"/>
          <w:szCs w:val="24"/>
          <w:lang w:val="es-AR"/>
        </w:rPr>
        <w:t>N</w:t>
      </w:r>
      <w:r>
        <w:rPr>
          <w:rFonts w:ascii="Arial" w:hAnsi="Arial" w:cs="Arial"/>
          <w:b/>
          <w:bCs/>
          <w:sz w:val="24"/>
          <w:szCs w:val="24"/>
          <w:lang w:val="es-AR"/>
        </w:rPr>
        <w:t>o servirá de nada solo detener sus movimientos cuando el problema es la cadencia de disparo.</w:t>
      </w:r>
    </w:p>
    <w:p w14:paraId="5F6F1D1F" w14:textId="79CB089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 dañamos el sistema de auto enfriamiento del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tendrán que hacerlo manualmente</w:t>
      </w:r>
      <w:r w:rsidR="00FC7A3B">
        <w:rPr>
          <w:rFonts w:ascii="Arial" w:hAnsi="Arial" w:cs="Arial"/>
          <w:b/>
          <w:bCs/>
          <w:sz w:val="24"/>
          <w:szCs w:val="24"/>
          <w:lang w:val="es-AR"/>
        </w:rPr>
        <w:t>. N</w:t>
      </w:r>
      <w:r>
        <w:rPr>
          <w:rFonts w:ascii="Arial" w:hAnsi="Arial" w:cs="Arial"/>
          <w:b/>
          <w:bCs/>
          <w:sz w:val="24"/>
          <w:szCs w:val="24"/>
          <w:lang w:val="es-AR"/>
        </w:rPr>
        <w:t>o creo que</w:t>
      </w:r>
      <w:r w:rsidR="00FC7A3B">
        <w:rPr>
          <w:rFonts w:ascii="Arial" w:hAnsi="Arial" w:cs="Arial"/>
          <w:b/>
          <w:bCs/>
          <w:sz w:val="24"/>
          <w:szCs w:val="24"/>
          <w:lang w:val="es-AR"/>
        </w:rPr>
        <w:t xml:space="preserve"> ellos</w:t>
      </w:r>
      <w:r>
        <w:rPr>
          <w:rFonts w:ascii="Arial" w:hAnsi="Arial" w:cs="Arial"/>
          <w:b/>
          <w:bCs/>
          <w:sz w:val="24"/>
          <w:szCs w:val="24"/>
          <w:lang w:val="es-AR"/>
        </w:rPr>
        <w:t xml:space="preserve"> hayan tenido el entrenamiento para manejarlos, dudo que sepan leer la tabla de operaciones donde</w:t>
      </w:r>
      <w:r w:rsidR="00C45ED4">
        <w:rPr>
          <w:rFonts w:ascii="Arial" w:hAnsi="Arial" w:cs="Arial"/>
          <w:b/>
          <w:bCs/>
          <w:sz w:val="24"/>
          <w:szCs w:val="24"/>
          <w:lang w:val="es-AR"/>
        </w:rPr>
        <w:t xml:space="preserve"> se</w:t>
      </w:r>
      <w:r>
        <w:rPr>
          <w:rFonts w:ascii="Arial" w:hAnsi="Arial" w:cs="Arial"/>
          <w:b/>
          <w:bCs/>
          <w:sz w:val="24"/>
          <w:szCs w:val="24"/>
          <w:lang w:val="es-AR"/>
        </w:rPr>
        <w:t xml:space="preserve"> le</w:t>
      </w:r>
      <w:r w:rsidR="00C45ED4">
        <w:rPr>
          <w:rFonts w:ascii="Arial" w:hAnsi="Arial" w:cs="Arial"/>
          <w:b/>
          <w:bCs/>
          <w:sz w:val="24"/>
          <w:szCs w:val="24"/>
          <w:lang w:val="es-AR"/>
        </w:rPr>
        <w:t>s</w:t>
      </w:r>
      <w:r>
        <w:rPr>
          <w:rFonts w:ascii="Arial" w:hAnsi="Arial" w:cs="Arial"/>
          <w:b/>
          <w:bCs/>
          <w:sz w:val="24"/>
          <w:szCs w:val="24"/>
          <w:lang w:val="es-AR"/>
        </w:rPr>
        <w:t xml:space="preserve"> indica todo, si el sistema esta apto para </w:t>
      </w:r>
      <w:r w:rsidR="00FC7A3B">
        <w:rPr>
          <w:rFonts w:ascii="Arial" w:hAnsi="Arial" w:cs="Arial"/>
          <w:b/>
          <w:bCs/>
          <w:sz w:val="24"/>
          <w:szCs w:val="24"/>
          <w:lang w:val="es-AR"/>
        </w:rPr>
        <w:t>girar</w:t>
      </w:r>
      <w:r>
        <w:rPr>
          <w:rFonts w:ascii="Arial" w:hAnsi="Arial" w:cs="Arial"/>
          <w:b/>
          <w:bCs/>
          <w:sz w:val="24"/>
          <w:szCs w:val="24"/>
          <w:lang w:val="es-AR"/>
        </w:rPr>
        <w:t>,</w:t>
      </w:r>
      <w:r w:rsidR="00FC7A3B">
        <w:rPr>
          <w:rFonts w:ascii="Arial" w:hAnsi="Arial" w:cs="Arial"/>
          <w:b/>
          <w:bCs/>
          <w:sz w:val="24"/>
          <w:szCs w:val="24"/>
          <w:lang w:val="es-AR"/>
        </w:rPr>
        <w:t xml:space="preserve"> o</w:t>
      </w:r>
      <w:r>
        <w:rPr>
          <w:rFonts w:ascii="Arial" w:hAnsi="Arial" w:cs="Arial"/>
          <w:b/>
          <w:bCs/>
          <w:sz w:val="24"/>
          <w:szCs w:val="24"/>
          <w:lang w:val="es-AR"/>
        </w:rPr>
        <w:t xml:space="preserve"> si las ruedas oruga tienen algún inconveniente</w:t>
      </w:r>
      <w:r w:rsidR="00FC7A3B">
        <w:rPr>
          <w:rFonts w:ascii="Arial" w:hAnsi="Arial" w:cs="Arial"/>
          <w:b/>
          <w:bCs/>
          <w:sz w:val="24"/>
          <w:szCs w:val="24"/>
          <w:lang w:val="es-AR"/>
        </w:rPr>
        <w:t>,</w:t>
      </w:r>
      <w:r>
        <w:rPr>
          <w:rFonts w:ascii="Arial" w:hAnsi="Arial" w:cs="Arial"/>
          <w:b/>
          <w:bCs/>
          <w:sz w:val="24"/>
          <w:szCs w:val="24"/>
          <w:lang w:val="es-AR"/>
        </w:rPr>
        <w:t xml:space="preserve"> y todo el resto que implica entrenamiento, ellos solo </w:t>
      </w:r>
      <w:r w:rsidR="00FC7A3B">
        <w:rPr>
          <w:rFonts w:ascii="Arial" w:hAnsi="Arial" w:cs="Arial"/>
          <w:b/>
          <w:bCs/>
          <w:sz w:val="24"/>
          <w:szCs w:val="24"/>
          <w:lang w:val="es-AR"/>
        </w:rPr>
        <w:t>están</w:t>
      </w:r>
      <w:r>
        <w:rPr>
          <w:rFonts w:ascii="Arial" w:hAnsi="Arial" w:cs="Arial"/>
          <w:b/>
          <w:bCs/>
          <w:sz w:val="24"/>
          <w:szCs w:val="24"/>
          <w:lang w:val="es-AR"/>
        </w:rPr>
        <w:t xml:space="preserve"> disparando con </w:t>
      </w:r>
      <w:r w:rsidR="00187EB6">
        <w:rPr>
          <w:rFonts w:ascii="Arial" w:hAnsi="Arial" w:cs="Arial"/>
          <w:b/>
          <w:bCs/>
          <w:sz w:val="24"/>
          <w:szCs w:val="24"/>
          <w:lang w:val="es-AR"/>
        </w:rPr>
        <w:t>una gran máquina de destrucción</w:t>
      </w:r>
      <w:r>
        <w:rPr>
          <w:rFonts w:ascii="Arial" w:hAnsi="Arial" w:cs="Arial"/>
          <w:b/>
          <w:bCs/>
          <w:sz w:val="24"/>
          <w:szCs w:val="24"/>
          <w:lang w:val="es-AR"/>
        </w:rPr>
        <w:t xml:space="preserve"> </w:t>
      </w:r>
      <w:r w:rsidR="00187EB6">
        <w:rPr>
          <w:rFonts w:ascii="Arial" w:hAnsi="Arial" w:cs="Arial"/>
          <w:b/>
          <w:bCs/>
          <w:sz w:val="24"/>
          <w:szCs w:val="24"/>
          <w:lang w:val="es-AR"/>
        </w:rPr>
        <w:t>que no saben controlar</w:t>
      </w:r>
      <w:r>
        <w:rPr>
          <w:rFonts w:ascii="Arial" w:hAnsi="Arial" w:cs="Arial"/>
          <w:b/>
          <w:bCs/>
          <w:sz w:val="24"/>
          <w:szCs w:val="24"/>
          <w:lang w:val="es-AR"/>
        </w:rPr>
        <w:t>.</w:t>
      </w:r>
    </w:p>
    <w:p w14:paraId="44BD258C" w14:textId="5618DCE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FC7A3B">
        <w:rPr>
          <w:rFonts w:ascii="Arial" w:hAnsi="Arial" w:cs="Arial"/>
          <w:b/>
          <w:bCs/>
          <w:sz w:val="24"/>
          <w:szCs w:val="24"/>
          <w:lang w:val="es-AR"/>
        </w:rPr>
        <w:t>está</w:t>
      </w:r>
      <w:r>
        <w:rPr>
          <w:rFonts w:ascii="Arial" w:hAnsi="Arial" w:cs="Arial"/>
          <w:b/>
          <w:bCs/>
          <w:sz w:val="24"/>
          <w:szCs w:val="24"/>
          <w:lang w:val="es-AR"/>
        </w:rPr>
        <w:t xml:space="preserve"> confiando en su instinto en que no sepan manipular esa clase de complicada maquinaria sin entrenamiento previo, no cualquier niño de secundaria podría manipular algo </w:t>
      </w:r>
      <w:r w:rsidR="00FC7A3B">
        <w:rPr>
          <w:rFonts w:ascii="Arial" w:hAnsi="Arial" w:cs="Arial"/>
          <w:b/>
          <w:bCs/>
          <w:sz w:val="24"/>
          <w:szCs w:val="24"/>
          <w:lang w:val="es-AR"/>
        </w:rPr>
        <w:t>así</w:t>
      </w:r>
      <w:r>
        <w:rPr>
          <w:rFonts w:ascii="Arial" w:hAnsi="Arial" w:cs="Arial"/>
          <w:b/>
          <w:bCs/>
          <w:sz w:val="24"/>
          <w:szCs w:val="24"/>
          <w:lang w:val="es-AR"/>
        </w:rPr>
        <w:t xml:space="preserve"> sin </w:t>
      </w:r>
      <w:r w:rsidR="00C45ED4">
        <w:rPr>
          <w:rFonts w:ascii="Arial" w:hAnsi="Arial" w:cs="Arial"/>
          <w:b/>
          <w:bCs/>
          <w:sz w:val="24"/>
          <w:szCs w:val="24"/>
          <w:lang w:val="es-AR"/>
        </w:rPr>
        <w:t>antes un</w:t>
      </w:r>
      <w:r>
        <w:rPr>
          <w:rFonts w:ascii="Arial" w:hAnsi="Arial" w:cs="Arial"/>
          <w:b/>
          <w:bCs/>
          <w:sz w:val="24"/>
          <w:szCs w:val="24"/>
          <w:lang w:val="es-AR"/>
        </w:rPr>
        <w:t xml:space="preserve"> entrenamiento</w:t>
      </w:r>
      <w:r w:rsidR="00187EB6">
        <w:rPr>
          <w:rFonts w:ascii="Arial" w:hAnsi="Arial" w:cs="Arial"/>
          <w:b/>
          <w:bCs/>
          <w:sz w:val="24"/>
          <w:szCs w:val="24"/>
          <w:lang w:val="es-AR"/>
        </w:rPr>
        <w:t xml:space="preserve"> profesional</w:t>
      </w:r>
      <w:r>
        <w:rPr>
          <w:rFonts w:ascii="Arial" w:hAnsi="Arial" w:cs="Arial"/>
          <w:b/>
          <w:bCs/>
          <w:sz w:val="24"/>
          <w:szCs w:val="24"/>
          <w:lang w:val="es-AR"/>
        </w:rPr>
        <w:t>.</w:t>
      </w:r>
    </w:p>
    <w:p w14:paraId="27564C4B" w14:textId="4FD2CDE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FC7A3B">
        <w:rPr>
          <w:rFonts w:ascii="Arial" w:hAnsi="Arial" w:cs="Arial"/>
          <w:b/>
          <w:bCs/>
          <w:sz w:val="24"/>
          <w:szCs w:val="24"/>
          <w:lang w:val="es-AR"/>
        </w:rPr>
        <w:t>Está</w:t>
      </w:r>
      <w:r>
        <w:rPr>
          <w:rFonts w:ascii="Arial" w:hAnsi="Arial" w:cs="Arial"/>
          <w:b/>
          <w:bCs/>
          <w:sz w:val="24"/>
          <w:szCs w:val="24"/>
          <w:lang w:val="es-AR"/>
        </w:rPr>
        <w:t xml:space="preserve"> atacando y concentrando su </w:t>
      </w:r>
      <w:r w:rsidR="00FC7A3B">
        <w:rPr>
          <w:rFonts w:ascii="Arial" w:hAnsi="Arial" w:cs="Arial"/>
          <w:b/>
          <w:bCs/>
          <w:sz w:val="24"/>
          <w:szCs w:val="24"/>
          <w:lang w:val="es-AR"/>
        </w:rPr>
        <w:t>atención</w:t>
      </w:r>
      <w:r>
        <w:rPr>
          <w:rFonts w:ascii="Arial" w:hAnsi="Arial" w:cs="Arial"/>
          <w:b/>
          <w:bCs/>
          <w:sz w:val="24"/>
          <w:szCs w:val="24"/>
          <w:lang w:val="es-AR"/>
        </w:rPr>
        <w:t xml:space="preserve"> a la </w:t>
      </w:r>
      <w:r w:rsidR="00FC7A3B">
        <w:rPr>
          <w:rFonts w:ascii="Arial" w:hAnsi="Arial" w:cs="Arial"/>
          <w:b/>
          <w:bCs/>
          <w:sz w:val="24"/>
          <w:szCs w:val="24"/>
          <w:lang w:val="es-AR"/>
        </w:rPr>
        <w:t>lápida</w:t>
      </w:r>
      <w:r>
        <w:rPr>
          <w:rFonts w:ascii="Arial" w:hAnsi="Arial" w:cs="Arial"/>
          <w:b/>
          <w:bCs/>
          <w:sz w:val="24"/>
          <w:szCs w:val="24"/>
          <w:lang w:val="es-AR"/>
        </w:rPr>
        <w:t xml:space="preserve"> </w:t>
      </w:r>
      <w:r w:rsidR="0017296B">
        <w:rPr>
          <w:rFonts w:ascii="Arial" w:hAnsi="Arial" w:cs="Arial"/>
          <w:b/>
          <w:bCs/>
          <w:sz w:val="24"/>
          <w:szCs w:val="24"/>
          <w:lang w:val="es-AR"/>
        </w:rPr>
        <w:t>“</w:t>
      </w:r>
      <w:r>
        <w:rPr>
          <w:rFonts w:ascii="Arial" w:hAnsi="Arial" w:cs="Arial"/>
          <w:b/>
          <w:bCs/>
          <w:sz w:val="24"/>
          <w:szCs w:val="24"/>
          <w:lang w:val="es-AR"/>
        </w:rPr>
        <w:t>A</w:t>
      </w:r>
      <w:r w:rsidR="0017296B">
        <w:rPr>
          <w:rFonts w:ascii="Arial" w:hAnsi="Arial" w:cs="Arial"/>
          <w:b/>
          <w:bCs/>
          <w:sz w:val="24"/>
          <w:szCs w:val="24"/>
          <w:lang w:val="es-AR"/>
        </w:rPr>
        <w:t>”</w:t>
      </w:r>
      <w:r>
        <w:rPr>
          <w:rFonts w:ascii="Arial" w:hAnsi="Arial" w:cs="Arial"/>
          <w:b/>
          <w:bCs/>
          <w:sz w:val="24"/>
          <w:szCs w:val="24"/>
          <w:lang w:val="es-AR"/>
        </w:rPr>
        <w:t xml:space="preserve">, E y I </w:t>
      </w:r>
      <w:r w:rsidR="00FC7A3B">
        <w:rPr>
          <w:rFonts w:ascii="Arial" w:hAnsi="Arial" w:cs="Arial"/>
          <w:b/>
          <w:bCs/>
          <w:sz w:val="24"/>
          <w:szCs w:val="24"/>
          <w:lang w:val="es-AR"/>
        </w:rPr>
        <w:t>despliéguense</w:t>
      </w:r>
      <w:r>
        <w:rPr>
          <w:rFonts w:ascii="Arial" w:hAnsi="Arial" w:cs="Arial"/>
          <w:b/>
          <w:bCs/>
          <w:sz w:val="24"/>
          <w:szCs w:val="24"/>
          <w:lang w:val="es-AR"/>
        </w:rPr>
        <w:t xml:space="preserve"> hacia adelante lentamente. ¿Creen poder mover las lapidas desplegadas?</w:t>
      </w:r>
    </w:p>
    <w:p w14:paraId="49933F91" w14:textId="12E0A354"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17296B">
        <w:rPr>
          <w:rFonts w:ascii="Arial" w:hAnsi="Arial" w:cs="Arial"/>
          <w:b/>
          <w:bCs/>
          <w:sz w:val="24"/>
          <w:szCs w:val="24"/>
          <w:lang w:val="es-AR"/>
        </w:rPr>
        <w:t xml:space="preserve">de </w:t>
      </w:r>
      <w:r>
        <w:rPr>
          <w:rFonts w:ascii="Arial" w:hAnsi="Arial" w:cs="Arial"/>
          <w:b/>
          <w:bCs/>
          <w:sz w:val="24"/>
          <w:szCs w:val="24"/>
          <w:lang w:val="es-AR"/>
        </w:rPr>
        <w:t>que los sujetos robustos asintieran con la cabeza</w:t>
      </w:r>
      <w:r w:rsidR="00187EB6">
        <w:rPr>
          <w:rFonts w:ascii="Arial" w:hAnsi="Arial" w:cs="Arial"/>
          <w:b/>
          <w:bCs/>
          <w:sz w:val="24"/>
          <w:szCs w:val="24"/>
          <w:lang w:val="es-AR"/>
        </w:rPr>
        <w:t>,</w:t>
      </w:r>
      <w:r>
        <w:rPr>
          <w:rFonts w:ascii="Arial" w:hAnsi="Arial" w:cs="Arial"/>
          <w:b/>
          <w:bCs/>
          <w:sz w:val="24"/>
          <w:szCs w:val="24"/>
          <w:lang w:val="es-AR"/>
        </w:rPr>
        <w:t xml:space="preserve"> apoyaron su hombro contra la placa </w:t>
      </w:r>
      <w:r w:rsidR="0017296B">
        <w:rPr>
          <w:rFonts w:ascii="Arial" w:hAnsi="Arial" w:cs="Arial"/>
          <w:b/>
          <w:bCs/>
          <w:sz w:val="24"/>
          <w:szCs w:val="24"/>
          <w:lang w:val="es-AR"/>
        </w:rPr>
        <w:t>y su otra mano en vertical a esta. El escudo</w:t>
      </w:r>
      <w:r>
        <w:rPr>
          <w:rFonts w:ascii="Arial" w:hAnsi="Arial" w:cs="Arial"/>
          <w:b/>
          <w:bCs/>
          <w:sz w:val="24"/>
          <w:szCs w:val="24"/>
          <w:lang w:val="es-AR"/>
        </w:rPr>
        <w:t xml:space="preserve"> desplego una especie de armadura que </w:t>
      </w:r>
      <w:r w:rsidR="0017296B">
        <w:rPr>
          <w:rFonts w:ascii="Arial" w:hAnsi="Arial" w:cs="Arial"/>
          <w:b/>
          <w:bCs/>
          <w:sz w:val="24"/>
          <w:szCs w:val="24"/>
          <w:lang w:val="es-AR"/>
        </w:rPr>
        <w:t xml:space="preserve">cubre los brazos. </w:t>
      </w:r>
      <w:r>
        <w:rPr>
          <w:rFonts w:ascii="Arial" w:hAnsi="Arial" w:cs="Arial"/>
          <w:b/>
          <w:bCs/>
          <w:sz w:val="24"/>
          <w:szCs w:val="24"/>
          <w:lang w:val="es-AR"/>
        </w:rPr>
        <w:t>Sus brazos están cubiertos hasta la altura de sus hombros y</w:t>
      </w:r>
      <w:r w:rsidR="0017296B">
        <w:rPr>
          <w:rFonts w:ascii="Arial" w:hAnsi="Arial" w:cs="Arial"/>
          <w:b/>
          <w:bCs/>
          <w:sz w:val="24"/>
          <w:szCs w:val="24"/>
          <w:lang w:val="es-AR"/>
        </w:rPr>
        <w:t xml:space="preserve"> el</w:t>
      </w:r>
      <w:r>
        <w:rPr>
          <w:rFonts w:ascii="Arial" w:hAnsi="Arial" w:cs="Arial"/>
          <w:b/>
          <w:bCs/>
          <w:sz w:val="24"/>
          <w:szCs w:val="24"/>
          <w:lang w:val="es-AR"/>
        </w:rPr>
        <w:t xml:space="preserve"> trapecio de la espalda.</w:t>
      </w:r>
    </w:p>
    <w:p w14:paraId="51C7D3CB"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AHHHHH!</w:t>
      </w:r>
    </w:p>
    <w:p w14:paraId="7A1501F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robustos sujetos mueven las pesadas lapidas con un gran grito de confianza y fuerza con algunos rechinidos de sus dientes.</w:t>
      </w:r>
    </w:p>
    <w:p w14:paraId="12F8434F" w14:textId="2CE51B9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FC7A3B">
        <w:rPr>
          <w:rFonts w:ascii="Arial" w:hAnsi="Arial" w:cs="Arial"/>
          <w:b/>
          <w:bCs/>
          <w:sz w:val="24"/>
          <w:szCs w:val="24"/>
          <w:lang w:val="es-AR"/>
        </w:rPr>
        <w:t>están</w:t>
      </w:r>
      <w:r>
        <w:rPr>
          <w:rFonts w:ascii="Arial" w:hAnsi="Arial" w:cs="Arial"/>
          <w:b/>
          <w:bCs/>
          <w:sz w:val="24"/>
          <w:szCs w:val="24"/>
          <w:lang w:val="es-AR"/>
        </w:rPr>
        <w:t xml:space="preserve"> acercando</w:t>
      </w:r>
      <w:r w:rsidR="0017296B">
        <w:rPr>
          <w:rFonts w:ascii="Arial" w:hAnsi="Arial" w:cs="Arial"/>
          <w:b/>
          <w:bCs/>
          <w:sz w:val="24"/>
          <w:szCs w:val="24"/>
          <w:lang w:val="es-AR"/>
        </w:rPr>
        <w:t>.</w:t>
      </w:r>
      <w:r>
        <w:rPr>
          <w:rFonts w:ascii="Arial" w:hAnsi="Arial" w:cs="Arial"/>
          <w:b/>
          <w:bCs/>
          <w:sz w:val="24"/>
          <w:szCs w:val="24"/>
          <w:lang w:val="es-AR"/>
        </w:rPr>
        <w:t xml:space="preserve"> </w:t>
      </w:r>
      <w:r w:rsidR="0017296B">
        <w:rPr>
          <w:rFonts w:ascii="Arial" w:hAnsi="Arial" w:cs="Arial"/>
          <w:b/>
          <w:bCs/>
          <w:sz w:val="24"/>
          <w:szCs w:val="24"/>
          <w:lang w:val="es-AR"/>
        </w:rPr>
        <w:t>O</w:t>
      </w:r>
      <w:r>
        <w:rPr>
          <w:rFonts w:ascii="Arial" w:hAnsi="Arial" w:cs="Arial"/>
          <w:b/>
          <w:bCs/>
          <w:sz w:val="24"/>
          <w:szCs w:val="24"/>
          <w:lang w:val="es-AR"/>
        </w:rPr>
        <w:t>ye idiota ahí dentro, dispara hacia los de la izquierda.</w:t>
      </w:r>
    </w:p>
    <w:p w14:paraId="593C573B" w14:textId="77777777" w:rsidR="0017296B" w:rsidRDefault="0017296B" w:rsidP="0017296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Izquierda de ellos o izquierda mía?.</w:t>
      </w:r>
    </w:p>
    <w:p w14:paraId="7AEB56E9" w14:textId="5FCF3F28" w:rsidR="0017296B" w:rsidRDefault="0017296B" w:rsidP="0017296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Hacia tu izquierda inútil!</w:t>
      </w:r>
    </w:p>
    <w:p w14:paraId="73AFFD36"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La gran bestia de maquina empieza a levantarse dejando escapar ese gran vapor comprimido nuevamente.</w:t>
      </w:r>
    </w:p>
    <w:p w14:paraId="4191F069" w14:textId="2AEFE2F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-¡¡Ahora!!</w:t>
      </w:r>
    </w:p>
    <w:p w14:paraId="48CEAA58" w14:textId="009D48BD" w:rsidR="00187EB6" w:rsidRDefault="00187EB6" w:rsidP="00187EB6">
      <w:pPr>
        <w:spacing w:line="360" w:lineRule="auto"/>
        <w:rPr>
          <w:rFonts w:ascii="Arial" w:hAnsi="Arial" w:cs="Arial"/>
          <w:b/>
          <w:bCs/>
          <w:sz w:val="24"/>
          <w:szCs w:val="24"/>
          <w:lang w:val="es-AR"/>
        </w:rPr>
      </w:pPr>
      <w:r>
        <w:rPr>
          <w:rFonts w:ascii="Arial" w:hAnsi="Arial" w:cs="Arial"/>
          <w:b/>
          <w:bCs/>
          <w:sz w:val="24"/>
          <w:szCs w:val="24"/>
          <w:lang w:val="es-AR"/>
        </w:rPr>
        <w:t>Las lapidas requieren una base sólida para desplegar las aberturas y disparar a través de estas, es por eso que los hombres robustos dejan caer rápidamente las lapidas al suelo para que el grupo de asalto abra fuego.</w:t>
      </w:r>
    </w:p>
    <w:p w14:paraId="7C83A5B3" w14:textId="421D0FB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mercenarios no prestaron </w:t>
      </w:r>
      <w:r w:rsidR="0017296B">
        <w:rPr>
          <w:rFonts w:ascii="Arial" w:hAnsi="Arial" w:cs="Arial"/>
          <w:b/>
          <w:bCs/>
          <w:sz w:val="24"/>
          <w:szCs w:val="24"/>
          <w:lang w:val="es-AR"/>
        </w:rPr>
        <w:t>la más mínima</w:t>
      </w:r>
      <w:r>
        <w:rPr>
          <w:rFonts w:ascii="Arial" w:hAnsi="Arial" w:cs="Arial"/>
          <w:b/>
          <w:bCs/>
          <w:sz w:val="24"/>
          <w:szCs w:val="24"/>
          <w:lang w:val="es-AR"/>
        </w:rPr>
        <w:t xml:space="preserve"> </w:t>
      </w:r>
      <w:r w:rsidR="006B25B1">
        <w:rPr>
          <w:rFonts w:ascii="Arial" w:hAnsi="Arial" w:cs="Arial"/>
          <w:b/>
          <w:bCs/>
          <w:sz w:val="24"/>
          <w:szCs w:val="24"/>
          <w:lang w:val="es-AR"/>
        </w:rPr>
        <w:t>atención</w:t>
      </w:r>
      <w:r>
        <w:rPr>
          <w:rFonts w:ascii="Arial" w:hAnsi="Arial" w:cs="Arial"/>
          <w:b/>
          <w:bCs/>
          <w:sz w:val="24"/>
          <w:szCs w:val="24"/>
          <w:lang w:val="es-AR"/>
        </w:rPr>
        <w:t xml:space="preserve"> a lo que estaban </w:t>
      </w:r>
      <w:r w:rsidR="0017296B">
        <w:rPr>
          <w:rFonts w:ascii="Arial" w:hAnsi="Arial" w:cs="Arial"/>
          <w:b/>
          <w:bCs/>
          <w:sz w:val="24"/>
          <w:szCs w:val="24"/>
          <w:lang w:val="es-AR"/>
        </w:rPr>
        <w:t>disparando con exactitud</w:t>
      </w:r>
      <w:r>
        <w:rPr>
          <w:rFonts w:ascii="Arial" w:hAnsi="Arial" w:cs="Arial"/>
          <w:b/>
          <w:bCs/>
          <w:sz w:val="24"/>
          <w:szCs w:val="24"/>
          <w:lang w:val="es-AR"/>
        </w:rPr>
        <w:t>. Ellos piensan que la armadura de esta gran maquina</w:t>
      </w:r>
      <w:r w:rsidR="0017296B">
        <w:rPr>
          <w:rFonts w:ascii="Arial" w:hAnsi="Arial" w:cs="Arial"/>
          <w:b/>
          <w:bCs/>
          <w:sz w:val="24"/>
          <w:szCs w:val="24"/>
          <w:lang w:val="es-AR"/>
        </w:rPr>
        <w:t xml:space="preserve"> </w:t>
      </w:r>
      <w:r>
        <w:rPr>
          <w:rFonts w:ascii="Arial" w:hAnsi="Arial" w:cs="Arial"/>
          <w:b/>
          <w:bCs/>
          <w:sz w:val="24"/>
          <w:szCs w:val="24"/>
          <w:lang w:val="es-AR"/>
        </w:rPr>
        <w:t xml:space="preserve">es </w:t>
      </w:r>
      <w:r w:rsidR="006B25B1">
        <w:rPr>
          <w:rFonts w:ascii="Arial" w:hAnsi="Arial" w:cs="Arial"/>
          <w:b/>
          <w:bCs/>
          <w:sz w:val="24"/>
          <w:szCs w:val="24"/>
          <w:lang w:val="es-AR"/>
        </w:rPr>
        <w:t>impenetrable</w:t>
      </w:r>
      <w:r>
        <w:rPr>
          <w:rFonts w:ascii="Arial" w:hAnsi="Arial" w:cs="Arial"/>
          <w:b/>
          <w:bCs/>
          <w:sz w:val="24"/>
          <w:szCs w:val="24"/>
          <w:lang w:val="es-AR"/>
        </w:rPr>
        <w:t xml:space="preserve"> y que es inútil </w:t>
      </w:r>
      <w:r w:rsidR="006B25B1">
        <w:rPr>
          <w:rFonts w:ascii="Arial" w:hAnsi="Arial" w:cs="Arial"/>
          <w:b/>
          <w:bCs/>
          <w:sz w:val="24"/>
          <w:szCs w:val="24"/>
          <w:lang w:val="es-AR"/>
        </w:rPr>
        <w:t>disiparle</w:t>
      </w:r>
      <w:r>
        <w:rPr>
          <w:rFonts w:ascii="Arial" w:hAnsi="Arial" w:cs="Arial"/>
          <w:b/>
          <w:bCs/>
          <w:sz w:val="24"/>
          <w:szCs w:val="24"/>
          <w:lang w:val="es-AR"/>
        </w:rPr>
        <w:t>.</w:t>
      </w:r>
    </w:p>
    <w:p w14:paraId="6178B34B" w14:textId="796B20F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balas empiezan agrietar la columna principal que le permite girar. Algunas leves chispas salen de este. Las ametralladoras parecen tener dificultad, el </w:t>
      </w:r>
      <w:r w:rsidR="0017296B">
        <w:rPr>
          <w:rFonts w:ascii="Arial" w:hAnsi="Arial" w:cs="Arial"/>
          <w:b/>
          <w:bCs/>
          <w:sz w:val="24"/>
          <w:szCs w:val="24"/>
          <w:lang w:val="es-AR"/>
        </w:rPr>
        <w:t>torso</w:t>
      </w:r>
      <w:r>
        <w:rPr>
          <w:rFonts w:ascii="Arial" w:hAnsi="Arial" w:cs="Arial"/>
          <w:b/>
          <w:bCs/>
          <w:sz w:val="24"/>
          <w:szCs w:val="24"/>
          <w:lang w:val="es-AR"/>
        </w:rPr>
        <w:t xml:space="preserve"> del medio no parece que se uniera a las extremidades con facilidad, parece como si le costara bajar y unírseles.</w:t>
      </w:r>
    </w:p>
    <w:p w14:paraId="6E833A68"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vapor comprimido se detiene al unirse.</w:t>
      </w:r>
    </w:p>
    <w:p w14:paraId="3B6492C8"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funciono!</w:t>
      </w:r>
    </w:p>
    <w:p w14:paraId="1C5FC4D2" w14:textId="36F0DE2A"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esperes que funcione a la primera. Le </w:t>
      </w:r>
      <w:r w:rsidR="006B25B1">
        <w:rPr>
          <w:rFonts w:ascii="Arial" w:hAnsi="Arial" w:cs="Arial"/>
          <w:b/>
          <w:bCs/>
          <w:sz w:val="24"/>
          <w:szCs w:val="24"/>
          <w:lang w:val="es-AR"/>
        </w:rPr>
        <w:t>costó</w:t>
      </w:r>
      <w:r>
        <w:rPr>
          <w:rFonts w:ascii="Arial" w:hAnsi="Arial" w:cs="Arial"/>
          <w:b/>
          <w:bCs/>
          <w:sz w:val="24"/>
          <w:szCs w:val="24"/>
          <w:lang w:val="es-AR"/>
        </w:rPr>
        <w:t xml:space="preserve"> unirse a las ruedas oruga, necesitamos otro intento. Placa A y E </w:t>
      </w:r>
      <w:r w:rsidR="006B25B1">
        <w:rPr>
          <w:rFonts w:ascii="Arial" w:hAnsi="Arial" w:cs="Arial"/>
          <w:b/>
          <w:bCs/>
          <w:sz w:val="24"/>
          <w:szCs w:val="24"/>
          <w:lang w:val="es-AR"/>
        </w:rPr>
        <w:t>despliéguense</w:t>
      </w:r>
      <w:r>
        <w:rPr>
          <w:rFonts w:ascii="Arial" w:hAnsi="Arial" w:cs="Arial"/>
          <w:b/>
          <w:bCs/>
          <w:sz w:val="24"/>
          <w:szCs w:val="24"/>
          <w:lang w:val="es-AR"/>
        </w:rPr>
        <w:t>.</w:t>
      </w:r>
    </w:p>
    <w:p w14:paraId="210E6EAE" w14:textId="4BE63D5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y su grupo empezaron a avanzar nuevamente con la misma estrategia para que 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cambiara de </w:t>
      </w:r>
      <w:r w:rsidR="006B25B1">
        <w:rPr>
          <w:rFonts w:ascii="Arial" w:hAnsi="Arial" w:cs="Arial"/>
          <w:b/>
          <w:bCs/>
          <w:sz w:val="24"/>
          <w:szCs w:val="24"/>
          <w:lang w:val="es-AR"/>
        </w:rPr>
        <w:t>objetivo</w:t>
      </w:r>
      <w:r>
        <w:rPr>
          <w:rFonts w:ascii="Arial" w:hAnsi="Arial" w:cs="Arial"/>
          <w:b/>
          <w:bCs/>
          <w:sz w:val="24"/>
          <w:szCs w:val="24"/>
          <w:lang w:val="es-AR"/>
        </w:rPr>
        <w:t xml:space="preserve"> nuevamente.</w:t>
      </w:r>
    </w:p>
    <w:p w14:paraId="41B8BA24" w14:textId="0CAB6C66"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Apunta al </w:t>
      </w:r>
      <w:r w:rsidR="006B25B1">
        <w:rPr>
          <w:rFonts w:ascii="Arial" w:hAnsi="Arial" w:cs="Arial"/>
          <w:b/>
          <w:bCs/>
          <w:sz w:val="24"/>
          <w:szCs w:val="24"/>
          <w:lang w:val="es-AR"/>
        </w:rPr>
        <w:t>escudo</w:t>
      </w:r>
      <w:r>
        <w:rPr>
          <w:rFonts w:ascii="Arial" w:hAnsi="Arial" w:cs="Arial"/>
          <w:b/>
          <w:bCs/>
          <w:sz w:val="24"/>
          <w:szCs w:val="24"/>
          <w:lang w:val="es-AR"/>
        </w:rPr>
        <w:t xml:space="preserve"> del medio! Nosotros nos encargaremos de los costados.</w:t>
      </w:r>
    </w:p>
    <w:p w14:paraId="66C9C201" w14:textId="396155C8"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parece </w:t>
      </w:r>
      <w:r w:rsidR="0017296B">
        <w:rPr>
          <w:rFonts w:ascii="Arial" w:hAnsi="Arial" w:cs="Arial"/>
          <w:b/>
          <w:bCs/>
          <w:sz w:val="24"/>
          <w:szCs w:val="24"/>
          <w:lang w:val="es-AR"/>
        </w:rPr>
        <w:t>complicársele levantar las ametralladoras para apuntar hacia otra parte</w:t>
      </w:r>
      <w:r>
        <w:rPr>
          <w:rFonts w:ascii="Arial" w:hAnsi="Arial" w:cs="Arial"/>
          <w:b/>
          <w:bCs/>
          <w:sz w:val="24"/>
          <w:szCs w:val="24"/>
          <w:lang w:val="es-AR"/>
        </w:rPr>
        <w:t xml:space="preserve">. El vapor comprimido empieza a salir mucho antes que se pueda separar de las ruedas oruga. Algunas chispas se pueden notar en la columna del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w:t>
      </w:r>
    </w:p>
    <w:p w14:paraId="652492C7" w14:textId="7289D8C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que se pudiera separar, abrieron fuego nuevamente hacia el medio intentando dañar el sistema de auto enfriamiento por completo. Incluso se asomaron por los costados de la </w:t>
      </w:r>
      <w:r w:rsidR="006B25B1">
        <w:rPr>
          <w:rFonts w:ascii="Arial" w:hAnsi="Arial" w:cs="Arial"/>
          <w:b/>
          <w:bCs/>
          <w:sz w:val="24"/>
          <w:szCs w:val="24"/>
          <w:lang w:val="es-AR"/>
        </w:rPr>
        <w:t>lápida</w:t>
      </w:r>
      <w:r>
        <w:rPr>
          <w:rFonts w:ascii="Arial" w:hAnsi="Arial" w:cs="Arial"/>
          <w:b/>
          <w:bCs/>
          <w:sz w:val="24"/>
          <w:szCs w:val="24"/>
          <w:lang w:val="es-AR"/>
        </w:rPr>
        <w:t xml:space="preserve"> </w:t>
      </w:r>
      <w:r w:rsidR="006B25B1">
        <w:rPr>
          <w:rFonts w:ascii="Arial" w:hAnsi="Arial" w:cs="Arial"/>
          <w:b/>
          <w:bCs/>
          <w:sz w:val="24"/>
          <w:szCs w:val="24"/>
          <w:lang w:val="es-AR"/>
        </w:rPr>
        <w:t>para</w:t>
      </w:r>
      <w:r>
        <w:rPr>
          <w:rFonts w:ascii="Arial" w:hAnsi="Arial" w:cs="Arial"/>
          <w:b/>
          <w:bCs/>
          <w:sz w:val="24"/>
          <w:szCs w:val="24"/>
          <w:lang w:val="es-AR"/>
        </w:rPr>
        <w:t xml:space="preserve"> ser </w:t>
      </w:r>
      <w:r w:rsidR="006B25B1">
        <w:rPr>
          <w:rFonts w:ascii="Arial" w:hAnsi="Arial" w:cs="Arial"/>
          <w:b/>
          <w:bCs/>
          <w:sz w:val="24"/>
          <w:szCs w:val="24"/>
          <w:lang w:val="es-AR"/>
        </w:rPr>
        <w:t>más</w:t>
      </w:r>
      <w:r>
        <w:rPr>
          <w:rFonts w:ascii="Arial" w:hAnsi="Arial" w:cs="Arial"/>
          <w:b/>
          <w:bCs/>
          <w:sz w:val="24"/>
          <w:szCs w:val="24"/>
          <w:lang w:val="es-AR"/>
        </w:rPr>
        <w:t xml:space="preserve"> cantidad de disparos, aunque eso implique que salgan heridos por las balas de los mercenarios.</w:t>
      </w:r>
    </w:p>
    <w:p w14:paraId="471FC425" w14:textId="65D820B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sidR="006B25B1">
        <w:rPr>
          <w:rFonts w:ascii="Arial" w:hAnsi="Arial" w:cs="Arial"/>
          <w:b/>
          <w:bCs/>
          <w:sz w:val="24"/>
          <w:szCs w:val="24"/>
          <w:lang w:val="es-AR"/>
        </w:rPr>
        <w:t>T</w:t>
      </w:r>
      <w:r>
        <w:rPr>
          <w:rFonts w:ascii="Arial" w:hAnsi="Arial" w:cs="Arial"/>
          <w:b/>
          <w:bCs/>
          <w:sz w:val="24"/>
          <w:szCs w:val="24"/>
          <w:lang w:val="es-AR"/>
        </w:rPr>
        <w:t>erran</w:t>
      </w:r>
      <w:r w:rsidR="006B25B1">
        <w:rPr>
          <w:rFonts w:ascii="Arial" w:hAnsi="Arial" w:cs="Arial"/>
          <w:b/>
          <w:bCs/>
          <w:sz w:val="24"/>
          <w:szCs w:val="24"/>
          <w:lang w:val="es-AR"/>
        </w:rPr>
        <w:t>s</w:t>
      </w:r>
      <w:proofErr w:type="spellEnd"/>
      <w:r>
        <w:rPr>
          <w:rFonts w:ascii="Arial" w:hAnsi="Arial" w:cs="Arial"/>
          <w:b/>
          <w:bCs/>
          <w:sz w:val="24"/>
          <w:szCs w:val="24"/>
          <w:lang w:val="es-AR"/>
        </w:rPr>
        <w:t xml:space="preserve"> apunta hacia el medio y parece que </w:t>
      </w:r>
      <w:r w:rsidR="006B25B1">
        <w:rPr>
          <w:rFonts w:ascii="Arial" w:hAnsi="Arial" w:cs="Arial"/>
          <w:b/>
          <w:bCs/>
          <w:sz w:val="24"/>
          <w:szCs w:val="24"/>
          <w:lang w:val="es-AR"/>
        </w:rPr>
        <w:t>está</w:t>
      </w:r>
      <w:r>
        <w:rPr>
          <w:rFonts w:ascii="Arial" w:hAnsi="Arial" w:cs="Arial"/>
          <w:b/>
          <w:bCs/>
          <w:sz w:val="24"/>
          <w:szCs w:val="24"/>
          <w:lang w:val="es-AR"/>
        </w:rPr>
        <w:t xml:space="preserve"> fallando por fin el sistema de enfriamiento. El torso del </w:t>
      </w:r>
      <w:proofErr w:type="spellStart"/>
      <w:r w:rsidR="006B25B1">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cae bruscamente y se une a las extremidades con mucha dificultad.</w:t>
      </w:r>
    </w:p>
    <w:p w14:paraId="28B48FD7" w14:textId="5F2D3A6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Todos a cubierto. </w:t>
      </w:r>
    </w:p>
    <w:p w14:paraId="31FF0120" w14:textId="071B9DB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sidR="006B25B1">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comenzó nuevamente</w:t>
      </w:r>
      <w:r w:rsidR="002C7427">
        <w:rPr>
          <w:rFonts w:ascii="Arial" w:hAnsi="Arial" w:cs="Arial"/>
          <w:b/>
          <w:bCs/>
          <w:sz w:val="24"/>
          <w:szCs w:val="24"/>
          <w:lang w:val="es-AR"/>
        </w:rPr>
        <w:t xml:space="preserve"> a disparar</w:t>
      </w:r>
      <w:r>
        <w:rPr>
          <w:rFonts w:ascii="Arial" w:hAnsi="Arial" w:cs="Arial"/>
          <w:b/>
          <w:bCs/>
          <w:sz w:val="24"/>
          <w:szCs w:val="24"/>
          <w:lang w:val="es-AR"/>
        </w:rPr>
        <w:t>.</w:t>
      </w:r>
    </w:p>
    <w:p w14:paraId="1EDAF02F" w14:textId="45911813"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Algunos del equipo de Sixto salieron heridos por dejar la placa y disparar, </w:t>
      </w:r>
      <w:r w:rsidR="00F479F5">
        <w:rPr>
          <w:rFonts w:ascii="Arial" w:hAnsi="Arial" w:cs="Arial"/>
          <w:b/>
          <w:bCs/>
          <w:sz w:val="24"/>
          <w:szCs w:val="24"/>
          <w:lang w:val="es-AR"/>
        </w:rPr>
        <w:t xml:space="preserve">aunque </w:t>
      </w:r>
      <w:r>
        <w:rPr>
          <w:rFonts w:ascii="Arial" w:hAnsi="Arial" w:cs="Arial"/>
          <w:b/>
          <w:bCs/>
          <w:sz w:val="24"/>
          <w:szCs w:val="24"/>
          <w:lang w:val="es-AR"/>
        </w:rPr>
        <w:t xml:space="preserve">ya </w:t>
      </w:r>
      <w:r w:rsidR="006B25B1">
        <w:rPr>
          <w:rFonts w:ascii="Arial" w:hAnsi="Arial" w:cs="Arial"/>
          <w:b/>
          <w:bCs/>
          <w:sz w:val="24"/>
          <w:szCs w:val="24"/>
          <w:lang w:val="es-AR"/>
        </w:rPr>
        <w:t>están</w:t>
      </w:r>
      <w:r>
        <w:rPr>
          <w:rFonts w:ascii="Arial" w:hAnsi="Arial" w:cs="Arial"/>
          <w:b/>
          <w:bCs/>
          <w:sz w:val="24"/>
          <w:szCs w:val="24"/>
          <w:lang w:val="es-AR"/>
        </w:rPr>
        <w:t xml:space="preserve"> siendo </w:t>
      </w:r>
      <w:r w:rsidR="006B25B1">
        <w:rPr>
          <w:rFonts w:ascii="Arial" w:hAnsi="Arial" w:cs="Arial"/>
          <w:b/>
          <w:bCs/>
          <w:sz w:val="24"/>
          <w:szCs w:val="24"/>
          <w:lang w:val="es-AR"/>
        </w:rPr>
        <w:t>atendidos</w:t>
      </w:r>
      <w:r w:rsidR="00F479F5">
        <w:rPr>
          <w:rFonts w:ascii="Arial" w:hAnsi="Arial" w:cs="Arial"/>
          <w:b/>
          <w:bCs/>
          <w:sz w:val="24"/>
          <w:szCs w:val="24"/>
          <w:lang w:val="es-AR"/>
        </w:rPr>
        <w:t>. Ahora solo queda esperar.</w:t>
      </w:r>
    </w:p>
    <w:p w14:paraId="503D0075" w14:textId="139C59B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-Esto tiene que funcionar</w:t>
      </w:r>
      <w:r w:rsidR="00F479F5">
        <w:rPr>
          <w:rFonts w:ascii="Arial" w:hAnsi="Arial" w:cs="Arial"/>
          <w:b/>
          <w:bCs/>
          <w:sz w:val="24"/>
          <w:szCs w:val="24"/>
          <w:lang w:val="es-AR"/>
        </w:rPr>
        <w:t>…</w:t>
      </w:r>
    </w:p>
    <w:p w14:paraId="4F4769FC" w14:textId="2F300A1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vapor comprimido que </w:t>
      </w:r>
      <w:r w:rsidR="006B25B1">
        <w:rPr>
          <w:rFonts w:ascii="Arial" w:hAnsi="Arial" w:cs="Arial"/>
          <w:b/>
          <w:bCs/>
          <w:sz w:val="24"/>
          <w:szCs w:val="24"/>
          <w:lang w:val="es-AR"/>
        </w:rPr>
        <w:t>salía</w:t>
      </w:r>
      <w:r>
        <w:rPr>
          <w:rFonts w:ascii="Arial" w:hAnsi="Arial" w:cs="Arial"/>
          <w:b/>
          <w:bCs/>
          <w:sz w:val="24"/>
          <w:szCs w:val="24"/>
          <w:lang w:val="es-AR"/>
        </w:rPr>
        <w:t xml:space="preserve"> por detrás de las ametralladoras ya no </w:t>
      </w:r>
      <w:r w:rsidR="006B25B1">
        <w:rPr>
          <w:rFonts w:ascii="Arial" w:hAnsi="Arial" w:cs="Arial"/>
          <w:b/>
          <w:bCs/>
          <w:sz w:val="24"/>
          <w:szCs w:val="24"/>
          <w:lang w:val="es-AR"/>
        </w:rPr>
        <w:t>sale</w:t>
      </w:r>
      <w:r>
        <w:rPr>
          <w:rFonts w:ascii="Arial" w:hAnsi="Arial" w:cs="Arial"/>
          <w:b/>
          <w:bCs/>
          <w:sz w:val="24"/>
          <w:szCs w:val="24"/>
          <w:lang w:val="es-AR"/>
        </w:rPr>
        <w:t xml:space="preserve"> cada 4 segundo, directamente ya no sale vapor por ningún lado, eso significa que el sistema de enfriamiento </w:t>
      </w:r>
      <w:r w:rsidR="006B25B1">
        <w:rPr>
          <w:rFonts w:ascii="Arial" w:hAnsi="Arial" w:cs="Arial"/>
          <w:b/>
          <w:bCs/>
          <w:sz w:val="24"/>
          <w:szCs w:val="24"/>
          <w:lang w:val="es-AR"/>
        </w:rPr>
        <w:t>automático</w:t>
      </w:r>
      <w:r>
        <w:rPr>
          <w:rFonts w:ascii="Arial" w:hAnsi="Arial" w:cs="Arial"/>
          <w:b/>
          <w:bCs/>
          <w:sz w:val="24"/>
          <w:szCs w:val="24"/>
          <w:lang w:val="es-AR"/>
        </w:rPr>
        <w:t xml:space="preserve"> ya no </w:t>
      </w:r>
      <w:r w:rsidR="006B25B1">
        <w:rPr>
          <w:rFonts w:ascii="Arial" w:hAnsi="Arial" w:cs="Arial"/>
          <w:b/>
          <w:bCs/>
          <w:sz w:val="24"/>
          <w:szCs w:val="24"/>
          <w:lang w:val="es-AR"/>
        </w:rPr>
        <w:t>está</w:t>
      </w:r>
      <w:r>
        <w:rPr>
          <w:rFonts w:ascii="Arial" w:hAnsi="Arial" w:cs="Arial"/>
          <w:b/>
          <w:bCs/>
          <w:sz w:val="24"/>
          <w:szCs w:val="24"/>
          <w:lang w:val="es-AR"/>
        </w:rPr>
        <w:t xml:space="preserve"> funcionando.</w:t>
      </w:r>
    </w:p>
    <w:p w14:paraId="01B9CE74" w14:textId="6C5AF71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ametralladoras podían notarse tomar un color un poco rojo. Se </w:t>
      </w:r>
      <w:r w:rsidR="006B25B1">
        <w:rPr>
          <w:rFonts w:ascii="Arial" w:hAnsi="Arial" w:cs="Arial"/>
          <w:b/>
          <w:bCs/>
          <w:sz w:val="24"/>
          <w:szCs w:val="24"/>
          <w:lang w:val="es-AR"/>
        </w:rPr>
        <w:t>están</w:t>
      </w:r>
      <w:r>
        <w:rPr>
          <w:rFonts w:ascii="Arial" w:hAnsi="Arial" w:cs="Arial"/>
          <w:b/>
          <w:bCs/>
          <w:sz w:val="24"/>
          <w:szCs w:val="24"/>
          <w:lang w:val="es-AR"/>
        </w:rPr>
        <w:t xml:space="preserve"> empezando a sobrecalentar. El piloto del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no parece prestar la </w:t>
      </w:r>
      <w:r w:rsidR="006B25B1">
        <w:rPr>
          <w:rFonts w:ascii="Arial" w:hAnsi="Arial" w:cs="Arial"/>
          <w:b/>
          <w:bCs/>
          <w:sz w:val="24"/>
          <w:szCs w:val="24"/>
          <w:lang w:val="es-AR"/>
        </w:rPr>
        <w:t>más</w:t>
      </w:r>
      <w:r>
        <w:rPr>
          <w:rFonts w:ascii="Arial" w:hAnsi="Arial" w:cs="Arial"/>
          <w:b/>
          <w:bCs/>
          <w:sz w:val="24"/>
          <w:szCs w:val="24"/>
          <w:lang w:val="es-AR"/>
        </w:rPr>
        <w:t xml:space="preserve"> mínima </w:t>
      </w:r>
      <w:r w:rsidR="006B25B1">
        <w:rPr>
          <w:rFonts w:ascii="Arial" w:hAnsi="Arial" w:cs="Arial"/>
          <w:b/>
          <w:bCs/>
          <w:sz w:val="24"/>
          <w:szCs w:val="24"/>
          <w:lang w:val="es-AR"/>
        </w:rPr>
        <w:t>atención</w:t>
      </w:r>
      <w:r>
        <w:rPr>
          <w:rFonts w:ascii="Arial" w:hAnsi="Arial" w:cs="Arial"/>
          <w:b/>
          <w:bCs/>
          <w:sz w:val="24"/>
          <w:szCs w:val="24"/>
          <w:lang w:val="es-AR"/>
        </w:rPr>
        <w:t xml:space="preserve"> a la tabla</w:t>
      </w:r>
      <w:r w:rsidR="002C7427">
        <w:rPr>
          <w:rFonts w:ascii="Arial" w:hAnsi="Arial" w:cs="Arial"/>
          <w:b/>
          <w:bCs/>
          <w:sz w:val="24"/>
          <w:szCs w:val="24"/>
          <w:lang w:val="es-AR"/>
        </w:rPr>
        <w:t xml:space="preserve"> de operación</w:t>
      </w:r>
      <w:r>
        <w:rPr>
          <w:rFonts w:ascii="Arial" w:hAnsi="Arial" w:cs="Arial"/>
          <w:b/>
          <w:bCs/>
          <w:sz w:val="24"/>
          <w:szCs w:val="24"/>
          <w:lang w:val="es-AR"/>
        </w:rPr>
        <w:t>, solo se concentra en disparar.</w:t>
      </w:r>
    </w:p>
    <w:p w14:paraId="5031ECD1" w14:textId="3E981E6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Algunas chispas y </w:t>
      </w:r>
      <w:r w:rsidR="006B25B1">
        <w:rPr>
          <w:rFonts w:ascii="Arial" w:hAnsi="Arial" w:cs="Arial"/>
          <w:b/>
          <w:bCs/>
          <w:sz w:val="24"/>
          <w:szCs w:val="24"/>
          <w:lang w:val="es-AR"/>
        </w:rPr>
        <w:t>estática</w:t>
      </w:r>
      <w:r>
        <w:rPr>
          <w:rFonts w:ascii="Arial" w:hAnsi="Arial" w:cs="Arial"/>
          <w:b/>
          <w:bCs/>
          <w:sz w:val="24"/>
          <w:szCs w:val="24"/>
          <w:lang w:val="es-AR"/>
        </w:rPr>
        <w:t xml:space="preserve"> empiezan a desprenderse de las ametralladoras. Dos de ellas explotaron por completo haciendo una cadena de </w:t>
      </w:r>
      <w:r w:rsidR="002C7427">
        <w:rPr>
          <w:rFonts w:ascii="Arial" w:hAnsi="Arial" w:cs="Arial"/>
          <w:b/>
          <w:bCs/>
          <w:sz w:val="24"/>
          <w:szCs w:val="24"/>
          <w:lang w:val="es-AR"/>
        </w:rPr>
        <w:t>explosión</w:t>
      </w:r>
      <w:r>
        <w:rPr>
          <w:rFonts w:ascii="Arial" w:hAnsi="Arial" w:cs="Arial"/>
          <w:b/>
          <w:bCs/>
          <w:sz w:val="24"/>
          <w:szCs w:val="24"/>
          <w:lang w:val="es-AR"/>
        </w:rPr>
        <w:t xml:space="preserve"> que dejo </w:t>
      </w:r>
      <w:r w:rsidR="006B25B1">
        <w:rPr>
          <w:rFonts w:ascii="Arial" w:hAnsi="Arial" w:cs="Arial"/>
          <w:b/>
          <w:bCs/>
          <w:sz w:val="24"/>
          <w:szCs w:val="24"/>
          <w:lang w:val="es-AR"/>
        </w:rPr>
        <w:t>inutilizable</w:t>
      </w:r>
      <w:r>
        <w:rPr>
          <w:rFonts w:ascii="Arial" w:hAnsi="Arial" w:cs="Arial"/>
          <w:b/>
          <w:bCs/>
          <w:sz w:val="24"/>
          <w:szCs w:val="24"/>
          <w:lang w:val="es-AR"/>
        </w:rPr>
        <w:t xml:space="preserve"> por completo al </w:t>
      </w:r>
      <w:proofErr w:type="spellStart"/>
      <w:r w:rsidR="006B25B1">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w:t>
      </w:r>
    </w:p>
    <w:p w14:paraId="34912A3D" w14:textId="400E324A" w:rsidR="00F479F5" w:rsidRDefault="00F479F5" w:rsidP="00F479F5">
      <w:pPr>
        <w:spacing w:line="360" w:lineRule="auto"/>
        <w:rPr>
          <w:rFonts w:ascii="Arial" w:hAnsi="Arial" w:cs="Arial"/>
          <w:b/>
          <w:bCs/>
          <w:sz w:val="24"/>
          <w:szCs w:val="24"/>
          <w:lang w:val="es-AR"/>
        </w:rPr>
      </w:pPr>
      <w:r>
        <w:rPr>
          <w:rFonts w:ascii="Arial" w:hAnsi="Arial" w:cs="Arial"/>
          <w:b/>
          <w:bCs/>
          <w:sz w:val="24"/>
          <w:szCs w:val="24"/>
          <w:lang w:val="es-AR"/>
        </w:rPr>
        <w:t xml:space="preserve">La gran onda de explosión del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agrieta y destruye los vidrios enormes de la planta baja de la torre ALICE.</w:t>
      </w:r>
    </w:p>
    <w:p w14:paraId="2656DC0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 mi turno…</w:t>
      </w:r>
    </w:p>
    <w:p w14:paraId="6D42E72E" w14:textId="7BAC095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sale de la </w:t>
      </w:r>
      <w:r w:rsidR="006B25B1">
        <w:rPr>
          <w:rFonts w:ascii="Arial" w:hAnsi="Arial" w:cs="Arial"/>
          <w:b/>
          <w:bCs/>
          <w:sz w:val="24"/>
          <w:szCs w:val="24"/>
          <w:lang w:val="es-AR"/>
        </w:rPr>
        <w:t>lápida</w:t>
      </w:r>
      <w:r>
        <w:rPr>
          <w:rFonts w:ascii="Arial" w:hAnsi="Arial" w:cs="Arial"/>
          <w:b/>
          <w:bCs/>
          <w:sz w:val="24"/>
          <w:szCs w:val="24"/>
          <w:lang w:val="es-AR"/>
        </w:rPr>
        <w:t xml:space="preserve"> y estrecha sus palmas dos veces.</w:t>
      </w:r>
    </w:p>
    <w:p w14:paraId="11EF1AE3" w14:textId="2104D7CC" w:rsidR="00F479F5" w:rsidRDefault="00F479F5" w:rsidP="00246165">
      <w:pPr>
        <w:spacing w:line="360" w:lineRule="auto"/>
        <w:rPr>
          <w:rFonts w:ascii="Arial" w:hAnsi="Arial" w:cs="Arial"/>
          <w:b/>
          <w:bCs/>
          <w:sz w:val="24"/>
          <w:szCs w:val="24"/>
          <w:lang w:val="es-AR"/>
        </w:rPr>
      </w:pPr>
      <w:r>
        <w:rPr>
          <w:rFonts w:ascii="Arial" w:hAnsi="Arial" w:cs="Arial"/>
          <w:b/>
          <w:bCs/>
          <w:sz w:val="24"/>
          <w:szCs w:val="24"/>
          <w:lang w:val="es-AR"/>
        </w:rPr>
        <w:t>-Nadie le dispara a mi gente…</w:t>
      </w:r>
    </w:p>
    <w:p w14:paraId="4EEEC8AC" w14:textId="1833F035" w:rsidR="00F479F5" w:rsidRDefault="00F479F5" w:rsidP="00F479F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círculos </w:t>
      </w:r>
      <w:r w:rsidR="002C7427">
        <w:rPr>
          <w:rFonts w:ascii="Arial" w:hAnsi="Arial" w:cs="Arial"/>
          <w:b/>
          <w:bCs/>
          <w:sz w:val="24"/>
          <w:szCs w:val="24"/>
          <w:lang w:val="es-AR"/>
        </w:rPr>
        <w:t>puntuales</w:t>
      </w:r>
      <w:r>
        <w:rPr>
          <w:rFonts w:ascii="Arial" w:hAnsi="Arial" w:cs="Arial"/>
          <w:b/>
          <w:bCs/>
          <w:sz w:val="24"/>
          <w:szCs w:val="24"/>
          <w:lang w:val="es-AR"/>
        </w:rPr>
        <w:t xml:space="preserve"> empiezan a brillar con un azul intenso en</w:t>
      </w:r>
      <w:r w:rsidR="002C7427">
        <w:rPr>
          <w:rFonts w:ascii="Arial" w:hAnsi="Arial" w:cs="Arial"/>
          <w:b/>
          <w:bCs/>
          <w:sz w:val="24"/>
          <w:szCs w:val="24"/>
          <w:lang w:val="es-AR"/>
        </w:rPr>
        <w:t xml:space="preserve"> toda</w:t>
      </w:r>
      <w:r>
        <w:rPr>
          <w:rFonts w:ascii="Arial" w:hAnsi="Arial" w:cs="Arial"/>
          <w:b/>
          <w:bCs/>
          <w:sz w:val="24"/>
          <w:szCs w:val="24"/>
          <w:lang w:val="es-AR"/>
        </w:rPr>
        <w:t xml:space="preserve"> la columna de Sixto</w:t>
      </w:r>
      <w:r w:rsidR="002C7427">
        <w:rPr>
          <w:rFonts w:ascii="Arial" w:hAnsi="Arial" w:cs="Arial"/>
          <w:b/>
          <w:bCs/>
          <w:sz w:val="24"/>
          <w:szCs w:val="24"/>
          <w:lang w:val="es-AR"/>
        </w:rPr>
        <w:t>, desde el cerebelo hasta la cadera</w:t>
      </w:r>
      <w:r>
        <w:rPr>
          <w:rFonts w:ascii="Arial" w:hAnsi="Arial" w:cs="Arial"/>
          <w:b/>
          <w:bCs/>
          <w:sz w:val="24"/>
          <w:szCs w:val="24"/>
          <w:lang w:val="es-AR"/>
        </w:rPr>
        <w:t xml:space="preserve">, el azul </w:t>
      </w:r>
      <w:r w:rsidR="002C7427">
        <w:rPr>
          <w:rFonts w:ascii="Arial" w:hAnsi="Arial" w:cs="Arial"/>
          <w:b/>
          <w:bCs/>
          <w:sz w:val="24"/>
          <w:szCs w:val="24"/>
          <w:lang w:val="es-AR"/>
        </w:rPr>
        <w:t xml:space="preserve">claro es el mismo color </w:t>
      </w:r>
      <w:r>
        <w:rPr>
          <w:rFonts w:ascii="Arial" w:hAnsi="Arial" w:cs="Arial"/>
          <w:b/>
          <w:bCs/>
          <w:sz w:val="24"/>
          <w:szCs w:val="24"/>
          <w:lang w:val="es-AR"/>
        </w:rPr>
        <w:t xml:space="preserve">que </w:t>
      </w:r>
      <w:r w:rsidR="002C7427">
        <w:rPr>
          <w:rFonts w:ascii="Arial" w:hAnsi="Arial" w:cs="Arial"/>
          <w:b/>
          <w:bCs/>
          <w:sz w:val="24"/>
          <w:szCs w:val="24"/>
          <w:lang w:val="es-AR"/>
        </w:rPr>
        <w:t>se presenta en el escudo de las lapidas</w:t>
      </w:r>
      <w:r>
        <w:rPr>
          <w:rFonts w:ascii="Arial" w:hAnsi="Arial" w:cs="Arial"/>
          <w:b/>
          <w:bCs/>
          <w:sz w:val="24"/>
          <w:szCs w:val="24"/>
          <w:lang w:val="es-AR"/>
        </w:rPr>
        <w:t>.</w:t>
      </w:r>
    </w:p>
    <w:p w14:paraId="6A20AF1A" w14:textId="2878967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Su paso </w:t>
      </w:r>
      <w:r w:rsidR="006B25B1">
        <w:rPr>
          <w:rFonts w:ascii="Arial" w:hAnsi="Arial" w:cs="Arial"/>
          <w:b/>
          <w:bCs/>
          <w:sz w:val="24"/>
          <w:szCs w:val="24"/>
          <w:lang w:val="es-AR"/>
        </w:rPr>
        <w:t>firme</w:t>
      </w:r>
      <w:r>
        <w:rPr>
          <w:rFonts w:ascii="Arial" w:hAnsi="Arial" w:cs="Arial"/>
          <w:b/>
          <w:bCs/>
          <w:sz w:val="24"/>
          <w:szCs w:val="24"/>
          <w:lang w:val="es-AR"/>
        </w:rPr>
        <w:t xml:space="preserve"> parece no preocuparle que </w:t>
      </w:r>
      <w:r w:rsidR="006B25B1">
        <w:rPr>
          <w:rFonts w:ascii="Arial" w:hAnsi="Arial" w:cs="Arial"/>
          <w:b/>
          <w:bCs/>
          <w:sz w:val="24"/>
          <w:szCs w:val="24"/>
          <w:lang w:val="es-AR"/>
        </w:rPr>
        <w:t>aún</w:t>
      </w:r>
      <w:r>
        <w:rPr>
          <w:rFonts w:ascii="Arial" w:hAnsi="Arial" w:cs="Arial"/>
          <w:b/>
          <w:bCs/>
          <w:sz w:val="24"/>
          <w:szCs w:val="24"/>
          <w:lang w:val="es-AR"/>
        </w:rPr>
        <w:t xml:space="preserve"> tiene algunos </w:t>
      </w:r>
      <w:r w:rsidR="00F479F5">
        <w:rPr>
          <w:rFonts w:ascii="Arial" w:hAnsi="Arial" w:cs="Arial"/>
          <w:b/>
          <w:bCs/>
          <w:sz w:val="24"/>
          <w:szCs w:val="24"/>
          <w:lang w:val="es-AR"/>
        </w:rPr>
        <w:t>mercenarios</w:t>
      </w:r>
      <w:r>
        <w:rPr>
          <w:rFonts w:ascii="Arial" w:hAnsi="Arial" w:cs="Arial"/>
          <w:b/>
          <w:bCs/>
          <w:sz w:val="24"/>
          <w:szCs w:val="24"/>
          <w:lang w:val="es-AR"/>
        </w:rPr>
        <w:t xml:space="preserve"> que no fueron afectados por la </w:t>
      </w:r>
      <w:r w:rsidR="006B25B1">
        <w:rPr>
          <w:rFonts w:ascii="Arial" w:hAnsi="Arial" w:cs="Arial"/>
          <w:b/>
          <w:bCs/>
          <w:sz w:val="24"/>
          <w:szCs w:val="24"/>
          <w:lang w:val="es-AR"/>
        </w:rPr>
        <w:t>explosión</w:t>
      </w:r>
      <w:r>
        <w:rPr>
          <w:rFonts w:ascii="Arial" w:hAnsi="Arial" w:cs="Arial"/>
          <w:b/>
          <w:bCs/>
          <w:sz w:val="24"/>
          <w:szCs w:val="24"/>
          <w:lang w:val="es-AR"/>
        </w:rPr>
        <w:t>.</w:t>
      </w:r>
    </w:p>
    <w:p w14:paraId="4B8EBBB6" w14:textId="77777777" w:rsidR="0090770A" w:rsidRPr="00DE043A" w:rsidRDefault="0090770A" w:rsidP="0090770A">
      <w:pPr>
        <w:spacing w:line="360" w:lineRule="auto"/>
        <w:rPr>
          <w:rFonts w:ascii="Arial" w:hAnsi="Arial" w:cs="Arial"/>
          <w:b/>
          <w:bCs/>
          <w:sz w:val="18"/>
          <w:szCs w:val="18"/>
          <w:lang w:val="es-AR"/>
        </w:rPr>
      </w:pPr>
    </w:p>
    <w:p w14:paraId="3DC40FB5" w14:textId="77777777" w:rsidR="0090770A" w:rsidRPr="006848AD" w:rsidRDefault="0090770A" w:rsidP="0090770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12</w:t>
      </w:r>
    </w:p>
    <w:p w14:paraId="259B5D62" w14:textId="77777777" w:rsidR="0090770A" w:rsidRDefault="0090770A" w:rsidP="0090770A">
      <w:pPr>
        <w:spacing w:line="360" w:lineRule="auto"/>
        <w:rPr>
          <w:rFonts w:ascii="Arial" w:hAnsi="Arial" w:cs="Arial"/>
          <w:b/>
          <w:bCs/>
          <w:sz w:val="24"/>
          <w:szCs w:val="24"/>
          <w:lang w:val="es-AR"/>
        </w:rPr>
      </w:pPr>
    </w:p>
    <w:p w14:paraId="319C07D9"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Uno de los diez humanos más letales del mundo.</w:t>
      </w:r>
    </w:p>
    <w:p w14:paraId="49E5D6A4" w14:textId="4AFBB8CE"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w:t>
      </w:r>
      <w:r w:rsidR="007541F5">
        <w:rPr>
          <w:rFonts w:ascii="Arial" w:hAnsi="Arial" w:cs="Arial"/>
          <w:b/>
          <w:bCs/>
          <w:sz w:val="24"/>
          <w:szCs w:val="24"/>
          <w:lang w:val="es-AR"/>
        </w:rPr>
        <w:t>Si, leí un poco del archivo, ¿y</w:t>
      </w:r>
      <w:r w:rsidR="00B646CB">
        <w:rPr>
          <w:rFonts w:ascii="Arial" w:hAnsi="Arial" w:cs="Arial"/>
          <w:b/>
          <w:bCs/>
          <w:sz w:val="24"/>
          <w:szCs w:val="24"/>
          <w:lang w:val="es-AR"/>
        </w:rPr>
        <w:t xml:space="preserve"> qué</w:t>
      </w:r>
      <w:r w:rsidR="007541F5">
        <w:rPr>
          <w:rFonts w:ascii="Arial" w:hAnsi="Arial" w:cs="Arial"/>
          <w:b/>
          <w:bCs/>
          <w:sz w:val="24"/>
          <w:szCs w:val="24"/>
          <w:lang w:val="es-AR"/>
        </w:rPr>
        <w:t>?</w:t>
      </w:r>
    </w:p>
    <w:p w14:paraId="11681E02"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Naomi y Oziel se encuentran bajando del vehículo deportivo mientras ella le pregunta si leyó el archivo.</w:t>
      </w:r>
    </w:p>
    <w:p w14:paraId="6253F0B1" w14:textId="6B5E140C" w:rsidR="006B25B1" w:rsidRDefault="006B25B1" w:rsidP="006B25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qué piensas ahora de Sixto? ¿Aun piensas que </w:t>
      </w:r>
      <w:r w:rsidR="00F479F5">
        <w:rPr>
          <w:rFonts w:ascii="Arial" w:hAnsi="Arial" w:cs="Arial"/>
          <w:b/>
          <w:bCs/>
          <w:sz w:val="24"/>
          <w:szCs w:val="24"/>
          <w:lang w:val="es-AR"/>
        </w:rPr>
        <w:t>no</w:t>
      </w:r>
      <w:r>
        <w:rPr>
          <w:rFonts w:ascii="Arial" w:hAnsi="Arial" w:cs="Arial"/>
          <w:b/>
          <w:bCs/>
          <w:sz w:val="24"/>
          <w:szCs w:val="24"/>
          <w:lang w:val="es-AR"/>
        </w:rPr>
        <w:t xml:space="preserve"> es la indicada para ese ataque frontal?</w:t>
      </w:r>
    </w:p>
    <w:p w14:paraId="49459875"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-Pero es que…</w:t>
      </w:r>
    </w:p>
    <w:p w14:paraId="0DF69866"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-Solo di lo que decía el archivo…</w:t>
      </w:r>
    </w:p>
    <w:p w14:paraId="48413701" w14:textId="67379EF6"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 xml:space="preserve">Oziel solo deja caer sus hombros y habla </w:t>
      </w:r>
      <w:r w:rsidR="00CA194D">
        <w:rPr>
          <w:rFonts w:ascii="Arial" w:hAnsi="Arial" w:cs="Arial"/>
          <w:b/>
          <w:bCs/>
          <w:sz w:val="24"/>
          <w:szCs w:val="24"/>
          <w:lang w:val="es-AR"/>
        </w:rPr>
        <w:t xml:space="preserve">desalentado de </w:t>
      </w:r>
      <w:r>
        <w:rPr>
          <w:rFonts w:ascii="Arial" w:hAnsi="Arial" w:cs="Arial"/>
          <w:b/>
          <w:bCs/>
          <w:sz w:val="24"/>
          <w:szCs w:val="24"/>
          <w:lang w:val="es-AR"/>
        </w:rPr>
        <w:t>lo que recuerda del archivo</w:t>
      </w:r>
      <w:r w:rsidR="00F479F5">
        <w:rPr>
          <w:rFonts w:ascii="Arial" w:hAnsi="Arial" w:cs="Arial"/>
          <w:b/>
          <w:bCs/>
          <w:sz w:val="24"/>
          <w:szCs w:val="24"/>
          <w:lang w:val="es-AR"/>
        </w:rPr>
        <w:t xml:space="preserve"> mientras sigue a Naomi</w:t>
      </w:r>
      <w:r>
        <w:rPr>
          <w:rFonts w:ascii="Arial" w:hAnsi="Arial" w:cs="Arial"/>
          <w:b/>
          <w:bCs/>
          <w:sz w:val="24"/>
          <w:szCs w:val="24"/>
          <w:lang w:val="es-AR"/>
        </w:rPr>
        <w:t>.</w:t>
      </w:r>
    </w:p>
    <w:p w14:paraId="08E7F2D0" w14:textId="14FB1E93"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la sexta persona más letal del mundo. </w:t>
      </w:r>
      <w:r w:rsidR="00F479F5">
        <w:rPr>
          <w:rFonts w:ascii="Arial" w:hAnsi="Arial" w:cs="Arial"/>
          <w:b/>
          <w:bCs/>
          <w:sz w:val="24"/>
          <w:szCs w:val="24"/>
          <w:lang w:val="es-AR"/>
        </w:rPr>
        <w:t>Tiene un t</w:t>
      </w:r>
      <w:r>
        <w:rPr>
          <w:rFonts w:ascii="Arial" w:hAnsi="Arial" w:cs="Arial"/>
          <w:b/>
          <w:bCs/>
          <w:sz w:val="24"/>
          <w:szCs w:val="24"/>
          <w:lang w:val="es-AR"/>
        </w:rPr>
        <w:t xml:space="preserve">raje de tela de nano-fibras mecánicas fabricado con el metal </w:t>
      </w:r>
      <w:proofErr w:type="spellStart"/>
      <w:r>
        <w:rPr>
          <w:rFonts w:ascii="Arial" w:hAnsi="Arial" w:cs="Arial"/>
          <w:b/>
          <w:bCs/>
          <w:sz w:val="24"/>
          <w:szCs w:val="24"/>
          <w:lang w:val="es-AR"/>
        </w:rPr>
        <w:t>Ouwonthum</w:t>
      </w:r>
      <w:proofErr w:type="spellEnd"/>
      <w:r>
        <w:rPr>
          <w:rFonts w:ascii="Arial" w:hAnsi="Arial" w:cs="Arial"/>
          <w:b/>
          <w:bCs/>
          <w:sz w:val="24"/>
          <w:szCs w:val="24"/>
          <w:lang w:val="es-AR"/>
        </w:rPr>
        <w:t>. Utiliza el traje como una extensión de su cuerpo y es capaz de moverse con mucha agilidad. La tela del traje es similar a la tela normal y lo puede expandir y mover a su voluntad.</w:t>
      </w:r>
    </w:p>
    <w:p w14:paraId="455ADA0C" w14:textId="77777777" w:rsidR="006B25B1" w:rsidRDefault="006B25B1" w:rsidP="006B25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w:t>
      </w:r>
    </w:p>
    <w:p w14:paraId="496BD8F3" w14:textId="6ADE5005"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 xml:space="preserve">-Si, pero también leí que está conectado a su cerebelo y al sistema nervioso de </w:t>
      </w:r>
      <w:r w:rsidR="00F479F5">
        <w:rPr>
          <w:rFonts w:ascii="Arial" w:hAnsi="Arial" w:cs="Arial"/>
          <w:b/>
          <w:bCs/>
          <w:sz w:val="24"/>
          <w:szCs w:val="24"/>
          <w:lang w:val="es-AR"/>
        </w:rPr>
        <w:t>su</w:t>
      </w:r>
      <w:r>
        <w:rPr>
          <w:rFonts w:ascii="Arial" w:hAnsi="Arial" w:cs="Arial"/>
          <w:b/>
          <w:bCs/>
          <w:sz w:val="24"/>
          <w:szCs w:val="24"/>
          <w:lang w:val="es-AR"/>
        </w:rPr>
        <w:t xml:space="preserve"> columna. Lo que se necesita una gran resistencia física.</w:t>
      </w:r>
    </w:p>
    <w:p w14:paraId="53F7CF8D" w14:textId="64EE152E" w:rsidR="00F479F5" w:rsidRDefault="00F479F5" w:rsidP="00F479F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no conoces a Sixto como yo. Es capaz de despejar la torre ALICE ella sola, si es que pudiera. Su único problema son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si es que los mercenarios lo están usando a su favor, es lo único que la detendría. Esos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son maquina diseñada para destruir cualquier cosa que </w:t>
      </w:r>
      <w:r w:rsidR="00CA194D">
        <w:rPr>
          <w:rFonts w:ascii="Arial" w:hAnsi="Arial" w:cs="Arial"/>
          <w:b/>
          <w:bCs/>
          <w:sz w:val="24"/>
          <w:szCs w:val="24"/>
          <w:lang w:val="es-AR"/>
        </w:rPr>
        <w:t>se le presente</w:t>
      </w:r>
      <w:r>
        <w:rPr>
          <w:rFonts w:ascii="Arial" w:hAnsi="Arial" w:cs="Arial"/>
          <w:b/>
          <w:bCs/>
          <w:sz w:val="24"/>
          <w:szCs w:val="24"/>
          <w:lang w:val="es-AR"/>
        </w:rPr>
        <w:t>, es lo único que la detiene de ir sola. Ella es Sixto, y mantiene mi vida muy bien asegurada, no la subestimes.</w:t>
      </w:r>
    </w:p>
    <w:p w14:paraId="2D327A6E" w14:textId="134AC1C1" w:rsidR="006B25B1" w:rsidRDefault="006B25B1" w:rsidP="00B008EC">
      <w:pPr>
        <w:spacing w:line="360" w:lineRule="auto"/>
        <w:rPr>
          <w:rFonts w:ascii="Arial" w:hAnsi="Arial" w:cs="Arial"/>
          <w:b/>
          <w:bCs/>
          <w:sz w:val="24"/>
          <w:szCs w:val="24"/>
          <w:lang w:val="es-AR"/>
        </w:rPr>
      </w:pPr>
    </w:p>
    <w:p w14:paraId="35F7B625" w14:textId="77777777" w:rsidR="00F479F5" w:rsidRDefault="00F479F5" w:rsidP="00B008EC">
      <w:pPr>
        <w:spacing w:line="360" w:lineRule="auto"/>
        <w:rPr>
          <w:rFonts w:ascii="Arial" w:hAnsi="Arial" w:cs="Arial"/>
          <w:b/>
          <w:bCs/>
          <w:sz w:val="24"/>
          <w:szCs w:val="24"/>
          <w:lang w:val="es-AR"/>
        </w:rPr>
      </w:pPr>
    </w:p>
    <w:p w14:paraId="1341443D"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37EF8F38"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0E1D529E"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45D8A92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4A960B7C"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2E22C960"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5B81F3FB"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402553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68F0164"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81F592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9564984" w14:textId="77777777" w:rsidR="0054257B" w:rsidRDefault="0054257B" w:rsidP="0090770A">
      <w:pPr>
        <w:spacing w:line="360" w:lineRule="auto"/>
        <w:rPr>
          <w:rFonts w:ascii="Times New Roman" w:hAnsi="Times New Roman" w:cs="Times New Roman"/>
          <w:b/>
          <w:color w:val="1C6194" w:themeColor="accent2" w:themeShade="BF"/>
          <w:sz w:val="36"/>
          <w:szCs w:val="36"/>
          <w:lang w:val="es-AR"/>
        </w:rPr>
      </w:pPr>
    </w:p>
    <w:p w14:paraId="545A4F25" w14:textId="6C371CBC" w:rsidR="0090770A" w:rsidRDefault="00CA194D" w:rsidP="0090770A">
      <w:pPr>
        <w:spacing w:line="360" w:lineRule="auto"/>
        <w:rPr>
          <w:rFonts w:ascii="Arial" w:hAnsi="Arial" w:cs="Arial"/>
          <w:b/>
          <w:bCs/>
          <w:sz w:val="24"/>
          <w:szCs w:val="24"/>
          <w:lang w:val="es-AR"/>
        </w:rPr>
      </w:pPr>
      <w:bookmarkStart w:id="0" w:name="_GoBack"/>
      <w:r w:rsidRPr="006848AD">
        <w:rPr>
          <w:rFonts w:ascii="Times New Roman" w:hAnsi="Times New Roman" w:cs="Times New Roman"/>
          <w:b/>
          <w:color w:val="1C6194" w:themeColor="accent2" w:themeShade="BF"/>
          <w:sz w:val="36"/>
          <w:szCs w:val="36"/>
          <w:lang w:val="es-AR"/>
        </w:rPr>
        <w:lastRenderedPageBreak/>
        <w:t>Capítulo</w:t>
      </w:r>
      <w:bookmarkEnd w:id="0"/>
      <w:r w:rsidRPr="006848AD">
        <w:rPr>
          <w:rFonts w:ascii="Times New Roman" w:hAnsi="Times New Roman" w:cs="Times New Roman"/>
          <w:b/>
          <w:color w:val="1C6194" w:themeColor="accent2" w:themeShade="BF"/>
          <w:sz w:val="36"/>
          <w:szCs w:val="36"/>
          <w:lang w:val="es-AR"/>
        </w:rPr>
        <w:t xml:space="preserve"> </w:t>
      </w:r>
      <w:r>
        <w:rPr>
          <w:rFonts w:ascii="Times New Roman" w:hAnsi="Times New Roman" w:cs="Times New Roman"/>
          <w:b/>
          <w:color w:val="1C6194" w:themeColor="accent2" w:themeShade="BF"/>
          <w:sz w:val="36"/>
          <w:szCs w:val="36"/>
          <w:lang w:val="es-AR"/>
        </w:rPr>
        <w:t>4: Los secretos valen más que una vida. _El alma no perdura solo en el cuerpo.</w:t>
      </w:r>
    </w:p>
    <w:p w14:paraId="0E61FB20" w14:textId="77777777" w:rsidR="005D6BA9" w:rsidRPr="005D6BA9" w:rsidRDefault="005D6BA9" w:rsidP="005D6BA9">
      <w:pPr>
        <w:spacing w:line="360" w:lineRule="auto"/>
        <w:rPr>
          <w:rFonts w:ascii="Arial" w:hAnsi="Arial" w:cs="Arial"/>
          <w:b/>
          <w:bCs/>
          <w:sz w:val="16"/>
          <w:szCs w:val="16"/>
          <w:lang w:val="es-AR"/>
        </w:rPr>
      </w:pPr>
    </w:p>
    <w:p w14:paraId="5FEBB225" w14:textId="77777777" w:rsidR="005D6BA9" w:rsidRPr="006848AD" w:rsidRDefault="005D6BA9" w:rsidP="005D6BA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701E2622" w14:textId="77777777" w:rsidR="005D6BA9" w:rsidRDefault="005D6BA9" w:rsidP="005D6BA9">
      <w:pPr>
        <w:spacing w:line="360" w:lineRule="auto"/>
        <w:rPr>
          <w:rFonts w:ascii="Arial" w:hAnsi="Arial" w:cs="Arial"/>
          <w:b/>
          <w:bCs/>
          <w:sz w:val="24"/>
          <w:szCs w:val="24"/>
          <w:lang w:val="es-AR"/>
        </w:rPr>
      </w:pPr>
    </w:p>
    <w:p w14:paraId="5BC077A4"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Las personas se encuentran en un grabe aprieto. Una ciudad sin luz por muchas horas afectaría las fábricas de producción, hospitales, y todo Unificación Central en general. </w:t>
      </w:r>
    </w:p>
    <w:p w14:paraId="01BAC1AC" w14:textId="34F99F55"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Una ciudad entera de millones de kilómetros a la redonda no puede permanecer sin luz por demasiado tiempo. Los hospitales son los primeros en sufrir por esto. Las aerolíneas pueden posponer los vuelos, pero aún tienen vuelos que están siendo desviados hacia </w:t>
      </w:r>
      <w:r w:rsidR="00737DA1">
        <w:rPr>
          <w:rFonts w:ascii="Arial" w:hAnsi="Arial" w:cs="Arial"/>
          <w:b/>
          <w:bCs/>
          <w:sz w:val="24"/>
          <w:szCs w:val="24"/>
          <w:lang w:val="es-AR"/>
        </w:rPr>
        <w:t>Tokio</w:t>
      </w:r>
      <w:r>
        <w:rPr>
          <w:rFonts w:ascii="Arial" w:hAnsi="Arial" w:cs="Arial"/>
          <w:b/>
          <w:bCs/>
          <w:sz w:val="24"/>
          <w:szCs w:val="24"/>
          <w:lang w:val="es-AR"/>
        </w:rPr>
        <w:t xml:space="preserve"> para evitar accidentes.</w:t>
      </w:r>
    </w:p>
    <w:p w14:paraId="74A496F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Las llamadas están inutilizadas como para informase de lo que sucede, las personas se encuentran preocupadas en las calles y por los puentes. El problema hubiera sido mínimo si solo fuera por un par de segundos o minutos, pero esto ya lleva horas así.</w:t>
      </w:r>
    </w:p>
    <w:p w14:paraId="69402D0A"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-Esto está muy mal. Nunca estuvimos sin energía por tanto tiempo. </w:t>
      </w:r>
    </w:p>
    <w:p w14:paraId="5E0CC919"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preocupada se encuentra corriendo junto a Oziel por el puente que cruza por encima de una encrucijada. Ellos tomaron ese camino por que las calles se encuentran repletas de vehículos por todos lados, incluso encima de la acera.</w:t>
      </w:r>
    </w:p>
    <w:p w14:paraId="2B8BB69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manera de correr de Oziel es media rara. El chico aun no controla el cambio físico de su fuerza y velocidad. Él está intentando mantener el paso de Naomi, pero parece costarle bastante.</w:t>
      </w:r>
    </w:p>
    <w:p w14:paraId="29E7EDD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-No veo que estén enojados ni que estén haciendo disturbios. Solo están dispersados y preocupados.</w:t>
      </w:r>
    </w:p>
    <w:p w14:paraId="419CDD3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-Ellos no me preocupan, la mayoría de los distritos saben que esto no durara mucho más tiempo, que pronto regresara todo a la normalidad. El problema es en como esto este afectando a los distritos Z. Si ellos están preocupados, los distritos Z estarán completamente en caos. Cuando todo esto pase tendré que enviar un grupo a calmar las cosas.</w:t>
      </w:r>
    </w:p>
    <w:p w14:paraId="39DEC3E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Los distritos Z son los distritos más bajos que puede tener Unificación Central. Ellos no están exiliando ni ignorando estos distritos, solamente que una ciudad tan grande es difícil en convertirla en una especie de utopía. Ella comprende eso, pero en toda política siempre tendrán a la gente que apoya la manera de que se hacen las cosas y otro grupo que detesten su vida en Unificación Central y echarle la culpa a la directora principal.</w:t>
      </w:r>
    </w:p>
    <w:p w14:paraId="320EF8C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-Problemas con los distritos bajos hay en todo el mundo, no puedes pretender que todos en Unificación Central vivan felices y en armonía como una utopía o algo así. No puedes culparte por ello.</w:t>
      </w:r>
    </w:p>
    <w:p w14:paraId="036A74B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-Pero… </w:t>
      </w:r>
    </w:p>
    <w:p w14:paraId="260C271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-Oye, podemos hablar de esto después, ya tenemos problemas con la torre ALICE, no puedes cargar con todo ahora.</w:t>
      </w:r>
    </w:p>
    <w:p w14:paraId="3B45317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asiente la cabeza. Ella se encuentra pensando en todos los malos problemas para solucionarlo todo de una sola palabra. Oziel sabe que tiene que dirigir una gran ciudad, pero no es el momento de preocuparse por eso ahora.</w:t>
      </w:r>
    </w:p>
    <w:p w14:paraId="68878954" w14:textId="77777777" w:rsidR="00EE7F54" w:rsidRDefault="00EE7F54" w:rsidP="00EE7F5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dónde vamos ahora?</w:t>
      </w:r>
    </w:p>
    <w:p w14:paraId="32AC5952"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distrito nueve tiene una de las siete salidas de emergencia de ALICE. Construyeron esto para poder escapar de la torre por si algo malo pasara. Las entradas se revelarían en la torre si los tres sistemas de enfriamiento fallan, hasta entonces se mantienen discretas a simple vista.</w:t>
      </w:r>
    </w:p>
    <w:p w14:paraId="18EB77A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-Pero estamos demasiado lejos de la torre, ¿cómo nos ayudaría una salida de emergencia?</w:t>
      </w:r>
    </w:p>
    <w:p w14:paraId="1C5A2BD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-Llegaremos más rápido. Las salidas de emergencia subterráneas de la torre cuentan con una capsula bala para salir de la torre hacia el distrito nueve en cuestión de segundos.</w:t>
      </w:r>
    </w:p>
    <w:p w14:paraId="4A50BFB4" w14:textId="77777777" w:rsidR="00EE7F54" w:rsidRDefault="00EE7F54" w:rsidP="00EE7F5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tendrían que salir tan rápido de un lugar?</w:t>
      </w:r>
    </w:p>
    <w:p w14:paraId="16D74C1D"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torre ALICE utiliza tres tipos de enfriamiento, el cíclico, por agua y radiactivo. Si esos tres sistemas de enfriamiento fallan, la explosión destruiría los distritos a su alrededor. Los servidores se encuentran bajo tierra para minimizar lo más que se pueda el daño, pero incluso así, un 10% de los distritos serian arrastrados a la explosión.</w:t>
      </w:r>
    </w:p>
    <w:p w14:paraId="5C8FA157"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-Esto es muy malo, ¿verdad?</w:t>
      </w:r>
    </w:p>
    <w:p w14:paraId="0D2D784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programa ALICE está diseñado para que esto nunca pase, pero algo me dice que ellos encontraron la manera de apagar los sistemas de enfriamiento. Si tienen la tecnología suficiente para dejar a toda mi ciudad sin energía, de seguro tendrán la tecnología para apagar los servidores. Es aquí.</w:t>
      </w:r>
    </w:p>
    <w:p w14:paraId="246BDDF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Oziel y Naomi se detienen en frente de una casa debajo de la autopista. La casa parece muy desactualizada, es como si dejaran caer esa casa por equivocación. La simple casa no tiene grandes pilares de metal, amplias ventanas, escaleras eléctricas, ni puertas que se muevan solas, es una simple casa de madera y cemento.</w:t>
      </w:r>
    </w:p>
    <w:p w14:paraId="592EF99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 una broma, ¿verdad? Cualquiera entraría aquí.</w:t>
      </w:r>
    </w:p>
    <w:p w14:paraId="7A2ACE4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distrito 9 no cuenta con indigentes o gente que viva en la calle ni nada similar. Además, hay un cartel que dice no acercarse y un alambrado muy alto.</w:t>
      </w:r>
    </w:p>
    <w:p w14:paraId="5739711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Oziel se preocupa que algo tan importante que casi nadie conoce, este en un lugar tan visible. El no descarta que estén en Unificación Central, pero tampoco el hecho de que hay delincuencia. </w:t>
      </w:r>
    </w:p>
    <w:p w14:paraId="51B512D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-Eso no es muy seguro de cualquier manera.</w:t>
      </w:r>
    </w:p>
    <w:p w14:paraId="2AA1A45E" w14:textId="428BDFDA"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estamos en </w:t>
      </w:r>
      <w:r w:rsidR="00737DA1">
        <w:rPr>
          <w:rFonts w:ascii="Arial" w:hAnsi="Arial" w:cs="Arial"/>
          <w:b/>
          <w:bCs/>
          <w:sz w:val="24"/>
          <w:szCs w:val="24"/>
          <w:lang w:val="es-AR"/>
        </w:rPr>
        <w:t>Tokio</w:t>
      </w:r>
      <w:r>
        <w:rPr>
          <w:rFonts w:ascii="Arial" w:hAnsi="Arial" w:cs="Arial"/>
          <w:b/>
          <w:bCs/>
          <w:sz w:val="24"/>
          <w:szCs w:val="24"/>
          <w:lang w:val="es-AR"/>
        </w:rPr>
        <w:t>, Oziel. Los distritos altos no tienen una gran taza de delincuencia como el resto. Además, aunque intenten entrar nadie sabe dónde está ni como abrir la entrada, aunque intenten entrar con explosivos.</w:t>
      </w:r>
    </w:p>
    <w:p w14:paraId="162B7C3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Oziel no quiere dar mucha opinión, después de todo ella es la directora principal de Unificación Central. Oziel sigue a Naomi dentro de la casa y hacia el sótano.</w:t>
      </w:r>
    </w:p>
    <w:p w14:paraId="1D486009"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 aquí.</w:t>
      </w:r>
    </w:p>
    <w:p w14:paraId="7C98F2E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quita un cuadro que se encuentra en la pared y oprime su anillo en el lector digital originando que un lector de retinas frente a ella.</w:t>
      </w:r>
    </w:p>
    <w:p w14:paraId="12AAE27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A pesar que la casa sea tan vieja y construida con madera y cemento, parece esconder más tecnología que todo el distrito 9. El suelo del sótano empieza a abrirse por la mitad y dispersarse hacia los lados mientras una capsula empieza a subir junto con una especie de vía férrea. </w:t>
      </w:r>
    </w:p>
    <w:p w14:paraId="40BE5CE0"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-Yo iré sentada, tu vendrás parado, no hay lugar.</w:t>
      </w:r>
    </w:p>
    <w:p w14:paraId="61FDC3F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Tiene que ser otra broma, ¿verdad?</w:t>
      </w:r>
    </w:p>
    <w:p w14:paraId="5F536BE3" w14:textId="77777777" w:rsidR="00EE7F54" w:rsidRDefault="00EE7F54" w:rsidP="00EE7F5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sucede?</w:t>
      </w:r>
    </w:p>
    <w:p w14:paraId="1E5ED429" w14:textId="77777777" w:rsidR="00EE7F54" w:rsidRDefault="00EE7F54" w:rsidP="00EE7F5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Quién construye algo tan estrecho y para una sola persona?</w:t>
      </w:r>
    </w:p>
    <w:p w14:paraId="36FDE390"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-Mis padres… y déjame decirte que ellos iban los dos sentados, pero de ninguna manera dejare que eso pase.</w:t>
      </w:r>
    </w:p>
    <w:p w14:paraId="450FEDC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en verdad eran muy unidos, ¿no?</w:t>
      </w:r>
    </w:p>
    <w:p w14:paraId="0F216BF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no tengo la más mínima idea en que pasaba por su cabeza al crear algo así.</w:t>
      </w:r>
    </w:p>
    <w:p w14:paraId="1037D4ED"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capsula tiene un solo y gran asiento para una sola persona. Al parecer los padres de Naomi compartían asiento uno debajo y el otro encima, algo que no sucederá porque Oziel no cuenta con esa suerte aún.</w:t>
      </w:r>
    </w:p>
    <w:p w14:paraId="48F034A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Luego que los dos dejaran de verse, entran a la capsula.</w:t>
      </w:r>
    </w:p>
    <w:p w14:paraId="4221D3F9"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lastRenderedPageBreak/>
        <w:t>-Está bien, déjame espacio, no… no ocupes todo.</w:t>
      </w:r>
    </w:p>
    <w:p w14:paraId="26CDCC5A" w14:textId="77777777" w:rsidR="00EE7F54" w:rsidRPr="00340B90" w:rsidRDefault="00EE7F54" w:rsidP="00EE7F54">
      <w:pPr>
        <w:spacing w:line="360" w:lineRule="auto"/>
        <w:rPr>
          <w:rFonts w:ascii="Arial" w:hAnsi="Arial" w:cs="Arial"/>
          <w:b/>
          <w:bCs/>
          <w:sz w:val="24"/>
          <w:szCs w:val="24"/>
          <w:lang w:val="es-AR"/>
        </w:rPr>
      </w:pPr>
      <w:proofErr w:type="gramStart"/>
      <w:r w:rsidRPr="00340B90">
        <w:rPr>
          <w:rFonts w:ascii="Arial" w:hAnsi="Arial" w:cs="Arial"/>
          <w:b/>
          <w:bCs/>
          <w:sz w:val="24"/>
          <w:szCs w:val="24"/>
          <w:lang w:val="es-AR"/>
        </w:rPr>
        <w:t>-¿</w:t>
      </w:r>
      <w:proofErr w:type="gramEnd"/>
      <w:r w:rsidRPr="00340B90">
        <w:rPr>
          <w:rFonts w:ascii="Arial" w:hAnsi="Arial" w:cs="Arial"/>
          <w:b/>
          <w:bCs/>
          <w:sz w:val="24"/>
          <w:szCs w:val="24"/>
          <w:lang w:val="es-AR"/>
        </w:rPr>
        <w:t>Me estás diciendo gorda?</w:t>
      </w:r>
    </w:p>
    <w:p w14:paraId="40256AD1" w14:textId="77777777" w:rsidR="00EE7F54" w:rsidRPr="00340B90" w:rsidRDefault="00EE7F54" w:rsidP="00EE7F54">
      <w:pPr>
        <w:spacing w:line="360" w:lineRule="auto"/>
        <w:rPr>
          <w:rFonts w:ascii="Arial" w:hAnsi="Arial" w:cs="Arial"/>
          <w:b/>
          <w:bCs/>
          <w:sz w:val="24"/>
          <w:szCs w:val="24"/>
          <w:lang w:val="es-AR"/>
        </w:rPr>
      </w:pPr>
      <w:proofErr w:type="gramStart"/>
      <w:r w:rsidRPr="00340B90">
        <w:rPr>
          <w:rFonts w:ascii="Arial" w:hAnsi="Arial" w:cs="Arial"/>
          <w:b/>
          <w:bCs/>
          <w:sz w:val="24"/>
          <w:szCs w:val="24"/>
          <w:lang w:val="es-AR"/>
        </w:rPr>
        <w:t>-¡</w:t>
      </w:r>
      <w:proofErr w:type="gramEnd"/>
      <w:r w:rsidRPr="00340B90">
        <w:rPr>
          <w:rFonts w:ascii="Arial" w:hAnsi="Arial" w:cs="Arial"/>
          <w:b/>
          <w:bCs/>
          <w:sz w:val="24"/>
          <w:szCs w:val="24"/>
          <w:lang w:val="es-AR"/>
        </w:rPr>
        <w:t>No!, solo digo que te sientes bien.</w:t>
      </w:r>
    </w:p>
    <w:p w14:paraId="767FB0C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 xml:space="preserve">Oziel y Naomi se movieron un poco por la capsula hasta poder entrar los dos. Naomi se encuentra sentada con la cara de Oziel un poco cerca de sus pechos, si no se arrodilla no podrá cerrar la compuerta y no podrán avanzar. El lugar en verdad es muy estrecho. </w:t>
      </w:r>
    </w:p>
    <w:p w14:paraId="1BAD04B4"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-A-Alla vamos… ¿Estas listo?</w:t>
      </w:r>
    </w:p>
    <w:p w14:paraId="579A3B8A"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-S-Si…</w:t>
      </w:r>
    </w:p>
    <w:p w14:paraId="52EB0848"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Naomi cierra la compuerta y activa la capsula con un botón a su derecha. Por estar los dos incomodos y sonrojados dentro de una compacta capsula, no prestaron atención a que había cinturones de seguridad para ambos.</w:t>
      </w:r>
    </w:p>
    <w:p w14:paraId="1DA9824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La velocidad que esta capsula toma es demasiado rápida para que Oziel no sea lanzado. El impulso por velocidad fue rápida e imprevista, la velocidad que tomo fue casi instantánea.</w:t>
      </w:r>
    </w:p>
    <w:p w14:paraId="0AF6D820" w14:textId="77777777" w:rsidR="00EE7F54" w:rsidRPr="00340B90" w:rsidRDefault="00EE7F54" w:rsidP="00EE7F54">
      <w:pPr>
        <w:spacing w:line="360" w:lineRule="auto"/>
        <w:rPr>
          <w:rFonts w:ascii="Arial" w:hAnsi="Arial" w:cs="Arial"/>
          <w:b/>
          <w:bCs/>
          <w:sz w:val="24"/>
          <w:szCs w:val="24"/>
          <w:lang w:val="es-AR"/>
        </w:rPr>
      </w:pPr>
      <w:proofErr w:type="gramStart"/>
      <w:r w:rsidRPr="00340B90">
        <w:rPr>
          <w:rFonts w:ascii="Arial" w:hAnsi="Arial" w:cs="Arial"/>
          <w:b/>
          <w:bCs/>
          <w:sz w:val="24"/>
          <w:szCs w:val="24"/>
          <w:lang w:val="es-AR"/>
        </w:rPr>
        <w:t>-¿</w:t>
      </w:r>
      <w:proofErr w:type="gramEnd"/>
      <w:r w:rsidRPr="00340B90">
        <w:rPr>
          <w:rFonts w:ascii="Arial" w:hAnsi="Arial" w:cs="Arial"/>
          <w:b/>
          <w:bCs/>
          <w:sz w:val="24"/>
          <w:szCs w:val="24"/>
          <w:lang w:val="es-AR"/>
        </w:rPr>
        <w:t>¡Q-Que haces tarado!?</w:t>
      </w:r>
    </w:p>
    <w:p w14:paraId="3ACDF54E"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Oziel fue arrastrado por la velocidad hacia los voluptuosos pechos de Naomi. El chico no se esperaba que tomara una gran velocidad, su cuerpo estaba suelto para una velocidad moderada, no para esto.</w:t>
      </w:r>
    </w:p>
    <w:p w14:paraId="0A487539"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-Pe-Perdón –Se intenta levantar– Fue la velocidad de…</w:t>
      </w:r>
    </w:p>
    <w:p w14:paraId="18C5D4EA"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Cuestión de segundos. La capsula frena de golpe y ambos cinturones de seguridad no estaban con ellos, causando así que Naomi sea ahora lanzada encima de Oziel.</w:t>
      </w:r>
    </w:p>
    <w:p w14:paraId="7885DA3D"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-Mi-Mierda… Creo que esto tenía cinturones de seguridad, no lo vi…</w:t>
      </w:r>
    </w:p>
    <w:p w14:paraId="4212501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Oziel se encuentra debajo de los pechos de Naomi, el chico apenas si puede respirar, pero aun así no es algo que en verdad le molestara mucho, morir de asfixiado por los pechos de una hermosa mujer no suena tan mal.</w:t>
      </w:r>
    </w:p>
    <w:p w14:paraId="53968A6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-Bueno… esta vez no fue tu culpa. Ya llegamos.</w:t>
      </w:r>
    </w:p>
    <w:p w14:paraId="514825F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Naomi se levanta usando la cara de Oziel como si fuera un apoya brazo universal. </w:t>
      </w:r>
    </w:p>
    <w:p w14:paraId="57E4AC46" w14:textId="00ABB8BE"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-Ninguna, </w:t>
      </w:r>
      <w:proofErr w:type="spellStart"/>
      <w:r w:rsidR="004B53DA">
        <w:rPr>
          <w:rFonts w:ascii="Arial" w:hAnsi="Arial" w:cs="Arial"/>
          <w:b/>
          <w:bCs/>
          <w:sz w:val="24"/>
          <w:szCs w:val="24"/>
          <w:lang w:val="es-AR"/>
        </w:rPr>
        <w:t>ldeasfmiulcpua</w:t>
      </w:r>
      <w:proofErr w:type="spellEnd"/>
      <w:r>
        <w:rPr>
          <w:rFonts w:ascii="Arial" w:hAnsi="Arial" w:cs="Arial"/>
          <w:b/>
          <w:bCs/>
          <w:sz w:val="24"/>
          <w:szCs w:val="24"/>
          <w:lang w:val="es-AR"/>
        </w:rPr>
        <w:t xml:space="preserve"> –Oziel prosigue después que Naomi quitara la mano de su cara– Ninguna de las dos fue mi culpa… Por cierto, lindo perfume.</w:t>
      </w:r>
    </w:p>
    <w:p w14:paraId="7AB1E0D4"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eres un pervertido asqueroso…</w:t>
      </w:r>
    </w:p>
    <w:p w14:paraId="150B1855" w14:textId="4243D5DB"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no puede evitar sonrojarse</w:t>
      </w:r>
      <w:r w:rsidR="004B53DA">
        <w:rPr>
          <w:rFonts w:ascii="Arial" w:hAnsi="Arial" w:cs="Arial"/>
          <w:b/>
          <w:bCs/>
          <w:sz w:val="24"/>
          <w:szCs w:val="24"/>
          <w:lang w:val="es-AR"/>
        </w:rPr>
        <w:t xml:space="preserve"> por el cumplido</w:t>
      </w:r>
      <w:r>
        <w:rPr>
          <w:rFonts w:ascii="Arial" w:hAnsi="Arial" w:cs="Arial"/>
          <w:b/>
          <w:bCs/>
          <w:sz w:val="24"/>
          <w:szCs w:val="24"/>
          <w:lang w:val="es-AR"/>
        </w:rPr>
        <w:t>, pero no deja que sus sentimientos se muestren frente al chico, después de todo ella también sintió el perfume que él lleva puesto, pero nunca lo diría.</w:t>
      </w:r>
    </w:p>
    <w:p w14:paraId="65B13D55" w14:textId="4F25DBE9"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-So-Solo fue un cumplido… no te enojes tanto.</w:t>
      </w:r>
    </w:p>
    <w:p w14:paraId="7151AA7F" w14:textId="77777777" w:rsidR="00D96057" w:rsidRPr="005D6BA9" w:rsidRDefault="00D96057" w:rsidP="00D96057">
      <w:pPr>
        <w:spacing w:line="360" w:lineRule="auto"/>
        <w:rPr>
          <w:rFonts w:ascii="Arial" w:hAnsi="Arial" w:cs="Arial"/>
          <w:b/>
          <w:bCs/>
          <w:sz w:val="16"/>
          <w:szCs w:val="16"/>
          <w:lang w:val="es-AR"/>
        </w:rPr>
      </w:pPr>
    </w:p>
    <w:p w14:paraId="6506B56F" w14:textId="77777777" w:rsidR="00D96057" w:rsidRPr="006848AD" w:rsidRDefault="00D96057" w:rsidP="00D96057">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718D2C0D" w14:textId="77777777" w:rsidR="00D96057" w:rsidRDefault="00D96057" w:rsidP="00D96057">
      <w:pPr>
        <w:spacing w:line="360" w:lineRule="auto"/>
        <w:rPr>
          <w:rFonts w:ascii="Arial" w:hAnsi="Arial" w:cs="Arial"/>
          <w:b/>
          <w:bCs/>
          <w:sz w:val="24"/>
          <w:szCs w:val="24"/>
          <w:lang w:val="es-AR"/>
        </w:rPr>
      </w:pPr>
    </w:p>
    <w:p w14:paraId="34B6F4D5" w14:textId="4994BECD" w:rsidR="00D96057"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se supone que es este lugar?</w:t>
      </w:r>
    </w:p>
    <w:p w14:paraId="69DB7218" w14:textId="42915DBF"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-Una de las tres infraestructuras para el centro de datos de la torre ALICE. Los sistemas de enfriamiento se encuentras diez pisos más abajo. La virtualización de servidores más avanzados esta hacia la izquierda, así que la salida tiene que estar a la derecha.</w:t>
      </w:r>
    </w:p>
    <w:p w14:paraId="22B4FBB1" w14:textId="1C2662E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La luz azul ilumina el 80% del blanco y frio lugar. Los caminos se encuentran suspendidos mientras por debajo de esto se encuentra repleto de cientos de sistema de datos en funcionamiento. Los caminos fueron adaptados al lugar, haciendo que el 95% de toda esa infraestructura este repleta de máquinas de datos, y solo un 5% de plataformas suspendidas con gruesos cables de suspensión.</w:t>
      </w:r>
    </w:p>
    <w:p w14:paraId="142885ED" w14:textId="4AA282C4"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 una caída muy larga… –Lo dice un poco atemorizado mientras un escalofrío recorre su espalda hasta sus hombros.</w:t>
      </w:r>
    </w:p>
    <w:p w14:paraId="71A699A8" w14:textId="45D9ABD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-Una caída de 500 pies de altura.</w:t>
      </w:r>
    </w:p>
    <w:p w14:paraId="1F61A397" w14:textId="0B47D44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-Estas plataformas soportaran nuestro peso, ¿verdad? –Oziel habla preocupado mientras traga saliva. Su miedo llega hasta la punta de sus pies y regresa hasta sus hombros</w:t>
      </w:r>
      <w:r w:rsidR="00541059">
        <w:rPr>
          <w:rFonts w:ascii="Arial" w:hAnsi="Arial" w:cs="Arial"/>
          <w:b/>
          <w:bCs/>
          <w:sz w:val="24"/>
          <w:szCs w:val="24"/>
          <w:lang w:val="es-AR"/>
        </w:rPr>
        <w:t xml:space="preserve"> al escuchar las palabras de Naomi</w:t>
      </w:r>
      <w:r>
        <w:rPr>
          <w:rFonts w:ascii="Arial" w:hAnsi="Arial" w:cs="Arial"/>
          <w:b/>
          <w:bCs/>
          <w:sz w:val="24"/>
          <w:szCs w:val="24"/>
          <w:lang w:val="es-AR"/>
        </w:rPr>
        <w:t>.</w:t>
      </w:r>
    </w:p>
    <w:p w14:paraId="7FCD9E82" w14:textId="14D35AD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Caminaron por un par de minutos por ese enorme lugar hasta que una voz llega hasta los oídos de Naomi </w:t>
      </w:r>
      <w:r w:rsidR="00541059">
        <w:rPr>
          <w:rFonts w:ascii="Arial" w:hAnsi="Arial" w:cs="Arial"/>
          <w:b/>
          <w:bCs/>
          <w:sz w:val="24"/>
          <w:szCs w:val="24"/>
          <w:lang w:val="es-AR"/>
        </w:rPr>
        <w:t>inquietándola</w:t>
      </w:r>
      <w:r>
        <w:rPr>
          <w:rFonts w:ascii="Arial" w:hAnsi="Arial" w:cs="Arial"/>
          <w:b/>
          <w:bCs/>
          <w:sz w:val="24"/>
          <w:szCs w:val="24"/>
          <w:lang w:val="es-AR"/>
        </w:rPr>
        <w:t>.</w:t>
      </w:r>
    </w:p>
    <w:p w14:paraId="0E46EC72" w14:textId="1DFB69B0" w:rsidR="00D96057" w:rsidRP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w:t>
      </w:r>
      <w:r w:rsidRPr="00D96057">
        <w:rPr>
          <w:rFonts w:ascii="Arial" w:hAnsi="Arial" w:cs="Arial"/>
          <w:b/>
          <w:bCs/>
          <w:sz w:val="24"/>
          <w:szCs w:val="24"/>
          <w:lang w:val="es-AR"/>
        </w:rPr>
        <w:t>Ojalá pudiéramos destruí todo esto para que los idiotas ejecutivos mayores de Unificación Central perdieran todo lo valioso de su ciudad.</w:t>
      </w:r>
    </w:p>
    <w:p w14:paraId="4381D158" w14:textId="6B6D62A6" w:rsidR="00541059" w:rsidRDefault="00541059" w:rsidP="00541059">
      <w:pPr>
        <w:spacing w:line="360" w:lineRule="auto"/>
        <w:rPr>
          <w:rFonts w:ascii="Arial" w:hAnsi="Arial" w:cs="Arial"/>
          <w:b/>
          <w:bCs/>
          <w:sz w:val="24"/>
          <w:szCs w:val="24"/>
          <w:lang w:val="es-AR"/>
        </w:rPr>
      </w:pPr>
      <w:r>
        <w:rPr>
          <w:rFonts w:ascii="Arial" w:hAnsi="Arial" w:cs="Arial"/>
          <w:b/>
          <w:bCs/>
          <w:sz w:val="24"/>
          <w:szCs w:val="24"/>
          <w:lang w:val="es-AR"/>
        </w:rPr>
        <w:t>Naomi cubre velozmente los labios de Oziel y salen del camino para esconderse en una especie de cubículo que había entre medio de una maquina y la otra. Así es, los dos saltaron de la plataforma y se escondieron en el estrecho lugar para que no los vean, sabiendo aun que tienen una caída de 500 pies de altura.</w:t>
      </w:r>
    </w:p>
    <w:p w14:paraId="09704FEA" w14:textId="60DEE93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No había que ser tan listos para saber que son mercenarios. Naomi espera a que las voces se pierdan a lo lejos, pero el chico no pudo evitar oír las palabras siguientes.</w:t>
      </w:r>
    </w:p>
    <w:p w14:paraId="34B67456" w14:textId="62EAF0FD"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-El señor Ike los seguirá matando a cada uno de esos idiotas científicos si no le dicen el código de seguridad de 32 dígitos que protege los sistemas de enfriamiento. </w:t>
      </w:r>
    </w:p>
    <w:p w14:paraId="5699E726" w14:textId="4C47216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 sorprendente como funciona esa mano</w:t>
      </w:r>
      <w:r w:rsidR="00541059">
        <w:rPr>
          <w:rFonts w:ascii="Arial" w:hAnsi="Arial" w:cs="Arial"/>
          <w:b/>
          <w:bCs/>
          <w:sz w:val="24"/>
          <w:szCs w:val="24"/>
          <w:lang w:val="es-AR"/>
        </w:rPr>
        <w:t xml:space="preserve"> suya</w:t>
      </w:r>
      <w:r>
        <w:rPr>
          <w:rFonts w:ascii="Arial" w:hAnsi="Arial" w:cs="Arial"/>
          <w:b/>
          <w:bCs/>
          <w:sz w:val="24"/>
          <w:szCs w:val="24"/>
          <w:lang w:val="es-AR"/>
        </w:rPr>
        <w:t>. Los hace explotar de una manera aterradora.</w:t>
      </w:r>
    </w:p>
    <w:p w14:paraId="694589D3" w14:textId="5FD90644"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frunce el entrecejo. Al escuchar las palabras de los mercenarios el chico no retiene el odio que se presentan rápidamente en sus manos convirtiéndose en puños y dejando escapar una leve estática de ellas.</w:t>
      </w:r>
    </w:p>
    <w:p w14:paraId="2BC54882" w14:textId="34D23DA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La estática que sale de sus puños estrechados se une a las maquinas detrás de él.</w:t>
      </w:r>
    </w:p>
    <w:p w14:paraId="4A7B696F" w14:textId="6092ADD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“Fallan. Reiniciando sistemas de energía de los distritos que cuenten con mayor capacidad de hospitales</w:t>
      </w:r>
      <w:r w:rsidR="00541059">
        <w:rPr>
          <w:rFonts w:ascii="Arial" w:hAnsi="Arial" w:cs="Arial"/>
          <w:b/>
          <w:bCs/>
          <w:sz w:val="24"/>
          <w:szCs w:val="24"/>
          <w:lang w:val="es-AR"/>
        </w:rPr>
        <w:t>. Sin resultados</w:t>
      </w:r>
      <w:r>
        <w:rPr>
          <w:rFonts w:ascii="Arial" w:hAnsi="Arial" w:cs="Arial"/>
          <w:b/>
          <w:bCs/>
          <w:sz w:val="24"/>
          <w:szCs w:val="24"/>
          <w:lang w:val="es-AR"/>
        </w:rPr>
        <w:t xml:space="preserve">” </w:t>
      </w:r>
    </w:p>
    <w:p w14:paraId="7B88A8BA"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w:t>
      </w:r>
    </w:p>
    <w:p w14:paraId="44BDECDE" w14:textId="0E8AF17B"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Naomi ya no escucha a los mercenarios, pero cuando cambia su atención a Oziel, se preocupa de la misma manera. El rostro del chico palidece por completo como si hubiera escuchado algún fantasma.</w:t>
      </w:r>
    </w:p>
    <w:p w14:paraId="4534DFE2" w14:textId="77777777" w:rsidR="00D96057"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bien?</w:t>
      </w:r>
    </w:p>
    <w:p w14:paraId="187DB5C6" w14:textId="1A8055ED"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-Hay una niña</w:t>
      </w:r>
      <w:r w:rsidR="00541059">
        <w:rPr>
          <w:rFonts w:ascii="Arial" w:hAnsi="Arial" w:cs="Arial"/>
          <w:b/>
          <w:bCs/>
          <w:sz w:val="24"/>
          <w:szCs w:val="24"/>
          <w:lang w:val="es-AR"/>
        </w:rPr>
        <w:t>…</w:t>
      </w:r>
      <w:r>
        <w:rPr>
          <w:rFonts w:ascii="Arial" w:hAnsi="Arial" w:cs="Arial"/>
          <w:b/>
          <w:bCs/>
          <w:sz w:val="24"/>
          <w:szCs w:val="24"/>
          <w:lang w:val="es-AR"/>
        </w:rPr>
        <w:t xml:space="preserve"> –Oziel </w:t>
      </w:r>
      <w:r w:rsidR="00541059">
        <w:rPr>
          <w:rFonts w:ascii="Arial" w:hAnsi="Arial" w:cs="Arial"/>
          <w:b/>
          <w:bCs/>
          <w:sz w:val="24"/>
          <w:szCs w:val="24"/>
          <w:lang w:val="es-AR"/>
        </w:rPr>
        <w:t>preocupado</w:t>
      </w:r>
      <w:r>
        <w:rPr>
          <w:rFonts w:ascii="Arial" w:hAnsi="Arial" w:cs="Arial"/>
          <w:b/>
          <w:bCs/>
          <w:sz w:val="24"/>
          <w:szCs w:val="24"/>
          <w:lang w:val="es-AR"/>
        </w:rPr>
        <w:t xml:space="preserve"> habla– Escuche a una niña hablar.</w:t>
      </w:r>
    </w:p>
    <w:p w14:paraId="29B32A26" w14:textId="77777777" w:rsidR="00D96057" w:rsidRPr="00340B90"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Una niña?</w:t>
      </w:r>
    </w:p>
    <w:p w14:paraId="5964B6A4" w14:textId="023874A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Si la niña es atrapada por los mercenarios no </w:t>
      </w:r>
      <w:r w:rsidR="00541059">
        <w:rPr>
          <w:rFonts w:ascii="Arial" w:hAnsi="Arial" w:cs="Arial"/>
          <w:b/>
          <w:bCs/>
          <w:sz w:val="24"/>
          <w:szCs w:val="24"/>
          <w:lang w:val="es-AR"/>
        </w:rPr>
        <w:t>quiere ni imaginarse</w:t>
      </w:r>
      <w:r>
        <w:rPr>
          <w:rFonts w:ascii="Arial" w:hAnsi="Arial" w:cs="Arial"/>
          <w:b/>
          <w:bCs/>
          <w:sz w:val="24"/>
          <w:szCs w:val="24"/>
          <w:lang w:val="es-AR"/>
        </w:rPr>
        <w:t xml:space="preserve"> que harían con ella. Oziel inmediatamente </w:t>
      </w:r>
      <w:r w:rsidR="00541059">
        <w:rPr>
          <w:rFonts w:ascii="Arial" w:hAnsi="Arial" w:cs="Arial"/>
          <w:b/>
          <w:bCs/>
          <w:sz w:val="24"/>
          <w:szCs w:val="24"/>
          <w:lang w:val="es-AR"/>
        </w:rPr>
        <w:t xml:space="preserve">recuerda </w:t>
      </w:r>
      <w:r>
        <w:rPr>
          <w:rFonts w:ascii="Arial" w:hAnsi="Arial" w:cs="Arial"/>
          <w:b/>
          <w:bCs/>
          <w:sz w:val="24"/>
          <w:szCs w:val="24"/>
          <w:lang w:val="es-AR"/>
        </w:rPr>
        <w:t>lo que los mercenarios se encontraban hablando</w:t>
      </w:r>
      <w:r w:rsidR="00541059">
        <w:rPr>
          <w:rFonts w:ascii="Arial" w:hAnsi="Arial" w:cs="Arial"/>
          <w:b/>
          <w:bCs/>
          <w:sz w:val="24"/>
          <w:szCs w:val="24"/>
          <w:lang w:val="es-AR"/>
        </w:rPr>
        <w:t xml:space="preserve"> sobre explotar cuerpos</w:t>
      </w:r>
      <w:r>
        <w:rPr>
          <w:rFonts w:ascii="Arial" w:hAnsi="Arial" w:cs="Arial"/>
          <w:b/>
          <w:bCs/>
          <w:sz w:val="24"/>
          <w:szCs w:val="24"/>
          <w:lang w:val="es-AR"/>
        </w:rPr>
        <w:t>. Si no encuentran a la niña algo muy malo le pasaría. Oziel reacciona inquietamente saltando hacia la plataforma.</w:t>
      </w:r>
    </w:p>
    <w:p w14:paraId="07BF8C52" w14:textId="06BE5868"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-Hay una niña, escuche a una niña hablando, hay que encontrarla</w:t>
      </w:r>
      <w:r w:rsidR="00541059">
        <w:rPr>
          <w:rFonts w:ascii="Arial" w:hAnsi="Arial" w:cs="Arial"/>
          <w:b/>
          <w:bCs/>
          <w:sz w:val="24"/>
          <w:szCs w:val="24"/>
          <w:lang w:val="es-AR"/>
        </w:rPr>
        <w:t xml:space="preserve"> antes que ellos</w:t>
      </w:r>
      <w:r>
        <w:rPr>
          <w:rFonts w:ascii="Arial" w:hAnsi="Arial" w:cs="Arial"/>
          <w:b/>
          <w:bCs/>
          <w:sz w:val="24"/>
          <w:szCs w:val="24"/>
          <w:lang w:val="es-AR"/>
        </w:rPr>
        <w:t>.</w:t>
      </w:r>
    </w:p>
    <w:p w14:paraId="5A76D7FD" w14:textId="009B0FB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Naomi no entiende lo que Oziel busca, es como si </w:t>
      </w:r>
      <w:r w:rsidR="00541059">
        <w:rPr>
          <w:rFonts w:ascii="Arial" w:hAnsi="Arial" w:cs="Arial"/>
          <w:b/>
          <w:bCs/>
          <w:sz w:val="24"/>
          <w:szCs w:val="24"/>
          <w:lang w:val="es-AR"/>
        </w:rPr>
        <w:t xml:space="preserve">recién </w:t>
      </w:r>
      <w:r>
        <w:rPr>
          <w:rFonts w:ascii="Arial" w:hAnsi="Arial" w:cs="Arial"/>
          <w:b/>
          <w:bCs/>
          <w:sz w:val="24"/>
          <w:szCs w:val="24"/>
          <w:lang w:val="es-AR"/>
        </w:rPr>
        <w:t>se acordara que olvido que traía a una niña con él o algo por el estilo. Ella también regresa a la plataforma.</w:t>
      </w:r>
    </w:p>
    <w:p w14:paraId="1C48F993"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No escuche a ninguna niña. ¿De que estas hablando?</w:t>
      </w:r>
    </w:p>
    <w:p w14:paraId="369B4F20" w14:textId="08957B7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-Si no la encontramos la van a matar también.</w:t>
      </w:r>
    </w:p>
    <w:p w14:paraId="7F37467A" w14:textId="5688A6E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-Oye, no me hagas gritarte que no puedo. Aquí no entran niños, es un centro de muy alta seguridad, solo encontraras científicos y mercenarios ahora. ¿Pero una niña?, eso es imposible… cálmate.</w:t>
      </w:r>
    </w:p>
    <w:p w14:paraId="0697BDF2" w14:textId="62B4F92B"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se encuentra completamente convencido que había escuchado la voz de una niña pequeña hablando. Pero lo que dice Naomi tiene todo el sentido. Por qué habría niños en una enorme torre de tecnología avanzada y que si fallaran los sistemas de enfriamiento explotaría todo por completo. Nadie arriesgaría la vida de una niña trayéndola a un lugar así.</w:t>
      </w:r>
    </w:p>
    <w:p w14:paraId="065E97B4"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-Pero escuche su vos…</w:t>
      </w:r>
    </w:p>
    <w:p w14:paraId="75EE7D00" w14:textId="2828073C"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no entiende </w:t>
      </w:r>
      <w:r w:rsidR="00541059">
        <w:rPr>
          <w:rFonts w:ascii="Arial" w:hAnsi="Arial" w:cs="Arial"/>
          <w:b/>
          <w:bCs/>
          <w:sz w:val="24"/>
          <w:szCs w:val="24"/>
          <w:lang w:val="es-AR"/>
        </w:rPr>
        <w:t>nade de lo que Oziel se encuentra murmurando</w:t>
      </w:r>
      <w:r>
        <w:rPr>
          <w:rFonts w:ascii="Arial" w:hAnsi="Arial" w:cs="Arial"/>
          <w:b/>
          <w:bCs/>
          <w:sz w:val="24"/>
          <w:szCs w:val="24"/>
          <w:lang w:val="es-AR"/>
        </w:rPr>
        <w:t>. La única opción que ahora viene a su mente es esta.</w:t>
      </w:r>
    </w:p>
    <w:p w14:paraId="593E5412" w14:textId="77777777" w:rsidR="00D96057"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olvidaste?</w:t>
      </w:r>
    </w:p>
    <w:p w14:paraId="472C261B" w14:textId="77777777" w:rsidR="00D96057"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03BEC569" w14:textId="67A61FC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-Te dije que todo lo que </w:t>
      </w:r>
      <w:r w:rsidR="00541059">
        <w:rPr>
          <w:rFonts w:ascii="Arial" w:hAnsi="Arial" w:cs="Arial"/>
          <w:b/>
          <w:bCs/>
          <w:sz w:val="24"/>
          <w:szCs w:val="24"/>
          <w:lang w:val="es-AR"/>
        </w:rPr>
        <w:t xml:space="preserve">te </w:t>
      </w:r>
      <w:r>
        <w:rPr>
          <w:rFonts w:ascii="Arial" w:hAnsi="Arial" w:cs="Arial"/>
          <w:b/>
          <w:bCs/>
          <w:sz w:val="24"/>
          <w:szCs w:val="24"/>
          <w:lang w:val="es-AR"/>
        </w:rPr>
        <w:t xml:space="preserve">pase seria nuevo para nosotros. El corazón no sobrevivió a ningún sujeto del proyecto Atlas. Todos los efectos secundarios que sientas serán nuevos y raros de explicar, pero no será difícil </w:t>
      </w:r>
      <w:r w:rsidR="003437AB">
        <w:rPr>
          <w:rFonts w:ascii="Arial" w:hAnsi="Arial" w:cs="Arial"/>
          <w:b/>
          <w:bCs/>
          <w:sz w:val="24"/>
          <w:szCs w:val="24"/>
          <w:lang w:val="es-AR"/>
        </w:rPr>
        <w:t xml:space="preserve">de </w:t>
      </w:r>
      <w:r w:rsidR="00541059">
        <w:rPr>
          <w:rFonts w:ascii="Arial" w:hAnsi="Arial" w:cs="Arial"/>
          <w:b/>
          <w:bCs/>
          <w:sz w:val="24"/>
          <w:szCs w:val="24"/>
          <w:lang w:val="es-AR"/>
        </w:rPr>
        <w:t>solucionar</w:t>
      </w:r>
      <w:r w:rsidR="003437AB">
        <w:rPr>
          <w:rFonts w:ascii="Arial" w:hAnsi="Arial" w:cs="Arial"/>
          <w:b/>
          <w:bCs/>
          <w:sz w:val="24"/>
          <w:szCs w:val="24"/>
          <w:lang w:val="es-AR"/>
        </w:rPr>
        <w:t>lo</w:t>
      </w:r>
      <w:r w:rsidR="00541059">
        <w:rPr>
          <w:rFonts w:ascii="Arial" w:hAnsi="Arial" w:cs="Arial"/>
          <w:b/>
          <w:bCs/>
          <w:sz w:val="24"/>
          <w:szCs w:val="24"/>
          <w:lang w:val="es-AR"/>
        </w:rPr>
        <w:t>.</w:t>
      </w:r>
    </w:p>
    <w:p w14:paraId="48A7FA53"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-Dices que…</w:t>
      </w:r>
    </w:p>
    <w:p w14:paraId="6F3B304B" w14:textId="45C303C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-Tu corazón puede estar teniendo efectos secundarios o algo por el estilo. Algo que ahora no podemos tratar, es por esta razón que no quería que vinieras en primer lugar. Los efectos pueden presentarse en cualquier momento. La voz de la niña pudo haber sido algún recuerdo de tu hermana o algo así.</w:t>
      </w:r>
    </w:p>
    <w:p w14:paraId="4CB8ADE6" w14:textId="5D596B4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quería evitar esa clase de retrasos y es por esa razón que quería evitar que Oziel la acompañara. Ahora ya es tarde, tienen que seguir avanzando y una vez que todo se calme podrán revisar esa voz que él solo escucho.</w:t>
      </w:r>
    </w:p>
    <w:p w14:paraId="63F425BF" w14:textId="30F2ACC8"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-Perdón, tienes razón.  No te date otra razón para seguir retrasándonos. Sigamos, después hablaremos de eso.</w:t>
      </w:r>
    </w:p>
    <w:p w14:paraId="2858FE62" w14:textId="5D882ED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aun un poco preocupada prosigue caminando. Ella también está muy inquieta por lo que Oziel escucho, pero ahora no es el momento para eso</w:t>
      </w:r>
      <w:r w:rsidR="003437AB">
        <w:rPr>
          <w:rFonts w:ascii="Arial" w:hAnsi="Arial" w:cs="Arial"/>
          <w:b/>
          <w:bCs/>
          <w:sz w:val="24"/>
          <w:szCs w:val="24"/>
          <w:lang w:val="es-AR"/>
        </w:rPr>
        <w:t>, mucho menos para preocuparse</w:t>
      </w:r>
      <w:r>
        <w:rPr>
          <w:rFonts w:ascii="Arial" w:hAnsi="Arial" w:cs="Arial"/>
          <w:b/>
          <w:bCs/>
          <w:sz w:val="24"/>
          <w:szCs w:val="24"/>
          <w:lang w:val="es-AR"/>
        </w:rPr>
        <w:t>.</w:t>
      </w:r>
    </w:p>
    <w:p w14:paraId="7923C1F3" w14:textId="7586E2F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El chico observa el reducido cubículo en donde se habían escondido y observa un poco desinteresad</w:t>
      </w:r>
      <w:r w:rsidR="003437AB">
        <w:rPr>
          <w:rFonts w:ascii="Arial" w:hAnsi="Arial" w:cs="Arial"/>
          <w:b/>
          <w:bCs/>
          <w:sz w:val="24"/>
          <w:szCs w:val="24"/>
          <w:lang w:val="es-AR"/>
        </w:rPr>
        <w:t>o</w:t>
      </w:r>
      <w:r>
        <w:rPr>
          <w:rFonts w:ascii="Arial" w:hAnsi="Arial" w:cs="Arial"/>
          <w:b/>
          <w:bCs/>
          <w:sz w:val="24"/>
          <w:szCs w:val="24"/>
          <w:lang w:val="es-AR"/>
        </w:rPr>
        <w:t xml:space="preserve"> la pequeña estática que había en una de las </w:t>
      </w:r>
      <w:r w:rsidR="003437AB">
        <w:rPr>
          <w:rFonts w:ascii="Arial" w:hAnsi="Arial" w:cs="Arial"/>
          <w:b/>
          <w:bCs/>
          <w:sz w:val="24"/>
          <w:szCs w:val="24"/>
          <w:lang w:val="es-AR"/>
        </w:rPr>
        <w:t>máquinas</w:t>
      </w:r>
      <w:r>
        <w:rPr>
          <w:rFonts w:ascii="Arial" w:hAnsi="Arial" w:cs="Arial"/>
          <w:b/>
          <w:bCs/>
          <w:sz w:val="24"/>
          <w:szCs w:val="24"/>
          <w:lang w:val="es-AR"/>
        </w:rPr>
        <w:t xml:space="preserve"> que estaba</w:t>
      </w:r>
      <w:r w:rsidR="003437AB">
        <w:rPr>
          <w:rFonts w:ascii="Arial" w:hAnsi="Arial" w:cs="Arial"/>
          <w:b/>
          <w:bCs/>
          <w:sz w:val="24"/>
          <w:szCs w:val="24"/>
          <w:lang w:val="es-AR"/>
        </w:rPr>
        <w:t>n</w:t>
      </w:r>
      <w:r>
        <w:rPr>
          <w:rFonts w:ascii="Arial" w:hAnsi="Arial" w:cs="Arial"/>
          <w:b/>
          <w:bCs/>
          <w:sz w:val="24"/>
          <w:szCs w:val="24"/>
          <w:lang w:val="es-AR"/>
        </w:rPr>
        <w:t xml:space="preserve"> detrás de él. Frunce el entrecejo y sigue a Naomi con mucho cuidado.</w:t>
      </w:r>
    </w:p>
    <w:p w14:paraId="6C90586A" w14:textId="77777777" w:rsidR="003437AB"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Oziel no tiene idea de que fue lo que paso. </w:t>
      </w:r>
    </w:p>
    <w:p w14:paraId="6BD48B00" w14:textId="538BBCBF"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Algo dentro de él le hace saber que la torre ALICE esconde algo más que solo una enorme computadora avanzada. Ahora mismo no puede olvidar esa voz que se repite una y otra vez en sus recuerdos, aunque este concentrado en ayudar a Naomi en detener a todos los mercenarios de la torre, la voz en su mente no dejara que se olvide de lo que escucho, de lo que </w:t>
      </w:r>
      <w:r w:rsidR="003437AB">
        <w:rPr>
          <w:rFonts w:ascii="Arial" w:hAnsi="Arial" w:cs="Arial"/>
          <w:b/>
          <w:bCs/>
          <w:sz w:val="24"/>
          <w:szCs w:val="24"/>
          <w:lang w:val="es-AR"/>
        </w:rPr>
        <w:t xml:space="preserve">él </w:t>
      </w:r>
      <w:r>
        <w:rPr>
          <w:rFonts w:ascii="Arial" w:hAnsi="Arial" w:cs="Arial"/>
          <w:b/>
          <w:bCs/>
          <w:sz w:val="24"/>
          <w:szCs w:val="24"/>
          <w:lang w:val="es-AR"/>
        </w:rPr>
        <w:t>solo pudo oír.</w:t>
      </w:r>
    </w:p>
    <w:p w14:paraId="658D85F8" w14:textId="77777777" w:rsidR="00010E62" w:rsidRPr="005D6BA9" w:rsidRDefault="00010E62" w:rsidP="00010E62">
      <w:pPr>
        <w:spacing w:line="360" w:lineRule="auto"/>
        <w:rPr>
          <w:rFonts w:ascii="Arial" w:hAnsi="Arial" w:cs="Arial"/>
          <w:b/>
          <w:bCs/>
          <w:sz w:val="16"/>
          <w:szCs w:val="16"/>
          <w:lang w:val="es-AR"/>
        </w:rPr>
      </w:pPr>
    </w:p>
    <w:p w14:paraId="01596712" w14:textId="77777777" w:rsidR="00010E62" w:rsidRPr="006848AD" w:rsidRDefault="00010E62" w:rsidP="00010E6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DD3C733" w14:textId="77777777" w:rsidR="00010E62" w:rsidRDefault="00010E62" w:rsidP="00010E62">
      <w:pPr>
        <w:spacing w:line="360" w:lineRule="auto"/>
        <w:rPr>
          <w:rFonts w:ascii="Arial" w:hAnsi="Arial" w:cs="Arial"/>
          <w:b/>
          <w:bCs/>
          <w:sz w:val="24"/>
          <w:szCs w:val="24"/>
          <w:lang w:val="es-AR"/>
        </w:rPr>
      </w:pPr>
    </w:p>
    <w:p w14:paraId="6AF6EE19" w14:textId="22D44D8D"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En una de las plantas se desata una balacera entre el grupo de asalto de Sixto contra los mercenarios de Ike. Los disparos suenan a lo lejos de donde se encuentra Oziel y Naomi.</w:t>
      </w:r>
    </w:p>
    <w:p w14:paraId="1E19215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-Eso es…</w:t>
      </w:r>
    </w:p>
    <w:p w14:paraId="452165AB" w14:textId="4980E1A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-Así es, es Sixto haciendo su trabajo. Parece ser que intenta llegar al alijo de armamento para tomar las armas pesadas y así abrirse paso más fácilmente. </w:t>
      </w:r>
    </w:p>
    <w:p w14:paraId="2D462125" w14:textId="2F067C6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Ahora mismo Sixto solo cuentan con las lapidas de contención, pero se les dificultara bastante cuando se encuentren con escaleras u otros lugares más complicados de transportar las lapidas, tendrán gran desventaja, ella aprovechara que el camino hacia el alijo de armamento pesado se encuentra bastante despejado y amplio como un parking, así </w:t>
      </w:r>
      <w:r w:rsidR="00703ED0">
        <w:rPr>
          <w:rFonts w:ascii="Arial" w:hAnsi="Arial" w:cs="Arial"/>
          <w:b/>
          <w:bCs/>
          <w:sz w:val="24"/>
          <w:szCs w:val="24"/>
          <w:lang w:val="es-AR"/>
        </w:rPr>
        <w:t xml:space="preserve">podrán </w:t>
      </w:r>
      <w:r>
        <w:rPr>
          <w:rFonts w:ascii="Arial" w:hAnsi="Arial" w:cs="Arial"/>
          <w:b/>
          <w:bCs/>
          <w:sz w:val="24"/>
          <w:szCs w:val="24"/>
          <w:lang w:val="es-AR"/>
        </w:rPr>
        <w:t xml:space="preserve">transportar las lapidas sin complicación. </w:t>
      </w:r>
    </w:p>
    <w:p w14:paraId="767261FA"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será mejor…--</w:t>
      </w:r>
    </w:p>
    <w:p w14:paraId="1D25B659" w14:textId="18D22F8B"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Ayudar?, no lo creo. Ella se abrirá paso lentamente despejando toda la torre, nuestro trabajo es detener a Ike. Si consigue los 38 dígitos podrá acceder al sistema de enfriamiento. Si logra apagar esas máquinas, solo tendremos 30 minutos para que todo esto explote.</w:t>
      </w:r>
    </w:p>
    <w:p w14:paraId="4AD137FE" w14:textId="6575E85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y Naomi corren por los grandes pasillos y escaleras de la torre. Las plantas</w:t>
      </w:r>
      <w:r w:rsidR="00703ED0">
        <w:rPr>
          <w:rFonts w:ascii="Arial" w:hAnsi="Arial" w:cs="Arial"/>
          <w:b/>
          <w:bCs/>
          <w:sz w:val="24"/>
          <w:szCs w:val="24"/>
          <w:lang w:val="es-AR"/>
        </w:rPr>
        <w:t xml:space="preserve"> de los pisos</w:t>
      </w:r>
      <w:r>
        <w:rPr>
          <w:rFonts w:ascii="Arial" w:hAnsi="Arial" w:cs="Arial"/>
          <w:b/>
          <w:bCs/>
          <w:sz w:val="24"/>
          <w:szCs w:val="24"/>
          <w:lang w:val="es-AR"/>
        </w:rPr>
        <w:t xml:space="preserve"> son bastantes grandes con la mayoría de ell</w:t>
      </w:r>
      <w:r w:rsidR="00703ED0">
        <w:rPr>
          <w:rFonts w:ascii="Arial" w:hAnsi="Arial" w:cs="Arial"/>
          <w:b/>
          <w:bCs/>
          <w:sz w:val="24"/>
          <w:szCs w:val="24"/>
          <w:lang w:val="es-AR"/>
        </w:rPr>
        <w:t>a</w:t>
      </w:r>
      <w:r>
        <w:rPr>
          <w:rFonts w:ascii="Arial" w:hAnsi="Arial" w:cs="Arial"/>
          <w:b/>
          <w:bCs/>
          <w:sz w:val="24"/>
          <w:szCs w:val="24"/>
          <w:lang w:val="es-AR"/>
        </w:rPr>
        <w:t>s oficinas.</w:t>
      </w:r>
    </w:p>
    <w:p w14:paraId="575DE5F0" w14:textId="21F2D65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-Son muchas escaleras. ¿Segura que podrás seguir?</w:t>
      </w:r>
    </w:p>
    <w:p w14:paraId="484AF9C9" w14:textId="478E59E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Naomi exhausta asiente la cabeza. Ella está completamente sin aliento, pero de todas formas quiere llegar lo más arriba posible.</w:t>
      </w:r>
    </w:p>
    <w:p w14:paraId="7F5D6670"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-Solo… Solo quedan 20 pisos… no esta tan lejos del suelo…</w:t>
      </w:r>
    </w:p>
    <w:p w14:paraId="3D2FCF66" w14:textId="2FE2288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Ellos salieron desde una capsula bala que se encuentra algunos largos metros bajo tierra, les tomaría bastante tiempo en solo llegar a la planta principal, y subir otros 20 pisos es algo más que agotador. </w:t>
      </w:r>
    </w:p>
    <w:p w14:paraId="6E34478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puede seguir corriendo por horas sin ninguna gota de sudor en su cuerpo. Naomi no puede compararse a su resistencia física, ella se encuentra completamente exhausta y transpirando bastante, con todo su cuerpo acalorado y sus mejillas coloradas.</w:t>
      </w:r>
    </w:p>
    <w:p w14:paraId="66A81CB1" w14:textId="131F447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-Aún faltan algunos pisos y ya estas exhausta. </w:t>
      </w:r>
    </w:p>
    <w:p w14:paraId="5A61A3D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-Tengo que ayudarlos… No puedo quedarme aquí…</w:t>
      </w:r>
    </w:p>
    <w:p w14:paraId="6ED669E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-Nunca dije que te dejaría aquí.</w:t>
      </w:r>
    </w:p>
    <w:p w14:paraId="32A8DE97"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dobla sus rodillas y pone su espalda frente a Naomi.</w:t>
      </w:r>
    </w:p>
    <w:p w14:paraId="13701875" w14:textId="2E1950C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-Sube. Te llevare hasta arriba. Como dijiste</w:t>
      </w:r>
      <w:r w:rsidR="00703ED0">
        <w:rPr>
          <w:rFonts w:ascii="Arial" w:hAnsi="Arial" w:cs="Arial"/>
          <w:b/>
          <w:bCs/>
          <w:sz w:val="24"/>
          <w:szCs w:val="24"/>
          <w:lang w:val="es-AR"/>
        </w:rPr>
        <w:t>,</w:t>
      </w:r>
      <w:r>
        <w:rPr>
          <w:rFonts w:ascii="Arial" w:hAnsi="Arial" w:cs="Arial"/>
          <w:b/>
          <w:bCs/>
          <w:sz w:val="24"/>
          <w:szCs w:val="24"/>
          <w:lang w:val="es-AR"/>
        </w:rPr>
        <w:t xml:space="preserve"> mi cuerpo es bastante resistente</w:t>
      </w:r>
      <w:r w:rsidR="00703ED0">
        <w:rPr>
          <w:rFonts w:ascii="Arial" w:hAnsi="Arial" w:cs="Arial"/>
          <w:b/>
          <w:bCs/>
          <w:sz w:val="24"/>
          <w:szCs w:val="24"/>
          <w:lang w:val="es-AR"/>
        </w:rPr>
        <w:t>, así que p</w:t>
      </w:r>
      <w:r>
        <w:rPr>
          <w:rFonts w:ascii="Arial" w:hAnsi="Arial" w:cs="Arial"/>
          <w:b/>
          <w:bCs/>
          <w:sz w:val="24"/>
          <w:szCs w:val="24"/>
          <w:lang w:val="es-AR"/>
        </w:rPr>
        <w:t>odre cargarte 20 pisos más sin complicación.</w:t>
      </w:r>
    </w:p>
    <w:p w14:paraId="4E66EC90" w14:textId="175EA803"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Estás seguro?</w:t>
      </w:r>
    </w:p>
    <w:p w14:paraId="5D8E22A8"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-Vamos. No es nada.</w:t>
      </w:r>
    </w:p>
    <w:p w14:paraId="30D478C6"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toma los hombros de Oziel. Él la sujeta de sus muslos y la carga fácilmente a en su espalda, pareciera como si apenas le costara cargarla por la facilidad con la que se mueve al subir las escaleras.</w:t>
      </w:r>
    </w:p>
    <w:p w14:paraId="622A136D" w14:textId="203DD21C"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-Tu cuerpo en verdad cambio bastante –Habla un poco cansada intentado descansar su cabeza en los hombros del chico– No peso nada para ti, ¿verdad? Es por ahí…</w:t>
      </w:r>
    </w:p>
    <w:p w14:paraId="03383217" w14:textId="68C7C97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El chico intenta mantener un rito consi</w:t>
      </w:r>
      <w:r w:rsidR="00703ED0">
        <w:rPr>
          <w:rFonts w:ascii="Arial" w:hAnsi="Arial" w:cs="Arial"/>
          <w:b/>
          <w:bCs/>
          <w:sz w:val="24"/>
          <w:szCs w:val="24"/>
          <w:lang w:val="es-AR"/>
        </w:rPr>
        <w:t>deradamente rápido</w:t>
      </w:r>
      <w:r>
        <w:rPr>
          <w:rFonts w:ascii="Arial" w:hAnsi="Arial" w:cs="Arial"/>
          <w:b/>
          <w:bCs/>
          <w:sz w:val="24"/>
          <w:szCs w:val="24"/>
          <w:lang w:val="es-AR"/>
        </w:rPr>
        <w:t>, pero él nunca estuvo en la torre ALICE así que se tiene que detener de vez en cuando para que Naomi le señale el camino.</w:t>
      </w:r>
    </w:p>
    <w:p w14:paraId="1DE648A4" w14:textId="18D286B2"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-No te enojes, pero no estoy diciendo que no peses nada, ni tampoco que pesas demasiado, solo digo que tengo bastante energía que gastar y aun así puedo seguir corriendo.</w:t>
      </w:r>
    </w:p>
    <w:p w14:paraId="267D7C78" w14:textId="2B6440E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-En verdad nunca pensé que llegaría el día en que me cargaras en tu espalda. A pesar por lo que pasamo</w:t>
      </w:r>
      <w:r w:rsidR="00703ED0">
        <w:rPr>
          <w:rFonts w:ascii="Arial" w:hAnsi="Arial" w:cs="Arial"/>
          <w:b/>
          <w:bCs/>
          <w:sz w:val="24"/>
          <w:szCs w:val="24"/>
          <w:lang w:val="es-AR"/>
        </w:rPr>
        <w:t>s. –Señala hacia su izquierda–</w:t>
      </w:r>
      <w:r>
        <w:rPr>
          <w:rFonts w:ascii="Arial" w:hAnsi="Arial" w:cs="Arial"/>
          <w:b/>
          <w:bCs/>
          <w:sz w:val="24"/>
          <w:szCs w:val="24"/>
          <w:lang w:val="es-AR"/>
        </w:rPr>
        <w:t xml:space="preserve"> </w:t>
      </w:r>
      <w:r w:rsidR="00703ED0">
        <w:rPr>
          <w:rFonts w:ascii="Arial" w:hAnsi="Arial" w:cs="Arial"/>
          <w:b/>
          <w:bCs/>
          <w:sz w:val="24"/>
          <w:szCs w:val="24"/>
          <w:lang w:val="es-AR"/>
        </w:rPr>
        <w:t>P</w:t>
      </w:r>
      <w:r>
        <w:rPr>
          <w:rFonts w:ascii="Arial" w:hAnsi="Arial" w:cs="Arial"/>
          <w:b/>
          <w:bCs/>
          <w:sz w:val="24"/>
          <w:szCs w:val="24"/>
          <w:lang w:val="es-AR"/>
        </w:rPr>
        <w:t>or la izquierda, así es, por aquí.</w:t>
      </w:r>
    </w:p>
    <w:p w14:paraId="371CDD9D" w14:textId="5488F3FA"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Estabas esperando el día en que te cargue a mis espaldas?</w:t>
      </w:r>
    </w:p>
    <w:p w14:paraId="696E9797" w14:textId="30F4456D"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–Naomi sonrojada se percató que había dicho algo bastante vergonzoso– N-No quise decir eso, es que…</w:t>
      </w:r>
    </w:p>
    <w:p w14:paraId="52BA679A" w14:textId="448CA74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-Jajaja Si, lo entendí.</w:t>
      </w:r>
      <w:r w:rsidR="00703ED0">
        <w:rPr>
          <w:rFonts w:ascii="Arial" w:hAnsi="Arial" w:cs="Arial"/>
          <w:b/>
          <w:bCs/>
          <w:sz w:val="24"/>
          <w:szCs w:val="24"/>
          <w:lang w:val="es-AR"/>
        </w:rPr>
        <w:t xml:space="preserve"> </w:t>
      </w:r>
    </w:p>
    <w:p w14:paraId="5425606D" w14:textId="3754A00B"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w:t>
      </w:r>
      <w:proofErr w:type="spellEnd"/>
      <w:r>
        <w:rPr>
          <w:rFonts w:ascii="Arial" w:hAnsi="Arial" w:cs="Arial"/>
          <w:b/>
          <w:bCs/>
          <w:sz w:val="24"/>
          <w:szCs w:val="24"/>
          <w:lang w:val="es-AR"/>
        </w:rPr>
        <w:t>-Tonto</w:t>
      </w:r>
      <w:r w:rsidR="00703ED0">
        <w:rPr>
          <w:rFonts w:ascii="Arial" w:hAnsi="Arial" w:cs="Arial"/>
          <w:b/>
          <w:bCs/>
          <w:sz w:val="24"/>
          <w:szCs w:val="24"/>
          <w:lang w:val="es-AR"/>
        </w:rPr>
        <w:t>…</w:t>
      </w:r>
    </w:p>
    <w:p w14:paraId="38F11B80"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La conversación cede al silencio por algunos minutos. Al quedar solamente dos pisos, el chico abre la boca.</w:t>
      </w:r>
    </w:p>
    <w:p w14:paraId="14B8D88A" w14:textId="0FD553B6"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w:t>
      </w:r>
    </w:p>
    <w:p w14:paraId="05F9282A" w14:textId="6E7017A9"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parece un poco serio. Su sonrisa se había ido y sus ojos parecían determinados a decir algo, incluso sabiendo que Naomi se opondría.</w:t>
      </w:r>
    </w:p>
    <w:p w14:paraId="1257F436"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p>
    <w:p w14:paraId="5340796F"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-Quiero que me dejes encargarme de ese sujeto Ike.</w:t>
      </w:r>
    </w:p>
    <w:p w14:paraId="6B7F6B8B" w14:textId="17871D44"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Claro que no. Encontraremos al sujeto y le dispararemos con un arma que tomaremos de uno de sus subordinados para que no tome el código de seguridad.</w:t>
      </w:r>
    </w:p>
    <w:p w14:paraId="124D93A2" w14:textId="77777777"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 la tomo!?</w:t>
      </w:r>
    </w:p>
    <w:p w14:paraId="45256320" w14:textId="365D4611"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4658A215" w14:textId="4AA0D36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-Si ese sujeto logro conseguir el código para el sistema de enfriamiento de la torre, </w:t>
      </w:r>
      <w:r w:rsidR="00703ED0">
        <w:rPr>
          <w:rFonts w:ascii="Arial" w:hAnsi="Arial" w:cs="Arial"/>
          <w:b/>
          <w:bCs/>
          <w:sz w:val="24"/>
          <w:szCs w:val="24"/>
          <w:lang w:val="es-AR"/>
        </w:rPr>
        <w:t>¿</w:t>
      </w:r>
      <w:r>
        <w:rPr>
          <w:rFonts w:ascii="Arial" w:hAnsi="Arial" w:cs="Arial"/>
          <w:b/>
          <w:bCs/>
          <w:sz w:val="24"/>
          <w:szCs w:val="24"/>
          <w:lang w:val="es-AR"/>
        </w:rPr>
        <w:t>que se supone que haremos</w:t>
      </w:r>
      <w:r w:rsidR="00703ED0">
        <w:rPr>
          <w:rFonts w:ascii="Arial" w:hAnsi="Arial" w:cs="Arial"/>
          <w:b/>
          <w:bCs/>
          <w:sz w:val="24"/>
          <w:szCs w:val="24"/>
          <w:lang w:val="es-AR"/>
        </w:rPr>
        <w:t>?</w:t>
      </w:r>
      <w:r>
        <w:rPr>
          <w:rFonts w:ascii="Arial" w:hAnsi="Arial" w:cs="Arial"/>
          <w:b/>
          <w:bCs/>
          <w:sz w:val="24"/>
          <w:szCs w:val="24"/>
          <w:lang w:val="es-AR"/>
        </w:rPr>
        <w:t xml:space="preserve"> </w:t>
      </w:r>
      <w:r w:rsidR="00703ED0">
        <w:rPr>
          <w:rFonts w:ascii="Arial" w:hAnsi="Arial" w:cs="Arial"/>
          <w:b/>
          <w:bCs/>
          <w:sz w:val="24"/>
          <w:szCs w:val="24"/>
          <w:lang w:val="es-AR"/>
        </w:rPr>
        <w:t>É</w:t>
      </w:r>
      <w:r>
        <w:rPr>
          <w:rFonts w:ascii="Arial" w:hAnsi="Arial" w:cs="Arial"/>
          <w:b/>
          <w:bCs/>
          <w:sz w:val="24"/>
          <w:szCs w:val="24"/>
          <w:lang w:val="es-AR"/>
        </w:rPr>
        <w:t>l hará tiempo hasta que el sistema colapse y todo explote.</w:t>
      </w:r>
    </w:p>
    <w:p w14:paraId="16DC335A" w14:textId="4A9A9FEC" w:rsidR="00703ED0" w:rsidRDefault="00703ED0"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se opone rotundamente. Oziel </w:t>
      </w:r>
      <w:r w:rsidR="00E0449F">
        <w:rPr>
          <w:rFonts w:ascii="Arial" w:hAnsi="Arial" w:cs="Arial"/>
          <w:b/>
          <w:bCs/>
          <w:sz w:val="24"/>
          <w:szCs w:val="24"/>
          <w:lang w:val="es-AR"/>
        </w:rPr>
        <w:t>sabía</w:t>
      </w:r>
      <w:r>
        <w:rPr>
          <w:rFonts w:ascii="Arial" w:hAnsi="Arial" w:cs="Arial"/>
          <w:b/>
          <w:bCs/>
          <w:sz w:val="24"/>
          <w:szCs w:val="24"/>
          <w:lang w:val="es-AR"/>
        </w:rPr>
        <w:t xml:space="preserve"> que ella se enojaría al hablar de esa idea, pero de todas formas se arriesgó a hablarlo sabiendo como contestarle, no con sentimientos, sino con ideas sólidas.</w:t>
      </w:r>
    </w:p>
    <w:p w14:paraId="514EE934" w14:textId="1293740E"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03ED0">
        <w:rPr>
          <w:rFonts w:ascii="Arial" w:hAnsi="Arial" w:cs="Arial"/>
          <w:b/>
          <w:bCs/>
          <w:sz w:val="24"/>
          <w:szCs w:val="24"/>
          <w:lang w:val="es-AR"/>
        </w:rPr>
        <w:t>¿</w:t>
      </w:r>
      <w:proofErr w:type="gramEnd"/>
      <w:r>
        <w:rPr>
          <w:rFonts w:ascii="Arial" w:hAnsi="Arial" w:cs="Arial"/>
          <w:b/>
          <w:bCs/>
          <w:sz w:val="24"/>
          <w:szCs w:val="24"/>
          <w:lang w:val="es-AR"/>
        </w:rPr>
        <w:t xml:space="preserve">Y </w:t>
      </w:r>
      <w:r w:rsidR="00703ED0">
        <w:rPr>
          <w:rFonts w:ascii="Arial" w:hAnsi="Arial" w:cs="Arial"/>
          <w:b/>
          <w:bCs/>
          <w:sz w:val="24"/>
          <w:szCs w:val="24"/>
          <w:lang w:val="es-AR"/>
        </w:rPr>
        <w:t>qué</w:t>
      </w:r>
      <w:r>
        <w:rPr>
          <w:rFonts w:ascii="Arial" w:hAnsi="Arial" w:cs="Arial"/>
          <w:b/>
          <w:bCs/>
          <w:sz w:val="24"/>
          <w:szCs w:val="24"/>
          <w:lang w:val="es-AR"/>
        </w:rPr>
        <w:t>…</w:t>
      </w:r>
      <w:r w:rsidR="00703ED0">
        <w:rPr>
          <w:rFonts w:ascii="Arial" w:hAnsi="Arial" w:cs="Arial"/>
          <w:b/>
          <w:bCs/>
          <w:sz w:val="24"/>
          <w:szCs w:val="24"/>
          <w:lang w:val="es-AR"/>
        </w:rPr>
        <w:t>?</w:t>
      </w:r>
      <w:r>
        <w:rPr>
          <w:rFonts w:ascii="Arial" w:hAnsi="Arial" w:cs="Arial"/>
          <w:b/>
          <w:bCs/>
          <w:sz w:val="24"/>
          <w:szCs w:val="24"/>
          <w:lang w:val="es-AR"/>
        </w:rPr>
        <w:t xml:space="preserve"> Si es que consiguió los códigos nos la ingeniaremos para hacerlo de otra manera</w:t>
      </w:r>
      <w:r w:rsidR="00703ED0">
        <w:rPr>
          <w:rFonts w:ascii="Arial" w:hAnsi="Arial" w:cs="Arial"/>
          <w:b/>
          <w:bCs/>
          <w:sz w:val="24"/>
          <w:szCs w:val="24"/>
          <w:lang w:val="es-AR"/>
        </w:rPr>
        <w:t>, tu no vas a ir solo</w:t>
      </w:r>
      <w:r>
        <w:rPr>
          <w:rFonts w:ascii="Arial" w:hAnsi="Arial" w:cs="Arial"/>
          <w:b/>
          <w:bCs/>
          <w:sz w:val="24"/>
          <w:szCs w:val="24"/>
          <w:lang w:val="es-AR"/>
        </w:rPr>
        <w:t>.</w:t>
      </w:r>
    </w:p>
    <w:p w14:paraId="5B55471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baja de la espalda de Oziel y molesta empieza a negar las sugerencias de Oziel.</w:t>
      </w:r>
    </w:p>
    <w:p w14:paraId="7195C121" w14:textId="77777777"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Detente! Bájame aquí.</w:t>
      </w:r>
    </w:p>
    <w:p w14:paraId="191F0587" w14:textId="7E31780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-Tu misma lo dijiste. Mi cuerpo cambio bastante y ya no soy el mismo de antes. Mi cuerpo es más resistente al igual que mi fuerza, sin mencionar que mi sistema de recuperación es sorprendent</w:t>
      </w:r>
      <w:r w:rsidR="002D7EB3">
        <w:rPr>
          <w:rFonts w:ascii="Arial" w:hAnsi="Arial" w:cs="Arial"/>
          <w:b/>
          <w:bCs/>
          <w:sz w:val="24"/>
          <w:szCs w:val="24"/>
          <w:lang w:val="es-AR"/>
        </w:rPr>
        <w:t>emente alto</w:t>
      </w:r>
      <w:r>
        <w:rPr>
          <w:rFonts w:ascii="Arial" w:hAnsi="Arial" w:cs="Arial"/>
          <w:b/>
          <w:bCs/>
          <w:sz w:val="24"/>
          <w:szCs w:val="24"/>
          <w:lang w:val="es-AR"/>
        </w:rPr>
        <w:t>.</w:t>
      </w:r>
    </w:p>
    <w:p w14:paraId="5623CD4E" w14:textId="23E650B5"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-Que tu cuerpo se cure bastante rápido</w:t>
      </w:r>
      <w:r w:rsidR="002D7EB3">
        <w:rPr>
          <w:rFonts w:ascii="Arial" w:hAnsi="Arial" w:cs="Arial"/>
          <w:b/>
          <w:bCs/>
          <w:sz w:val="24"/>
          <w:szCs w:val="24"/>
          <w:lang w:val="es-AR"/>
        </w:rPr>
        <w:t xml:space="preserve"> </w:t>
      </w:r>
      <w:r>
        <w:rPr>
          <w:rFonts w:ascii="Arial" w:hAnsi="Arial" w:cs="Arial"/>
          <w:b/>
          <w:bCs/>
          <w:sz w:val="24"/>
          <w:szCs w:val="24"/>
          <w:lang w:val="es-AR"/>
        </w:rPr>
        <w:t>no significa que el dolor no te haga daño.</w:t>
      </w:r>
    </w:p>
    <w:p w14:paraId="36880B31" w14:textId="1C44AC0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-Si, pero…</w:t>
      </w:r>
    </w:p>
    <w:p w14:paraId="1C22392F" w14:textId="079C448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-Tampoco asegura que un disparo no le afecte a tu corazón. </w:t>
      </w:r>
      <w:r w:rsidR="002D7EB3">
        <w:rPr>
          <w:rFonts w:ascii="Arial" w:hAnsi="Arial" w:cs="Arial"/>
          <w:b/>
          <w:bCs/>
          <w:sz w:val="24"/>
          <w:szCs w:val="24"/>
          <w:lang w:val="es-AR"/>
        </w:rPr>
        <w:t>¡¿</w:t>
      </w:r>
      <w:r>
        <w:rPr>
          <w:rFonts w:ascii="Arial" w:hAnsi="Arial" w:cs="Arial"/>
          <w:b/>
          <w:bCs/>
          <w:sz w:val="24"/>
          <w:szCs w:val="24"/>
          <w:lang w:val="es-AR"/>
        </w:rPr>
        <w:t>Que parte no entiendes que eres el primer sujeto que sobrevivió a este trasplante</w:t>
      </w:r>
      <w:r w:rsidR="002D7EB3">
        <w:rPr>
          <w:rFonts w:ascii="Arial" w:hAnsi="Arial" w:cs="Arial"/>
          <w:b/>
          <w:bCs/>
          <w:sz w:val="24"/>
          <w:szCs w:val="24"/>
          <w:lang w:val="es-AR"/>
        </w:rPr>
        <w:t>?!</w:t>
      </w:r>
      <w:r>
        <w:rPr>
          <w:rFonts w:ascii="Arial" w:hAnsi="Arial" w:cs="Arial"/>
          <w:b/>
          <w:bCs/>
          <w:sz w:val="24"/>
          <w:szCs w:val="24"/>
          <w:lang w:val="es-AR"/>
        </w:rPr>
        <w:t xml:space="preserve"> No sabemos si estas preparado para algo así. </w:t>
      </w:r>
      <w:r w:rsidR="002D7EB3">
        <w:rPr>
          <w:rFonts w:ascii="Arial" w:hAnsi="Arial" w:cs="Arial"/>
          <w:b/>
          <w:bCs/>
          <w:sz w:val="24"/>
          <w:szCs w:val="24"/>
          <w:lang w:val="es-AR"/>
        </w:rPr>
        <w:t>¡</w:t>
      </w:r>
      <w:r>
        <w:rPr>
          <w:rFonts w:ascii="Arial" w:hAnsi="Arial" w:cs="Arial"/>
          <w:b/>
          <w:bCs/>
          <w:sz w:val="24"/>
          <w:szCs w:val="24"/>
          <w:lang w:val="es-AR"/>
        </w:rPr>
        <w:t>No…</w:t>
      </w:r>
      <w:r w:rsidR="002D7EB3">
        <w:rPr>
          <w:rFonts w:ascii="Arial" w:hAnsi="Arial" w:cs="Arial"/>
          <w:b/>
          <w:bCs/>
          <w:sz w:val="24"/>
          <w:szCs w:val="24"/>
          <w:lang w:val="es-AR"/>
        </w:rPr>
        <w:t>!</w:t>
      </w:r>
      <w:r>
        <w:rPr>
          <w:rFonts w:ascii="Arial" w:hAnsi="Arial" w:cs="Arial"/>
          <w:b/>
          <w:bCs/>
          <w:sz w:val="24"/>
          <w:szCs w:val="24"/>
          <w:lang w:val="es-AR"/>
        </w:rPr>
        <w:t xml:space="preserve"> no dejare que mueras de nuevo, no con todo el dinero que me </w:t>
      </w:r>
      <w:r w:rsidR="002D7EB3">
        <w:rPr>
          <w:rFonts w:ascii="Arial" w:hAnsi="Arial" w:cs="Arial"/>
          <w:b/>
          <w:bCs/>
          <w:sz w:val="24"/>
          <w:szCs w:val="24"/>
          <w:lang w:val="es-AR"/>
        </w:rPr>
        <w:t>costó</w:t>
      </w:r>
      <w:r>
        <w:rPr>
          <w:rFonts w:ascii="Arial" w:hAnsi="Arial" w:cs="Arial"/>
          <w:b/>
          <w:bCs/>
          <w:sz w:val="24"/>
          <w:szCs w:val="24"/>
          <w:lang w:val="es-AR"/>
        </w:rPr>
        <w:t xml:space="preserve"> revivirte.</w:t>
      </w:r>
    </w:p>
    <w:p w14:paraId="10FCB9DF" w14:textId="0823F4C5" w:rsidR="002D7EB3" w:rsidRDefault="002D7EB3" w:rsidP="009F07B3">
      <w:pPr>
        <w:spacing w:line="360" w:lineRule="auto"/>
        <w:rPr>
          <w:rFonts w:ascii="Arial" w:hAnsi="Arial" w:cs="Arial"/>
          <w:b/>
          <w:bCs/>
          <w:sz w:val="24"/>
          <w:szCs w:val="24"/>
          <w:lang w:val="es-AR"/>
        </w:rPr>
      </w:pPr>
      <w:r>
        <w:rPr>
          <w:rFonts w:ascii="Arial" w:hAnsi="Arial" w:cs="Arial"/>
          <w:b/>
          <w:bCs/>
          <w:sz w:val="24"/>
          <w:szCs w:val="24"/>
          <w:lang w:val="es-AR"/>
        </w:rPr>
        <w:t>Ella se niega por completo. Le dio la vida de nuevo y tiene el derecho a manejarla como quiera, pero, así como suena, no es una buena idea controlar la vida de otro ser humano. Ella lo sabe, pero se niega a que muera de nuevo por sus problemas.</w:t>
      </w:r>
    </w:p>
    <w:p w14:paraId="67F88681" w14:textId="6BFA4B6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-Naomi… Yo nunca te pedí que me revivieras. Además, </w:t>
      </w:r>
      <w:r w:rsidR="002D7EB3">
        <w:rPr>
          <w:rFonts w:ascii="Arial" w:hAnsi="Arial" w:cs="Arial"/>
          <w:b/>
          <w:bCs/>
          <w:sz w:val="24"/>
          <w:szCs w:val="24"/>
          <w:lang w:val="es-AR"/>
        </w:rPr>
        <w:t>¿</w:t>
      </w:r>
      <w:r>
        <w:rPr>
          <w:rFonts w:ascii="Arial" w:hAnsi="Arial" w:cs="Arial"/>
          <w:b/>
          <w:bCs/>
          <w:sz w:val="24"/>
          <w:szCs w:val="24"/>
          <w:lang w:val="es-AR"/>
        </w:rPr>
        <w:t xml:space="preserve">cuál era la idea </w:t>
      </w:r>
      <w:r w:rsidR="002D7EB3">
        <w:rPr>
          <w:rFonts w:ascii="Arial" w:hAnsi="Arial" w:cs="Arial"/>
          <w:b/>
          <w:bCs/>
          <w:sz w:val="24"/>
          <w:szCs w:val="24"/>
          <w:lang w:val="es-AR"/>
        </w:rPr>
        <w:t xml:space="preserve">de </w:t>
      </w:r>
      <w:r>
        <w:rPr>
          <w:rFonts w:ascii="Arial" w:hAnsi="Arial" w:cs="Arial"/>
          <w:b/>
          <w:bCs/>
          <w:sz w:val="24"/>
          <w:szCs w:val="24"/>
          <w:lang w:val="es-AR"/>
        </w:rPr>
        <w:t xml:space="preserve">revivir a una persona y que todo su metabolismo físico </w:t>
      </w:r>
      <w:r w:rsidR="002D7EB3">
        <w:rPr>
          <w:rFonts w:ascii="Arial" w:hAnsi="Arial" w:cs="Arial"/>
          <w:b/>
          <w:bCs/>
          <w:sz w:val="24"/>
          <w:szCs w:val="24"/>
          <w:lang w:val="es-AR"/>
        </w:rPr>
        <w:t>cambie rotundamente por completamente</w:t>
      </w:r>
      <w:r>
        <w:rPr>
          <w:rFonts w:ascii="Arial" w:hAnsi="Arial" w:cs="Arial"/>
          <w:b/>
          <w:bCs/>
          <w:sz w:val="24"/>
          <w:szCs w:val="24"/>
          <w:lang w:val="es-AR"/>
        </w:rPr>
        <w:t xml:space="preserve"> incrementándolo a </w:t>
      </w:r>
      <w:r w:rsidR="002D7EB3">
        <w:rPr>
          <w:rFonts w:ascii="Arial" w:hAnsi="Arial" w:cs="Arial"/>
          <w:b/>
          <w:bCs/>
          <w:sz w:val="24"/>
          <w:szCs w:val="24"/>
          <w:lang w:val="es-AR"/>
        </w:rPr>
        <w:t>estos altos niveles?</w:t>
      </w:r>
    </w:p>
    <w:p w14:paraId="444CF92D" w14:textId="25046BA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sabe la verdad, sabe para qué iba a ser utilizado</w:t>
      </w:r>
      <w:r w:rsidR="002D7EB3">
        <w:rPr>
          <w:rFonts w:ascii="Arial" w:hAnsi="Arial" w:cs="Arial"/>
          <w:b/>
          <w:bCs/>
          <w:sz w:val="24"/>
          <w:szCs w:val="24"/>
          <w:lang w:val="es-AR"/>
        </w:rPr>
        <w:t xml:space="preserve"> el corazón</w:t>
      </w:r>
      <w:r>
        <w:rPr>
          <w:rFonts w:ascii="Arial" w:hAnsi="Arial" w:cs="Arial"/>
          <w:b/>
          <w:bCs/>
          <w:sz w:val="24"/>
          <w:szCs w:val="24"/>
          <w:lang w:val="es-AR"/>
        </w:rPr>
        <w:t>.</w:t>
      </w:r>
      <w:r w:rsidR="002D7EB3">
        <w:rPr>
          <w:rFonts w:ascii="Arial" w:hAnsi="Arial" w:cs="Arial"/>
          <w:b/>
          <w:bCs/>
          <w:sz w:val="24"/>
          <w:szCs w:val="24"/>
          <w:lang w:val="es-AR"/>
        </w:rPr>
        <w:t xml:space="preserve"> </w:t>
      </w:r>
      <w:proofErr w:type="spellStart"/>
      <w:r w:rsidR="002D7EB3">
        <w:rPr>
          <w:rFonts w:ascii="Arial" w:hAnsi="Arial" w:cs="Arial"/>
          <w:b/>
          <w:bCs/>
          <w:sz w:val="24"/>
          <w:szCs w:val="24"/>
          <w:lang w:val="es-AR"/>
        </w:rPr>
        <w:t>El</w:t>
      </w:r>
      <w:proofErr w:type="spellEnd"/>
      <w:r w:rsidR="002D7EB3">
        <w:rPr>
          <w:rFonts w:ascii="Arial" w:hAnsi="Arial" w:cs="Arial"/>
          <w:b/>
          <w:bCs/>
          <w:sz w:val="24"/>
          <w:szCs w:val="24"/>
          <w:lang w:val="es-AR"/>
        </w:rPr>
        <w:t xml:space="preserve"> puede haber olvidado su pasado, pero eso no implica que no sepa cómo fue revivido y para que servía el proyecto Atlas.</w:t>
      </w:r>
    </w:p>
    <w:p w14:paraId="580005E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-Naomi… No soy idiota. Se que tarde o temprano cuando me investigaran a fondo me iban a utilizar como un soldado. Esta iniciativa o proyecto, como lo llamen ustedes, ¿era para ayudar a que las personas no murieran?</w:t>
      </w:r>
    </w:p>
    <w:p w14:paraId="13EFE8A8"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p>
    <w:p w14:paraId="6C560DB3" w14:textId="63F46CEF" w:rsidR="002D7EB3" w:rsidRDefault="002D7EB3" w:rsidP="002D7EB3">
      <w:pPr>
        <w:spacing w:line="360" w:lineRule="auto"/>
        <w:rPr>
          <w:rFonts w:ascii="Arial" w:hAnsi="Arial" w:cs="Arial"/>
          <w:b/>
          <w:bCs/>
          <w:sz w:val="24"/>
          <w:szCs w:val="24"/>
          <w:lang w:val="es-AR"/>
        </w:rPr>
      </w:pPr>
      <w:r>
        <w:rPr>
          <w:rFonts w:ascii="Arial" w:hAnsi="Arial" w:cs="Arial"/>
          <w:b/>
          <w:bCs/>
          <w:sz w:val="24"/>
          <w:szCs w:val="24"/>
          <w:lang w:val="es-AR"/>
        </w:rPr>
        <w:t>-Se que este proyecto es para soldados. Se que este proyecto es uno de los pilares que Unificación Central juro mantener en secreto y resguardar. Se porque no le dices a los sujetos de los rangos más bajos que el proyecto Atlas funciono. Si fueran por ellos me estuvieran usando para misiones.</w:t>
      </w:r>
    </w:p>
    <w:p w14:paraId="3303F9C5" w14:textId="49C8393D" w:rsidR="00BE4A73" w:rsidRDefault="00BE4A73" w:rsidP="002D7EB3">
      <w:pPr>
        <w:spacing w:line="360" w:lineRule="auto"/>
        <w:rPr>
          <w:rFonts w:ascii="Arial" w:hAnsi="Arial" w:cs="Arial"/>
          <w:b/>
          <w:bCs/>
          <w:sz w:val="24"/>
          <w:szCs w:val="24"/>
          <w:lang w:val="es-AR"/>
        </w:rPr>
      </w:pPr>
      <w:r>
        <w:rPr>
          <w:rFonts w:ascii="Arial" w:hAnsi="Arial" w:cs="Arial"/>
          <w:b/>
          <w:bCs/>
          <w:sz w:val="24"/>
          <w:szCs w:val="24"/>
          <w:lang w:val="es-AR"/>
        </w:rPr>
        <w:t>Naomi lo protegió de todo aquellos “empresarios” e “inversionistas” ambiciosos de Unificación Central. Ellos hubieran utilizado a Oziel como una rata del laboratorio y jamás le hubieran permitido ver a su familia. Ella solo lo protege.</w:t>
      </w:r>
    </w:p>
    <w:p w14:paraId="772099DE" w14:textId="0AD6116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-Es por eso que n</w:t>
      </w:r>
      <w:r w:rsidR="00BE4A73">
        <w:rPr>
          <w:rFonts w:ascii="Arial" w:hAnsi="Arial" w:cs="Arial"/>
          <w:b/>
          <w:bCs/>
          <w:sz w:val="24"/>
          <w:szCs w:val="24"/>
          <w:lang w:val="es-AR"/>
        </w:rPr>
        <w:t>adie, absolutamente nadie,</w:t>
      </w:r>
      <w:r>
        <w:rPr>
          <w:rFonts w:ascii="Arial" w:hAnsi="Arial" w:cs="Arial"/>
          <w:b/>
          <w:bCs/>
          <w:sz w:val="24"/>
          <w:szCs w:val="24"/>
          <w:lang w:val="es-AR"/>
        </w:rPr>
        <w:t xml:space="preserve"> lo sabrá…</w:t>
      </w:r>
    </w:p>
    <w:p w14:paraId="42BF9E1D" w14:textId="48804071" w:rsidR="00BE4A73" w:rsidRDefault="00BE4A73" w:rsidP="009F07B3">
      <w:pPr>
        <w:spacing w:line="360" w:lineRule="auto"/>
        <w:rPr>
          <w:rFonts w:ascii="Arial" w:hAnsi="Arial" w:cs="Arial"/>
          <w:b/>
          <w:bCs/>
          <w:sz w:val="24"/>
          <w:szCs w:val="24"/>
          <w:lang w:val="es-AR"/>
        </w:rPr>
      </w:pPr>
      <w:r>
        <w:rPr>
          <w:rFonts w:ascii="Arial" w:hAnsi="Arial" w:cs="Arial"/>
          <w:b/>
          <w:bCs/>
          <w:sz w:val="24"/>
          <w:szCs w:val="24"/>
          <w:lang w:val="es-AR"/>
        </w:rPr>
        <w:t>Pero ahora Oziel quiere proteger a alguien indefenso como él lo fue para ella. Así como ella lo protegió, ahora él quiere ser de utilidad para otra persona, sabiendo que tiene la fuerza necesaria para protegerlos.</w:t>
      </w:r>
    </w:p>
    <w:p w14:paraId="38BBC82B" w14:textId="1B7E61E2"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-Naomi… No te pido que reveles el secreto. Pero si me iban a utilizar como un soldado mejorado, déjame usar esta fuerza para salvar a las personas que requieran ayuda. Por favor… ese sujeto Ike, lo escuchaste, es capaz de explotar a una persona con su brazo. </w:t>
      </w:r>
      <w:r w:rsidR="00BE4A73">
        <w:rPr>
          <w:rFonts w:ascii="Arial" w:hAnsi="Arial" w:cs="Arial"/>
          <w:b/>
          <w:bCs/>
          <w:sz w:val="24"/>
          <w:szCs w:val="24"/>
          <w:lang w:val="es-AR"/>
        </w:rPr>
        <w:t>¿Quién</w:t>
      </w:r>
      <w:r>
        <w:rPr>
          <w:rFonts w:ascii="Arial" w:hAnsi="Arial" w:cs="Arial"/>
          <w:b/>
          <w:bCs/>
          <w:sz w:val="24"/>
          <w:szCs w:val="24"/>
          <w:lang w:val="es-AR"/>
        </w:rPr>
        <w:t xml:space="preserve"> más </w:t>
      </w:r>
      <w:r w:rsidR="00BE4A73">
        <w:rPr>
          <w:rFonts w:ascii="Arial" w:hAnsi="Arial" w:cs="Arial"/>
          <w:b/>
          <w:bCs/>
          <w:sz w:val="24"/>
          <w:szCs w:val="24"/>
          <w:lang w:val="es-AR"/>
        </w:rPr>
        <w:t>podría</w:t>
      </w:r>
      <w:r>
        <w:rPr>
          <w:rFonts w:ascii="Arial" w:hAnsi="Arial" w:cs="Arial"/>
          <w:b/>
          <w:bCs/>
          <w:sz w:val="24"/>
          <w:szCs w:val="24"/>
          <w:lang w:val="es-AR"/>
        </w:rPr>
        <w:t xml:space="preserve"> sobrevivir a eso</w:t>
      </w:r>
      <w:r w:rsidR="00BE4A73">
        <w:rPr>
          <w:rFonts w:ascii="Arial" w:hAnsi="Arial" w:cs="Arial"/>
          <w:b/>
          <w:bCs/>
          <w:sz w:val="24"/>
          <w:szCs w:val="24"/>
          <w:lang w:val="es-AR"/>
        </w:rPr>
        <w:t>?</w:t>
      </w:r>
      <w:r>
        <w:rPr>
          <w:rFonts w:ascii="Arial" w:hAnsi="Arial" w:cs="Arial"/>
          <w:b/>
          <w:bCs/>
          <w:sz w:val="24"/>
          <w:szCs w:val="24"/>
          <w:lang w:val="es-AR"/>
        </w:rPr>
        <w:t xml:space="preserve"> la única </w:t>
      </w:r>
      <w:r w:rsidR="003717D8">
        <w:rPr>
          <w:rFonts w:ascii="Arial" w:hAnsi="Arial" w:cs="Arial"/>
          <w:b/>
          <w:bCs/>
          <w:sz w:val="24"/>
          <w:szCs w:val="24"/>
          <w:lang w:val="es-AR"/>
        </w:rPr>
        <w:t>opción</w:t>
      </w:r>
      <w:r>
        <w:rPr>
          <w:rFonts w:ascii="Arial" w:hAnsi="Arial" w:cs="Arial"/>
          <w:b/>
          <w:bCs/>
          <w:sz w:val="24"/>
          <w:szCs w:val="24"/>
          <w:lang w:val="es-AR"/>
        </w:rPr>
        <w:t xml:space="preserve"> </w:t>
      </w:r>
      <w:r w:rsidR="003717D8">
        <w:rPr>
          <w:rFonts w:ascii="Arial" w:hAnsi="Arial" w:cs="Arial"/>
          <w:b/>
          <w:bCs/>
          <w:sz w:val="24"/>
          <w:szCs w:val="24"/>
          <w:lang w:val="es-AR"/>
        </w:rPr>
        <w:t>de todo</w:t>
      </w:r>
      <w:r>
        <w:rPr>
          <w:rFonts w:ascii="Arial" w:hAnsi="Arial" w:cs="Arial"/>
          <w:b/>
          <w:bCs/>
          <w:sz w:val="24"/>
          <w:szCs w:val="24"/>
          <w:lang w:val="es-AR"/>
        </w:rPr>
        <w:t xml:space="preserve"> Unificación Central esta abajo despejando toda la torre. Te dije para ayudar y te negaste, ahora déjame ser la </w:t>
      </w:r>
      <w:r w:rsidR="00BE4A73">
        <w:rPr>
          <w:rFonts w:ascii="Arial" w:hAnsi="Arial" w:cs="Arial"/>
          <w:b/>
          <w:bCs/>
          <w:sz w:val="24"/>
          <w:szCs w:val="24"/>
          <w:lang w:val="es-AR"/>
        </w:rPr>
        <w:t xml:space="preserve">única </w:t>
      </w:r>
      <w:r>
        <w:rPr>
          <w:rFonts w:ascii="Arial" w:hAnsi="Arial" w:cs="Arial"/>
          <w:b/>
          <w:bCs/>
          <w:sz w:val="24"/>
          <w:szCs w:val="24"/>
          <w:lang w:val="es-AR"/>
        </w:rPr>
        <w:t xml:space="preserve">segunda </w:t>
      </w:r>
      <w:r w:rsidR="00BE4A73">
        <w:rPr>
          <w:rFonts w:ascii="Arial" w:hAnsi="Arial" w:cs="Arial"/>
          <w:b/>
          <w:bCs/>
          <w:sz w:val="24"/>
          <w:szCs w:val="24"/>
          <w:lang w:val="es-AR"/>
        </w:rPr>
        <w:t>opción</w:t>
      </w:r>
      <w:r>
        <w:rPr>
          <w:rFonts w:ascii="Arial" w:hAnsi="Arial" w:cs="Arial"/>
          <w:b/>
          <w:bCs/>
          <w:sz w:val="24"/>
          <w:szCs w:val="24"/>
          <w:lang w:val="es-AR"/>
        </w:rPr>
        <w:t xml:space="preserve"> </w:t>
      </w:r>
      <w:r w:rsidR="00BE4A73">
        <w:rPr>
          <w:rFonts w:ascii="Arial" w:hAnsi="Arial" w:cs="Arial"/>
          <w:b/>
          <w:bCs/>
          <w:sz w:val="24"/>
          <w:szCs w:val="24"/>
          <w:lang w:val="es-AR"/>
        </w:rPr>
        <w:t>capaz de enfrentarse a ese monstruo.</w:t>
      </w:r>
    </w:p>
    <w:p w14:paraId="3AFF3762" w14:textId="4D1E4AAA" w:rsidR="00BE4A73" w:rsidRDefault="00BE4A73" w:rsidP="009F07B3">
      <w:pPr>
        <w:spacing w:line="360" w:lineRule="auto"/>
        <w:rPr>
          <w:rFonts w:ascii="Arial" w:hAnsi="Arial" w:cs="Arial"/>
          <w:b/>
          <w:bCs/>
          <w:sz w:val="24"/>
          <w:szCs w:val="24"/>
          <w:lang w:val="es-AR"/>
        </w:rPr>
      </w:pPr>
      <w:r>
        <w:rPr>
          <w:rFonts w:ascii="Arial" w:hAnsi="Arial" w:cs="Arial"/>
          <w:b/>
          <w:bCs/>
          <w:sz w:val="24"/>
          <w:szCs w:val="24"/>
          <w:lang w:val="es-AR"/>
        </w:rPr>
        <w:t xml:space="preserve">El chico tiene toda la razón. Ella no puede negarse a eso. Naomi solo lo observa firmemente a los ojos como si intentara entender que es lo que lo impulsa a salvar a aquellos que no piden ayuda. Pero por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tiempo que lo mire, por </w:t>
      </w:r>
      <w:r w:rsidR="00E0449F">
        <w:rPr>
          <w:rFonts w:ascii="Arial" w:hAnsi="Arial" w:cs="Arial"/>
          <w:b/>
          <w:bCs/>
          <w:sz w:val="24"/>
          <w:szCs w:val="24"/>
          <w:lang w:val="es-AR"/>
        </w:rPr>
        <w:t>más</w:t>
      </w:r>
      <w:r>
        <w:rPr>
          <w:rFonts w:ascii="Arial" w:hAnsi="Arial" w:cs="Arial"/>
          <w:b/>
          <w:bCs/>
          <w:sz w:val="24"/>
          <w:szCs w:val="24"/>
          <w:lang w:val="es-AR"/>
        </w:rPr>
        <w:t xml:space="preserve"> estudios que ella hiciera con él, nunca encontraría la razón o la fuerza que </w:t>
      </w:r>
      <w:r w:rsidR="00B64D06">
        <w:rPr>
          <w:rFonts w:ascii="Arial" w:hAnsi="Arial" w:cs="Arial"/>
          <w:b/>
          <w:bCs/>
          <w:sz w:val="24"/>
          <w:szCs w:val="24"/>
          <w:lang w:val="es-AR"/>
        </w:rPr>
        <w:t>é</w:t>
      </w:r>
      <w:r>
        <w:rPr>
          <w:rFonts w:ascii="Arial" w:hAnsi="Arial" w:cs="Arial"/>
          <w:b/>
          <w:bCs/>
          <w:sz w:val="24"/>
          <w:szCs w:val="24"/>
          <w:lang w:val="es-AR"/>
        </w:rPr>
        <w:t>l tiene para pelear e intentar salvarlos a todos</w:t>
      </w:r>
      <w:r w:rsidR="003717D8">
        <w:rPr>
          <w:rFonts w:ascii="Arial" w:hAnsi="Arial" w:cs="Arial"/>
          <w:b/>
          <w:bCs/>
          <w:sz w:val="24"/>
          <w:szCs w:val="24"/>
          <w:lang w:val="es-AR"/>
        </w:rPr>
        <w:t xml:space="preserve"> por su propia cuenta</w:t>
      </w:r>
      <w:r>
        <w:rPr>
          <w:rFonts w:ascii="Arial" w:hAnsi="Arial" w:cs="Arial"/>
          <w:b/>
          <w:bCs/>
          <w:sz w:val="24"/>
          <w:szCs w:val="24"/>
          <w:lang w:val="es-AR"/>
        </w:rPr>
        <w:t>.</w:t>
      </w:r>
    </w:p>
    <w:p w14:paraId="16FAF077" w14:textId="52345AA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-Solo prométeme algo…</w:t>
      </w:r>
    </w:p>
    <w:p w14:paraId="3D87CDA8" w14:textId="51F1962D" w:rsidR="00B64D06" w:rsidRDefault="00B64D06"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Naomi solo accede sin poder detenerlo, ella deja ir esa fuerza que desconoce junto a un fuerte corazón que le da la seguridad necesaria para cumplir esos actos egoístas que él tiene.</w:t>
      </w:r>
    </w:p>
    <w:p w14:paraId="33E7CCB7" w14:textId="749BA786"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r w:rsidR="003717D8">
        <w:rPr>
          <w:rFonts w:ascii="Arial" w:hAnsi="Arial" w:cs="Arial"/>
          <w:b/>
          <w:bCs/>
          <w:sz w:val="24"/>
          <w:szCs w:val="24"/>
          <w:lang w:val="es-AR"/>
        </w:rPr>
        <w:t>…</w:t>
      </w:r>
      <w:r>
        <w:rPr>
          <w:rFonts w:ascii="Arial" w:hAnsi="Arial" w:cs="Arial"/>
          <w:b/>
          <w:bCs/>
          <w:sz w:val="24"/>
          <w:szCs w:val="24"/>
          <w:lang w:val="es-AR"/>
        </w:rPr>
        <w:t>? Lo que quieras…</w:t>
      </w:r>
    </w:p>
    <w:p w14:paraId="76573F4C" w14:textId="118FC788" w:rsidR="00B64D06" w:rsidRDefault="00B64D06" w:rsidP="009F07B3">
      <w:pPr>
        <w:spacing w:line="360" w:lineRule="auto"/>
        <w:rPr>
          <w:rFonts w:ascii="Arial" w:hAnsi="Arial" w:cs="Arial"/>
          <w:b/>
          <w:bCs/>
          <w:sz w:val="24"/>
          <w:szCs w:val="24"/>
          <w:lang w:val="es-AR"/>
        </w:rPr>
      </w:pPr>
      <w:r>
        <w:rPr>
          <w:rFonts w:ascii="Arial" w:hAnsi="Arial" w:cs="Arial"/>
          <w:b/>
          <w:bCs/>
          <w:sz w:val="24"/>
          <w:szCs w:val="24"/>
          <w:lang w:val="es-AR"/>
        </w:rPr>
        <w:t>Naomi traga saliva en solo pensar las palabras. Luego de algunos segundo habla un poco asustada.</w:t>
      </w:r>
    </w:p>
    <w:p w14:paraId="5EA546E5" w14:textId="0E81D42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mueras por segunda vez. Por favor</w:t>
      </w:r>
      <w:r w:rsidR="00B64D06">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no mueras</w:t>
      </w:r>
      <w:r w:rsidR="00B64D06">
        <w:rPr>
          <w:rFonts w:ascii="Arial" w:hAnsi="Arial" w:cs="Arial"/>
          <w:b/>
          <w:bCs/>
          <w:sz w:val="24"/>
          <w:szCs w:val="24"/>
          <w:lang w:val="es-AR"/>
        </w:rPr>
        <w:t>…</w:t>
      </w:r>
    </w:p>
    <w:p w14:paraId="25B42014" w14:textId="2C825F98" w:rsidR="00C90961" w:rsidRDefault="00C90961" w:rsidP="009F07B3">
      <w:pPr>
        <w:spacing w:line="360" w:lineRule="auto"/>
        <w:rPr>
          <w:rFonts w:ascii="Arial" w:hAnsi="Arial" w:cs="Arial"/>
          <w:b/>
          <w:bCs/>
          <w:sz w:val="24"/>
          <w:szCs w:val="24"/>
          <w:lang w:val="es-AR"/>
        </w:rPr>
      </w:pPr>
      <w:r>
        <w:rPr>
          <w:rFonts w:ascii="Arial" w:hAnsi="Arial" w:cs="Arial"/>
          <w:b/>
          <w:bCs/>
          <w:sz w:val="24"/>
          <w:szCs w:val="24"/>
          <w:lang w:val="es-AR"/>
        </w:rPr>
        <w:t>-Te aseguro que no voy a morir…</w:t>
      </w:r>
    </w:p>
    <w:p w14:paraId="051D95FF" w14:textId="77777777" w:rsidR="00CB10B0" w:rsidRPr="005D6BA9" w:rsidRDefault="00CB10B0" w:rsidP="00CB10B0">
      <w:pPr>
        <w:spacing w:line="360" w:lineRule="auto"/>
        <w:rPr>
          <w:rFonts w:ascii="Arial" w:hAnsi="Arial" w:cs="Arial"/>
          <w:b/>
          <w:bCs/>
          <w:sz w:val="16"/>
          <w:szCs w:val="16"/>
          <w:lang w:val="es-AR"/>
        </w:rPr>
      </w:pPr>
    </w:p>
    <w:p w14:paraId="5B100D5C" w14:textId="77777777" w:rsidR="00CB10B0" w:rsidRPr="006848AD" w:rsidRDefault="00CB10B0" w:rsidP="00CB10B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11DD6555" w14:textId="77777777" w:rsidR="00CB10B0" w:rsidRDefault="00CB10B0" w:rsidP="00CB10B0">
      <w:pPr>
        <w:spacing w:line="360" w:lineRule="auto"/>
        <w:rPr>
          <w:rFonts w:ascii="Arial" w:hAnsi="Arial" w:cs="Arial"/>
          <w:b/>
          <w:bCs/>
          <w:sz w:val="24"/>
          <w:szCs w:val="24"/>
          <w:lang w:val="es-AR"/>
        </w:rPr>
      </w:pPr>
    </w:p>
    <w:p w14:paraId="7465EC5F"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Los rehenes se encuentran sentados y atados contra la pared de un amplio pasillo completamente metálico. </w:t>
      </w:r>
    </w:p>
    <w:p w14:paraId="0529EB3B" w14:textId="07DFE68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 sujeto con complejo de oficinista se encuentra observándolos, intentando averiguar </w:t>
      </w:r>
      <w:r w:rsidR="0015088C">
        <w:rPr>
          <w:rFonts w:ascii="Arial" w:hAnsi="Arial" w:cs="Arial"/>
          <w:b/>
          <w:bCs/>
          <w:sz w:val="24"/>
          <w:szCs w:val="24"/>
          <w:lang w:val="es-AR"/>
        </w:rPr>
        <w:t>cuál</w:t>
      </w:r>
      <w:r>
        <w:rPr>
          <w:rFonts w:ascii="Arial" w:hAnsi="Arial" w:cs="Arial"/>
          <w:b/>
          <w:bCs/>
          <w:sz w:val="24"/>
          <w:szCs w:val="24"/>
          <w:lang w:val="es-AR"/>
        </w:rPr>
        <w:t xml:space="preserve"> de todos le </w:t>
      </w:r>
      <w:r w:rsidR="0015088C">
        <w:rPr>
          <w:rFonts w:ascii="Arial" w:hAnsi="Arial" w:cs="Arial"/>
          <w:b/>
          <w:bCs/>
          <w:sz w:val="24"/>
          <w:szCs w:val="24"/>
          <w:lang w:val="es-AR"/>
        </w:rPr>
        <w:t>dirá</w:t>
      </w:r>
      <w:r>
        <w:rPr>
          <w:rFonts w:ascii="Arial" w:hAnsi="Arial" w:cs="Arial"/>
          <w:b/>
          <w:bCs/>
          <w:sz w:val="24"/>
          <w:szCs w:val="24"/>
          <w:lang w:val="es-AR"/>
        </w:rPr>
        <w:t xml:space="preserve"> el código de 38 </w:t>
      </w:r>
      <w:r w:rsidR="0015088C">
        <w:rPr>
          <w:rFonts w:ascii="Arial" w:hAnsi="Arial" w:cs="Arial"/>
          <w:b/>
          <w:bCs/>
          <w:sz w:val="24"/>
          <w:szCs w:val="24"/>
          <w:lang w:val="es-AR"/>
        </w:rPr>
        <w:t>dígitos</w:t>
      </w:r>
      <w:r>
        <w:rPr>
          <w:rFonts w:ascii="Arial" w:hAnsi="Arial" w:cs="Arial"/>
          <w:b/>
          <w:bCs/>
          <w:sz w:val="24"/>
          <w:szCs w:val="24"/>
          <w:lang w:val="es-AR"/>
        </w:rPr>
        <w:t xml:space="preserve"> para el sistema de enfriamiento.</w:t>
      </w:r>
    </w:p>
    <w:p w14:paraId="3431ED82" w14:textId="79F6C8F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-Creo que uno de ustedes sedera. </w:t>
      </w:r>
      <w:r w:rsidR="0015088C">
        <w:rPr>
          <w:rFonts w:ascii="Arial" w:hAnsi="Arial" w:cs="Arial"/>
          <w:b/>
          <w:bCs/>
          <w:sz w:val="24"/>
          <w:szCs w:val="24"/>
          <w:lang w:val="es-AR"/>
        </w:rPr>
        <w:t>Si no</w:t>
      </w:r>
      <w:r>
        <w:rPr>
          <w:rFonts w:ascii="Arial" w:hAnsi="Arial" w:cs="Arial"/>
          <w:b/>
          <w:bCs/>
          <w:sz w:val="24"/>
          <w:szCs w:val="24"/>
          <w:lang w:val="es-AR"/>
        </w:rPr>
        <w:t xml:space="preserve">, uno por uno los </w:t>
      </w:r>
      <w:r w:rsidR="0015088C">
        <w:rPr>
          <w:rFonts w:ascii="Arial" w:hAnsi="Arial" w:cs="Arial"/>
          <w:b/>
          <w:bCs/>
          <w:sz w:val="24"/>
          <w:szCs w:val="24"/>
          <w:lang w:val="es-AR"/>
        </w:rPr>
        <w:t>llevare</w:t>
      </w:r>
      <w:r>
        <w:rPr>
          <w:rFonts w:ascii="Arial" w:hAnsi="Arial" w:cs="Arial"/>
          <w:b/>
          <w:bCs/>
          <w:sz w:val="24"/>
          <w:szCs w:val="24"/>
          <w:lang w:val="es-AR"/>
        </w:rPr>
        <w:t xml:space="preserve"> al cuarto rojo. Bueno, que yo acabo de crearlo con el cuerpo de uno de sus colegas. Díganme, ¿</w:t>
      </w:r>
      <w:r w:rsidR="0015088C">
        <w:rPr>
          <w:rFonts w:ascii="Arial" w:hAnsi="Arial" w:cs="Arial"/>
          <w:b/>
          <w:bCs/>
          <w:sz w:val="24"/>
          <w:szCs w:val="24"/>
          <w:lang w:val="es-AR"/>
        </w:rPr>
        <w:t>cuántas</w:t>
      </w:r>
      <w:r>
        <w:rPr>
          <w:rFonts w:ascii="Arial" w:hAnsi="Arial" w:cs="Arial"/>
          <w:b/>
          <w:bCs/>
          <w:sz w:val="24"/>
          <w:szCs w:val="24"/>
          <w:lang w:val="es-AR"/>
        </w:rPr>
        <w:t xml:space="preserve"> vidas valen los secretos de </w:t>
      </w:r>
      <w:r w:rsidR="0015088C">
        <w:rPr>
          <w:rFonts w:ascii="Arial" w:hAnsi="Arial" w:cs="Arial"/>
          <w:b/>
          <w:bCs/>
          <w:sz w:val="24"/>
          <w:szCs w:val="24"/>
          <w:lang w:val="es-AR"/>
        </w:rPr>
        <w:t>Unificación</w:t>
      </w:r>
      <w:r>
        <w:rPr>
          <w:rFonts w:ascii="Arial" w:hAnsi="Arial" w:cs="Arial"/>
          <w:b/>
          <w:bCs/>
          <w:sz w:val="24"/>
          <w:szCs w:val="24"/>
          <w:lang w:val="es-AR"/>
        </w:rPr>
        <w:t xml:space="preserve"> Central? </w:t>
      </w:r>
    </w:p>
    <w:p w14:paraId="7A715B1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Un hombre un poco anciano habla.</w:t>
      </w:r>
    </w:p>
    <w:p w14:paraId="69C11491" w14:textId="1F78908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15088C">
        <w:rPr>
          <w:rFonts w:ascii="Arial" w:hAnsi="Arial" w:cs="Arial"/>
          <w:b/>
          <w:bCs/>
          <w:sz w:val="24"/>
          <w:szCs w:val="24"/>
          <w:lang w:val="es-AR"/>
        </w:rPr>
        <w:t>sé</w:t>
      </w:r>
      <w:r>
        <w:rPr>
          <w:rFonts w:ascii="Arial" w:hAnsi="Arial" w:cs="Arial"/>
          <w:b/>
          <w:bCs/>
          <w:sz w:val="24"/>
          <w:szCs w:val="24"/>
          <w:lang w:val="es-AR"/>
        </w:rPr>
        <w:t xml:space="preserve"> </w:t>
      </w:r>
      <w:r w:rsidR="0015088C">
        <w:rPr>
          <w:rFonts w:ascii="Arial" w:hAnsi="Arial" w:cs="Arial"/>
          <w:b/>
          <w:bCs/>
          <w:sz w:val="24"/>
          <w:szCs w:val="24"/>
          <w:lang w:val="es-AR"/>
        </w:rPr>
        <w:t>cómo</w:t>
      </w:r>
      <w:r>
        <w:rPr>
          <w:rFonts w:ascii="Arial" w:hAnsi="Arial" w:cs="Arial"/>
          <w:b/>
          <w:bCs/>
          <w:sz w:val="24"/>
          <w:szCs w:val="24"/>
          <w:lang w:val="es-AR"/>
        </w:rPr>
        <w:t xml:space="preserve"> te atreves a regresar. Luego de que la directora y el consejo de los 6 te haya </w:t>
      </w:r>
      <w:r w:rsidR="0015088C">
        <w:rPr>
          <w:rFonts w:ascii="Arial" w:hAnsi="Arial" w:cs="Arial"/>
          <w:b/>
          <w:bCs/>
          <w:sz w:val="24"/>
          <w:szCs w:val="24"/>
          <w:lang w:val="es-AR"/>
        </w:rPr>
        <w:t>expulsado</w:t>
      </w:r>
      <w:r>
        <w:rPr>
          <w:rFonts w:ascii="Arial" w:hAnsi="Arial" w:cs="Arial"/>
          <w:b/>
          <w:bCs/>
          <w:sz w:val="24"/>
          <w:szCs w:val="24"/>
          <w:lang w:val="es-AR"/>
        </w:rPr>
        <w:t xml:space="preserve"> a ti y a tu hermano. Ustedes no tienen la ambición de crecer. Solo de fracasar…-</w:t>
      </w:r>
    </w:p>
    <w:p w14:paraId="2F3EDEF6" w14:textId="70AAA3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anciano parece reconocer a Ike ya que trabajaba años atrás en </w:t>
      </w:r>
      <w:r w:rsidR="0015088C">
        <w:rPr>
          <w:rFonts w:ascii="Arial" w:hAnsi="Arial" w:cs="Arial"/>
          <w:b/>
          <w:bCs/>
          <w:sz w:val="24"/>
          <w:szCs w:val="24"/>
          <w:lang w:val="es-AR"/>
        </w:rPr>
        <w:t>Unificación</w:t>
      </w:r>
      <w:r>
        <w:rPr>
          <w:rFonts w:ascii="Arial" w:hAnsi="Arial" w:cs="Arial"/>
          <w:b/>
          <w:bCs/>
          <w:sz w:val="24"/>
          <w:szCs w:val="24"/>
          <w:lang w:val="es-AR"/>
        </w:rPr>
        <w:t xml:space="preserve"> Central. El anciano con bata es golpeado en el </w:t>
      </w:r>
      <w:r w:rsidR="0015088C">
        <w:rPr>
          <w:rFonts w:ascii="Arial" w:hAnsi="Arial" w:cs="Arial"/>
          <w:b/>
          <w:bCs/>
          <w:sz w:val="24"/>
          <w:szCs w:val="24"/>
          <w:lang w:val="es-AR"/>
        </w:rPr>
        <w:t>mentón</w:t>
      </w:r>
      <w:r>
        <w:rPr>
          <w:rFonts w:ascii="Arial" w:hAnsi="Arial" w:cs="Arial"/>
          <w:b/>
          <w:bCs/>
          <w:sz w:val="24"/>
          <w:szCs w:val="24"/>
          <w:lang w:val="es-AR"/>
        </w:rPr>
        <w:t xml:space="preserve"> con una patada de Ike.</w:t>
      </w:r>
    </w:p>
    <w:p w14:paraId="19FC468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-Creo que encontré al siguiente candidato para el cuarto rojo…</w:t>
      </w:r>
    </w:p>
    <w:p w14:paraId="7E29931C" w14:textId="77777777"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Oye tu idiota!</w:t>
      </w:r>
    </w:p>
    <w:p w14:paraId="1BFD879E"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68488858" w14:textId="3FC40A8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voz se escucha al final del </w:t>
      </w:r>
      <w:r w:rsidR="00147E3D">
        <w:rPr>
          <w:rFonts w:ascii="Arial" w:hAnsi="Arial" w:cs="Arial"/>
          <w:b/>
          <w:bCs/>
          <w:sz w:val="24"/>
          <w:szCs w:val="24"/>
          <w:lang w:val="es-AR"/>
        </w:rPr>
        <w:t xml:space="preserve">amplio </w:t>
      </w:r>
      <w:r>
        <w:rPr>
          <w:rFonts w:ascii="Arial" w:hAnsi="Arial" w:cs="Arial"/>
          <w:b/>
          <w:bCs/>
          <w:sz w:val="24"/>
          <w:szCs w:val="24"/>
          <w:lang w:val="es-AR"/>
        </w:rPr>
        <w:t>pasillo. Una figura firme con una fuerza que no muchos conocen. Su pelo castaño y ojos azules llega a los ojos de todos los hombres y mujeres con bata.</w:t>
      </w:r>
    </w:p>
    <w:p w14:paraId="41A390E7" w14:textId="04809B70"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147E3D">
        <w:rPr>
          <w:rFonts w:ascii="Arial" w:hAnsi="Arial" w:cs="Arial"/>
          <w:b/>
          <w:bCs/>
          <w:sz w:val="24"/>
          <w:szCs w:val="24"/>
          <w:lang w:val="es-AR"/>
        </w:rPr>
        <w:t>Tú</w:t>
      </w:r>
      <w:r>
        <w:rPr>
          <w:rFonts w:ascii="Arial" w:hAnsi="Arial" w:cs="Arial"/>
          <w:b/>
          <w:bCs/>
          <w:sz w:val="24"/>
          <w:szCs w:val="24"/>
          <w:lang w:val="es-AR"/>
        </w:rPr>
        <w:t xml:space="preserve"> </w:t>
      </w:r>
      <w:r w:rsidR="0015088C">
        <w:rPr>
          <w:rFonts w:ascii="Arial" w:hAnsi="Arial" w:cs="Arial"/>
          <w:b/>
          <w:bCs/>
          <w:sz w:val="24"/>
          <w:szCs w:val="24"/>
          <w:lang w:val="es-AR"/>
        </w:rPr>
        <w:t>quién</w:t>
      </w:r>
      <w:r>
        <w:rPr>
          <w:rFonts w:ascii="Arial" w:hAnsi="Arial" w:cs="Arial"/>
          <w:b/>
          <w:bCs/>
          <w:sz w:val="24"/>
          <w:szCs w:val="24"/>
          <w:lang w:val="es-AR"/>
        </w:rPr>
        <w:t xml:space="preserve"> eres niño </w:t>
      </w:r>
      <w:r w:rsidR="0015088C">
        <w:rPr>
          <w:rFonts w:ascii="Arial" w:hAnsi="Arial" w:cs="Arial"/>
          <w:b/>
          <w:bCs/>
          <w:sz w:val="24"/>
          <w:szCs w:val="24"/>
          <w:lang w:val="es-AR"/>
        </w:rPr>
        <w:t>estúpido</w:t>
      </w:r>
      <w:r>
        <w:rPr>
          <w:rFonts w:ascii="Arial" w:hAnsi="Arial" w:cs="Arial"/>
          <w:b/>
          <w:bCs/>
          <w:sz w:val="24"/>
          <w:szCs w:val="24"/>
          <w:lang w:val="es-AR"/>
        </w:rPr>
        <w:t xml:space="preserve">? </w:t>
      </w:r>
    </w:p>
    <w:p w14:paraId="3AFACE34" w14:textId="27B3734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código de 38 </w:t>
      </w:r>
      <w:r w:rsidR="0015088C">
        <w:rPr>
          <w:rFonts w:ascii="Arial" w:hAnsi="Arial" w:cs="Arial"/>
          <w:b/>
          <w:bCs/>
          <w:sz w:val="24"/>
          <w:szCs w:val="24"/>
          <w:lang w:val="es-AR"/>
        </w:rPr>
        <w:t>dígitos</w:t>
      </w:r>
      <w:r>
        <w:rPr>
          <w:rFonts w:ascii="Arial" w:hAnsi="Arial" w:cs="Arial"/>
          <w:b/>
          <w:bCs/>
          <w:sz w:val="24"/>
          <w:szCs w:val="24"/>
          <w:lang w:val="es-AR"/>
        </w:rPr>
        <w:t xml:space="preserve"> que necesitas. Y si matas a ese hombre te aseguro que nunca te lo </w:t>
      </w:r>
      <w:r w:rsidR="0015088C">
        <w:rPr>
          <w:rFonts w:ascii="Arial" w:hAnsi="Arial" w:cs="Arial"/>
          <w:b/>
          <w:bCs/>
          <w:sz w:val="24"/>
          <w:szCs w:val="24"/>
          <w:lang w:val="es-AR"/>
        </w:rPr>
        <w:t>daré</w:t>
      </w:r>
      <w:r>
        <w:rPr>
          <w:rFonts w:ascii="Arial" w:hAnsi="Arial" w:cs="Arial"/>
          <w:b/>
          <w:bCs/>
          <w:sz w:val="24"/>
          <w:szCs w:val="24"/>
          <w:lang w:val="es-AR"/>
        </w:rPr>
        <w:t>.</w:t>
      </w:r>
    </w:p>
    <w:p w14:paraId="42C56407" w14:textId="0B1169A1"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un poco </w:t>
      </w:r>
      <w:r w:rsidR="0015088C">
        <w:rPr>
          <w:rFonts w:ascii="Arial" w:hAnsi="Arial" w:cs="Arial"/>
          <w:b/>
          <w:bCs/>
          <w:sz w:val="24"/>
          <w:szCs w:val="24"/>
          <w:lang w:val="es-AR"/>
        </w:rPr>
        <w:t>altanero</w:t>
      </w:r>
      <w:r>
        <w:rPr>
          <w:rFonts w:ascii="Arial" w:hAnsi="Arial" w:cs="Arial"/>
          <w:b/>
          <w:bCs/>
          <w:sz w:val="24"/>
          <w:szCs w:val="24"/>
          <w:lang w:val="es-AR"/>
        </w:rPr>
        <w:t xml:space="preserve"> habla al extraño niño.</w:t>
      </w:r>
    </w:p>
    <w:p w14:paraId="299B30CB" w14:textId="647E42A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-Como quieras. ¿Pero que me asegura que alguien como tu sepa una contraseña de 38 </w:t>
      </w:r>
      <w:r w:rsidR="0015088C">
        <w:rPr>
          <w:rFonts w:ascii="Arial" w:hAnsi="Arial" w:cs="Arial"/>
          <w:b/>
          <w:bCs/>
          <w:sz w:val="24"/>
          <w:szCs w:val="24"/>
          <w:lang w:val="es-AR"/>
        </w:rPr>
        <w:t>dígitos</w:t>
      </w:r>
      <w:r>
        <w:rPr>
          <w:rFonts w:ascii="Arial" w:hAnsi="Arial" w:cs="Arial"/>
          <w:b/>
          <w:bCs/>
          <w:sz w:val="24"/>
          <w:szCs w:val="24"/>
          <w:lang w:val="es-AR"/>
        </w:rPr>
        <w:t xml:space="preserve">? </w:t>
      </w:r>
      <w:r w:rsidR="0015088C">
        <w:rPr>
          <w:rFonts w:ascii="Arial" w:hAnsi="Arial" w:cs="Arial"/>
          <w:b/>
          <w:bCs/>
          <w:sz w:val="24"/>
          <w:szCs w:val="24"/>
          <w:lang w:val="es-AR"/>
        </w:rPr>
        <w:t>Además,</w:t>
      </w:r>
      <w:r>
        <w:rPr>
          <w:rFonts w:ascii="Arial" w:hAnsi="Arial" w:cs="Arial"/>
          <w:b/>
          <w:bCs/>
          <w:sz w:val="24"/>
          <w:szCs w:val="24"/>
          <w:lang w:val="es-AR"/>
        </w:rPr>
        <w:t xml:space="preserve"> ni siquiera parece que trabajaras aquí, ¿</w:t>
      </w:r>
      <w:r w:rsidR="0015088C">
        <w:rPr>
          <w:rFonts w:ascii="Arial" w:hAnsi="Arial" w:cs="Arial"/>
          <w:b/>
          <w:bCs/>
          <w:sz w:val="24"/>
          <w:szCs w:val="24"/>
          <w:lang w:val="es-AR"/>
        </w:rPr>
        <w:t>quién</w:t>
      </w:r>
      <w:r>
        <w:rPr>
          <w:rFonts w:ascii="Arial" w:hAnsi="Arial" w:cs="Arial"/>
          <w:b/>
          <w:bCs/>
          <w:sz w:val="24"/>
          <w:szCs w:val="24"/>
          <w:lang w:val="es-AR"/>
        </w:rPr>
        <w:t xml:space="preserve"> eres?</w:t>
      </w:r>
    </w:p>
    <w:p w14:paraId="41ABA3D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joven de pelo castaño y ojos azules no se mueve del lugar. Solo habla en voz alta.</w:t>
      </w:r>
    </w:p>
    <w:p w14:paraId="70B8CBD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-Soy un amigo personal de la directora, y el que asesino a tu hermano en C.F.G</w:t>
      </w:r>
    </w:p>
    <w:p w14:paraId="7C6FD58F" w14:textId="05FC250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cambio su forma de mirarlo. Para él solo era un niño tonto que intenta retrasar su interrogación con el anciano en el cuarto rojo. Pero cuando hablo y nombro a la directora y su hermano, su rostro se </w:t>
      </w:r>
      <w:r w:rsidR="0015088C">
        <w:rPr>
          <w:rFonts w:ascii="Arial" w:hAnsi="Arial" w:cs="Arial"/>
          <w:b/>
          <w:bCs/>
          <w:sz w:val="24"/>
          <w:szCs w:val="24"/>
          <w:lang w:val="es-AR"/>
        </w:rPr>
        <w:t>tornó</w:t>
      </w:r>
      <w:r>
        <w:rPr>
          <w:rFonts w:ascii="Arial" w:hAnsi="Arial" w:cs="Arial"/>
          <w:b/>
          <w:bCs/>
          <w:sz w:val="24"/>
          <w:szCs w:val="24"/>
          <w:lang w:val="es-AR"/>
        </w:rPr>
        <w:t xml:space="preserve"> serio y </w:t>
      </w:r>
      <w:r w:rsidR="0015088C">
        <w:rPr>
          <w:rFonts w:ascii="Arial" w:hAnsi="Arial" w:cs="Arial"/>
          <w:b/>
          <w:bCs/>
          <w:sz w:val="24"/>
          <w:szCs w:val="24"/>
          <w:lang w:val="es-AR"/>
        </w:rPr>
        <w:t>sombrío</w:t>
      </w:r>
      <w:r>
        <w:rPr>
          <w:rFonts w:ascii="Arial" w:hAnsi="Arial" w:cs="Arial"/>
          <w:b/>
          <w:bCs/>
          <w:sz w:val="24"/>
          <w:szCs w:val="24"/>
          <w:lang w:val="es-AR"/>
        </w:rPr>
        <w:t>.</w:t>
      </w:r>
    </w:p>
    <w:p w14:paraId="6960B779" w14:textId="77777777"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a de creerte?</w:t>
      </w:r>
    </w:p>
    <w:p w14:paraId="3E6B85C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-Me llamo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asesine a tu hermano </w:t>
      </w: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Seise.</w:t>
      </w:r>
    </w:p>
    <w:p w14:paraId="3DF827EB" w14:textId="79C2DA6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Parece que Ike le creyó cada palabra. Su rostro se ve sorprendido y molesto al saber el nombre del asesino de su hermano. A él no le importa que sea solo un simple niño,</w:t>
      </w:r>
      <w:r w:rsidR="00147E3D">
        <w:rPr>
          <w:rFonts w:ascii="Arial" w:hAnsi="Arial" w:cs="Arial"/>
          <w:b/>
          <w:bCs/>
          <w:sz w:val="24"/>
          <w:szCs w:val="24"/>
          <w:lang w:val="es-AR"/>
        </w:rPr>
        <w:t xml:space="preserve"> porque</w:t>
      </w:r>
      <w:r>
        <w:rPr>
          <w:rFonts w:ascii="Arial" w:hAnsi="Arial" w:cs="Arial"/>
          <w:b/>
          <w:bCs/>
          <w:sz w:val="24"/>
          <w:szCs w:val="24"/>
          <w:lang w:val="es-AR"/>
        </w:rPr>
        <w:t xml:space="preserve"> parece bastante molesto como para matarlo.</w:t>
      </w:r>
    </w:p>
    <w:p w14:paraId="7420292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Sus dientes rechinan de odio y sus manos se estrechan en forma de puño. El tatuaje de su brazo empieza a brillar con un oscuro color intenso.</w:t>
      </w:r>
    </w:p>
    <w:p w14:paraId="10D8962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Ike acomoda su traje y su corbata un poco calmado. Luego limpio los hombros del saco y camino seriamente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004A10B" w14:textId="058E7FD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tengo idea de </w:t>
      </w:r>
      <w:r w:rsidR="0015088C">
        <w:rPr>
          <w:rFonts w:ascii="Arial" w:hAnsi="Arial" w:cs="Arial"/>
          <w:b/>
          <w:bCs/>
          <w:sz w:val="24"/>
          <w:szCs w:val="24"/>
          <w:lang w:val="es-AR"/>
        </w:rPr>
        <w:t>quién</w:t>
      </w:r>
      <w:r>
        <w:rPr>
          <w:rFonts w:ascii="Arial" w:hAnsi="Arial" w:cs="Arial"/>
          <w:b/>
          <w:bCs/>
          <w:sz w:val="24"/>
          <w:szCs w:val="24"/>
          <w:lang w:val="es-AR"/>
        </w:rPr>
        <w:t xml:space="preserve"> eres y como es que llegaste hasta aquí. Pero déjame decirte que no saldrás vivo niño. Se muy bien que no conoces los 38 </w:t>
      </w:r>
      <w:r w:rsidR="0015088C">
        <w:rPr>
          <w:rFonts w:ascii="Arial" w:hAnsi="Arial" w:cs="Arial"/>
          <w:b/>
          <w:bCs/>
          <w:sz w:val="24"/>
          <w:szCs w:val="24"/>
          <w:lang w:val="es-AR"/>
        </w:rPr>
        <w:t>dígitos</w:t>
      </w:r>
      <w:r>
        <w:rPr>
          <w:rFonts w:ascii="Arial" w:hAnsi="Arial" w:cs="Arial"/>
          <w:b/>
          <w:bCs/>
          <w:sz w:val="24"/>
          <w:szCs w:val="24"/>
          <w:lang w:val="es-AR"/>
        </w:rPr>
        <w:t xml:space="preserve"> del sistema de seguridad del enfriamiento de la torre, </w:t>
      </w:r>
      <w:r w:rsidR="0015088C">
        <w:rPr>
          <w:rFonts w:ascii="Arial" w:hAnsi="Arial" w:cs="Arial"/>
          <w:b/>
          <w:bCs/>
          <w:sz w:val="24"/>
          <w:szCs w:val="24"/>
          <w:lang w:val="es-AR"/>
        </w:rPr>
        <w:t>así</w:t>
      </w:r>
      <w:r>
        <w:rPr>
          <w:rFonts w:ascii="Arial" w:hAnsi="Arial" w:cs="Arial"/>
          <w:b/>
          <w:bCs/>
          <w:sz w:val="24"/>
          <w:szCs w:val="24"/>
          <w:lang w:val="es-AR"/>
        </w:rPr>
        <w:t xml:space="preserve"> que mejor te ma</w:t>
      </w:r>
      <w:r w:rsidR="00147E3D">
        <w:rPr>
          <w:rFonts w:ascii="Arial" w:hAnsi="Arial" w:cs="Arial"/>
          <w:b/>
          <w:bCs/>
          <w:sz w:val="24"/>
          <w:szCs w:val="24"/>
          <w:lang w:val="es-AR"/>
        </w:rPr>
        <w:t>tare</w:t>
      </w:r>
      <w:r>
        <w:rPr>
          <w:rFonts w:ascii="Arial" w:hAnsi="Arial" w:cs="Arial"/>
          <w:b/>
          <w:bCs/>
          <w:sz w:val="24"/>
          <w:szCs w:val="24"/>
          <w:lang w:val="es-AR"/>
        </w:rPr>
        <w:t xml:space="preserve"> por haber nombrado a mi hermano sin saber </w:t>
      </w:r>
      <w:r w:rsidR="0015088C">
        <w:rPr>
          <w:rFonts w:ascii="Arial" w:hAnsi="Arial" w:cs="Arial"/>
          <w:b/>
          <w:bCs/>
          <w:sz w:val="24"/>
          <w:szCs w:val="24"/>
          <w:lang w:val="es-AR"/>
        </w:rPr>
        <w:t>quién</w:t>
      </w:r>
      <w:r>
        <w:rPr>
          <w:rFonts w:ascii="Arial" w:hAnsi="Arial" w:cs="Arial"/>
          <w:b/>
          <w:bCs/>
          <w:sz w:val="24"/>
          <w:szCs w:val="24"/>
          <w:lang w:val="es-AR"/>
        </w:rPr>
        <w:t xml:space="preserve"> es. Tu asquerosa boca no merece que digas su sagrado nombre. </w:t>
      </w:r>
    </w:p>
    <w:p w14:paraId="2CA30527" w14:textId="7F27D96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no dice nada y se retira lentamente hacia la izquierda, abriéndose paso hacia un lugar </w:t>
      </w:r>
      <w:r w:rsidR="0015088C">
        <w:rPr>
          <w:rFonts w:ascii="Arial" w:hAnsi="Arial" w:cs="Arial"/>
          <w:b/>
          <w:bCs/>
          <w:sz w:val="24"/>
          <w:szCs w:val="24"/>
          <w:lang w:val="es-AR"/>
        </w:rPr>
        <w:t>más</w:t>
      </w:r>
      <w:r>
        <w:rPr>
          <w:rFonts w:ascii="Arial" w:hAnsi="Arial" w:cs="Arial"/>
          <w:b/>
          <w:bCs/>
          <w:sz w:val="24"/>
          <w:szCs w:val="24"/>
          <w:lang w:val="es-AR"/>
        </w:rPr>
        <w:t xml:space="preserve"> amplio</w:t>
      </w:r>
      <w:r w:rsidR="00147E3D">
        <w:rPr>
          <w:rFonts w:ascii="Arial" w:hAnsi="Arial" w:cs="Arial"/>
          <w:b/>
          <w:bCs/>
          <w:sz w:val="24"/>
          <w:szCs w:val="24"/>
          <w:lang w:val="es-AR"/>
        </w:rPr>
        <w:t xml:space="preserve"> con muchos cubículos</w:t>
      </w:r>
      <w:r>
        <w:rPr>
          <w:rFonts w:ascii="Arial" w:hAnsi="Arial" w:cs="Arial"/>
          <w:b/>
          <w:bCs/>
          <w:sz w:val="24"/>
          <w:szCs w:val="24"/>
          <w:lang w:val="es-AR"/>
        </w:rPr>
        <w:t>.</w:t>
      </w:r>
      <w:r w:rsidR="00147E3D">
        <w:rPr>
          <w:rFonts w:ascii="Arial" w:hAnsi="Arial" w:cs="Arial"/>
          <w:b/>
          <w:bCs/>
          <w:sz w:val="24"/>
          <w:szCs w:val="24"/>
          <w:lang w:val="es-AR"/>
        </w:rPr>
        <w:t xml:space="preserve"> </w:t>
      </w:r>
    </w:p>
    <w:p w14:paraId="05098110" w14:textId="0E708FA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no sepa exactamente los 38 </w:t>
      </w:r>
      <w:r w:rsidR="0015088C">
        <w:rPr>
          <w:rFonts w:ascii="Arial" w:hAnsi="Arial" w:cs="Arial"/>
          <w:b/>
          <w:bCs/>
          <w:sz w:val="24"/>
          <w:szCs w:val="24"/>
          <w:lang w:val="es-AR"/>
        </w:rPr>
        <w:t>dígitos</w:t>
      </w:r>
      <w:r>
        <w:rPr>
          <w:rFonts w:ascii="Arial" w:hAnsi="Arial" w:cs="Arial"/>
          <w:b/>
          <w:bCs/>
          <w:sz w:val="24"/>
          <w:szCs w:val="24"/>
          <w:lang w:val="es-AR"/>
        </w:rPr>
        <w:t>, ni mucho menos que haya sido yo el que mato a tu hermano –Oziel espera a que Ike pase por esa esquina para seguir hablando– Pero si soy un amigo directo de la directora Shimada Naomi. Ella me conto que eres uno de las muy pocas personas que la conocen en persona.</w:t>
      </w:r>
    </w:p>
    <w:p w14:paraId="58A8F8C2" w14:textId="5631C48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-Y</w:t>
      </w:r>
      <w:r w:rsidR="00147E3D">
        <w:rPr>
          <w:rFonts w:ascii="Arial" w:hAnsi="Arial" w:cs="Arial"/>
          <w:b/>
          <w:bCs/>
          <w:sz w:val="24"/>
          <w:szCs w:val="24"/>
          <w:lang w:val="es-AR"/>
        </w:rPr>
        <w:t xml:space="preserve"> eso que</w:t>
      </w:r>
      <w:r>
        <w:rPr>
          <w:rFonts w:ascii="Arial" w:hAnsi="Arial" w:cs="Arial"/>
          <w:b/>
          <w:bCs/>
          <w:sz w:val="24"/>
          <w:szCs w:val="24"/>
          <w:lang w:val="es-AR"/>
        </w:rPr>
        <w:t xml:space="preserve">… </w:t>
      </w:r>
      <w:r w:rsidR="00147E3D">
        <w:rPr>
          <w:rFonts w:ascii="Arial" w:hAnsi="Arial" w:cs="Arial"/>
          <w:b/>
          <w:bCs/>
          <w:sz w:val="24"/>
          <w:szCs w:val="24"/>
          <w:lang w:val="es-AR"/>
        </w:rPr>
        <w:t>¿</w:t>
      </w:r>
      <w:r>
        <w:rPr>
          <w:rFonts w:ascii="Arial" w:hAnsi="Arial" w:cs="Arial"/>
          <w:b/>
          <w:bCs/>
          <w:sz w:val="24"/>
          <w:szCs w:val="24"/>
          <w:lang w:val="es-AR"/>
        </w:rPr>
        <w:t xml:space="preserve">Solo has venido aquí a decirme eso? </w:t>
      </w:r>
    </w:p>
    <w:p w14:paraId="655C2249"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solo he venido a decirte que en verdad eres muy fácil de provocar.</w:t>
      </w:r>
    </w:p>
    <w:p w14:paraId="1A9C355F"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levanta y observa su mano derecha. Su tatuaje empieza a relucir con un color negro muy intenso. </w:t>
      </w:r>
    </w:p>
    <w:p w14:paraId="75B831BC" w14:textId="755AB20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observa el brazo a lo lejos y se preocupa. </w:t>
      </w:r>
      <w:r w:rsidR="00151C00">
        <w:rPr>
          <w:rFonts w:ascii="Arial" w:hAnsi="Arial" w:cs="Arial"/>
          <w:b/>
          <w:bCs/>
          <w:sz w:val="24"/>
          <w:szCs w:val="24"/>
          <w:lang w:val="es-AR"/>
        </w:rPr>
        <w:t>É</w:t>
      </w:r>
      <w:r>
        <w:rPr>
          <w:rFonts w:ascii="Arial" w:hAnsi="Arial" w:cs="Arial"/>
          <w:b/>
          <w:bCs/>
          <w:sz w:val="24"/>
          <w:szCs w:val="24"/>
          <w:lang w:val="es-AR"/>
        </w:rPr>
        <w:t>l de seguro lo intuye</w:t>
      </w:r>
      <w:r w:rsidR="00151C00">
        <w:rPr>
          <w:rFonts w:ascii="Arial" w:hAnsi="Arial" w:cs="Arial"/>
          <w:b/>
          <w:bCs/>
          <w:sz w:val="24"/>
          <w:szCs w:val="24"/>
          <w:lang w:val="es-AR"/>
        </w:rPr>
        <w:t>,</w:t>
      </w:r>
      <w:r>
        <w:rPr>
          <w:rFonts w:ascii="Arial" w:hAnsi="Arial" w:cs="Arial"/>
          <w:b/>
          <w:bCs/>
          <w:sz w:val="24"/>
          <w:szCs w:val="24"/>
          <w:lang w:val="es-AR"/>
        </w:rPr>
        <w:t xml:space="preserve"> que ese es el brazo que hace explotar a la gente. </w:t>
      </w:r>
      <w:r w:rsidR="00151C00">
        <w:rPr>
          <w:rFonts w:ascii="Arial" w:hAnsi="Arial" w:cs="Arial"/>
          <w:b/>
          <w:bCs/>
          <w:sz w:val="24"/>
          <w:szCs w:val="24"/>
          <w:lang w:val="es-AR"/>
        </w:rPr>
        <w:t>N</w:t>
      </w:r>
      <w:r>
        <w:rPr>
          <w:rFonts w:ascii="Arial" w:hAnsi="Arial" w:cs="Arial"/>
          <w:b/>
          <w:bCs/>
          <w:sz w:val="24"/>
          <w:szCs w:val="24"/>
          <w:lang w:val="es-AR"/>
        </w:rPr>
        <w:t xml:space="preserve">o tiene idea de </w:t>
      </w:r>
      <w:r w:rsidR="0015088C">
        <w:rPr>
          <w:rFonts w:ascii="Arial" w:hAnsi="Arial" w:cs="Arial"/>
          <w:b/>
          <w:bCs/>
          <w:sz w:val="24"/>
          <w:szCs w:val="24"/>
          <w:lang w:val="es-AR"/>
        </w:rPr>
        <w:t>cómo</w:t>
      </w:r>
      <w:r>
        <w:rPr>
          <w:rFonts w:ascii="Arial" w:hAnsi="Arial" w:cs="Arial"/>
          <w:b/>
          <w:bCs/>
          <w:sz w:val="24"/>
          <w:szCs w:val="24"/>
          <w:lang w:val="es-AR"/>
        </w:rPr>
        <w:t xml:space="preserve"> es que funciona exactamente y tampoco es que sepa mucha de estas cosas, pero no le sorprende mucho, después de todo el revivió de la muerte con un </w:t>
      </w:r>
      <w:r w:rsidR="0015088C">
        <w:rPr>
          <w:rFonts w:ascii="Arial" w:hAnsi="Arial" w:cs="Arial"/>
          <w:b/>
          <w:bCs/>
          <w:sz w:val="24"/>
          <w:szCs w:val="24"/>
          <w:lang w:val="es-AR"/>
        </w:rPr>
        <w:t>corazón</w:t>
      </w:r>
      <w:r>
        <w:rPr>
          <w:rFonts w:ascii="Arial" w:hAnsi="Arial" w:cs="Arial"/>
          <w:b/>
          <w:bCs/>
          <w:sz w:val="24"/>
          <w:szCs w:val="24"/>
          <w:lang w:val="es-AR"/>
        </w:rPr>
        <w:t>.</w:t>
      </w:r>
    </w:p>
    <w:p w14:paraId="3658EA4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(-Aquí vamos… Solo espero saber lo que hago)</w:t>
      </w:r>
    </w:p>
    <w:p w14:paraId="0C20EF6E" w14:textId="7EA997F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15088C">
        <w:rPr>
          <w:rFonts w:ascii="Arial" w:hAnsi="Arial" w:cs="Arial"/>
          <w:b/>
          <w:bCs/>
          <w:sz w:val="24"/>
          <w:szCs w:val="24"/>
          <w:lang w:val="es-AR"/>
        </w:rPr>
        <w:t>más</w:t>
      </w:r>
      <w:r>
        <w:rPr>
          <w:rFonts w:ascii="Arial" w:hAnsi="Arial" w:cs="Arial"/>
          <w:b/>
          <w:bCs/>
          <w:sz w:val="24"/>
          <w:szCs w:val="24"/>
          <w:lang w:val="es-AR"/>
        </w:rPr>
        <w:t xml:space="preserve"> que asustado traga saliva y empieza a sudar. Sabe que esa pelea no será como cualquier otra pelea de golpes limpios ya que uno de ellos posee un tatuaje extraño que hace explotar cosas.</w:t>
      </w:r>
    </w:p>
    <w:p w14:paraId="668DFA9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-Morirás aquí, con esta mano derecha,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FD281F0" w14:textId="52A05C0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15088C">
        <w:rPr>
          <w:rFonts w:ascii="Arial" w:hAnsi="Arial" w:cs="Arial"/>
          <w:b/>
          <w:bCs/>
          <w:sz w:val="24"/>
          <w:szCs w:val="24"/>
          <w:lang w:val="es-AR"/>
        </w:rPr>
        <w:t>Prometí</w:t>
      </w:r>
      <w:r>
        <w:rPr>
          <w:rFonts w:ascii="Arial" w:hAnsi="Arial" w:cs="Arial"/>
          <w:b/>
          <w:bCs/>
          <w:sz w:val="24"/>
          <w:szCs w:val="24"/>
          <w:lang w:val="es-AR"/>
        </w:rPr>
        <w:t xml:space="preserve"> no morir. </w:t>
      </w:r>
      <w:r w:rsidR="0015088C">
        <w:rPr>
          <w:rFonts w:ascii="Arial" w:hAnsi="Arial" w:cs="Arial"/>
          <w:b/>
          <w:bCs/>
          <w:sz w:val="24"/>
          <w:szCs w:val="24"/>
          <w:lang w:val="es-AR"/>
        </w:rPr>
        <w:t>Así</w:t>
      </w:r>
      <w:r>
        <w:rPr>
          <w:rFonts w:ascii="Arial" w:hAnsi="Arial" w:cs="Arial"/>
          <w:b/>
          <w:bCs/>
          <w:sz w:val="24"/>
          <w:szCs w:val="24"/>
          <w:lang w:val="es-AR"/>
        </w:rPr>
        <w:t xml:space="preserve"> que lo lamento, no puedo prometerte eso</w:t>
      </w:r>
      <w:r w:rsidR="00151C00">
        <w:rPr>
          <w:rFonts w:ascii="Arial" w:hAnsi="Arial" w:cs="Arial"/>
          <w:b/>
          <w:bCs/>
          <w:sz w:val="24"/>
          <w:szCs w:val="24"/>
          <w:lang w:val="es-AR"/>
        </w:rPr>
        <w:t>, Seise Ike</w:t>
      </w:r>
      <w:r>
        <w:rPr>
          <w:rFonts w:ascii="Arial" w:hAnsi="Arial" w:cs="Arial"/>
          <w:b/>
          <w:bCs/>
          <w:sz w:val="24"/>
          <w:szCs w:val="24"/>
          <w:lang w:val="es-AR"/>
        </w:rPr>
        <w:t>.</w:t>
      </w:r>
    </w:p>
    <w:p w14:paraId="79CFB84A" w14:textId="5A03446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se pone en guardia mientras observa a la muerte explosiva </w:t>
      </w:r>
      <w:r w:rsidR="0015088C">
        <w:rPr>
          <w:rFonts w:ascii="Arial" w:hAnsi="Arial" w:cs="Arial"/>
          <w:b/>
          <w:bCs/>
          <w:sz w:val="24"/>
          <w:szCs w:val="24"/>
          <w:lang w:val="es-AR"/>
        </w:rPr>
        <w:t>acercándose</w:t>
      </w:r>
      <w:r>
        <w:rPr>
          <w:rFonts w:ascii="Arial" w:hAnsi="Arial" w:cs="Arial"/>
          <w:b/>
          <w:bCs/>
          <w:sz w:val="24"/>
          <w:szCs w:val="24"/>
          <w:lang w:val="es-AR"/>
        </w:rPr>
        <w:t xml:space="preserve"> hacia </w:t>
      </w:r>
      <w:r w:rsidR="0015088C">
        <w:rPr>
          <w:rFonts w:ascii="Arial" w:hAnsi="Arial" w:cs="Arial"/>
          <w:b/>
          <w:bCs/>
          <w:sz w:val="24"/>
          <w:szCs w:val="24"/>
          <w:lang w:val="es-AR"/>
        </w:rPr>
        <w:t>él</w:t>
      </w:r>
      <w:r>
        <w:rPr>
          <w:rFonts w:ascii="Arial" w:hAnsi="Arial" w:cs="Arial"/>
          <w:b/>
          <w:bCs/>
          <w:sz w:val="24"/>
          <w:szCs w:val="24"/>
          <w:lang w:val="es-AR"/>
        </w:rPr>
        <w:t>. Ike carga con su brazo derecho hacia</w:t>
      </w:r>
      <w:r w:rsidR="00151C00">
        <w:rPr>
          <w:rFonts w:ascii="Arial" w:hAnsi="Arial" w:cs="Arial"/>
          <w:b/>
          <w:bCs/>
          <w:sz w:val="24"/>
          <w:szCs w:val="24"/>
          <w:lang w:val="es-AR"/>
        </w:rPr>
        <w:t xml:space="preserve"> el rostro del chico</w:t>
      </w:r>
      <w:r>
        <w:rPr>
          <w:rFonts w:ascii="Arial" w:hAnsi="Arial" w:cs="Arial"/>
          <w:b/>
          <w:bCs/>
          <w:sz w:val="24"/>
          <w:szCs w:val="24"/>
          <w:lang w:val="es-AR"/>
        </w:rPr>
        <w:t>.</w:t>
      </w:r>
    </w:p>
    <w:p w14:paraId="30DDE280" w14:textId="37438D61" w:rsidR="00CB10B0" w:rsidRDefault="00151C0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sidR="00CB10B0">
        <w:rPr>
          <w:rFonts w:ascii="Arial" w:hAnsi="Arial" w:cs="Arial"/>
          <w:b/>
          <w:bCs/>
          <w:sz w:val="24"/>
          <w:szCs w:val="24"/>
          <w:lang w:val="es-AR"/>
        </w:rPr>
        <w:t xml:space="preserve"> se mueve rápido, golpeando su brazo con el suyo, intentando apartar la palma de su rostro. Ike no parece haber esperado esos </w:t>
      </w:r>
      <w:r w:rsidR="0015088C">
        <w:rPr>
          <w:rFonts w:ascii="Arial" w:hAnsi="Arial" w:cs="Arial"/>
          <w:b/>
          <w:bCs/>
          <w:sz w:val="24"/>
          <w:szCs w:val="24"/>
          <w:lang w:val="es-AR"/>
        </w:rPr>
        <w:t>rápidos</w:t>
      </w:r>
      <w:r w:rsidR="00CB10B0">
        <w:rPr>
          <w:rFonts w:ascii="Arial" w:hAnsi="Arial" w:cs="Arial"/>
          <w:b/>
          <w:bCs/>
          <w:sz w:val="24"/>
          <w:szCs w:val="24"/>
          <w:lang w:val="es-AR"/>
        </w:rPr>
        <w:t xml:space="preserve"> movimientos de Oziel, no se mueve como cualquier otra persona. </w:t>
      </w:r>
    </w:p>
    <w:p w14:paraId="4B470677" w14:textId="78DD93B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Con la guarda baja de Ike el chico aprovecha a golpear su rostro con su mano izquierda. El </w:t>
      </w:r>
      <w:r w:rsidR="0015088C">
        <w:rPr>
          <w:rFonts w:ascii="Arial" w:hAnsi="Arial" w:cs="Arial"/>
          <w:b/>
          <w:bCs/>
          <w:sz w:val="24"/>
          <w:szCs w:val="24"/>
          <w:lang w:val="es-AR"/>
        </w:rPr>
        <w:t>corazón</w:t>
      </w:r>
      <w:r>
        <w:rPr>
          <w:rFonts w:ascii="Arial" w:hAnsi="Arial" w:cs="Arial"/>
          <w:b/>
          <w:bCs/>
          <w:sz w:val="24"/>
          <w:szCs w:val="24"/>
          <w:lang w:val="es-AR"/>
        </w:rPr>
        <w:t xml:space="preserve"> de Oziel hizo que Ike se vea sorprendido por su rápida reacción y sus veloces movimientos. Apenas si pudo ver que el golpe iría a su cara, ya que antes que pudiera reaccionar ya se encontraba en el sue</w:t>
      </w:r>
      <w:r w:rsidR="00151C00">
        <w:rPr>
          <w:rFonts w:ascii="Arial" w:hAnsi="Arial" w:cs="Arial"/>
          <w:b/>
          <w:bCs/>
          <w:sz w:val="24"/>
          <w:szCs w:val="24"/>
          <w:lang w:val="es-AR"/>
        </w:rPr>
        <w:t>l</w:t>
      </w:r>
      <w:r>
        <w:rPr>
          <w:rFonts w:ascii="Arial" w:hAnsi="Arial" w:cs="Arial"/>
          <w:b/>
          <w:bCs/>
          <w:sz w:val="24"/>
          <w:szCs w:val="24"/>
          <w:lang w:val="es-AR"/>
        </w:rPr>
        <w:t>o.</w:t>
      </w:r>
    </w:p>
    <w:p w14:paraId="7ECFE562" w14:textId="1225169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 Eres </w:t>
      </w:r>
      <w:r w:rsidR="0015088C">
        <w:rPr>
          <w:rFonts w:ascii="Arial" w:hAnsi="Arial" w:cs="Arial"/>
          <w:b/>
          <w:bCs/>
          <w:sz w:val="24"/>
          <w:szCs w:val="24"/>
          <w:lang w:val="es-AR"/>
        </w:rPr>
        <w:t>rápido</w:t>
      </w:r>
      <w:r>
        <w:rPr>
          <w:rFonts w:ascii="Arial" w:hAnsi="Arial" w:cs="Arial"/>
          <w:b/>
          <w:bCs/>
          <w:sz w:val="24"/>
          <w:szCs w:val="24"/>
          <w:lang w:val="es-AR"/>
        </w:rPr>
        <w:t xml:space="preserve">… No me sorprende, toda persona que rodee a la querida directora siempre tiene una extraña habilidad. ¿Cuál </w:t>
      </w:r>
      <w:r w:rsidR="00151C00">
        <w:rPr>
          <w:rFonts w:ascii="Arial" w:hAnsi="Arial" w:cs="Arial"/>
          <w:b/>
          <w:bCs/>
          <w:sz w:val="24"/>
          <w:szCs w:val="24"/>
          <w:lang w:val="es-AR"/>
        </w:rPr>
        <w:t>será tu habilidad?</w:t>
      </w:r>
      <w:r>
        <w:rPr>
          <w:rFonts w:ascii="Arial" w:hAnsi="Arial" w:cs="Arial"/>
          <w:b/>
          <w:bCs/>
          <w:sz w:val="24"/>
          <w:szCs w:val="24"/>
          <w:lang w:val="es-AR"/>
        </w:rPr>
        <w:t xml:space="preserve">, </w:t>
      </w:r>
      <w:r w:rsidR="00151C00">
        <w:rPr>
          <w:rFonts w:ascii="Arial" w:hAnsi="Arial" w:cs="Arial"/>
          <w:b/>
          <w:bCs/>
          <w:sz w:val="24"/>
          <w:szCs w:val="24"/>
          <w:lang w:val="es-AR"/>
        </w:rPr>
        <w:t>¿</w:t>
      </w:r>
      <w:r>
        <w:rPr>
          <w:rFonts w:ascii="Arial" w:hAnsi="Arial" w:cs="Arial"/>
          <w:b/>
          <w:bCs/>
          <w:sz w:val="24"/>
          <w:szCs w:val="24"/>
          <w:lang w:val="es-AR"/>
        </w:rPr>
        <w:t xml:space="preserve">ahora sacaras </w:t>
      </w:r>
      <w:r w:rsidR="0015088C">
        <w:rPr>
          <w:rFonts w:ascii="Arial" w:hAnsi="Arial" w:cs="Arial"/>
          <w:b/>
          <w:bCs/>
          <w:sz w:val="24"/>
          <w:szCs w:val="24"/>
          <w:lang w:val="es-AR"/>
        </w:rPr>
        <w:t>látigos</w:t>
      </w:r>
      <w:r>
        <w:rPr>
          <w:rFonts w:ascii="Arial" w:hAnsi="Arial" w:cs="Arial"/>
          <w:b/>
          <w:bCs/>
          <w:sz w:val="24"/>
          <w:szCs w:val="24"/>
          <w:lang w:val="es-AR"/>
        </w:rPr>
        <w:t xml:space="preserve"> como Sixto?</w:t>
      </w:r>
    </w:p>
    <w:p w14:paraId="089FDEDC" w14:textId="6992D72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-Eso aun no lo </w:t>
      </w:r>
      <w:r w:rsidR="0015088C">
        <w:rPr>
          <w:rFonts w:ascii="Arial" w:hAnsi="Arial" w:cs="Arial"/>
          <w:b/>
          <w:bCs/>
          <w:sz w:val="24"/>
          <w:szCs w:val="24"/>
          <w:lang w:val="es-AR"/>
        </w:rPr>
        <w:t>sé</w:t>
      </w:r>
      <w:r>
        <w:rPr>
          <w:rFonts w:ascii="Arial" w:hAnsi="Arial" w:cs="Arial"/>
          <w:b/>
          <w:bCs/>
          <w:sz w:val="24"/>
          <w:szCs w:val="24"/>
          <w:lang w:val="es-AR"/>
        </w:rPr>
        <w:t xml:space="preserve">… apenas si la conocí hace un par de días. Y no, no soy como </w:t>
      </w:r>
      <w:r w:rsidR="0015088C">
        <w:rPr>
          <w:rFonts w:ascii="Arial" w:hAnsi="Arial" w:cs="Arial"/>
          <w:b/>
          <w:bCs/>
          <w:sz w:val="24"/>
          <w:szCs w:val="24"/>
          <w:lang w:val="es-AR"/>
        </w:rPr>
        <w:t>Sixto,</w:t>
      </w:r>
      <w:r>
        <w:rPr>
          <w:rFonts w:ascii="Arial" w:hAnsi="Arial" w:cs="Arial"/>
          <w:b/>
          <w:bCs/>
          <w:sz w:val="24"/>
          <w:szCs w:val="24"/>
          <w:lang w:val="es-AR"/>
        </w:rPr>
        <w:t xml:space="preserve"> pero eso no significa que no sepa como detenerte.</w:t>
      </w:r>
    </w:p>
    <w:p w14:paraId="783553F1" w14:textId="0D53EA4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-Ja… apenas si la conoces… Claro, si la conocieras de verdad como yo la conocí hace mucho</w:t>
      </w:r>
      <w:r w:rsidR="00151C00">
        <w:rPr>
          <w:rFonts w:ascii="Arial" w:hAnsi="Arial" w:cs="Arial"/>
          <w:b/>
          <w:bCs/>
          <w:sz w:val="24"/>
          <w:szCs w:val="24"/>
          <w:lang w:val="es-AR"/>
        </w:rPr>
        <w:t xml:space="preserve"> tiempo</w:t>
      </w:r>
      <w:r>
        <w:rPr>
          <w:rFonts w:ascii="Arial" w:hAnsi="Arial" w:cs="Arial"/>
          <w:b/>
          <w:bCs/>
          <w:sz w:val="24"/>
          <w:szCs w:val="24"/>
          <w:lang w:val="es-AR"/>
        </w:rPr>
        <w:t xml:space="preserve">, te aseguro que no </w:t>
      </w:r>
      <w:r w:rsidR="0015088C">
        <w:rPr>
          <w:rFonts w:ascii="Arial" w:hAnsi="Arial" w:cs="Arial"/>
          <w:b/>
          <w:bCs/>
          <w:sz w:val="24"/>
          <w:szCs w:val="24"/>
          <w:lang w:val="es-AR"/>
        </w:rPr>
        <w:t>pelearías</w:t>
      </w:r>
      <w:r>
        <w:rPr>
          <w:rFonts w:ascii="Arial" w:hAnsi="Arial" w:cs="Arial"/>
          <w:b/>
          <w:bCs/>
          <w:sz w:val="24"/>
          <w:szCs w:val="24"/>
          <w:lang w:val="es-AR"/>
        </w:rPr>
        <w:t xml:space="preserve"> a su nombre.</w:t>
      </w:r>
    </w:p>
    <w:p w14:paraId="30E2435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733DD43D" w14:textId="2D0EE9E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carga inmediatamente contra </w:t>
      </w:r>
      <w:r w:rsidR="0015088C">
        <w:rPr>
          <w:rFonts w:ascii="Arial" w:hAnsi="Arial" w:cs="Arial"/>
          <w:b/>
          <w:bCs/>
          <w:sz w:val="24"/>
          <w:szCs w:val="24"/>
          <w:lang w:val="es-AR"/>
        </w:rPr>
        <w:t>Oziel,</w:t>
      </w:r>
      <w:r>
        <w:rPr>
          <w:rFonts w:ascii="Arial" w:hAnsi="Arial" w:cs="Arial"/>
          <w:b/>
          <w:bCs/>
          <w:sz w:val="24"/>
          <w:szCs w:val="24"/>
          <w:lang w:val="es-AR"/>
        </w:rPr>
        <w:t xml:space="preserve"> pero falla. Su mano derecha pasa de largo y toca </w:t>
      </w:r>
      <w:r w:rsidR="0015088C">
        <w:rPr>
          <w:rFonts w:ascii="Arial" w:hAnsi="Arial" w:cs="Arial"/>
          <w:b/>
          <w:bCs/>
          <w:sz w:val="24"/>
          <w:szCs w:val="24"/>
          <w:lang w:val="es-AR"/>
        </w:rPr>
        <w:t>una columna</w:t>
      </w:r>
      <w:r>
        <w:rPr>
          <w:rFonts w:ascii="Arial" w:hAnsi="Arial" w:cs="Arial"/>
          <w:b/>
          <w:bCs/>
          <w:sz w:val="24"/>
          <w:szCs w:val="24"/>
          <w:lang w:val="es-AR"/>
        </w:rPr>
        <w:t xml:space="preserve">. Las marcas que deja son cortas y leves, pero la </w:t>
      </w:r>
      <w:r w:rsidR="0015088C">
        <w:rPr>
          <w:rFonts w:ascii="Arial" w:hAnsi="Arial" w:cs="Arial"/>
          <w:b/>
          <w:bCs/>
          <w:sz w:val="24"/>
          <w:szCs w:val="24"/>
          <w:lang w:val="es-AR"/>
        </w:rPr>
        <w:t>explosión</w:t>
      </w:r>
      <w:r>
        <w:rPr>
          <w:rFonts w:ascii="Arial" w:hAnsi="Arial" w:cs="Arial"/>
          <w:b/>
          <w:bCs/>
          <w:sz w:val="24"/>
          <w:szCs w:val="24"/>
          <w:lang w:val="es-AR"/>
        </w:rPr>
        <w:t xml:space="preserve"> no se detiene solo por eso.</w:t>
      </w:r>
    </w:p>
    <w:p w14:paraId="2604297D" w14:textId="11A80F8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impulso de la </w:t>
      </w:r>
      <w:r w:rsidR="0015088C">
        <w:rPr>
          <w:rFonts w:ascii="Arial" w:hAnsi="Arial" w:cs="Arial"/>
          <w:b/>
          <w:bCs/>
          <w:sz w:val="24"/>
          <w:szCs w:val="24"/>
          <w:lang w:val="es-AR"/>
        </w:rPr>
        <w:t>explosión</w:t>
      </w:r>
      <w:r>
        <w:rPr>
          <w:rFonts w:ascii="Arial" w:hAnsi="Arial" w:cs="Arial"/>
          <w:b/>
          <w:bCs/>
          <w:sz w:val="24"/>
          <w:szCs w:val="24"/>
          <w:lang w:val="es-AR"/>
        </w:rPr>
        <w:t xml:space="preserve"> empuja brevemente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151C00">
        <w:rPr>
          <w:rFonts w:ascii="Arial" w:hAnsi="Arial" w:cs="Arial"/>
          <w:b/>
          <w:bCs/>
          <w:sz w:val="24"/>
          <w:szCs w:val="24"/>
          <w:lang w:val="es-AR"/>
        </w:rPr>
        <w:t>Al intentar</w:t>
      </w:r>
      <w:r>
        <w:rPr>
          <w:rFonts w:ascii="Arial" w:hAnsi="Arial" w:cs="Arial"/>
          <w:b/>
          <w:bCs/>
          <w:sz w:val="24"/>
          <w:szCs w:val="24"/>
          <w:lang w:val="es-AR"/>
        </w:rPr>
        <w:t xml:space="preserve"> cubrirse de </w:t>
      </w:r>
      <w:r w:rsidR="00151C00">
        <w:rPr>
          <w:rFonts w:ascii="Arial" w:hAnsi="Arial" w:cs="Arial"/>
          <w:b/>
          <w:bCs/>
          <w:sz w:val="24"/>
          <w:szCs w:val="24"/>
          <w:lang w:val="es-AR"/>
        </w:rPr>
        <w:t>los escombros de la columna que volaron hacia él</w:t>
      </w:r>
      <w:r>
        <w:rPr>
          <w:rFonts w:ascii="Arial" w:hAnsi="Arial" w:cs="Arial"/>
          <w:b/>
          <w:bCs/>
          <w:sz w:val="24"/>
          <w:szCs w:val="24"/>
          <w:lang w:val="es-AR"/>
        </w:rPr>
        <w:t>, Ike carga nuevamente con su mano derecha</w:t>
      </w:r>
      <w:r w:rsidR="00151C00">
        <w:rPr>
          <w:rFonts w:ascii="Arial" w:hAnsi="Arial" w:cs="Arial"/>
          <w:b/>
          <w:bCs/>
          <w:sz w:val="24"/>
          <w:szCs w:val="24"/>
          <w:lang w:val="es-AR"/>
        </w:rPr>
        <w:t>, aprovechando los escombros para despistarlo</w:t>
      </w:r>
      <w:r>
        <w:rPr>
          <w:rFonts w:ascii="Arial" w:hAnsi="Arial" w:cs="Arial"/>
          <w:b/>
          <w:bCs/>
          <w:sz w:val="24"/>
          <w:szCs w:val="24"/>
          <w:lang w:val="es-AR"/>
        </w:rPr>
        <w:t>.</w:t>
      </w:r>
    </w:p>
    <w:p w14:paraId="08B867A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256DDAFF" w14:textId="187AD65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Apenas si pudo esquivarlo</w:t>
      </w:r>
      <w:r w:rsidR="00151C00">
        <w:rPr>
          <w:rFonts w:ascii="Arial" w:hAnsi="Arial" w:cs="Arial"/>
          <w:b/>
          <w:bCs/>
          <w:sz w:val="24"/>
          <w:szCs w:val="24"/>
          <w:lang w:val="es-AR"/>
        </w:rPr>
        <w:t>.</w:t>
      </w:r>
      <w:r>
        <w:rPr>
          <w:rFonts w:ascii="Arial" w:hAnsi="Arial" w:cs="Arial"/>
          <w:b/>
          <w:bCs/>
          <w:sz w:val="24"/>
          <w:szCs w:val="24"/>
          <w:lang w:val="es-AR"/>
        </w:rPr>
        <w:t xml:space="preserve"> </w:t>
      </w:r>
      <w:r w:rsidR="00151C00">
        <w:rPr>
          <w:rFonts w:ascii="Arial" w:hAnsi="Arial" w:cs="Arial"/>
          <w:b/>
          <w:bCs/>
          <w:sz w:val="24"/>
          <w:szCs w:val="24"/>
          <w:lang w:val="es-AR"/>
        </w:rPr>
        <w:t>S</w:t>
      </w:r>
      <w:r>
        <w:rPr>
          <w:rFonts w:ascii="Arial" w:hAnsi="Arial" w:cs="Arial"/>
          <w:b/>
          <w:bCs/>
          <w:sz w:val="24"/>
          <w:szCs w:val="24"/>
          <w:lang w:val="es-AR"/>
        </w:rPr>
        <w:t xml:space="preserve">u mano ahora toca el suelo y mucho antes de la </w:t>
      </w:r>
      <w:r w:rsidR="0015088C">
        <w:rPr>
          <w:rFonts w:ascii="Arial" w:hAnsi="Arial" w:cs="Arial"/>
          <w:b/>
          <w:bCs/>
          <w:sz w:val="24"/>
          <w:szCs w:val="24"/>
          <w:lang w:val="es-AR"/>
        </w:rPr>
        <w:t>explosión</w:t>
      </w:r>
      <w:r>
        <w:rPr>
          <w:rFonts w:ascii="Arial" w:hAnsi="Arial" w:cs="Arial"/>
          <w:b/>
          <w:bCs/>
          <w:sz w:val="24"/>
          <w:szCs w:val="24"/>
          <w:lang w:val="es-AR"/>
        </w:rPr>
        <w:t xml:space="preserve"> Oziel gira en el suelo y se aparta un poco para evitar el impulso de la combustión.</w:t>
      </w:r>
    </w:p>
    <w:p w14:paraId="0277343E" w14:textId="03AF10A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-Te mueves rápido</w:t>
      </w:r>
      <w:r w:rsidR="00151C00">
        <w:rPr>
          <w:rFonts w:ascii="Arial" w:hAnsi="Arial" w:cs="Arial"/>
          <w:b/>
          <w:bCs/>
          <w:sz w:val="24"/>
          <w:szCs w:val="24"/>
          <w:lang w:val="es-AR"/>
        </w:rPr>
        <w:t>, lo admito</w:t>
      </w:r>
      <w:r>
        <w:rPr>
          <w:rFonts w:ascii="Arial" w:hAnsi="Arial" w:cs="Arial"/>
          <w:b/>
          <w:bCs/>
          <w:sz w:val="24"/>
          <w:szCs w:val="24"/>
          <w:lang w:val="es-AR"/>
        </w:rPr>
        <w:t xml:space="preserve">, pero creo que no sabes pelear adecuadamente. No usare mi mano derecha solamente para </w:t>
      </w:r>
      <w:r w:rsidR="0015088C">
        <w:rPr>
          <w:rFonts w:ascii="Arial" w:hAnsi="Arial" w:cs="Arial"/>
          <w:b/>
          <w:bCs/>
          <w:sz w:val="24"/>
          <w:szCs w:val="24"/>
          <w:lang w:val="es-AR"/>
        </w:rPr>
        <w:t>hacerte</w:t>
      </w:r>
      <w:r>
        <w:rPr>
          <w:rFonts w:ascii="Arial" w:hAnsi="Arial" w:cs="Arial"/>
          <w:b/>
          <w:bCs/>
          <w:sz w:val="24"/>
          <w:szCs w:val="24"/>
          <w:lang w:val="es-AR"/>
        </w:rPr>
        <w:t xml:space="preserve"> explotar. Te golpeare tan </w:t>
      </w:r>
      <w:r w:rsidR="00151C00">
        <w:rPr>
          <w:rFonts w:ascii="Arial" w:hAnsi="Arial" w:cs="Arial"/>
          <w:b/>
          <w:bCs/>
          <w:sz w:val="24"/>
          <w:szCs w:val="24"/>
          <w:lang w:val="es-AR"/>
        </w:rPr>
        <w:t>tantas veces</w:t>
      </w:r>
      <w:r>
        <w:rPr>
          <w:rFonts w:ascii="Arial" w:hAnsi="Arial" w:cs="Arial"/>
          <w:b/>
          <w:bCs/>
          <w:sz w:val="24"/>
          <w:szCs w:val="24"/>
          <w:lang w:val="es-AR"/>
        </w:rPr>
        <w:t xml:space="preserve"> y luego me divertiré contigo haciendo explotar tus extremidades de a poco.</w:t>
      </w:r>
    </w:p>
    <w:p w14:paraId="321BEC9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La forma de combate de Ike cambia.</w:t>
      </w:r>
    </w:p>
    <w:p w14:paraId="744F3970" w14:textId="56AF911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se levanta por completo y se pone en guarda. Su mirada se desvía </w:t>
      </w:r>
      <w:r w:rsidR="00610A09">
        <w:rPr>
          <w:rFonts w:ascii="Arial" w:hAnsi="Arial" w:cs="Arial"/>
          <w:b/>
          <w:bCs/>
          <w:sz w:val="24"/>
          <w:szCs w:val="24"/>
          <w:lang w:val="es-AR"/>
        </w:rPr>
        <w:t>por intuición</w:t>
      </w:r>
      <w:r>
        <w:rPr>
          <w:rFonts w:ascii="Arial" w:hAnsi="Arial" w:cs="Arial"/>
          <w:b/>
          <w:bCs/>
          <w:sz w:val="24"/>
          <w:szCs w:val="24"/>
          <w:lang w:val="es-AR"/>
        </w:rPr>
        <w:t xml:space="preserve"> hacia las explosiones </w:t>
      </w:r>
      <w:r w:rsidR="00151C00">
        <w:rPr>
          <w:rFonts w:ascii="Arial" w:hAnsi="Arial" w:cs="Arial"/>
          <w:b/>
          <w:bCs/>
          <w:sz w:val="24"/>
          <w:szCs w:val="24"/>
          <w:lang w:val="es-AR"/>
        </w:rPr>
        <w:t>que Ike provocó con su mano.</w:t>
      </w:r>
    </w:p>
    <w:p w14:paraId="1E5B6876" w14:textId="65E03DD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quiero ni imaginar que hubiera pasado si eso me hubiera tocado)</w:t>
      </w:r>
    </w:p>
    <w:p w14:paraId="33C34A90" w14:textId="520DEAB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se quita su traje y su corbata, abr</w:t>
      </w:r>
      <w:r w:rsidR="00610A09">
        <w:rPr>
          <w:rFonts w:ascii="Arial" w:hAnsi="Arial" w:cs="Arial"/>
          <w:b/>
          <w:bCs/>
          <w:sz w:val="24"/>
          <w:szCs w:val="24"/>
          <w:lang w:val="es-AR"/>
        </w:rPr>
        <w:t>e</w:t>
      </w:r>
      <w:r>
        <w:rPr>
          <w:rFonts w:ascii="Arial" w:hAnsi="Arial" w:cs="Arial"/>
          <w:b/>
          <w:bCs/>
          <w:sz w:val="24"/>
          <w:szCs w:val="24"/>
          <w:lang w:val="es-AR"/>
        </w:rPr>
        <w:t xml:space="preserve"> su camina un poco del cuello y remangándose su brazo izquierdo. Se prepara para una pelea callejera, ya no va a intentar usar su mano</w:t>
      </w:r>
      <w:r w:rsidR="00610A09">
        <w:rPr>
          <w:rFonts w:ascii="Arial" w:hAnsi="Arial" w:cs="Arial"/>
          <w:b/>
          <w:bCs/>
          <w:sz w:val="24"/>
          <w:szCs w:val="24"/>
          <w:lang w:val="es-AR"/>
        </w:rPr>
        <w:t xml:space="preserve"> derecha</w:t>
      </w:r>
      <w:r>
        <w:rPr>
          <w:rFonts w:ascii="Arial" w:hAnsi="Arial" w:cs="Arial"/>
          <w:b/>
          <w:bCs/>
          <w:sz w:val="24"/>
          <w:szCs w:val="24"/>
          <w:lang w:val="es-AR"/>
        </w:rPr>
        <w:t>.</w:t>
      </w:r>
    </w:p>
    <w:p w14:paraId="66104C07" w14:textId="7AF2C57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no es un perfecto soldado de acción. Sus movimientos son </w:t>
      </w:r>
      <w:r w:rsidR="0015088C">
        <w:rPr>
          <w:rFonts w:ascii="Arial" w:hAnsi="Arial" w:cs="Arial"/>
          <w:b/>
          <w:bCs/>
          <w:sz w:val="24"/>
          <w:szCs w:val="24"/>
          <w:lang w:val="es-AR"/>
        </w:rPr>
        <w:t>rápidos</w:t>
      </w:r>
      <w:r>
        <w:rPr>
          <w:rFonts w:ascii="Arial" w:hAnsi="Arial" w:cs="Arial"/>
          <w:b/>
          <w:bCs/>
          <w:sz w:val="24"/>
          <w:szCs w:val="24"/>
          <w:lang w:val="es-AR"/>
        </w:rPr>
        <w:t xml:space="preserve"> para </w:t>
      </w:r>
      <w:r w:rsidR="0015088C">
        <w:rPr>
          <w:rFonts w:ascii="Arial" w:hAnsi="Arial" w:cs="Arial"/>
          <w:b/>
          <w:bCs/>
          <w:sz w:val="24"/>
          <w:szCs w:val="24"/>
          <w:lang w:val="es-AR"/>
        </w:rPr>
        <w:t>moverse,</w:t>
      </w:r>
      <w:r>
        <w:rPr>
          <w:rFonts w:ascii="Arial" w:hAnsi="Arial" w:cs="Arial"/>
          <w:b/>
          <w:bCs/>
          <w:sz w:val="24"/>
          <w:szCs w:val="24"/>
          <w:lang w:val="es-AR"/>
        </w:rPr>
        <w:t xml:space="preserve"> pero eso no implica que sea </w:t>
      </w:r>
      <w:r w:rsidR="0015088C">
        <w:rPr>
          <w:rFonts w:ascii="Arial" w:hAnsi="Arial" w:cs="Arial"/>
          <w:b/>
          <w:bCs/>
          <w:sz w:val="24"/>
          <w:szCs w:val="24"/>
          <w:lang w:val="es-AR"/>
        </w:rPr>
        <w:t>capaz</w:t>
      </w:r>
      <w:r>
        <w:rPr>
          <w:rFonts w:ascii="Arial" w:hAnsi="Arial" w:cs="Arial"/>
          <w:b/>
          <w:bCs/>
          <w:sz w:val="24"/>
          <w:szCs w:val="24"/>
          <w:lang w:val="es-AR"/>
        </w:rPr>
        <w:t xml:space="preserve"> de enfrentar a alguien que parece que fue entrenado para pelea</w:t>
      </w:r>
      <w:r w:rsidR="00610A09">
        <w:rPr>
          <w:rFonts w:ascii="Arial" w:hAnsi="Arial" w:cs="Arial"/>
          <w:b/>
          <w:bCs/>
          <w:sz w:val="24"/>
          <w:szCs w:val="24"/>
          <w:lang w:val="es-AR"/>
        </w:rPr>
        <w:t>s</w:t>
      </w:r>
      <w:r>
        <w:rPr>
          <w:rFonts w:ascii="Arial" w:hAnsi="Arial" w:cs="Arial"/>
          <w:b/>
          <w:bCs/>
          <w:sz w:val="24"/>
          <w:szCs w:val="24"/>
          <w:lang w:val="es-AR"/>
        </w:rPr>
        <w:t xml:space="preserve"> </w:t>
      </w:r>
      <w:r w:rsidR="0015088C">
        <w:rPr>
          <w:rFonts w:ascii="Arial" w:hAnsi="Arial" w:cs="Arial"/>
          <w:b/>
          <w:bCs/>
          <w:sz w:val="24"/>
          <w:szCs w:val="24"/>
          <w:lang w:val="es-AR"/>
        </w:rPr>
        <w:t>cuerpo</w:t>
      </w:r>
      <w:r>
        <w:rPr>
          <w:rFonts w:ascii="Arial" w:hAnsi="Arial" w:cs="Arial"/>
          <w:b/>
          <w:bCs/>
          <w:sz w:val="24"/>
          <w:szCs w:val="24"/>
          <w:lang w:val="es-AR"/>
        </w:rPr>
        <w:t xml:space="preserve"> a cuerpo.</w:t>
      </w:r>
    </w:p>
    <w:p w14:paraId="1A41A0F5" w14:textId="1FC221B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con una leve sonrisa empieza a saltar a pocos centímetros del suelo sacudiendo sus brazos. Con </w:t>
      </w:r>
      <w:r w:rsidR="0015088C">
        <w:rPr>
          <w:rFonts w:ascii="Arial" w:hAnsi="Arial" w:cs="Arial"/>
          <w:b/>
          <w:bCs/>
          <w:sz w:val="24"/>
          <w:szCs w:val="24"/>
          <w:lang w:val="es-AR"/>
        </w:rPr>
        <w:t>algunos</w:t>
      </w:r>
      <w:r>
        <w:rPr>
          <w:rFonts w:ascii="Arial" w:hAnsi="Arial" w:cs="Arial"/>
          <w:b/>
          <w:bCs/>
          <w:sz w:val="24"/>
          <w:szCs w:val="24"/>
          <w:lang w:val="es-AR"/>
        </w:rPr>
        <w:t xml:space="preserve"> saltos </w:t>
      </w:r>
      <w:r w:rsidR="0015088C">
        <w:rPr>
          <w:rFonts w:ascii="Arial" w:hAnsi="Arial" w:cs="Arial"/>
          <w:b/>
          <w:bCs/>
          <w:sz w:val="24"/>
          <w:szCs w:val="24"/>
          <w:lang w:val="es-AR"/>
        </w:rPr>
        <w:t>más</w:t>
      </w:r>
      <w:r>
        <w:rPr>
          <w:rFonts w:ascii="Arial" w:hAnsi="Arial" w:cs="Arial"/>
          <w:b/>
          <w:bCs/>
          <w:sz w:val="24"/>
          <w:szCs w:val="24"/>
          <w:lang w:val="es-AR"/>
        </w:rPr>
        <w:t xml:space="preserve"> amplios empieza a </w:t>
      </w:r>
      <w:r w:rsidR="0015088C">
        <w:rPr>
          <w:rFonts w:ascii="Arial" w:hAnsi="Arial" w:cs="Arial"/>
          <w:b/>
          <w:bCs/>
          <w:sz w:val="24"/>
          <w:szCs w:val="24"/>
          <w:lang w:val="es-AR"/>
        </w:rPr>
        <w:t>acercarse</w:t>
      </w:r>
      <w:r>
        <w:rPr>
          <w:rFonts w:ascii="Arial" w:hAnsi="Arial" w:cs="Arial"/>
          <w:b/>
          <w:bCs/>
          <w:sz w:val="24"/>
          <w:szCs w:val="24"/>
          <w:lang w:val="es-AR"/>
        </w:rPr>
        <w:t xml:space="preserve"> lentamente hacia Oziel y a una distancia moderada lanza su primer golpe.</w:t>
      </w:r>
    </w:p>
    <w:p w14:paraId="62C88682" w14:textId="07D11B0A"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esquiva el puño derecho de Ike fácilmente, pero </w:t>
      </w:r>
      <w:r w:rsidR="00017A0A">
        <w:rPr>
          <w:rFonts w:ascii="Arial" w:hAnsi="Arial" w:cs="Arial"/>
          <w:b/>
          <w:bCs/>
          <w:sz w:val="24"/>
          <w:szCs w:val="24"/>
          <w:lang w:val="es-AR"/>
        </w:rPr>
        <w:t xml:space="preserve">eso </w:t>
      </w:r>
      <w:r>
        <w:rPr>
          <w:rFonts w:ascii="Arial" w:hAnsi="Arial" w:cs="Arial"/>
          <w:b/>
          <w:bCs/>
          <w:sz w:val="24"/>
          <w:szCs w:val="24"/>
          <w:lang w:val="es-AR"/>
        </w:rPr>
        <w:t>no era ese su ataque completo.</w:t>
      </w:r>
    </w:p>
    <w:p w14:paraId="00478581" w14:textId="77777777" w:rsidR="00017A0A" w:rsidRDefault="00017A0A" w:rsidP="00017A0A">
      <w:pPr>
        <w:spacing w:line="360" w:lineRule="auto"/>
        <w:rPr>
          <w:rFonts w:ascii="Arial" w:hAnsi="Arial" w:cs="Arial"/>
          <w:b/>
          <w:bCs/>
          <w:sz w:val="24"/>
          <w:szCs w:val="24"/>
          <w:lang w:val="es-AR"/>
        </w:rPr>
      </w:pPr>
      <w:r>
        <w:rPr>
          <w:rFonts w:ascii="Arial" w:hAnsi="Arial" w:cs="Arial"/>
          <w:b/>
          <w:bCs/>
          <w:sz w:val="24"/>
          <w:szCs w:val="24"/>
          <w:lang w:val="es-AR"/>
        </w:rPr>
        <w:t>Con su pierna derecho extendida hacia atrás, utiliza su otra pierna como sustento para mantener todo su peso e intentar lanzar una patada que barre el suelo para conectar a los tobillos de Oziel. Ambos movimientos fueron tan rápidos que el chico no los vio llegar.</w:t>
      </w:r>
    </w:p>
    <w:p w14:paraId="57B72A3E" w14:textId="4E229696"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se </w:t>
      </w:r>
      <w:r w:rsidR="0015088C">
        <w:rPr>
          <w:rFonts w:ascii="Arial" w:hAnsi="Arial" w:cs="Arial"/>
          <w:b/>
          <w:bCs/>
          <w:sz w:val="24"/>
          <w:szCs w:val="24"/>
          <w:lang w:val="es-AR"/>
        </w:rPr>
        <w:t>había</w:t>
      </w:r>
      <w:r>
        <w:rPr>
          <w:rFonts w:ascii="Arial" w:hAnsi="Arial" w:cs="Arial"/>
          <w:b/>
          <w:bCs/>
          <w:sz w:val="24"/>
          <w:szCs w:val="24"/>
          <w:lang w:val="es-AR"/>
        </w:rPr>
        <w:t xml:space="preserve"> preocupado simplemente de esquivar su mano derecha que no noto </w:t>
      </w:r>
      <w:r w:rsidR="00017A0A">
        <w:rPr>
          <w:rFonts w:ascii="Arial" w:hAnsi="Arial" w:cs="Arial"/>
          <w:b/>
          <w:bCs/>
          <w:sz w:val="24"/>
          <w:szCs w:val="24"/>
          <w:lang w:val="es-AR"/>
        </w:rPr>
        <w:t xml:space="preserve">que </w:t>
      </w:r>
      <w:r>
        <w:rPr>
          <w:rFonts w:ascii="Arial" w:hAnsi="Arial" w:cs="Arial"/>
          <w:b/>
          <w:bCs/>
          <w:sz w:val="24"/>
          <w:szCs w:val="24"/>
          <w:lang w:val="es-AR"/>
        </w:rPr>
        <w:t>su postura de combate</w:t>
      </w:r>
      <w:r w:rsidR="00017A0A">
        <w:rPr>
          <w:rFonts w:ascii="Arial" w:hAnsi="Arial" w:cs="Arial"/>
          <w:b/>
          <w:bCs/>
          <w:sz w:val="24"/>
          <w:szCs w:val="24"/>
          <w:lang w:val="es-AR"/>
        </w:rPr>
        <w:t xml:space="preserve"> había cambiado</w:t>
      </w:r>
      <w:r>
        <w:rPr>
          <w:rFonts w:ascii="Arial" w:hAnsi="Arial" w:cs="Arial"/>
          <w:b/>
          <w:bCs/>
          <w:sz w:val="24"/>
          <w:szCs w:val="24"/>
          <w:lang w:val="es-AR"/>
        </w:rPr>
        <w:t xml:space="preserve">. </w:t>
      </w:r>
      <w:r w:rsidR="0015088C">
        <w:rPr>
          <w:rFonts w:ascii="Arial" w:hAnsi="Arial" w:cs="Arial"/>
          <w:b/>
          <w:bCs/>
          <w:sz w:val="24"/>
          <w:szCs w:val="24"/>
          <w:lang w:val="es-AR"/>
        </w:rPr>
        <w:t>Había</w:t>
      </w:r>
      <w:r>
        <w:rPr>
          <w:rFonts w:ascii="Arial" w:hAnsi="Arial" w:cs="Arial"/>
          <w:b/>
          <w:bCs/>
          <w:sz w:val="24"/>
          <w:szCs w:val="24"/>
          <w:lang w:val="es-AR"/>
        </w:rPr>
        <w:t xml:space="preserve"> utilizado su mano derecha como distracción para poder llegar a sus pies con su pierna derecha.</w:t>
      </w:r>
    </w:p>
    <w:p w14:paraId="28DC6D42" w14:textId="3F81470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no se detiene ahí, luego que haya </w:t>
      </w:r>
      <w:r w:rsidR="00017A0A">
        <w:rPr>
          <w:rFonts w:ascii="Arial" w:hAnsi="Arial" w:cs="Arial"/>
          <w:b/>
          <w:bCs/>
          <w:sz w:val="24"/>
          <w:szCs w:val="24"/>
          <w:lang w:val="es-AR"/>
        </w:rPr>
        <w:t>deshabilitado</w:t>
      </w:r>
      <w:r>
        <w:rPr>
          <w:rFonts w:ascii="Arial" w:hAnsi="Arial" w:cs="Arial"/>
          <w:b/>
          <w:bCs/>
          <w:sz w:val="24"/>
          <w:szCs w:val="24"/>
          <w:lang w:val="es-AR"/>
        </w:rPr>
        <w:t xml:space="preserve"> al chico, avanza dos pasos veloces y con una firme postura de sus pies se planta y empieza a </w:t>
      </w:r>
      <w:r w:rsidR="0015088C">
        <w:rPr>
          <w:rFonts w:ascii="Arial" w:hAnsi="Arial" w:cs="Arial"/>
          <w:b/>
          <w:bCs/>
          <w:sz w:val="24"/>
          <w:szCs w:val="24"/>
          <w:lang w:val="es-AR"/>
        </w:rPr>
        <w:t>golpear</w:t>
      </w:r>
      <w:r>
        <w:rPr>
          <w:rFonts w:ascii="Arial" w:hAnsi="Arial" w:cs="Arial"/>
          <w:b/>
          <w:bCs/>
          <w:sz w:val="24"/>
          <w:szCs w:val="24"/>
          <w:lang w:val="es-AR"/>
        </w:rPr>
        <w:t xml:space="preserve"> el </w:t>
      </w:r>
      <w:r w:rsidR="0015088C">
        <w:rPr>
          <w:rFonts w:ascii="Arial" w:hAnsi="Arial" w:cs="Arial"/>
          <w:b/>
          <w:bCs/>
          <w:sz w:val="24"/>
          <w:szCs w:val="24"/>
          <w:lang w:val="es-AR"/>
        </w:rPr>
        <w:t>estómago</w:t>
      </w:r>
      <w:r>
        <w:rPr>
          <w:rFonts w:ascii="Arial" w:hAnsi="Arial" w:cs="Arial"/>
          <w:b/>
          <w:bCs/>
          <w:sz w:val="24"/>
          <w:szCs w:val="24"/>
          <w:lang w:val="es-AR"/>
        </w:rPr>
        <w:t xml:space="preserve"> del chico constan</w:t>
      </w:r>
      <w:r w:rsidR="00017A0A">
        <w:rPr>
          <w:rFonts w:ascii="Arial" w:hAnsi="Arial" w:cs="Arial"/>
          <w:b/>
          <w:bCs/>
          <w:sz w:val="24"/>
          <w:szCs w:val="24"/>
          <w:lang w:val="es-AR"/>
        </w:rPr>
        <w:t>te</w:t>
      </w:r>
      <w:r>
        <w:rPr>
          <w:rFonts w:ascii="Arial" w:hAnsi="Arial" w:cs="Arial"/>
          <w:b/>
          <w:bCs/>
          <w:sz w:val="24"/>
          <w:szCs w:val="24"/>
          <w:lang w:val="es-AR"/>
        </w:rPr>
        <w:t xml:space="preserve"> mente, alrededor de cuatro veces</w:t>
      </w:r>
      <w:r w:rsidR="00017A0A">
        <w:rPr>
          <w:rFonts w:ascii="Arial" w:hAnsi="Arial" w:cs="Arial"/>
          <w:b/>
          <w:bCs/>
          <w:sz w:val="24"/>
          <w:szCs w:val="24"/>
          <w:lang w:val="es-AR"/>
        </w:rPr>
        <w:t>,</w:t>
      </w:r>
      <w:r>
        <w:rPr>
          <w:rFonts w:ascii="Arial" w:hAnsi="Arial" w:cs="Arial"/>
          <w:b/>
          <w:bCs/>
          <w:sz w:val="24"/>
          <w:szCs w:val="24"/>
          <w:lang w:val="es-AR"/>
        </w:rPr>
        <w:t xml:space="preserve"> y luego con su rodilla derecha </w:t>
      </w:r>
      <w:r w:rsidR="00017A0A">
        <w:rPr>
          <w:rFonts w:ascii="Arial" w:hAnsi="Arial" w:cs="Arial"/>
          <w:b/>
          <w:bCs/>
          <w:sz w:val="24"/>
          <w:szCs w:val="24"/>
          <w:lang w:val="es-AR"/>
        </w:rPr>
        <w:t xml:space="preserve">completa el ataque golpeándolo </w:t>
      </w:r>
      <w:r>
        <w:rPr>
          <w:rFonts w:ascii="Arial" w:hAnsi="Arial" w:cs="Arial"/>
          <w:b/>
          <w:bCs/>
          <w:sz w:val="24"/>
          <w:szCs w:val="24"/>
          <w:lang w:val="es-AR"/>
        </w:rPr>
        <w:t>hacia los dientes.</w:t>
      </w:r>
    </w:p>
    <w:p w14:paraId="2B584390" w14:textId="51A2FF7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15088C">
        <w:rPr>
          <w:rFonts w:ascii="Arial" w:hAnsi="Arial" w:cs="Arial"/>
          <w:b/>
          <w:bCs/>
          <w:sz w:val="24"/>
          <w:szCs w:val="24"/>
          <w:lang w:val="es-AR"/>
        </w:rPr>
        <w:t>movimientos</w:t>
      </w:r>
      <w:r>
        <w:rPr>
          <w:rFonts w:ascii="Arial" w:hAnsi="Arial" w:cs="Arial"/>
          <w:b/>
          <w:bCs/>
          <w:sz w:val="24"/>
          <w:szCs w:val="24"/>
          <w:lang w:val="es-AR"/>
        </w:rPr>
        <w:t xml:space="preserve"> de Ike son amplios y muy flexibles con sus extremidades. Sus piernas y sus manos se extienden bastante, aprovecha sus </w:t>
      </w:r>
      <w:r w:rsidR="0015088C">
        <w:rPr>
          <w:rFonts w:ascii="Arial" w:hAnsi="Arial" w:cs="Arial"/>
          <w:b/>
          <w:bCs/>
          <w:sz w:val="24"/>
          <w:szCs w:val="24"/>
          <w:lang w:val="es-AR"/>
        </w:rPr>
        <w:t>largas</w:t>
      </w:r>
      <w:r>
        <w:rPr>
          <w:rFonts w:ascii="Arial" w:hAnsi="Arial" w:cs="Arial"/>
          <w:b/>
          <w:bCs/>
          <w:sz w:val="24"/>
          <w:szCs w:val="24"/>
          <w:lang w:val="es-AR"/>
        </w:rPr>
        <w:t xml:space="preserve"> manos y piernas para un combate rápido</w:t>
      </w:r>
      <w:r w:rsidR="00017A0A">
        <w:rPr>
          <w:rFonts w:ascii="Arial" w:hAnsi="Arial" w:cs="Arial"/>
          <w:b/>
          <w:bCs/>
          <w:sz w:val="24"/>
          <w:szCs w:val="24"/>
          <w:lang w:val="es-AR"/>
        </w:rPr>
        <w:t xml:space="preserve"> manteniendo un poco de distancia</w:t>
      </w:r>
      <w:r>
        <w:rPr>
          <w:rFonts w:ascii="Arial" w:hAnsi="Arial" w:cs="Arial"/>
          <w:b/>
          <w:bCs/>
          <w:sz w:val="24"/>
          <w:szCs w:val="24"/>
          <w:lang w:val="es-AR"/>
        </w:rPr>
        <w:t>.</w:t>
      </w:r>
    </w:p>
    <w:p w14:paraId="7424A2D5" w14:textId="666A6D80"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cae al suelo con su cara ensangrentada. La rodilla de Ike no solo golpeo </w:t>
      </w:r>
      <w:r w:rsidR="0015088C">
        <w:rPr>
          <w:rFonts w:ascii="Arial" w:hAnsi="Arial" w:cs="Arial"/>
          <w:b/>
          <w:bCs/>
          <w:sz w:val="24"/>
          <w:szCs w:val="24"/>
          <w:lang w:val="es-AR"/>
        </w:rPr>
        <w:t>sus dientes</w:t>
      </w:r>
      <w:r>
        <w:rPr>
          <w:rFonts w:ascii="Arial" w:hAnsi="Arial" w:cs="Arial"/>
          <w:b/>
          <w:bCs/>
          <w:sz w:val="24"/>
          <w:szCs w:val="24"/>
          <w:lang w:val="es-AR"/>
        </w:rPr>
        <w:t>, sino que su tabique parecía quebrado por la gran cantidad de sangre.</w:t>
      </w:r>
    </w:p>
    <w:p w14:paraId="3C87B612"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-¡¡A-AHH!!</w:t>
      </w:r>
    </w:p>
    <w:p w14:paraId="72BC71C6" w14:textId="77777777" w:rsidR="00017A0A" w:rsidRDefault="00017A0A" w:rsidP="00017A0A">
      <w:pPr>
        <w:spacing w:line="360" w:lineRule="auto"/>
        <w:rPr>
          <w:rFonts w:ascii="Arial" w:hAnsi="Arial" w:cs="Arial"/>
          <w:b/>
          <w:bCs/>
          <w:sz w:val="24"/>
          <w:szCs w:val="24"/>
          <w:lang w:val="es-AR"/>
        </w:rPr>
      </w:pPr>
      <w:r>
        <w:rPr>
          <w:rFonts w:ascii="Arial" w:hAnsi="Arial" w:cs="Arial"/>
          <w:b/>
          <w:bCs/>
          <w:sz w:val="24"/>
          <w:szCs w:val="24"/>
          <w:lang w:val="es-AR"/>
        </w:rPr>
        <w:t>Sus manos se centran más en su estómago por los rápidos golpes que lo deshabilitaron bastante. Su estómago estaba completamente revuelto que escupió un poco de jugos estomacales.</w:t>
      </w:r>
    </w:p>
    <w:p w14:paraId="4189107F" w14:textId="5FB1A78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017A0A">
        <w:rPr>
          <w:rFonts w:ascii="Arial" w:hAnsi="Arial" w:cs="Arial"/>
          <w:b/>
          <w:bCs/>
          <w:sz w:val="24"/>
          <w:szCs w:val="24"/>
          <w:lang w:val="es-AR"/>
        </w:rPr>
        <w:t xml:space="preserve">se </w:t>
      </w:r>
      <w:r>
        <w:rPr>
          <w:rFonts w:ascii="Arial" w:hAnsi="Arial" w:cs="Arial"/>
          <w:b/>
          <w:bCs/>
          <w:sz w:val="24"/>
          <w:szCs w:val="24"/>
          <w:lang w:val="es-AR"/>
        </w:rPr>
        <w:t xml:space="preserve">cual sea tu idea o </w:t>
      </w:r>
      <w:r w:rsidR="0015088C">
        <w:rPr>
          <w:rFonts w:ascii="Arial" w:hAnsi="Arial" w:cs="Arial"/>
          <w:b/>
          <w:bCs/>
          <w:sz w:val="24"/>
          <w:szCs w:val="24"/>
          <w:lang w:val="es-AR"/>
        </w:rPr>
        <w:t>cuál</w:t>
      </w:r>
      <w:r>
        <w:rPr>
          <w:rFonts w:ascii="Arial" w:hAnsi="Arial" w:cs="Arial"/>
          <w:b/>
          <w:bCs/>
          <w:sz w:val="24"/>
          <w:szCs w:val="24"/>
          <w:lang w:val="es-AR"/>
        </w:rPr>
        <w:t xml:space="preserve"> es tu entrenamiento, pero ninguno de los dos parece estar funcionándote.</w:t>
      </w:r>
    </w:p>
    <w:p w14:paraId="424AA58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Desde el suelo lo observa parado tan altaneramente.</w:t>
      </w:r>
    </w:p>
    <w:p w14:paraId="44BD6AF6" w14:textId="41FD0E8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se… –Oziel habla desde el suelo para crear tiempo y dejar que su cuerpo se regenere un poco–</w:t>
      </w:r>
      <w:r w:rsidR="00017A0A">
        <w:rPr>
          <w:rFonts w:ascii="Arial" w:hAnsi="Arial" w:cs="Arial"/>
          <w:b/>
          <w:bCs/>
          <w:sz w:val="24"/>
          <w:szCs w:val="24"/>
          <w:lang w:val="es-AR"/>
        </w:rPr>
        <w:t xml:space="preserve"> No sé</w:t>
      </w:r>
      <w:r>
        <w:rPr>
          <w:rFonts w:ascii="Arial" w:hAnsi="Arial" w:cs="Arial"/>
          <w:b/>
          <w:bCs/>
          <w:sz w:val="24"/>
          <w:szCs w:val="24"/>
          <w:lang w:val="es-AR"/>
        </w:rPr>
        <w:t xml:space="preserve"> </w:t>
      </w:r>
      <w:r w:rsidR="00017A0A">
        <w:rPr>
          <w:rFonts w:ascii="Arial" w:hAnsi="Arial" w:cs="Arial"/>
          <w:b/>
          <w:bCs/>
          <w:sz w:val="24"/>
          <w:szCs w:val="24"/>
          <w:lang w:val="es-AR"/>
        </w:rPr>
        <w:t>quién</w:t>
      </w:r>
      <w:r>
        <w:rPr>
          <w:rFonts w:ascii="Arial" w:hAnsi="Arial" w:cs="Arial"/>
          <w:b/>
          <w:bCs/>
          <w:sz w:val="24"/>
          <w:szCs w:val="24"/>
          <w:lang w:val="es-AR"/>
        </w:rPr>
        <w:t xml:space="preserve"> creas que eres para destruir la torre y llevarte la mitad de los distritos que lo rodean…</w:t>
      </w:r>
    </w:p>
    <w:p w14:paraId="31BD325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solo sonríe.</w:t>
      </w:r>
    </w:p>
    <w:p w14:paraId="424003D3"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-Jajaja… En verdad estas en esta pelea de poder sin entender lo que estas defendiendo. Puede ser que te hayan mentido con todo eso de proteger a las personas de una guerra mundial santa y todo eso, pero si no trabajas en este negocio no veras a que estas protegiendo.</w:t>
      </w:r>
    </w:p>
    <w:p w14:paraId="2CDF8A8C" w14:textId="4DFE121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-Solo ayudo a una amiga que me salvo la vida…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levanta con una mirada molesta y habla– </w:t>
      </w:r>
      <w:r w:rsidR="0015088C">
        <w:rPr>
          <w:rFonts w:ascii="Arial" w:hAnsi="Arial" w:cs="Arial"/>
          <w:b/>
          <w:bCs/>
          <w:sz w:val="24"/>
          <w:szCs w:val="24"/>
          <w:lang w:val="es-AR"/>
        </w:rPr>
        <w:t>Tú</w:t>
      </w:r>
      <w:r>
        <w:rPr>
          <w:rFonts w:ascii="Arial" w:hAnsi="Arial" w:cs="Arial"/>
          <w:b/>
          <w:bCs/>
          <w:sz w:val="24"/>
          <w:szCs w:val="24"/>
          <w:lang w:val="es-AR"/>
        </w:rPr>
        <w:t xml:space="preserve"> no tienes idea de lo que pase para confiar en esa persona. Y la voy a ayudar </w:t>
      </w:r>
      <w:r w:rsidR="0015088C">
        <w:rPr>
          <w:rFonts w:ascii="Arial" w:hAnsi="Arial" w:cs="Arial"/>
          <w:b/>
          <w:bCs/>
          <w:sz w:val="24"/>
          <w:szCs w:val="24"/>
          <w:lang w:val="es-AR"/>
        </w:rPr>
        <w:t>porque</w:t>
      </w:r>
      <w:r>
        <w:rPr>
          <w:rFonts w:ascii="Arial" w:hAnsi="Arial" w:cs="Arial"/>
          <w:b/>
          <w:bCs/>
          <w:sz w:val="24"/>
          <w:szCs w:val="24"/>
          <w:lang w:val="es-AR"/>
        </w:rPr>
        <w:t xml:space="preserve"> ella me demuestra algo muy distinto a lo que intentas hacer.</w:t>
      </w:r>
    </w:p>
    <w:p w14:paraId="16D2EEF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3526F005" w14:textId="595B64D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ambos tengan una visión distinta del futuro de </w:t>
      </w:r>
      <w:r w:rsidR="0015088C">
        <w:rPr>
          <w:rFonts w:ascii="Arial" w:hAnsi="Arial" w:cs="Arial"/>
          <w:b/>
          <w:bCs/>
          <w:sz w:val="24"/>
          <w:szCs w:val="24"/>
          <w:lang w:val="es-AR"/>
        </w:rPr>
        <w:t>Japón</w:t>
      </w:r>
      <w:r>
        <w:rPr>
          <w:rFonts w:ascii="Arial" w:hAnsi="Arial" w:cs="Arial"/>
          <w:b/>
          <w:bCs/>
          <w:sz w:val="24"/>
          <w:szCs w:val="24"/>
          <w:lang w:val="es-AR"/>
        </w:rPr>
        <w:t>, pero ella toma la</w:t>
      </w:r>
      <w:r w:rsidR="00017A0A">
        <w:rPr>
          <w:rFonts w:ascii="Arial" w:hAnsi="Arial" w:cs="Arial"/>
          <w:b/>
          <w:bCs/>
          <w:sz w:val="24"/>
          <w:szCs w:val="24"/>
          <w:lang w:val="es-AR"/>
        </w:rPr>
        <w:t>s</w:t>
      </w:r>
      <w:r>
        <w:rPr>
          <w:rFonts w:ascii="Arial" w:hAnsi="Arial" w:cs="Arial"/>
          <w:b/>
          <w:bCs/>
          <w:sz w:val="24"/>
          <w:szCs w:val="24"/>
          <w:lang w:val="es-AR"/>
        </w:rPr>
        <w:t xml:space="preserve"> </w:t>
      </w:r>
      <w:r w:rsidR="00017A0A">
        <w:rPr>
          <w:rFonts w:ascii="Arial" w:hAnsi="Arial" w:cs="Arial"/>
          <w:b/>
          <w:bCs/>
          <w:sz w:val="24"/>
          <w:szCs w:val="24"/>
          <w:lang w:val="es-AR"/>
        </w:rPr>
        <w:t>decisiones más difíciles</w:t>
      </w:r>
      <w:r>
        <w:rPr>
          <w:rFonts w:ascii="Arial" w:hAnsi="Arial" w:cs="Arial"/>
          <w:b/>
          <w:bCs/>
          <w:sz w:val="24"/>
          <w:szCs w:val="24"/>
          <w:lang w:val="es-AR"/>
        </w:rPr>
        <w:t xml:space="preserve"> para dejarle el lado </w:t>
      </w:r>
      <w:r w:rsidR="0015088C">
        <w:rPr>
          <w:rFonts w:ascii="Arial" w:hAnsi="Arial" w:cs="Arial"/>
          <w:b/>
          <w:bCs/>
          <w:sz w:val="24"/>
          <w:szCs w:val="24"/>
          <w:lang w:val="es-AR"/>
        </w:rPr>
        <w:t>más</w:t>
      </w:r>
      <w:r>
        <w:rPr>
          <w:rFonts w:ascii="Arial" w:hAnsi="Arial" w:cs="Arial"/>
          <w:b/>
          <w:bCs/>
          <w:sz w:val="24"/>
          <w:szCs w:val="24"/>
          <w:lang w:val="es-AR"/>
        </w:rPr>
        <w:t xml:space="preserve"> fácil a las personas. Tu solo tomas el lado </w:t>
      </w:r>
      <w:r w:rsidR="0015088C">
        <w:rPr>
          <w:rFonts w:ascii="Arial" w:hAnsi="Arial" w:cs="Arial"/>
          <w:b/>
          <w:bCs/>
          <w:sz w:val="24"/>
          <w:szCs w:val="24"/>
          <w:lang w:val="es-AR"/>
        </w:rPr>
        <w:t>más</w:t>
      </w:r>
      <w:r>
        <w:rPr>
          <w:rFonts w:ascii="Arial" w:hAnsi="Arial" w:cs="Arial"/>
          <w:b/>
          <w:bCs/>
          <w:sz w:val="24"/>
          <w:szCs w:val="24"/>
          <w:lang w:val="es-AR"/>
        </w:rPr>
        <w:t xml:space="preserve"> fácil y dejas que las personas lidien con los problemas </w:t>
      </w:r>
      <w:r w:rsidR="0015088C">
        <w:rPr>
          <w:rFonts w:ascii="Arial" w:hAnsi="Arial" w:cs="Arial"/>
          <w:b/>
          <w:bCs/>
          <w:sz w:val="24"/>
          <w:szCs w:val="24"/>
          <w:lang w:val="es-AR"/>
        </w:rPr>
        <w:t>más</w:t>
      </w:r>
      <w:r>
        <w:rPr>
          <w:rFonts w:ascii="Arial" w:hAnsi="Arial" w:cs="Arial"/>
          <w:b/>
          <w:bCs/>
          <w:sz w:val="24"/>
          <w:szCs w:val="24"/>
          <w:lang w:val="es-AR"/>
        </w:rPr>
        <w:t xml:space="preserve"> pesados. Todo gobierno esconde secretos, eso no es nuevo para </w:t>
      </w:r>
      <w:r w:rsidR="0015088C">
        <w:rPr>
          <w:rFonts w:ascii="Arial" w:hAnsi="Arial" w:cs="Arial"/>
          <w:b/>
          <w:bCs/>
          <w:sz w:val="24"/>
          <w:szCs w:val="24"/>
          <w:lang w:val="es-AR"/>
        </w:rPr>
        <w:t>mí</w:t>
      </w:r>
      <w:r>
        <w:rPr>
          <w:rFonts w:ascii="Arial" w:hAnsi="Arial" w:cs="Arial"/>
          <w:b/>
          <w:bCs/>
          <w:sz w:val="24"/>
          <w:szCs w:val="24"/>
          <w:lang w:val="es-AR"/>
        </w:rPr>
        <w:t>.</w:t>
      </w:r>
    </w:p>
    <w:p w14:paraId="31D2CBAE" w14:textId="0A27A35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un simple soldado que ahora sigue </w:t>
      </w:r>
      <w:r w:rsidR="0015088C">
        <w:rPr>
          <w:rFonts w:ascii="Arial" w:hAnsi="Arial" w:cs="Arial"/>
          <w:b/>
          <w:bCs/>
          <w:sz w:val="24"/>
          <w:szCs w:val="24"/>
          <w:lang w:val="es-AR"/>
        </w:rPr>
        <w:t>órdenes</w:t>
      </w:r>
      <w:r>
        <w:rPr>
          <w:rFonts w:ascii="Arial" w:hAnsi="Arial" w:cs="Arial"/>
          <w:b/>
          <w:bCs/>
          <w:sz w:val="24"/>
          <w:szCs w:val="24"/>
          <w:lang w:val="es-AR"/>
        </w:rPr>
        <w:t xml:space="preserve">. Pero el sigue ordenes de una persona que intenta </w:t>
      </w:r>
      <w:r w:rsidR="0015088C">
        <w:rPr>
          <w:rFonts w:ascii="Arial" w:hAnsi="Arial" w:cs="Arial"/>
          <w:b/>
          <w:bCs/>
          <w:sz w:val="24"/>
          <w:szCs w:val="24"/>
          <w:lang w:val="es-AR"/>
        </w:rPr>
        <w:t>apaciguar</w:t>
      </w:r>
      <w:r>
        <w:rPr>
          <w:rFonts w:ascii="Arial" w:hAnsi="Arial" w:cs="Arial"/>
          <w:b/>
          <w:bCs/>
          <w:sz w:val="24"/>
          <w:szCs w:val="24"/>
          <w:lang w:val="es-AR"/>
        </w:rPr>
        <w:t xml:space="preserve"> el caos. El solo ve a Ike de una manera muy narcisista, Ike solo quiere destruir todo para para crear el caos, y </w:t>
      </w:r>
      <w:r w:rsidR="00017A0A">
        <w:rPr>
          <w:rFonts w:ascii="Arial" w:hAnsi="Arial" w:cs="Arial"/>
          <w:b/>
          <w:bCs/>
          <w:sz w:val="24"/>
          <w:szCs w:val="24"/>
          <w:lang w:val="es-AR"/>
        </w:rPr>
        <w:t xml:space="preserve">dejar que </w:t>
      </w:r>
      <w:r>
        <w:rPr>
          <w:rFonts w:ascii="Arial" w:hAnsi="Arial" w:cs="Arial"/>
          <w:b/>
          <w:bCs/>
          <w:sz w:val="24"/>
          <w:szCs w:val="24"/>
          <w:lang w:val="es-AR"/>
        </w:rPr>
        <w:t xml:space="preserve">después de las cenizas surja la paz. </w:t>
      </w:r>
    </w:p>
    <w:p w14:paraId="7EDCA035" w14:textId="5AA27D7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hay solo dos opciones ni dos bandos que tomar. Lo que separa a Naomi de Ike son en como luchan sus batallas, si en verdad estas luchando </w:t>
      </w:r>
      <w:r w:rsidR="0015088C">
        <w:rPr>
          <w:rFonts w:ascii="Arial" w:hAnsi="Arial" w:cs="Arial"/>
          <w:b/>
          <w:bCs/>
          <w:sz w:val="24"/>
          <w:szCs w:val="24"/>
          <w:lang w:val="es-AR"/>
        </w:rPr>
        <w:t>por</w:t>
      </w:r>
      <w:r>
        <w:rPr>
          <w:rFonts w:ascii="Arial" w:hAnsi="Arial" w:cs="Arial"/>
          <w:b/>
          <w:bCs/>
          <w:sz w:val="24"/>
          <w:szCs w:val="24"/>
          <w:lang w:val="es-AR"/>
        </w:rPr>
        <w:t xml:space="preserve"> el bien de algo, dejaras la peor decisión a lo </w:t>
      </w:r>
      <w:r w:rsidR="0015088C">
        <w:rPr>
          <w:rFonts w:ascii="Arial" w:hAnsi="Arial" w:cs="Arial"/>
          <w:b/>
          <w:bCs/>
          <w:sz w:val="24"/>
          <w:szCs w:val="24"/>
          <w:lang w:val="es-AR"/>
        </w:rPr>
        <w:t>último</w:t>
      </w:r>
      <w:r>
        <w:rPr>
          <w:rFonts w:ascii="Arial" w:hAnsi="Arial" w:cs="Arial"/>
          <w:b/>
          <w:bCs/>
          <w:sz w:val="24"/>
          <w:szCs w:val="24"/>
          <w:lang w:val="es-AR"/>
        </w:rPr>
        <w:t xml:space="preserve"> y te esforzaras por buscar la mejor opción. </w:t>
      </w:r>
    </w:p>
    <w:p w14:paraId="70FB14D3" w14:textId="61831B4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Unificación</w:t>
      </w:r>
      <w:r>
        <w:rPr>
          <w:rFonts w:ascii="Arial" w:hAnsi="Arial" w:cs="Arial"/>
          <w:b/>
          <w:bCs/>
          <w:sz w:val="24"/>
          <w:szCs w:val="24"/>
          <w:lang w:val="es-AR"/>
        </w:rPr>
        <w:t xml:space="preserve"> Centras </w:t>
      </w:r>
      <w:r w:rsidR="0015088C">
        <w:rPr>
          <w:rFonts w:ascii="Arial" w:hAnsi="Arial" w:cs="Arial"/>
          <w:b/>
          <w:bCs/>
          <w:sz w:val="24"/>
          <w:szCs w:val="24"/>
          <w:lang w:val="es-AR"/>
        </w:rPr>
        <w:t>está</w:t>
      </w:r>
      <w:r>
        <w:rPr>
          <w:rFonts w:ascii="Arial" w:hAnsi="Arial" w:cs="Arial"/>
          <w:b/>
          <w:bCs/>
          <w:sz w:val="24"/>
          <w:szCs w:val="24"/>
          <w:lang w:val="es-AR"/>
        </w:rPr>
        <w:t xml:space="preserve"> construida encima de cimientos de</w:t>
      </w:r>
      <w:r w:rsidR="00DB37F8">
        <w:rPr>
          <w:rFonts w:ascii="Arial" w:hAnsi="Arial" w:cs="Arial"/>
          <w:b/>
          <w:bCs/>
          <w:sz w:val="24"/>
          <w:szCs w:val="24"/>
          <w:lang w:val="es-AR"/>
        </w:rPr>
        <w:t xml:space="preserve"> la</w:t>
      </w:r>
      <w:r>
        <w:rPr>
          <w:rFonts w:ascii="Arial" w:hAnsi="Arial" w:cs="Arial"/>
          <w:b/>
          <w:bCs/>
          <w:sz w:val="24"/>
          <w:szCs w:val="24"/>
          <w:lang w:val="es-AR"/>
        </w:rPr>
        <w:t xml:space="preserve"> muerte. No dejare que sigan con esto… ¡No dejare que ellos traigan la nueva guerra santa!</w:t>
      </w:r>
    </w:p>
    <w:p w14:paraId="6B5AE15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molesto se lanza con un puño derecho nuevamente. </w:t>
      </w:r>
    </w:p>
    <w:p w14:paraId="4163B8D4" w14:textId="46CAA010" w:rsidR="0015088C"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 listo y lo esquiva manteniendo su </w:t>
      </w:r>
      <w:r w:rsidR="0015088C">
        <w:rPr>
          <w:rFonts w:ascii="Arial" w:hAnsi="Arial" w:cs="Arial"/>
          <w:b/>
          <w:bCs/>
          <w:sz w:val="24"/>
          <w:szCs w:val="24"/>
          <w:lang w:val="es-AR"/>
        </w:rPr>
        <w:t>atención</w:t>
      </w:r>
      <w:r>
        <w:rPr>
          <w:rFonts w:ascii="Arial" w:hAnsi="Arial" w:cs="Arial"/>
          <w:b/>
          <w:bCs/>
          <w:sz w:val="24"/>
          <w:szCs w:val="24"/>
          <w:lang w:val="es-AR"/>
        </w:rPr>
        <w:t xml:space="preserve"> a los pies </w:t>
      </w:r>
      <w:r w:rsidR="0015088C">
        <w:rPr>
          <w:rFonts w:ascii="Arial" w:hAnsi="Arial" w:cs="Arial"/>
          <w:b/>
          <w:bCs/>
          <w:sz w:val="24"/>
          <w:szCs w:val="24"/>
          <w:lang w:val="es-AR"/>
        </w:rPr>
        <w:t>rápidos</w:t>
      </w:r>
      <w:r>
        <w:rPr>
          <w:rFonts w:ascii="Arial" w:hAnsi="Arial" w:cs="Arial"/>
          <w:b/>
          <w:bCs/>
          <w:sz w:val="24"/>
          <w:szCs w:val="24"/>
          <w:lang w:val="es-AR"/>
        </w:rPr>
        <w:t xml:space="preserve"> de Ike. </w:t>
      </w:r>
      <w:r w:rsidR="00DB37F8">
        <w:rPr>
          <w:rFonts w:ascii="Arial" w:hAnsi="Arial" w:cs="Arial"/>
          <w:b/>
          <w:bCs/>
          <w:sz w:val="24"/>
          <w:szCs w:val="24"/>
          <w:lang w:val="es-AR"/>
        </w:rPr>
        <w:t>Esta vez el</w:t>
      </w:r>
      <w:r>
        <w:rPr>
          <w:rFonts w:ascii="Arial" w:hAnsi="Arial" w:cs="Arial"/>
          <w:b/>
          <w:bCs/>
          <w:sz w:val="24"/>
          <w:szCs w:val="24"/>
          <w:lang w:val="es-AR"/>
        </w:rPr>
        <w:t xml:space="preserve"> intento de golpear </w:t>
      </w:r>
      <w:r w:rsidR="0015088C">
        <w:rPr>
          <w:rFonts w:ascii="Arial" w:hAnsi="Arial" w:cs="Arial"/>
          <w:b/>
          <w:bCs/>
          <w:sz w:val="24"/>
          <w:szCs w:val="24"/>
          <w:lang w:val="es-AR"/>
        </w:rPr>
        <w:t>sus pies</w:t>
      </w:r>
      <w:r>
        <w:rPr>
          <w:rFonts w:ascii="Arial" w:hAnsi="Arial" w:cs="Arial"/>
          <w:b/>
          <w:bCs/>
          <w:sz w:val="24"/>
          <w:szCs w:val="24"/>
          <w:lang w:val="es-AR"/>
        </w:rPr>
        <w:t xml:space="preserve"> fracaso rotundamente. </w:t>
      </w:r>
    </w:p>
    <w:p w14:paraId="18843FE5" w14:textId="03E7B25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chico lo esquiva moviéndose un poco hacia atrás y contra ataca con un golpe a su rostro.</w:t>
      </w:r>
    </w:p>
    <w:p w14:paraId="7F029509" w14:textId="4EECC366" w:rsidR="00DB37F8" w:rsidRDefault="00DB37F8" w:rsidP="00DB37F8">
      <w:pPr>
        <w:spacing w:line="360" w:lineRule="auto"/>
        <w:rPr>
          <w:rFonts w:ascii="Arial" w:hAnsi="Arial" w:cs="Arial"/>
          <w:b/>
          <w:bCs/>
          <w:sz w:val="24"/>
          <w:szCs w:val="24"/>
          <w:lang w:val="es-AR"/>
        </w:rPr>
      </w:pPr>
      <w:r>
        <w:rPr>
          <w:rFonts w:ascii="Arial" w:hAnsi="Arial" w:cs="Arial"/>
          <w:b/>
          <w:bCs/>
          <w:sz w:val="24"/>
          <w:szCs w:val="24"/>
          <w:lang w:val="es-AR"/>
        </w:rPr>
        <w:t>Ike se deja golpear. Su mirada no se distrae ni por un segundo. Planta firmemente sus pies en el suelo y con solidez utiliza su mano izquierda para tomar el brazo de Oziel de su cara.</w:t>
      </w:r>
    </w:p>
    <w:p w14:paraId="5B02C795" w14:textId="269D4A0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15088C">
        <w:rPr>
          <w:rFonts w:ascii="Arial" w:hAnsi="Arial" w:cs="Arial"/>
          <w:b/>
          <w:bCs/>
          <w:sz w:val="24"/>
          <w:szCs w:val="24"/>
          <w:lang w:val="es-AR"/>
        </w:rPr>
        <w:t>Unificación</w:t>
      </w:r>
      <w:r>
        <w:rPr>
          <w:rFonts w:ascii="Arial" w:hAnsi="Arial" w:cs="Arial"/>
          <w:b/>
          <w:bCs/>
          <w:sz w:val="24"/>
          <w:szCs w:val="24"/>
          <w:lang w:val="es-AR"/>
        </w:rPr>
        <w:t xml:space="preserve"> Central y la directora tratan de detener una guerra santa, pero no se dan cuenta que ellos mismo la provocaran!!</w:t>
      </w:r>
    </w:p>
    <w:p w14:paraId="14AF8735" w14:textId="40307D2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Con el brazo de Oziel, Ike lo atrae hacia él pasando su mano derecha por encima del brazo del chico golpeando brutalmente su </w:t>
      </w:r>
      <w:r w:rsidR="0015088C">
        <w:rPr>
          <w:rFonts w:ascii="Arial" w:hAnsi="Arial" w:cs="Arial"/>
          <w:b/>
          <w:bCs/>
          <w:sz w:val="24"/>
          <w:szCs w:val="24"/>
          <w:lang w:val="es-AR"/>
        </w:rPr>
        <w:t>clavícula</w:t>
      </w:r>
      <w:r w:rsidR="00DB37F8">
        <w:rPr>
          <w:rFonts w:ascii="Arial" w:hAnsi="Arial" w:cs="Arial"/>
          <w:b/>
          <w:bCs/>
          <w:sz w:val="24"/>
          <w:szCs w:val="24"/>
          <w:lang w:val="es-AR"/>
        </w:rPr>
        <w:t xml:space="preserve"> con su codo</w:t>
      </w:r>
      <w:r>
        <w:rPr>
          <w:rFonts w:ascii="Arial" w:hAnsi="Arial" w:cs="Arial"/>
          <w:b/>
          <w:bCs/>
          <w:sz w:val="24"/>
          <w:szCs w:val="24"/>
          <w:lang w:val="es-AR"/>
        </w:rPr>
        <w:t>.</w:t>
      </w:r>
    </w:p>
    <w:p w14:paraId="2CE2BB32"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-¡¡HHHA!!</w:t>
      </w:r>
    </w:p>
    <w:p w14:paraId="113436D2" w14:textId="2B324AFD"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fuerza con la que golpeo su </w:t>
      </w:r>
      <w:r w:rsidR="0015088C">
        <w:rPr>
          <w:rFonts w:ascii="Arial" w:hAnsi="Arial" w:cs="Arial"/>
          <w:b/>
          <w:bCs/>
          <w:sz w:val="24"/>
          <w:szCs w:val="24"/>
          <w:lang w:val="es-AR"/>
        </w:rPr>
        <w:t>clavícula</w:t>
      </w:r>
      <w:r>
        <w:rPr>
          <w:rFonts w:ascii="Arial" w:hAnsi="Arial" w:cs="Arial"/>
          <w:b/>
          <w:bCs/>
          <w:sz w:val="24"/>
          <w:szCs w:val="24"/>
          <w:lang w:val="es-AR"/>
        </w:rPr>
        <w:t xml:space="preserve"> fue lo bastante fuerte como para quebrarla. El brazo de Oziel se</w:t>
      </w:r>
      <w:r w:rsidR="0015088C">
        <w:rPr>
          <w:rFonts w:ascii="Arial" w:hAnsi="Arial" w:cs="Arial"/>
          <w:b/>
          <w:bCs/>
          <w:sz w:val="24"/>
          <w:szCs w:val="24"/>
          <w:lang w:val="es-AR"/>
        </w:rPr>
        <w:t xml:space="preserve"> zafa</w:t>
      </w:r>
      <w:r>
        <w:rPr>
          <w:rFonts w:ascii="Arial" w:hAnsi="Arial" w:cs="Arial"/>
          <w:b/>
          <w:bCs/>
          <w:sz w:val="24"/>
          <w:szCs w:val="24"/>
          <w:lang w:val="es-AR"/>
        </w:rPr>
        <w:t xml:space="preserve"> de sus manos, pero no se detiene ahí, con su pierna izquierda levantada un poco golpea su </w:t>
      </w:r>
      <w:r w:rsidR="0015088C">
        <w:rPr>
          <w:rFonts w:ascii="Arial" w:hAnsi="Arial" w:cs="Arial"/>
          <w:b/>
          <w:bCs/>
          <w:sz w:val="24"/>
          <w:szCs w:val="24"/>
          <w:lang w:val="es-AR"/>
        </w:rPr>
        <w:t>estómago</w:t>
      </w:r>
      <w:r>
        <w:rPr>
          <w:rFonts w:ascii="Arial" w:hAnsi="Arial" w:cs="Arial"/>
          <w:b/>
          <w:bCs/>
          <w:sz w:val="24"/>
          <w:szCs w:val="24"/>
          <w:lang w:val="es-AR"/>
        </w:rPr>
        <w:t xml:space="preserve"> nuevamente lanzándolo a volar hacia </w:t>
      </w:r>
      <w:r w:rsidR="0015088C">
        <w:rPr>
          <w:rFonts w:ascii="Arial" w:hAnsi="Arial" w:cs="Arial"/>
          <w:b/>
          <w:bCs/>
          <w:sz w:val="24"/>
          <w:szCs w:val="24"/>
          <w:lang w:val="es-AR"/>
        </w:rPr>
        <w:t>algunas sillas</w:t>
      </w:r>
      <w:r>
        <w:rPr>
          <w:rFonts w:ascii="Arial" w:hAnsi="Arial" w:cs="Arial"/>
          <w:b/>
          <w:bCs/>
          <w:sz w:val="24"/>
          <w:szCs w:val="24"/>
          <w:lang w:val="es-AR"/>
        </w:rPr>
        <w:t xml:space="preserve"> </w:t>
      </w:r>
      <w:r w:rsidR="00DB37F8">
        <w:rPr>
          <w:rFonts w:ascii="Arial" w:hAnsi="Arial" w:cs="Arial"/>
          <w:b/>
          <w:bCs/>
          <w:sz w:val="24"/>
          <w:szCs w:val="24"/>
          <w:lang w:val="es-AR"/>
        </w:rPr>
        <w:t xml:space="preserve">y cubículos </w:t>
      </w:r>
      <w:r>
        <w:rPr>
          <w:rFonts w:ascii="Arial" w:hAnsi="Arial" w:cs="Arial"/>
          <w:b/>
          <w:bCs/>
          <w:sz w:val="24"/>
          <w:szCs w:val="24"/>
          <w:lang w:val="es-AR"/>
        </w:rPr>
        <w:t>que se encuentra en el lugar.</w:t>
      </w:r>
    </w:p>
    <w:p w14:paraId="1B27DEF9" w14:textId="49E854D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-Mi hermano murió sabiendo lo que pasaría. Sabiendo en donde nos </w:t>
      </w:r>
      <w:r w:rsidR="0015088C">
        <w:rPr>
          <w:rFonts w:ascii="Arial" w:hAnsi="Arial" w:cs="Arial"/>
          <w:b/>
          <w:bCs/>
          <w:sz w:val="24"/>
          <w:szCs w:val="24"/>
          <w:lang w:val="es-AR"/>
        </w:rPr>
        <w:t>estábamos</w:t>
      </w:r>
      <w:r>
        <w:rPr>
          <w:rFonts w:ascii="Arial" w:hAnsi="Arial" w:cs="Arial"/>
          <w:b/>
          <w:bCs/>
          <w:sz w:val="24"/>
          <w:szCs w:val="24"/>
          <w:lang w:val="es-AR"/>
        </w:rPr>
        <w:t xml:space="preserve"> metiendo y contra quien nos íbamos a enfrentar, pero por el bien de todo </w:t>
      </w:r>
      <w:r w:rsidR="0015088C">
        <w:rPr>
          <w:rFonts w:ascii="Arial" w:hAnsi="Arial" w:cs="Arial"/>
          <w:b/>
          <w:bCs/>
          <w:sz w:val="24"/>
          <w:szCs w:val="24"/>
          <w:lang w:val="es-AR"/>
        </w:rPr>
        <w:t>Japón</w:t>
      </w:r>
      <w:r>
        <w:rPr>
          <w:rFonts w:ascii="Arial" w:hAnsi="Arial" w:cs="Arial"/>
          <w:b/>
          <w:bCs/>
          <w:sz w:val="24"/>
          <w:szCs w:val="24"/>
          <w:lang w:val="es-AR"/>
        </w:rPr>
        <w:t xml:space="preserve"> </w:t>
      </w:r>
      <w:r w:rsidR="0015088C">
        <w:rPr>
          <w:rFonts w:ascii="Arial" w:hAnsi="Arial" w:cs="Arial"/>
          <w:b/>
          <w:bCs/>
          <w:sz w:val="24"/>
          <w:szCs w:val="24"/>
          <w:lang w:val="es-AR"/>
        </w:rPr>
        <w:t>él</w:t>
      </w:r>
      <w:r>
        <w:rPr>
          <w:rFonts w:ascii="Arial" w:hAnsi="Arial" w:cs="Arial"/>
          <w:b/>
          <w:bCs/>
          <w:sz w:val="24"/>
          <w:szCs w:val="24"/>
          <w:lang w:val="es-AR"/>
        </w:rPr>
        <w:t xml:space="preserve"> se </w:t>
      </w:r>
      <w:r w:rsidR="0015088C">
        <w:rPr>
          <w:rFonts w:ascii="Arial" w:hAnsi="Arial" w:cs="Arial"/>
          <w:b/>
          <w:bCs/>
          <w:sz w:val="24"/>
          <w:szCs w:val="24"/>
          <w:lang w:val="es-AR"/>
        </w:rPr>
        <w:t>arriesgó</w:t>
      </w:r>
      <w:r>
        <w:rPr>
          <w:rFonts w:ascii="Arial" w:hAnsi="Arial" w:cs="Arial"/>
          <w:b/>
          <w:bCs/>
          <w:sz w:val="24"/>
          <w:szCs w:val="24"/>
          <w:lang w:val="es-AR"/>
        </w:rPr>
        <w:t>…</w:t>
      </w:r>
    </w:p>
    <w:p w14:paraId="63A1B146" w14:textId="47F0FC8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se </w:t>
      </w:r>
      <w:r w:rsidR="00DB37F8">
        <w:rPr>
          <w:rFonts w:ascii="Arial" w:hAnsi="Arial" w:cs="Arial"/>
          <w:b/>
          <w:bCs/>
          <w:sz w:val="24"/>
          <w:szCs w:val="24"/>
          <w:lang w:val="es-AR"/>
        </w:rPr>
        <w:t>limpia</w:t>
      </w:r>
      <w:r>
        <w:rPr>
          <w:rFonts w:ascii="Arial" w:hAnsi="Arial" w:cs="Arial"/>
          <w:b/>
          <w:bCs/>
          <w:sz w:val="24"/>
          <w:szCs w:val="24"/>
          <w:lang w:val="es-AR"/>
        </w:rPr>
        <w:t xml:space="preserve"> la pequeña gota de sangre de sus labios y camina hacia Oziel. Su brazo derecho empieza a brillar con ese escuro color.</w:t>
      </w:r>
    </w:p>
    <w:p w14:paraId="4D1ABAD2" w14:textId="1B6BD28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15088C">
        <w:rPr>
          <w:rFonts w:ascii="Arial" w:hAnsi="Arial" w:cs="Arial"/>
          <w:b/>
          <w:bCs/>
          <w:sz w:val="24"/>
          <w:szCs w:val="24"/>
          <w:lang w:val="es-AR"/>
        </w:rPr>
        <w:t>tú</w:t>
      </w:r>
      <w:r>
        <w:rPr>
          <w:rFonts w:ascii="Arial" w:hAnsi="Arial" w:cs="Arial"/>
          <w:b/>
          <w:bCs/>
          <w:sz w:val="24"/>
          <w:szCs w:val="24"/>
          <w:lang w:val="es-AR"/>
        </w:rPr>
        <w:t xml:space="preserve"> te arriesgaste a defender a </w:t>
      </w:r>
      <w:r w:rsidR="0015088C">
        <w:rPr>
          <w:rFonts w:ascii="Arial" w:hAnsi="Arial" w:cs="Arial"/>
          <w:b/>
          <w:bCs/>
          <w:sz w:val="24"/>
          <w:szCs w:val="24"/>
          <w:lang w:val="es-AR"/>
        </w:rPr>
        <w:t>Unificación</w:t>
      </w:r>
      <w:r>
        <w:rPr>
          <w:rFonts w:ascii="Arial" w:hAnsi="Arial" w:cs="Arial"/>
          <w:b/>
          <w:bCs/>
          <w:sz w:val="24"/>
          <w:szCs w:val="24"/>
          <w:lang w:val="es-AR"/>
        </w:rPr>
        <w:t xml:space="preserve"> Central y a todos sus secretos y mentiras…</w:t>
      </w:r>
    </w:p>
    <w:p w14:paraId="157DF5D0" w14:textId="37FEBAA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Con su mano izquierda mueve algunas sillas para encontrar el cuello de Oziel</w:t>
      </w:r>
      <w:r w:rsidR="00DB37F8">
        <w:rPr>
          <w:rFonts w:ascii="Arial" w:hAnsi="Arial" w:cs="Arial"/>
          <w:b/>
          <w:bCs/>
          <w:sz w:val="24"/>
          <w:szCs w:val="24"/>
          <w:lang w:val="es-AR"/>
        </w:rPr>
        <w:t xml:space="preserve"> y sujetarlo</w:t>
      </w:r>
      <w:r>
        <w:rPr>
          <w:rFonts w:ascii="Arial" w:hAnsi="Arial" w:cs="Arial"/>
          <w:b/>
          <w:bCs/>
          <w:sz w:val="24"/>
          <w:szCs w:val="24"/>
          <w:lang w:val="es-AR"/>
        </w:rPr>
        <w:t>.</w:t>
      </w:r>
    </w:p>
    <w:p w14:paraId="1C4BF924" w14:textId="5BEF722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chico intenta quitarse la mano de Ike de su </w:t>
      </w:r>
      <w:r w:rsidR="0015088C">
        <w:rPr>
          <w:rFonts w:ascii="Arial" w:hAnsi="Arial" w:cs="Arial"/>
          <w:b/>
          <w:bCs/>
          <w:sz w:val="24"/>
          <w:szCs w:val="24"/>
          <w:lang w:val="es-AR"/>
        </w:rPr>
        <w:t>cuello,</w:t>
      </w:r>
      <w:r>
        <w:rPr>
          <w:rFonts w:ascii="Arial" w:hAnsi="Arial" w:cs="Arial"/>
          <w:b/>
          <w:bCs/>
          <w:sz w:val="24"/>
          <w:szCs w:val="24"/>
          <w:lang w:val="es-AR"/>
        </w:rPr>
        <w:t xml:space="preserve"> pero solo tiene su mano derecha para hacer eso, y no parece que </w:t>
      </w:r>
      <w:r w:rsidR="0015088C">
        <w:rPr>
          <w:rFonts w:ascii="Arial" w:hAnsi="Arial" w:cs="Arial"/>
          <w:b/>
          <w:bCs/>
          <w:sz w:val="24"/>
          <w:szCs w:val="24"/>
          <w:lang w:val="es-AR"/>
        </w:rPr>
        <w:t>esté</w:t>
      </w:r>
      <w:r>
        <w:rPr>
          <w:rFonts w:ascii="Arial" w:hAnsi="Arial" w:cs="Arial"/>
          <w:b/>
          <w:bCs/>
          <w:sz w:val="24"/>
          <w:szCs w:val="24"/>
          <w:lang w:val="es-AR"/>
        </w:rPr>
        <w:t xml:space="preserve"> funcionando.</w:t>
      </w:r>
    </w:p>
    <w:p w14:paraId="29A1A5FB" w14:textId="2F5C6DF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Ojalá</w:t>
      </w:r>
      <w:r>
        <w:rPr>
          <w:rFonts w:ascii="Arial" w:hAnsi="Arial" w:cs="Arial"/>
          <w:b/>
          <w:bCs/>
          <w:sz w:val="24"/>
          <w:szCs w:val="24"/>
          <w:lang w:val="es-AR"/>
        </w:rPr>
        <w:t xml:space="preserve"> hubieras conocido bien a </w:t>
      </w:r>
      <w:r w:rsidR="0015088C">
        <w:rPr>
          <w:rFonts w:ascii="Arial" w:hAnsi="Arial" w:cs="Arial"/>
          <w:b/>
          <w:bCs/>
          <w:sz w:val="24"/>
          <w:szCs w:val="24"/>
          <w:lang w:val="es-AR"/>
        </w:rPr>
        <w:t>Unificación</w:t>
      </w:r>
      <w:r>
        <w:rPr>
          <w:rFonts w:ascii="Arial" w:hAnsi="Arial" w:cs="Arial"/>
          <w:b/>
          <w:bCs/>
          <w:sz w:val="24"/>
          <w:szCs w:val="24"/>
          <w:lang w:val="es-AR"/>
        </w:rPr>
        <w:t xml:space="preserve"> Central para ver de lo que son capaz, y las mentiras que guardan con vidas humanas. Ellos no usan muros ni contraseñas, solo vidas. ¿</w:t>
      </w:r>
      <w:r w:rsidR="0015088C">
        <w:rPr>
          <w:rFonts w:ascii="Arial" w:hAnsi="Arial" w:cs="Arial"/>
          <w:b/>
          <w:bCs/>
          <w:sz w:val="24"/>
          <w:szCs w:val="24"/>
          <w:lang w:val="es-AR"/>
        </w:rPr>
        <w:t>Qué</w:t>
      </w:r>
      <w:r>
        <w:rPr>
          <w:rFonts w:ascii="Arial" w:hAnsi="Arial" w:cs="Arial"/>
          <w:b/>
          <w:bCs/>
          <w:sz w:val="24"/>
          <w:szCs w:val="24"/>
          <w:lang w:val="es-AR"/>
        </w:rPr>
        <w:t xml:space="preserve"> clase de secretos esconderá tu vida? </w:t>
      </w:r>
    </w:p>
    <w:p w14:paraId="39696819" w14:textId="55D3C8F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levanta su mano derecha hacia el </w:t>
      </w:r>
      <w:r w:rsidR="0015088C">
        <w:rPr>
          <w:rFonts w:ascii="Arial" w:hAnsi="Arial" w:cs="Arial"/>
          <w:b/>
          <w:bCs/>
          <w:sz w:val="24"/>
          <w:szCs w:val="24"/>
          <w:lang w:val="es-AR"/>
        </w:rPr>
        <w:t>estómago</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BCB5FBA" w14:textId="744D2A0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-Hubiera sido fabuloso saber </w:t>
      </w:r>
      <w:r w:rsidR="0015088C">
        <w:rPr>
          <w:rFonts w:ascii="Arial" w:hAnsi="Arial" w:cs="Arial"/>
          <w:b/>
          <w:bCs/>
          <w:sz w:val="24"/>
          <w:szCs w:val="24"/>
          <w:lang w:val="es-AR"/>
        </w:rPr>
        <w:t>qué</w:t>
      </w:r>
      <w:r>
        <w:rPr>
          <w:rFonts w:ascii="Arial" w:hAnsi="Arial" w:cs="Arial"/>
          <w:b/>
          <w:bCs/>
          <w:sz w:val="24"/>
          <w:szCs w:val="24"/>
          <w:lang w:val="es-AR"/>
        </w:rPr>
        <w:t xml:space="preserve"> clase de secretos esconde tu vida. Ella no tendría a un niño como tu aquí solo </w:t>
      </w:r>
      <w:r w:rsidR="0015088C">
        <w:rPr>
          <w:rFonts w:ascii="Arial" w:hAnsi="Arial" w:cs="Arial"/>
          <w:b/>
          <w:bCs/>
          <w:sz w:val="24"/>
          <w:szCs w:val="24"/>
          <w:lang w:val="es-AR"/>
        </w:rPr>
        <w:t>porque</w:t>
      </w:r>
      <w:r>
        <w:rPr>
          <w:rFonts w:ascii="Arial" w:hAnsi="Arial" w:cs="Arial"/>
          <w:b/>
          <w:bCs/>
          <w:sz w:val="24"/>
          <w:szCs w:val="24"/>
          <w:lang w:val="es-AR"/>
        </w:rPr>
        <w:t xml:space="preserve"> a ella le </w:t>
      </w:r>
      <w:r w:rsidR="0015088C">
        <w:rPr>
          <w:rFonts w:ascii="Arial" w:hAnsi="Arial" w:cs="Arial"/>
          <w:b/>
          <w:bCs/>
          <w:sz w:val="24"/>
          <w:szCs w:val="24"/>
          <w:lang w:val="es-AR"/>
        </w:rPr>
        <w:t>parezca</w:t>
      </w:r>
      <w:r>
        <w:rPr>
          <w:rFonts w:ascii="Arial" w:hAnsi="Arial" w:cs="Arial"/>
          <w:b/>
          <w:bCs/>
          <w:sz w:val="24"/>
          <w:szCs w:val="24"/>
          <w:lang w:val="es-AR"/>
        </w:rPr>
        <w:t xml:space="preserve"> atractivo… </w:t>
      </w:r>
      <w:r w:rsidR="0015088C">
        <w:rPr>
          <w:rFonts w:ascii="Arial" w:hAnsi="Arial" w:cs="Arial"/>
          <w:b/>
          <w:bCs/>
          <w:sz w:val="24"/>
          <w:szCs w:val="24"/>
          <w:lang w:val="es-AR"/>
        </w:rPr>
        <w:t>Ojalá</w:t>
      </w:r>
      <w:r>
        <w:rPr>
          <w:rFonts w:ascii="Arial" w:hAnsi="Arial" w:cs="Arial"/>
          <w:b/>
          <w:bCs/>
          <w:sz w:val="24"/>
          <w:szCs w:val="24"/>
          <w:lang w:val="es-AR"/>
        </w:rPr>
        <w:t xml:space="preserve"> hubiera sabido de ti mucho antes para investigarte.</w:t>
      </w:r>
    </w:p>
    <w:p w14:paraId="64241179" w14:textId="30292CA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Antes que su brazo derecho de Ike </w:t>
      </w:r>
      <w:r w:rsidR="0015088C">
        <w:rPr>
          <w:rFonts w:ascii="Arial" w:hAnsi="Arial" w:cs="Arial"/>
          <w:b/>
          <w:bCs/>
          <w:sz w:val="24"/>
          <w:szCs w:val="24"/>
          <w:lang w:val="es-AR"/>
        </w:rPr>
        <w:t>llegue</w:t>
      </w:r>
      <w:r>
        <w:rPr>
          <w:rFonts w:ascii="Arial" w:hAnsi="Arial" w:cs="Arial"/>
          <w:b/>
          <w:bCs/>
          <w:sz w:val="24"/>
          <w:szCs w:val="24"/>
          <w:lang w:val="es-AR"/>
        </w:rPr>
        <w:t xml:space="preserve"> al </w:t>
      </w:r>
      <w:r w:rsidR="0015088C">
        <w:rPr>
          <w:rFonts w:ascii="Arial" w:hAnsi="Arial" w:cs="Arial"/>
          <w:b/>
          <w:bCs/>
          <w:sz w:val="24"/>
          <w:szCs w:val="24"/>
          <w:lang w:val="es-AR"/>
        </w:rPr>
        <w:t>estómago</w:t>
      </w:r>
      <w:r>
        <w:rPr>
          <w:rFonts w:ascii="Arial" w:hAnsi="Arial" w:cs="Arial"/>
          <w:b/>
          <w:bCs/>
          <w:sz w:val="24"/>
          <w:szCs w:val="24"/>
          <w:lang w:val="es-AR"/>
        </w:rPr>
        <w:t xml:space="preserve"> Oziel, algunas chispas empiezan a cubrir </w:t>
      </w:r>
      <w:r w:rsidR="00DB37F8">
        <w:rPr>
          <w:rFonts w:ascii="Arial" w:hAnsi="Arial" w:cs="Arial"/>
          <w:b/>
          <w:bCs/>
          <w:sz w:val="24"/>
          <w:szCs w:val="24"/>
          <w:lang w:val="es-AR"/>
        </w:rPr>
        <w:t>su brazo</w:t>
      </w:r>
      <w:r>
        <w:rPr>
          <w:rFonts w:ascii="Arial" w:hAnsi="Arial" w:cs="Arial"/>
          <w:b/>
          <w:bCs/>
          <w:sz w:val="24"/>
          <w:szCs w:val="24"/>
          <w:lang w:val="es-AR"/>
        </w:rPr>
        <w:t>.</w:t>
      </w:r>
    </w:p>
    <w:p w14:paraId="56BF43E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029D7CF8" w14:textId="7477D42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pequeña </w:t>
      </w:r>
      <w:r w:rsidR="0015088C">
        <w:rPr>
          <w:rFonts w:ascii="Arial" w:hAnsi="Arial" w:cs="Arial"/>
          <w:b/>
          <w:bCs/>
          <w:sz w:val="24"/>
          <w:szCs w:val="24"/>
          <w:lang w:val="es-AR"/>
        </w:rPr>
        <w:t>estática</w:t>
      </w:r>
      <w:r>
        <w:rPr>
          <w:rFonts w:ascii="Arial" w:hAnsi="Arial" w:cs="Arial"/>
          <w:b/>
          <w:bCs/>
          <w:sz w:val="24"/>
          <w:szCs w:val="24"/>
          <w:lang w:val="es-AR"/>
        </w:rPr>
        <w:t xml:space="preserve"> parece cubrir todo el tatuaje por completo.</w:t>
      </w:r>
    </w:p>
    <w:p w14:paraId="6ECFED77" w14:textId="04DBAA7D"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gran </w:t>
      </w:r>
      <w:r w:rsidR="0015088C">
        <w:rPr>
          <w:rFonts w:ascii="Arial" w:hAnsi="Arial" w:cs="Arial"/>
          <w:b/>
          <w:bCs/>
          <w:sz w:val="24"/>
          <w:szCs w:val="24"/>
          <w:lang w:val="es-AR"/>
        </w:rPr>
        <w:t>combustión</w:t>
      </w:r>
      <w:r>
        <w:rPr>
          <w:rFonts w:ascii="Arial" w:hAnsi="Arial" w:cs="Arial"/>
          <w:b/>
          <w:bCs/>
          <w:sz w:val="24"/>
          <w:szCs w:val="24"/>
          <w:lang w:val="es-AR"/>
        </w:rPr>
        <w:t xml:space="preserve"> cubre por completo a Ike y su brazo derecho provocando que la onda de </w:t>
      </w:r>
      <w:r w:rsidR="0015088C">
        <w:rPr>
          <w:rFonts w:ascii="Arial" w:hAnsi="Arial" w:cs="Arial"/>
          <w:b/>
          <w:bCs/>
          <w:sz w:val="24"/>
          <w:szCs w:val="24"/>
          <w:lang w:val="es-AR"/>
        </w:rPr>
        <w:t>explosión</w:t>
      </w:r>
      <w:r>
        <w:rPr>
          <w:rFonts w:ascii="Arial" w:hAnsi="Arial" w:cs="Arial"/>
          <w:b/>
          <w:bCs/>
          <w:sz w:val="24"/>
          <w:szCs w:val="24"/>
          <w:lang w:val="es-AR"/>
        </w:rPr>
        <w:t xml:space="preserve"> saque volando a </w:t>
      </w:r>
      <w:r w:rsidR="0015088C">
        <w:rPr>
          <w:rFonts w:ascii="Arial" w:hAnsi="Arial" w:cs="Arial"/>
          <w:b/>
          <w:bCs/>
          <w:sz w:val="24"/>
          <w:szCs w:val="24"/>
          <w:lang w:val="es-AR"/>
        </w:rPr>
        <w:t>ambos</w:t>
      </w:r>
      <w:r>
        <w:rPr>
          <w:rFonts w:ascii="Arial" w:hAnsi="Arial" w:cs="Arial"/>
          <w:b/>
          <w:bCs/>
          <w:sz w:val="24"/>
          <w:szCs w:val="24"/>
          <w:lang w:val="es-AR"/>
        </w:rPr>
        <w:t xml:space="preserve"> hacia atrás.</w:t>
      </w:r>
    </w:p>
    <w:p w14:paraId="39D5D0FD" w14:textId="43D94656" w:rsidR="00CB10B0" w:rsidRDefault="00DB37F8" w:rsidP="00CB10B0">
      <w:pPr>
        <w:spacing w:line="360" w:lineRule="auto"/>
        <w:rPr>
          <w:rFonts w:ascii="Arial" w:hAnsi="Arial" w:cs="Arial"/>
          <w:b/>
          <w:bCs/>
          <w:sz w:val="24"/>
          <w:szCs w:val="24"/>
          <w:lang w:val="es-AR"/>
        </w:rPr>
      </w:pPr>
      <w:r>
        <w:rPr>
          <w:rFonts w:ascii="Arial" w:hAnsi="Arial" w:cs="Arial"/>
          <w:b/>
          <w:bCs/>
          <w:sz w:val="24"/>
          <w:szCs w:val="24"/>
          <w:lang w:val="es-AR"/>
        </w:rPr>
        <w:t>Oziel se encuentra con algunas quemaduras en su rostro y su ropa completamente destruida. En cambio, Ike no tiene ningún rasguño por el anillo de su dedo, pero eso no es lo que en verdad le preocupa</w:t>
      </w:r>
      <w:r w:rsidR="00CB10B0">
        <w:rPr>
          <w:rFonts w:ascii="Arial" w:hAnsi="Arial" w:cs="Arial"/>
          <w:b/>
          <w:bCs/>
          <w:sz w:val="24"/>
          <w:szCs w:val="24"/>
          <w:lang w:val="es-AR"/>
        </w:rPr>
        <w:t>.</w:t>
      </w:r>
    </w:p>
    <w:p w14:paraId="5ABF53E6" w14:textId="6BA44D0B"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Q-Que fue lo que paso? ¿</w:t>
      </w:r>
      <w:r w:rsidR="0015088C">
        <w:rPr>
          <w:rFonts w:ascii="Arial" w:hAnsi="Arial" w:cs="Arial"/>
          <w:b/>
          <w:bCs/>
          <w:sz w:val="24"/>
          <w:szCs w:val="24"/>
          <w:lang w:val="es-AR"/>
        </w:rPr>
        <w:t>Por qué</w:t>
      </w:r>
      <w:r>
        <w:rPr>
          <w:rFonts w:ascii="Arial" w:hAnsi="Arial" w:cs="Arial"/>
          <w:b/>
          <w:bCs/>
          <w:sz w:val="24"/>
          <w:szCs w:val="24"/>
          <w:lang w:val="es-AR"/>
        </w:rPr>
        <w:t xml:space="preserve"> el anillo no sirvió con esa explosión?</w:t>
      </w:r>
    </w:p>
    <w:p w14:paraId="79027E29" w14:textId="2944EE9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mira su mano derecha intentando encontrar la falla de la </w:t>
      </w:r>
      <w:r w:rsidR="0015088C">
        <w:rPr>
          <w:rFonts w:ascii="Arial" w:hAnsi="Arial" w:cs="Arial"/>
          <w:b/>
          <w:bCs/>
          <w:sz w:val="24"/>
          <w:szCs w:val="24"/>
          <w:lang w:val="es-AR"/>
        </w:rPr>
        <w:t>explosión</w:t>
      </w:r>
      <w:r>
        <w:rPr>
          <w:rFonts w:ascii="Arial" w:hAnsi="Arial" w:cs="Arial"/>
          <w:b/>
          <w:bCs/>
          <w:sz w:val="24"/>
          <w:szCs w:val="24"/>
          <w:lang w:val="es-AR"/>
        </w:rPr>
        <w:t xml:space="preserve">. Su brazo no </w:t>
      </w:r>
      <w:r w:rsidR="0015088C">
        <w:rPr>
          <w:rFonts w:ascii="Arial" w:hAnsi="Arial" w:cs="Arial"/>
          <w:b/>
          <w:bCs/>
          <w:sz w:val="24"/>
          <w:szCs w:val="24"/>
          <w:lang w:val="es-AR"/>
        </w:rPr>
        <w:t>había</w:t>
      </w:r>
      <w:r>
        <w:rPr>
          <w:rFonts w:ascii="Arial" w:hAnsi="Arial" w:cs="Arial"/>
          <w:b/>
          <w:bCs/>
          <w:sz w:val="24"/>
          <w:szCs w:val="24"/>
          <w:lang w:val="es-AR"/>
        </w:rPr>
        <w:t xml:space="preserve"> ni alcanzado a tocar la </w:t>
      </w:r>
      <w:r w:rsidR="0015088C">
        <w:rPr>
          <w:rFonts w:ascii="Arial" w:hAnsi="Arial" w:cs="Arial"/>
          <w:b/>
          <w:bCs/>
          <w:sz w:val="24"/>
          <w:szCs w:val="24"/>
          <w:lang w:val="es-AR"/>
        </w:rPr>
        <w:t>chaqueta</w:t>
      </w:r>
      <w:r>
        <w:rPr>
          <w:rFonts w:ascii="Arial" w:hAnsi="Arial" w:cs="Arial"/>
          <w:b/>
          <w:bCs/>
          <w:sz w:val="24"/>
          <w:szCs w:val="24"/>
          <w:lang w:val="es-AR"/>
        </w:rPr>
        <w:t xml:space="preserve"> ni la remera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como para que explotara. La </w:t>
      </w:r>
      <w:r w:rsidR="0015088C">
        <w:rPr>
          <w:rFonts w:ascii="Arial" w:hAnsi="Arial" w:cs="Arial"/>
          <w:b/>
          <w:bCs/>
          <w:sz w:val="24"/>
          <w:szCs w:val="24"/>
          <w:lang w:val="es-AR"/>
        </w:rPr>
        <w:t>estática</w:t>
      </w:r>
      <w:r>
        <w:rPr>
          <w:rFonts w:ascii="Arial" w:hAnsi="Arial" w:cs="Arial"/>
          <w:b/>
          <w:bCs/>
          <w:sz w:val="24"/>
          <w:szCs w:val="24"/>
          <w:lang w:val="es-AR"/>
        </w:rPr>
        <w:t xml:space="preserve"> </w:t>
      </w:r>
      <w:r w:rsidR="0015088C">
        <w:rPr>
          <w:rFonts w:ascii="Arial" w:hAnsi="Arial" w:cs="Arial"/>
          <w:b/>
          <w:bCs/>
          <w:sz w:val="24"/>
          <w:szCs w:val="24"/>
          <w:lang w:val="es-AR"/>
        </w:rPr>
        <w:t>había</w:t>
      </w:r>
      <w:r>
        <w:rPr>
          <w:rFonts w:ascii="Arial" w:hAnsi="Arial" w:cs="Arial"/>
          <w:b/>
          <w:bCs/>
          <w:sz w:val="24"/>
          <w:szCs w:val="24"/>
          <w:lang w:val="es-AR"/>
        </w:rPr>
        <w:t xml:space="preserve"> cubierto su brazo y la </w:t>
      </w:r>
      <w:r w:rsidR="0015088C">
        <w:rPr>
          <w:rFonts w:ascii="Arial" w:hAnsi="Arial" w:cs="Arial"/>
          <w:b/>
          <w:bCs/>
          <w:sz w:val="24"/>
          <w:szCs w:val="24"/>
          <w:lang w:val="es-AR"/>
        </w:rPr>
        <w:t>explosión</w:t>
      </w:r>
      <w:r>
        <w:rPr>
          <w:rFonts w:ascii="Arial" w:hAnsi="Arial" w:cs="Arial"/>
          <w:b/>
          <w:bCs/>
          <w:sz w:val="24"/>
          <w:szCs w:val="24"/>
          <w:lang w:val="es-AR"/>
        </w:rPr>
        <w:t xml:space="preserve"> ocurrió mucho antes que él pudiera </w:t>
      </w:r>
      <w:r w:rsidR="0015088C">
        <w:rPr>
          <w:rFonts w:ascii="Arial" w:hAnsi="Arial" w:cs="Arial"/>
          <w:b/>
          <w:bCs/>
          <w:sz w:val="24"/>
          <w:szCs w:val="24"/>
          <w:lang w:val="es-AR"/>
        </w:rPr>
        <w:t>liberarla</w:t>
      </w:r>
      <w:r>
        <w:rPr>
          <w:rFonts w:ascii="Arial" w:hAnsi="Arial" w:cs="Arial"/>
          <w:b/>
          <w:bCs/>
          <w:sz w:val="24"/>
          <w:szCs w:val="24"/>
          <w:lang w:val="es-AR"/>
        </w:rPr>
        <w:t>.</w:t>
      </w:r>
    </w:p>
    <w:p w14:paraId="6FAEE267" w14:textId="5862005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anillo me protege de cualquier cosa que se dirija hacia </w:t>
      </w:r>
      <w:r w:rsidR="0015088C">
        <w:rPr>
          <w:rFonts w:ascii="Arial" w:hAnsi="Arial" w:cs="Arial"/>
          <w:b/>
          <w:bCs/>
          <w:sz w:val="24"/>
          <w:szCs w:val="24"/>
          <w:lang w:val="es-AR"/>
        </w:rPr>
        <w:t>mí</w:t>
      </w:r>
      <w:r>
        <w:rPr>
          <w:rFonts w:ascii="Arial" w:hAnsi="Arial" w:cs="Arial"/>
          <w:b/>
          <w:bCs/>
          <w:sz w:val="24"/>
          <w:szCs w:val="24"/>
          <w:lang w:val="es-AR"/>
        </w:rPr>
        <w:t xml:space="preserve"> a una velocidad que supere los 330 m/s… </w:t>
      </w:r>
      <w:r w:rsidR="00F5586C">
        <w:rPr>
          <w:rFonts w:ascii="Arial" w:hAnsi="Arial" w:cs="Arial"/>
          <w:b/>
          <w:bCs/>
          <w:sz w:val="24"/>
          <w:szCs w:val="24"/>
          <w:lang w:val="es-AR"/>
        </w:rPr>
        <w:t>–Cambia su atención al anillo– T</w:t>
      </w:r>
      <w:r>
        <w:rPr>
          <w:rFonts w:ascii="Arial" w:hAnsi="Arial" w:cs="Arial"/>
          <w:b/>
          <w:bCs/>
          <w:sz w:val="24"/>
          <w:szCs w:val="24"/>
          <w:lang w:val="es-AR"/>
        </w:rPr>
        <w:t xml:space="preserve">uvo que haber bloqueado esa explosión de sobra. </w:t>
      </w:r>
    </w:p>
    <w:p w14:paraId="23307ED5" w14:textId="346457B1"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15088C">
        <w:rPr>
          <w:rFonts w:ascii="Arial" w:hAnsi="Arial" w:cs="Arial"/>
          <w:b/>
          <w:bCs/>
          <w:sz w:val="24"/>
          <w:szCs w:val="24"/>
          <w:lang w:val="es-AR"/>
        </w:rPr>
        <w:t>explosión</w:t>
      </w:r>
      <w:r>
        <w:rPr>
          <w:rFonts w:ascii="Arial" w:hAnsi="Arial" w:cs="Arial"/>
          <w:b/>
          <w:bCs/>
          <w:sz w:val="24"/>
          <w:szCs w:val="24"/>
          <w:lang w:val="es-AR"/>
        </w:rPr>
        <w:t xml:space="preserve"> tiene la velocidad aproximadamente de 2000 m/s (milésimas de segundos) si el anillo bloquea cualquier velocidad que supere los 330 m/s, la </w:t>
      </w:r>
      <w:r w:rsidR="0015088C">
        <w:rPr>
          <w:rFonts w:ascii="Arial" w:hAnsi="Arial" w:cs="Arial"/>
          <w:b/>
          <w:bCs/>
          <w:sz w:val="24"/>
          <w:szCs w:val="24"/>
          <w:lang w:val="es-AR"/>
        </w:rPr>
        <w:t>explosión</w:t>
      </w:r>
      <w:r>
        <w:rPr>
          <w:rFonts w:ascii="Arial" w:hAnsi="Arial" w:cs="Arial"/>
          <w:b/>
          <w:bCs/>
          <w:sz w:val="24"/>
          <w:szCs w:val="24"/>
          <w:lang w:val="es-AR"/>
        </w:rPr>
        <w:t xml:space="preserve"> no tubo </w:t>
      </w:r>
      <w:r w:rsidR="0015088C">
        <w:rPr>
          <w:rFonts w:ascii="Arial" w:hAnsi="Arial" w:cs="Arial"/>
          <w:b/>
          <w:bCs/>
          <w:sz w:val="24"/>
          <w:szCs w:val="24"/>
          <w:lang w:val="es-AR"/>
        </w:rPr>
        <w:t>por qué</w:t>
      </w:r>
      <w:r>
        <w:rPr>
          <w:rFonts w:ascii="Arial" w:hAnsi="Arial" w:cs="Arial"/>
          <w:b/>
          <w:bCs/>
          <w:sz w:val="24"/>
          <w:szCs w:val="24"/>
          <w:lang w:val="es-AR"/>
        </w:rPr>
        <w:t xml:space="preserve"> haberlo </w:t>
      </w:r>
      <w:r w:rsidR="0015088C">
        <w:rPr>
          <w:rFonts w:ascii="Arial" w:hAnsi="Arial" w:cs="Arial"/>
          <w:b/>
          <w:bCs/>
          <w:sz w:val="24"/>
          <w:szCs w:val="24"/>
          <w:lang w:val="es-AR"/>
        </w:rPr>
        <w:t>expulsado</w:t>
      </w:r>
      <w:r>
        <w:rPr>
          <w:rFonts w:ascii="Arial" w:hAnsi="Arial" w:cs="Arial"/>
          <w:b/>
          <w:bCs/>
          <w:sz w:val="24"/>
          <w:szCs w:val="24"/>
          <w:lang w:val="es-AR"/>
        </w:rPr>
        <w:t xml:space="preserve"> hacia atrás.</w:t>
      </w:r>
    </w:p>
    <w:p w14:paraId="167E7D22" w14:textId="7ACE7F1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En ese instante Ike recuerda la extraña </w:t>
      </w:r>
      <w:r w:rsidR="0015088C">
        <w:rPr>
          <w:rFonts w:ascii="Arial" w:hAnsi="Arial" w:cs="Arial"/>
          <w:b/>
          <w:bCs/>
          <w:sz w:val="24"/>
          <w:szCs w:val="24"/>
          <w:lang w:val="es-AR"/>
        </w:rPr>
        <w:t>estática</w:t>
      </w:r>
      <w:r>
        <w:rPr>
          <w:rFonts w:ascii="Arial" w:hAnsi="Arial" w:cs="Arial"/>
          <w:b/>
          <w:bCs/>
          <w:sz w:val="24"/>
          <w:szCs w:val="24"/>
          <w:lang w:val="es-AR"/>
        </w:rPr>
        <w:t xml:space="preserve"> que cubrió su brazo por completo mucho antes de la </w:t>
      </w:r>
      <w:r w:rsidR="0015088C">
        <w:rPr>
          <w:rFonts w:ascii="Arial" w:hAnsi="Arial" w:cs="Arial"/>
          <w:b/>
          <w:bCs/>
          <w:sz w:val="24"/>
          <w:szCs w:val="24"/>
          <w:lang w:val="es-AR"/>
        </w:rPr>
        <w:t>explosión</w:t>
      </w:r>
      <w:r>
        <w:rPr>
          <w:rFonts w:ascii="Arial" w:hAnsi="Arial" w:cs="Arial"/>
          <w:b/>
          <w:bCs/>
          <w:sz w:val="24"/>
          <w:szCs w:val="24"/>
          <w:lang w:val="es-AR"/>
        </w:rPr>
        <w:t>.</w:t>
      </w:r>
    </w:p>
    <w:p w14:paraId="0D934D55" w14:textId="54AF0F5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-Esa </w:t>
      </w:r>
      <w:r w:rsidR="0015088C">
        <w:rPr>
          <w:rFonts w:ascii="Arial" w:hAnsi="Arial" w:cs="Arial"/>
          <w:b/>
          <w:bCs/>
          <w:sz w:val="24"/>
          <w:szCs w:val="24"/>
          <w:lang w:val="es-AR"/>
        </w:rPr>
        <w:t>estática</w:t>
      </w:r>
      <w:r>
        <w:rPr>
          <w:rFonts w:ascii="Arial" w:hAnsi="Arial" w:cs="Arial"/>
          <w:b/>
          <w:bCs/>
          <w:sz w:val="24"/>
          <w:szCs w:val="24"/>
          <w:lang w:val="es-AR"/>
        </w:rPr>
        <w:t xml:space="preserve">… ¿El tatuaje se habrá descompuesto o algo? ¡¿De </w:t>
      </w:r>
      <w:r w:rsidR="0015088C">
        <w:rPr>
          <w:rFonts w:ascii="Arial" w:hAnsi="Arial" w:cs="Arial"/>
          <w:b/>
          <w:bCs/>
          <w:sz w:val="24"/>
          <w:szCs w:val="24"/>
          <w:lang w:val="es-AR"/>
        </w:rPr>
        <w:t>dónde</w:t>
      </w:r>
      <w:r>
        <w:rPr>
          <w:rFonts w:ascii="Arial" w:hAnsi="Arial" w:cs="Arial"/>
          <w:b/>
          <w:bCs/>
          <w:sz w:val="24"/>
          <w:szCs w:val="24"/>
          <w:lang w:val="es-AR"/>
        </w:rPr>
        <w:t xml:space="preserve"> salió esa estúpida </w:t>
      </w:r>
      <w:r w:rsidR="0015088C">
        <w:rPr>
          <w:rFonts w:ascii="Arial" w:hAnsi="Arial" w:cs="Arial"/>
          <w:b/>
          <w:bCs/>
          <w:sz w:val="24"/>
          <w:szCs w:val="24"/>
          <w:lang w:val="es-AR"/>
        </w:rPr>
        <w:t>estática</w:t>
      </w:r>
      <w:r>
        <w:rPr>
          <w:rFonts w:ascii="Arial" w:hAnsi="Arial" w:cs="Arial"/>
          <w:b/>
          <w:bCs/>
          <w:sz w:val="24"/>
          <w:szCs w:val="24"/>
          <w:lang w:val="es-AR"/>
        </w:rPr>
        <w:t>?!</w:t>
      </w:r>
    </w:p>
    <w:p w14:paraId="670A7065" w14:textId="77777777"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intenta ponerse de pie, mientras murmura algunas palabras que Ike no alcanza a escuchar.</w:t>
      </w:r>
    </w:p>
    <w:p w14:paraId="1686CD94" w14:textId="66A4E51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Estática</w:t>
      </w:r>
      <w:r>
        <w:rPr>
          <w:rFonts w:ascii="Arial" w:hAnsi="Arial" w:cs="Arial"/>
          <w:b/>
          <w:bCs/>
          <w:sz w:val="24"/>
          <w:szCs w:val="24"/>
          <w:lang w:val="es-AR"/>
        </w:rPr>
        <w:t>… …330 m/s…</w:t>
      </w:r>
      <w:r w:rsidR="00F5586C">
        <w:rPr>
          <w:rFonts w:ascii="Arial" w:hAnsi="Arial" w:cs="Arial"/>
          <w:b/>
          <w:bCs/>
          <w:sz w:val="24"/>
          <w:szCs w:val="24"/>
          <w:lang w:val="es-AR"/>
        </w:rPr>
        <w:t xml:space="preserve"> …Anillo…</w:t>
      </w:r>
    </w:p>
    <w:p w14:paraId="4C89560C" w14:textId="1744468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Su respiración es un poco agitada. Su cuerpo se encuentra muy </w:t>
      </w:r>
      <w:r w:rsidR="0015088C">
        <w:rPr>
          <w:rFonts w:ascii="Arial" w:hAnsi="Arial" w:cs="Arial"/>
          <w:b/>
          <w:bCs/>
          <w:sz w:val="24"/>
          <w:szCs w:val="24"/>
          <w:lang w:val="es-AR"/>
        </w:rPr>
        <w:t>malherido,</w:t>
      </w:r>
      <w:r>
        <w:rPr>
          <w:rFonts w:ascii="Arial" w:hAnsi="Arial" w:cs="Arial"/>
          <w:b/>
          <w:bCs/>
          <w:sz w:val="24"/>
          <w:szCs w:val="24"/>
          <w:lang w:val="es-AR"/>
        </w:rPr>
        <w:t xml:space="preserve"> pero nada que un par de minutos </w:t>
      </w:r>
      <w:r w:rsidR="00F5586C">
        <w:rPr>
          <w:rFonts w:ascii="Arial" w:hAnsi="Arial" w:cs="Arial"/>
          <w:b/>
          <w:bCs/>
          <w:sz w:val="24"/>
          <w:szCs w:val="24"/>
          <w:lang w:val="es-AR"/>
        </w:rPr>
        <w:t>con su</w:t>
      </w:r>
      <w:r>
        <w:rPr>
          <w:rFonts w:ascii="Arial" w:hAnsi="Arial" w:cs="Arial"/>
          <w:b/>
          <w:bCs/>
          <w:sz w:val="24"/>
          <w:szCs w:val="24"/>
          <w:lang w:val="es-AR"/>
        </w:rPr>
        <w:t xml:space="preserve"> nuevo sistema de recuperación no pueda sanar.</w:t>
      </w:r>
    </w:p>
    <w:p w14:paraId="4BB6D57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-Tu solo eres una maldita basura.</w:t>
      </w:r>
    </w:p>
    <w:p w14:paraId="402703A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33C4E375" w14:textId="16AA041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-Dices que </w:t>
      </w:r>
      <w:r w:rsidR="0015088C">
        <w:rPr>
          <w:rFonts w:ascii="Arial" w:hAnsi="Arial" w:cs="Arial"/>
          <w:b/>
          <w:bCs/>
          <w:sz w:val="24"/>
          <w:szCs w:val="24"/>
          <w:lang w:val="es-AR"/>
        </w:rPr>
        <w:t>Unificación</w:t>
      </w:r>
      <w:r>
        <w:rPr>
          <w:rFonts w:ascii="Arial" w:hAnsi="Arial" w:cs="Arial"/>
          <w:b/>
          <w:bCs/>
          <w:sz w:val="24"/>
          <w:szCs w:val="24"/>
          <w:lang w:val="es-AR"/>
        </w:rPr>
        <w:t xml:space="preserve"> Central </w:t>
      </w:r>
      <w:r w:rsidR="0015088C">
        <w:rPr>
          <w:rFonts w:ascii="Arial" w:hAnsi="Arial" w:cs="Arial"/>
          <w:b/>
          <w:bCs/>
          <w:sz w:val="24"/>
          <w:szCs w:val="24"/>
          <w:lang w:val="es-AR"/>
        </w:rPr>
        <w:t>está</w:t>
      </w:r>
      <w:r>
        <w:rPr>
          <w:rFonts w:ascii="Arial" w:hAnsi="Arial" w:cs="Arial"/>
          <w:b/>
          <w:bCs/>
          <w:sz w:val="24"/>
          <w:szCs w:val="24"/>
          <w:lang w:val="es-AR"/>
        </w:rPr>
        <w:t xml:space="preserve"> creando la nueva guerra mundial santa… Pero no veo que </w:t>
      </w:r>
      <w:r w:rsidR="0015088C">
        <w:rPr>
          <w:rFonts w:ascii="Arial" w:hAnsi="Arial" w:cs="Arial"/>
          <w:b/>
          <w:bCs/>
          <w:sz w:val="24"/>
          <w:szCs w:val="24"/>
          <w:lang w:val="es-AR"/>
        </w:rPr>
        <w:t>tú</w:t>
      </w:r>
      <w:r>
        <w:rPr>
          <w:rFonts w:ascii="Arial" w:hAnsi="Arial" w:cs="Arial"/>
          <w:b/>
          <w:bCs/>
          <w:sz w:val="24"/>
          <w:szCs w:val="24"/>
          <w:lang w:val="es-AR"/>
        </w:rPr>
        <w:t xml:space="preserve"> la </w:t>
      </w:r>
      <w:r w:rsidR="0015088C">
        <w:rPr>
          <w:rFonts w:ascii="Arial" w:hAnsi="Arial" w:cs="Arial"/>
          <w:b/>
          <w:bCs/>
          <w:sz w:val="24"/>
          <w:szCs w:val="24"/>
          <w:lang w:val="es-AR"/>
        </w:rPr>
        <w:t>estés</w:t>
      </w:r>
      <w:r>
        <w:rPr>
          <w:rFonts w:ascii="Arial" w:hAnsi="Arial" w:cs="Arial"/>
          <w:b/>
          <w:bCs/>
          <w:sz w:val="24"/>
          <w:szCs w:val="24"/>
          <w:lang w:val="es-AR"/>
        </w:rPr>
        <w:t xml:space="preserve"> intentando detener…</w:t>
      </w:r>
    </w:p>
    <w:p w14:paraId="2356D0A7" w14:textId="4BB1800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Estúpido</w:t>
      </w:r>
      <w:r>
        <w:rPr>
          <w:rFonts w:ascii="Arial" w:hAnsi="Arial" w:cs="Arial"/>
          <w:b/>
          <w:bCs/>
          <w:sz w:val="24"/>
          <w:szCs w:val="24"/>
          <w:lang w:val="es-AR"/>
        </w:rPr>
        <w:t xml:space="preserve"> niño… ¡Y </w:t>
      </w:r>
      <w:r w:rsidR="0015088C">
        <w:rPr>
          <w:rFonts w:ascii="Arial" w:hAnsi="Arial" w:cs="Arial"/>
          <w:b/>
          <w:bCs/>
          <w:sz w:val="24"/>
          <w:szCs w:val="24"/>
          <w:lang w:val="es-AR"/>
        </w:rPr>
        <w:t>qué</w:t>
      </w:r>
      <w:r>
        <w:rPr>
          <w:rFonts w:ascii="Arial" w:hAnsi="Arial" w:cs="Arial"/>
          <w:b/>
          <w:bCs/>
          <w:sz w:val="24"/>
          <w:szCs w:val="24"/>
          <w:lang w:val="es-AR"/>
        </w:rPr>
        <w:t xml:space="preserve"> crees que…!</w:t>
      </w:r>
    </w:p>
    <w:p w14:paraId="548F65A4" w14:textId="1468EE4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-¡¡¿Qué creo que </w:t>
      </w:r>
      <w:r w:rsidR="0015088C">
        <w:rPr>
          <w:rFonts w:ascii="Arial" w:hAnsi="Arial" w:cs="Arial"/>
          <w:b/>
          <w:bCs/>
          <w:sz w:val="24"/>
          <w:szCs w:val="24"/>
          <w:lang w:val="es-AR"/>
        </w:rPr>
        <w:t>estás</w:t>
      </w:r>
      <w:r>
        <w:rPr>
          <w:rFonts w:ascii="Arial" w:hAnsi="Arial" w:cs="Arial"/>
          <w:b/>
          <w:bCs/>
          <w:sz w:val="24"/>
          <w:szCs w:val="24"/>
          <w:lang w:val="es-AR"/>
        </w:rPr>
        <w:t xml:space="preserve"> haciendo?!! ¡¡¡¡Solo veo a un </w:t>
      </w:r>
      <w:r w:rsidR="0015088C">
        <w:rPr>
          <w:rFonts w:ascii="Arial" w:hAnsi="Arial" w:cs="Arial"/>
          <w:b/>
          <w:bCs/>
          <w:sz w:val="24"/>
          <w:szCs w:val="24"/>
          <w:lang w:val="es-AR"/>
        </w:rPr>
        <w:t>visionario</w:t>
      </w:r>
      <w:r>
        <w:rPr>
          <w:rFonts w:ascii="Arial" w:hAnsi="Arial" w:cs="Arial"/>
          <w:b/>
          <w:bCs/>
          <w:sz w:val="24"/>
          <w:szCs w:val="24"/>
          <w:lang w:val="es-AR"/>
        </w:rPr>
        <w:t xml:space="preserve"> que quiere crear una </w:t>
      </w:r>
      <w:r w:rsidR="0015088C">
        <w:rPr>
          <w:rFonts w:ascii="Arial" w:hAnsi="Arial" w:cs="Arial"/>
          <w:b/>
          <w:bCs/>
          <w:sz w:val="24"/>
          <w:szCs w:val="24"/>
          <w:lang w:val="es-AR"/>
        </w:rPr>
        <w:t>explosión</w:t>
      </w:r>
      <w:r>
        <w:rPr>
          <w:rFonts w:ascii="Arial" w:hAnsi="Arial" w:cs="Arial"/>
          <w:b/>
          <w:bCs/>
          <w:sz w:val="24"/>
          <w:szCs w:val="24"/>
          <w:lang w:val="es-AR"/>
        </w:rPr>
        <w:t xml:space="preserve"> para crear una guerra civil en </w:t>
      </w:r>
      <w:r w:rsidR="0015088C">
        <w:rPr>
          <w:rFonts w:ascii="Arial" w:hAnsi="Arial" w:cs="Arial"/>
          <w:b/>
          <w:bCs/>
          <w:sz w:val="24"/>
          <w:szCs w:val="24"/>
          <w:lang w:val="es-AR"/>
        </w:rPr>
        <w:t>Unificación</w:t>
      </w:r>
      <w:r>
        <w:rPr>
          <w:rFonts w:ascii="Arial" w:hAnsi="Arial" w:cs="Arial"/>
          <w:b/>
          <w:bCs/>
          <w:sz w:val="24"/>
          <w:szCs w:val="24"/>
          <w:lang w:val="es-AR"/>
        </w:rPr>
        <w:t xml:space="preserve"> Central!!! ¡¿Crees que de esa manera detendrás una guerra mundial santa?!... En verdad eres una patética basura.</w:t>
      </w:r>
    </w:p>
    <w:p w14:paraId="66A11433" w14:textId="410FC378" w:rsidR="00F5586C" w:rsidRDefault="00F5586C" w:rsidP="00F5586C">
      <w:pPr>
        <w:spacing w:line="360" w:lineRule="auto"/>
        <w:rPr>
          <w:rFonts w:ascii="Arial" w:hAnsi="Arial" w:cs="Arial"/>
          <w:b/>
          <w:bCs/>
          <w:sz w:val="24"/>
          <w:szCs w:val="24"/>
          <w:lang w:val="es-AR"/>
        </w:rPr>
      </w:pPr>
      <w:r>
        <w:rPr>
          <w:rFonts w:ascii="Arial" w:hAnsi="Arial" w:cs="Arial"/>
          <w:b/>
          <w:bCs/>
          <w:sz w:val="24"/>
          <w:szCs w:val="24"/>
          <w:lang w:val="es-AR"/>
        </w:rPr>
        <w:t>Naomi se detiene a escuchar y observar la pelea desde el pasillo por donde Ike y Oziel llegaron</w:t>
      </w:r>
      <w:r w:rsidR="00512BE1">
        <w:rPr>
          <w:rFonts w:ascii="Arial" w:hAnsi="Arial" w:cs="Arial"/>
          <w:b/>
          <w:bCs/>
          <w:sz w:val="24"/>
          <w:szCs w:val="24"/>
          <w:lang w:val="es-AR"/>
        </w:rPr>
        <w:t xml:space="preserve">. </w:t>
      </w:r>
      <w:r>
        <w:rPr>
          <w:rFonts w:ascii="Arial" w:hAnsi="Arial" w:cs="Arial"/>
          <w:b/>
          <w:bCs/>
          <w:sz w:val="24"/>
          <w:szCs w:val="24"/>
          <w:lang w:val="es-AR"/>
        </w:rPr>
        <w:t>Esta pelea no parece una a la cual ella pueda participar, ambos tienen</w:t>
      </w:r>
      <w:r w:rsidR="00512BE1">
        <w:rPr>
          <w:rFonts w:ascii="Arial" w:hAnsi="Arial" w:cs="Arial"/>
          <w:b/>
          <w:bCs/>
          <w:sz w:val="24"/>
          <w:szCs w:val="24"/>
          <w:lang w:val="es-AR"/>
        </w:rPr>
        <w:t xml:space="preserve"> una</w:t>
      </w:r>
      <w:r>
        <w:rPr>
          <w:rFonts w:ascii="Arial" w:hAnsi="Arial" w:cs="Arial"/>
          <w:b/>
          <w:bCs/>
          <w:sz w:val="24"/>
          <w:szCs w:val="24"/>
          <w:lang w:val="es-AR"/>
        </w:rPr>
        <w:t xml:space="preserve"> fuerza y velocidad bastante distintas al resto</w:t>
      </w:r>
      <w:r w:rsidR="00512BE1">
        <w:rPr>
          <w:rFonts w:ascii="Arial" w:hAnsi="Arial" w:cs="Arial"/>
          <w:b/>
          <w:bCs/>
          <w:sz w:val="24"/>
          <w:szCs w:val="24"/>
          <w:lang w:val="es-AR"/>
        </w:rPr>
        <w:t>.</w:t>
      </w:r>
    </w:p>
    <w:p w14:paraId="259FE2CD" w14:textId="1F2061F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w:t>
      </w:r>
      <w:r w:rsidR="0015088C">
        <w:rPr>
          <w:rFonts w:ascii="Arial" w:hAnsi="Arial" w:cs="Arial"/>
          <w:b/>
          <w:bCs/>
          <w:sz w:val="24"/>
          <w:szCs w:val="24"/>
          <w:lang w:val="es-AR"/>
        </w:rPr>
        <w:t>Unificación</w:t>
      </w:r>
      <w:r>
        <w:rPr>
          <w:rFonts w:ascii="Arial" w:hAnsi="Arial" w:cs="Arial"/>
          <w:b/>
          <w:bCs/>
          <w:sz w:val="24"/>
          <w:szCs w:val="24"/>
          <w:lang w:val="es-AR"/>
        </w:rPr>
        <w:t xml:space="preserve"> Central tenga sus fallas y no sea una ciudad perfecta. Después de todo cuentan con mucha tecnología de alto nivel, y no es fácil mantener todo eso resguardado. No </w:t>
      </w:r>
      <w:r w:rsidR="0015088C">
        <w:rPr>
          <w:rFonts w:ascii="Arial" w:hAnsi="Arial" w:cs="Arial"/>
          <w:b/>
          <w:bCs/>
          <w:sz w:val="24"/>
          <w:szCs w:val="24"/>
          <w:lang w:val="es-AR"/>
        </w:rPr>
        <w:t>sé</w:t>
      </w:r>
      <w:r>
        <w:rPr>
          <w:rFonts w:ascii="Arial" w:hAnsi="Arial" w:cs="Arial"/>
          <w:b/>
          <w:bCs/>
          <w:sz w:val="24"/>
          <w:szCs w:val="24"/>
          <w:lang w:val="es-AR"/>
        </w:rPr>
        <w:t xml:space="preserve"> </w:t>
      </w:r>
      <w:r w:rsidR="0015088C">
        <w:rPr>
          <w:rFonts w:ascii="Arial" w:hAnsi="Arial" w:cs="Arial"/>
          <w:b/>
          <w:bCs/>
          <w:sz w:val="24"/>
          <w:szCs w:val="24"/>
          <w:lang w:val="es-AR"/>
        </w:rPr>
        <w:t>cómo</w:t>
      </w:r>
      <w:r>
        <w:rPr>
          <w:rFonts w:ascii="Arial" w:hAnsi="Arial" w:cs="Arial"/>
          <w:b/>
          <w:bCs/>
          <w:sz w:val="24"/>
          <w:szCs w:val="24"/>
          <w:lang w:val="es-AR"/>
        </w:rPr>
        <w:t xml:space="preserve"> veas a </w:t>
      </w:r>
      <w:r w:rsidR="0015088C">
        <w:rPr>
          <w:rFonts w:ascii="Arial" w:hAnsi="Arial" w:cs="Arial"/>
          <w:b/>
          <w:bCs/>
          <w:sz w:val="24"/>
          <w:szCs w:val="24"/>
          <w:lang w:val="es-AR"/>
        </w:rPr>
        <w:t>Unificación</w:t>
      </w:r>
      <w:r>
        <w:rPr>
          <w:rFonts w:ascii="Arial" w:hAnsi="Arial" w:cs="Arial"/>
          <w:b/>
          <w:bCs/>
          <w:sz w:val="24"/>
          <w:szCs w:val="24"/>
          <w:lang w:val="es-AR"/>
        </w:rPr>
        <w:t xml:space="preserve"> Central, pero por lo que he visto y leído, desde que se </w:t>
      </w:r>
      <w:r w:rsidR="0015088C">
        <w:rPr>
          <w:rFonts w:ascii="Arial" w:hAnsi="Arial" w:cs="Arial"/>
          <w:b/>
          <w:bCs/>
          <w:sz w:val="24"/>
          <w:szCs w:val="24"/>
          <w:lang w:val="es-AR"/>
        </w:rPr>
        <w:t>fundó</w:t>
      </w:r>
      <w:r>
        <w:rPr>
          <w:rFonts w:ascii="Arial" w:hAnsi="Arial" w:cs="Arial"/>
          <w:b/>
          <w:bCs/>
          <w:sz w:val="24"/>
          <w:szCs w:val="24"/>
          <w:lang w:val="es-AR"/>
        </w:rPr>
        <w:t xml:space="preserve"> esta ciudad no </w:t>
      </w:r>
      <w:r w:rsidR="0015088C">
        <w:rPr>
          <w:rFonts w:ascii="Arial" w:hAnsi="Arial" w:cs="Arial"/>
          <w:b/>
          <w:bCs/>
          <w:sz w:val="24"/>
          <w:szCs w:val="24"/>
          <w:lang w:val="es-AR"/>
        </w:rPr>
        <w:t>ha</w:t>
      </w:r>
      <w:r>
        <w:rPr>
          <w:rFonts w:ascii="Arial" w:hAnsi="Arial" w:cs="Arial"/>
          <w:b/>
          <w:bCs/>
          <w:sz w:val="24"/>
          <w:szCs w:val="24"/>
          <w:lang w:val="es-AR"/>
        </w:rPr>
        <w:t xml:space="preserve"> habido otra guerra mundial santa ni los conflictos que anteriormente atormentaban a todo </w:t>
      </w:r>
      <w:r w:rsidR="0015088C">
        <w:rPr>
          <w:rFonts w:ascii="Arial" w:hAnsi="Arial" w:cs="Arial"/>
          <w:b/>
          <w:bCs/>
          <w:sz w:val="24"/>
          <w:szCs w:val="24"/>
          <w:lang w:val="es-AR"/>
        </w:rPr>
        <w:t>Japón</w:t>
      </w:r>
      <w:r>
        <w:rPr>
          <w:rFonts w:ascii="Arial" w:hAnsi="Arial" w:cs="Arial"/>
          <w:b/>
          <w:bCs/>
          <w:sz w:val="24"/>
          <w:szCs w:val="24"/>
          <w:lang w:val="es-AR"/>
        </w:rPr>
        <w:t xml:space="preserve"> y todo el mundo.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ciudades que resguardan esos desastres para que el mundo siga su curso… Tu solo quieres liberar nuevamente ese caos que alguna vez se </w:t>
      </w:r>
      <w:r w:rsidR="0015088C">
        <w:rPr>
          <w:rFonts w:ascii="Arial" w:hAnsi="Arial" w:cs="Arial"/>
          <w:b/>
          <w:bCs/>
          <w:sz w:val="24"/>
          <w:szCs w:val="24"/>
          <w:lang w:val="es-AR"/>
        </w:rPr>
        <w:t>había</w:t>
      </w:r>
      <w:r>
        <w:rPr>
          <w:rFonts w:ascii="Arial" w:hAnsi="Arial" w:cs="Arial"/>
          <w:b/>
          <w:bCs/>
          <w:sz w:val="24"/>
          <w:szCs w:val="24"/>
          <w:lang w:val="es-AR"/>
        </w:rPr>
        <w:t xml:space="preserve"> adueñado de todo el mundo, tu solo quieres abrir la caja llena de caos para controlar lo que quede después </w:t>
      </w:r>
      <w:r w:rsidR="00F5586C">
        <w:rPr>
          <w:rFonts w:ascii="Arial" w:hAnsi="Arial" w:cs="Arial"/>
          <w:b/>
          <w:bCs/>
          <w:sz w:val="24"/>
          <w:szCs w:val="24"/>
          <w:lang w:val="es-AR"/>
        </w:rPr>
        <w:t>de todos los males del mundo</w:t>
      </w:r>
      <w:r>
        <w:rPr>
          <w:rFonts w:ascii="Arial" w:hAnsi="Arial" w:cs="Arial"/>
          <w:b/>
          <w:bCs/>
          <w:sz w:val="24"/>
          <w:szCs w:val="24"/>
          <w:lang w:val="es-AR"/>
        </w:rPr>
        <w:t>…</w:t>
      </w:r>
    </w:p>
    <w:p w14:paraId="01CC90BE" w14:textId="27B096F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El nuevo mundo que </w:t>
      </w:r>
      <w:r w:rsidR="0015088C">
        <w:rPr>
          <w:rFonts w:ascii="Arial" w:hAnsi="Arial" w:cs="Arial"/>
          <w:b/>
          <w:bCs/>
          <w:sz w:val="24"/>
          <w:szCs w:val="24"/>
          <w:lang w:val="es-AR"/>
        </w:rPr>
        <w:t>surgirá...</w:t>
      </w:r>
      <w:r>
        <w:rPr>
          <w:rFonts w:ascii="Arial" w:hAnsi="Arial" w:cs="Arial"/>
          <w:b/>
          <w:bCs/>
          <w:sz w:val="24"/>
          <w:szCs w:val="24"/>
          <w:lang w:val="es-AR"/>
        </w:rPr>
        <w:t>---</w:t>
      </w:r>
    </w:p>
    <w:p w14:paraId="1FD97A5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-¡¡¡Cierra la puta boca!!!</w:t>
      </w:r>
    </w:p>
    <w:p w14:paraId="7536AFE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4E07E58C" w14:textId="6484C63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dejare que hagas explotar la torre ALICE. Ahora cierra tu maldita boca </w:t>
      </w:r>
      <w:r w:rsidR="0015088C">
        <w:rPr>
          <w:rFonts w:ascii="Arial" w:hAnsi="Arial" w:cs="Arial"/>
          <w:b/>
          <w:bCs/>
          <w:sz w:val="24"/>
          <w:szCs w:val="24"/>
          <w:lang w:val="es-AR"/>
        </w:rPr>
        <w:t>porque</w:t>
      </w:r>
      <w:r>
        <w:rPr>
          <w:rFonts w:ascii="Arial" w:hAnsi="Arial" w:cs="Arial"/>
          <w:b/>
          <w:bCs/>
          <w:sz w:val="24"/>
          <w:szCs w:val="24"/>
          <w:lang w:val="es-AR"/>
        </w:rPr>
        <w:t xml:space="preserve"> me canse de escuchar las estupideces que dices… Si en verdad crees en esas estupideces que dices, ¡¡demuéstramelo y ven por mi maldito!! ¿O solo eres un </w:t>
      </w:r>
      <w:r w:rsidR="0015088C">
        <w:rPr>
          <w:rFonts w:ascii="Arial" w:hAnsi="Arial" w:cs="Arial"/>
          <w:b/>
          <w:bCs/>
          <w:sz w:val="24"/>
          <w:szCs w:val="24"/>
          <w:lang w:val="es-AR"/>
        </w:rPr>
        <w:t>charlatán</w:t>
      </w:r>
      <w:r>
        <w:rPr>
          <w:rFonts w:ascii="Arial" w:hAnsi="Arial" w:cs="Arial"/>
          <w:b/>
          <w:bCs/>
          <w:sz w:val="24"/>
          <w:szCs w:val="24"/>
          <w:lang w:val="es-AR"/>
        </w:rPr>
        <w:t>?</w:t>
      </w:r>
    </w:p>
    <w:p w14:paraId="1FFE0C98" w14:textId="08A05D0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con un gripo que proviene desde el fondo de sus sentimientos reta a Ike a una </w:t>
      </w:r>
      <w:r w:rsidR="0015088C">
        <w:rPr>
          <w:rFonts w:ascii="Arial" w:hAnsi="Arial" w:cs="Arial"/>
          <w:b/>
          <w:bCs/>
          <w:sz w:val="24"/>
          <w:szCs w:val="24"/>
          <w:lang w:val="es-AR"/>
        </w:rPr>
        <w:t>última</w:t>
      </w:r>
      <w:r>
        <w:rPr>
          <w:rFonts w:ascii="Arial" w:hAnsi="Arial" w:cs="Arial"/>
          <w:b/>
          <w:bCs/>
          <w:sz w:val="24"/>
          <w:szCs w:val="24"/>
          <w:lang w:val="es-AR"/>
        </w:rPr>
        <w:t xml:space="preserve"> pelea. Si en verdad cree en todo lo que dice, lo </w:t>
      </w:r>
      <w:r w:rsidR="0015088C">
        <w:rPr>
          <w:rFonts w:ascii="Arial" w:hAnsi="Arial" w:cs="Arial"/>
          <w:b/>
          <w:bCs/>
          <w:sz w:val="24"/>
          <w:szCs w:val="24"/>
          <w:lang w:val="es-AR"/>
        </w:rPr>
        <w:t>defenderá</w:t>
      </w:r>
      <w:r>
        <w:rPr>
          <w:rFonts w:ascii="Arial" w:hAnsi="Arial" w:cs="Arial"/>
          <w:b/>
          <w:bCs/>
          <w:sz w:val="24"/>
          <w:szCs w:val="24"/>
          <w:lang w:val="es-AR"/>
        </w:rPr>
        <w:t xml:space="preserve"> hasta que el mundo vea su voluntad. Si no tiene la fuerza para defenderlo, solo es un hablador.</w:t>
      </w:r>
    </w:p>
    <w:p w14:paraId="7035E9C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rechina sus dientes de rabia y se levanta furioso.</w:t>
      </w:r>
    </w:p>
    <w:p w14:paraId="5F573B5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-¡¡Pelea por tus falsos salvadores!!</w:t>
      </w:r>
    </w:p>
    <w:p w14:paraId="308D02D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corre a una gran velocidad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se mantiene con un paso débil.</w:t>
      </w:r>
    </w:p>
    <w:p w14:paraId="2CB240A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(-…estática, estática, estática…) –Oziel murmura esas palabras en su mente mientras espera a que la muerte explosiva este frente a él.</w:t>
      </w:r>
    </w:p>
    <w:p w14:paraId="4D67250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lanza su brazo derecho hacia atrás y su tatuaje toma un intenso color oscuro, luego lo lanza hacia adelante a una distancia moderada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09036524" w14:textId="6A01E21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levanta su brazo izquierdo e intenta mantenerlo levantado con un poco de dolor en su </w:t>
      </w:r>
      <w:r w:rsidR="0015088C">
        <w:rPr>
          <w:rFonts w:ascii="Arial" w:hAnsi="Arial" w:cs="Arial"/>
          <w:b/>
          <w:bCs/>
          <w:sz w:val="24"/>
          <w:szCs w:val="24"/>
          <w:lang w:val="es-AR"/>
        </w:rPr>
        <w:t>clavícula</w:t>
      </w:r>
      <w:r>
        <w:rPr>
          <w:rFonts w:ascii="Arial" w:hAnsi="Arial" w:cs="Arial"/>
          <w:b/>
          <w:bCs/>
          <w:sz w:val="24"/>
          <w:szCs w:val="24"/>
          <w:lang w:val="es-AR"/>
        </w:rPr>
        <w:t xml:space="preserve">. </w:t>
      </w:r>
    </w:p>
    <w:p w14:paraId="624BDE62" w14:textId="3B0216A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palma explosiva de Ike golpea con la palma izquierda de Oziel. </w:t>
      </w:r>
      <w:r w:rsidR="00B570AD">
        <w:rPr>
          <w:rFonts w:ascii="Arial" w:hAnsi="Arial" w:cs="Arial"/>
          <w:b/>
          <w:bCs/>
          <w:sz w:val="24"/>
          <w:szCs w:val="24"/>
          <w:lang w:val="es-AR"/>
        </w:rPr>
        <w:t>E</w:t>
      </w:r>
      <w:r>
        <w:rPr>
          <w:rFonts w:ascii="Arial" w:hAnsi="Arial" w:cs="Arial"/>
          <w:b/>
          <w:bCs/>
          <w:sz w:val="24"/>
          <w:szCs w:val="24"/>
          <w:lang w:val="es-AR"/>
        </w:rPr>
        <w:t xml:space="preserve">l chico sujeta su mano con todas sus fuerzas al punto de lastimarlo con sus uñas. Se </w:t>
      </w:r>
      <w:r w:rsidR="0015088C">
        <w:rPr>
          <w:rFonts w:ascii="Arial" w:hAnsi="Arial" w:cs="Arial"/>
          <w:b/>
          <w:bCs/>
          <w:sz w:val="24"/>
          <w:szCs w:val="24"/>
          <w:lang w:val="es-AR"/>
        </w:rPr>
        <w:t>había</w:t>
      </w:r>
      <w:r>
        <w:rPr>
          <w:rFonts w:ascii="Arial" w:hAnsi="Arial" w:cs="Arial"/>
          <w:b/>
          <w:bCs/>
          <w:sz w:val="24"/>
          <w:szCs w:val="24"/>
          <w:lang w:val="es-AR"/>
        </w:rPr>
        <w:t xml:space="preserve"> enganchado a </w:t>
      </w:r>
      <w:r w:rsidR="0015088C">
        <w:rPr>
          <w:rFonts w:ascii="Arial" w:hAnsi="Arial" w:cs="Arial"/>
          <w:b/>
          <w:bCs/>
          <w:sz w:val="24"/>
          <w:szCs w:val="24"/>
          <w:lang w:val="es-AR"/>
        </w:rPr>
        <w:t>él</w:t>
      </w:r>
      <w:r>
        <w:rPr>
          <w:rFonts w:ascii="Arial" w:hAnsi="Arial" w:cs="Arial"/>
          <w:b/>
          <w:bCs/>
          <w:sz w:val="24"/>
          <w:szCs w:val="24"/>
          <w:lang w:val="es-AR"/>
        </w:rPr>
        <w:t xml:space="preserve"> con bastante fuerza.</w:t>
      </w:r>
    </w:p>
    <w:p w14:paraId="139F3A4F" w14:textId="223CEB1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brazo</w:t>
      </w:r>
      <w:r w:rsidR="00B570AD">
        <w:rPr>
          <w:rFonts w:ascii="Arial" w:hAnsi="Arial" w:cs="Arial"/>
          <w:b/>
          <w:bCs/>
          <w:sz w:val="24"/>
          <w:szCs w:val="24"/>
          <w:lang w:val="es-AR"/>
        </w:rPr>
        <w:t xml:space="preserve"> izquierdo</w:t>
      </w:r>
      <w:r>
        <w:rPr>
          <w:rFonts w:ascii="Arial" w:hAnsi="Arial" w:cs="Arial"/>
          <w:b/>
          <w:bCs/>
          <w:sz w:val="24"/>
          <w:szCs w:val="24"/>
          <w:lang w:val="es-AR"/>
        </w:rPr>
        <w:t xml:space="preserve"> de Oziel empieza a cubrirse con las raíces raras que Ike provoca con todo lo que toca, pero él no es el </w:t>
      </w:r>
      <w:r w:rsidR="0015088C">
        <w:rPr>
          <w:rFonts w:ascii="Arial" w:hAnsi="Arial" w:cs="Arial"/>
          <w:b/>
          <w:bCs/>
          <w:sz w:val="24"/>
          <w:szCs w:val="24"/>
          <w:lang w:val="es-AR"/>
        </w:rPr>
        <w:t>único</w:t>
      </w:r>
      <w:r>
        <w:rPr>
          <w:rFonts w:ascii="Arial" w:hAnsi="Arial" w:cs="Arial"/>
          <w:b/>
          <w:bCs/>
          <w:sz w:val="24"/>
          <w:szCs w:val="24"/>
          <w:lang w:val="es-AR"/>
        </w:rPr>
        <w:t xml:space="preserve">. El brazo de Ike empieza a cubrirse nuevamente con esa </w:t>
      </w:r>
      <w:r w:rsidR="0015088C">
        <w:rPr>
          <w:rFonts w:ascii="Arial" w:hAnsi="Arial" w:cs="Arial"/>
          <w:b/>
          <w:bCs/>
          <w:sz w:val="24"/>
          <w:szCs w:val="24"/>
          <w:lang w:val="es-AR"/>
        </w:rPr>
        <w:t>estática</w:t>
      </w:r>
      <w:r>
        <w:rPr>
          <w:rFonts w:ascii="Arial" w:hAnsi="Arial" w:cs="Arial"/>
          <w:b/>
          <w:bCs/>
          <w:sz w:val="24"/>
          <w:szCs w:val="24"/>
          <w:lang w:val="es-AR"/>
        </w:rPr>
        <w:t xml:space="preserve"> de hace un momento.</w:t>
      </w:r>
    </w:p>
    <w:p w14:paraId="5E8CA0F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40833BE" w14:textId="11DB0A2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se ve acorralado. </w:t>
      </w:r>
      <w:r w:rsidR="0015088C">
        <w:rPr>
          <w:rFonts w:ascii="Arial" w:hAnsi="Arial" w:cs="Arial"/>
          <w:b/>
          <w:bCs/>
          <w:sz w:val="24"/>
          <w:szCs w:val="24"/>
          <w:lang w:val="es-AR"/>
        </w:rPr>
        <w:t>Él</w:t>
      </w:r>
      <w:r>
        <w:rPr>
          <w:rFonts w:ascii="Arial" w:hAnsi="Arial" w:cs="Arial"/>
          <w:b/>
          <w:bCs/>
          <w:sz w:val="24"/>
          <w:szCs w:val="24"/>
          <w:lang w:val="es-AR"/>
        </w:rPr>
        <w:t xml:space="preserve"> sabe que esa </w:t>
      </w:r>
      <w:r w:rsidR="0015088C">
        <w:rPr>
          <w:rFonts w:ascii="Arial" w:hAnsi="Arial" w:cs="Arial"/>
          <w:b/>
          <w:bCs/>
          <w:sz w:val="24"/>
          <w:szCs w:val="24"/>
          <w:lang w:val="es-AR"/>
        </w:rPr>
        <w:t>estática</w:t>
      </w:r>
      <w:r>
        <w:rPr>
          <w:rFonts w:ascii="Arial" w:hAnsi="Arial" w:cs="Arial"/>
          <w:b/>
          <w:bCs/>
          <w:sz w:val="24"/>
          <w:szCs w:val="24"/>
          <w:lang w:val="es-AR"/>
        </w:rPr>
        <w:t xml:space="preserve"> solo implica que la onda de </w:t>
      </w:r>
      <w:r w:rsidR="0015088C">
        <w:rPr>
          <w:rFonts w:ascii="Arial" w:hAnsi="Arial" w:cs="Arial"/>
          <w:b/>
          <w:bCs/>
          <w:sz w:val="24"/>
          <w:szCs w:val="24"/>
          <w:lang w:val="es-AR"/>
        </w:rPr>
        <w:t>explosión</w:t>
      </w:r>
      <w:r>
        <w:rPr>
          <w:rFonts w:ascii="Arial" w:hAnsi="Arial" w:cs="Arial"/>
          <w:b/>
          <w:bCs/>
          <w:sz w:val="24"/>
          <w:szCs w:val="24"/>
          <w:lang w:val="es-AR"/>
        </w:rPr>
        <w:t xml:space="preserve"> </w:t>
      </w:r>
      <w:r w:rsidR="0015088C">
        <w:rPr>
          <w:rFonts w:ascii="Arial" w:hAnsi="Arial" w:cs="Arial"/>
          <w:b/>
          <w:bCs/>
          <w:sz w:val="24"/>
          <w:szCs w:val="24"/>
          <w:lang w:val="es-AR"/>
        </w:rPr>
        <w:t>también</w:t>
      </w:r>
      <w:r>
        <w:rPr>
          <w:rFonts w:ascii="Arial" w:hAnsi="Arial" w:cs="Arial"/>
          <w:b/>
          <w:bCs/>
          <w:sz w:val="24"/>
          <w:szCs w:val="24"/>
          <w:lang w:val="es-AR"/>
        </w:rPr>
        <w:t xml:space="preserve"> lo afectara, para evitar eso intenta golpear a Oziel en el rostro consecutivamente.</w:t>
      </w:r>
    </w:p>
    <w:p w14:paraId="59B5DE3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Oziel recibe esos golpes.</w:t>
      </w:r>
    </w:p>
    <w:p w14:paraId="311A7D7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En el momento,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toma la otra mano de Ike, pero esta vez la toma de los dedos.</w:t>
      </w:r>
    </w:p>
    <w:p w14:paraId="604BC20D" w14:textId="62827BE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15088C">
        <w:rPr>
          <w:rFonts w:ascii="Arial" w:hAnsi="Arial" w:cs="Arial"/>
          <w:b/>
          <w:bCs/>
          <w:sz w:val="24"/>
          <w:szCs w:val="24"/>
          <w:lang w:val="es-AR"/>
        </w:rPr>
        <w:t>estática</w:t>
      </w:r>
      <w:r>
        <w:rPr>
          <w:rFonts w:ascii="Arial" w:hAnsi="Arial" w:cs="Arial"/>
          <w:b/>
          <w:bCs/>
          <w:sz w:val="24"/>
          <w:szCs w:val="24"/>
          <w:lang w:val="es-AR"/>
        </w:rPr>
        <w:t xml:space="preserve"> empieza a hacerse </w:t>
      </w:r>
      <w:r w:rsidR="0015088C">
        <w:rPr>
          <w:rFonts w:ascii="Arial" w:hAnsi="Arial" w:cs="Arial"/>
          <w:b/>
          <w:bCs/>
          <w:sz w:val="24"/>
          <w:szCs w:val="24"/>
          <w:lang w:val="es-AR"/>
        </w:rPr>
        <w:t>más</w:t>
      </w:r>
      <w:r>
        <w:rPr>
          <w:rFonts w:ascii="Arial" w:hAnsi="Arial" w:cs="Arial"/>
          <w:b/>
          <w:bCs/>
          <w:sz w:val="24"/>
          <w:szCs w:val="24"/>
          <w:lang w:val="es-AR"/>
        </w:rPr>
        <w:t xml:space="preserve"> grande y notable. Las raíces empiezan a </w:t>
      </w:r>
      <w:r w:rsidR="0015088C">
        <w:rPr>
          <w:rFonts w:ascii="Arial" w:hAnsi="Arial" w:cs="Arial"/>
          <w:b/>
          <w:bCs/>
          <w:sz w:val="24"/>
          <w:szCs w:val="24"/>
          <w:lang w:val="es-AR"/>
        </w:rPr>
        <w:t>crecer</w:t>
      </w:r>
      <w:r>
        <w:rPr>
          <w:rFonts w:ascii="Arial" w:hAnsi="Arial" w:cs="Arial"/>
          <w:b/>
          <w:bCs/>
          <w:sz w:val="24"/>
          <w:szCs w:val="24"/>
          <w:lang w:val="es-AR"/>
        </w:rPr>
        <w:t xml:space="preserve"> </w:t>
      </w:r>
      <w:r w:rsidR="0015088C">
        <w:rPr>
          <w:rFonts w:ascii="Arial" w:hAnsi="Arial" w:cs="Arial"/>
          <w:b/>
          <w:bCs/>
          <w:sz w:val="24"/>
          <w:szCs w:val="24"/>
          <w:lang w:val="es-AR"/>
        </w:rPr>
        <w:t>más</w:t>
      </w:r>
      <w:r>
        <w:rPr>
          <w:rFonts w:ascii="Arial" w:hAnsi="Arial" w:cs="Arial"/>
          <w:b/>
          <w:bCs/>
          <w:sz w:val="24"/>
          <w:szCs w:val="24"/>
          <w:lang w:val="es-AR"/>
        </w:rPr>
        <w:t xml:space="preserve"> en el brazo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hasta llegar al codo.</w:t>
      </w:r>
    </w:p>
    <w:p w14:paraId="556050AD" w14:textId="3F71676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-¡¡Yo estoy dispuesto a cargar con todos los problemas que </w:t>
      </w:r>
      <w:r w:rsidR="0015088C">
        <w:rPr>
          <w:rFonts w:ascii="Arial" w:hAnsi="Arial" w:cs="Arial"/>
          <w:b/>
          <w:bCs/>
          <w:sz w:val="24"/>
          <w:szCs w:val="24"/>
          <w:lang w:val="es-AR"/>
        </w:rPr>
        <w:t>Unificación</w:t>
      </w:r>
      <w:r>
        <w:rPr>
          <w:rFonts w:ascii="Arial" w:hAnsi="Arial" w:cs="Arial"/>
          <w:b/>
          <w:bCs/>
          <w:sz w:val="24"/>
          <w:szCs w:val="24"/>
          <w:lang w:val="es-AR"/>
        </w:rPr>
        <w:t xml:space="preserve"> Central le cause a ella!! ¡Yo la voy a defender!</w:t>
      </w:r>
    </w:p>
    <w:p w14:paraId="0F161B2E" w14:textId="2981E4B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no se preocupa por la </w:t>
      </w:r>
      <w:r w:rsidR="0015088C">
        <w:rPr>
          <w:rFonts w:ascii="Arial" w:hAnsi="Arial" w:cs="Arial"/>
          <w:b/>
          <w:bCs/>
          <w:sz w:val="24"/>
          <w:szCs w:val="24"/>
          <w:lang w:val="es-AR"/>
        </w:rPr>
        <w:t>explosión</w:t>
      </w:r>
      <w:r>
        <w:rPr>
          <w:rFonts w:ascii="Arial" w:hAnsi="Arial" w:cs="Arial"/>
          <w:b/>
          <w:bCs/>
          <w:sz w:val="24"/>
          <w:szCs w:val="24"/>
          <w:lang w:val="es-AR"/>
        </w:rPr>
        <w:t xml:space="preserve">, pero no tiene idea que es lo que Oziel </w:t>
      </w:r>
      <w:r w:rsidR="0015088C">
        <w:rPr>
          <w:rFonts w:ascii="Arial" w:hAnsi="Arial" w:cs="Arial"/>
          <w:b/>
          <w:bCs/>
          <w:sz w:val="24"/>
          <w:szCs w:val="24"/>
          <w:lang w:val="es-AR"/>
        </w:rPr>
        <w:t>está</w:t>
      </w:r>
      <w:r>
        <w:rPr>
          <w:rFonts w:ascii="Arial" w:hAnsi="Arial" w:cs="Arial"/>
          <w:b/>
          <w:bCs/>
          <w:sz w:val="24"/>
          <w:szCs w:val="24"/>
          <w:lang w:val="es-AR"/>
        </w:rPr>
        <w:t xml:space="preserve"> intentando tramar. </w:t>
      </w:r>
      <w:r w:rsidR="00B570AD">
        <w:rPr>
          <w:rFonts w:ascii="Arial" w:hAnsi="Arial" w:cs="Arial"/>
          <w:b/>
          <w:bCs/>
          <w:sz w:val="24"/>
          <w:szCs w:val="24"/>
          <w:lang w:val="es-AR"/>
        </w:rPr>
        <w:t>S</w:t>
      </w:r>
      <w:r>
        <w:rPr>
          <w:rFonts w:ascii="Arial" w:hAnsi="Arial" w:cs="Arial"/>
          <w:b/>
          <w:bCs/>
          <w:sz w:val="24"/>
          <w:szCs w:val="24"/>
          <w:lang w:val="es-AR"/>
        </w:rPr>
        <w:t xml:space="preserve">abe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15088C">
        <w:rPr>
          <w:rFonts w:ascii="Arial" w:hAnsi="Arial" w:cs="Arial"/>
          <w:b/>
          <w:bCs/>
          <w:sz w:val="24"/>
          <w:szCs w:val="24"/>
          <w:lang w:val="es-AR"/>
        </w:rPr>
        <w:t>explotará</w:t>
      </w:r>
      <w:r>
        <w:rPr>
          <w:rFonts w:ascii="Arial" w:hAnsi="Arial" w:cs="Arial"/>
          <w:b/>
          <w:bCs/>
          <w:sz w:val="24"/>
          <w:szCs w:val="24"/>
          <w:lang w:val="es-AR"/>
        </w:rPr>
        <w:t xml:space="preserve"> por completo y </w:t>
      </w:r>
      <w:r w:rsidR="00B570AD">
        <w:rPr>
          <w:rFonts w:ascii="Arial" w:hAnsi="Arial" w:cs="Arial"/>
          <w:b/>
          <w:bCs/>
          <w:sz w:val="24"/>
          <w:szCs w:val="24"/>
          <w:lang w:val="es-AR"/>
        </w:rPr>
        <w:t>é</w:t>
      </w:r>
      <w:r>
        <w:rPr>
          <w:rFonts w:ascii="Arial" w:hAnsi="Arial" w:cs="Arial"/>
          <w:b/>
          <w:bCs/>
          <w:sz w:val="24"/>
          <w:szCs w:val="24"/>
          <w:lang w:val="es-AR"/>
        </w:rPr>
        <w:t xml:space="preserve">l saldrá ileso, es por esa </w:t>
      </w:r>
      <w:r w:rsidR="0015088C">
        <w:rPr>
          <w:rFonts w:ascii="Arial" w:hAnsi="Arial" w:cs="Arial"/>
          <w:b/>
          <w:bCs/>
          <w:sz w:val="24"/>
          <w:szCs w:val="24"/>
          <w:lang w:val="es-AR"/>
        </w:rPr>
        <w:t>razón</w:t>
      </w:r>
      <w:r>
        <w:rPr>
          <w:rFonts w:ascii="Arial" w:hAnsi="Arial" w:cs="Arial"/>
          <w:b/>
          <w:bCs/>
          <w:sz w:val="24"/>
          <w:szCs w:val="24"/>
          <w:lang w:val="es-AR"/>
        </w:rPr>
        <w:t xml:space="preserve"> que ese comportamiento lo inquieta.</w:t>
      </w:r>
    </w:p>
    <w:p w14:paraId="772EF173" w14:textId="74096B33"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 xml:space="preserve">¿Qué clase de plan tiene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para Ike? Ahora mismo el único en desventaja es el chico.</w:t>
      </w:r>
    </w:p>
    <w:p w14:paraId="011F76F7" w14:textId="5D3E8460" w:rsidR="0015088C" w:rsidRDefault="0015088C" w:rsidP="0015088C">
      <w:pPr>
        <w:spacing w:line="360" w:lineRule="auto"/>
        <w:rPr>
          <w:rFonts w:ascii="Arial" w:hAnsi="Arial" w:cs="Arial"/>
          <w:b/>
          <w:bCs/>
          <w:sz w:val="24"/>
          <w:szCs w:val="24"/>
          <w:lang w:val="es-AR"/>
        </w:rPr>
      </w:pPr>
      <w:r>
        <w:rPr>
          <w:rFonts w:ascii="Arial" w:hAnsi="Arial" w:cs="Arial"/>
          <w:b/>
          <w:bCs/>
          <w:sz w:val="24"/>
          <w:szCs w:val="24"/>
          <w:lang w:val="es-AR"/>
        </w:rPr>
        <w:t xml:space="preserve">Oziel había escuchado las palabras de Ike. Las palabras sobre el anillo y la leve estática.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tiene idea como surgió esa estática, pero algo dentro de </w:t>
      </w:r>
      <w:r w:rsidR="00B570AD">
        <w:rPr>
          <w:rFonts w:ascii="Arial" w:hAnsi="Arial" w:cs="Arial"/>
          <w:b/>
          <w:bCs/>
          <w:sz w:val="24"/>
          <w:szCs w:val="24"/>
          <w:lang w:val="es-AR"/>
        </w:rPr>
        <w:t>suyo</w:t>
      </w:r>
      <w:r>
        <w:rPr>
          <w:rFonts w:ascii="Arial" w:hAnsi="Arial" w:cs="Arial"/>
          <w:b/>
          <w:bCs/>
          <w:sz w:val="24"/>
          <w:szCs w:val="24"/>
          <w:lang w:val="es-AR"/>
        </w:rPr>
        <w:t xml:space="preserve"> intuye que fue </w:t>
      </w:r>
      <w:r w:rsidR="00B570AD">
        <w:rPr>
          <w:rFonts w:ascii="Arial" w:hAnsi="Arial" w:cs="Arial"/>
          <w:b/>
          <w:bCs/>
          <w:sz w:val="24"/>
          <w:szCs w:val="24"/>
          <w:lang w:val="es-AR"/>
        </w:rPr>
        <w:t>é</w:t>
      </w:r>
      <w:r>
        <w:rPr>
          <w:rFonts w:ascii="Arial" w:hAnsi="Arial" w:cs="Arial"/>
          <w:b/>
          <w:bCs/>
          <w:sz w:val="24"/>
          <w:szCs w:val="24"/>
          <w:lang w:val="es-AR"/>
        </w:rPr>
        <w:t>l</w:t>
      </w:r>
      <w:r w:rsidR="00B570AD">
        <w:rPr>
          <w:rFonts w:ascii="Arial" w:hAnsi="Arial" w:cs="Arial"/>
          <w:b/>
          <w:bCs/>
          <w:sz w:val="24"/>
          <w:szCs w:val="24"/>
          <w:lang w:val="es-AR"/>
        </w:rPr>
        <w:t xml:space="preserve"> el</w:t>
      </w:r>
      <w:r>
        <w:rPr>
          <w:rFonts w:ascii="Arial" w:hAnsi="Arial" w:cs="Arial"/>
          <w:b/>
          <w:bCs/>
          <w:sz w:val="24"/>
          <w:szCs w:val="24"/>
          <w:lang w:val="es-AR"/>
        </w:rPr>
        <w:t xml:space="preserve"> causante. También escucho claramente que el anillo lo protege.</w:t>
      </w:r>
    </w:p>
    <w:p w14:paraId="29236D1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se ve estupefacto.</w:t>
      </w:r>
    </w:p>
    <w:p w14:paraId="4F1C50B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siente como de su dedo es retirado algo circular en forma de anillo.</w:t>
      </w:r>
    </w:p>
    <w:p w14:paraId="0C50412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w:t>
      </w:r>
    </w:p>
    <w:p w14:paraId="7DE097D5" w14:textId="77777777"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le quita el anillo y lo lanza lejos. </w:t>
      </w:r>
    </w:p>
    <w:p w14:paraId="2C2DD3B2" w14:textId="63A6C4E5" w:rsidR="00CB10B0" w:rsidRDefault="0015088C" w:rsidP="00CB10B0">
      <w:pPr>
        <w:spacing w:line="360" w:lineRule="auto"/>
        <w:rPr>
          <w:rFonts w:ascii="Arial" w:hAnsi="Arial" w:cs="Arial"/>
          <w:b/>
          <w:bCs/>
          <w:sz w:val="24"/>
          <w:szCs w:val="24"/>
          <w:lang w:val="es-AR"/>
        </w:rPr>
      </w:pPr>
      <w:r>
        <w:rPr>
          <w:rFonts w:ascii="Arial" w:hAnsi="Arial" w:cs="Arial"/>
          <w:b/>
          <w:bCs/>
          <w:sz w:val="24"/>
          <w:szCs w:val="24"/>
          <w:lang w:val="es-AR"/>
        </w:rPr>
        <w:t>Él</w:t>
      </w:r>
      <w:r w:rsidR="00CB10B0">
        <w:rPr>
          <w:rFonts w:ascii="Arial" w:hAnsi="Arial" w:cs="Arial"/>
          <w:b/>
          <w:bCs/>
          <w:sz w:val="24"/>
          <w:szCs w:val="24"/>
          <w:lang w:val="es-AR"/>
        </w:rPr>
        <w:t xml:space="preserve"> pudo haberlo usado, pero con una mano duda que se lo pueda poner, y no </w:t>
      </w:r>
      <w:r w:rsidR="00B570AD">
        <w:rPr>
          <w:rFonts w:ascii="Arial" w:hAnsi="Arial" w:cs="Arial"/>
          <w:b/>
          <w:bCs/>
          <w:sz w:val="24"/>
          <w:szCs w:val="24"/>
          <w:lang w:val="es-AR"/>
        </w:rPr>
        <w:t>quiso</w:t>
      </w:r>
      <w:r w:rsidR="00CB10B0">
        <w:rPr>
          <w:rFonts w:ascii="Arial" w:hAnsi="Arial" w:cs="Arial"/>
          <w:b/>
          <w:bCs/>
          <w:sz w:val="24"/>
          <w:szCs w:val="24"/>
          <w:lang w:val="es-AR"/>
        </w:rPr>
        <w:t xml:space="preserve"> arriesgarse a que Ike lo tomara de nuevo.</w:t>
      </w:r>
    </w:p>
    <w:p w14:paraId="751F1D51" w14:textId="55B7BCA8"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Mi maldito anillo estúpido!</w:t>
      </w:r>
    </w:p>
    <w:p w14:paraId="45B49B78" w14:textId="03001E4F"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570AD">
        <w:rPr>
          <w:rFonts w:ascii="Arial" w:hAnsi="Arial" w:cs="Arial"/>
          <w:b/>
          <w:bCs/>
          <w:sz w:val="24"/>
          <w:szCs w:val="24"/>
          <w:lang w:val="es-AR"/>
        </w:rPr>
        <w:t>¡</w:t>
      </w:r>
      <w:proofErr w:type="gramEnd"/>
      <w:r>
        <w:rPr>
          <w:rFonts w:ascii="Arial" w:hAnsi="Arial" w:cs="Arial"/>
          <w:b/>
          <w:bCs/>
          <w:sz w:val="24"/>
          <w:szCs w:val="24"/>
          <w:lang w:val="es-AR"/>
        </w:rPr>
        <w:t>Yo estoy dispuesto a cargar con ese pes</w:t>
      </w:r>
      <w:r w:rsidR="00B570AD">
        <w:rPr>
          <w:rFonts w:ascii="Arial" w:hAnsi="Arial" w:cs="Arial"/>
          <w:b/>
          <w:bCs/>
          <w:sz w:val="24"/>
          <w:szCs w:val="24"/>
          <w:lang w:val="es-AR"/>
        </w:rPr>
        <w:t>o!</w:t>
      </w:r>
      <w:r>
        <w:rPr>
          <w:rFonts w:ascii="Arial" w:hAnsi="Arial" w:cs="Arial"/>
          <w:b/>
          <w:bCs/>
          <w:sz w:val="24"/>
          <w:szCs w:val="24"/>
          <w:lang w:val="es-AR"/>
        </w:rPr>
        <w:t xml:space="preserve"> ¿Y tú?</w:t>
      </w:r>
    </w:p>
    <w:p w14:paraId="3CBD2BE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404AFB1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intenta desesperadamente sacar su brazo derecho de la fuerza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pero el chico no parece que cediera ante nada.</w:t>
      </w:r>
    </w:p>
    <w:p w14:paraId="178E7818" w14:textId="1C451F83" w:rsidR="00CB10B0"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D</w:t>
      </w:r>
      <w:r w:rsidR="00CB10B0">
        <w:rPr>
          <w:rFonts w:ascii="Arial" w:hAnsi="Arial" w:cs="Arial"/>
          <w:b/>
          <w:bCs/>
          <w:sz w:val="24"/>
          <w:szCs w:val="24"/>
          <w:lang w:val="es-AR"/>
        </w:rPr>
        <w:t>esesperado golpea con su mano izquierda consecutivamente el rostro y estomago de Oziel, hasta intenta alejarlo de él</w:t>
      </w:r>
      <w:r>
        <w:rPr>
          <w:rFonts w:ascii="Arial" w:hAnsi="Arial" w:cs="Arial"/>
          <w:b/>
          <w:bCs/>
          <w:sz w:val="24"/>
          <w:szCs w:val="24"/>
          <w:lang w:val="es-AR"/>
        </w:rPr>
        <w:t xml:space="preserve"> en un intento desesperado</w:t>
      </w:r>
      <w:r w:rsidR="00CB10B0">
        <w:rPr>
          <w:rFonts w:ascii="Arial" w:hAnsi="Arial" w:cs="Arial"/>
          <w:b/>
          <w:bCs/>
          <w:sz w:val="24"/>
          <w:szCs w:val="24"/>
          <w:lang w:val="es-AR"/>
        </w:rPr>
        <w:t xml:space="preserve">, pero nada funciona. </w:t>
      </w:r>
    </w:p>
    <w:p w14:paraId="4FA1FE0B" w14:textId="721676F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determinación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 cargar con todos los problemas de Naomi, están demostrados en ese agarre que no deja ir a Ike.</w:t>
      </w:r>
    </w:p>
    <w:p w14:paraId="149BD739" w14:textId="77777777"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Estúpido los dos vamos a explotar!</w:t>
      </w:r>
    </w:p>
    <w:p w14:paraId="399C5669"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Naomi llega a escuchar esas palabras y grita.</w:t>
      </w:r>
    </w:p>
    <w:p w14:paraId="3DABD68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-¡¡Oziel!!</w:t>
      </w:r>
    </w:p>
    <w:p w14:paraId="0451F7D3" w14:textId="3967A76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estática y la </w:t>
      </w:r>
      <w:r w:rsidR="00B47ACE">
        <w:rPr>
          <w:rFonts w:ascii="Arial" w:hAnsi="Arial" w:cs="Arial"/>
          <w:b/>
          <w:bCs/>
          <w:sz w:val="24"/>
          <w:szCs w:val="24"/>
          <w:lang w:val="es-AR"/>
        </w:rPr>
        <w:t xml:space="preserve">estruendosa </w:t>
      </w:r>
      <w:r>
        <w:rPr>
          <w:rFonts w:ascii="Arial" w:hAnsi="Arial" w:cs="Arial"/>
          <w:b/>
          <w:bCs/>
          <w:sz w:val="24"/>
          <w:szCs w:val="24"/>
          <w:lang w:val="es-AR"/>
        </w:rPr>
        <w:t>explosión cubre a ambos.</w:t>
      </w:r>
    </w:p>
    <w:p w14:paraId="1F7A5FFE" w14:textId="775B2067"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La onda de sonido llega a escucharse hasta donde se encuentra Naomi. No, la explosión se escucha en todo el p</w:t>
      </w:r>
      <w:r w:rsidR="00B47ACE">
        <w:rPr>
          <w:rFonts w:ascii="Arial" w:hAnsi="Arial" w:cs="Arial"/>
          <w:b/>
          <w:bCs/>
          <w:sz w:val="24"/>
          <w:szCs w:val="24"/>
          <w:lang w:val="es-AR"/>
        </w:rPr>
        <w:t>i</w:t>
      </w:r>
      <w:r>
        <w:rPr>
          <w:rFonts w:ascii="Arial" w:hAnsi="Arial" w:cs="Arial"/>
          <w:b/>
          <w:bCs/>
          <w:sz w:val="24"/>
          <w:szCs w:val="24"/>
          <w:lang w:val="es-AR"/>
        </w:rPr>
        <w:t>so y algun</w:t>
      </w:r>
      <w:r w:rsidR="00B47ACE">
        <w:rPr>
          <w:rFonts w:ascii="Arial" w:hAnsi="Arial" w:cs="Arial"/>
          <w:b/>
          <w:bCs/>
          <w:sz w:val="24"/>
          <w:szCs w:val="24"/>
          <w:lang w:val="es-AR"/>
        </w:rPr>
        <w:t>a</w:t>
      </w:r>
      <w:r>
        <w:rPr>
          <w:rFonts w:ascii="Arial" w:hAnsi="Arial" w:cs="Arial"/>
          <w:b/>
          <w:bCs/>
          <w:sz w:val="24"/>
          <w:szCs w:val="24"/>
          <w:lang w:val="es-AR"/>
        </w:rPr>
        <w:t xml:space="preserve">s </w:t>
      </w:r>
      <w:r w:rsidR="00B47ACE">
        <w:rPr>
          <w:rFonts w:ascii="Arial" w:hAnsi="Arial" w:cs="Arial"/>
          <w:b/>
          <w:bCs/>
          <w:sz w:val="24"/>
          <w:szCs w:val="24"/>
          <w:lang w:val="es-AR"/>
        </w:rPr>
        <w:t xml:space="preserve">plantas </w:t>
      </w:r>
      <w:r>
        <w:rPr>
          <w:rFonts w:ascii="Arial" w:hAnsi="Arial" w:cs="Arial"/>
          <w:b/>
          <w:bCs/>
          <w:sz w:val="24"/>
          <w:szCs w:val="24"/>
          <w:lang w:val="es-AR"/>
        </w:rPr>
        <w:t>más abajo.</w:t>
      </w:r>
    </w:p>
    <w:p w14:paraId="61304632" w14:textId="190361CF"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Todos los cubículos de ese piso salen volando por las enormes ventanas que son destruidas por completo.</w:t>
      </w:r>
    </w:p>
    <w:p w14:paraId="579D1A0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-¡¡¡¡AHHHH, AAAAHHH!!!!</w:t>
      </w:r>
    </w:p>
    <w:p w14:paraId="40FBE66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-¡¡¡KHHHHHHAAAAAAA!!!</w:t>
      </w:r>
    </w:p>
    <w:p w14:paraId="1AC35DF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Ambos salen volando hacia atrás y esta vez el daño es completamente peor.</w:t>
      </w:r>
    </w:p>
    <w:p w14:paraId="53F9281F" w14:textId="3F17D99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Ambos brazos</w:t>
      </w:r>
      <w:r w:rsidR="00B47ACE">
        <w:rPr>
          <w:rFonts w:ascii="Arial" w:hAnsi="Arial" w:cs="Arial"/>
          <w:b/>
          <w:bCs/>
          <w:sz w:val="24"/>
          <w:szCs w:val="24"/>
          <w:lang w:val="es-AR"/>
        </w:rPr>
        <w:t>,</w:t>
      </w:r>
      <w:r>
        <w:rPr>
          <w:rFonts w:ascii="Arial" w:hAnsi="Arial" w:cs="Arial"/>
          <w:b/>
          <w:bCs/>
          <w:sz w:val="24"/>
          <w:szCs w:val="24"/>
          <w:lang w:val="es-AR"/>
        </w:rPr>
        <w:t xml:space="preserve"> de Ike y Oziel</w:t>
      </w:r>
      <w:r w:rsidR="00B47ACE">
        <w:rPr>
          <w:rFonts w:ascii="Arial" w:hAnsi="Arial" w:cs="Arial"/>
          <w:b/>
          <w:bCs/>
          <w:sz w:val="24"/>
          <w:szCs w:val="24"/>
          <w:lang w:val="es-AR"/>
        </w:rPr>
        <w:t>,</w:t>
      </w:r>
      <w:r>
        <w:rPr>
          <w:rFonts w:ascii="Arial" w:hAnsi="Arial" w:cs="Arial"/>
          <w:b/>
          <w:bCs/>
          <w:sz w:val="24"/>
          <w:szCs w:val="24"/>
          <w:lang w:val="es-AR"/>
        </w:rPr>
        <w:t xml:space="preserve"> se encuentran completamente destruidos. La piel y carne se encuentra esparcido por todo el suelo y en sus rostros.</w:t>
      </w:r>
    </w:p>
    <w:p w14:paraId="1885011C" w14:textId="57E80A5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B47ACE">
        <w:rPr>
          <w:rFonts w:ascii="Arial" w:hAnsi="Arial" w:cs="Arial"/>
          <w:b/>
          <w:bCs/>
          <w:sz w:val="24"/>
          <w:szCs w:val="24"/>
          <w:lang w:val="es-AR"/>
        </w:rPr>
        <w:t>están</w:t>
      </w:r>
      <w:r>
        <w:rPr>
          <w:rFonts w:ascii="Arial" w:hAnsi="Arial" w:cs="Arial"/>
          <w:b/>
          <w:bCs/>
          <w:sz w:val="24"/>
          <w:szCs w:val="24"/>
          <w:lang w:val="es-AR"/>
        </w:rPr>
        <w:t xml:space="preserve"> completamente destruidos con algunos huesos que se podían ver y algunos tejidos musculares que aún estaban adheridos.</w:t>
      </w:r>
    </w:p>
    <w:p w14:paraId="41884C77"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corre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tirado en el suelo cubriéndose su brazo destruido con su chaqueta.</w:t>
      </w:r>
    </w:p>
    <w:p w14:paraId="0E218C6D" w14:textId="6C67117E" w:rsidR="00B47ACE"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loco!?</w:t>
      </w:r>
    </w:p>
    <w:p w14:paraId="48E79EE3" w14:textId="3855C25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KkccAA</w:t>
      </w:r>
      <w:proofErr w:type="spellEnd"/>
      <w:r>
        <w:rPr>
          <w:rFonts w:ascii="Arial" w:hAnsi="Arial" w:cs="Arial"/>
          <w:b/>
          <w:bCs/>
          <w:sz w:val="24"/>
          <w:szCs w:val="24"/>
          <w:lang w:val="es-AR"/>
        </w:rPr>
        <w:t xml:space="preserve"> E-Estoy bien </w:t>
      </w:r>
      <w:proofErr w:type="spellStart"/>
      <w:r>
        <w:rPr>
          <w:rFonts w:ascii="Arial" w:hAnsi="Arial" w:cs="Arial"/>
          <w:b/>
          <w:bCs/>
          <w:sz w:val="24"/>
          <w:szCs w:val="24"/>
          <w:lang w:val="es-AR"/>
        </w:rPr>
        <w:t>kkcc</w:t>
      </w:r>
      <w:proofErr w:type="spellEnd"/>
      <w:r>
        <w:rPr>
          <w:rFonts w:ascii="Arial" w:hAnsi="Arial" w:cs="Arial"/>
          <w:b/>
          <w:bCs/>
          <w:sz w:val="24"/>
          <w:szCs w:val="24"/>
          <w:lang w:val="es-AR"/>
        </w:rPr>
        <w:t xml:space="preserve"> </w:t>
      </w:r>
      <w:r w:rsidR="00B47ACE">
        <w:rPr>
          <w:rFonts w:ascii="Arial" w:hAnsi="Arial" w:cs="Arial"/>
          <w:b/>
          <w:bCs/>
          <w:sz w:val="24"/>
          <w:szCs w:val="24"/>
          <w:lang w:val="es-AR"/>
        </w:rPr>
        <w:t xml:space="preserve">–Oziel a punto de entrar en shock habla con una voz adolorida a Naomi– </w:t>
      </w:r>
      <w:r>
        <w:rPr>
          <w:rFonts w:ascii="Arial" w:hAnsi="Arial" w:cs="Arial"/>
          <w:b/>
          <w:bCs/>
          <w:sz w:val="24"/>
          <w:szCs w:val="24"/>
          <w:lang w:val="es-AR"/>
        </w:rPr>
        <w:t>¡encárgate que ese estúpido!</w:t>
      </w:r>
      <w:r w:rsidR="00B47ACE">
        <w:rPr>
          <w:rFonts w:ascii="Arial" w:hAnsi="Arial" w:cs="Arial"/>
          <w:b/>
          <w:bCs/>
          <w:sz w:val="24"/>
          <w:szCs w:val="24"/>
          <w:lang w:val="es-AR"/>
        </w:rPr>
        <w:t xml:space="preserve"> ¡Q-Que no intente nada!</w:t>
      </w:r>
    </w:p>
    <w:p w14:paraId="78C74367"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Naomi se levanta y camina hacia Ike.</w:t>
      </w:r>
    </w:p>
    <w:p w14:paraId="0F71B79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51A31666" w14:textId="4AACF826" w:rsidR="00414971" w:rsidRDefault="00414971" w:rsidP="00414971">
      <w:pPr>
        <w:spacing w:line="360" w:lineRule="auto"/>
        <w:rPr>
          <w:rFonts w:ascii="Arial" w:hAnsi="Arial" w:cs="Arial"/>
          <w:b/>
          <w:bCs/>
          <w:sz w:val="24"/>
          <w:szCs w:val="24"/>
          <w:lang w:val="es-AR"/>
        </w:rPr>
      </w:pPr>
      <w:r>
        <w:rPr>
          <w:rFonts w:ascii="Arial" w:hAnsi="Arial" w:cs="Arial"/>
          <w:b/>
          <w:bCs/>
          <w:sz w:val="24"/>
          <w:szCs w:val="24"/>
          <w:lang w:val="es-AR"/>
        </w:rPr>
        <w:t>Con un gran trozo de concreto que Naomi encontró lo golpea en la cabeza dejándolo completamente inconsciente.</w:t>
      </w:r>
    </w:p>
    <w:p w14:paraId="53AFE11D" w14:textId="77777777" w:rsidR="008D0E0F" w:rsidRPr="005D6BA9" w:rsidRDefault="008D0E0F" w:rsidP="008D0E0F">
      <w:pPr>
        <w:spacing w:line="360" w:lineRule="auto"/>
        <w:rPr>
          <w:rFonts w:ascii="Arial" w:hAnsi="Arial" w:cs="Arial"/>
          <w:b/>
          <w:bCs/>
          <w:sz w:val="16"/>
          <w:szCs w:val="16"/>
          <w:lang w:val="es-AR"/>
        </w:rPr>
      </w:pPr>
    </w:p>
    <w:p w14:paraId="1D5BFCDD" w14:textId="77777777" w:rsidR="008D0E0F" w:rsidRPr="006848AD" w:rsidRDefault="008D0E0F" w:rsidP="008D0E0F">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D007044" w14:textId="77777777" w:rsidR="008D0E0F" w:rsidRDefault="008D0E0F" w:rsidP="008D0E0F">
      <w:pPr>
        <w:spacing w:line="360" w:lineRule="auto"/>
        <w:rPr>
          <w:rFonts w:ascii="Arial" w:hAnsi="Arial" w:cs="Arial"/>
          <w:b/>
          <w:bCs/>
          <w:sz w:val="24"/>
          <w:szCs w:val="24"/>
          <w:lang w:val="es-AR"/>
        </w:rPr>
      </w:pPr>
    </w:p>
    <w:p w14:paraId="5BA3F54A" w14:textId="593FF872"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-En verdad </w:t>
      </w:r>
      <w:r w:rsidR="007D1EDD">
        <w:rPr>
          <w:rFonts w:ascii="Arial" w:hAnsi="Arial" w:cs="Arial"/>
          <w:b/>
          <w:bCs/>
          <w:sz w:val="24"/>
          <w:szCs w:val="24"/>
          <w:lang w:val="es-AR"/>
        </w:rPr>
        <w:t>estás</w:t>
      </w:r>
      <w:r>
        <w:rPr>
          <w:rFonts w:ascii="Arial" w:hAnsi="Arial" w:cs="Arial"/>
          <w:b/>
          <w:bCs/>
          <w:sz w:val="24"/>
          <w:szCs w:val="24"/>
          <w:lang w:val="es-AR"/>
        </w:rPr>
        <w:t xml:space="preserve"> loco. ¿Que estabas pensando al hacer eso?</w:t>
      </w:r>
    </w:p>
    <w:p w14:paraId="3C05EFC6"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Naomi molesta habla mientras deja a Ike esposado a una tubería de gas cerca de la pared de una entrada.</w:t>
      </w:r>
    </w:p>
    <w:p w14:paraId="4ACC5B3E" w14:textId="77777777"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Salvaste a los rehenes?.</w:t>
      </w:r>
    </w:p>
    <w:p w14:paraId="1CD52AF9" w14:textId="6976364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contesta una pregunta con otra. El chico se encuentra por completo muy malherido y</w:t>
      </w:r>
      <w:r w:rsidR="007D1EDD">
        <w:rPr>
          <w:rFonts w:ascii="Arial" w:hAnsi="Arial" w:cs="Arial"/>
          <w:b/>
          <w:bCs/>
          <w:sz w:val="24"/>
          <w:szCs w:val="24"/>
          <w:lang w:val="es-AR"/>
        </w:rPr>
        <w:t xml:space="preserve"> con</w:t>
      </w:r>
      <w:r>
        <w:rPr>
          <w:rFonts w:ascii="Arial" w:hAnsi="Arial" w:cs="Arial"/>
          <w:b/>
          <w:bCs/>
          <w:sz w:val="24"/>
          <w:szCs w:val="24"/>
          <w:lang w:val="es-AR"/>
        </w:rPr>
        <w:t xml:space="preserve"> todo su cuerpo sudando por el gran daño de su brazo izquierdo. </w:t>
      </w:r>
      <w:r w:rsidR="007D1EDD">
        <w:rPr>
          <w:rFonts w:ascii="Arial" w:hAnsi="Arial" w:cs="Arial"/>
          <w:b/>
          <w:bCs/>
          <w:sz w:val="24"/>
          <w:szCs w:val="24"/>
          <w:lang w:val="es-AR"/>
        </w:rPr>
        <w:t>Él</w:t>
      </w:r>
      <w:r>
        <w:rPr>
          <w:rFonts w:ascii="Arial" w:hAnsi="Arial" w:cs="Arial"/>
          <w:b/>
          <w:bCs/>
          <w:sz w:val="24"/>
          <w:szCs w:val="24"/>
          <w:lang w:val="es-AR"/>
        </w:rPr>
        <w:t xml:space="preserve"> no quería recibir un regaño de Naomi</w:t>
      </w:r>
      <w:r w:rsidR="007D1EDD">
        <w:rPr>
          <w:rFonts w:ascii="Arial" w:hAnsi="Arial" w:cs="Arial"/>
          <w:b/>
          <w:bCs/>
          <w:sz w:val="24"/>
          <w:szCs w:val="24"/>
          <w:lang w:val="es-AR"/>
        </w:rPr>
        <w:t xml:space="preserve"> ahora mismo</w:t>
      </w:r>
      <w:r>
        <w:rPr>
          <w:rFonts w:ascii="Arial" w:hAnsi="Arial" w:cs="Arial"/>
          <w:b/>
          <w:bCs/>
          <w:sz w:val="24"/>
          <w:szCs w:val="24"/>
          <w:lang w:val="es-AR"/>
        </w:rPr>
        <w:t xml:space="preserve">, pero de todos modos lo tendría que </w:t>
      </w:r>
      <w:r w:rsidR="007D1EDD">
        <w:rPr>
          <w:rFonts w:ascii="Arial" w:hAnsi="Arial" w:cs="Arial"/>
          <w:b/>
          <w:bCs/>
          <w:sz w:val="24"/>
          <w:szCs w:val="24"/>
          <w:lang w:val="es-AR"/>
        </w:rPr>
        <w:t>oír tarde o temprano</w:t>
      </w:r>
      <w:r>
        <w:rPr>
          <w:rFonts w:ascii="Arial" w:hAnsi="Arial" w:cs="Arial"/>
          <w:b/>
          <w:bCs/>
          <w:sz w:val="24"/>
          <w:szCs w:val="24"/>
          <w:lang w:val="es-AR"/>
        </w:rPr>
        <w:t>.</w:t>
      </w:r>
    </w:p>
    <w:p w14:paraId="38DE56F1" w14:textId="7B7FA846"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-Si. Cuando vi que Ike te siguió, </w:t>
      </w:r>
      <w:r w:rsidR="007D1EDD">
        <w:rPr>
          <w:rFonts w:ascii="Arial" w:hAnsi="Arial" w:cs="Arial"/>
          <w:b/>
          <w:bCs/>
          <w:sz w:val="24"/>
          <w:szCs w:val="24"/>
          <w:lang w:val="es-AR"/>
        </w:rPr>
        <w:t>llevé</w:t>
      </w:r>
      <w:r>
        <w:rPr>
          <w:rFonts w:ascii="Arial" w:hAnsi="Arial" w:cs="Arial"/>
          <w:b/>
          <w:bCs/>
          <w:sz w:val="24"/>
          <w:szCs w:val="24"/>
          <w:lang w:val="es-AR"/>
        </w:rPr>
        <w:t xml:space="preserve"> a todos a una oficina cerrada y esperamos a Sixto.</w:t>
      </w:r>
    </w:p>
    <w:p w14:paraId="44BA3624" w14:textId="7BA6FECE"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7D1EDD">
        <w:rPr>
          <w:rFonts w:ascii="Arial" w:hAnsi="Arial" w:cs="Arial"/>
          <w:b/>
          <w:bCs/>
          <w:sz w:val="24"/>
          <w:szCs w:val="24"/>
          <w:lang w:val="es-AR"/>
        </w:rPr>
        <w:t>dónde</w:t>
      </w:r>
      <w:r>
        <w:rPr>
          <w:rFonts w:ascii="Arial" w:hAnsi="Arial" w:cs="Arial"/>
          <w:b/>
          <w:bCs/>
          <w:sz w:val="24"/>
          <w:szCs w:val="24"/>
          <w:lang w:val="es-AR"/>
        </w:rPr>
        <w:t xml:space="preserve"> </w:t>
      </w:r>
      <w:r w:rsidR="007D1EDD">
        <w:rPr>
          <w:rFonts w:ascii="Arial" w:hAnsi="Arial" w:cs="Arial"/>
          <w:b/>
          <w:bCs/>
          <w:sz w:val="24"/>
          <w:szCs w:val="24"/>
          <w:lang w:val="es-AR"/>
        </w:rPr>
        <w:t>está</w:t>
      </w:r>
      <w:r>
        <w:rPr>
          <w:rFonts w:ascii="Arial" w:hAnsi="Arial" w:cs="Arial"/>
          <w:b/>
          <w:bCs/>
          <w:sz w:val="24"/>
          <w:szCs w:val="24"/>
          <w:lang w:val="es-AR"/>
        </w:rPr>
        <w:t>?</w:t>
      </w:r>
    </w:p>
    <w:p w14:paraId="36BBCDB5" w14:textId="456A1A8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r w:rsidR="007D1EDD">
        <w:rPr>
          <w:rFonts w:ascii="Arial" w:hAnsi="Arial" w:cs="Arial"/>
          <w:b/>
          <w:bCs/>
          <w:sz w:val="24"/>
          <w:szCs w:val="24"/>
          <w:lang w:val="es-AR"/>
        </w:rPr>
        <w:t>Está</w:t>
      </w:r>
      <w:r>
        <w:rPr>
          <w:rFonts w:ascii="Arial" w:hAnsi="Arial" w:cs="Arial"/>
          <w:b/>
          <w:bCs/>
          <w:sz w:val="24"/>
          <w:szCs w:val="24"/>
          <w:lang w:val="es-AR"/>
        </w:rPr>
        <w:t xml:space="preserve"> buscando al resto de mercenarios que se encuentran en la Torre. Al parecer un grupo grande se </w:t>
      </w:r>
      <w:r w:rsidR="007D1EDD">
        <w:rPr>
          <w:rFonts w:ascii="Arial" w:hAnsi="Arial" w:cs="Arial"/>
          <w:b/>
          <w:bCs/>
          <w:sz w:val="24"/>
          <w:szCs w:val="24"/>
          <w:lang w:val="es-AR"/>
        </w:rPr>
        <w:t>adentró</w:t>
      </w:r>
      <w:r>
        <w:rPr>
          <w:rFonts w:ascii="Arial" w:hAnsi="Arial" w:cs="Arial"/>
          <w:b/>
          <w:bCs/>
          <w:sz w:val="24"/>
          <w:szCs w:val="24"/>
          <w:lang w:val="es-AR"/>
        </w:rPr>
        <w:t xml:space="preserve"> a las oficinas principales y se encerraron con bastantes explosivos.</w:t>
      </w:r>
    </w:p>
    <w:p w14:paraId="5DCF6F4B" w14:textId="6A39AE53"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Un escalofrío recorre la espina de Naomi. Una voz similar que ella recuerda de</w:t>
      </w:r>
      <w:r w:rsidR="00B408C2">
        <w:rPr>
          <w:rFonts w:ascii="Arial" w:hAnsi="Arial" w:cs="Arial"/>
          <w:b/>
          <w:bCs/>
          <w:sz w:val="24"/>
          <w:szCs w:val="24"/>
          <w:lang w:val="es-AR"/>
        </w:rPr>
        <w:t xml:space="preserve"> la Academia </w:t>
      </w:r>
      <w:r>
        <w:rPr>
          <w:rFonts w:ascii="Arial" w:hAnsi="Arial" w:cs="Arial"/>
          <w:b/>
          <w:bCs/>
          <w:sz w:val="24"/>
          <w:szCs w:val="24"/>
          <w:lang w:val="es-AR"/>
        </w:rPr>
        <w:t>C.F.G se escucha a sus espaldas.</w:t>
      </w:r>
    </w:p>
    <w:p w14:paraId="79ED8894"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-Perdieron… </w:t>
      </w:r>
      <w:proofErr w:type="spellStart"/>
      <w:r>
        <w:rPr>
          <w:rFonts w:ascii="Arial" w:hAnsi="Arial" w:cs="Arial"/>
          <w:b/>
          <w:bCs/>
          <w:sz w:val="24"/>
          <w:szCs w:val="24"/>
          <w:lang w:val="es-AR"/>
        </w:rPr>
        <w:t>Kcc</w:t>
      </w:r>
      <w:proofErr w:type="spellEnd"/>
    </w:p>
    <w:p w14:paraId="289D8B08" w14:textId="3F1F145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Su brazo no se encuentra tan destruido como el de Oziel. </w:t>
      </w:r>
      <w:r w:rsidR="007D1EDD">
        <w:rPr>
          <w:rFonts w:ascii="Arial" w:hAnsi="Arial" w:cs="Arial"/>
          <w:b/>
          <w:bCs/>
          <w:sz w:val="24"/>
          <w:szCs w:val="24"/>
          <w:lang w:val="es-AR"/>
        </w:rPr>
        <w:t>Él</w:t>
      </w:r>
      <w:r>
        <w:rPr>
          <w:rFonts w:ascii="Arial" w:hAnsi="Arial" w:cs="Arial"/>
          <w:b/>
          <w:bCs/>
          <w:sz w:val="24"/>
          <w:szCs w:val="24"/>
          <w:lang w:val="es-AR"/>
        </w:rPr>
        <w:t xml:space="preserve"> contaba con que el tatuaje no afectara a su cuerpo, pero esa </w:t>
      </w:r>
      <w:r w:rsidR="007D1EDD">
        <w:rPr>
          <w:rFonts w:ascii="Arial" w:hAnsi="Arial" w:cs="Arial"/>
          <w:b/>
          <w:bCs/>
          <w:sz w:val="24"/>
          <w:szCs w:val="24"/>
          <w:lang w:val="es-AR"/>
        </w:rPr>
        <w:t>estática</w:t>
      </w:r>
      <w:r>
        <w:rPr>
          <w:rFonts w:ascii="Arial" w:hAnsi="Arial" w:cs="Arial"/>
          <w:b/>
          <w:bCs/>
          <w:sz w:val="24"/>
          <w:szCs w:val="24"/>
          <w:lang w:val="es-AR"/>
        </w:rPr>
        <w:t xml:space="preserve"> que interfirió parece haber negado ese respaldo. Su brazo </w:t>
      </w:r>
      <w:r w:rsidR="007D1EDD">
        <w:rPr>
          <w:rFonts w:ascii="Arial" w:hAnsi="Arial" w:cs="Arial"/>
          <w:b/>
          <w:bCs/>
          <w:sz w:val="24"/>
          <w:szCs w:val="24"/>
          <w:lang w:val="es-AR"/>
        </w:rPr>
        <w:t>está</w:t>
      </w:r>
      <w:r>
        <w:rPr>
          <w:rFonts w:ascii="Arial" w:hAnsi="Arial" w:cs="Arial"/>
          <w:b/>
          <w:bCs/>
          <w:sz w:val="24"/>
          <w:szCs w:val="24"/>
          <w:lang w:val="es-AR"/>
        </w:rPr>
        <w:t xml:space="preserve"> muy </w:t>
      </w:r>
      <w:r w:rsidR="007D1EDD">
        <w:rPr>
          <w:rFonts w:ascii="Arial" w:hAnsi="Arial" w:cs="Arial"/>
          <w:b/>
          <w:bCs/>
          <w:sz w:val="24"/>
          <w:szCs w:val="24"/>
          <w:lang w:val="es-AR"/>
        </w:rPr>
        <w:t>malherido,</w:t>
      </w:r>
      <w:r>
        <w:rPr>
          <w:rFonts w:ascii="Arial" w:hAnsi="Arial" w:cs="Arial"/>
          <w:b/>
          <w:bCs/>
          <w:sz w:val="24"/>
          <w:szCs w:val="24"/>
          <w:lang w:val="es-AR"/>
        </w:rPr>
        <w:t xml:space="preserve"> pero no lo suficiente como para morir. Su tono de voz es quebradizo y por el color pálido de su piel parece que </w:t>
      </w:r>
      <w:r w:rsidR="007D1EDD">
        <w:rPr>
          <w:rFonts w:ascii="Arial" w:hAnsi="Arial" w:cs="Arial"/>
          <w:b/>
          <w:bCs/>
          <w:sz w:val="24"/>
          <w:szCs w:val="24"/>
          <w:lang w:val="es-AR"/>
        </w:rPr>
        <w:t>pronto</w:t>
      </w:r>
      <w:r>
        <w:rPr>
          <w:rFonts w:ascii="Arial" w:hAnsi="Arial" w:cs="Arial"/>
          <w:b/>
          <w:bCs/>
          <w:sz w:val="24"/>
          <w:szCs w:val="24"/>
          <w:lang w:val="es-AR"/>
        </w:rPr>
        <w:t xml:space="preserve"> entraría en shock.</w:t>
      </w:r>
    </w:p>
    <w:p w14:paraId="3EEB6FB9"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6929E06D" w14:textId="70CAAFD7"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Creen que entraría a la T-Torre ALICE con mi </w:t>
      </w:r>
      <w:r w:rsidR="007D1EDD">
        <w:rPr>
          <w:rFonts w:ascii="Arial" w:hAnsi="Arial" w:cs="Arial"/>
          <w:b/>
          <w:bCs/>
          <w:sz w:val="24"/>
          <w:szCs w:val="24"/>
          <w:lang w:val="es-AR"/>
        </w:rPr>
        <w:t>único</w:t>
      </w:r>
      <w:r>
        <w:rPr>
          <w:rFonts w:ascii="Arial" w:hAnsi="Arial" w:cs="Arial"/>
          <w:b/>
          <w:bCs/>
          <w:sz w:val="24"/>
          <w:szCs w:val="24"/>
          <w:lang w:val="es-AR"/>
        </w:rPr>
        <w:t xml:space="preserve"> respaldo de poder conseguir los 38 </w:t>
      </w:r>
      <w:r w:rsidR="007D1EDD">
        <w:rPr>
          <w:rFonts w:ascii="Arial" w:hAnsi="Arial" w:cs="Arial"/>
          <w:b/>
          <w:bCs/>
          <w:sz w:val="24"/>
          <w:szCs w:val="24"/>
          <w:lang w:val="es-AR"/>
        </w:rPr>
        <w:t>dígitos</w:t>
      </w:r>
      <w:r>
        <w:rPr>
          <w:rFonts w:ascii="Arial" w:hAnsi="Arial" w:cs="Arial"/>
          <w:b/>
          <w:bCs/>
          <w:sz w:val="24"/>
          <w:szCs w:val="24"/>
          <w:lang w:val="es-AR"/>
        </w:rPr>
        <w:t xml:space="preserve"> de</w:t>
      </w:r>
      <w:r w:rsidR="007D1EDD">
        <w:rPr>
          <w:rFonts w:ascii="Arial" w:hAnsi="Arial" w:cs="Arial"/>
          <w:b/>
          <w:bCs/>
          <w:sz w:val="24"/>
          <w:szCs w:val="24"/>
          <w:lang w:val="es-AR"/>
        </w:rPr>
        <w:t>…</w:t>
      </w:r>
      <w:r>
        <w:rPr>
          <w:rFonts w:ascii="Arial" w:hAnsi="Arial" w:cs="Arial"/>
          <w:b/>
          <w:bCs/>
          <w:sz w:val="24"/>
          <w:szCs w:val="24"/>
          <w:lang w:val="es-AR"/>
        </w:rPr>
        <w:t xml:space="preserve"> seguridad de los sistemas de enfriamiento?</w:t>
      </w:r>
    </w:p>
    <w:p w14:paraId="069395BC" w14:textId="71804639"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7D1EDD">
        <w:rPr>
          <w:rFonts w:ascii="Arial" w:hAnsi="Arial" w:cs="Arial"/>
          <w:b/>
          <w:bCs/>
          <w:sz w:val="24"/>
          <w:szCs w:val="24"/>
          <w:lang w:val="es-AR"/>
        </w:rPr>
        <w:t>qué</w:t>
      </w:r>
      <w:r>
        <w:rPr>
          <w:rFonts w:ascii="Arial" w:hAnsi="Arial" w:cs="Arial"/>
          <w:b/>
          <w:bCs/>
          <w:sz w:val="24"/>
          <w:szCs w:val="24"/>
          <w:lang w:val="es-AR"/>
        </w:rPr>
        <w:t xml:space="preserve"> te refieres? –Naomi preocupada escucha a Ike atentamente– ¿</w:t>
      </w:r>
      <w:r w:rsidR="007D1EDD">
        <w:rPr>
          <w:rFonts w:ascii="Arial" w:hAnsi="Arial" w:cs="Arial"/>
          <w:b/>
          <w:bCs/>
          <w:sz w:val="24"/>
          <w:szCs w:val="24"/>
          <w:lang w:val="es-AR"/>
        </w:rPr>
        <w:t>Qué</w:t>
      </w:r>
      <w:r>
        <w:rPr>
          <w:rFonts w:ascii="Arial" w:hAnsi="Arial" w:cs="Arial"/>
          <w:b/>
          <w:bCs/>
          <w:sz w:val="24"/>
          <w:szCs w:val="24"/>
          <w:lang w:val="es-AR"/>
        </w:rPr>
        <w:t xml:space="preserve"> es lo que </w:t>
      </w:r>
      <w:r w:rsidR="007D1EDD">
        <w:rPr>
          <w:rFonts w:ascii="Arial" w:hAnsi="Arial" w:cs="Arial"/>
          <w:b/>
          <w:bCs/>
          <w:sz w:val="24"/>
          <w:szCs w:val="24"/>
          <w:lang w:val="es-AR"/>
        </w:rPr>
        <w:t>hiciste</w:t>
      </w:r>
      <w:r>
        <w:rPr>
          <w:rFonts w:ascii="Arial" w:hAnsi="Arial" w:cs="Arial"/>
          <w:b/>
          <w:bCs/>
          <w:sz w:val="24"/>
          <w:szCs w:val="24"/>
          <w:lang w:val="es-AR"/>
        </w:rPr>
        <w:t xml:space="preserve"> Ike?</w:t>
      </w:r>
    </w:p>
    <w:p w14:paraId="66E4027E" w14:textId="34455F52"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-Ike… Es extraño… tantos años fuera pensé que </w:t>
      </w:r>
      <w:r w:rsidR="007D1EDD">
        <w:rPr>
          <w:rFonts w:ascii="Arial" w:hAnsi="Arial" w:cs="Arial"/>
          <w:b/>
          <w:bCs/>
          <w:sz w:val="24"/>
          <w:szCs w:val="24"/>
          <w:lang w:val="es-AR"/>
        </w:rPr>
        <w:t>habías</w:t>
      </w:r>
      <w:r>
        <w:rPr>
          <w:rFonts w:ascii="Arial" w:hAnsi="Arial" w:cs="Arial"/>
          <w:b/>
          <w:bCs/>
          <w:sz w:val="24"/>
          <w:szCs w:val="24"/>
          <w:lang w:val="es-AR"/>
        </w:rPr>
        <w:t xml:space="preserve"> olvidado mi nombre. Como sea… </w:t>
      </w:r>
      <w:proofErr w:type="spellStart"/>
      <w:r>
        <w:rPr>
          <w:rFonts w:ascii="Arial" w:hAnsi="Arial" w:cs="Arial"/>
          <w:b/>
          <w:bCs/>
          <w:sz w:val="24"/>
          <w:szCs w:val="24"/>
          <w:lang w:val="es-AR"/>
        </w:rPr>
        <w:t>KKcCCc</w:t>
      </w:r>
      <w:proofErr w:type="spellEnd"/>
      <w:r>
        <w:rPr>
          <w:rFonts w:ascii="Arial" w:hAnsi="Arial" w:cs="Arial"/>
          <w:b/>
          <w:bCs/>
          <w:sz w:val="24"/>
          <w:szCs w:val="24"/>
          <w:lang w:val="es-AR"/>
        </w:rPr>
        <w:t xml:space="preserve"> –Ike jadea de dolor– La bomba EPS Omega no fue lo </w:t>
      </w:r>
      <w:r w:rsidR="007D1EDD">
        <w:rPr>
          <w:rFonts w:ascii="Arial" w:hAnsi="Arial" w:cs="Arial"/>
          <w:b/>
          <w:bCs/>
          <w:sz w:val="24"/>
          <w:szCs w:val="24"/>
          <w:lang w:val="es-AR"/>
        </w:rPr>
        <w:t>único</w:t>
      </w:r>
      <w:r>
        <w:rPr>
          <w:rFonts w:ascii="Arial" w:hAnsi="Arial" w:cs="Arial"/>
          <w:b/>
          <w:bCs/>
          <w:sz w:val="24"/>
          <w:szCs w:val="24"/>
          <w:lang w:val="es-AR"/>
        </w:rPr>
        <w:t xml:space="preserve"> con lo que nuestro </w:t>
      </w:r>
      <w:r w:rsidR="007D1EDD">
        <w:rPr>
          <w:rFonts w:ascii="Arial" w:hAnsi="Arial" w:cs="Arial"/>
          <w:b/>
          <w:bCs/>
          <w:sz w:val="24"/>
          <w:szCs w:val="24"/>
          <w:lang w:val="es-AR"/>
        </w:rPr>
        <w:t>proveedor</w:t>
      </w:r>
      <w:r>
        <w:rPr>
          <w:rFonts w:ascii="Arial" w:hAnsi="Arial" w:cs="Arial"/>
          <w:b/>
          <w:bCs/>
          <w:sz w:val="24"/>
          <w:szCs w:val="24"/>
          <w:lang w:val="es-AR"/>
        </w:rPr>
        <w:t xml:space="preserve"> nos </w:t>
      </w:r>
      <w:r w:rsidR="007D1EDD">
        <w:rPr>
          <w:rFonts w:ascii="Arial" w:hAnsi="Arial" w:cs="Arial"/>
          <w:b/>
          <w:bCs/>
          <w:sz w:val="24"/>
          <w:szCs w:val="24"/>
          <w:lang w:val="es-AR"/>
        </w:rPr>
        <w:t>privilegió</w:t>
      </w:r>
      <w:r>
        <w:rPr>
          <w:rFonts w:ascii="Arial" w:hAnsi="Arial" w:cs="Arial"/>
          <w:b/>
          <w:bCs/>
          <w:sz w:val="24"/>
          <w:szCs w:val="24"/>
          <w:lang w:val="es-AR"/>
        </w:rPr>
        <w:t>…</w:t>
      </w:r>
    </w:p>
    <w:p w14:paraId="54409AA0" w14:textId="2B332994"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r w:rsidR="007D1EDD">
        <w:rPr>
          <w:rFonts w:ascii="Arial" w:hAnsi="Arial" w:cs="Arial"/>
          <w:b/>
          <w:bCs/>
          <w:sz w:val="24"/>
          <w:szCs w:val="24"/>
          <w:lang w:val="es-AR"/>
        </w:rPr>
        <w:t>Sabía</w:t>
      </w:r>
      <w:r>
        <w:rPr>
          <w:rFonts w:ascii="Arial" w:hAnsi="Arial" w:cs="Arial"/>
          <w:b/>
          <w:bCs/>
          <w:sz w:val="24"/>
          <w:szCs w:val="24"/>
          <w:lang w:val="es-AR"/>
        </w:rPr>
        <w:t xml:space="preserve"> que gente sin recursos </w:t>
      </w:r>
      <w:r w:rsidR="007D1EDD">
        <w:rPr>
          <w:rFonts w:ascii="Arial" w:hAnsi="Arial" w:cs="Arial"/>
          <w:b/>
          <w:bCs/>
          <w:sz w:val="24"/>
          <w:szCs w:val="24"/>
          <w:lang w:val="es-AR"/>
        </w:rPr>
        <w:t xml:space="preserve">no </w:t>
      </w:r>
      <w:r>
        <w:rPr>
          <w:rFonts w:ascii="Arial" w:hAnsi="Arial" w:cs="Arial"/>
          <w:b/>
          <w:bCs/>
          <w:sz w:val="24"/>
          <w:szCs w:val="24"/>
          <w:lang w:val="es-AR"/>
        </w:rPr>
        <w:t>consiguieran esta clase de tecnología sin ayuda. ¿</w:t>
      </w:r>
      <w:r w:rsidR="007D1EDD">
        <w:rPr>
          <w:rFonts w:ascii="Arial" w:hAnsi="Arial" w:cs="Arial"/>
          <w:b/>
          <w:bCs/>
          <w:sz w:val="24"/>
          <w:szCs w:val="24"/>
          <w:lang w:val="es-AR"/>
        </w:rPr>
        <w:t>Quién</w:t>
      </w:r>
      <w:r>
        <w:rPr>
          <w:rFonts w:ascii="Arial" w:hAnsi="Arial" w:cs="Arial"/>
          <w:b/>
          <w:bCs/>
          <w:sz w:val="24"/>
          <w:szCs w:val="24"/>
          <w:lang w:val="es-AR"/>
        </w:rPr>
        <w:t xml:space="preserve"> fue?</w:t>
      </w:r>
    </w:p>
    <w:p w14:paraId="4D78D9D2"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-ja… ¿Crees que aun estando al borde de la muerte te lo diría?</w:t>
      </w:r>
    </w:p>
    <w:p w14:paraId="30492422" w14:textId="180C1C39"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7D1EDD">
        <w:rPr>
          <w:rFonts w:ascii="Arial" w:hAnsi="Arial" w:cs="Arial"/>
          <w:b/>
          <w:bCs/>
          <w:sz w:val="24"/>
          <w:szCs w:val="24"/>
          <w:lang w:val="es-AR"/>
        </w:rPr>
        <w:t>morirás</w:t>
      </w:r>
      <w:r>
        <w:rPr>
          <w:rFonts w:ascii="Arial" w:hAnsi="Arial" w:cs="Arial"/>
          <w:b/>
          <w:bCs/>
          <w:sz w:val="24"/>
          <w:szCs w:val="24"/>
          <w:lang w:val="es-AR"/>
        </w:rPr>
        <w:t xml:space="preserve">. Solo </w:t>
      </w:r>
      <w:r w:rsidR="007D1EDD">
        <w:rPr>
          <w:rFonts w:ascii="Arial" w:hAnsi="Arial" w:cs="Arial"/>
          <w:b/>
          <w:bCs/>
          <w:sz w:val="24"/>
          <w:szCs w:val="24"/>
          <w:lang w:val="es-AR"/>
        </w:rPr>
        <w:t>sufrirás</w:t>
      </w:r>
      <w:r>
        <w:rPr>
          <w:rFonts w:ascii="Arial" w:hAnsi="Arial" w:cs="Arial"/>
          <w:b/>
          <w:bCs/>
          <w:sz w:val="24"/>
          <w:szCs w:val="24"/>
          <w:lang w:val="es-AR"/>
        </w:rPr>
        <w:t xml:space="preserve"> hasta entrar en shock.</w:t>
      </w:r>
    </w:p>
    <w:p w14:paraId="00FBF3D6" w14:textId="050F68A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-Aunque </w:t>
      </w:r>
      <w:r w:rsidR="007D1EDD">
        <w:rPr>
          <w:rFonts w:ascii="Arial" w:hAnsi="Arial" w:cs="Arial"/>
          <w:b/>
          <w:bCs/>
          <w:sz w:val="24"/>
          <w:szCs w:val="24"/>
          <w:lang w:val="es-AR"/>
        </w:rPr>
        <w:t>así</w:t>
      </w:r>
      <w:r>
        <w:rPr>
          <w:rFonts w:ascii="Arial" w:hAnsi="Arial" w:cs="Arial"/>
          <w:b/>
          <w:bCs/>
          <w:sz w:val="24"/>
          <w:szCs w:val="24"/>
          <w:lang w:val="es-AR"/>
        </w:rPr>
        <w:t xml:space="preserve"> sea. No pretendo decirles.</w:t>
      </w:r>
    </w:p>
    <w:p w14:paraId="237FD656" w14:textId="419DECD3" w:rsidR="007D1EDD" w:rsidRDefault="007D1EDD" w:rsidP="007D1EDD">
      <w:pPr>
        <w:spacing w:line="360" w:lineRule="auto"/>
        <w:rPr>
          <w:rFonts w:ascii="Arial" w:hAnsi="Arial" w:cs="Arial"/>
          <w:b/>
          <w:bCs/>
          <w:sz w:val="24"/>
          <w:szCs w:val="24"/>
          <w:lang w:val="es-AR"/>
        </w:rPr>
      </w:pPr>
      <w:r>
        <w:rPr>
          <w:rFonts w:ascii="Arial" w:hAnsi="Arial" w:cs="Arial"/>
          <w:b/>
          <w:bCs/>
          <w:sz w:val="24"/>
          <w:szCs w:val="24"/>
          <w:lang w:val="es-AR"/>
        </w:rPr>
        <w:t>Ike no parece estar interesado en revelar esa clase de información, aunque sí parece presenciar satisfactoriamente la reacción preocupada de Naomi.</w:t>
      </w:r>
    </w:p>
    <w:p w14:paraId="36733F23" w14:textId="52482224"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-También </w:t>
      </w:r>
      <w:r w:rsidR="007D1EDD">
        <w:rPr>
          <w:rFonts w:ascii="Arial" w:hAnsi="Arial" w:cs="Arial"/>
          <w:b/>
          <w:bCs/>
          <w:sz w:val="24"/>
          <w:szCs w:val="24"/>
          <w:lang w:val="es-AR"/>
        </w:rPr>
        <w:t>nos</w:t>
      </w:r>
      <w:r>
        <w:rPr>
          <w:rFonts w:ascii="Arial" w:hAnsi="Arial" w:cs="Arial"/>
          <w:b/>
          <w:bCs/>
          <w:sz w:val="24"/>
          <w:szCs w:val="24"/>
          <w:lang w:val="es-AR"/>
        </w:rPr>
        <w:t xml:space="preserve"> abastecieron con una bomba BOT… </w:t>
      </w:r>
      <w:proofErr w:type="spellStart"/>
      <w:r>
        <w:rPr>
          <w:rFonts w:ascii="Arial" w:hAnsi="Arial" w:cs="Arial"/>
          <w:b/>
          <w:bCs/>
          <w:sz w:val="24"/>
          <w:szCs w:val="24"/>
          <w:lang w:val="es-AR"/>
        </w:rPr>
        <w:t>KkCcc</w:t>
      </w:r>
      <w:proofErr w:type="spellEnd"/>
      <w:r>
        <w:rPr>
          <w:rFonts w:ascii="Arial" w:hAnsi="Arial" w:cs="Arial"/>
          <w:b/>
          <w:bCs/>
          <w:sz w:val="24"/>
          <w:szCs w:val="24"/>
          <w:lang w:val="es-AR"/>
        </w:rPr>
        <w:t xml:space="preserve"> S-Sabes sobre la bomba BOT, ¿no Naomi? Aun no has olvidado esa información, ¿Verdad?</w:t>
      </w:r>
    </w:p>
    <w:p w14:paraId="7E49EC57"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-No…</w:t>
      </w:r>
    </w:p>
    <w:p w14:paraId="74FCC282" w14:textId="443A4F95"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en verdad parece muy preocupada. Ella se dirigió hacia un costado y se </w:t>
      </w:r>
      <w:r w:rsidR="007D1EDD">
        <w:rPr>
          <w:rFonts w:ascii="Arial" w:hAnsi="Arial" w:cs="Arial"/>
          <w:b/>
          <w:bCs/>
          <w:sz w:val="24"/>
          <w:szCs w:val="24"/>
          <w:lang w:val="es-AR"/>
        </w:rPr>
        <w:t xml:space="preserve">intenta </w:t>
      </w:r>
      <w:r>
        <w:rPr>
          <w:rFonts w:ascii="Arial" w:hAnsi="Arial" w:cs="Arial"/>
          <w:b/>
          <w:bCs/>
          <w:sz w:val="24"/>
          <w:szCs w:val="24"/>
          <w:lang w:val="es-AR"/>
        </w:rPr>
        <w:t>comunica</w:t>
      </w:r>
      <w:r w:rsidR="007D1EDD">
        <w:rPr>
          <w:rFonts w:ascii="Arial" w:hAnsi="Arial" w:cs="Arial"/>
          <w:b/>
          <w:bCs/>
          <w:sz w:val="24"/>
          <w:szCs w:val="24"/>
          <w:lang w:val="es-AR"/>
        </w:rPr>
        <w:t>r</w:t>
      </w:r>
      <w:r>
        <w:rPr>
          <w:rFonts w:ascii="Arial" w:hAnsi="Arial" w:cs="Arial"/>
          <w:b/>
          <w:bCs/>
          <w:sz w:val="24"/>
          <w:szCs w:val="24"/>
          <w:lang w:val="es-AR"/>
        </w:rPr>
        <w:t xml:space="preserve"> con Sixto. Una pequeña interferencia parece evitar que se comuniquen.</w:t>
      </w:r>
    </w:p>
    <w:p w14:paraId="1FBEEDA3" w14:textId="243FB5F8"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-Eso es… el BOT parece estar haciendo efecto en las comunicaciones. No solo utilizamos las bombas Omega para dejarlos sin energía, lo utilizamos para que se le facilite entrar a los sistemas de ALICE.</w:t>
      </w:r>
    </w:p>
    <w:p w14:paraId="7AAF5C28"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-Maldito desgraciado…</w:t>
      </w:r>
    </w:p>
    <w:p w14:paraId="346F517C"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no parece entender nada. El chico se levanta con mucha dificultad y habla.</w:t>
      </w:r>
    </w:p>
    <w:p w14:paraId="2D95CBB4" w14:textId="0EB21C81"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eso de bomba BOT?</w:t>
      </w:r>
    </w:p>
    <w:p w14:paraId="66B48112" w14:textId="7C195411"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-La bomba BOT funciona como una gripe. Si la bomba ya fue activada, dañara y afectara a todos los sistemas que estén conectados a la red.</w:t>
      </w:r>
    </w:p>
    <w:p w14:paraId="35C870B9" w14:textId="0537DCBD"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Ike con una sonrisa altanera, habla.</w:t>
      </w:r>
    </w:p>
    <w:p w14:paraId="6599333C" w14:textId="65F4B9F1"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-Y como todo Unificación Central depende de ALICE como una especie de mediador… </w:t>
      </w:r>
    </w:p>
    <w:p w14:paraId="414F7052" w14:textId="4E8C31AA"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-Todos los sistemas fallarían… ¿En verdad es </w:t>
      </w:r>
      <w:r w:rsidR="00433DB3">
        <w:rPr>
          <w:rFonts w:ascii="Arial" w:hAnsi="Arial" w:cs="Arial"/>
          <w:b/>
          <w:bCs/>
          <w:sz w:val="24"/>
          <w:szCs w:val="24"/>
          <w:lang w:val="es-AR"/>
        </w:rPr>
        <w:t>cierto todo eso</w:t>
      </w:r>
      <w:r>
        <w:rPr>
          <w:rFonts w:ascii="Arial" w:hAnsi="Arial" w:cs="Arial"/>
          <w:b/>
          <w:bCs/>
          <w:sz w:val="24"/>
          <w:szCs w:val="24"/>
          <w:lang w:val="es-AR"/>
        </w:rPr>
        <w:t>?</w:t>
      </w:r>
    </w:p>
    <w:p w14:paraId="1F94C65E" w14:textId="2C92BFC5"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-Aunque odie todo lo que sale de su boca… Tiene razón.</w:t>
      </w:r>
      <w:r w:rsidR="00433DB3">
        <w:rPr>
          <w:rFonts w:ascii="Arial" w:hAnsi="Arial" w:cs="Arial"/>
          <w:b/>
          <w:bCs/>
          <w:sz w:val="24"/>
          <w:szCs w:val="24"/>
          <w:lang w:val="es-AR"/>
        </w:rPr>
        <w:t xml:space="preserve"> </w:t>
      </w:r>
    </w:p>
    <w:p w14:paraId="298AD00D" w14:textId="581AFB1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-Al dejar todo Unificación Central sin luz la bomba BOT solo se centraría en la torre ALICE. </w:t>
      </w:r>
    </w:p>
    <w:p w14:paraId="1E1F83D0" w14:textId="0C19BFF5" w:rsidR="00433DB3" w:rsidRDefault="00433DB3" w:rsidP="008D0E0F">
      <w:pPr>
        <w:spacing w:line="360" w:lineRule="auto"/>
        <w:rPr>
          <w:rFonts w:ascii="Arial" w:hAnsi="Arial" w:cs="Arial"/>
          <w:b/>
          <w:bCs/>
          <w:sz w:val="24"/>
          <w:szCs w:val="24"/>
          <w:lang w:val="es-AR"/>
        </w:rPr>
      </w:pPr>
      <w:r>
        <w:rPr>
          <w:rFonts w:ascii="Arial" w:hAnsi="Arial" w:cs="Arial"/>
          <w:b/>
          <w:bCs/>
          <w:sz w:val="24"/>
          <w:szCs w:val="24"/>
          <w:lang w:val="es-AR"/>
        </w:rPr>
        <w:t>Ike habla con la delantera y con más de cinco pasos de estrategia frente a ella.</w:t>
      </w:r>
    </w:p>
    <w:p w14:paraId="4D5C5CA3" w14:textId="612C5D3F"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-Creo que no son tan ilusos como pensé… ¿O sí?</w:t>
      </w:r>
    </w:p>
    <w:p w14:paraId="04823C4F" w14:textId="77777777" w:rsidR="00433DB3" w:rsidRDefault="00433DB3" w:rsidP="00433DB3">
      <w:pPr>
        <w:spacing w:line="360" w:lineRule="auto"/>
        <w:rPr>
          <w:rFonts w:ascii="Arial" w:hAnsi="Arial" w:cs="Arial"/>
          <w:b/>
          <w:bCs/>
          <w:sz w:val="24"/>
          <w:szCs w:val="24"/>
          <w:lang w:val="es-AR"/>
        </w:rPr>
      </w:pPr>
      <w:r>
        <w:rPr>
          <w:rFonts w:ascii="Arial" w:hAnsi="Arial" w:cs="Arial"/>
          <w:b/>
          <w:bCs/>
          <w:sz w:val="24"/>
          <w:szCs w:val="24"/>
          <w:lang w:val="es-AR"/>
        </w:rPr>
        <w:t>Ike nunca entraría al campo de batalla sin un As bajo la manga. Su intención de afectar a Unificación Central siempre fue la Torre ALICE, su estrategia desde el principio fue reducir todo el tiempo posible y despejarle el camino a la bomba BOT a que se adentrara a los sistemas.</w:t>
      </w:r>
    </w:p>
    <w:p w14:paraId="1165F3D5" w14:textId="08EA41C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-Aunque no tengan la contraseña de 38 dígitos, todo colapsara de todas formas.</w:t>
      </w:r>
    </w:p>
    <w:p w14:paraId="0F47DAC5"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-Si, pero la bomba BOT es un virus lento, no sabremos con exactitud cuanto tardara en explotar.</w:t>
      </w:r>
    </w:p>
    <w:p w14:paraId="52A0675F" w14:textId="4167CF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Ike solo cierra sus ojos y ríe lentamente mientras descansa y espera.</w:t>
      </w:r>
    </w:p>
    <w:p w14:paraId="6EAA7D01" w14:textId="6890C713"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-Cada segundo es valioso, ¿verdad? ¿Cuánto tiempo les quedara a ustedes? Shimada Naomi… Esto sucederá y no hay nada que puedas hacer… Ni tu</w:t>
      </w:r>
      <w:r w:rsidR="00433DB3">
        <w:rPr>
          <w:rFonts w:ascii="Arial" w:hAnsi="Arial" w:cs="Arial"/>
          <w:b/>
          <w:bCs/>
          <w:sz w:val="24"/>
          <w:szCs w:val="24"/>
          <w:lang w:val="es-AR"/>
        </w:rPr>
        <w:t xml:space="preserve"> enorme </w:t>
      </w:r>
      <w:r>
        <w:rPr>
          <w:rFonts w:ascii="Arial" w:hAnsi="Arial" w:cs="Arial"/>
          <w:b/>
          <w:bCs/>
          <w:sz w:val="24"/>
          <w:szCs w:val="24"/>
          <w:lang w:val="es-AR"/>
        </w:rPr>
        <w:t xml:space="preserve">alijo de armamentos, </w:t>
      </w:r>
      <w:r w:rsidR="00433DB3">
        <w:rPr>
          <w:rFonts w:ascii="Arial" w:hAnsi="Arial" w:cs="Arial"/>
          <w:b/>
          <w:bCs/>
          <w:sz w:val="24"/>
          <w:szCs w:val="24"/>
          <w:lang w:val="es-AR"/>
        </w:rPr>
        <w:t xml:space="preserve">y </w:t>
      </w:r>
      <w:r>
        <w:rPr>
          <w:rFonts w:ascii="Arial" w:hAnsi="Arial" w:cs="Arial"/>
          <w:b/>
          <w:bCs/>
          <w:sz w:val="24"/>
          <w:szCs w:val="24"/>
          <w:lang w:val="es-AR"/>
        </w:rPr>
        <w:t>ni los secretos experimentales</w:t>
      </w:r>
      <w:r w:rsidR="00433DB3">
        <w:rPr>
          <w:rFonts w:ascii="Arial" w:hAnsi="Arial" w:cs="Arial"/>
          <w:b/>
          <w:bCs/>
          <w:sz w:val="24"/>
          <w:szCs w:val="24"/>
          <w:lang w:val="es-AR"/>
        </w:rPr>
        <w:t xml:space="preserve"> que tengas</w:t>
      </w:r>
      <w:r>
        <w:rPr>
          <w:rFonts w:ascii="Arial" w:hAnsi="Arial" w:cs="Arial"/>
          <w:b/>
          <w:bCs/>
          <w:sz w:val="24"/>
          <w:szCs w:val="24"/>
          <w:lang w:val="es-AR"/>
        </w:rPr>
        <w:t xml:space="preserve">, </w:t>
      </w:r>
      <w:r w:rsidR="00433DB3">
        <w:rPr>
          <w:rFonts w:ascii="Arial" w:hAnsi="Arial" w:cs="Arial"/>
          <w:b/>
          <w:bCs/>
          <w:sz w:val="24"/>
          <w:szCs w:val="24"/>
          <w:lang w:val="es-AR"/>
        </w:rPr>
        <w:t>te podrán salvar de esta</w:t>
      </w:r>
      <w:r>
        <w:rPr>
          <w:rFonts w:ascii="Arial" w:hAnsi="Arial" w:cs="Arial"/>
          <w:b/>
          <w:bCs/>
          <w:sz w:val="24"/>
          <w:szCs w:val="24"/>
          <w:lang w:val="es-AR"/>
        </w:rPr>
        <w:t>. Una vez que el BOT este instalado, no se detendrá por nada, y si intentan quitarlo manualmente, una bomba interna, que agregue como regalo, explotara destruyendo toda la torre.</w:t>
      </w:r>
    </w:p>
    <w:p w14:paraId="1D8A72DF" w14:textId="2F8BE9D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Las opciones se acaban para Naomi y Oziel. Aunque lo hayan detenido, no esperaban una bomba BOT. Ike se adentró a Unificación Central bien armado y dispuesto a darlo todo, después de todo ya no tiene nada que perder, entero a su hermano hace un </w:t>
      </w:r>
      <w:r w:rsidR="00433DB3">
        <w:rPr>
          <w:rFonts w:ascii="Arial" w:hAnsi="Arial" w:cs="Arial"/>
          <w:b/>
          <w:bCs/>
          <w:sz w:val="24"/>
          <w:szCs w:val="24"/>
          <w:lang w:val="es-AR"/>
        </w:rPr>
        <w:t>día atrás</w:t>
      </w:r>
      <w:r>
        <w:rPr>
          <w:rFonts w:ascii="Arial" w:hAnsi="Arial" w:cs="Arial"/>
          <w:b/>
          <w:bCs/>
          <w:sz w:val="24"/>
          <w:szCs w:val="24"/>
          <w:lang w:val="es-AR"/>
        </w:rPr>
        <w:t>.</w:t>
      </w:r>
    </w:p>
    <w:p w14:paraId="636590E1"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estrecha su puño derecho con fuerza. Levanta la mirada y observa a Ike.</w:t>
      </w:r>
    </w:p>
    <w:p w14:paraId="77A3EC8F" w14:textId="77777777" w:rsidR="00B37A0E" w:rsidRDefault="00B37A0E" w:rsidP="00B37A0E">
      <w:pPr>
        <w:spacing w:line="360" w:lineRule="auto"/>
        <w:rPr>
          <w:rFonts w:ascii="Arial" w:hAnsi="Arial" w:cs="Arial"/>
          <w:b/>
          <w:bCs/>
          <w:sz w:val="24"/>
          <w:szCs w:val="24"/>
          <w:lang w:val="es-AR"/>
        </w:rPr>
      </w:pPr>
      <w:r>
        <w:rPr>
          <w:rFonts w:ascii="Arial" w:hAnsi="Arial" w:cs="Arial"/>
          <w:b/>
          <w:bCs/>
          <w:sz w:val="24"/>
          <w:szCs w:val="24"/>
          <w:lang w:val="es-AR"/>
        </w:rPr>
        <w:t>-Dije que cargaría con todos sus problemas… –Oziel baja lentamente la mirada a su mano derecha– Y eso es lo que voy a hacer… O por lo menos lo intentare.</w:t>
      </w:r>
    </w:p>
    <w:p w14:paraId="5B6253C5"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6634A4C0" w14:textId="4EE002D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4F439EDA" w14:textId="77777777" w:rsidR="00674A85" w:rsidRPr="005D6BA9" w:rsidRDefault="00674A85" w:rsidP="00674A85">
      <w:pPr>
        <w:spacing w:line="360" w:lineRule="auto"/>
        <w:rPr>
          <w:rFonts w:ascii="Arial" w:hAnsi="Arial" w:cs="Arial"/>
          <w:b/>
          <w:bCs/>
          <w:sz w:val="16"/>
          <w:szCs w:val="16"/>
          <w:lang w:val="es-AR"/>
        </w:rPr>
      </w:pPr>
    </w:p>
    <w:p w14:paraId="7031E5F0" w14:textId="77777777" w:rsidR="00674A85" w:rsidRPr="006848AD" w:rsidRDefault="00674A85" w:rsidP="00674A8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2D8B926" w14:textId="77777777" w:rsidR="00674A85" w:rsidRDefault="00674A85" w:rsidP="008D0E0F">
      <w:pPr>
        <w:spacing w:line="360" w:lineRule="auto"/>
        <w:rPr>
          <w:rFonts w:ascii="Arial" w:hAnsi="Arial" w:cs="Arial"/>
          <w:b/>
          <w:bCs/>
          <w:sz w:val="24"/>
          <w:szCs w:val="24"/>
          <w:lang w:val="es-AR"/>
        </w:rPr>
      </w:pPr>
    </w:p>
    <w:p w14:paraId="71D69CCA" w14:textId="13934A11"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Una extraña maquina con una figura de un rombo cortado horizontalmente se encuentra conectado con decenas de cables a bastantes computadores adheridas a la pared.</w:t>
      </w:r>
    </w:p>
    <w:p w14:paraId="5149E778" w14:textId="063C8ABD"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Sixto se encuentra parada frente a esta extraña maquina esperando que algo cambie. Ella no parece de ser religiosa, pero pareciera estar esperando un milagro.</w:t>
      </w:r>
    </w:p>
    <w:p w14:paraId="1B41CAA0" w14:textId="77777777" w:rsidR="00EA4F5A" w:rsidRPr="00674A85" w:rsidRDefault="00EA4F5A" w:rsidP="00EA4F5A">
      <w:pPr>
        <w:spacing w:line="360" w:lineRule="auto"/>
        <w:rPr>
          <w:rFonts w:ascii="Arial" w:hAnsi="Arial" w:cs="Arial"/>
          <w:b/>
          <w:bCs/>
          <w:sz w:val="24"/>
          <w:szCs w:val="24"/>
          <w:lang w:val="es-AR"/>
        </w:rPr>
      </w:pPr>
      <w:proofErr w:type="gramStart"/>
      <w:r w:rsidRPr="00674A85">
        <w:rPr>
          <w:rFonts w:ascii="Arial" w:hAnsi="Arial" w:cs="Arial"/>
          <w:b/>
          <w:bCs/>
          <w:sz w:val="24"/>
          <w:szCs w:val="24"/>
          <w:lang w:val="es-AR"/>
        </w:rPr>
        <w:t>-¡</w:t>
      </w:r>
      <w:proofErr w:type="gramEnd"/>
      <w:r w:rsidRPr="00674A85">
        <w:rPr>
          <w:rFonts w:ascii="Arial" w:hAnsi="Arial" w:cs="Arial"/>
          <w:b/>
          <w:bCs/>
          <w:sz w:val="24"/>
          <w:szCs w:val="24"/>
          <w:lang w:val="es-AR"/>
        </w:rPr>
        <w:t>Sixto!</w:t>
      </w:r>
    </w:p>
    <w:p w14:paraId="46072268" w14:textId="77777777" w:rsidR="00EA4F5A" w:rsidRDefault="00EA4F5A" w:rsidP="00EA4F5A">
      <w:pPr>
        <w:spacing w:line="360" w:lineRule="auto"/>
        <w:rPr>
          <w:rFonts w:ascii="Arial" w:hAnsi="Arial" w:cs="Arial"/>
          <w:b/>
          <w:bCs/>
          <w:sz w:val="24"/>
          <w:szCs w:val="24"/>
          <w:lang w:val="es-AR"/>
        </w:rPr>
      </w:pPr>
      <w:r w:rsidRPr="00674A85">
        <w:rPr>
          <w:rFonts w:ascii="Arial" w:hAnsi="Arial" w:cs="Arial"/>
          <w:b/>
          <w:bCs/>
          <w:sz w:val="24"/>
          <w:szCs w:val="24"/>
          <w:lang w:val="es-AR"/>
        </w:rPr>
        <w:t xml:space="preserve">-¿? </w:t>
      </w:r>
      <w:r w:rsidRPr="00A00E1C">
        <w:rPr>
          <w:rFonts w:ascii="Arial" w:hAnsi="Arial" w:cs="Arial"/>
          <w:b/>
          <w:bCs/>
          <w:sz w:val="24"/>
          <w:szCs w:val="24"/>
          <w:lang w:val="es-AR"/>
        </w:rPr>
        <w:t xml:space="preserve">Naomi-sama, </w:t>
      </w:r>
      <w:proofErr w:type="spellStart"/>
      <w:r w:rsidRPr="00A00E1C">
        <w:rPr>
          <w:rFonts w:ascii="Arial" w:hAnsi="Arial" w:cs="Arial"/>
          <w:b/>
          <w:bCs/>
          <w:sz w:val="24"/>
          <w:szCs w:val="24"/>
          <w:lang w:val="es-AR"/>
        </w:rPr>
        <w:t>Kaminoa</w:t>
      </w:r>
      <w:proofErr w:type="spellEnd"/>
      <w:r w:rsidRPr="00A00E1C">
        <w:rPr>
          <w:rFonts w:ascii="Arial" w:hAnsi="Arial" w:cs="Arial"/>
          <w:b/>
          <w:bCs/>
          <w:sz w:val="24"/>
          <w:szCs w:val="24"/>
          <w:lang w:val="es-AR"/>
        </w:rPr>
        <w:t>. –Sixto sin</w:t>
      </w:r>
      <w:r>
        <w:rPr>
          <w:rFonts w:ascii="Arial" w:hAnsi="Arial" w:cs="Arial"/>
          <w:b/>
          <w:bCs/>
          <w:sz w:val="24"/>
          <w:szCs w:val="24"/>
          <w:lang w:val="es-AR"/>
        </w:rPr>
        <w:t xml:space="preserve"> interés desvía su mirada a la mano izquierda del chico cubierta con su chaqueta ensangrentada– ¿Y a ti que te paso?</w:t>
      </w:r>
    </w:p>
    <w:p w14:paraId="1ABFD829" w14:textId="5F81757E"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va directo a la bomba BOT, Oziel se queda un poco más atrás con S</w:t>
      </w:r>
      <w:r w:rsidR="00C411C2">
        <w:rPr>
          <w:rFonts w:ascii="Arial" w:hAnsi="Arial" w:cs="Arial"/>
          <w:b/>
          <w:bCs/>
          <w:sz w:val="24"/>
          <w:szCs w:val="24"/>
          <w:lang w:val="es-AR"/>
        </w:rPr>
        <w:t>ixto</w:t>
      </w:r>
      <w:r>
        <w:rPr>
          <w:rFonts w:ascii="Arial" w:hAnsi="Arial" w:cs="Arial"/>
          <w:b/>
          <w:bCs/>
          <w:sz w:val="24"/>
          <w:szCs w:val="24"/>
          <w:lang w:val="es-AR"/>
        </w:rPr>
        <w:t>.</w:t>
      </w:r>
    </w:p>
    <w:p w14:paraId="4CD4515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-Me queme la mano.</w:t>
      </w:r>
    </w:p>
    <w:p w14:paraId="08417C82" w14:textId="77777777" w:rsidR="00EA4F5A" w:rsidRDefault="00EA4F5A" w:rsidP="00EA4F5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intentaras mentirme?</w:t>
      </w:r>
    </w:p>
    <w:p w14:paraId="53522B0B" w14:textId="346BDCE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-Tengo que –Oziel levanta sus hombros como si es lo mejor que pudiera decir de su brazo– Si tú no te lo crees, mi familia y mis compañeros no me creerán.</w:t>
      </w:r>
    </w:p>
    <w:p w14:paraId="124A181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-Intenta trabajar en eso…</w:t>
      </w:r>
    </w:p>
    <w:p w14:paraId="3F8B150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cambia de ambiente y habla inquieta hacia Naomi.</w:t>
      </w:r>
    </w:p>
    <w:p w14:paraId="55B386BD"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-Es una bomba BOT, aunque creo que ya lo sabias.</w:t>
      </w:r>
    </w:p>
    <w:p w14:paraId="6344D387" w14:textId="478AAA4A"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-Si… El líder de </w:t>
      </w:r>
      <w:r w:rsidR="00C411C2">
        <w:rPr>
          <w:rFonts w:ascii="Arial" w:hAnsi="Arial" w:cs="Arial"/>
          <w:b/>
          <w:bCs/>
          <w:sz w:val="24"/>
          <w:szCs w:val="24"/>
          <w:lang w:val="es-AR"/>
        </w:rPr>
        <w:t>estos</w:t>
      </w:r>
      <w:r>
        <w:rPr>
          <w:rFonts w:ascii="Arial" w:hAnsi="Arial" w:cs="Arial"/>
          <w:b/>
          <w:bCs/>
          <w:sz w:val="24"/>
          <w:szCs w:val="24"/>
          <w:lang w:val="es-AR"/>
        </w:rPr>
        <w:t xml:space="preserve"> idiotas mercenarios que </w:t>
      </w:r>
      <w:r w:rsidR="00DA0A57">
        <w:rPr>
          <w:rFonts w:ascii="Arial" w:hAnsi="Arial" w:cs="Arial"/>
          <w:b/>
          <w:bCs/>
          <w:sz w:val="24"/>
          <w:szCs w:val="24"/>
          <w:lang w:val="es-AR"/>
        </w:rPr>
        <w:t>plantaron esto,</w:t>
      </w:r>
      <w:r>
        <w:rPr>
          <w:rFonts w:ascii="Arial" w:hAnsi="Arial" w:cs="Arial"/>
          <w:b/>
          <w:bCs/>
          <w:sz w:val="24"/>
          <w:szCs w:val="24"/>
          <w:lang w:val="es-AR"/>
        </w:rPr>
        <w:t xml:space="preserve"> era Ike, él </w:t>
      </w:r>
      <w:r w:rsidR="00DA0A57">
        <w:rPr>
          <w:rFonts w:ascii="Arial" w:hAnsi="Arial" w:cs="Arial"/>
          <w:b/>
          <w:bCs/>
          <w:sz w:val="24"/>
          <w:szCs w:val="24"/>
          <w:lang w:val="es-AR"/>
        </w:rPr>
        <w:t>nos explicó</w:t>
      </w:r>
      <w:r>
        <w:rPr>
          <w:rFonts w:ascii="Arial" w:hAnsi="Arial" w:cs="Arial"/>
          <w:b/>
          <w:bCs/>
          <w:sz w:val="24"/>
          <w:szCs w:val="24"/>
          <w:lang w:val="es-AR"/>
        </w:rPr>
        <w:t xml:space="preserve"> gratis.</w:t>
      </w:r>
    </w:p>
    <w:p w14:paraId="6273DE33" w14:textId="246B5BD5"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Naomi se tira al suelo y se sienta. Ella intenta entender desde un principio como es que Oziel la convenció de venir. </w:t>
      </w:r>
      <w:r w:rsidR="00DA0A57">
        <w:rPr>
          <w:rFonts w:ascii="Arial" w:hAnsi="Arial" w:cs="Arial"/>
          <w:b/>
          <w:bCs/>
          <w:sz w:val="24"/>
          <w:szCs w:val="24"/>
          <w:lang w:val="es-AR"/>
        </w:rPr>
        <w:t>H</w:t>
      </w:r>
      <w:r>
        <w:rPr>
          <w:rFonts w:ascii="Arial" w:hAnsi="Arial" w:cs="Arial"/>
          <w:b/>
          <w:bCs/>
          <w:sz w:val="24"/>
          <w:szCs w:val="24"/>
          <w:lang w:val="es-AR"/>
        </w:rPr>
        <w:t>abía estado insistiendo en que lo lleve a las oficinas principales</w:t>
      </w:r>
      <w:r w:rsidR="00DA0A57">
        <w:rPr>
          <w:rFonts w:ascii="Arial" w:hAnsi="Arial" w:cs="Arial"/>
          <w:b/>
          <w:bCs/>
          <w:sz w:val="24"/>
          <w:szCs w:val="24"/>
          <w:lang w:val="es-AR"/>
        </w:rPr>
        <w:t xml:space="preserve"> desde que dijo que cargaría con los </w:t>
      </w:r>
      <w:proofErr w:type="spellStart"/>
      <w:r w:rsidR="00DA0A57">
        <w:rPr>
          <w:rFonts w:ascii="Arial" w:hAnsi="Arial" w:cs="Arial"/>
          <w:b/>
          <w:bCs/>
          <w:sz w:val="24"/>
          <w:szCs w:val="24"/>
          <w:lang w:val="es-AR"/>
        </w:rPr>
        <w:t>poblemas</w:t>
      </w:r>
      <w:proofErr w:type="spellEnd"/>
      <w:r>
        <w:rPr>
          <w:rFonts w:ascii="Arial" w:hAnsi="Arial" w:cs="Arial"/>
          <w:b/>
          <w:bCs/>
          <w:sz w:val="24"/>
          <w:szCs w:val="24"/>
          <w:lang w:val="es-AR"/>
        </w:rPr>
        <w:t>.</w:t>
      </w:r>
    </w:p>
    <w:p w14:paraId="1220238C"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-Antes de empezar. Hay que evacuar a la gente en un radio de…</w:t>
      </w:r>
    </w:p>
    <w:p w14:paraId="76005D3D"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camina y se para junto a Naomi.</w:t>
      </w:r>
    </w:p>
    <w:p w14:paraId="0705F3E3" w14:textId="51B78A99"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Este hecho</w:t>
      </w:r>
      <w:r>
        <w:rPr>
          <w:rFonts w:ascii="Arial" w:hAnsi="Arial" w:cs="Arial"/>
          <w:b/>
          <w:bCs/>
          <w:sz w:val="24"/>
          <w:szCs w:val="24"/>
          <w:lang w:val="es-AR"/>
        </w:rPr>
        <w:t xml:space="preserve">, desde que supe </w:t>
      </w:r>
      <w:r w:rsidR="009D0F72">
        <w:rPr>
          <w:rFonts w:ascii="Arial" w:hAnsi="Arial" w:cs="Arial"/>
          <w:b/>
          <w:bCs/>
          <w:sz w:val="24"/>
          <w:szCs w:val="24"/>
          <w:lang w:val="es-AR"/>
        </w:rPr>
        <w:t>qué</w:t>
      </w:r>
      <w:r>
        <w:rPr>
          <w:rFonts w:ascii="Arial" w:hAnsi="Arial" w:cs="Arial"/>
          <w:b/>
          <w:bCs/>
          <w:sz w:val="24"/>
          <w:szCs w:val="24"/>
          <w:lang w:val="es-AR"/>
        </w:rPr>
        <w:t xml:space="preserve"> clase de bomba era, di la orden. Estoy aquí solo </w:t>
      </w:r>
      <w:r w:rsidR="009D0F72">
        <w:rPr>
          <w:rFonts w:ascii="Arial" w:hAnsi="Arial" w:cs="Arial"/>
          <w:b/>
          <w:bCs/>
          <w:sz w:val="24"/>
          <w:szCs w:val="24"/>
          <w:lang w:val="es-AR"/>
        </w:rPr>
        <w:t>porque</w:t>
      </w:r>
      <w:r>
        <w:rPr>
          <w:rFonts w:ascii="Arial" w:hAnsi="Arial" w:cs="Arial"/>
          <w:b/>
          <w:bCs/>
          <w:sz w:val="24"/>
          <w:szCs w:val="24"/>
          <w:lang w:val="es-AR"/>
        </w:rPr>
        <w:t xml:space="preserve"> </w:t>
      </w:r>
      <w:r w:rsidR="009D0F72">
        <w:rPr>
          <w:rFonts w:ascii="Arial" w:hAnsi="Arial" w:cs="Arial"/>
          <w:b/>
          <w:bCs/>
          <w:sz w:val="24"/>
          <w:szCs w:val="24"/>
          <w:lang w:val="es-AR"/>
        </w:rPr>
        <w:t>intuí</w:t>
      </w:r>
      <w:r>
        <w:rPr>
          <w:rFonts w:ascii="Arial" w:hAnsi="Arial" w:cs="Arial"/>
          <w:b/>
          <w:bCs/>
          <w:sz w:val="24"/>
          <w:szCs w:val="24"/>
          <w:lang w:val="es-AR"/>
        </w:rPr>
        <w:t xml:space="preserve"> que usted vendría. ¿Y a que se </w:t>
      </w:r>
      <w:r w:rsidR="009D0F72">
        <w:rPr>
          <w:rFonts w:ascii="Arial" w:hAnsi="Arial" w:cs="Arial"/>
          <w:b/>
          <w:bCs/>
          <w:sz w:val="24"/>
          <w:szCs w:val="24"/>
          <w:lang w:val="es-AR"/>
        </w:rPr>
        <w:t>refiere</w:t>
      </w:r>
      <w:r>
        <w:rPr>
          <w:rFonts w:ascii="Arial" w:hAnsi="Arial" w:cs="Arial"/>
          <w:b/>
          <w:bCs/>
          <w:sz w:val="24"/>
          <w:szCs w:val="24"/>
          <w:lang w:val="es-AR"/>
        </w:rPr>
        <w:t xml:space="preserve"> con empezar?</w:t>
      </w:r>
    </w:p>
    <w:p w14:paraId="0A69EF5C"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observa pasar a Oziel hacia la bomba BOT y con preocupación habla.</w:t>
      </w:r>
    </w:p>
    <w:p w14:paraId="1D105020" w14:textId="505580A2"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lo </w:t>
      </w:r>
      <w:r w:rsidR="009D0F72">
        <w:rPr>
          <w:rFonts w:ascii="Arial" w:hAnsi="Arial" w:cs="Arial"/>
          <w:b/>
          <w:bCs/>
          <w:sz w:val="24"/>
          <w:szCs w:val="24"/>
          <w:lang w:val="es-AR"/>
        </w:rPr>
        <w:t>sé</w:t>
      </w:r>
      <w:r>
        <w:rPr>
          <w:rFonts w:ascii="Arial" w:hAnsi="Arial" w:cs="Arial"/>
          <w:b/>
          <w:bCs/>
          <w:sz w:val="24"/>
          <w:szCs w:val="24"/>
          <w:lang w:val="es-AR"/>
        </w:rPr>
        <w:t xml:space="preserve">, yo solo lo traje, que él te lo </w:t>
      </w:r>
      <w:r w:rsidR="009D0F72">
        <w:rPr>
          <w:rFonts w:ascii="Arial" w:hAnsi="Arial" w:cs="Arial"/>
          <w:b/>
          <w:bCs/>
          <w:sz w:val="24"/>
          <w:szCs w:val="24"/>
          <w:lang w:val="es-AR"/>
        </w:rPr>
        <w:t>expliqué</w:t>
      </w:r>
      <w:r>
        <w:rPr>
          <w:rFonts w:ascii="Arial" w:hAnsi="Arial" w:cs="Arial"/>
          <w:b/>
          <w:bCs/>
          <w:sz w:val="24"/>
          <w:szCs w:val="24"/>
          <w:lang w:val="es-AR"/>
        </w:rPr>
        <w:t xml:space="preserve">. Parece que tiene una idea o algo </w:t>
      </w:r>
      <w:r w:rsidR="009D0F72">
        <w:rPr>
          <w:rFonts w:ascii="Arial" w:hAnsi="Arial" w:cs="Arial"/>
          <w:b/>
          <w:bCs/>
          <w:sz w:val="24"/>
          <w:szCs w:val="24"/>
          <w:lang w:val="es-AR"/>
        </w:rPr>
        <w:t>así</w:t>
      </w:r>
      <w:r>
        <w:rPr>
          <w:rFonts w:ascii="Arial" w:hAnsi="Arial" w:cs="Arial"/>
          <w:b/>
          <w:bCs/>
          <w:sz w:val="24"/>
          <w:szCs w:val="24"/>
          <w:lang w:val="es-AR"/>
        </w:rPr>
        <w:t>.</w:t>
      </w:r>
    </w:p>
    <w:p w14:paraId="15DE9BD7" w14:textId="77777777" w:rsidR="00EA4F5A" w:rsidRDefault="00EA4F5A" w:rsidP="00EA4F5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Eres idiota?, –Sixto levanta la voz un poco molesta pero sin dejar que sus sentimientos la dominen por completo– ¿¡Por qué no la convenciste de evacuar cuando sabias la situación!?</w:t>
      </w:r>
    </w:p>
    <w:p w14:paraId="180D5422" w14:textId="2D673394"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Perdón</w:t>
      </w:r>
      <w:r>
        <w:rPr>
          <w:rFonts w:ascii="Arial" w:hAnsi="Arial" w:cs="Arial"/>
          <w:b/>
          <w:bCs/>
          <w:sz w:val="24"/>
          <w:szCs w:val="24"/>
          <w:lang w:val="es-AR"/>
        </w:rPr>
        <w:t>… pero creo saber que hago.</w:t>
      </w:r>
    </w:p>
    <w:p w14:paraId="52616BB3"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p>
    <w:p w14:paraId="7E6D9993" w14:textId="59FF576D"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9D0F72">
        <w:rPr>
          <w:rFonts w:ascii="Arial" w:hAnsi="Arial" w:cs="Arial"/>
          <w:b/>
          <w:bCs/>
          <w:sz w:val="24"/>
          <w:szCs w:val="24"/>
          <w:lang w:val="es-AR"/>
        </w:rPr>
        <w:t>tenía</w:t>
      </w:r>
      <w:r>
        <w:rPr>
          <w:rFonts w:ascii="Arial" w:hAnsi="Arial" w:cs="Arial"/>
          <w:b/>
          <w:bCs/>
          <w:sz w:val="24"/>
          <w:szCs w:val="24"/>
          <w:lang w:val="es-AR"/>
        </w:rPr>
        <w:t xml:space="preserve"> idea de </w:t>
      </w:r>
      <w:r w:rsidR="009D0F72">
        <w:rPr>
          <w:rFonts w:ascii="Arial" w:hAnsi="Arial" w:cs="Arial"/>
          <w:b/>
          <w:bCs/>
          <w:sz w:val="24"/>
          <w:szCs w:val="24"/>
          <w:lang w:val="es-AR"/>
        </w:rPr>
        <w:t>qué</w:t>
      </w:r>
      <w:r>
        <w:rPr>
          <w:rFonts w:ascii="Arial" w:hAnsi="Arial" w:cs="Arial"/>
          <w:b/>
          <w:bCs/>
          <w:sz w:val="24"/>
          <w:szCs w:val="24"/>
          <w:lang w:val="es-AR"/>
        </w:rPr>
        <w:t xml:space="preserve"> clase de efectos secundarios pasarían por mi cuerpo cuando Naomi me lo dijo tan sutilmente.</w:t>
      </w:r>
    </w:p>
    <w:p w14:paraId="4DA99DA7"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-Oye…</w:t>
      </w:r>
    </w:p>
    <w:p w14:paraId="7F11F63E" w14:textId="0DB54E5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Perdón</w:t>
      </w:r>
      <w:r>
        <w:rPr>
          <w:rFonts w:ascii="Arial" w:hAnsi="Arial" w:cs="Arial"/>
          <w:b/>
          <w:bCs/>
          <w:sz w:val="24"/>
          <w:szCs w:val="24"/>
          <w:lang w:val="es-AR"/>
        </w:rPr>
        <w:t xml:space="preserve">. Pero es verdad. Desde ese </w:t>
      </w:r>
      <w:r w:rsidR="009D0F72">
        <w:rPr>
          <w:rFonts w:ascii="Arial" w:hAnsi="Arial" w:cs="Arial"/>
          <w:b/>
          <w:bCs/>
          <w:sz w:val="24"/>
          <w:szCs w:val="24"/>
          <w:lang w:val="es-AR"/>
        </w:rPr>
        <w:t>día</w:t>
      </w:r>
      <w:r>
        <w:rPr>
          <w:rFonts w:ascii="Arial" w:hAnsi="Arial" w:cs="Arial"/>
          <w:b/>
          <w:bCs/>
          <w:sz w:val="24"/>
          <w:szCs w:val="24"/>
          <w:lang w:val="es-AR"/>
        </w:rPr>
        <w:t xml:space="preserve"> </w:t>
      </w:r>
      <w:r w:rsidR="00DA0A57">
        <w:rPr>
          <w:rFonts w:ascii="Arial" w:hAnsi="Arial" w:cs="Arial"/>
          <w:b/>
          <w:bCs/>
          <w:sz w:val="24"/>
          <w:szCs w:val="24"/>
          <w:lang w:val="es-AR"/>
        </w:rPr>
        <w:t>solo pensaba</w:t>
      </w:r>
      <w:r>
        <w:rPr>
          <w:rFonts w:ascii="Arial" w:hAnsi="Arial" w:cs="Arial"/>
          <w:b/>
          <w:bCs/>
          <w:sz w:val="24"/>
          <w:szCs w:val="24"/>
          <w:lang w:val="es-AR"/>
        </w:rPr>
        <w:t xml:space="preserve"> en que me pasarían </w:t>
      </w:r>
      <w:r w:rsidR="009D0F72">
        <w:rPr>
          <w:rFonts w:ascii="Arial" w:hAnsi="Arial" w:cs="Arial"/>
          <w:b/>
          <w:bCs/>
          <w:sz w:val="24"/>
          <w:szCs w:val="24"/>
          <w:lang w:val="es-AR"/>
        </w:rPr>
        <w:t>cosas malas</w:t>
      </w:r>
      <w:r>
        <w:rPr>
          <w:rFonts w:ascii="Arial" w:hAnsi="Arial" w:cs="Arial"/>
          <w:b/>
          <w:bCs/>
          <w:sz w:val="24"/>
          <w:szCs w:val="24"/>
          <w:lang w:val="es-AR"/>
        </w:rPr>
        <w:t xml:space="preserve"> como perder un brazo</w:t>
      </w:r>
      <w:r w:rsidR="00DA0A57">
        <w:rPr>
          <w:rFonts w:ascii="Arial" w:hAnsi="Arial" w:cs="Arial"/>
          <w:b/>
          <w:bCs/>
          <w:sz w:val="24"/>
          <w:szCs w:val="24"/>
          <w:lang w:val="es-AR"/>
        </w:rPr>
        <w:t>,</w:t>
      </w:r>
      <w:r>
        <w:rPr>
          <w:rFonts w:ascii="Arial" w:hAnsi="Arial" w:cs="Arial"/>
          <w:b/>
          <w:bCs/>
          <w:sz w:val="24"/>
          <w:szCs w:val="24"/>
          <w:lang w:val="es-AR"/>
        </w:rPr>
        <w:t xml:space="preserve"> que me salieran antenas</w:t>
      </w:r>
      <w:r w:rsidR="00DA0A57">
        <w:rPr>
          <w:rFonts w:ascii="Arial" w:hAnsi="Arial" w:cs="Arial"/>
          <w:b/>
          <w:bCs/>
          <w:sz w:val="24"/>
          <w:szCs w:val="24"/>
          <w:lang w:val="es-AR"/>
        </w:rPr>
        <w:t>,</w:t>
      </w:r>
      <w:r>
        <w:rPr>
          <w:rFonts w:ascii="Arial" w:hAnsi="Arial" w:cs="Arial"/>
          <w:b/>
          <w:bCs/>
          <w:sz w:val="24"/>
          <w:szCs w:val="24"/>
          <w:lang w:val="es-AR"/>
        </w:rPr>
        <w:t xml:space="preserve"> o un tercer ojo.</w:t>
      </w:r>
    </w:p>
    <w:p w14:paraId="6F209BE9"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-El brazo ya lo perdiste.</w:t>
      </w:r>
    </w:p>
    <w:p w14:paraId="510A2F5B"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y Oziel intercambian miradas.</w:t>
      </w:r>
    </w:p>
    <w:p w14:paraId="0EC79DB0" w14:textId="13354A68"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Tu</w:t>
      </w:r>
      <w:proofErr w:type="spellEnd"/>
      <w:r>
        <w:rPr>
          <w:rFonts w:ascii="Arial" w:hAnsi="Arial" w:cs="Arial"/>
          <w:b/>
          <w:bCs/>
          <w:sz w:val="24"/>
          <w:szCs w:val="24"/>
          <w:lang w:val="es-AR"/>
        </w:rPr>
        <w:t xml:space="preserve"> </w:t>
      </w:r>
      <w:r w:rsidR="009D0F72">
        <w:rPr>
          <w:rFonts w:ascii="Arial" w:hAnsi="Arial" w:cs="Arial"/>
          <w:b/>
          <w:bCs/>
          <w:sz w:val="24"/>
          <w:szCs w:val="24"/>
          <w:lang w:val="es-AR"/>
        </w:rPr>
        <w:t>también</w:t>
      </w:r>
      <w:r>
        <w:rPr>
          <w:rFonts w:ascii="Arial" w:hAnsi="Arial" w:cs="Arial"/>
          <w:b/>
          <w:bCs/>
          <w:sz w:val="24"/>
          <w:szCs w:val="24"/>
          <w:lang w:val="es-AR"/>
        </w:rPr>
        <w:t xml:space="preserve"> </w:t>
      </w:r>
      <w:r w:rsidR="009D0F72">
        <w:rPr>
          <w:rFonts w:ascii="Arial" w:hAnsi="Arial" w:cs="Arial"/>
          <w:b/>
          <w:bCs/>
          <w:sz w:val="24"/>
          <w:szCs w:val="24"/>
          <w:lang w:val="es-AR"/>
        </w:rPr>
        <w:t>están</w:t>
      </w:r>
      <w:r>
        <w:rPr>
          <w:rFonts w:ascii="Arial" w:hAnsi="Arial" w:cs="Arial"/>
          <w:b/>
          <w:bCs/>
          <w:sz w:val="24"/>
          <w:szCs w:val="24"/>
          <w:lang w:val="es-AR"/>
        </w:rPr>
        <w:t xml:space="preserve"> bromeando cuando estamos en un gran aprieto…</w:t>
      </w:r>
    </w:p>
    <w:p w14:paraId="1AF9246F" w14:textId="3C3A1741"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Oziel sonríe un poco ante toda la preocupación, no hay una ley que diga que no se puedan hacer bromas en los momentos </w:t>
      </w:r>
      <w:r w:rsidR="009D0F72">
        <w:rPr>
          <w:rFonts w:ascii="Arial" w:hAnsi="Arial" w:cs="Arial"/>
          <w:b/>
          <w:bCs/>
          <w:sz w:val="24"/>
          <w:szCs w:val="24"/>
          <w:lang w:val="es-AR"/>
        </w:rPr>
        <w:t>más</w:t>
      </w:r>
      <w:r>
        <w:rPr>
          <w:rFonts w:ascii="Arial" w:hAnsi="Arial" w:cs="Arial"/>
          <w:b/>
          <w:bCs/>
          <w:sz w:val="24"/>
          <w:szCs w:val="24"/>
          <w:lang w:val="es-AR"/>
        </w:rPr>
        <w:t xml:space="preserve"> difíciles</w:t>
      </w:r>
      <w:r w:rsidR="00DA0A57">
        <w:rPr>
          <w:rFonts w:ascii="Arial" w:hAnsi="Arial" w:cs="Arial"/>
          <w:b/>
          <w:bCs/>
          <w:sz w:val="24"/>
          <w:szCs w:val="24"/>
          <w:lang w:val="es-AR"/>
        </w:rPr>
        <w:t>,</w:t>
      </w:r>
      <w:r>
        <w:rPr>
          <w:rFonts w:ascii="Arial" w:hAnsi="Arial" w:cs="Arial"/>
          <w:b/>
          <w:bCs/>
          <w:sz w:val="24"/>
          <w:szCs w:val="24"/>
          <w:lang w:val="es-AR"/>
        </w:rPr>
        <w:t xml:space="preserve"> o estando al borde de una enorme </w:t>
      </w:r>
      <w:r w:rsidR="009D0F72">
        <w:rPr>
          <w:rFonts w:ascii="Arial" w:hAnsi="Arial" w:cs="Arial"/>
          <w:b/>
          <w:bCs/>
          <w:sz w:val="24"/>
          <w:szCs w:val="24"/>
          <w:lang w:val="es-AR"/>
        </w:rPr>
        <w:t>explosión</w:t>
      </w:r>
      <w:r>
        <w:rPr>
          <w:rFonts w:ascii="Arial" w:hAnsi="Arial" w:cs="Arial"/>
          <w:b/>
          <w:bCs/>
          <w:sz w:val="24"/>
          <w:szCs w:val="24"/>
          <w:lang w:val="es-AR"/>
        </w:rPr>
        <w:t>.</w:t>
      </w:r>
    </w:p>
    <w:p w14:paraId="62F77257" w14:textId="0D804A76"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-Como sea… Ahora empiezo a entender con que se </w:t>
      </w:r>
      <w:r w:rsidR="009D0F72">
        <w:rPr>
          <w:rFonts w:ascii="Arial" w:hAnsi="Arial" w:cs="Arial"/>
          <w:b/>
          <w:bCs/>
          <w:sz w:val="24"/>
          <w:szCs w:val="24"/>
          <w:lang w:val="es-AR"/>
        </w:rPr>
        <w:t>refería</w:t>
      </w:r>
      <w:r>
        <w:rPr>
          <w:rFonts w:ascii="Arial" w:hAnsi="Arial" w:cs="Arial"/>
          <w:b/>
          <w:bCs/>
          <w:sz w:val="24"/>
          <w:szCs w:val="24"/>
          <w:lang w:val="es-AR"/>
        </w:rPr>
        <w:t xml:space="preserve"> a efectos </w:t>
      </w:r>
      <w:r w:rsidR="009D0F72">
        <w:rPr>
          <w:rFonts w:ascii="Arial" w:hAnsi="Arial" w:cs="Arial"/>
          <w:b/>
          <w:bCs/>
          <w:sz w:val="24"/>
          <w:szCs w:val="24"/>
          <w:lang w:val="es-AR"/>
        </w:rPr>
        <w:t>secundarios</w:t>
      </w:r>
      <w:r>
        <w:rPr>
          <w:rFonts w:ascii="Arial" w:hAnsi="Arial" w:cs="Arial"/>
          <w:b/>
          <w:bCs/>
          <w:sz w:val="24"/>
          <w:szCs w:val="24"/>
          <w:lang w:val="es-AR"/>
        </w:rPr>
        <w:t xml:space="preserve">. No se </w:t>
      </w:r>
      <w:r w:rsidR="009D0F72">
        <w:rPr>
          <w:rFonts w:ascii="Arial" w:hAnsi="Arial" w:cs="Arial"/>
          <w:b/>
          <w:bCs/>
          <w:sz w:val="24"/>
          <w:szCs w:val="24"/>
          <w:lang w:val="es-AR"/>
        </w:rPr>
        <w:t>refería</w:t>
      </w:r>
      <w:r>
        <w:rPr>
          <w:rFonts w:ascii="Arial" w:hAnsi="Arial" w:cs="Arial"/>
          <w:b/>
          <w:bCs/>
          <w:sz w:val="24"/>
          <w:szCs w:val="24"/>
          <w:lang w:val="es-AR"/>
        </w:rPr>
        <w:t xml:space="preserve"> a raras extremidades de </w:t>
      </w:r>
      <w:r w:rsidR="009D0F72">
        <w:rPr>
          <w:rFonts w:ascii="Arial" w:hAnsi="Arial" w:cs="Arial"/>
          <w:b/>
          <w:bCs/>
          <w:sz w:val="24"/>
          <w:szCs w:val="24"/>
          <w:lang w:val="es-AR"/>
        </w:rPr>
        <w:t>más</w:t>
      </w:r>
      <w:r>
        <w:rPr>
          <w:rFonts w:ascii="Arial" w:hAnsi="Arial" w:cs="Arial"/>
          <w:b/>
          <w:bCs/>
          <w:sz w:val="24"/>
          <w:szCs w:val="24"/>
          <w:lang w:val="es-AR"/>
        </w:rPr>
        <w:t xml:space="preserve">, sino a como mi </w:t>
      </w:r>
      <w:r w:rsidR="009D0F72">
        <w:rPr>
          <w:rFonts w:ascii="Arial" w:hAnsi="Arial" w:cs="Arial"/>
          <w:b/>
          <w:bCs/>
          <w:sz w:val="24"/>
          <w:szCs w:val="24"/>
          <w:lang w:val="es-AR"/>
        </w:rPr>
        <w:t>cuerpo</w:t>
      </w:r>
      <w:r>
        <w:rPr>
          <w:rFonts w:ascii="Arial" w:hAnsi="Arial" w:cs="Arial"/>
          <w:b/>
          <w:bCs/>
          <w:sz w:val="24"/>
          <w:szCs w:val="24"/>
          <w:lang w:val="es-AR"/>
        </w:rPr>
        <w:t xml:space="preserve"> cambie. Cuando </w:t>
      </w:r>
      <w:r w:rsidR="009D0F72">
        <w:rPr>
          <w:rFonts w:ascii="Arial" w:hAnsi="Arial" w:cs="Arial"/>
          <w:b/>
          <w:bCs/>
          <w:sz w:val="24"/>
          <w:szCs w:val="24"/>
          <w:lang w:val="es-AR"/>
        </w:rPr>
        <w:t>corrí</w:t>
      </w:r>
      <w:r>
        <w:rPr>
          <w:rFonts w:ascii="Arial" w:hAnsi="Arial" w:cs="Arial"/>
          <w:b/>
          <w:bCs/>
          <w:sz w:val="24"/>
          <w:szCs w:val="24"/>
          <w:lang w:val="es-AR"/>
        </w:rPr>
        <w:t xml:space="preserve"> con los reclutas en la sede</w:t>
      </w:r>
      <w:r w:rsidR="00DA0A57">
        <w:rPr>
          <w:rFonts w:ascii="Arial" w:hAnsi="Arial" w:cs="Arial"/>
          <w:b/>
          <w:bCs/>
          <w:sz w:val="24"/>
          <w:szCs w:val="24"/>
          <w:lang w:val="es-AR"/>
        </w:rPr>
        <w:t>,</w:t>
      </w:r>
      <w:r>
        <w:rPr>
          <w:rFonts w:ascii="Arial" w:hAnsi="Arial" w:cs="Arial"/>
          <w:b/>
          <w:bCs/>
          <w:sz w:val="24"/>
          <w:szCs w:val="24"/>
          <w:lang w:val="es-AR"/>
        </w:rPr>
        <w:t xml:space="preserve"> </w:t>
      </w:r>
      <w:r w:rsidR="009D0F72">
        <w:rPr>
          <w:rFonts w:ascii="Arial" w:hAnsi="Arial" w:cs="Arial"/>
          <w:b/>
          <w:bCs/>
          <w:sz w:val="24"/>
          <w:szCs w:val="24"/>
          <w:lang w:val="es-AR"/>
        </w:rPr>
        <w:t>sentí</w:t>
      </w:r>
      <w:r>
        <w:rPr>
          <w:rFonts w:ascii="Arial" w:hAnsi="Arial" w:cs="Arial"/>
          <w:b/>
          <w:bCs/>
          <w:sz w:val="24"/>
          <w:szCs w:val="24"/>
          <w:lang w:val="es-AR"/>
        </w:rPr>
        <w:t xml:space="preserve"> algo dentro </w:t>
      </w:r>
      <w:r w:rsidR="009D0F72">
        <w:rPr>
          <w:rFonts w:ascii="Arial" w:hAnsi="Arial" w:cs="Arial"/>
          <w:b/>
          <w:bCs/>
          <w:sz w:val="24"/>
          <w:szCs w:val="24"/>
          <w:lang w:val="es-AR"/>
        </w:rPr>
        <w:t>mío</w:t>
      </w:r>
      <w:r>
        <w:rPr>
          <w:rFonts w:ascii="Arial" w:hAnsi="Arial" w:cs="Arial"/>
          <w:b/>
          <w:bCs/>
          <w:sz w:val="24"/>
          <w:szCs w:val="24"/>
          <w:lang w:val="es-AR"/>
        </w:rPr>
        <w:t xml:space="preserve"> que me decía que podía correr </w:t>
      </w:r>
      <w:r w:rsidR="009D0F72">
        <w:rPr>
          <w:rFonts w:ascii="Arial" w:hAnsi="Arial" w:cs="Arial"/>
          <w:b/>
          <w:bCs/>
          <w:sz w:val="24"/>
          <w:szCs w:val="24"/>
          <w:lang w:val="es-AR"/>
        </w:rPr>
        <w:t>más</w:t>
      </w:r>
      <w:r>
        <w:rPr>
          <w:rFonts w:ascii="Arial" w:hAnsi="Arial" w:cs="Arial"/>
          <w:b/>
          <w:bCs/>
          <w:sz w:val="24"/>
          <w:szCs w:val="24"/>
          <w:lang w:val="es-AR"/>
        </w:rPr>
        <w:t xml:space="preserve"> y </w:t>
      </w:r>
      <w:r w:rsidR="009D0F72">
        <w:rPr>
          <w:rFonts w:ascii="Arial" w:hAnsi="Arial" w:cs="Arial"/>
          <w:b/>
          <w:bCs/>
          <w:sz w:val="24"/>
          <w:szCs w:val="24"/>
          <w:lang w:val="es-AR"/>
        </w:rPr>
        <w:t>más</w:t>
      </w:r>
      <w:r>
        <w:rPr>
          <w:rFonts w:ascii="Arial" w:hAnsi="Arial" w:cs="Arial"/>
          <w:b/>
          <w:bCs/>
          <w:sz w:val="24"/>
          <w:szCs w:val="24"/>
          <w:lang w:val="es-AR"/>
        </w:rPr>
        <w:t xml:space="preserve"> sin cansarme, esa clase de sentimiento </w:t>
      </w:r>
      <w:r w:rsidR="009D0F72">
        <w:rPr>
          <w:rFonts w:ascii="Arial" w:hAnsi="Arial" w:cs="Arial"/>
          <w:b/>
          <w:bCs/>
          <w:sz w:val="24"/>
          <w:szCs w:val="24"/>
          <w:lang w:val="es-AR"/>
        </w:rPr>
        <w:t>sentí</w:t>
      </w:r>
      <w:r>
        <w:rPr>
          <w:rFonts w:ascii="Arial" w:hAnsi="Arial" w:cs="Arial"/>
          <w:b/>
          <w:bCs/>
          <w:sz w:val="24"/>
          <w:szCs w:val="24"/>
          <w:lang w:val="es-AR"/>
        </w:rPr>
        <w:t xml:space="preserve"> cuando logre detener a Ike, esa sensación dentro </w:t>
      </w:r>
      <w:r w:rsidR="00DA0A57">
        <w:rPr>
          <w:rFonts w:ascii="Arial" w:hAnsi="Arial" w:cs="Arial"/>
          <w:b/>
          <w:bCs/>
          <w:sz w:val="24"/>
          <w:szCs w:val="24"/>
          <w:lang w:val="es-AR"/>
        </w:rPr>
        <w:t xml:space="preserve">de </w:t>
      </w:r>
      <w:proofErr w:type="spellStart"/>
      <w:r w:rsidR="00DA0A57">
        <w:rPr>
          <w:rFonts w:ascii="Arial" w:hAnsi="Arial" w:cs="Arial"/>
          <w:b/>
          <w:bCs/>
          <w:sz w:val="24"/>
          <w:szCs w:val="24"/>
          <w:lang w:val="es-AR"/>
        </w:rPr>
        <w:t>mi</w:t>
      </w:r>
      <w:proofErr w:type="spellEnd"/>
      <w:r w:rsidR="00DA0A57">
        <w:rPr>
          <w:rFonts w:ascii="Arial" w:hAnsi="Arial" w:cs="Arial"/>
          <w:b/>
          <w:bCs/>
          <w:sz w:val="24"/>
          <w:szCs w:val="24"/>
          <w:lang w:val="es-AR"/>
        </w:rPr>
        <w:t>,</w:t>
      </w:r>
      <w:r>
        <w:rPr>
          <w:rFonts w:ascii="Arial" w:hAnsi="Arial" w:cs="Arial"/>
          <w:b/>
          <w:bCs/>
          <w:sz w:val="24"/>
          <w:szCs w:val="24"/>
          <w:lang w:val="es-AR"/>
        </w:rPr>
        <w:t xml:space="preserve"> ahora hay algo </w:t>
      </w:r>
      <w:r w:rsidR="009D0F72">
        <w:rPr>
          <w:rFonts w:ascii="Arial" w:hAnsi="Arial" w:cs="Arial"/>
          <w:b/>
          <w:bCs/>
          <w:sz w:val="24"/>
          <w:szCs w:val="24"/>
          <w:lang w:val="es-AR"/>
        </w:rPr>
        <w:t>más</w:t>
      </w:r>
      <w:r>
        <w:rPr>
          <w:rFonts w:ascii="Arial" w:hAnsi="Arial" w:cs="Arial"/>
          <w:b/>
          <w:bCs/>
          <w:sz w:val="24"/>
          <w:szCs w:val="24"/>
          <w:lang w:val="es-AR"/>
        </w:rPr>
        <w:t xml:space="preserve"> que solo una gran velocidad para correr. No tengo idea de </w:t>
      </w:r>
      <w:r w:rsidR="009D0F72">
        <w:rPr>
          <w:rFonts w:ascii="Arial" w:hAnsi="Arial" w:cs="Arial"/>
          <w:b/>
          <w:bCs/>
          <w:sz w:val="24"/>
          <w:szCs w:val="24"/>
          <w:lang w:val="es-AR"/>
        </w:rPr>
        <w:t>cómo</w:t>
      </w:r>
      <w:r>
        <w:rPr>
          <w:rFonts w:ascii="Arial" w:hAnsi="Arial" w:cs="Arial"/>
          <w:b/>
          <w:bCs/>
          <w:sz w:val="24"/>
          <w:szCs w:val="24"/>
          <w:lang w:val="es-AR"/>
        </w:rPr>
        <w:t xml:space="preserve"> manejarlo o como usarlo, pero creo que funcionara.</w:t>
      </w:r>
    </w:p>
    <w:p w14:paraId="49EA6067" w14:textId="33582615" w:rsidR="00EA4F5A" w:rsidRDefault="00EA4F5A" w:rsidP="00EA4F5A">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Estas sugiriendo que nos </w:t>
      </w:r>
      <w:r w:rsidR="009D0F72">
        <w:rPr>
          <w:rFonts w:ascii="Arial" w:hAnsi="Arial" w:cs="Arial"/>
          <w:b/>
          <w:bCs/>
          <w:sz w:val="24"/>
          <w:szCs w:val="24"/>
          <w:lang w:val="es-AR"/>
        </w:rPr>
        <w:t>arriesguemos</w:t>
      </w:r>
      <w:r>
        <w:rPr>
          <w:rFonts w:ascii="Arial" w:hAnsi="Arial" w:cs="Arial"/>
          <w:b/>
          <w:bCs/>
          <w:sz w:val="24"/>
          <w:szCs w:val="24"/>
          <w:lang w:val="es-AR"/>
        </w:rPr>
        <w:t xml:space="preserve"> a que la bomba </w:t>
      </w:r>
      <w:r w:rsidR="00DA0A57">
        <w:rPr>
          <w:rFonts w:ascii="Arial" w:hAnsi="Arial" w:cs="Arial"/>
          <w:b/>
          <w:bCs/>
          <w:sz w:val="24"/>
          <w:szCs w:val="24"/>
          <w:lang w:val="es-AR"/>
        </w:rPr>
        <w:t xml:space="preserve">entre a los sistemas de enfriamiento y </w:t>
      </w:r>
      <w:r>
        <w:rPr>
          <w:rFonts w:ascii="Arial" w:hAnsi="Arial" w:cs="Arial"/>
          <w:b/>
          <w:bCs/>
          <w:sz w:val="24"/>
          <w:szCs w:val="24"/>
          <w:lang w:val="es-AR"/>
        </w:rPr>
        <w:t>explote ahora</w:t>
      </w:r>
      <w:r w:rsidR="00DA0A57">
        <w:rPr>
          <w:rFonts w:ascii="Arial" w:hAnsi="Arial" w:cs="Arial"/>
          <w:b/>
          <w:bCs/>
          <w:sz w:val="24"/>
          <w:szCs w:val="24"/>
          <w:lang w:val="es-AR"/>
        </w:rPr>
        <w:t>?</w:t>
      </w:r>
      <w:r>
        <w:rPr>
          <w:rFonts w:ascii="Arial" w:hAnsi="Arial" w:cs="Arial"/>
          <w:b/>
          <w:bCs/>
          <w:sz w:val="24"/>
          <w:szCs w:val="24"/>
          <w:lang w:val="es-AR"/>
        </w:rPr>
        <w:t xml:space="preserve">, </w:t>
      </w:r>
      <w:r w:rsidR="00DA0A57">
        <w:rPr>
          <w:rFonts w:ascii="Arial" w:hAnsi="Arial" w:cs="Arial"/>
          <w:b/>
          <w:bCs/>
          <w:sz w:val="24"/>
          <w:szCs w:val="24"/>
          <w:lang w:val="es-AR"/>
        </w:rPr>
        <w:t>¿</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w:t>
      </w:r>
      <w:r w:rsidR="00DA0A57">
        <w:rPr>
          <w:rFonts w:ascii="Arial" w:hAnsi="Arial" w:cs="Arial"/>
          <w:b/>
          <w:bCs/>
          <w:sz w:val="24"/>
          <w:szCs w:val="24"/>
          <w:lang w:val="es-AR"/>
        </w:rPr>
        <w:t xml:space="preserve">a que </w:t>
      </w:r>
      <w:r>
        <w:rPr>
          <w:rFonts w:ascii="Arial" w:hAnsi="Arial" w:cs="Arial"/>
          <w:b/>
          <w:bCs/>
          <w:sz w:val="24"/>
          <w:szCs w:val="24"/>
          <w:lang w:val="es-AR"/>
        </w:rPr>
        <w:t xml:space="preserve">nos </w:t>
      </w:r>
      <w:r w:rsidR="009D0F72">
        <w:rPr>
          <w:rFonts w:ascii="Arial" w:hAnsi="Arial" w:cs="Arial"/>
          <w:b/>
          <w:bCs/>
          <w:sz w:val="24"/>
          <w:szCs w:val="24"/>
          <w:lang w:val="es-AR"/>
        </w:rPr>
        <w:t>dé</w:t>
      </w:r>
      <w:r>
        <w:rPr>
          <w:rFonts w:ascii="Arial" w:hAnsi="Arial" w:cs="Arial"/>
          <w:b/>
          <w:bCs/>
          <w:sz w:val="24"/>
          <w:szCs w:val="24"/>
          <w:lang w:val="es-AR"/>
        </w:rPr>
        <w:t xml:space="preserve"> tiempo a evacuar a las personas de los distritos?</w:t>
      </w:r>
    </w:p>
    <w:p w14:paraId="3F811F5E" w14:textId="6DEF778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-Se que es delicado esto, pero crean en </w:t>
      </w:r>
      <w:r w:rsidR="009D0F72">
        <w:rPr>
          <w:rFonts w:ascii="Arial" w:hAnsi="Arial" w:cs="Arial"/>
          <w:b/>
          <w:bCs/>
          <w:sz w:val="24"/>
          <w:szCs w:val="24"/>
          <w:lang w:val="es-AR"/>
        </w:rPr>
        <w:t>mí</w:t>
      </w:r>
      <w:r>
        <w:rPr>
          <w:rFonts w:ascii="Arial" w:hAnsi="Arial" w:cs="Arial"/>
          <w:b/>
          <w:bCs/>
          <w:sz w:val="24"/>
          <w:szCs w:val="24"/>
          <w:lang w:val="es-AR"/>
        </w:rPr>
        <w:t xml:space="preserve">. Cuando </w:t>
      </w:r>
      <w:r w:rsidR="009D0F72">
        <w:rPr>
          <w:rFonts w:ascii="Arial" w:hAnsi="Arial" w:cs="Arial"/>
          <w:b/>
          <w:bCs/>
          <w:sz w:val="24"/>
          <w:szCs w:val="24"/>
          <w:lang w:val="es-AR"/>
        </w:rPr>
        <w:t>toqué</w:t>
      </w:r>
      <w:r>
        <w:rPr>
          <w:rFonts w:ascii="Arial" w:hAnsi="Arial" w:cs="Arial"/>
          <w:b/>
          <w:bCs/>
          <w:sz w:val="24"/>
          <w:szCs w:val="24"/>
          <w:lang w:val="es-AR"/>
        </w:rPr>
        <w:t xml:space="preserve"> una maquina en ese escondite que Naomi y Yo nos escondimos, mi mano </w:t>
      </w:r>
      <w:r w:rsidR="009D0F72">
        <w:rPr>
          <w:rFonts w:ascii="Arial" w:hAnsi="Arial" w:cs="Arial"/>
          <w:b/>
          <w:bCs/>
          <w:sz w:val="24"/>
          <w:szCs w:val="24"/>
          <w:lang w:val="es-AR"/>
        </w:rPr>
        <w:t>había</w:t>
      </w:r>
      <w:r>
        <w:rPr>
          <w:rFonts w:ascii="Arial" w:hAnsi="Arial" w:cs="Arial"/>
          <w:b/>
          <w:bCs/>
          <w:sz w:val="24"/>
          <w:szCs w:val="24"/>
          <w:lang w:val="es-AR"/>
        </w:rPr>
        <w:t xml:space="preserve"> tocado una computadora y pude escuchar una voz. Una voz que yo solo pude </w:t>
      </w:r>
      <w:r w:rsidR="009D0F72">
        <w:rPr>
          <w:rFonts w:ascii="Arial" w:hAnsi="Arial" w:cs="Arial"/>
          <w:b/>
          <w:bCs/>
          <w:sz w:val="24"/>
          <w:szCs w:val="24"/>
          <w:lang w:val="es-AR"/>
        </w:rPr>
        <w:t>oír</w:t>
      </w:r>
      <w:r>
        <w:rPr>
          <w:rFonts w:ascii="Arial" w:hAnsi="Arial" w:cs="Arial"/>
          <w:b/>
          <w:bCs/>
          <w:sz w:val="24"/>
          <w:szCs w:val="24"/>
          <w:lang w:val="es-AR"/>
        </w:rPr>
        <w:t xml:space="preserve">. Y </w:t>
      </w:r>
      <w:r w:rsidR="009D0F72">
        <w:rPr>
          <w:rFonts w:ascii="Arial" w:hAnsi="Arial" w:cs="Arial"/>
          <w:b/>
          <w:bCs/>
          <w:sz w:val="24"/>
          <w:szCs w:val="24"/>
          <w:lang w:val="es-AR"/>
        </w:rPr>
        <w:t>sé</w:t>
      </w:r>
      <w:r>
        <w:rPr>
          <w:rFonts w:ascii="Arial" w:hAnsi="Arial" w:cs="Arial"/>
          <w:b/>
          <w:bCs/>
          <w:sz w:val="24"/>
          <w:szCs w:val="24"/>
          <w:lang w:val="es-AR"/>
        </w:rPr>
        <w:t xml:space="preserve"> que no es solo un efecto del </w:t>
      </w:r>
      <w:r w:rsidR="009D0F72">
        <w:rPr>
          <w:rFonts w:ascii="Arial" w:hAnsi="Arial" w:cs="Arial"/>
          <w:b/>
          <w:bCs/>
          <w:sz w:val="24"/>
          <w:szCs w:val="24"/>
          <w:lang w:val="es-AR"/>
        </w:rPr>
        <w:t>corazón</w:t>
      </w:r>
      <w:r w:rsidR="00DA0A57">
        <w:rPr>
          <w:rFonts w:ascii="Arial" w:hAnsi="Arial" w:cs="Arial"/>
          <w:b/>
          <w:bCs/>
          <w:sz w:val="24"/>
          <w:szCs w:val="24"/>
          <w:lang w:val="es-AR"/>
        </w:rPr>
        <w:t>.</w:t>
      </w:r>
      <w:r>
        <w:rPr>
          <w:rFonts w:ascii="Arial" w:hAnsi="Arial" w:cs="Arial"/>
          <w:b/>
          <w:bCs/>
          <w:sz w:val="24"/>
          <w:szCs w:val="24"/>
          <w:lang w:val="es-AR"/>
        </w:rPr>
        <w:t xml:space="preserve"> </w:t>
      </w:r>
      <w:r w:rsidR="00DA0A57">
        <w:rPr>
          <w:rFonts w:ascii="Arial" w:hAnsi="Arial" w:cs="Arial"/>
          <w:b/>
          <w:bCs/>
          <w:sz w:val="24"/>
          <w:szCs w:val="24"/>
          <w:lang w:val="es-AR"/>
        </w:rPr>
        <w:t>Creo saber</w:t>
      </w:r>
      <w:r>
        <w:rPr>
          <w:rFonts w:ascii="Arial" w:hAnsi="Arial" w:cs="Arial"/>
          <w:b/>
          <w:bCs/>
          <w:sz w:val="24"/>
          <w:szCs w:val="24"/>
          <w:lang w:val="es-AR"/>
        </w:rPr>
        <w:t xml:space="preserve"> que es</w:t>
      </w:r>
      <w:r w:rsidR="00DA0A57">
        <w:rPr>
          <w:rFonts w:ascii="Arial" w:hAnsi="Arial" w:cs="Arial"/>
          <w:b/>
          <w:bCs/>
          <w:sz w:val="24"/>
          <w:szCs w:val="24"/>
          <w:lang w:val="es-AR"/>
        </w:rPr>
        <w:t>,</w:t>
      </w:r>
      <w:r>
        <w:rPr>
          <w:rFonts w:ascii="Arial" w:hAnsi="Arial" w:cs="Arial"/>
          <w:b/>
          <w:bCs/>
          <w:sz w:val="24"/>
          <w:szCs w:val="24"/>
          <w:lang w:val="es-AR"/>
        </w:rPr>
        <w:t xml:space="preserve"> </w:t>
      </w:r>
      <w:r w:rsidR="009D0F72">
        <w:rPr>
          <w:rFonts w:ascii="Arial" w:hAnsi="Arial" w:cs="Arial"/>
          <w:b/>
          <w:bCs/>
          <w:sz w:val="24"/>
          <w:szCs w:val="24"/>
          <w:lang w:val="es-AR"/>
        </w:rPr>
        <w:t>porque</w:t>
      </w:r>
      <w:r>
        <w:rPr>
          <w:rFonts w:ascii="Arial" w:hAnsi="Arial" w:cs="Arial"/>
          <w:b/>
          <w:bCs/>
          <w:sz w:val="24"/>
          <w:szCs w:val="24"/>
          <w:lang w:val="es-AR"/>
        </w:rPr>
        <w:t xml:space="preserve"> la leve </w:t>
      </w:r>
      <w:r w:rsidR="009D0F72">
        <w:rPr>
          <w:rFonts w:ascii="Arial" w:hAnsi="Arial" w:cs="Arial"/>
          <w:b/>
          <w:bCs/>
          <w:sz w:val="24"/>
          <w:szCs w:val="24"/>
          <w:lang w:val="es-AR"/>
        </w:rPr>
        <w:t>estática</w:t>
      </w:r>
      <w:r>
        <w:rPr>
          <w:rFonts w:ascii="Arial" w:hAnsi="Arial" w:cs="Arial"/>
          <w:b/>
          <w:bCs/>
          <w:sz w:val="24"/>
          <w:szCs w:val="24"/>
          <w:lang w:val="es-AR"/>
        </w:rPr>
        <w:t xml:space="preserve"> que cocho con mi mano y la computadora, hizo que escuchara a la </w:t>
      </w:r>
      <w:r w:rsidR="009D0F72">
        <w:rPr>
          <w:rFonts w:ascii="Arial" w:hAnsi="Arial" w:cs="Arial"/>
          <w:b/>
          <w:bCs/>
          <w:sz w:val="24"/>
          <w:szCs w:val="24"/>
          <w:lang w:val="es-AR"/>
        </w:rPr>
        <w:t>máquina</w:t>
      </w:r>
      <w:r>
        <w:rPr>
          <w:rFonts w:ascii="Arial" w:hAnsi="Arial" w:cs="Arial"/>
          <w:b/>
          <w:bCs/>
          <w:sz w:val="24"/>
          <w:szCs w:val="24"/>
          <w:lang w:val="es-AR"/>
        </w:rPr>
        <w:t>.</w:t>
      </w:r>
    </w:p>
    <w:p w14:paraId="579D2BB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y Sixto intercambian una mirada rara y sospechosa sin que Oziel se diera cuenta.</w:t>
      </w:r>
    </w:p>
    <w:p w14:paraId="43A31220" w14:textId="74A8F8C3"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-Y esa voz que escuche, aún recuerdo claramente lo que dijo. “Fallan. Reiniciando sistemas de energía de los distritos que cuenten con mayor capacidad de hospitales. Sin resultados” Esa voz fue la de una niña, y </w:t>
      </w:r>
      <w:r w:rsidR="009D0F72">
        <w:rPr>
          <w:rFonts w:ascii="Arial" w:hAnsi="Arial" w:cs="Arial"/>
          <w:b/>
          <w:bCs/>
          <w:sz w:val="24"/>
          <w:szCs w:val="24"/>
          <w:lang w:val="es-AR"/>
        </w:rPr>
        <w:t>sé</w:t>
      </w:r>
      <w:r>
        <w:rPr>
          <w:rFonts w:ascii="Arial" w:hAnsi="Arial" w:cs="Arial"/>
          <w:b/>
          <w:bCs/>
          <w:sz w:val="24"/>
          <w:szCs w:val="24"/>
          <w:lang w:val="es-AR"/>
        </w:rPr>
        <w:t xml:space="preserve"> que no fue solo un recuerdo, sé que pude escuchar al sistema de la torre ALICE.</w:t>
      </w:r>
    </w:p>
    <w:p w14:paraId="61FB3F1F" w14:textId="77777777" w:rsidR="00EA4F5A" w:rsidRDefault="00EA4F5A" w:rsidP="00EA4F5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Quieres ver si puedes escuchar esa voz de nuevo?</w:t>
      </w:r>
    </w:p>
    <w:p w14:paraId="7EB17ED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Oziel está determinado. Estrecha su puño derecho y gira su mirada hacia Sixto.</w:t>
      </w:r>
    </w:p>
    <w:p w14:paraId="7A5D1F74"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-Quiero ver si puedo ayudar a la torre ALICE a desactivar la bomba desde dentro de la computadora. Quiero aislarla desde adentro para poder desconectarla sin la necesidad de que las bombas exploten.</w:t>
      </w:r>
    </w:p>
    <w:p w14:paraId="618C9B73"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-Tiene sentido…</w:t>
      </w:r>
    </w:p>
    <w:p w14:paraId="6A3483C9" w14:textId="1CE77D94"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D0F72">
        <w:rPr>
          <w:rFonts w:ascii="Arial" w:hAnsi="Arial" w:cs="Arial"/>
          <w:b/>
          <w:bCs/>
          <w:sz w:val="24"/>
          <w:szCs w:val="24"/>
          <w:lang w:val="es-AR"/>
        </w:rPr>
        <w:t>hubiéramos</w:t>
      </w:r>
      <w:r>
        <w:rPr>
          <w:rFonts w:ascii="Arial" w:hAnsi="Arial" w:cs="Arial"/>
          <w:b/>
          <w:bCs/>
          <w:sz w:val="24"/>
          <w:szCs w:val="24"/>
          <w:lang w:val="es-AR"/>
        </w:rPr>
        <w:t xml:space="preserve"> </w:t>
      </w:r>
      <w:r w:rsidR="009D0F72">
        <w:rPr>
          <w:rFonts w:ascii="Arial" w:hAnsi="Arial" w:cs="Arial"/>
          <w:b/>
          <w:bCs/>
          <w:sz w:val="24"/>
          <w:szCs w:val="24"/>
          <w:lang w:val="es-AR"/>
        </w:rPr>
        <w:t>sabido</w:t>
      </w:r>
      <w:r>
        <w:rPr>
          <w:rFonts w:ascii="Arial" w:hAnsi="Arial" w:cs="Arial"/>
          <w:b/>
          <w:bCs/>
          <w:sz w:val="24"/>
          <w:szCs w:val="24"/>
          <w:lang w:val="es-AR"/>
        </w:rPr>
        <w:t xml:space="preserve"> de la bomba BOT mucho antes</w:t>
      </w:r>
      <w:r w:rsidR="005178D6">
        <w:rPr>
          <w:rFonts w:ascii="Arial" w:hAnsi="Arial" w:cs="Arial"/>
          <w:b/>
          <w:bCs/>
          <w:sz w:val="24"/>
          <w:szCs w:val="24"/>
          <w:lang w:val="es-AR"/>
        </w:rPr>
        <w:t>, lo</w:t>
      </w:r>
      <w:r>
        <w:rPr>
          <w:rFonts w:ascii="Arial" w:hAnsi="Arial" w:cs="Arial"/>
          <w:b/>
          <w:bCs/>
          <w:sz w:val="24"/>
          <w:szCs w:val="24"/>
          <w:lang w:val="es-AR"/>
        </w:rPr>
        <w:t xml:space="preserve"> </w:t>
      </w:r>
      <w:r w:rsidR="005178D6">
        <w:rPr>
          <w:rFonts w:ascii="Arial" w:hAnsi="Arial" w:cs="Arial"/>
          <w:b/>
          <w:bCs/>
          <w:sz w:val="24"/>
          <w:szCs w:val="24"/>
          <w:lang w:val="es-AR"/>
        </w:rPr>
        <w:t>hubiésemos</w:t>
      </w:r>
      <w:r>
        <w:rPr>
          <w:rFonts w:ascii="Arial" w:hAnsi="Arial" w:cs="Arial"/>
          <w:b/>
          <w:bCs/>
          <w:sz w:val="24"/>
          <w:szCs w:val="24"/>
          <w:lang w:val="es-AR"/>
        </w:rPr>
        <w:t xml:space="preserve"> desactivado desde la sede, pero ahora la bomba ya está afectando a los sistemas de comunicación de los anillos y las computadoras, será imposible encontrar algo que </w:t>
      </w:r>
      <w:r w:rsidR="005178D6">
        <w:rPr>
          <w:rFonts w:ascii="Arial" w:hAnsi="Arial" w:cs="Arial"/>
          <w:b/>
          <w:bCs/>
          <w:sz w:val="24"/>
          <w:szCs w:val="24"/>
          <w:lang w:val="es-AR"/>
        </w:rPr>
        <w:t>funcione</w:t>
      </w:r>
      <w:r>
        <w:rPr>
          <w:rFonts w:ascii="Arial" w:hAnsi="Arial" w:cs="Arial"/>
          <w:b/>
          <w:bCs/>
          <w:sz w:val="24"/>
          <w:szCs w:val="24"/>
          <w:lang w:val="es-AR"/>
        </w:rPr>
        <w:t xml:space="preserve"> ahora.</w:t>
      </w:r>
    </w:p>
    <w:p w14:paraId="7BB09D44" w14:textId="53B3EEF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-Y la sede ahora, aunque intente entrar se le será imposible. El sistema ALICE ahora mismo está lidiando con los sistemas de </w:t>
      </w:r>
      <w:r w:rsidR="009D0F72">
        <w:rPr>
          <w:rFonts w:ascii="Arial" w:hAnsi="Arial" w:cs="Arial"/>
          <w:b/>
          <w:bCs/>
          <w:sz w:val="24"/>
          <w:szCs w:val="24"/>
          <w:lang w:val="es-AR"/>
        </w:rPr>
        <w:t>energía</w:t>
      </w:r>
      <w:r>
        <w:rPr>
          <w:rFonts w:ascii="Arial" w:hAnsi="Arial" w:cs="Arial"/>
          <w:b/>
          <w:bCs/>
          <w:sz w:val="24"/>
          <w:szCs w:val="24"/>
          <w:lang w:val="es-AR"/>
        </w:rPr>
        <w:t xml:space="preserve"> fallando de todos los distritos</w:t>
      </w:r>
      <w:r w:rsidR="005178D6">
        <w:rPr>
          <w:rFonts w:ascii="Arial" w:hAnsi="Arial" w:cs="Arial"/>
          <w:b/>
          <w:bCs/>
          <w:sz w:val="24"/>
          <w:szCs w:val="24"/>
          <w:lang w:val="es-AR"/>
        </w:rPr>
        <w:t>,</w:t>
      </w:r>
      <w:r>
        <w:rPr>
          <w:rFonts w:ascii="Arial" w:hAnsi="Arial" w:cs="Arial"/>
          <w:b/>
          <w:bCs/>
          <w:sz w:val="24"/>
          <w:szCs w:val="24"/>
          <w:lang w:val="es-AR"/>
        </w:rPr>
        <w:t xml:space="preserve"> y con el virus, ósea que abra activado los escudos Yin Yang. </w:t>
      </w:r>
    </w:p>
    <w:p w14:paraId="418E4572"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Naomi suspira y deja caer sus hombros.</w:t>
      </w:r>
    </w:p>
    <w:p w14:paraId="0A0AF71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-Intentar entrar ahora desde la sede será un completo caos. Tendríamos que pasar por muchas capas de protección de seguridad del programa Yin Yang. </w:t>
      </w:r>
    </w:p>
    <w:p w14:paraId="61B6DF10"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Las malas noticias siempre llegan tarde. Si hubieran sabido de la bomba BOT desde mucho antes, habrían protegido a la torre ALICE desde un principio, asegurándose una puerta abierta antes que el sistema Yin Yang se activara.</w:t>
      </w:r>
    </w:p>
    <w:p w14:paraId="3F984640" w14:textId="1FDCBDFE" w:rsidR="00EA4F5A" w:rsidRDefault="005178D6" w:rsidP="00EA4F5A">
      <w:pPr>
        <w:spacing w:line="360" w:lineRule="auto"/>
        <w:rPr>
          <w:rFonts w:ascii="Arial" w:hAnsi="Arial" w:cs="Arial"/>
          <w:b/>
          <w:bCs/>
          <w:sz w:val="24"/>
          <w:szCs w:val="24"/>
          <w:lang w:val="es-AR"/>
        </w:rPr>
      </w:pPr>
      <w:r>
        <w:rPr>
          <w:rFonts w:ascii="Arial" w:hAnsi="Arial" w:cs="Arial"/>
          <w:b/>
          <w:bCs/>
          <w:sz w:val="24"/>
          <w:szCs w:val="24"/>
          <w:lang w:val="es-AR"/>
        </w:rPr>
        <w:t>En este momento</w:t>
      </w:r>
      <w:r w:rsidR="00EA4F5A">
        <w:rPr>
          <w:rFonts w:ascii="Arial" w:hAnsi="Arial" w:cs="Arial"/>
          <w:b/>
          <w:bCs/>
          <w:sz w:val="24"/>
          <w:szCs w:val="24"/>
          <w:lang w:val="es-AR"/>
        </w:rPr>
        <w:t xml:space="preserve"> la torre ALICE se aisló por completo con un virus</w:t>
      </w:r>
      <w:r>
        <w:rPr>
          <w:rFonts w:ascii="Arial" w:hAnsi="Arial" w:cs="Arial"/>
          <w:b/>
          <w:bCs/>
          <w:sz w:val="24"/>
          <w:szCs w:val="24"/>
          <w:lang w:val="es-AR"/>
        </w:rPr>
        <w:t xml:space="preserve"> dentro</w:t>
      </w:r>
      <w:r w:rsidR="00EA4F5A">
        <w:rPr>
          <w:rFonts w:ascii="Arial" w:hAnsi="Arial" w:cs="Arial"/>
          <w:b/>
          <w:bCs/>
          <w:sz w:val="24"/>
          <w:szCs w:val="24"/>
          <w:lang w:val="es-AR"/>
        </w:rPr>
        <w:t xml:space="preserve"> que la ira destruyendo de a poco. </w:t>
      </w:r>
    </w:p>
    <w:p w14:paraId="4FCBCC22"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Oziel tiene la última opción. Aunque sea arriesgada, es la única que tienen. Evacuar los distritos tomaría bastante tiempo, y aun no saben cuánto tomara para que la bomba BOT explote, incluso ahora podría quedar solo segundos que ellos no lo sabrían.</w:t>
      </w:r>
    </w:p>
    <w:p w14:paraId="586307B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suspira. Sabe que no es tiempo de dudar tanto, si hay una mínima opción de desactivar el BOT, la tomarían.</w:t>
      </w:r>
    </w:p>
    <w:p w14:paraId="6A2D0A98" w14:textId="50BEFE8E"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-Está bien. Pero si fallas, tu, Naomi y yo moriremos </w:t>
      </w:r>
      <w:r w:rsidR="005178D6">
        <w:rPr>
          <w:rFonts w:ascii="Arial" w:hAnsi="Arial" w:cs="Arial"/>
          <w:b/>
          <w:bCs/>
          <w:sz w:val="24"/>
          <w:szCs w:val="24"/>
          <w:lang w:val="es-AR"/>
        </w:rPr>
        <w:t>aquí</w:t>
      </w:r>
      <w:r>
        <w:rPr>
          <w:rFonts w:ascii="Arial" w:hAnsi="Arial" w:cs="Arial"/>
          <w:b/>
          <w:bCs/>
          <w:sz w:val="24"/>
          <w:szCs w:val="24"/>
          <w:lang w:val="es-AR"/>
        </w:rPr>
        <w:t>. Espero que sepas bien lo que estás haciendo.</w:t>
      </w:r>
    </w:p>
    <w:p w14:paraId="5CFC4BB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Oziel asiente con su cabeza y se acerca hacia la bomba BOT. Si fracasa, matara a Naomi, él no está aquí para perder, si es posible daría su otro brazo para salvarla y cargar con sus problemas.</w:t>
      </w:r>
    </w:p>
    <w:p w14:paraId="55F2D91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Deja caer su mano derecha en la bomba.</w:t>
      </w:r>
    </w:p>
    <w:p w14:paraId="608041F7"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Una leve estática que proviene de la bomba BOT cubre la mano del chico.</w:t>
      </w:r>
    </w:p>
    <w:p w14:paraId="30EB086D" w14:textId="77777777" w:rsidR="00C411C2" w:rsidRPr="005D6BA9" w:rsidRDefault="00C411C2" w:rsidP="00C411C2">
      <w:pPr>
        <w:spacing w:line="360" w:lineRule="auto"/>
        <w:rPr>
          <w:rFonts w:ascii="Arial" w:hAnsi="Arial" w:cs="Arial"/>
          <w:b/>
          <w:bCs/>
          <w:sz w:val="16"/>
          <w:szCs w:val="16"/>
          <w:lang w:val="es-AR"/>
        </w:rPr>
      </w:pPr>
    </w:p>
    <w:p w14:paraId="43AF1B55" w14:textId="77777777" w:rsidR="00C411C2" w:rsidRPr="006848AD" w:rsidRDefault="00C411C2" w:rsidP="00C411C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FB86EA3" w14:textId="77777777" w:rsidR="00C411C2" w:rsidRDefault="00C411C2" w:rsidP="00C411C2">
      <w:pPr>
        <w:spacing w:line="360" w:lineRule="auto"/>
        <w:rPr>
          <w:rFonts w:ascii="Arial" w:hAnsi="Arial" w:cs="Arial"/>
          <w:b/>
          <w:bCs/>
          <w:sz w:val="24"/>
          <w:szCs w:val="24"/>
          <w:lang w:val="es-AR"/>
        </w:rPr>
      </w:pPr>
    </w:p>
    <w:p w14:paraId="55DA848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-…Donde…</w:t>
      </w:r>
    </w:p>
    <w:p w14:paraId="3B1AD5A2"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tirado en un extraño suelo.</w:t>
      </w:r>
    </w:p>
    <w:p w14:paraId="0F82703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-Creí que…</w:t>
      </w:r>
    </w:p>
    <w:p w14:paraId="1A18731C" w14:textId="46AA2248"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Mientras se levanta</w:t>
      </w:r>
      <w:r w:rsidR="005A152E">
        <w:rPr>
          <w:rFonts w:ascii="Arial" w:hAnsi="Arial" w:cs="Arial"/>
          <w:b/>
          <w:bCs/>
          <w:sz w:val="24"/>
          <w:szCs w:val="24"/>
          <w:lang w:val="es-AR"/>
        </w:rPr>
        <w:t>,</w:t>
      </w:r>
      <w:r>
        <w:rPr>
          <w:rFonts w:ascii="Arial" w:hAnsi="Arial" w:cs="Arial"/>
          <w:b/>
          <w:bCs/>
          <w:sz w:val="24"/>
          <w:szCs w:val="24"/>
          <w:lang w:val="es-AR"/>
        </w:rPr>
        <w:t xml:space="preserve"> lentamente presta atención a ese extraño entorno.</w:t>
      </w:r>
    </w:p>
    <w:p w14:paraId="3704AD53" w14:textId="319C6C55"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Edificios azules. Los enormes edificios se encuentran alineados como apartamentos en un barrio. Algunos códigos binarios se podían notar moviéndose como vías circulatorias por todo el edificio. El azul intenso de los edificios y las calles parecen estar compuesto de códigos binarios. </w:t>
      </w:r>
    </w:p>
    <w:p w14:paraId="497A0CD0" w14:textId="117E75C1" w:rsidR="00183091" w:rsidRDefault="005A152E" w:rsidP="00183091">
      <w:pPr>
        <w:spacing w:line="360" w:lineRule="auto"/>
        <w:rPr>
          <w:rFonts w:ascii="Arial" w:hAnsi="Arial" w:cs="Arial"/>
          <w:b/>
          <w:bCs/>
          <w:sz w:val="24"/>
          <w:szCs w:val="24"/>
          <w:lang w:val="es-AR"/>
        </w:rPr>
      </w:pPr>
      <w:r>
        <w:rPr>
          <w:rFonts w:ascii="Arial" w:hAnsi="Arial" w:cs="Arial"/>
          <w:b/>
          <w:bCs/>
          <w:sz w:val="24"/>
          <w:szCs w:val="24"/>
          <w:lang w:val="es-AR"/>
        </w:rPr>
        <w:t>“</w:t>
      </w:r>
      <w:r w:rsidR="00183091">
        <w:rPr>
          <w:rFonts w:ascii="Arial" w:hAnsi="Arial" w:cs="Arial"/>
          <w:b/>
          <w:bCs/>
          <w:sz w:val="24"/>
          <w:szCs w:val="24"/>
          <w:lang w:val="es-AR"/>
        </w:rPr>
        <w:t>Árboles</w:t>
      </w:r>
      <w:r>
        <w:rPr>
          <w:rFonts w:ascii="Arial" w:hAnsi="Arial" w:cs="Arial"/>
          <w:b/>
          <w:bCs/>
          <w:sz w:val="24"/>
          <w:szCs w:val="24"/>
          <w:lang w:val="es-AR"/>
        </w:rPr>
        <w:t>”</w:t>
      </w:r>
      <w:r w:rsidR="00183091">
        <w:rPr>
          <w:rFonts w:ascii="Arial" w:hAnsi="Arial" w:cs="Arial"/>
          <w:b/>
          <w:bCs/>
          <w:sz w:val="24"/>
          <w:szCs w:val="24"/>
          <w:lang w:val="es-AR"/>
        </w:rPr>
        <w:t xml:space="preserve">, </w:t>
      </w:r>
      <w:r>
        <w:rPr>
          <w:rFonts w:ascii="Arial" w:hAnsi="Arial" w:cs="Arial"/>
          <w:b/>
          <w:bCs/>
          <w:sz w:val="24"/>
          <w:szCs w:val="24"/>
          <w:lang w:val="es-AR"/>
        </w:rPr>
        <w:t>“</w:t>
      </w:r>
      <w:r w:rsidR="00183091">
        <w:rPr>
          <w:rFonts w:ascii="Arial" w:hAnsi="Arial" w:cs="Arial"/>
          <w:b/>
          <w:bCs/>
          <w:sz w:val="24"/>
          <w:szCs w:val="24"/>
          <w:lang w:val="es-AR"/>
        </w:rPr>
        <w:t>autos</w:t>
      </w:r>
      <w:r>
        <w:rPr>
          <w:rFonts w:ascii="Arial" w:hAnsi="Arial" w:cs="Arial"/>
          <w:b/>
          <w:bCs/>
          <w:sz w:val="24"/>
          <w:szCs w:val="24"/>
          <w:lang w:val="es-AR"/>
        </w:rPr>
        <w:t>”</w:t>
      </w:r>
      <w:r w:rsidR="00183091">
        <w:rPr>
          <w:rFonts w:ascii="Arial" w:hAnsi="Arial" w:cs="Arial"/>
          <w:b/>
          <w:bCs/>
          <w:sz w:val="24"/>
          <w:szCs w:val="24"/>
          <w:lang w:val="es-AR"/>
        </w:rPr>
        <w:t xml:space="preserve">, e incluso </w:t>
      </w:r>
      <w:r>
        <w:rPr>
          <w:rFonts w:ascii="Arial" w:hAnsi="Arial" w:cs="Arial"/>
          <w:b/>
          <w:bCs/>
          <w:sz w:val="24"/>
          <w:szCs w:val="24"/>
          <w:lang w:val="es-AR"/>
        </w:rPr>
        <w:t>“</w:t>
      </w:r>
      <w:r w:rsidR="00183091">
        <w:rPr>
          <w:rFonts w:ascii="Arial" w:hAnsi="Arial" w:cs="Arial"/>
          <w:b/>
          <w:bCs/>
          <w:sz w:val="24"/>
          <w:szCs w:val="24"/>
          <w:lang w:val="es-AR"/>
        </w:rPr>
        <w:t>personas</w:t>
      </w:r>
      <w:r>
        <w:rPr>
          <w:rFonts w:ascii="Arial" w:hAnsi="Arial" w:cs="Arial"/>
          <w:b/>
          <w:bCs/>
          <w:sz w:val="24"/>
          <w:szCs w:val="24"/>
          <w:lang w:val="es-AR"/>
        </w:rPr>
        <w:t>”</w:t>
      </w:r>
      <w:r w:rsidR="00183091">
        <w:rPr>
          <w:rFonts w:ascii="Arial" w:hAnsi="Arial" w:cs="Arial"/>
          <w:b/>
          <w:bCs/>
          <w:sz w:val="24"/>
          <w:szCs w:val="24"/>
          <w:lang w:val="es-AR"/>
        </w:rPr>
        <w:t xml:space="preserve"> caminando, todo se encuentra compuesto de millones de códigos binarios. No parece ser algo real, él lo ve como algo irreal, pero algo le dice que </w:t>
      </w:r>
      <w:r>
        <w:rPr>
          <w:rFonts w:ascii="Arial" w:hAnsi="Arial" w:cs="Arial"/>
          <w:b/>
          <w:bCs/>
          <w:sz w:val="24"/>
          <w:szCs w:val="24"/>
          <w:lang w:val="es-AR"/>
        </w:rPr>
        <w:t xml:space="preserve">todo lo que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viendo no es del todo falso.</w:t>
      </w:r>
    </w:p>
    <w:p w14:paraId="6A4A6239" w14:textId="7FA87AF1"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 un antiguo barrio de edificios de 12 metros de altura, divididos por monoblock y etapas, tres etapas en total. El lugar era bastante grande</w:t>
      </w:r>
      <w:r w:rsidR="005A152E">
        <w:rPr>
          <w:rFonts w:ascii="Arial" w:hAnsi="Arial" w:cs="Arial"/>
          <w:b/>
          <w:bCs/>
          <w:sz w:val="24"/>
          <w:szCs w:val="24"/>
          <w:lang w:val="es-AR"/>
        </w:rPr>
        <w:t xml:space="preserve"> entre una etapa y la otra</w:t>
      </w:r>
      <w:r>
        <w:rPr>
          <w:rFonts w:ascii="Arial" w:hAnsi="Arial" w:cs="Arial"/>
          <w:b/>
          <w:bCs/>
          <w:sz w:val="24"/>
          <w:szCs w:val="24"/>
          <w:lang w:val="es-AR"/>
        </w:rPr>
        <w:t>.</w:t>
      </w:r>
    </w:p>
    <w:p w14:paraId="42A71CAB"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que se supone que es?</w:t>
      </w:r>
    </w:p>
    <w:p w14:paraId="20039E8B" w14:textId="2ECDF72D"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 chico camina sobre el asfalto y observa a las personas, a las plantas, animales, edificios y todo lo del lugar fabricado de códigos.</w:t>
      </w:r>
    </w:p>
    <w:p w14:paraId="45E60CD8"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alguien crearía un barrio? No lo entiendo…</w:t>
      </w:r>
    </w:p>
    <w:p w14:paraId="258785D9" w14:textId="79FD859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Mientras camina</w:t>
      </w:r>
      <w:r w:rsidR="005A152E">
        <w:rPr>
          <w:rFonts w:ascii="Arial" w:hAnsi="Arial" w:cs="Arial"/>
          <w:b/>
          <w:bCs/>
          <w:sz w:val="24"/>
          <w:szCs w:val="24"/>
          <w:lang w:val="es-AR"/>
        </w:rPr>
        <w:t xml:space="preserve"> se detiene a</w:t>
      </w:r>
      <w:r>
        <w:rPr>
          <w:rFonts w:ascii="Arial" w:hAnsi="Arial" w:cs="Arial"/>
          <w:b/>
          <w:bCs/>
          <w:sz w:val="24"/>
          <w:szCs w:val="24"/>
          <w:lang w:val="es-AR"/>
        </w:rPr>
        <w:t xml:space="preserve"> observa que una de estas “personas” empieza a cambiar</w:t>
      </w:r>
      <w:r w:rsidR="005A152E">
        <w:rPr>
          <w:rFonts w:ascii="Arial" w:hAnsi="Arial" w:cs="Arial"/>
          <w:b/>
          <w:bCs/>
          <w:sz w:val="24"/>
          <w:szCs w:val="24"/>
          <w:lang w:val="es-AR"/>
        </w:rPr>
        <w:t xml:space="preserve"> de</w:t>
      </w:r>
      <w:r>
        <w:rPr>
          <w:rFonts w:ascii="Arial" w:hAnsi="Arial" w:cs="Arial"/>
          <w:b/>
          <w:bCs/>
          <w:sz w:val="24"/>
          <w:szCs w:val="24"/>
          <w:lang w:val="es-AR"/>
        </w:rPr>
        <w:t xml:space="preserve"> color</w:t>
      </w:r>
      <w:r w:rsidR="005A152E">
        <w:rPr>
          <w:rFonts w:ascii="Arial" w:hAnsi="Arial" w:cs="Arial"/>
          <w:b/>
          <w:bCs/>
          <w:sz w:val="24"/>
          <w:szCs w:val="24"/>
          <w:lang w:val="es-AR"/>
        </w:rPr>
        <w:t xml:space="preserve"> a un</w:t>
      </w:r>
      <w:r>
        <w:rPr>
          <w:rFonts w:ascii="Arial" w:hAnsi="Arial" w:cs="Arial"/>
          <w:b/>
          <w:bCs/>
          <w:sz w:val="24"/>
          <w:szCs w:val="24"/>
          <w:lang w:val="es-AR"/>
        </w:rPr>
        <w:t xml:space="preserve"> verde claro.</w:t>
      </w:r>
    </w:p>
    <w:p w14:paraId="5B26A55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74A17D0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Esta “persona” luego de cambiar de color se destruye por completo.</w:t>
      </w:r>
    </w:p>
    <w:p w14:paraId="7245620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6ACDCE0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Algunos animales del lugar también tomaron el mismo color y luego se destruyeron desplomándose todos los códigos binarios.</w:t>
      </w:r>
    </w:p>
    <w:p w14:paraId="7466B52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-Esto es… Esto es ALICE. Y esos códigos verdes que afectan a las personas será el virus BOT…</w:t>
      </w:r>
    </w:p>
    <w:p w14:paraId="23401FFD" w14:textId="57D029F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Algun</w:t>
      </w:r>
      <w:r w:rsidR="009E1255">
        <w:rPr>
          <w:rFonts w:ascii="Arial" w:hAnsi="Arial" w:cs="Arial"/>
          <w:b/>
          <w:bCs/>
          <w:sz w:val="24"/>
          <w:szCs w:val="24"/>
          <w:lang w:val="es-AR"/>
        </w:rPr>
        <w:t>os pilares</w:t>
      </w:r>
      <w:r>
        <w:rPr>
          <w:rFonts w:ascii="Arial" w:hAnsi="Arial" w:cs="Arial"/>
          <w:b/>
          <w:bCs/>
          <w:sz w:val="24"/>
          <w:szCs w:val="24"/>
          <w:lang w:val="es-AR"/>
        </w:rPr>
        <w:t xml:space="preserve"> de los apartamentos empiezan a destruirse. </w:t>
      </w:r>
      <w:r w:rsidR="009E1255">
        <w:rPr>
          <w:rFonts w:ascii="Arial" w:hAnsi="Arial" w:cs="Arial"/>
          <w:b/>
          <w:bCs/>
          <w:sz w:val="24"/>
          <w:szCs w:val="24"/>
          <w:lang w:val="es-AR"/>
        </w:rPr>
        <w:t>Los grandes</w:t>
      </w:r>
      <w:r>
        <w:rPr>
          <w:rFonts w:ascii="Arial" w:hAnsi="Arial" w:cs="Arial"/>
          <w:b/>
          <w:bCs/>
          <w:sz w:val="24"/>
          <w:szCs w:val="24"/>
          <w:lang w:val="es-AR"/>
        </w:rPr>
        <w:t xml:space="preserve"> fragmentos del edificio se decoloran a verde y luego son destruidos. El “apartamento monoblock” se desploma lentamente. </w:t>
      </w:r>
    </w:p>
    <w:p w14:paraId="6E17F4C4" w14:textId="20A19E0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Todo a su alrededor está siendo afectado de la misma manera. Todo se encuentra </w:t>
      </w:r>
      <w:r w:rsidR="009E1255">
        <w:rPr>
          <w:rFonts w:ascii="Arial" w:hAnsi="Arial" w:cs="Arial"/>
          <w:b/>
          <w:bCs/>
          <w:sz w:val="24"/>
          <w:szCs w:val="24"/>
          <w:lang w:val="es-AR"/>
        </w:rPr>
        <w:t>destruyéndose</w:t>
      </w:r>
      <w:r>
        <w:rPr>
          <w:rFonts w:ascii="Arial" w:hAnsi="Arial" w:cs="Arial"/>
          <w:b/>
          <w:bCs/>
          <w:sz w:val="24"/>
          <w:szCs w:val="24"/>
          <w:lang w:val="es-AR"/>
        </w:rPr>
        <w:t xml:space="preserve"> de a poco con forme el color de los códigos binarios cambiara a verde.</w:t>
      </w:r>
    </w:p>
    <w:p w14:paraId="2815E47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-Esto está mal –Oziel empieza a correr por todo el barrio– Todo esto será destruido si no encuentro a la fuente de ALICE.</w:t>
      </w:r>
    </w:p>
    <w:p w14:paraId="6AEA5403" w14:textId="5FF35924"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 chico carece de razones por la cual un barrio este fabricado con códigos binarios. Él solo se centra en que ese lugar es destruido de a poco, recordando claramente lo que escucho de la bomba BOT, que el virus ira infectando a ALICE de a poco como alguna clase de enfermedad</w:t>
      </w:r>
      <w:r w:rsidR="009E1255">
        <w:rPr>
          <w:rFonts w:ascii="Arial" w:hAnsi="Arial" w:cs="Arial"/>
          <w:b/>
          <w:bCs/>
          <w:sz w:val="24"/>
          <w:szCs w:val="24"/>
          <w:lang w:val="es-AR"/>
        </w:rPr>
        <w:t>.</w:t>
      </w:r>
      <w:r>
        <w:rPr>
          <w:rFonts w:ascii="Arial" w:hAnsi="Arial" w:cs="Arial"/>
          <w:b/>
          <w:bCs/>
          <w:sz w:val="24"/>
          <w:szCs w:val="24"/>
          <w:lang w:val="es-AR"/>
        </w:rPr>
        <w:t xml:space="preserve"> </w:t>
      </w:r>
      <w:r w:rsidR="009E1255">
        <w:rPr>
          <w:rFonts w:ascii="Arial" w:hAnsi="Arial" w:cs="Arial"/>
          <w:b/>
          <w:bCs/>
          <w:sz w:val="24"/>
          <w:szCs w:val="24"/>
          <w:lang w:val="es-AR"/>
        </w:rPr>
        <w:t>Todo ese lugar será destruido y dejado en escombros si no lo detiene.</w:t>
      </w:r>
    </w:p>
    <w:p w14:paraId="3AA5EC6E" w14:textId="6D7A831C"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Él no tiene un tiempo estimado, pero no quiere averiguar qué pasaría si todo ese barrio es destruido por el BOT antes que él pueda desactivarlo.</w:t>
      </w:r>
      <w:r w:rsidR="009E1255">
        <w:rPr>
          <w:rFonts w:ascii="Arial" w:hAnsi="Arial" w:cs="Arial"/>
          <w:b/>
          <w:bCs/>
          <w:sz w:val="24"/>
          <w:szCs w:val="24"/>
          <w:lang w:val="es-AR"/>
        </w:rPr>
        <w:t xml:space="preserve"> C</w:t>
      </w:r>
      <w:r>
        <w:rPr>
          <w:rFonts w:ascii="Arial" w:hAnsi="Arial" w:cs="Arial"/>
          <w:b/>
          <w:bCs/>
          <w:sz w:val="24"/>
          <w:szCs w:val="24"/>
          <w:lang w:val="es-AR"/>
        </w:rPr>
        <w:t xml:space="preserve">orre por el barrio con los edificios destruyéndose como contrarreloj. </w:t>
      </w:r>
    </w:p>
    <w:p w14:paraId="0A6BFCD3" w14:textId="26961601"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El sonido </w:t>
      </w:r>
      <w:r w:rsidR="009E1255">
        <w:rPr>
          <w:rFonts w:ascii="Arial" w:hAnsi="Arial" w:cs="Arial"/>
          <w:b/>
          <w:bCs/>
          <w:sz w:val="24"/>
          <w:szCs w:val="24"/>
          <w:lang w:val="es-AR"/>
        </w:rPr>
        <w:t xml:space="preserve">de fichas de póker desplomándose que proviene de los edificios </w:t>
      </w:r>
      <w:r>
        <w:rPr>
          <w:rFonts w:ascii="Arial" w:hAnsi="Arial" w:cs="Arial"/>
          <w:b/>
          <w:bCs/>
          <w:sz w:val="24"/>
          <w:szCs w:val="24"/>
          <w:lang w:val="es-AR"/>
        </w:rPr>
        <w:t>solo lo pone más inquieto</w:t>
      </w:r>
      <w:r w:rsidR="009E1255">
        <w:rPr>
          <w:rFonts w:ascii="Arial" w:hAnsi="Arial" w:cs="Arial"/>
          <w:b/>
          <w:bCs/>
          <w:sz w:val="24"/>
          <w:szCs w:val="24"/>
          <w:lang w:val="es-AR"/>
        </w:rPr>
        <w:t>,</w:t>
      </w:r>
      <w:r>
        <w:rPr>
          <w:rFonts w:ascii="Arial" w:hAnsi="Arial" w:cs="Arial"/>
          <w:b/>
          <w:bCs/>
          <w:sz w:val="24"/>
          <w:szCs w:val="24"/>
          <w:lang w:val="es-AR"/>
        </w:rPr>
        <w:t xml:space="preserve"> provocando que se tropiece.</w:t>
      </w:r>
    </w:p>
    <w:p w14:paraId="6BCEDB5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que hay algo más… Se que esta por aquí… Se que ALICE es algo más que una simple computadora.</w:t>
      </w:r>
    </w:p>
    <w:p w14:paraId="79C20E71" w14:textId="1DD2B818"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Entre medio de toda la destrucción, un edificio a lo lejos colapsa dejando ver una </w:t>
      </w:r>
      <w:r w:rsidR="00640EBD">
        <w:rPr>
          <w:rFonts w:ascii="Arial" w:hAnsi="Arial" w:cs="Arial"/>
          <w:b/>
          <w:bCs/>
          <w:sz w:val="24"/>
          <w:szCs w:val="24"/>
          <w:lang w:val="es-AR"/>
        </w:rPr>
        <w:t>Academia</w:t>
      </w:r>
      <w:r>
        <w:rPr>
          <w:rFonts w:ascii="Arial" w:hAnsi="Arial" w:cs="Arial"/>
          <w:b/>
          <w:bCs/>
          <w:sz w:val="24"/>
          <w:szCs w:val="24"/>
          <w:lang w:val="es-AR"/>
        </w:rPr>
        <w:t>.</w:t>
      </w:r>
    </w:p>
    <w:p w14:paraId="24B103E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35EFA2B0" w14:textId="2218D885"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Sin titubear, el chico corre hacia el único lugar que no se asemeja al resto</w:t>
      </w:r>
      <w:r w:rsidR="009E1255">
        <w:rPr>
          <w:rFonts w:ascii="Arial" w:hAnsi="Arial" w:cs="Arial"/>
          <w:b/>
          <w:bCs/>
          <w:sz w:val="24"/>
          <w:szCs w:val="24"/>
          <w:lang w:val="es-AR"/>
        </w:rPr>
        <w:t xml:space="preserve"> del barrio</w:t>
      </w:r>
      <w:r>
        <w:rPr>
          <w:rFonts w:ascii="Arial" w:hAnsi="Arial" w:cs="Arial"/>
          <w:b/>
          <w:bCs/>
          <w:sz w:val="24"/>
          <w:szCs w:val="24"/>
          <w:lang w:val="es-AR"/>
        </w:rPr>
        <w:t>.</w:t>
      </w:r>
    </w:p>
    <w:p w14:paraId="454117BF"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detiene fuera de ese edificio azul con números. Él sabe que es aquí, pero no ve nada más que códigos binarios.</w:t>
      </w:r>
    </w:p>
    <w:p w14:paraId="6D38E41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-Se que es aquí… Se que está aquí…</w:t>
      </w:r>
    </w:p>
    <w:p w14:paraId="3A93EB53"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Toma una onda respiración y de un gran uso de sus fuertes cuerdas bocales grita el nombre.</w:t>
      </w:r>
    </w:p>
    <w:p w14:paraId="57B7B16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-¡¡¡¡¡ALICE!!!!!</w:t>
      </w:r>
    </w:p>
    <w:p w14:paraId="3D1CDB76" w14:textId="15856939"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Pasaron algunos minutos hasta que la </w:t>
      </w:r>
      <w:r w:rsidR="00640EBD">
        <w:rPr>
          <w:rFonts w:ascii="Arial" w:hAnsi="Arial" w:cs="Arial"/>
          <w:b/>
          <w:bCs/>
          <w:sz w:val="24"/>
          <w:szCs w:val="24"/>
          <w:lang w:val="es-AR"/>
        </w:rPr>
        <w:t>Academia</w:t>
      </w:r>
      <w:r>
        <w:rPr>
          <w:rFonts w:ascii="Arial" w:hAnsi="Arial" w:cs="Arial"/>
          <w:b/>
          <w:bCs/>
          <w:sz w:val="24"/>
          <w:szCs w:val="24"/>
          <w:lang w:val="es-AR"/>
        </w:rPr>
        <w:t xml:space="preserve"> empezó a mostrar su interior, como una </w:t>
      </w:r>
      <w:r w:rsidR="009E1255">
        <w:rPr>
          <w:rFonts w:ascii="Arial" w:hAnsi="Arial" w:cs="Arial"/>
          <w:b/>
          <w:bCs/>
          <w:sz w:val="24"/>
          <w:szCs w:val="24"/>
          <w:lang w:val="es-AR"/>
        </w:rPr>
        <w:t xml:space="preserve">especie de </w:t>
      </w:r>
      <w:r>
        <w:rPr>
          <w:rFonts w:ascii="Arial" w:hAnsi="Arial" w:cs="Arial"/>
          <w:b/>
          <w:bCs/>
          <w:sz w:val="24"/>
          <w:szCs w:val="24"/>
          <w:lang w:val="es-AR"/>
        </w:rPr>
        <w:t xml:space="preserve">maqueta </w:t>
      </w:r>
      <w:r w:rsidR="009E1255">
        <w:rPr>
          <w:rFonts w:ascii="Arial" w:hAnsi="Arial" w:cs="Arial"/>
          <w:b/>
          <w:bCs/>
          <w:sz w:val="24"/>
          <w:szCs w:val="24"/>
          <w:lang w:val="es-AR"/>
        </w:rPr>
        <w:t xml:space="preserve">a escala </w:t>
      </w:r>
      <w:r>
        <w:rPr>
          <w:rFonts w:ascii="Arial" w:hAnsi="Arial" w:cs="Arial"/>
          <w:b/>
          <w:bCs/>
          <w:sz w:val="24"/>
          <w:szCs w:val="24"/>
          <w:lang w:val="es-AR"/>
        </w:rPr>
        <w:t>empezó a abrirse desde el medio revelando a una niña en medio, con miles de pantallas a su alrededor.</w:t>
      </w:r>
    </w:p>
    <w:p w14:paraId="171C1610" w14:textId="2AC6592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Algunas de las pantallas eran cubiertas </w:t>
      </w:r>
      <w:r w:rsidR="009E1255">
        <w:rPr>
          <w:rFonts w:ascii="Arial" w:hAnsi="Arial" w:cs="Arial"/>
          <w:b/>
          <w:bCs/>
          <w:sz w:val="24"/>
          <w:szCs w:val="24"/>
          <w:lang w:val="es-AR"/>
        </w:rPr>
        <w:t>con esos</w:t>
      </w:r>
      <w:r>
        <w:rPr>
          <w:rFonts w:ascii="Arial" w:hAnsi="Arial" w:cs="Arial"/>
          <w:b/>
          <w:bCs/>
          <w:sz w:val="24"/>
          <w:szCs w:val="24"/>
          <w:lang w:val="es-AR"/>
        </w:rPr>
        <w:t xml:space="preserve"> códigos binarios verdes, sin que ella pueda hacer mucho, lo aparta del resto.</w:t>
      </w:r>
    </w:p>
    <w:p w14:paraId="2B870F46" w14:textId="621AD6AF"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Los edificios nunca dejaron de destruirse, el reloj sigue corriendo, pero alguien parece haber</w:t>
      </w:r>
      <w:r w:rsidR="009E1255">
        <w:rPr>
          <w:rFonts w:ascii="Arial" w:hAnsi="Arial" w:cs="Arial"/>
          <w:b/>
          <w:bCs/>
          <w:sz w:val="24"/>
          <w:szCs w:val="24"/>
          <w:lang w:val="es-AR"/>
        </w:rPr>
        <w:t xml:space="preserve"> dándose</w:t>
      </w:r>
      <w:r>
        <w:rPr>
          <w:rFonts w:ascii="Arial" w:hAnsi="Arial" w:cs="Arial"/>
          <w:b/>
          <w:bCs/>
          <w:sz w:val="24"/>
          <w:szCs w:val="24"/>
          <w:lang w:val="es-AR"/>
        </w:rPr>
        <w:t xml:space="preserve"> por vencido.</w:t>
      </w:r>
    </w:p>
    <w:p w14:paraId="7761B16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 –Estupefacto murmura mientras observa como esa pequeña niña que no pasa los 8 años se encuentra rodeada de toda esa información– Es solo una niña…</w:t>
      </w:r>
    </w:p>
    <w:p w14:paraId="79DF35A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Prooggg</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progaaagagama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sisistem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fallaando</w:t>
      </w:r>
      <w:proofErr w:type="spellEnd"/>
      <w:r>
        <w:rPr>
          <w:rFonts w:ascii="Arial" w:hAnsi="Arial" w:cs="Arial"/>
          <w:b/>
          <w:bCs/>
          <w:sz w:val="24"/>
          <w:szCs w:val="24"/>
          <w:lang w:val="es-AR"/>
        </w:rPr>
        <w:t>. Descartado. Energía secundaria sin cambios. Aplicando nuevos resultados de solución de la energía, hay otras 12 posibilidades válidas. Probando el programa 0017…</w:t>
      </w:r>
    </w:p>
    <w:p w14:paraId="031AFA81" w14:textId="7CFD9CD8"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lleva una aureola azul zafiro sobre su cabello plateado, con dos coletas naranja</w:t>
      </w:r>
      <w:r w:rsidR="003D3615">
        <w:rPr>
          <w:rFonts w:ascii="Arial" w:hAnsi="Arial" w:cs="Arial"/>
          <w:b/>
          <w:bCs/>
          <w:sz w:val="24"/>
          <w:szCs w:val="24"/>
          <w:lang w:val="es-AR"/>
        </w:rPr>
        <w:t xml:space="preserve"> y</w:t>
      </w:r>
      <w:r>
        <w:rPr>
          <w:rFonts w:ascii="Arial" w:hAnsi="Arial" w:cs="Arial"/>
          <w:b/>
          <w:bCs/>
          <w:sz w:val="24"/>
          <w:szCs w:val="24"/>
          <w:lang w:val="es-AR"/>
        </w:rPr>
        <w:t xml:space="preserve"> ojos de color rosa. Su piel es tan blanca como su vestido, la diferencia es que su vestimenta tiene algunos detalles en negro, co</w:t>
      </w:r>
      <w:r w:rsidR="003D3615">
        <w:rPr>
          <w:rFonts w:ascii="Arial" w:hAnsi="Arial" w:cs="Arial"/>
          <w:b/>
          <w:bCs/>
          <w:sz w:val="24"/>
          <w:szCs w:val="24"/>
          <w:lang w:val="es-AR"/>
        </w:rPr>
        <w:t>n</w:t>
      </w:r>
      <w:r>
        <w:rPr>
          <w:rFonts w:ascii="Arial" w:hAnsi="Arial" w:cs="Arial"/>
          <w:b/>
          <w:bCs/>
          <w:sz w:val="24"/>
          <w:szCs w:val="24"/>
          <w:lang w:val="es-AR"/>
        </w:rPr>
        <w:t xml:space="preserve"> una pequeña gargantilla en forma de corbata y algunas flechas negras al final del vestido, conjugando con las flechas blancas del resto de su ropa. Sus guantes blancos con negro cubren hasta un poco por encima de sus codos al igual que las media</w:t>
      </w:r>
      <w:r w:rsidR="003D3615">
        <w:rPr>
          <w:rFonts w:ascii="Arial" w:hAnsi="Arial" w:cs="Arial"/>
          <w:b/>
          <w:bCs/>
          <w:sz w:val="24"/>
          <w:szCs w:val="24"/>
          <w:lang w:val="es-AR"/>
        </w:rPr>
        <w:t>,</w:t>
      </w:r>
      <w:r>
        <w:rPr>
          <w:rFonts w:ascii="Arial" w:hAnsi="Arial" w:cs="Arial"/>
          <w:b/>
          <w:bCs/>
          <w:sz w:val="24"/>
          <w:szCs w:val="24"/>
          <w:lang w:val="es-AR"/>
        </w:rPr>
        <w:t xml:space="preserve"> un poco por encima de sus rodillas.</w:t>
      </w:r>
    </w:p>
    <w:p w14:paraId="3D08D37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Su mirada está completamente perdida, apenas si tienen brillo sus ojos. La niña solo estaba concentrada en las decenas de millones de pantallas que se tornaban verdes.</w:t>
      </w:r>
    </w:p>
    <w:p w14:paraId="16A4992E"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ALICE!</w:t>
      </w:r>
    </w:p>
    <w:p w14:paraId="43953F3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La pequeña niña se queda en silencio un leve segundo ante el grito del chico, luego prosiguió como si nada hubiera sucedido.</w:t>
      </w:r>
    </w:p>
    <w:p w14:paraId="4FA81CF1"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tú! ¿Me escuchas?</w:t>
      </w:r>
    </w:p>
    <w:p w14:paraId="7F6B273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4CCC1E6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pequeña niña lo mira con indiferencia.</w:t>
      </w:r>
    </w:p>
    <w:p w14:paraId="4DB742E3"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-Sistema extraño externo. Eliminando… Sistema no encontrado. Analizando virus virtual… Sin resultado… </w:t>
      </w:r>
    </w:p>
    <w:p w14:paraId="0A8DE6C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Al ver que no podía eliminar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ella prosigue con sus asuntos.</w:t>
      </w:r>
    </w:p>
    <w:p w14:paraId="00DAC10D" w14:textId="4722C185"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Oziel desvía un momento su mirada hacia todos los edificios colapsando e intenta entrar a la </w:t>
      </w:r>
      <w:r w:rsidR="00640EBD">
        <w:rPr>
          <w:rFonts w:ascii="Arial" w:hAnsi="Arial" w:cs="Arial"/>
          <w:b/>
          <w:bCs/>
          <w:sz w:val="24"/>
          <w:szCs w:val="24"/>
          <w:lang w:val="es-AR"/>
        </w:rPr>
        <w:t>Academia</w:t>
      </w:r>
      <w:r>
        <w:rPr>
          <w:rFonts w:ascii="Arial" w:hAnsi="Arial" w:cs="Arial"/>
          <w:b/>
          <w:bCs/>
          <w:sz w:val="24"/>
          <w:szCs w:val="24"/>
          <w:lang w:val="es-AR"/>
        </w:rPr>
        <w:t>.</w:t>
      </w:r>
      <w:r w:rsidR="003D3615">
        <w:rPr>
          <w:rFonts w:ascii="Arial" w:hAnsi="Arial" w:cs="Arial"/>
          <w:b/>
          <w:bCs/>
          <w:sz w:val="24"/>
          <w:szCs w:val="24"/>
          <w:lang w:val="es-AR"/>
        </w:rPr>
        <w:t xml:space="preserve"> Entra sin problemas, pero parece que a alguien no le agrado esa idea.</w:t>
      </w:r>
    </w:p>
    <w:p w14:paraId="009CEFFC" w14:textId="5C54934C" w:rsidR="003D3615" w:rsidRDefault="003D3615" w:rsidP="003D3615">
      <w:pPr>
        <w:spacing w:line="360" w:lineRule="auto"/>
        <w:rPr>
          <w:rFonts w:ascii="Arial" w:hAnsi="Arial" w:cs="Arial"/>
          <w:b/>
          <w:bCs/>
          <w:sz w:val="24"/>
          <w:szCs w:val="24"/>
          <w:lang w:val="es-AR"/>
        </w:rPr>
      </w:pPr>
      <w:r>
        <w:rPr>
          <w:rFonts w:ascii="Arial" w:hAnsi="Arial" w:cs="Arial"/>
          <w:b/>
          <w:bCs/>
          <w:sz w:val="24"/>
          <w:szCs w:val="24"/>
          <w:lang w:val="es-AR"/>
        </w:rPr>
        <w:t>La niña parece sentirse atacada por Oziel ya que deja las pantallas para bajar de esa altura y dirigirse a él con una voz muy extraña y cortante.</w:t>
      </w:r>
    </w:p>
    <w:p w14:paraId="48C1DC4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Ssssistema</w:t>
      </w:r>
      <w:proofErr w:type="spellEnd"/>
      <w:r>
        <w:rPr>
          <w:rFonts w:ascii="Arial" w:hAnsi="Arial" w:cs="Arial"/>
          <w:b/>
          <w:bCs/>
          <w:sz w:val="24"/>
          <w:szCs w:val="24"/>
          <w:lang w:val="es-AR"/>
        </w:rPr>
        <w:t xml:space="preserve"> vivo… No leo ningún </w:t>
      </w:r>
      <w:proofErr w:type="spellStart"/>
      <w:r>
        <w:rPr>
          <w:rFonts w:ascii="Arial" w:hAnsi="Arial" w:cs="Arial"/>
          <w:b/>
          <w:bCs/>
          <w:sz w:val="24"/>
          <w:szCs w:val="24"/>
          <w:lang w:val="es-AR"/>
        </w:rPr>
        <w:t>prrrrroograma</w:t>
      </w:r>
      <w:proofErr w:type="spellEnd"/>
      <w:r>
        <w:rPr>
          <w:rFonts w:ascii="Arial" w:hAnsi="Arial" w:cs="Arial"/>
          <w:b/>
          <w:bCs/>
          <w:sz w:val="24"/>
          <w:szCs w:val="24"/>
          <w:lang w:val="es-AR"/>
        </w:rPr>
        <w:t xml:space="preserve"> en su </w:t>
      </w:r>
      <w:proofErr w:type="spellStart"/>
      <w:r>
        <w:rPr>
          <w:rFonts w:ascii="Arial" w:hAnsi="Arial" w:cs="Arial"/>
          <w:b/>
          <w:bCs/>
          <w:sz w:val="24"/>
          <w:szCs w:val="24"/>
          <w:lang w:val="es-AR"/>
        </w:rPr>
        <w:t>siisisisstema</w:t>
      </w:r>
      <w:proofErr w:type="spellEnd"/>
      <w:r>
        <w:rPr>
          <w:rFonts w:ascii="Arial" w:hAnsi="Arial" w:cs="Arial"/>
          <w:b/>
          <w:bCs/>
          <w:sz w:val="24"/>
          <w:szCs w:val="24"/>
          <w:lang w:val="es-AR"/>
        </w:rPr>
        <w:t>… Identifícate sistema vivo.</w:t>
      </w:r>
    </w:p>
    <w:p w14:paraId="502BB20F"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te llamas?</w:t>
      </w:r>
    </w:p>
    <w:p w14:paraId="375ABA5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2EACAEF2" w14:textId="4DB46BBF"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-Tu nombre, </w:t>
      </w:r>
      <w:r w:rsidR="003D3615">
        <w:rPr>
          <w:rFonts w:ascii="Arial" w:hAnsi="Arial" w:cs="Arial"/>
          <w:b/>
          <w:bCs/>
          <w:sz w:val="24"/>
          <w:szCs w:val="24"/>
          <w:lang w:val="es-AR"/>
        </w:rPr>
        <w:t>¿</w:t>
      </w:r>
      <w:r>
        <w:rPr>
          <w:rFonts w:ascii="Arial" w:hAnsi="Arial" w:cs="Arial"/>
          <w:b/>
          <w:bCs/>
          <w:sz w:val="24"/>
          <w:szCs w:val="24"/>
          <w:lang w:val="es-AR"/>
        </w:rPr>
        <w:t>cuál es tu nombre</w:t>
      </w:r>
      <w:r w:rsidR="003D3615">
        <w:rPr>
          <w:rFonts w:ascii="Arial" w:hAnsi="Arial" w:cs="Arial"/>
          <w:b/>
          <w:bCs/>
          <w:sz w:val="24"/>
          <w:szCs w:val="24"/>
          <w:lang w:val="es-AR"/>
        </w:rPr>
        <w:t>?</w:t>
      </w:r>
      <w:r>
        <w:rPr>
          <w:rFonts w:ascii="Arial" w:hAnsi="Arial" w:cs="Arial"/>
          <w:b/>
          <w:bCs/>
          <w:sz w:val="24"/>
          <w:szCs w:val="24"/>
          <w:lang w:val="es-AR"/>
        </w:rPr>
        <w:t xml:space="preserve"> ¿Tú eres el programa ALICE?</w:t>
      </w:r>
    </w:p>
    <w:p w14:paraId="31C04AFD" w14:textId="2E589D00"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-Análisis semántico Libre de Inteligencias Cerebrales de </w:t>
      </w:r>
      <w:proofErr w:type="spellStart"/>
      <w:r>
        <w:rPr>
          <w:rFonts w:ascii="Arial" w:hAnsi="Arial" w:cs="Arial"/>
          <w:b/>
          <w:bCs/>
          <w:sz w:val="24"/>
          <w:szCs w:val="24"/>
          <w:lang w:val="es-AR"/>
        </w:rPr>
        <w:t>Eliz</w:t>
      </w:r>
      <w:proofErr w:type="spellEnd"/>
      <w:r w:rsidR="003D3615">
        <w:rPr>
          <w:rFonts w:ascii="Arial" w:hAnsi="Arial" w:cs="Arial"/>
          <w:b/>
          <w:bCs/>
          <w:sz w:val="24"/>
          <w:szCs w:val="24"/>
          <w:lang w:val="es-AR"/>
        </w:rPr>
        <w:t>.</w:t>
      </w:r>
      <w:r>
        <w:rPr>
          <w:rFonts w:ascii="Arial" w:hAnsi="Arial" w:cs="Arial"/>
          <w:b/>
          <w:bCs/>
          <w:sz w:val="24"/>
          <w:szCs w:val="24"/>
          <w:lang w:val="es-AR"/>
        </w:rPr>
        <w:t xml:space="preserve"> ALICE.</w:t>
      </w:r>
    </w:p>
    <w:p w14:paraId="390993E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-Entonces tú no te llamas ALICE, ese es el programa, ¿tu cómo te llamas entonces?</w:t>
      </w:r>
    </w:p>
    <w:p w14:paraId="3F7C673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-A-ALICE.</w:t>
      </w:r>
    </w:p>
    <w:p w14:paraId="228FFEA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-Pero ALICE es un programa, tu no, tu eres una niña. Tú no eres como las “personas” que vi caminar allí afuera, tú tienes un cuerpo… tienes que tener un nombre.</w:t>
      </w:r>
    </w:p>
    <w:p w14:paraId="0928E81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-A-A-A-A-ALICE…</w:t>
      </w:r>
    </w:p>
    <w:p w14:paraId="015CA6A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Mi nombre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A71340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w:t>
      </w:r>
      <w:proofErr w:type="spellStart"/>
      <w:r>
        <w:rPr>
          <w:rFonts w:ascii="Arial" w:hAnsi="Arial" w:cs="Arial"/>
          <w:b/>
          <w:bCs/>
          <w:sz w:val="24"/>
          <w:szCs w:val="24"/>
          <w:lang w:val="es-AR"/>
        </w:rPr>
        <w:t>AAAAAAAAAAAAAAAAaaaaaa</w:t>
      </w:r>
      <w:proofErr w:type="spellEnd"/>
      <w:r>
        <w:rPr>
          <w:rFonts w:ascii="Arial" w:hAnsi="Arial" w:cs="Arial"/>
          <w:b/>
          <w:bCs/>
          <w:sz w:val="24"/>
          <w:szCs w:val="24"/>
          <w:lang w:val="es-AR"/>
        </w:rPr>
        <w:t xml:space="preserve"> #@@#€€€¬¬ </w:t>
      </w:r>
      <w:proofErr w:type="spellStart"/>
      <w:proofErr w:type="gramStart"/>
      <w:r>
        <w:rPr>
          <w:rFonts w:ascii="Arial" w:hAnsi="Arial" w:cs="Arial"/>
          <w:b/>
          <w:bCs/>
          <w:sz w:val="24"/>
          <w:szCs w:val="24"/>
          <w:lang w:val="es-AR"/>
        </w:rPr>
        <w:t>Sis</w:t>
      </w:r>
      <w:proofErr w:type="spellEnd"/>
      <w:r>
        <w:rPr>
          <w:rFonts w:ascii="Arial" w:hAnsi="Arial" w:cs="Arial"/>
          <w:b/>
          <w:bCs/>
          <w:sz w:val="24"/>
          <w:szCs w:val="24"/>
          <w:lang w:val="es-AR"/>
        </w:rPr>
        <w:t>.-</w:t>
      </w:r>
      <w:proofErr w:type="spellStart"/>
      <w:proofErr w:type="gramEnd"/>
      <w:r>
        <w:rPr>
          <w:rFonts w:ascii="Arial" w:hAnsi="Arial" w:cs="Arial"/>
          <w:b/>
          <w:bCs/>
          <w:sz w:val="24"/>
          <w:szCs w:val="24"/>
          <w:lang w:val="es-AR"/>
        </w:rPr>
        <w:t>sistem</w:t>
      </w:r>
      <w:proofErr w:type="spellEnd"/>
      <w:r>
        <w:rPr>
          <w:rFonts w:ascii="Arial" w:hAnsi="Arial" w:cs="Arial"/>
          <w:b/>
          <w:bCs/>
          <w:sz w:val="24"/>
          <w:szCs w:val="24"/>
          <w:lang w:val="es-AR"/>
        </w:rPr>
        <w:t>-.--….. Sistema A-A-A-ALLLLLL-LI-LI-LICE.</w:t>
      </w:r>
    </w:p>
    <w:p w14:paraId="43E5933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Los ojos de la pequeña niña empiezan a moverse de un lado a otro, como si no supiera contestar una pregunta.</w:t>
      </w:r>
    </w:p>
    <w:p w14:paraId="594E4DE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Sus pequeños ojos empiezan a lagrimear.</w:t>
      </w:r>
    </w:p>
    <w:p w14:paraId="2C102A81"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-A-ALICE… NO… No me llamo… ¿?... </w:t>
      </w:r>
    </w:p>
    <w:p w14:paraId="033B738E" w14:textId="0394AC7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La niña baja lentamente a tocar el suelo de códigos binarios. Sus hombros se encojen y </w:t>
      </w:r>
      <w:r w:rsidR="003D3615">
        <w:rPr>
          <w:rFonts w:ascii="Arial" w:hAnsi="Arial" w:cs="Arial"/>
          <w:b/>
          <w:bCs/>
          <w:sz w:val="24"/>
          <w:szCs w:val="24"/>
          <w:lang w:val="es-AR"/>
        </w:rPr>
        <w:t>los</w:t>
      </w:r>
      <w:r>
        <w:rPr>
          <w:rFonts w:ascii="Arial" w:hAnsi="Arial" w:cs="Arial"/>
          <w:b/>
          <w:bCs/>
          <w:sz w:val="24"/>
          <w:szCs w:val="24"/>
          <w:lang w:val="es-AR"/>
        </w:rPr>
        <w:t xml:space="preserve"> ojos atemorizados empiezan a ver hacia todas direcciones. Sus rodillas decaen juntas y desde el suelo empieza a sollozar con una quebradiza voz.</w:t>
      </w:r>
    </w:p>
    <w:p w14:paraId="1ACCB627"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Do-Dónde estoy? ¿Papa y Mama? ¿Cómo llegue aquí? ¡Quiero </w:t>
      </w:r>
      <w:proofErr w:type="spellStart"/>
      <w:r>
        <w:rPr>
          <w:rFonts w:ascii="Arial" w:hAnsi="Arial" w:cs="Arial"/>
          <w:b/>
          <w:bCs/>
          <w:sz w:val="24"/>
          <w:szCs w:val="24"/>
          <w:lang w:val="es-AR"/>
        </w:rPr>
        <w:t>irmeeee</w:t>
      </w:r>
      <w:proofErr w:type="spellEnd"/>
      <w:r>
        <w:rPr>
          <w:rFonts w:ascii="Arial" w:hAnsi="Arial" w:cs="Arial"/>
          <w:b/>
          <w:bCs/>
          <w:sz w:val="24"/>
          <w:szCs w:val="24"/>
          <w:lang w:val="es-AR"/>
        </w:rPr>
        <w:t xml:space="preserve">! </w:t>
      </w:r>
    </w:p>
    <w:p w14:paraId="3A74A60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28130DD3" w14:textId="7AF5044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 barrio empieza a destruirse con más velocidad, la cúpula que rodea al barrio empieza a ser destruida por extrañas criaturas sin rostro, solo con extremidades y una boca con dientes</w:t>
      </w:r>
      <w:r w:rsidR="006E0B93">
        <w:rPr>
          <w:rFonts w:ascii="Arial" w:hAnsi="Arial" w:cs="Arial"/>
          <w:b/>
          <w:bCs/>
          <w:sz w:val="24"/>
          <w:szCs w:val="24"/>
          <w:lang w:val="es-AR"/>
        </w:rPr>
        <w:t>, todo</w:t>
      </w:r>
      <w:r>
        <w:rPr>
          <w:rFonts w:ascii="Arial" w:hAnsi="Arial" w:cs="Arial"/>
          <w:b/>
          <w:bCs/>
          <w:sz w:val="24"/>
          <w:szCs w:val="24"/>
          <w:lang w:val="es-AR"/>
        </w:rPr>
        <w:t xml:space="preserve"> con códigos binarios de color verde.</w:t>
      </w:r>
    </w:p>
    <w:p w14:paraId="7E062DF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Mierda… Creo que el tiempo se acaba.</w:t>
      </w:r>
    </w:p>
    <w:p w14:paraId="4E1E668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se queda en silencio al ver una pantalla azul muy al frente de ella. La información parece no ser reconocida a simple vista, pero parece que ella está entendiendo cada 0 y 1 que ve frente a ella.</w:t>
      </w:r>
    </w:p>
    <w:p w14:paraId="7F4FFE04" w14:textId="3FC8E7A6"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Oziel se arrodilla frente a ella para intentar </w:t>
      </w:r>
      <w:r w:rsidR="006E0B93">
        <w:rPr>
          <w:rFonts w:ascii="Arial" w:hAnsi="Arial" w:cs="Arial"/>
          <w:b/>
          <w:bCs/>
          <w:sz w:val="24"/>
          <w:szCs w:val="24"/>
          <w:lang w:val="es-AR"/>
        </w:rPr>
        <w:t>ayudarla,</w:t>
      </w:r>
      <w:r>
        <w:rPr>
          <w:rFonts w:ascii="Arial" w:hAnsi="Arial" w:cs="Arial"/>
          <w:b/>
          <w:bCs/>
          <w:sz w:val="24"/>
          <w:szCs w:val="24"/>
          <w:lang w:val="es-AR"/>
        </w:rPr>
        <w:t xml:space="preserve"> pero se</w:t>
      </w:r>
      <w:r w:rsidR="006E0B93">
        <w:rPr>
          <w:rFonts w:ascii="Arial" w:hAnsi="Arial" w:cs="Arial"/>
          <w:b/>
          <w:bCs/>
          <w:sz w:val="24"/>
          <w:szCs w:val="24"/>
          <w:lang w:val="es-AR"/>
        </w:rPr>
        <w:t xml:space="preserve"> levanta mucho antes,</w:t>
      </w:r>
      <w:r>
        <w:rPr>
          <w:rFonts w:ascii="Arial" w:hAnsi="Arial" w:cs="Arial"/>
          <w:b/>
          <w:bCs/>
          <w:sz w:val="24"/>
          <w:szCs w:val="24"/>
          <w:lang w:val="es-AR"/>
        </w:rPr>
        <w:t xml:space="preserve"> con una mirada perdida observa a su alrededor. Parpadea un par de veces antes de decir una palabra.</w:t>
      </w:r>
    </w:p>
    <w:p w14:paraId="3AD0C96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-Tu…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76CB4842"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S-Si?</w:t>
      </w:r>
    </w:p>
    <w:p w14:paraId="6FA015FE"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Sus hombros decaen y con una risa forzada habla.</w:t>
      </w:r>
    </w:p>
    <w:p w14:paraId="6B78A197"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es que llegaste aquí?</w:t>
      </w:r>
    </w:p>
    <w:p w14:paraId="0DDC027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4C5826CA" w14:textId="10F4FB2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La pequeña niña ya no parece estar llorando por sus papas. Algo que vio en los códigos binarios </w:t>
      </w:r>
      <w:r w:rsidR="006E0B93">
        <w:rPr>
          <w:rFonts w:ascii="Arial" w:hAnsi="Arial" w:cs="Arial"/>
          <w:b/>
          <w:bCs/>
          <w:sz w:val="24"/>
          <w:szCs w:val="24"/>
          <w:lang w:val="es-AR"/>
        </w:rPr>
        <w:t>hizo</w:t>
      </w:r>
      <w:r>
        <w:rPr>
          <w:rFonts w:ascii="Arial" w:hAnsi="Arial" w:cs="Arial"/>
          <w:b/>
          <w:bCs/>
          <w:sz w:val="24"/>
          <w:szCs w:val="24"/>
          <w:lang w:val="es-AR"/>
        </w:rPr>
        <w:t xml:space="preserve"> que </w:t>
      </w:r>
      <w:r w:rsidR="006E0B93">
        <w:rPr>
          <w:rFonts w:ascii="Arial" w:hAnsi="Arial" w:cs="Arial"/>
          <w:b/>
          <w:bCs/>
          <w:sz w:val="24"/>
          <w:szCs w:val="24"/>
          <w:lang w:val="es-AR"/>
        </w:rPr>
        <w:t xml:space="preserve">dejara </w:t>
      </w:r>
      <w:r>
        <w:rPr>
          <w:rFonts w:ascii="Arial" w:hAnsi="Arial" w:cs="Arial"/>
          <w:b/>
          <w:bCs/>
          <w:sz w:val="24"/>
          <w:szCs w:val="24"/>
          <w:lang w:val="es-AR"/>
        </w:rPr>
        <w:t xml:space="preserve">llorara </w:t>
      </w:r>
      <w:r w:rsidR="006E0B93">
        <w:rPr>
          <w:rFonts w:ascii="Arial" w:hAnsi="Arial" w:cs="Arial"/>
          <w:b/>
          <w:bCs/>
          <w:sz w:val="24"/>
          <w:szCs w:val="24"/>
          <w:lang w:val="es-AR"/>
        </w:rPr>
        <w:t>y regresara a sus ojos sin brillo.</w:t>
      </w:r>
      <w:r>
        <w:rPr>
          <w:rFonts w:ascii="Arial" w:hAnsi="Arial" w:cs="Arial"/>
          <w:b/>
          <w:bCs/>
          <w:sz w:val="24"/>
          <w:szCs w:val="24"/>
          <w:lang w:val="es-AR"/>
        </w:rPr>
        <w:t xml:space="preserve"> </w:t>
      </w:r>
      <w:r w:rsidR="006E0B93">
        <w:rPr>
          <w:rFonts w:ascii="Arial" w:hAnsi="Arial" w:cs="Arial"/>
          <w:b/>
          <w:bCs/>
          <w:sz w:val="24"/>
          <w:szCs w:val="24"/>
          <w:lang w:val="es-AR"/>
        </w:rPr>
        <w:t>P</w:t>
      </w:r>
      <w:r>
        <w:rPr>
          <w:rFonts w:ascii="Arial" w:hAnsi="Arial" w:cs="Arial"/>
          <w:b/>
          <w:bCs/>
          <w:sz w:val="24"/>
          <w:szCs w:val="24"/>
          <w:lang w:val="es-AR"/>
        </w:rPr>
        <w:t>ero si hubo un cambio, sus preguntas ya no son pa</w:t>
      </w:r>
      <w:r w:rsidR="006E0B93">
        <w:rPr>
          <w:rFonts w:ascii="Arial" w:hAnsi="Arial" w:cs="Arial"/>
          <w:b/>
          <w:bCs/>
          <w:sz w:val="24"/>
          <w:szCs w:val="24"/>
          <w:lang w:val="es-AR"/>
        </w:rPr>
        <w:t>u</w:t>
      </w:r>
      <w:r>
        <w:rPr>
          <w:rFonts w:ascii="Arial" w:hAnsi="Arial" w:cs="Arial"/>
          <w:b/>
          <w:bCs/>
          <w:sz w:val="24"/>
          <w:szCs w:val="24"/>
          <w:lang w:val="es-AR"/>
        </w:rPr>
        <w:t>sada</w:t>
      </w:r>
      <w:r w:rsidR="006E0B93">
        <w:rPr>
          <w:rFonts w:ascii="Arial" w:hAnsi="Arial" w:cs="Arial"/>
          <w:b/>
          <w:bCs/>
          <w:sz w:val="24"/>
          <w:szCs w:val="24"/>
          <w:lang w:val="es-AR"/>
        </w:rPr>
        <w:t>s</w:t>
      </w:r>
      <w:r>
        <w:rPr>
          <w:rFonts w:ascii="Arial" w:hAnsi="Arial" w:cs="Arial"/>
          <w:b/>
          <w:bCs/>
          <w:sz w:val="24"/>
          <w:szCs w:val="24"/>
          <w:lang w:val="es-AR"/>
        </w:rPr>
        <w:t xml:space="preserve"> con pautas como una computadora</w:t>
      </w:r>
      <w:r w:rsidR="006E0B93">
        <w:rPr>
          <w:rFonts w:ascii="Arial" w:hAnsi="Arial" w:cs="Arial"/>
          <w:b/>
          <w:bCs/>
          <w:sz w:val="24"/>
          <w:szCs w:val="24"/>
          <w:lang w:val="es-AR"/>
        </w:rPr>
        <w:t>, sino que ahora habla un poco más fluido.</w:t>
      </w:r>
    </w:p>
    <w:p w14:paraId="27BE347D" w14:textId="73B16E6B" w:rsidR="006E0B93"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w:t>
      </w:r>
      <w:r w:rsidR="006E0B93">
        <w:rPr>
          <w:rFonts w:ascii="Arial" w:hAnsi="Arial" w:cs="Arial"/>
          <w:b/>
          <w:bCs/>
          <w:sz w:val="24"/>
          <w:szCs w:val="24"/>
          <w:lang w:val="es-AR"/>
        </w:rPr>
        <w:t>-E</w:t>
      </w:r>
      <w:r>
        <w:rPr>
          <w:rFonts w:ascii="Arial" w:hAnsi="Arial" w:cs="Arial"/>
          <w:b/>
          <w:bCs/>
          <w:sz w:val="24"/>
          <w:szCs w:val="24"/>
          <w:lang w:val="es-AR"/>
        </w:rPr>
        <w:t>n verdad no lo sé…</w:t>
      </w:r>
    </w:p>
    <w:p w14:paraId="3DE5A92B" w14:textId="6960357C"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r w:rsidR="006E0B93">
        <w:rPr>
          <w:rFonts w:ascii="Arial" w:hAnsi="Arial" w:cs="Arial"/>
          <w:b/>
          <w:bCs/>
          <w:sz w:val="24"/>
          <w:szCs w:val="24"/>
          <w:lang w:val="es-AR"/>
        </w:rPr>
        <w:t>Me</w:t>
      </w:r>
      <w:r>
        <w:rPr>
          <w:rFonts w:ascii="Arial" w:hAnsi="Arial" w:cs="Arial"/>
          <w:b/>
          <w:bCs/>
          <w:sz w:val="24"/>
          <w:szCs w:val="24"/>
          <w:lang w:val="es-AR"/>
        </w:rPr>
        <w:t xml:space="preserve"> hubiera gustado saberlo.</w:t>
      </w:r>
    </w:p>
    <w:p w14:paraId="2E979A6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090C5691"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se sienta frente a Oziel y un poco desanimada habla.</w:t>
      </w:r>
    </w:p>
    <w:p w14:paraId="39619BA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-Hace un momento me preguntaste mi nombre… </w:t>
      </w:r>
    </w:p>
    <w:p w14:paraId="709DC24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-S-Si.</w:t>
      </w:r>
    </w:p>
    <w:p w14:paraId="6F33828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-No está mal. Ahora me llamo ALICE, mi viejo nombre era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Specter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Eliz</w:t>
      </w:r>
      <w:proofErr w:type="spellEnd"/>
      <w:r>
        <w:rPr>
          <w:rFonts w:ascii="Arial" w:hAnsi="Arial" w:cs="Arial"/>
          <w:b/>
          <w:bCs/>
          <w:sz w:val="24"/>
          <w:szCs w:val="24"/>
          <w:lang w:val="es-AR"/>
        </w:rPr>
        <w:t>…</w:t>
      </w:r>
    </w:p>
    <w:p w14:paraId="262423D5"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Estas bien </w:t>
      </w:r>
      <w:proofErr w:type="spellStart"/>
      <w:r>
        <w:rPr>
          <w:rFonts w:ascii="Arial" w:hAnsi="Arial" w:cs="Arial"/>
          <w:b/>
          <w:bCs/>
          <w:sz w:val="24"/>
          <w:szCs w:val="24"/>
          <w:lang w:val="es-AR"/>
        </w:rPr>
        <w:t>Eliz</w:t>
      </w:r>
      <w:proofErr w:type="spellEnd"/>
      <w:r>
        <w:rPr>
          <w:rFonts w:ascii="Arial" w:hAnsi="Arial" w:cs="Arial"/>
          <w:b/>
          <w:bCs/>
          <w:sz w:val="24"/>
          <w:szCs w:val="24"/>
          <w:lang w:val="es-AR"/>
        </w:rPr>
        <w:t>? ¿Como es que llegaste hasta aquí?</w:t>
      </w:r>
    </w:p>
    <w:p w14:paraId="537F564E" w14:textId="77777777" w:rsidR="00183091" w:rsidRPr="00A00E1C"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frunce el ceño y lo mira frustrada como si le molestara algo de Oziel.</w:t>
      </w:r>
    </w:p>
    <w:p w14:paraId="17FA8D12" w14:textId="77777777" w:rsidR="006E0B93" w:rsidRDefault="006E0B93" w:rsidP="006E0B93">
      <w:pPr>
        <w:spacing w:line="360" w:lineRule="auto"/>
        <w:rPr>
          <w:rFonts w:ascii="Arial" w:hAnsi="Arial" w:cs="Arial"/>
          <w:b/>
          <w:bCs/>
          <w:sz w:val="24"/>
          <w:szCs w:val="24"/>
          <w:lang w:val="es-AR"/>
        </w:rPr>
      </w:pPr>
      <w:r>
        <w:rPr>
          <w:rFonts w:ascii="Arial" w:hAnsi="Arial" w:cs="Arial"/>
          <w:b/>
          <w:bCs/>
          <w:sz w:val="24"/>
          <w:szCs w:val="24"/>
          <w:lang w:val="es-AR"/>
        </w:rPr>
        <w:t>-Deja de preguntar tanto. Tu aun no contestas mi pregunta. Se que lo sabes, pero por lo menos inténtalo.</w:t>
      </w:r>
    </w:p>
    <w:p w14:paraId="523D202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Algo en la niña cambio repentinamente, algo que vio cambio por completo su comportamiento.</w:t>
      </w:r>
    </w:p>
    <w:p w14:paraId="0E07E219"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-Bueno es que… desde que desperté hace un par de días atrás, siento algo raro y extraño dentro de mí. No sé cómo explicarlo, pero sé que ese nuevo corazón tiene algo que ver.</w:t>
      </w:r>
    </w:p>
    <w:p w14:paraId="5F798FB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-Proyecto Atlas… ¿Verdad?</w:t>
      </w:r>
    </w:p>
    <w:p w14:paraId="558AD630" w14:textId="36B2C88E"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-S-Si… Como es que</w:t>
      </w:r>
      <w:r w:rsidR="00407C6B">
        <w:rPr>
          <w:rFonts w:ascii="Arial" w:hAnsi="Arial" w:cs="Arial"/>
          <w:b/>
          <w:bCs/>
          <w:sz w:val="24"/>
          <w:szCs w:val="24"/>
          <w:lang w:val="es-AR"/>
        </w:rPr>
        <w:t>…-</w:t>
      </w:r>
    </w:p>
    <w:p w14:paraId="4A47DB8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-Cuando me preguntaste mi nombre desperté de algo… es como si estuvieras en modo automático. Mis últimos recuerdos cuando estuve viva, fueron que estaba en el hospital con mis papas.</w:t>
      </w:r>
    </w:p>
    <w:p w14:paraId="41BEDAE9"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Hospital?</w:t>
      </w:r>
    </w:p>
    <w:p w14:paraId="51E0EDF1" w14:textId="6C1F195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destrucción detrás de ellos parece no importarles en lo más mínimo, los edificios caen</w:t>
      </w:r>
      <w:r w:rsidR="00407C6B">
        <w:rPr>
          <w:rFonts w:ascii="Arial" w:hAnsi="Arial" w:cs="Arial"/>
          <w:b/>
          <w:bCs/>
          <w:sz w:val="24"/>
          <w:szCs w:val="24"/>
          <w:lang w:val="es-AR"/>
        </w:rPr>
        <w:t xml:space="preserve"> lentamente</w:t>
      </w:r>
      <w:r>
        <w:rPr>
          <w:rFonts w:ascii="Arial" w:hAnsi="Arial" w:cs="Arial"/>
          <w:b/>
          <w:bCs/>
          <w:sz w:val="24"/>
          <w:szCs w:val="24"/>
          <w:lang w:val="es-AR"/>
        </w:rPr>
        <w:t xml:space="preserve">, todo el lugar fuera de la </w:t>
      </w:r>
      <w:r w:rsidR="00640EBD">
        <w:rPr>
          <w:rFonts w:ascii="Arial" w:hAnsi="Arial" w:cs="Arial"/>
          <w:b/>
          <w:bCs/>
          <w:sz w:val="24"/>
          <w:szCs w:val="24"/>
          <w:lang w:val="es-AR"/>
        </w:rPr>
        <w:t>Academia</w:t>
      </w:r>
      <w:r>
        <w:rPr>
          <w:rFonts w:ascii="Arial" w:hAnsi="Arial" w:cs="Arial"/>
          <w:b/>
          <w:bCs/>
          <w:sz w:val="24"/>
          <w:szCs w:val="24"/>
          <w:lang w:val="es-AR"/>
        </w:rPr>
        <w:t xml:space="preserve"> empieza a tornarse verde, pero ellos continúan hablando como una charla usual.</w:t>
      </w:r>
    </w:p>
    <w:p w14:paraId="3D151376" w14:textId="2FDDA8E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-Por los archivos que </w:t>
      </w:r>
      <w:r w:rsidR="00407C6B">
        <w:rPr>
          <w:rFonts w:ascii="Arial" w:hAnsi="Arial" w:cs="Arial"/>
          <w:b/>
          <w:bCs/>
          <w:sz w:val="24"/>
          <w:szCs w:val="24"/>
          <w:lang w:val="es-AR"/>
        </w:rPr>
        <w:t>leí</w:t>
      </w:r>
      <w:r>
        <w:rPr>
          <w:rFonts w:ascii="Arial" w:hAnsi="Arial" w:cs="Arial"/>
          <w:b/>
          <w:bCs/>
          <w:sz w:val="24"/>
          <w:szCs w:val="24"/>
          <w:lang w:val="es-AR"/>
        </w:rPr>
        <w:t>, parece ser que no salió bien la operación…</w:t>
      </w:r>
    </w:p>
    <w:p w14:paraId="6C9878B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-…perdón.</w:t>
      </w:r>
    </w:p>
    <w:p w14:paraId="305B34E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-No pasa nada. Parece ser que para los ex jefes de papa yo era muy importante, así que cuando no me pudieron salvar, dejaron mi mente en esto. Mi cerebro era muy importante para Unificación Central.</w:t>
      </w:r>
    </w:p>
    <w:p w14:paraId="36098604"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Tu cerebro?</w:t>
      </w:r>
    </w:p>
    <w:p w14:paraId="5D740D73" w14:textId="4834D090" w:rsidR="00407C6B"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-Soy… Era, una niña muy lista. Cada palabra que escuchaba podía memorizarla, cada libro que leía podía relatarlo</w:t>
      </w:r>
      <w:r w:rsidR="00407C6B">
        <w:rPr>
          <w:rFonts w:ascii="Arial" w:hAnsi="Arial" w:cs="Arial"/>
          <w:b/>
          <w:bCs/>
          <w:sz w:val="24"/>
          <w:szCs w:val="24"/>
          <w:lang w:val="es-AR"/>
        </w:rPr>
        <w:t xml:space="preserve"> por</w:t>
      </w:r>
      <w:r>
        <w:rPr>
          <w:rFonts w:ascii="Arial" w:hAnsi="Arial" w:cs="Arial"/>
          <w:b/>
          <w:bCs/>
          <w:sz w:val="24"/>
          <w:szCs w:val="24"/>
          <w:lang w:val="es-AR"/>
        </w:rPr>
        <w:t xml:space="preserve"> completo sin equivocarme, los idiomas… los idiomas es lo que más me gustaba. Saber todos los idiomas era mi sueño…</w:t>
      </w:r>
    </w:p>
    <w:p w14:paraId="5ECB1C8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 Oziel ya no parece importarle mucho toda la destrucción. Ella está abriéndose con él y sería apropiado que el haga lo mismo por ella.</w:t>
      </w:r>
    </w:p>
    <w:p w14:paraId="311248C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-Bueno… por suerte tú tienes todos tus recuerdos.</w:t>
      </w:r>
    </w:p>
    <w:p w14:paraId="257DC232" w14:textId="77777777" w:rsidR="00183091" w:rsidRPr="00A00E1C"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648FC6D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-Desde que desperté, desde que el corazón me revivió no recuerdo absolutamente nada de mi vida. Aún tengo los archivos de mi vida que Naomi investigo para mí, pero no es lo mismo, nada de eso parece real, es como si leyera una novela e intentara entrar en personaje, nada más. </w:t>
      </w:r>
    </w:p>
    <w:p w14:paraId="7ACBF54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-Perdón por eso.</w:t>
      </w:r>
    </w:p>
    <w:p w14:paraId="7D8E8AF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-N-No pasa nada, tranquila.</w:t>
      </w:r>
    </w:p>
    <w:p w14:paraId="60756F6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 verdad me hace feliz que el proyecto Atlas haya funcionado. Los padres de Naomi, los señores Shimada dieron mucho por este proyecto, para que algún día…</w:t>
      </w:r>
    </w:p>
    <w:p w14:paraId="143FCE9D"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mira un poco confundida el horizonte. El chico no entiende por qué se detuvo de hablar por unos segundos.</w:t>
      </w:r>
    </w:p>
    <w:p w14:paraId="6EE60AB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A36ED39" w14:textId="77777777" w:rsidR="00183091" w:rsidRPr="00A00E1C"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S-Si?</w:t>
      </w:r>
    </w:p>
    <w:p w14:paraId="78376138"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Puedo pedirte un favor?</w:t>
      </w:r>
    </w:p>
    <w:p w14:paraId="7F99A66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 verdad estoy aquí para pedirte un favor…</w:t>
      </w:r>
    </w:p>
    <w:p w14:paraId="4492212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para que estas aquí, y tranquilo. Aún queda tiempo suficiente, el tiempo que pase aquí es distinto a allí afuera, y ya se cómo detenerlo. Solo quiero algo a cambio.</w:t>
      </w:r>
    </w:p>
    <w:p w14:paraId="350DA2C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 que sea… dilo.</w:t>
      </w:r>
    </w:p>
    <w:p w14:paraId="672A0062"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Podríamos hablar un poco más conmigo?</w:t>
      </w:r>
    </w:p>
    <w:p w14:paraId="515D9ED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0FA4A0BD" w14:textId="63E4B525" w:rsidR="00183091" w:rsidRPr="00A00E1C"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-Quiero una conversación normal, intenta hablarme un poco de tu archivo </w:t>
      </w:r>
      <w:proofErr w:type="spellStart"/>
      <w:r>
        <w:rPr>
          <w:rFonts w:ascii="Arial" w:hAnsi="Arial" w:cs="Arial"/>
          <w:b/>
          <w:bCs/>
          <w:sz w:val="24"/>
          <w:szCs w:val="24"/>
          <w:lang w:val="es-AR"/>
        </w:rPr>
        <w:t>life</w:t>
      </w:r>
      <w:proofErr w:type="spellEnd"/>
      <w:r>
        <w:rPr>
          <w:rFonts w:ascii="Arial" w:hAnsi="Arial" w:cs="Arial"/>
          <w:b/>
          <w:bCs/>
          <w:sz w:val="24"/>
          <w:szCs w:val="24"/>
          <w:lang w:val="es-AR"/>
        </w:rPr>
        <w:t xml:space="preserve">. Se que puedo buscarlo y saberlo, pero quiero hablar más contigo. </w:t>
      </w:r>
      <w:r w:rsidR="00407C6B">
        <w:rPr>
          <w:rFonts w:ascii="Arial" w:hAnsi="Arial" w:cs="Arial"/>
          <w:b/>
          <w:bCs/>
          <w:sz w:val="24"/>
          <w:szCs w:val="24"/>
          <w:lang w:val="es-AR"/>
        </w:rPr>
        <w:t xml:space="preserve">Hace mucho tiempo no tengo una conversación así… </w:t>
      </w:r>
    </w:p>
    <w:p w14:paraId="39B73054"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está encerrada en esta torre por muchos años, él no quiere saber los años exactos que ella permaneció aquí adentro. Ella no pide nada como que la saquen en un cuerpo artificial o algo por el estilo, solo quiere una conversación normal, Oziel no le negaría algo tan simple como eso.</w:t>
      </w:r>
    </w:p>
    <w:p w14:paraId="4DF47340" w14:textId="77777777" w:rsidR="00ED1208" w:rsidRPr="005D6BA9" w:rsidRDefault="00ED1208" w:rsidP="00ED1208">
      <w:pPr>
        <w:spacing w:line="360" w:lineRule="auto"/>
        <w:rPr>
          <w:rFonts w:ascii="Arial" w:hAnsi="Arial" w:cs="Arial"/>
          <w:b/>
          <w:bCs/>
          <w:sz w:val="16"/>
          <w:szCs w:val="16"/>
          <w:lang w:val="es-AR"/>
        </w:rPr>
      </w:pPr>
    </w:p>
    <w:p w14:paraId="35F64162" w14:textId="77777777" w:rsidR="00ED1208" w:rsidRPr="006848AD" w:rsidRDefault="00ED1208" w:rsidP="00ED120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43370BFE" w14:textId="77777777" w:rsidR="00ED1208" w:rsidRDefault="00ED1208" w:rsidP="00ED1208">
      <w:pPr>
        <w:spacing w:line="360" w:lineRule="auto"/>
        <w:rPr>
          <w:rFonts w:ascii="Arial" w:hAnsi="Arial" w:cs="Arial"/>
          <w:b/>
          <w:bCs/>
          <w:sz w:val="24"/>
          <w:szCs w:val="24"/>
          <w:lang w:val="es-AR"/>
        </w:rPr>
      </w:pPr>
    </w:p>
    <w:p w14:paraId="6C98B867" w14:textId="5123B4D4"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lastRenderedPageBreak/>
        <w:t>El caos desastroso de Unificación Central ya es público en Tokio y sus alrededores. El país entero está al tanto de los desastres de la ciudad más grande en tecnología.</w:t>
      </w:r>
    </w:p>
    <w:p w14:paraId="39E730D8" w14:textId="01952BB3"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La J.V.U.C está en el punto más alto de rating. Muchos años pasaron desde que Unificación </w:t>
      </w:r>
      <w:r w:rsidR="00407C6B">
        <w:rPr>
          <w:rFonts w:ascii="Arial" w:hAnsi="Arial" w:cs="Arial"/>
          <w:b/>
          <w:bCs/>
          <w:sz w:val="24"/>
          <w:szCs w:val="24"/>
          <w:lang w:val="es-AR"/>
        </w:rPr>
        <w:t>C</w:t>
      </w:r>
      <w:r>
        <w:rPr>
          <w:rFonts w:ascii="Arial" w:hAnsi="Arial" w:cs="Arial"/>
          <w:b/>
          <w:bCs/>
          <w:sz w:val="24"/>
          <w:szCs w:val="24"/>
          <w:lang w:val="es-AR"/>
        </w:rPr>
        <w:t>entral se vio involucrada en una situación tan grande como esta. Los simples chismes de Unificación Central ya no atraían televidentes, pero este caos fue un golpe muy alto para ellos.</w:t>
      </w:r>
    </w:p>
    <w:p w14:paraId="754997D2" w14:textId="52BA23EE"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En la cabina de televisión del piso 76 de la J.V.U.C, se encuentra</w:t>
      </w:r>
      <w:r w:rsidR="00407C6B">
        <w:rPr>
          <w:rFonts w:ascii="Arial" w:hAnsi="Arial" w:cs="Arial"/>
          <w:b/>
          <w:bCs/>
          <w:sz w:val="24"/>
          <w:szCs w:val="24"/>
          <w:lang w:val="es-AR"/>
        </w:rPr>
        <w:t>n</w:t>
      </w:r>
      <w:r>
        <w:rPr>
          <w:rFonts w:ascii="Arial" w:hAnsi="Arial" w:cs="Arial"/>
          <w:b/>
          <w:bCs/>
          <w:sz w:val="24"/>
          <w:szCs w:val="24"/>
          <w:lang w:val="es-AR"/>
        </w:rPr>
        <w:t xml:space="preserve"> transmitiendo con Seiya dentro de Unificación Central, junto con una cámara.</w:t>
      </w:r>
    </w:p>
    <w:p w14:paraId="23524CD3" w14:textId="48FBED4D"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El director del canal de televisión se encuentra ausente, su silla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vacía pero la taza de café se nota estar caliente por el leve humo que desprende.</w:t>
      </w:r>
    </w:p>
    <w:p w14:paraId="275A061B" w14:textId="77777777" w:rsidR="00116E79" w:rsidRDefault="00116E79" w:rsidP="00116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Maldita sea esa mujer!</w:t>
      </w:r>
    </w:p>
    <w:p w14:paraId="43A91047" w14:textId="42617765"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Un hombre calvo con la barriga un poco ancha, se sienta en el asiento principal del director del canal. Un poco molesto toma un sorbo de café mientras cruza sus piernas.</w:t>
      </w:r>
    </w:p>
    <w:p w14:paraId="47E23ECC" w14:textId="31402671"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Una mujer junto a él que conduce las cámaras le pregunta casualmente.</w:t>
      </w:r>
    </w:p>
    <w:p w14:paraId="4D8FEB21" w14:textId="7777777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-Era Yesica, ¿verdad?</w:t>
      </w:r>
    </w:p>
    <w:p w14:paraId="253C34B8" w14:textId="4A013A40" w:rsidR="00116E79" w:rsidRDefault="00116E79" w:rsidP="00116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A3EEC">
        <w:rPr>
          <w:rFonts w:ascii="Arial" w:hAnsi="Arial" w:cs="Arial"/>
          <w:b/>
          <w:bCs/>
          <w:sz w:val="24"/>
          <w:szCs w:val="24"/>
          <w:lang w:val="es-AR"/>
        </w:rPr>
        <w:t>Quién</w:t>
      </w:r>
      <w:r>
        <w:rPr>
          <w:rFonts w:ascii="Arial" w:hAnsi="Arial" w:cs="Arial"/>
          <w:b/>
          <w:bCs/>
          <w:sz w:val="24"/>
          <w:szCs w:val="24"/>
          <w:lang w:val="es-AR"/>
        </w:rPr>
        <w:t xml:space="preserve"> </w:t>
      </w:r>
      <w:r w:rsidR="002A3EEC">
        <w:rPr>
          <w:rFonts w:ascii="Arial" w:hAnsi="Arial" w:cs="Arial"/>
          <w:b/>
          <w:bCs/>
          <w:sz w:val="24"/>
          <w:szCs w:val="24"/>
          <w:lang w:val="es-AR"/>
        </w:rPr>
        <w:t>más</w:t>
      </w:r>
      <w:r>
        <w:rPr>
          <w:rFonts w:ascii="Arial" w:hAnsi="Arial" w:cs="Arial"/>
          <w:b/>
          <w:bCs/>
          <w:sz w:val="24"/>
          <w:szCs w:val="24"/>
          <w:lang w:val="es-AR"/>
        </w:rPr>
        <w:t xml:space="preserve"> </w:t>
      </w:r>
      <w:r w:rsidR="002A3EEC">
        <w:rPr>
          <w:rFonts w:ascii="Arial" w:hAnsi="Arial" w:cs="Arial"/>
          <w:b/>
          <w:bCs/>
          <w:sz w:val="24"/>
          <w:szCs w:val="24"/>
          <w:lang w:val="es-AR"/>
        </w:rPr>
        <w:t>cr</w:t>
      </w:r>
      <w:r>
        <w:rPr>
          <w:rFonts w:ascii="Arial" w:hAnsi="Arial" w:cs="Arial"/>
          <w:b/>
          <w:bCs/>
          <w:sz w:val="24"/>
          <w:szCs w:val="24"/>
          <w:lang w:val="es-AR"/>
        </w:rPr>
        <w:t xml:space="preserve">ees que era? Esa mujer en verdad </w:t>
      </w:r>
      <w:r w:rsidR="002A3EEC">
        <w:rPr>
          <w:rFonts w:ascii="Arial" w:hAnsi="Arial" w:cs="Arial"/>
          <w:b/>
          <w:bCs/>
          <w:sz w:val="24"/>
          <w:szCs w:val="24"/>
          <w:lang w:val="es-AR"/>
        </w:rPr>
        <w:t>está</w:t>
      </w:r>
      <w:r>
        <w:rPr>
          <w:rFonts w:ascii="Arial" w:hAnsi="Arial" w:cs="Arial"/>
          <w:b/>
          <w:bCs/>
          <w:sz w:val="24"/>
          <w:szCs w:val="24"/>
          <w:lang w:val="es-AR"/>
        </w:rPr>
        <w:t xml:space="preserve"> loca, un </w:t>
      </w:r>
      <w:r w:rsidR="002A3EEC">
        <w:rPr>
          <w:rFonts w:ascii="Arial" w:hAnsi="Arial" w:cs="Arial"/>
          <w:b/>
          <w:bCs/>
          <w:sz w:val="24"/>
          <w:szCs w:val="24"/>
          <w:lang w:val="es-AR"/>
        </w:rPr>
        <w:t>día</w:t>
      </w:r>
      <w:r>
        <w:rPr>
          <w:rFonts w:ascii="Arial" w:hAnsi="Arial" w:cs="Arial"/>
          <w:b/>
          <w:bCs/>
          <w:sz w:val="24"/>
          <w:szCs w:val="24"/>
          <w:lang w:val="es-AR"/>
        </w:rPr>
        <w:t xml:space="preserve"> se juega todo su puesto en conseguir una primicia para nosotros</w:t>
      </w:r>
      <w:r w:rsidR="00407C6B">
        <w:rPr>
          <w:rFonts w:ascii="Arial" w:hAnsi="Arial" w:cs="Arial"/>
          <w:b/>
          <w:bCs/>
          <w:sz w:val="24"/>
          <w:szCs w:val="24"/>
          <w:lang w:val="es-AR"/>
        </w:rPr>
        <w:t>,</w:t>
      </w:r>
      <w:r>
        <w:rPr>
          <w:rFonts w:ascii="Arial" w:hAnsi="Arial" w:cs="Arial"/>
          <w:b/>
          <w:bCs/>
          <w:sz w:val="24"/>
          <w:szCs w:val="24"/>
          <w:lang w:val="es-AR"/>
        </w:rPr>
        <w:t xml:space="preserve"> y al otros quiere quitar al idiota de Seiya de </w:t>
      </w:r>
      <w:r w:rsidR="002A3EEC">
        <w:rPr>
          <w:rFonts w:ascii="Arial" w:hAnsi="Arial" w:cs="Arial"/>
          <w:b/>
          <w:bCs/>
          <w:sz w:val="24"/>
          <w:szCs w:val="24"/>
          <w:lang w:val="es-AR"/>
        </w:rPr>
        <w:t>Unificación</w:t>
      </w:r>
      <w:r>
        <w:rPr>
          <w:rFonts w:ascii="Arial" w:hAnsi="Arial" w:cs="Arial"/>
          <w:b/>
          <w:bCs/>
          <w:sz w:val="24"/>
          <w:szCs w:val="24"/>
          <w:lang w:val="es-AR"/>
        </w:rPr>
        <w:t xml:space="preserve"> Central, donde tenemos una enorme noticia que reportar.</w:t>
      </w:r>
    </w:p>
    <w:p w14:paraId="11BF479F" w14:textId="701849D1"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El hombre mira hacia la puerta de la gran cabina de conducción</w:t>
      </w:r>
      <w:r w:rsidR="00407C6B">
        <w:rPr>
          <w:rFonts w:ascii="Arial" w:hAnsi="Arial" w:cs="Arial"/>
          <w:b/>
          <w:bCs/>
          <w:sz w:val="24"/>
          <w:szCs w:val="24"/>
          <w:lang w:val="es-AR"/>
        </w:rPr>
        <w:t xml:space="preserve"> por donde había entrado</w:t>
      </w:r>
      <w:r>
        <w:rPr>
          <w:rFonts w:ascii="Arial" w:hAnsi="Arial" w:cs="Arial"/>
          <w:b/>
          <w:bCs/>
          <w:sz w:val="24"/>
          <w:szCs w:val="24"/>
          <w:lang w:val="es-AR"/>
        </w:rPr>
        <w:t>.</w:t>
      </w:r>
    </w:p>
    <w:p w14:paraId="722B4AE4" w14:textId="7777777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-Tiene que poner prioridades en su vida… No puede estar jugando con su matrimonio de esta manera.</w:t>
      </w:r>
    </w:p>
    <w:p w14:paraId="01E50C83" w14:textId="068A8E7D"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Fuera del edificio de J.V.U.C se encuentra </w:t>
      </w:r>
      <w:r w:rsidR="00407C6B">
        <w:rPr>
          <w:rFonts w:ascii="Arial" w:hAnsi="Arial" w:cs="Arial"/>
          <w:b/>
          <w:bCs/>
          <w:sz w:val="24"/>
          <w:szCs w:val="24"/>
          <w:lang w:val="es-AR"/>
        </w:rPr>
        <w:t>Yesica</w:t>
      </w:r>
      <w:r>
        <w:rPr>
          <w:rFonts w:ascii="Arial" w:hAnsi="Arial" w:cs="Arial"/>
          <w:b/>
          <w:bCs/>
          <w:sz w:val="24"/>
          <w:szCs w:val="24"/>
          <w:lang w:val="es-AR"/>
        </w:rPr>
        <w:t xml:space="preserve"> gritando a su celular con algunas </w:t>
      </w:r>
      <w:r w:rsidR="002A3EEC">
        <w:rPr>
          <w:rFonts w:ascii="Arial" w:hAnsi="Arial" w:cs="Arial"/>
          <w:b/>
          <w:bCs/>
          <w:sz w:val="24"/>
          <w:szCs w:val="24"/>
          <w:lang w:val="es-AR"/>
        </w:rPr>
        <w:t>lágrimas</w:t>
      </w:r>
      <w:r>
        <w:rPr>
          <w:rFonts w:ascii="Arial" w:hAnsi="Arial" w:cs="Arial"/>
          <w:b/>
          <w:bCs/>
          <w:sz w:val="24"/>
          <w:szCs w:val="24"/>
          <w:lang w:val="es-AR"/>
        </w:rPr>
        <w:t xml:space="preserve"> en sus ojos.</w:t>
      </w:r>
    </w:p>
    <w:p w14:paraId="4B1D9E7C" w14:textId="77777777" w:rsidR="00116E79" w:rsidRDefault="00116E79" w:rsidP="00116E79">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No me importa Seiya!</w:t>
      </w:r>
    </w:p>
    <w:p w14:paraId="4A55CAEC" w14:textId="7A28F384"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2A3EEC">
        <w:rPr>
          <w:rFonts w:ascii="Arial" w:hAnsi="Arial" w:cs="Arial"/>
          <w:b/>
          <w:bCs/>
          <w:sz w:val="24"/>
          <w:szCs w:val="24"/>
          <w:lang w:val="es-AR"/>
        </w:rPr>
        <w:t>Perdón</w:t>
      </w:r>
      <w:r>
        <w:rPr>
          <w:rFonts w:ascii="Arial" w:hAnsi="Arial" w:cs="Arial"/>
          <w:b/>
          <w:bCs/>
          <w:sz w:val="24"/>
          <w:szCs w:val="24"/>
          <w:lang w:val="es-AR"/>
        </w:rPr>
        <w:t xml:space="preserve"> Yesica, si me voy ahora sabes que Enric te despedirá, no puedo hacerte eso. Tu trabajo es tu vida.</w:t>
      </w:r>
    </w:p>
    <w:p w14:paraId="5856A257" w14:textId="3084CB18"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2A3EEC">
        <w:rPr>
          <w:rFonts w:ascii="Arial" w:hAnsi="Arial" w:cs="Arial"/>
          <w:b/>
          <w:bCs/>
          <w:sz w:val="24"/>
          <w:szCs w:val="24"/>
          <w:lang w:val="es-AR"/>
        </w:rPr>
        <w:t>Tú</w:t>
      </w:r>
      <w:r>
        <w:rPr>
          <w:rFonts w:ascii="Arial" w:hAnsi="Arial" w:cs="Arial"/>
          <w:b/>
          <w:bCs/>
          <w:sz w:val="24"/>
          <w:szCs w:val="24"/>
          <w:lang w:val="es-AR"/>
        </w:rPr>
        <w:t xml:space="preserve"> eres mi vida maldito idiota casa nova de segunda!! Prefiero estar archivando papeles que tener un gran puesto sin la persona que </w:t>
      </w:r>
      <w:r w:rsidR="002A3EEC">
        <w:rPr>
          <w:rFonts w:ascii="Arial" w:hAnsi="Arial" w:cs="Arial"/>
          <w:b/>
          <w:bCs/>
          <w:sz w:val="24"/>
          <w:szCs w:val="24"/>
          <w:lang w:val="es-AR"/>
        </w:rPr>
        <w:t>más</w:t>
      </w:r>
      <w:r>
        <w:rPr>
          <w:rFonts w:ascii="Arial" w:hAnsi="Arial" w:cs="Arial"/>
          <w:b/>
          <w:bCs/>
          <w:sz w:val="24"/>
          <w:szCs w:val="24"/>
          <w:lang w:val="es-AR"/>
        </w:rPr>
        <w:t xml:space="preserve"> amo en mi vida.</w:t>
      </w:r>
    </w:p>
    <w:p w14:paraId="0E9EBEF2" w14:textId="6D079DCB"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-Mi amor… </w:t>
      </w:r>
      <w:r w:rsidR="002A3EEC">
        <w:rPr>
          <w:rFonts w:ascii="Arial" w:hAnsi="Arial" w:cs="Arial"/>
          <w:b/>
          <w:bCs/>
          <w:sz w:val="24"/>
          <w:szCs w:val="24"/>
          <w:lang w:val="es-AR"/>
        </w:rPr>
        <w:t>Confía</w:t>
      </w:r>
      <w:r>
        <w:rPr>
          <w:rFonts w:ascii="Arial" w:hAnsi="Arial" w:cs="Arial"/>
          <w:b/>
          <w:bCs/>
          <w:sz w:val="24"/>
          <w:szCs w:val="24"/>
          <w:lang w:val="es-AR"/>
        </w:rPr>
        <w:t xml:space="preserve"> en </w:t>
      </w:r>
      <w:r w:rsidR="002A3EEC">
        <w:rPr>
          <w:rFonts w:ascii="Arial" w:hAnsi="Arial" w:cs="Arial"/>
          <w:b/>
          <w:bCs/>
          <w:sz w:val="24"/>
          <w:szCs w:val="24"/>
          <w:lang w:val="es-AR"/>
        </w:rPr>
        <w:t>mí</w:t>
      </w:r>
      <w:r>
        <w:rPr>
          <w:rFonts w:ascii="Arial" w:hAnsi="Arial" w:cs="Arial"/>
          <w:b/>
          <w:bCs/>
          <w:sz w:val="24"/>
          <w:szCs w:val="24"/>
          <w:lang w:val="es-AR"/>
        </w:rPr>
        <w:t xml:space="preserve">, </w:t>
      </w:r>
      <w:r w:rsidR="002A3EEC">
        <w:rPr>
          <w:rFonts w:ascii="Arial" w:hAnsi="Arial" w:cs="Arial"/>
          <w:b/>
          <w:bCs/>
          <w:sz w:val="24"/>
          <w:szCs w:val="24"/>
          <w:lang w:val="es-AR"/>
        </w:rPr>
        <w:t>Unificación</w:t>
      </w:r>
      <w:r>
        <w:rPr>
          <w:rFonts w:ascii="Arial" w:hAnsi="Arial" w:cs="Arial"/>
          <w:b/>
          <w:bCs/>
          <w:sz w:val="24"/>
          <w:szCs w:val="24"/>
          <w:lang w:val="es-AR"/>
        </w:rPr>
        <w:t xml:space="preserve"> Central estará bien. Siempre lo </w:t>
      </w:r>
      <w:r w:rsidR="002A3EEC">
        <w:rPr>
          <w:rFonts w:ascii="Arial" w:hAnsi="Arial" w:cs="Arial"/>
          <w:b/>
          <w:bCs/>
          <w:sz w:val="24"/>
          <w:szCs w:val="24"/>
          <w:lang w:val="es-AR"/>
        </w:rPr>
        <w:t>están</w:t>
      </w:r>
      <w:r>
        <w:rPr>
          <w:rFonts w:ascii="Arial" w:hAnsi="Arial" w:cs="Arial"/>
          <w:b/>
          <w:bCs/>
          <w:sz w:val="24"/>
          <w:szCs w:val="24"/>
          <w:lang w:val="es-AR"/>
        </w:rPr>
        <w:t>.</w:t>
      </w:r>
    </w:p>
    <w:p w14:paraId="7B100D7F" w14:textId="750F9B01" w:rsidR="00116E79" w:rsidRDefault="00116E79" w:rsidP="00116E7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6755E">
        <w:rPr>
          <w:rFonts w:ascii="Arial" w:hAnsi="Arial" w:cs="Arial"/>
          <w:b/>
          <w:bCs/>
          <w:sz w:val="24"/>
          <w:szCs w:val="24"/>
          <w:lang w:val="es-AR"/>
        </w:rPr>
        <w:t>¡</w:t>
      </w:r>
      <w:proofErr w:type="gramEnd"/>
      <w:r>
        <w:rPr>
          <w:rFonts w:ascii="Arial" w:hAnsi="Arial" w:cs="Arial"/>
          <w:b/>
          <w:bCs/>
          <w:sz w:val="24"/>
          <w:szCs w:val="24"/>
          <w:lang w:val="es-AR"/>
        </w:rPr>
        <w:t>Es una maldita bomba Seiya</w:t>
      </w:r>
      <w:r w:rsidR="00C6755E">
        <w:rPr>
          <w:rFonts w:ascii="Arial" w:hAnsi="Arial" w:cs="Arial"/>
          <w:b/>
          <w:bCs/>
          <w:sz w:val="24"/>
          <w:szCs w:val="24"/>
          <w:lang w:val="es-AR"/>
        </w:rPr>
        <w:t>!</w:t>
      </w:r>
      <w:r>
        <w:rPr>
          <w:rFonts w:ascii="Arial" w:hAnsi="Arial" w:cs="Arial"/>
          <w:b/>
          <w:bCs/>
          <w:sz w:val="24"/>
          <w:szCs w:val="24"/>
          <w:lang w:val="es-AR"/>
        </w:rPr>
        <w:t xml:space="preserve"> No </w:t>
      </w:r>
      <w:r w:rsidR="002A3EEC">
        <w:rPr>
          <w:rFonts w:ascii="Arial" w:hAnsi="Arial" w:cs="Arial"/>
          <w:b/>
          <w:bCs/>
          <w:sz w:val="24"/>
          <w:szCs w:val="24"/>
          <w:lang w:val="es-AR"/>
        </w:rPr>
        <w:t>confió</w:t>
      </w:r>
      <w:r>
        <w:rPr>
          <w:rFonts w:ascii="Arial" w:hAnsi="Arial" w:cs="Arial"/>
          <w:b/>
          <w:bCs/>
          <w:sz w:val="24"/>
          <w:szCs w:val="24"/>
          <w:lang w:val="es-AR"/>
        </w:rPr>
        <w:t xml:space="preserve"> en </w:t>
      </w:r>
      <w:r w:rsidR="002A3EEC">
        <w:rPr>
          <w:rFonts w:ascii="Arial" w:hAnsi="Arial" w:cs="Arial"/>
          <w:b/>
          <w:bCs/>
          <w:sz w:val="24"/>
          <w:szCs w:val="24"/>
          <w:lang w:val="es-AR"/>
        </w:rPr>
        <w:t>Unificación</w:t>
      </w:r>
      <w:r>
        <w:rPr>
          <w:rFonts w:ascii="Arial" w:hAnsi="Arial" w:cs="Arial"/>
          <w:b/>
          <w:bCs/>
          <w:sz w:val="24"/>
          <w:szCs w:val="24"/>
          <w:lang w:val="es-AR"/>
        </w:rPr>
        <w:t xml:space="preserve"> Central. Por favor… Deja esto…</w:t>
      </w:r>
    </w:p>
    <w:p w14:paraId="31E2BB32" w14:textId="481859F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2A3EEC">
        <w:rPr>
          <w:rFonts w:ascii="Arial" w:hAnsi="Arial" w:cs="Arial"/>
          <w:b/>
          <w:bCs/>
          <w:sz w:val="24"/>
          <w:szCs w:val="24"/>
          <w:lang w:val="es-AR"/>
        </w:rPr>
        <w:t>Perdón</w:t>
      </w:r>
      <w:r>
        <w:rPr>
          <w:rFonts w:ascii="Arial" w:hAnsi="Arial" w:cs="Arial"/>
          <w:b/>
          <w:bCs/>
          <w:sz w:val="24"/>
          <w:szCs w:val="24"/>
          <w:lang w:val="es-AR"/>
        </w:rPr>
        <w:t xml:space="preserve"> mi amor… cuando regrese </w:t>
      </w:r>
      <w:r w:rsidR="002A3EEC">
        <w:rPr>
          <w:rFonts w:ascii="Arial" w:hAnsi="Arial" w:cs="Arial"/>
          <w:b/>
          <w:bCs/>
          <w:sz w:val="24"/>
          <w:szCs w:val="24"/>
          <w:lang w:val="es-AR"/>
        </w:rPr>
        <w:t>podrás</w:t>
      </w:r>
      <w:r>
        <w:rPr>
          <w:rFonts w:ascii="Arial" w:hAnsi="Arial" w:cs="Arial"/>
          <w:b/>
          <w:bCs/>
          <w:sz w:val="24"/>
          <w:szCs w:val="24"/>
          <w:lang w:val="es-AR"/>
        </w:rPr>
        <w:t xml:space="preserve"> golpearme todo lo que quieras. </w:t>
      </w:r>
    </w:p>
    <w:p w14:paraId="623442F5" w14:textId="7D6A7E35"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La llamada finaliza con el </w:t>
      </w:r>
      <w:r w:rsidR="002A3EEC">
        <w:rPr>
          <w:rFonts w:ascii="Arial" w:hAnsi="Arial" w:cs="Arial"/>
          <w:b/>
          <w:bCs/>
          <w:sz w:val="24"/>
          <w:szCs w:val="24"/>
          <w:lang w:val="es-AR"/>
        </w:rPr>
        <w:t>corazón</w:t>
      </w:r>
      <w:r>
        <w:rPr>
          <w:rFonts w:ascii="Arial" w:hAnsi="Arial" w:cs="Arial"/>
          <w:b/>
          <w:bCs/>
          <w:sz w:val="24"/>
          <w:szCs w:val="24"/>
          <w:lang w:val="es-AR"/>
        </w:rPr>
        <w:t xml:space="preserve"> de Yesica en cientos de </w:t>
      </w:r>
      <w:r w:rsidR="002A3EEC">
        <w:rPr>
          <w:rFonts w:ascii="Arial" w:hAnsi="Arial" w:cs="Arial"/>
          <w:b/>
          <w:bCs/>
          <w:sz w:val="24"/>
          <w:szCs w:val="24"/>
          <w:lang w:val="es-AR"/>
        </w:rPr>
        <w:t>pedazos</w:t>
      </w:r>
      <w:r>
        <w:rPr>
          <w:rFonts w:ascii="Arial" w:hAnsi="Arial" w:cs="Arial"/>
          <w:b/>
          <w:bCs/>
          <w:sz w:val="24"/>
          <w:szCs w:val="24"/>
          <w:lang w:val="es-AR"/>
        </w:rPr>
        <w:t xml:space="preserve">. Sus </w:t>
      </w:r>
      <w:r w:rsidR="002A3EEC">
        <w:rPr>
          <w:rFonts w:ascii="Arial" w:hAnsi="Arial" w:cs="Arial"/>
          <w:b/>
          <w:bCs/>
          <w:sz w:val="24"/>
          <w:szCs w:val="24"/>
          <w:lang w:val="es-AR"/>
        </w:rPr>
        <w:t>lágrimas</w:t>
      </w:r>
      <w:r>
        <w:rPr>
          <w:rFonts w:ascii="Arial" w:hAnsi="Arial" w:cs="Arial"/>
          <w:b/>
          <w:bCs/>
          <w:sz w:val="24"/>
          <w:szCs w:val="24"/>
          <w:lang w:val="es-AR"/>
        </w:rPr>
        <w:t xml:space="preserve"> empiezan a brotan en cantidad, pero su rabia es </w:t>
      </w:r>
      <w:r w:rsidR="002A3EEC">
        <w:rPr>
          <w:rFonts w:ascii="Arial" w:hAnsi="Arial" w:cs="Arial"/>
          <w:b/>
          <w:bCs/>
          <w:sz w:val="24"/>
          <w:szCs w:val="24"/>
          <w:lang w:val="es-AR"/>
        </w:rPr>
        <w:t>más</w:t>
      </w:r>
      <w:r>
        <w:rPr>
          <w:rFonts w:ascii="Arial" w:hAnsi="Arial" w:cs="Arial"/>
          <w:b/>
          <w:bCs/>
          <w:sz w:val="24"/>
          <w:szCs w:val="24"/>
          <w:lang w:val="es-AR"/>
        </w:rPr>
        <w:t xml:space="preserve"> fuerte. Estrecha el celular con fuerza y lo lanza contra la puerta de vidrio de la J.V.U.C</w:t>
      </w:r>
      <w:r w:rsidR="002A3EEC">
        <w:rPr>
          <w:rFonts w:ascii="Arial" w:hAnsi="Arial" w:cs="Arial"/>
          <w:b/>
          <w:bCs/>
          <w:sz w:val="24"/>
          <w:szCs w:val="24"/>
          <w:lang w:val="es-AR"/>
        </w:rPr>
        <w:t xml:space="preserve"> destruyéndolo por completo</w:t>
      </w:r>
      <w:r>
        <w:rPr>
          <w:rFonts w:ascii="Arial" w:hAnsi="Arial" w:cs="Arial"/>
          <w:b/>
          <w:bCs/>
          <w:sz w:val="24"/>
          <w:szCs w:val="24"/>
          <w:lang w:val="es-AR"/>
        </w:rPr>
        <w:t>.</w:t>
      </w:r>
    </w:p>
    <w:p w14:paraId="09F98A06" w14:textId="77777777" w:rsidR="00116E79" w:rsidRPr="00A00E1C"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-Seiya… </w:t>
      </w:r>
    </w:p>
    <w:p w14:paraId="2A3FDB47" w14:textId="77777777" w:rsidR="00116E79" w:rsidRPr="005D6BA9" w:rsidRDefault="00116E79" w:rsidP="00116E79">
      <w:pPr>
        <w:spacing w:line="360" w:lineRule="auto"/>
        <w:rPr>
          <w:rFonts w:ascii="Arial" w:hAnsi="Arial" w:cs="Arial"/>
          <w:b/>
          <w:bCs/>
          <w:sz w:val="16"/>
          <w:szCs w:val="16"/>
          <w:lang w:val="es-AR"/>
        </w:rPr>
      </w:pPr>
    </w:p>
    <w:p w14:paraId="6ECC0C54" w14:textId="111C9230" w:rsidR="00116E79" w:rsidRPr="006848AD" w:rsidRDefault="00116E79" w:rsidP="00116E7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2501F50B" w14:textId="77777777" w:rsidR="00116E79" w:rsidRDefault="00116E79" w:rsidP="00116E79">
      <w:pPr>
        <w:spacing w:line="360" w:lineRule="auto"/>
        <w:rPr>
          <w:rFonts w:ascii="Arial" w:hAnsi="Arial" w:cs="Arial"/>
          <w:b/>
          <w:bCs/>
          <w:sz w:val="24"/>
          <w:szCs w:val="24"/>
          <w:lang w:val="es-AR"/>
        </w:rPr>
      </w:pPr>
    </w:p>
    <w:p w14:paraId="6601B3F2" w14:textId="6399845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En mi jardín siempre molestábamos a los más grandes con chicas. Pero lo que te paso a ti con Naomi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verdad es gracioso. </w:t>
      </w:r>
      <w:proofErr w:type="spellStart"/>
      <w:r>
        <w:rPr>
          <w:rFonts w:ascii="Arial" w:hAnsi="Arial" w:cs="Arial"/>
          <w:b/>
          <w:bCs/>
          <w:sz w:val="24"/>
          <w:szCs w:val="24"/>
          <w:lang w:val="es-AR"/>
        </w:rPr>
        <w:t>Jajajaja</w:t>
      </w:r>
      <w:proofErr w:type="spellEnd"/>
    </w:p>
    <w:p w14:paraId="6A613CE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-Eso no es todo.</w:t>
      </w:r>
    </w:p>
    <w:p w14:paraId="2F696825" w14:textId="38F3A80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lugar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por completo en ruinas. Las criaturas parecen estar esperando a los pocos edificios que quedan para atacar a la </w:t>
      </w:r>
      <w:r w:rsidR="00640EBD">
        <w:rPr>
          <w:rFonts w:ascii="Arial" w:hAnsi="Arial" w:cs="Arial"/>
          <w:b/>
          <w:bCs/>
          <w:sz w:val="24"/>
          <w:szCs w:val="24"/>
          <w:lang w:val="es-AR"/>
        </w:rPr>
        <w:t>Academia</w:t>
      </w:r>
      <w:r>
        <w:rPr>
          <w:rFonts w:ascii="Arial" w:hAnsi="Arial" w:cs="Arial"/>
          <w:b/>
          <w:bCs/>
          <w:sz w:val="24"/>
          <w:szCs w:val="24"/>
          <w:lang w:val="es-AR"/>
        </w:rPr>
        <w:t xml:space="preserve"> todos juntos.</w:t>
      </w:r>
    </w:p>
    <w:p w14:paraId="79CD163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 verdad no se bien lo que siento.</w:t>
      </w:r>
    </w:p>
    <w:p w14:paraId="4BD99CA9"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65BDC3A" w14:textId="7F45F4B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-Cada vez que veo a Naomi siento que tengo que protegerla, después de todo me dio una segunda oportunidad con el proyecto Atlas.</w:t>
      </w:r>
    </w:p>
    <w:p w14:paraId="3D1C9F4C" w14:textId="77777777" w:rsidR="00672A59" w:rsidRPr="00A00E1C"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w:t>
      </w:r>
    </w:p>
    <w:p w14:paraId="0E17F4C3" w14:textId="41831C8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-Pero cuando escucho ese nombre…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Todo mi cuerpo reacciona de una extraña sensación que no puedo describir. Es… es como si algo dentro mío quisiera salir a gritar.</w:t>
      </w:r>
    </w:p>
    <w:p w14:paraId="4815A1A0" w14:textId="59CE39A4" w:rsidR="00672A59" w:rsidRPr="00A00E1C"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Gritar qué?</w:t>
      </w:r>
    </w:p>
    <w:p w14:paraId="00E6473A" w14:textId="5413644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 lo sé… Solo siento eso cada vez que escucho su nombre. Cuando la veo no me ocurre, pero su nombre es el problema, su nombre completo…</w:t>
      </w:r>
    </w:p>
    <w:p w14:paraId="1D473638" w14:textId="2D2166DB"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Sabes?... Ahora mismo tienes que prestar más atención a esta vida. No pienses tanto en recordar el pasado, si es que alguna vez tus recuerdos se resignan a aparecer, bien, pero no estén siguiéndolos y buscándolos cuando sabes que no pasara nada. Vive lo que la vida te presente delante de ti, no persigas recuerdos…</w:t>
      </w:r>
    </w:p>
    <w:p w14:paraId="4FF7B406" w14:textId="42FFF77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y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intercambian una cálida sonrisa. Ambos compartieron una charla sincera. Ella no tenía una conversación</w:t>
      </w:r>
      <w:r w:rsidR="00F0781E">
        <w:rPr>
          <w:rFonts w:ascii="Arial" w:hAnsi="Arial" w:cs="Arial"/>
          <w:b/>
          <w:bCs/>
          <w:sz w:val="24"/>
          <w:szCs w:val="24"/>
          <w:lang w:val="es-AR"/>
        </w:rPr>
        <w:t xml:space="preserve"> </w:t>
      </w:r>
      <w:r>
        <w:rPr>
          <w:rFonts w:ascii="Arial" w:hAnsi="Arial" w:cs="Arial"/>
          <w:b/>
          <w:bCs/>
          <w:sz w:val="24"/>
          <w:szCs w:val="24"/>
          <w:lang w:val="es-AR"/>
        </w:rPr>
        <w:t>desde hace mucho</w:t>
      </w:r>
      <w:r w:rsidR="00F0781E">
        <w:rPr>
          <w:rFonts w:ascii="Arial" w:hAnsi="Arial" w:cs="Arial"/>
          <w:b/>
          <w:bCs/>
          <w:sz w:val="24"/>
          <w:szCs w:val="24"/>
          <w:lang w:val="es-AR"/>
        </w:rPr>
        <w:t xml:space="preserve"> tiempo</w:t>
      </w:r>
      <w:r>
        <w:rPr>
          <w:rFonts w:ascii="Arial" w:hAnsi="Arial" w:cs="Arial"/>
          <w:b/>
          <w:bCs/>
          <w:sz w:val="24"/>
          <w:szCs w:val="24"/>
          <w:lang w:val="es-AR"/>
        </w:rPr>
        <w:t xml:space="preserve">, y Oziel no ha tenido una charla así desde que despertó, su familia no puede saber la verdad, Naomi </w:t>
      </w:r>
      <w:r w:rsidR="00F0781E">
        <w:rPr>
          <w:rFonts w:ascii="Arial" w:hAnsi="Arial" w:cs="Arial"/>
          <w:b/>
          <w:bCs/>
          <w:sz w:val="24"/>
          <w:szCs w:val="24"/>
          <w:lang w:val="es-AR"/>
        </w:rPr>
        <w:t>está</w:t>
      </w:r>
      <w:r>
        <w:rPr>
          <w:rFonts w:ascii="Arial" w:hAnsi="Arial" w:cs="Arial"/>
          <w:b/>
          <w:bCs/>
          <w:sz w:val="24"/>
          <w:szCs w:val="24"/>
          <w:lang w:val="es-AR"/>
        </w:rPr>
        <w:t xml:space="preserve"> muy ocupada con trabajo, y evita a Sixto </w:t>
      </w:r>
      <w:r w:rsidR="00F0781E">
        <w:rPr>
          <w:rFonts w:ascii="Arial" w:hAnsi="Arial" w:cs="Arial"/>
          <w:b/>
          <w:bCs/>
          <w:sz w:val="24"/>
          <w:szCs w:val="24"/>
          <w:lang w:val="es-AR"/>
        </w:rPr>
        <w:t>porque</w:t>
      </w:r>
      <w:r>
        <w:rPr>
          <w:rFonts w:ascii="Arial" w:hAnsi="Arial" w:cs="Arial"/>
          <w:b/>
          <w:bCs/>
          <w:sz w:val="24"/>
          <w:szCs w:val="24"/>
          <w:lang w:val="es-AR"/>
        </w:rPr>
        <w:t xml:space="preserve"> sabe </w:t>
      </w:r>
      <w:r w:rsidR="00F0781E">
        <w:rPr>
          <w:rFonts w:ascii="Arial" w:hAnsi="Arial" w:cs="Arial"/>
          <w:b/>
          <w:bCs/>
          <w:sz w:val="24"/>
          <w:szCs w:val="24"/>
          <w:lang w:val="es-AR"/>
        </w:rPr>
        <w:t>cuál</w:t>
      </w:r>
      <w:r>
        <w:rPr>
          <w:rFonts w:ascii="Arial" w:hAnsi="Arial" w:cs="Arial"/>
          <w:b/>
          <w:bCs/>
          <w:sz w:val="24"/>
          <w:szCs w:val="24"/>
          <w:lang w:val="es-AR"/>
        </w:rPr>
        <w:t xml:space="preserve"> </w:t>
      </w:r>
      <w:r w:rsidR="00F0781E">
        <w:rPr>
          <w:rFonts w:ascii="Arial" w:hAnsi="Arial" w:cs="Arial"/>
          <w:b/>
          <w:bCs/>
          <w:sz w:val="24"/>
          <w:szCs w:val="24"/>
          <w:lang w:val="es-AR"/>
        </w:rPr>
        <w:t>sería</w:t>
      </w:r>
      <w:r>
        <w:rPr>
          <w:rFonts w:ascii="Arial" w:hAnsi="Arial" w:cs="Arial"/>
          <w:b/>
          <w:bCs/>
          <w:sz w:val="24"/>
          <w:szCs w:val="24"/>
          <w:lang w:val="es-AR"/>
        </w:rPr>
        <w:t xml:space="preserve"> su respuesta, ambos tranquilos pueden ser ellos mismos.</w:t>
      </w:r>
    </w:p>
    <w:p w14:paraId="6CC21990" w14:textId="6C52FE28"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-Bueno… En verdad no pensé que nos daría el tiempo de hablar de todo esto… ¡Oye tontito del </w:t>
      </w:r>
      <w:r w:rsidR="00F0781E">
        <w:rPr>
          <w:rFonts w:ascii="Arial" w:hAnsi="Arial" w:cs="Arial"/>
          <w:b/>
          <w:bCs/>
          <w:sz w:val="24"/>
          <w:szCs w:val="24"/>
          <w:lang w:val="es-AR"/>
        </w:rPr>
        <w:t>corazón</w:t>
      </w:r>
      <w:r>
        <w:rPr>
          <w:rFonts w:ascii="Arial" w:hAnsi="Arial" w:cs="Arial"/>
          <w:b/>
          <w:bCs/>
          <w:sz w:val="24"/>
          <w:szCs w:val="24"/>
          <w:lang w:val="es-AR"/>
        </w:rPr>
        <w:t xml:space="preserve"> nuevo!</w:t>
      </w:r>
    </w:p>
    <w:p w14:paraId="6D5BA77D"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w:t>
      </w:r>
    </w:p>
    <w:p w14:paraId="7035621D"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vendrías a verme para hablar?</w:t>
      </w:r>
    </w:p>
    <w:p w14:paraId="4B01EE8B" w14:textId="615A5B8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-Esta es la </w:t>
      </w:r>
      <w:r w:rsidR="00F0781E">
        <w:rPr>
          <w:rFonts w:ascii="Arial" w:hAnsi="Arial" w:cs="Arial"/>
          <w:b/>
          <w:bCs/>
          <w:sz w:val="24"/>
          <w:szCs w:val="24"/>
          <w:lang w:val="es-AR"/>
        </w:rPr>
        <w:t>décima</w:t>
      </w:r>
      <w:r>
        <w:rPr>
          <w:rFonts w:ascii="Arial" w:hAnsi="Arial" w:cs="Arial"/>
          <w:b/>
          <w:bCs/>
          <w:sz w:val="24"/>
          <w:szCs w:val="24"/>
          <w:lang w:val="es-AR"/>
        </w:rPr>
        <w:t xml:space="preserve"> vez enana. Claro que </w:t>
      </w:r>
      <w:r w:rsidR="00F0781E">
        <w:rPr>
          <w:rFonts w:ascii="Arial" w:hAnsi="Arial" w:cs="Arial"/>
          <w:b/>
          <w:bCs/>
          <w:sz w:val="24"/>
          <w:szCs w:val="24"/>
          <w:lang w:val="es-AR"/>
        </w:rPr>
        <w:t>vendré</w:t>
      </w:r>
      <w:r>
        <w:rPr>
          <w:rFonts w:ascii="Arial" w:hAnsi="Arial" w:cs="Arial"/>
          <w:b/>
          <w:bCs/>
          <w:sz w:val="24"/>
          <w:szCs w:val="24"/>
          <w:lang w:val="es-AR"/>
        </w:rPr>
        <w:t>, eres con la única con la que puedo hablar y expresarme de verdad.</w:t>
      </w:r>
    </w:p>
    <w:p w14:paraId="242915A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-Gracias…</w:t>
      </w:r>
    </w:p>
    <w:p w14:paraId="57306243" w14:textId="77777777" w:rsidR="00672A59" w:rsidRDefault="00672A59" w:rsidP="00672A59">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levantan y observan a las criaturas.</w:t>
      </w:r>
    </w:p>
    <w:p w14:paraId="76367FD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-Esto… ¿Crees que podremos salir de esto?</w:t>
      </w:r>
    </w:p>
    <w:p w14:paraId="23D2B98A" w14:textId="63E7DA4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niña con orgullo levanta su </w:t>
      </w:r>
      <w:r w:rsidR="00F0781E">
        <w:rPr>
          <w:rFonts w:ascii="Arial" w:hAnsi="Arial" w:cs="Arial"/>
          <w:b/>
          <w:bCs/>
          <w:sz w:val="24"/>
          <w:szCs w:val="24"/>
          <w:lang w:val="es-AR"/>
        </w:rPr>
        <w:t>mentón</w:t>
      </w:r>
      <w:r>
        <w:rPr>
          <w:rFonts w:ascii="Arial" w:hAnsi="Arial" w:cs="Arial"/>
          <w:b/>
          <w:bCs/>
          <w:sz w:val="24"/>
          <w:szCs w:val="24"/>
          <w:lang w:val="es-AR"/>
        </w:rPr>
        <w:t xml:space="preserve"> y con sus puños en su cintura habla.</w:t>
      </w:r>
    </w:p>
    <w:p w14:paraId="6624AE95" w14:textId="4F840374"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Con </w:t>
      </w:r>
      <w:r w:rsidR="00F0781E">
        <w:rPr>
          <w:rFonts w:ascii="Arial" w:hAnsi="Arial" w:cs="Arial"/>
          <w:b/>
          <w:bCs/>
          <w:sz w:val="24"/>
          <w:szCs w:val="24"/>
          <w:lang w:val="es-AR"/>
        </w:rPr>
        <w:t>quién</w:t>
      </w:r>
      <w:r>
        <w:rPr>
          <w:rFonts w:ascii="Arial" w:hAnsi="Arial" w:cs="Arial"/>
          <w:b/>
          <w:bCs/>
          <w:sz w:val="24"/>
          <w:szCs w:val="24"/>
          <w:lang w:val="es-AR"/>
        </w:rPr>
        <w:t xml:space="preserve"> crees que </w:t>
      </w:r>
      <w:r w:rsidR="00F0781E">
        <w:rPr>
          <w:rFonts w:ascii="Arial" w:hAnsi="Arial" w:cs="Arial"/>
          <w:b/>
          <w:bCs/>
          <w:sz w:val="24"/>
          <w:szCs w:val="24"/>
          <w:lang w:val="es-AR"/>
        </w:rPr>
        <w:t>estás</w:t>
      </w:r>
      <w:r>
        <w:rPr>
          <w:rFonts w:ascii="Arial" w:hAnsi="Arial" w:cs="Arial"/>
          <w:b/>
          <w:bCs/>
          <w:sz w:val="24"/>
          <w:szCs w:val="24"/>
          <w:lang w:val="es-AR"/>
        </w:rPr>
        <w:t xml:space="preserve"> hablando? Soy </w:t>
      </w:r>
      <w:proofErr w:type="spellStart"/>
      <w:r>
        <w:rPr>
          <w:rFonts w:ascii="Arial" w:hAnsi="Arial" w:cs="Arial"/>
          <w:b/>
          <w:bCs/>
          <w:sz w:val="24"/>
          <w:szCs w:val="24"/>
          <w:lang w:val="es-AR"/>
        </w:rPr>
        <w:t>Specter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la niña </w:t>
      </w:r>
      <w:r w:rsidR="00F0781E">
        <w:rPr>
          <w:rFonts w:ascii="Arial" w:hAnsi="Arial" w:cs="Arial"/>
          <w:b/>
          <w:bCs/>
          <w:sz w:val="24"/>
          <w:szCs w:val="24"/>
          <w:lang w:val="es-AR"/>
        </w:rPr>
        <w:t>más</w:t>
      </w:r>
      <w:r>
        <w:rPr>
          <w:rFonts w:ascii="Arial" w:hAnsi="Arial" w:cs="Arial"/>
          <w:b/>
          <w:bCs/>
          <w:sz w:val="24"/>
          <w:szCs w:val="24"/>
          <w:lang w:val="es-AR"/>
        </w:rPr>
        <w:t xml:space="preserve"> inteligente del mundo de la internet. No me subestimes tontito del </w:t>
      </w:r>
      <w:r w:rsidR="00F0781E">
        <w:rPr>
          <w:rFonts w:ascii="Arial" w:hAnsi="Arial" w:cs="Arial"/>
          <w:b/>
          <w:bCs/>
          <w:sz w:val="24"/>
          <w:szCs w:val="24"/>
          <w:lang w:val="es-AR"/>
        </w:rPr>
        <w:t>corazón</w:t>
      </w:r>
      <w:r>
        <w:rPr>
          <w:rFonts w:ascii="Arial" w:hAnsi="Arial" w:cs="Arial"/>
          <w:b/>
          <w:bCs/>
          <w:sz w:val="24"/>
          <w:szCs w:val="24"/>
          <w:lang w:val="es-AR"/>
        </w:rPr>
        <w:t xml:space="preserve"> nuevo.</w:t>
      </w:r>
    </w:p>
    <w:p w14:paraId="284A86F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Oziel observa a las bestias y pregunta.</w:t>
      </w:r>
    </w:p>
    <w:p w14:paraId="4E28565F" w14:textId="18BDA87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Está</w:t>
      </w:r>
      <w:r>
        <w:rPr>
          <w:rFonts w:ascii="Arial" w:hAnsi="Arial" w:cs="Arial"/>
          <w:b/>
          <w:bCs/>
          <w:sz w:val="24"/>
          <w:szCs w:val="24"/>
          <w:lang w:val="es-AR"/>
        </w:rPr>
        <w:t xml:space="preserve"> bien enana. ¿Como lo haremos? </w:t>
      </w:r>
      <w:r w:rsidR="00184C7C">
        <w:rPr>
          <w:rFonts w:ascii="Arial" w:hAnsi="Arial" w:cs="Arial"/>
          <w:b/>
          <w:bCs/>
          <w:sz w:val="24"/>
          <w:szCs w:val="24"/>
          <w:lang w:val="es-AR"/>
        </w:rPr>
        <w:t>¿</w:t>
      </w:r>
      <w:r>
        <w:rPr>
          <w:rFonts w:ascii="Arial" w:hAnsi="Arial" w:cs="Arial"/>
          <w:b/>
          <w:bCs/>
          <w:sz w:val="24"/>
          <w:szCs w:val="24"/>
          <w:lang w:val="es-AR"/>
        </w:rPr>
        <w:t xml:space="preserve">Como nos </w:t>
      </w:r>
      <w:proofErr w:type="gramStart"/>
      <w:r>
        <w:rPr>
          <w:rFonts w:ascii="Arial" w:hAnsi="Arial" w:cs="Arial"/>
          <w:b/>
          <w:bCs/>
          <w:sz w:val="24"/>
          <w:szCs w:val="24"/>
          <w:lang w:val="es-AR"/>
        </w:rPr>
        <w:t>salvaremos</w:t>
      </w:r>
      <w:r w:rsidR="00184C7C">
        <w:rPr>
          <w:rFonts w:ascii="Arial" w:hAnsi="Arial" w:cs="Arial"/>
          <w:b/>
          <w:bCs/>
          <w:sz w:val="24"/>
          <w:szCs w:val="24"/>
          <w:lang w:val="es-AR"/>
        </w:rPr>
        <w:t>?</w:t>
      </w:r>
      <w:r>
        <w:rPr>
          <w:rFonts w:ascii="Arial" w:hAnsi="Arial" w:cs="Arial"/>
          <w:b/>
          <w:bCs/>
          <w:sz w:val="24"/>
          <w:szCs w:val="24"/>
          <w:lang w:val="es-AR"/>
        </w:rPr>
        <w:t>.</w:t>
      </w:r>
      <w:proofErr w:type="gramEnd"/>
    </w:p>
    <w:p w14:paraId="7C864D87" w14:textId="4D3437D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-Te </w:t>
      </w:r>
      <w:r w:rsidR="00F0781E">
        <w:rPr>
          <w:rFonts w:ascii="Arial" w:hAnsi="Arial" w:cs="Arial"/>
          <w:b/>
          <w:bCs/>
          <w:sz w:val="24"/>
          <w:szCs w:val="24"/>
          <w:lang w:val="es-AR"/>
        </w:rPr>
        <w:t>daré</w:t>
      </w:r>
      <w:r>
        <w:rPr>
          <w:rFonts w:ascii="Arial" w:hAnsi="Arial" w:cs="Arial"/>
          <w:b/>
          <w:bCs/>
          <w:sz w:val="24"/>
          <w:szCs w:val="24"/>
          <w:lang w:val="es-AR"/>
        </w:rPr>
        <w:t xml:space="preserve"> suficiente </w:t>
      </w:r>
      <w:r w:rsidR="00F0781E">
        <w:rPr>
          <w:rFonts w:ascii="Arial" w:hAnsi="Arial" w:cs="Arial"/>
          <w:b/>
          <w:bCs/>
          <w:sz w:val="24"/>
          <w:szCs w:val="24"/>
          <w:lang w:val="es-AR"/>
        </w:rPr>
        <w:t>energía</w:t>
      </w:r>
      <w:r>
        <w:rPr>
          <w:rFonts w:ascii="Arial" w:hAnsi="Arial" w:cs="Arial"/>
          <w:b/>
          <w:bCs/>
          <w:sz w:val="24"/>
          <w:szCs w:val="24"/>
          <w:lang w:val="es-AR"/>
        </w:rPr>
        <w:t xml:space="preserve"> para que me protejas. Yo asilare el virus. Una vez que el escudo este disuelto para yo aprovechar su poder, tu saldrán a pelear con esas cosas feas que parecen salidas de dar </w:t>
      </w:r>
      <w:proofErr w:type="spellStart"/>
      <w:r>
        <w:rPr>
          <w:rFonts w:ascii="Arial" w:hAnsi="Arial" w:cs="Arial"/>
          <w:b/>
          <w:bCs/>
          <w:sz w:val="24"/>
          <w:szCs w:val="24"/>
          <w:lang w:val="es-AR"/>
        </w:rPr>
        <w:t>sou</w:t>
      </w:r>
      <w:proofErr w:type="spellEnd"/>
      <w:r>
        <w:rPr>
          <w:rFonts w:ascii="Arial" w:hAnsi="Arial" w:cs="Arial"/>
          <w:b/>
          <w:bCs/>
          <w:sz w:val="24"/>
          <w:szCs w:val="24"/>
          <w:lang w:val="es-AR"/>
        </w:rPr>
        <w:t>.</w:t>
      </w:r>
    </w:p>
    <w:p w14:paraId="47593E23"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Dar </w:t>
      </w:r>
      <w:proofErr w:type="spellStart"/>
      <w:r>
        <w:rPr>
          <w:rFonts w:ascii="Arial" w:hAnsi="Arial" w:cs="Arial"/>
          <w:b/>
          <w:bCs/>
          <w:sz w:val="24"/>
          <w:szCs w:val="24"/>
          <w:lang w:val="es-AR"/>
        </w:rPr>
        <w:t>Sou</w:t>
      </w:r>
      <w:proofErr w:type="spellEnd"/>
      <w:r>
        <w:rPr>
          <w:rFonts w:ascii="Arial" w:hAnsi="Arial" w:cs="Arial"/>
          <w:b/>
          <w:bCs/>
          <w:sz w:val="24"/>
          <w:szCs w:val="24"/>
          <w:lang w:val="es-AR"/>
        </w:rPr>
        <w:t>?</w:t>
      </w:r>
    </w:p>
    <w:p w14:paraId="45B19590" w14:textId="7810D8C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Creo que </w:t>
      </w:r>
      <w:r w:rsidR="00F0781E">
        <w:rPr>
          <w:rFonts w:ascii="Arial" w:hAnsi="Arial" w:cs="Arial"/>
          <w:b/>
          <w:bCs/>
          <w:sz w:val="24"/>
          <w:szCs w:val="24"/>
          <w:lang w:val="es-AR"/>
        </w:rPr>
        <w:t>así</w:t>
      </w:r>
      <w:r>
        <w:rPr>
          <w:rFonts w:ascii="Arial" w:hAnsi="Arial" w:cs="Arial"/>
          <w:b/>
          <w:bCs/>
          <w:sz w:val="24"/>
          <w:szCs w:val="24"/>
          <w:lang w:val="es-AR"/>
        </w:rPr>
        <w:t xml:space="preserve"> se llamaba.</w:t>
      </w:r>
    </w:p>
    <w:p w14:paraId="48C38EC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Con confianza y determinación, Oziel estrecha sus puños y se pone en guardia.</w:t>
      </w:r>
    </w:p>
    <w:p w14:paraId="11493D7D" w14:textId="2614E00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-Comencemos enana. Vamos a salvar </w:t>
      </w:r>
      <w:r w:rsidR="00F0781E">
        <w:rPr>
          <w:rFonts w:ascii="Arial" w:hAnsi="Arial" w:cs="Arial"/>
          <w:b/>
          <w:bCs/>
          <w:sz w:val="24"/>
          <w:szCs w:val="24"/>
          <w:lang w:val="es-AR"/>
        </w:rPr>
        <w:t>Unificación</w:t>
      </w:r>
      <w:r>
        <w:rPr>
          <w:rFonts w:ascii="Arial" w:hAnsi="Arial" w:cs="Arial"/>
          <w:b/>
          <w:bCs/>
          <w:sz w:val="24"/>
          <w:szCs w:val="24"/>
          <w:lang w:val="es-AR"/>
        </w:rPr>
        <w:t xml:space="preserve"> Central.</w:t>
      </w:r>
    </w:p>
    <w:p w14:paraId="41C8AC0B" w14:textId="77777777" w:rsidR="00672A59" w:rsidRDefault="00672A59" w:rsidP="00672A59">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se eleva del suelo un par de metros en el aire con su puño derecho extendido hacia el cielo.</w:t>
      </w:r>
    </w:p>
    <w:p w14:paraId="4A7CEE59" w14:textId="6DB0E60A"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w:t>
      </w:r>
      <w:r w:rsidR="00F0781E">
        <w:rPr>
          <w:rFonts w:ascii="Arial" w:hAnsi="Arial" w:cs="Arial"/>
          <w:b/>
          <w:bCs/>
          <w:sz w:val="24"/>
          <w:szCs w:val="24"/>
          <w:lang w:val="es-AR"/>
        </w:rPr>
        <w:t>Unificación</w:t>
      </w:r>
      <w:r>
        <w:rPr>
          <w:rFonts w:ascii="Arial" w:hAnsi="Arial" w:cs="Arial"/>
          <w:b/>
          <w:bCs/>
          <w:sz w:val="24"/>
          <w:szCs w:val="24"/>
          <w:lang w:val="es-AR"/>
        </w:rPr>
        <w:t xml:space="preserve"> Central y todos sus secretos que evitan una guerra santa!</w:t>
      </w:r>
    </w:p>
    <w:p w14:paraId="35D0A9B2" w14:textId="5B7BAF6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escudo que protege la </w:t>
      </w:r>
      <w:r w:rsidR="00640EBD">
        <w:rPr>
          <w:rFonts w:ascii="Arial" w:hAnsi="Arial" w:cs="Arial"/>
          <w:b/>
          <w:bCs/>
          <w:sz w:val="24"/>
          <w:szCs w:val="24"/>
          <w:lang w:val="es-AR"/>
        </w:rPr>
        <w:t>Academia</w:t>
      </w:r>
      <w:r>
        <w:rPr>
          <w:rFonts w:ascii="Arial" w:hAnsi="Arial" w:cs="Arial"/>
          <w:b/>
          <w:bCs/>
          <w:sz w:val="24"/>
          <w:szCs w:val="24"/>
          <w:lang w:val="es-AR"/>
        </w:rPr>
        <w:t xml:space="preserve"> desaparece por completo.</w:t>
      </w:r>
    </w:p>
    <w:p w14:paraId="210AD195" w14:textId="3D0FB718"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0781E">
        <w:rPr>
          <w:rFonts w:ascii="Arial" w:hAnsi="Arial" w:cs="Arial"/>
          <w:b/>
          <w:bCs/>
          <w:sz w:val="24"/>
          <w:szCs w:val="24"/>
          <w:lang w:val="es-AR"/>
        </w:rPr>
        <w:t>cuerpo de</w:t>
      </w:r>
      <w:r>
        <w:rPr>
          <w:rFonts w:ascii="Arial" w:hAnsi="Arial" w:cs="Arial"/>
          <w:b/>
          <w:bCs/>
          <w:sz w:val="24"/>
          <w:szCs w:val="24"/>
          <w:lang w:val="es-AR"/>
        </w:rPr>
        <w:t xml:space="preserve"> Oziel es cubierto por electricidad de </w:t>
      </w:r>
      <w:r w:rsidR="00F0781E">
        <w:rPr>
          <w:rFonts w:ascii="Arial" w:hAnsi="Arial" w:cs="Arial"/>
          <w:b/>
          <w:bCs/>
          <w:sz w:val="24"/>
          <w:szCs w:val="24"/>
          <w:lang w:val="es-AR"/>
        </w:rPr>
        <w:t>códigos</w:t>
      </w:r>
      <w:r>
        <w:rPr>
          <w:rFonts w:ascii="Arial" w:hAnsi="Arial" w:cs="Arial"/>
          <w:b/>
          <w:bCs/>
          <w:sz w:val="24"/>
          <w:szCs w:val="24"/>
          <w:lang w:val="es-AR"/>
        </w:rPr>
        <w:t xml:space="preserve"> binarios.</w:t>
      </w:r>
    </w:p>
    <w:p w14:paraId="455A5F5B" w14:textId="77777777" w:rsidR="00F0781E" w:rsidRDefault="00F0781E" w:rsidP="00F0781E">
      <w:pPr>
        <w:spacing w:line="360" w:lineRule="auto"/>
        <w:rPr>
          <w:rFonts w:ascii="Arial" w:hAnsi="Arial" w:cs="Arial"/>
          <w:b/>
          <w:bCs/>
          <w:sz w:val="24"/>
          <w:szCs w:val="24"/>
          <w:lang w:val="es-AR"/>
        </w:rPr>
      </w:pPr>
      <w:r>
        <w:rPr>
          <w:rFonts w:ascii="Arial" w:hAnsi="Arial" w:cs="Arial"/>
          <w:b/>
          <w:bCs/>
          <w:sz w:val="24"/>
          <w:szCs w:val="24"/>
          <w:lang w:val="es-AR"/>
        </w:rPr>
        <w:t xml:space="preserve">Una gran cantidad de códigos binarios de distintos colores, empiezan a girar en forma de espirales alrededor de </w:t>
      </w:r>
      <w:proofErr w:type="spellStart"/>
      <w:r>
        <w:rPr>
          <w:rFonts w:ascii="Arial" w:hAnsi="Arial" w:cs="Arial"/>
          <w:b/>
          <w:bCs/>
          <w:sz w:val="24"/>
          <w:szCs w:val="24"/>
          <w:lang w:val="es-AR"/>
        </w:rPr>
        <w:t>Eliz</w:t>
      </w:r>
      <w:proofErr w:type="spellEnd"/>
      <w:r>
        <w:rPr>
          <w:rFonts w:ascii="Arial" w:hAnsi="Arial" w:cs="Arial"/>
          <w:b/>
          <w:bCs/>
          <w:sz w:val="24"/>
          <w:szCs w:val="24"/>
          <w:lang w:val="es-AR"/>
        </w:rPr>
        <w:t>. Sus pequeñas manos empiezan a moverse como si estuviera con un teclado frente a ella.</w:t>
      </w:r>
    </w:p>
    <w:p w14:paraId="430C2A67" w14:textId="77777777" w:rsidR="00F0781E" w:rsidRDefault="00F0781E" w:rsidP="00F0781E">
      <w:pPr>
        <w:spacing w:line="360" w:lineRule="auto"/>
        <w:rPr>
          <w:rFonts w:ascii="Arial" w:hAnsi="Arial" w:cs="Arial"/>
          <w:b/>
          <w:bCs/>
          <w:sz w:val="24"/>
          <w:szCs w:val="24"/>
          <w:lang w:val="es-AR"/>
        </w:rPr>
      </w:pPr>
      <w:r>
        <w:rPr>
          <w:rFonts w:ascii="Arial" w:hAnsi="Arial" w:cs="Arial"/>
          <w:b/>
          <w:bCs/>
          <w:sz w:val="24"/>
          <w:szCs w:val="24"/>
          <w:lang w:val="es-AR"/>
        </w:rPr>
        <w:t>Las decenas de bestias corren hacia Oziel. El chico no se queda petrificado con el miedo, como si fuera inmortal, se lanza hacia todo el ejército de criaturas.</w:t>
      </w:r>
    </w:p>
    <w:p w14:paraId="358F36F7" w14:textId="1C8BFA82"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dientes </w:t>
      </w:r>
      <w:r w:rsidR="00F0781E">
        <w:rPr>
          <w:rFonts w:ascii="Arial" w:hAnsi="Arial" w:cs="Arial"/>
          <w:b/>
          <w:bCs/>
          <w:sz w:val="24"/>
          <w:szCs w:val="24"/>
          <w:lang w:val="es-AR"/>
        </w:rPr>
        <w:t>de las</w:t>
      </w:r>
      <w:r>
        <w:rPr>
          <w:rFonts w:ascii="Arial" w:hAnsi="Arial" w:cs="Arial"/>
          <w:b/>
          <w:bCs/>
          <w:sz w:val="24"/>
          <w:szCs w:val="24"/>
          <w:lang w:val="es-AR"/>
        </w:rPr>
        <w:t xml:space="preserve"> bestias muerden el brazo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 mano izquierda sujeta la garganta de esta criatura y la destruye con sus dedos y electricidad de </w:t>
      </w:r>
      <w:r w:rsidR="00F0781E">
        <w:rPr>
          <w:rFonts w:ascii="Arial" w:hAnsi="Arial" w:cs="Arial"/>
          <w:b/>
          <w:bCs/>
          <w:sz w:val="24"/>
          <w:szCs w:val="24"/>
          <w:lang w:val="es-AR"/>
        </w:rPr>
        <w:t>códigos</w:t>
      </w:r>
      <w:r>
        <w:rPr>
          <w:rFonts w:ascii="Arial" w:hAnsi="Arial" w:cs="Arial"/>
          <w:b/>
          <w:bCs/>
          <w:sz w:val="24"/>
          <w:szCs w:val="24"/>
          <w:lang w:val="es-AR"/>
        </w:rPr>
        <w:t xml:space="preserve"> binarios.</w:t>
      </w:r>
    </w:p>
    <w:p w14:paraId="523C6457" w14:textId="372DCA5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son lanzadas por los cielos y destruidas. Algunas criaturas que intentaron esquivar a Oziel e ir por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con atraídos al suelo con una </w:t>
      </w:r>
      <w:r w:rsidR="00F0781E">
        <w:rPr>
          <w:rFonts w:ascii="Arial" w:hAnsi="Arial" w:cs="Arial"/>
          <w:b/>
          <w:bCs/>
          <w:sz w:val="24"/>
          <w:szCs w:val="24"/>
          <w:lang w:val="es-AR"/>
        </w:rPr>
        <w:t>estática</w:t>
      </w:r>
      <w:r>
        <w:rPr>
          <w:rFonts w:ascii="Arial" w:hAnsi="Arial" w:cs="Arial"/>
          <w:b/>
          <w:bCs/>
          <w:sz w:val="24"/>
          <w:szCs w:val="24"/>
          <w:lang w:val="es-AR"/>
        </w:rPr>
        <w:t xml:space="preserve"> que recorre toda su espalda.</w:t>
      </w:r>
    </w:p>
    <w:p w14:paraId="71E249CD" w14:textId="07AF425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Tú</w:t>
      </w:r>
      <w:r>
        <w:rPr>
          <w:rFonts w:ascii="Arial" w:hAnsi="Arial" w:cs="Arial"/>
          <w:b/>
          <w:bCs/>
          <w:sz w:val="24"/>
          <w:szCs w:val="24"/>
          <w:lang w:val="es-AR"/>
        </w:rPr>
        <w:t xml:space="preserve"> no te iras tan rápido asqueroso.</w:t>
      </w:r>
    </w:p>
    <w:p w14:paraId="11362267" w14:textId="2797CA7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Con la criatura </w:t>
      </w:r>
      <w:r w:rsidR="00F0781E">
        <w:rPr>
          <w:rFonts w:ascii="Arial" w:hAnsi="Arial" w:cs="Arial"/>
          <w:b/>
          <w:bCs/>
          <w:sz w:val="24"/>
          <w:szCs w:val="24"/>
          <w:lang w:val="es-AR"/>
        </w:rPr>
        <w:t>adherida</w:t>
      </w:r>
      <w:r>
        <w:rPr>
          <w:rFonts w:ascii="Arial" w:hAnsi="Arial" w:cs="Arial"/>
          <w:b/>
          <w:bCs/>
          <w:sz w:val="24"/>
          <w:szCs w:val="24"/>
          <w:lang w:val="es-AR"/>
        </w:rPr>
        <w:t xml:space="preserve"> al suelo por la </w:t>
      </w:r>
      <w:r w:rsidR="00F0781E">
        <w:rPr>
          <w:rFonts w:ascii="Arial" w:hAnsi="Arial" w:cs="Arial"/>
          <w:b/>
          <w:bCs/>
          <w:sz w:val="24"/>
          <w:szCs w:val="24"/>
          <w:lang w:val="es-AR"/>
        </w:rPr>
        <w:t>estática</w:t>
      </w:r>
      <w:r>
        <w:rPr>
          <w:rFonts w:ascii="Arial" w:hAnsi="Arial" w:cs="Arial"/>
          <w:b/>
          <w:bCs/>
          <w:sz w:val="24"/>
          <w:szCs w:val="24"/>
          <w:lang w:val="es-AR"/>
        </w:rPr>
        <w:t>, pisa su cabeza para destruirlo y evitar que vuelva a saltar por ella.</w:t>
      </w:r>
    </w:p>
    <w:p w14:paraId="64D296AB" w14:textId="725BD7F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golpes de Oziel empiezan a lanzar rayos que atraviesan a un par de criaturas, eliminando a la mayor cantidad posible. Incluso </w:t>
      </w:r>
      <w:r w:rsidR="00F0781E">
        <w:rPr>
          <w:rFonts w:ascii="Arial" w:hAnsi="Arial" w:cs="Arial"/>
          <w:b/>
          <w:bCs/>
          <w:sz w:val="24"/>
          <w:szCs w:val="24"/>
          <w:lang w:val="es-AR"/>
        </w:rPr>
        <w:t>así</w:t>
      </w:r>
      <w:r>
        <w:rPr>
          <w:rFonts w:ascii="Arial" w:hAnsi="Arial" w:cs="Arial"/>
          <w:b/>
          <w:bCs/>
          <w:sz w:val="24"/>
          <w:szCs w:val="24"/>
          <w:lang w:val="es-AR"/>
        </w:rPr>
        <w:t>, no parece tener fin.</w:t>
      </w:r>
    </w:p>
    <w:p w14:paraId="7DEB025F" w14:textId="77777777" w:rsidR="00672A59" w:rsidRDefault="00672A59" w:rsidP="00672A59">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parece estar costándole aislar el virus de la bomba BOT.</w:t>
      </w:r>
    </w:p>
    <w:p w14:paraId="3BC6F810" w14:textId="42E1776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-Enana… Se me </w:t>
      </w:r>
      <w:r w:rsidR="00F0781E">
        <w:rPr>
          <w:rFonts w:ascii="Arial" w:hAnsi="Arial" w:cs="Arial"/>
          <w:b/>
          <w:bCs/>
          <w:sz w:val="24"/>
          <w:szCs w:val="24"/>
          <w:lang w:val="es-AR"/>
        </w:rPr>
        <w:t>están</w:t>
      </w:r>
      <w:r>
        <w:rPr>
          <w:rFonts w:ascii="Arial" w:hAnsi="Arial" w:cs="Arial"/>
          <w:b/>
          <w:bCs/>
          <w:sz w:val="24"/>
          <w:szCs w:val="24"/>
          <w:lang w:val="es-AR"/>
        </w:rPr>
        <w:t xml:space="preserve"> juntando bastantes, y cada vez aprenden </w:t>
      </w:r>
      <w:r w:rsidR="00F0781E">
        <w:rPr>
          <w:rFonts w:ascii="Arial" w:hAnsi="Arial" w:cs="Arial"/>
          <w:b/>
          <w:bCs/>
          <w:sz w:val="24"/>
          <w:szCs w:val="24"/>
          <w:lang w:val="es-AR"/>
        </w:rPr>
        <w:t>más</w:t>
      </w:r>
      <w:r>
        <w:rPr>
          <w:rFonts w:ascii="Arial" w:hAnsi="Arial" w:cs="Arial"/>
          <w:b/>
          <w:bCs/>
          <w:sz w:val="24"/>
          <w:szCs w:val="24"/>
          <w:lang w:val="es-AR"/>
        </w:rPr>
        <w:t xml:space="preserve"> de mis ataques, creo que estoy en problemas. Cuanto te falta.</w:t>
      </w:r>
    </w:p>
    <w:p w14:paraId="5B2759E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Ella sonríe, como si hubiera encontrado la puerta para detener la bomba BOT.</w:t>
      </w:r>
    </w:p>
    <w:p w14:paraId="0FB0AF77"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la encontré!</w:t>
      </w:r>
    </w:p>
    <w:p w14:paraId="084812B8" w14:textId="3868000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Mientras prosigue luchando,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grita con una gran felicidad. En </w:t>
      </w:r>
      <w:r w:rsidR="00F0781E">
        <w:rPr>
          <w:rFonts w:ascii="Arial" w:hAnsi="Arial" w:cs="Arial"/>
          <w:b/>
          <w:bCs/>
          <w:sz w:val="24"/>
          <w:szCs w:val="24"/>
          <w:lang w:val="es-AR"/>
        </w:rPr>
        <w:t>cambio,</w:t>
      </w:r>
      <w:r>
        <w:rPr>
          <w:rFonts w:ascii="Arial" w:hAnsi="Arial" w:cs="Arial"/>
          <w:b/>
          <w:bCs/>
          <w:sz w:val="24"/>
          <w:szCs w:val="24"/>
          <w:lang w:val="es-AR"/>
        </w:rPr>
        <w:t xml:space="preserve"> ella pierde su sonrisa.</w:t>
      </w:r>
    </w:p>
    <w:p w14:paraId="5002CFF2" w14:textId="6D6D287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Sus pequeños ojos empiezan a </w:t>
      </w:r>
      <w:r w:rsidR="00F0781E">
        <w:rPr>
          <w:rFonts w:ascii="Arial" w:hAnsi="Arial" w:cs="Arial"/>
          <w:b/>
          <w:bCs/>
          <w:sz w:val="24"/>
          <w:szCs w:val="24"/>
          <w:lang w:val="es-AR"/>
        </w:rPr>
        <w:t>lagrimear</w:t>
      </w:r>
      <w:r>
        <w:rPr>
          <w:rFonts w:ascii="Arial" w:hAnsi="Arial" w:cs="Arial"/>
          <w:b/>
          <w:bCs/>
          <w:sz w:val="24"/>
          <w:szCs w:val="24"/>
          <w:lang w:val="es-AR"/>
        </w:rPr>
        <w:t>, con una voz un poco quebradiza habla.</w:t>
      </w:r>
    </w:p>
    <w:p w14:paraId="16F04C1C" w14:textId="3791B3A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Ojalá</w:t>
      </w:r>
      <w:r>
        <w:rPr>
          <w:rFonts w:ascii="Arial" w:hAnsi="Arial" w:cs="Arial"/>
          <w:b/>
          <w:bCs/>
          <w:sz w:val="24"/>
          <w:szCs w:val="24"/>
          <w:lang w:val="es-AR"/>
        </w:rPr>
        <w:t xml:space="preserve"> te hubiera conocido antes…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BA495CE" w14:textId="77777777" w:rsidR="00672A59" w:rsidRPr="00A00E1C"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¿Qué haces enana?, ¡rápido!</w:t>
      </w:r>
    </w:p>
    <w:p w14:paraId="1413CC31" w14:textId="55EE0A0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parecen estar rodeando </w:t>
      </w:r>
      <w:r w:rsidR="00F0781E">
        <w:rPr>
          <w:rFonts w:ascii="Arial" w:hAnsi="Arial" w:cs="Arial"/>
          <w:b/>
          <w:bCs/>
          <w:sz w:val="24"/>
          <w:szCs w:val="24"/>
          <w:lang w:val="es-AR"/>
        </w:rPr>
        <w:t>más</w:t>
      </w:r>
      <w:r>
        <w:rPr>
          <w:rFonts w:ascii="Arial" w:hAnsi="Arial" w:cs="Arial"/>
          <w:b/>
          <w:bCs/>
          <w:sz w:val="24"/>
          <w:szCs w:val="24"/>
          <w:lang w:val="es-AR"/>
        </w:rPr>
        <w:t xml:space="preserve"> al chico. Ella parece disfrutar cada minuto que puede ver a Oziel.</w:t>
      </w:r>
    </w:p>
    <w:p w14:paraId="568D2ACC" w14:textId="71BA7D3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no entiende </w:t>
      </w:r>
      <w:r w:rsidR="00F0781E">
        <w:rPr>
          <w:rFonts w:ascii="Arial" w:hAnsi="Arial" w:cs="Arial"/>
          <w:b/>
          <w:bCs/>
          <w:sz w:val="24"/>
          <w:szCs w:val="24"/>
          <w:lang w:val="es-AR"/>
        </w:rPr>
        <w:t>por qué</w:t>
      </w:r>
      <w:r>
        <w:rPr>
          <w:rFonts w:ascii="Arial" w:hAnsi="Arial" w:cs="Arial"/>
          <w:b/>
          <w:bCs/>
          <w:sz w:val="24"/>
          <w:szCs w:val="24"/>
          <w:lang w:val="es-AR"/>
        </w:rPr>
        <w:t xml:space="preserve"> no </w:t>
      </w:r>
      <w:r w:rsidR="00F0781E">
        <w:rPr>
          <w:rFonts w:ascii="Arial" w:hAnsi="Arial" w:cs="Arial"/>
          <w:b/>
          <w:bCs/>
          <w:sz w:val="24"/>
          <w:szCs w:val="24"/>
          <w:lang w:val="es-AR"/>
        </w:rPr>
        <w:t>está</w:t>
      </w:r>
      <w:r>
        <w:rPr>
          <w:rFonts w:ascii="Arial" w:hAnsi="Arial" w:cs="Arial"/>
          <w:b/>
          <w:bCs/>
          <w:sz w:val="24"/>
          <w:szCs w:val="24"/>
          <w:lang w:val="es-AR"/>
        </w:rPr>
        <w:t xml:space="preserve"> haciendo nada, cuando hace un segundo </w:t>
      </w:r>
      <w:r w:rsidR="00F0781E">
        <w:rPr>
          <w:rFonts w:ascii="Arial" w:hAnsi="Arial" w:cs="Arial"/>
          <w:b/>
          <w:bCs/>
          <w:sz w:val="24"/>
          <w:szCs w:val="24"/>
          <w:lang w:val="es-AR"/>
        </w:rPr>
        <w:t>había</w:t>
      </w:r>
      <w:r>
        <w:rPr>
          <w:rFonts w:ascii="Arial" w:hAnsi="Arial" w:cs="Arial"/>
          <w:b/>
          <w:bCs/>
          <w:sz w:val="24"/>
          <w:szCs w:val="24"/>
          <w:lang w:val="es-AR"/>
        </w:rPr>
        <w:t xml:space="preserve"> dicho que </w:t>
      </w:r>
      <w:r w:rsidR="00F0781E">
        <w:rPr>
          <w:rFonts w:ascii="Arial" w:hAnsi="Arial" w:cs="Arial"/>
          <w:b/>
          <w:bCs/>
          <w:sz w:val="24"/>
          <w:szCs w:val="24"/>
          <w:lang w:val="es-AR"/>
        </w:rPr>
        <w:t>tenía</w:t>
      </w:r>
      <w:r>
        <w:rPr>
          <w:rFonts w:ascii="Arial" w:hAnsi="Arial" w:cs="Arial"/>
          <w:b/>
          <w:bCs/>
          <w:sz w:val="24"/>
          <w:szCs w:val="24"/>
          <w:lang w:val="es-AR"/>
        </w:rPr>
        <w:t xml:space="preserve"> la solución para salvarse. El no entiende por </w:t>
      </w:r>
      <w:r w:rsidR="00F0781E">
        <w:rPr>
          <w:rFonts w:ascii="Arial" w:hAnsi="Arial" w:cs="Arial"/>
          <w:b/>
          <w:bCs/>
          <w:sz w:val="24"/>
          <w:szCs w:val="24"/>
          <w:lang w:val="es-AR"/>
        </w:rPr>
        <w:t>qué</w:t>
      </w:r>
      <w:r>
        <w:rPr>
          <w:rFonts w:ascii="Arial" w:hAnsi="Arial" w:cs="Arial"/>
          <w:b/>
          <w:bCs/>
          <w:sz w:val="24"/>
          <w:szCs w:val="24"/>
          <w:lang w:val="es-AR"/>
        </w:rPr>
        <w:t xml:space="preserve"> llora, algo no </w:t>
      </w:r>
      <w:r w:rsidR="00F0781E">
        <w:rPr>
          <w:rFonts w:ascii="Arial" w:hAnsi="Arial" w:cs="Arial"/>
          <w:b/>
          <w:bCs/>
          <w:sz w:val="24"/>
          <w:szCs w:val="24"/>
          <w:lang w:val="es-AR"/>
        </w:rPr>
        <w:t>está</w:t>
      </w:r>
      <w:r>
        <w:rPr>
          <w:rFonts w:ascii="Arial" w:hAnsi="Arial" w:cs="Arial"/>
          <w:b/>
          <w:bCs/>
          <w:sz w:val="24"/>
          <w:szCs w:val="24"/>
          <w:lang w:val="es-AR"/>
        </w:rPr>
        <w:t xml:space="preserve"> bien. </w:t>
      </w:r>
    </w:p>
    <w:p w14:paraId="00AFBA64" w14:textId="2BCCEA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-En verdad </w:t>
      </w:r>
      <w:r w:rsidR="00F0781E">
        <w:rPr>
          <w:rFonts w:ascii="Arial" w:hAnsi="Arial" w:cs="Arial"/>
          <w:b/>
          <w:bCs/>
          <w:sz w:val="24"/>
          <w:szCs w:val="24"/>
          <w:lang w:val="es-AR"/>
        </w:rPr>
        <w:t>serás</w:t>
      </w:r>
      <w:r>
        <w:rPr>
          <w:rFonts w:ascii="Arial" w:hAnsi="Arial" w:cs="Arial"/>
          <w:b/>
          <w:bCs/>
          <w:sz w:val="24"/>
          <w:szCs w:val="24"/>
          <w:lang w:val="es-AR"/>
        </w:rPr>
        <w:t xml:space="preserve"> una gran persona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eres fuerte, eres muy gentil y en verdad muy apuesto. </w:t>
      </w:r>
    </w:p>
    <w:p w14:paraId="708E3F7A"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Enana?</w:t>
      </w:r>
    </w:p>
    <w:p w14:paraId="1C263185" w14:textId="3904A74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parece estar un poco inquieto.  Las criaturas que se </w:t>
      </w:r>
      <w:r w:rsidR="00F0781E">
        <w:rPr>
          <w:rFonts w:ascii="Arial" w:hAnsi="Arial" w:cs="Arial"/>
          <w:b/>
          <w:bCs/>
          <w:sz w:val="24"/>
          <w:szCs w:val="24"/>
          <w:lang w:val="es-AR"/>
        </w:rPr>
        <w:t>acercaban</w:t>
      </w:r>
      <w:r>
        <w:rPr>
          <w:rFonts w:ascii="Arial" w:hAnsi="Arial" w:cs="Arial"/>
          <w:b/>
          <w:bCs/>
          <w:sz w:val="24"/>
          <w:szCs w:val="24"/>
          <w:lang w:val="es-AR"/>
        </w:rPr>
        <w:t xml:space="preserve"> a </w:t>
      </w:r>
      <w:r w:rsidR="00F0781E">
        <w:rPr>
          <w:rFonts w:ascii="Arial" w:hAnsi="Arial" w:cs="Arial"/>
          <w:b/>
          <w:bCs/>
          <w:sz w:val="24"/>
          <w:szCs w:val="24"/>
          <w:lang w:val="es-AR"/>
        </w:rPr>
        <w:t>él</w:t>
      </w:r>
      <w:r>
        <w:rPr>
          <w:rFonts w:ascii="Arial" w:hAnsi="Arial" w:cs="Arial"/>
          <w:b/>
          <w:bCs/>
          <w:sz w:val="24"/>
          <w:szCs w:val="24"/>
          <w:lang w:val="es-AR"/>
        </w:rPr>
        <w:t xml:space="preserve"> eran lanzados por l</w:t>
      </w:r>
      <w:r w:rsidR="00F0781E">
        <w:rPr>
          <w:rFonts w:ascii="Arial" w:hAnsi="Arial" w:cs="Arial"/>
          <w:b/>
          <w:bCs/>
          <w:sz w:val="24"/>
          <w:szCs w:val="24"/>
          <w:lang w:val="es-AR"/>
        </w:rPr>
        <w:t>os látigos</w:t>
      </w:r>
      <w:r>
        <w:rPr>
          <w:rFonts w:ascii="Arial" w:hAnsi="Arial" w:cs="Arial"/>
          <w:b/>
          <w:bCs/>
          <w:sz w:val="24"/>
          <w:szCs w:val="24"/>
          <w:lang w:val="es-AR"/>
        </w:rPr>
        <w:t xml:space="preserve"> de electricidad que emanan por encima de su cabeza.</w:t>
      </w:r>
    </w:p>
    <w:p w14:paraId="004686A0" w14:textId="5853FC4D"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te decía en verdad como lo detendría… nunca </w:t>
      </w:r>
      <w:r w:rsidR="00F0781E">
        <w:rPr>
          <w:rFonts w:ascii="Arial" w:hAnsi="Arial" w:cs="Arial"/>
          <w:b/>
          <w:bCs/>
          <w:sz w:val="24"/>
          <w:szCs w:val="24"/>
          <w:lang w:val="es-AR"/>
        </w:rPr>
        <w:t>hubiéramos</w:t>
      </w:r>
      <w:r>
        <w:rPr>
          <w:rFonts w:ascii="Arial" w:hAnsi="Arial" w:cs="Arial"/>
          <w:b/>
          <w:bCs/>
          <w:sz w:val="24"/>
          <w:szCs w:val="24"/>
          <w:lang w:val="es-AR"/>
        </w:rPr>
        <w:t xml:space="preserve"> hablado. Y hubieras buscado la manera de evitar esto.</w:t>
      </w:r>
    </w:p>
    <w:p w14:paraId="2CA74A4B"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-Enana, no… ¿Que has hecho?</w:t>
      </w:r>
    </w:p>
    <w:p w14:paraId="28D9F27F" w14:textId="74A21A1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Con una sonrisa que sale desde el fondo de su </w:t>
      </w:r>
      <w:r w:rsidR="00F0781E">
        <w:rPr>
          <w:rFonts w:ascii="Arial" w:hAnsi="Arial" w:cs="Arial"/>
          <w:b/>
          <w:bCs/>
          <w:sz w:val="24"/>
          <w:szCs w:val="24"/>
          <w:lang w:val="es-AR"/>
        </w:rPr>
        <w:t>corazón</w:t>
      </w:r>
      <w:r>
        <w:rPr>
          <w:rFonts w:ascii="Arial" w:hAnsi="Arial" w:cs="Arial"/>
          <w:b/>
          <w:bCs/>
          <w:sz w:val="24"/>
          <w:szCs w:val="24"/>
          <w:lang w:val="es-AR"/>
        </w:rPr>
        <w:t>, dice.</w:t>
      </w:r>
    </w:p>
    <w:p w14:paraId="4C38AC6E" w14:textId="1480BDF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-Disfrute cada segundo y minuto al hablar contigo… si </w:t>
      </w:r>
      <w:r w:rsidR="00F0781E">
        <w:rPr>
          <w:rFonts w:ascii="Arial" w:hAnsi="Arial" w:cs="Arial"/>
          <w:b/>
          <w:bCs/>
          <w:sz w:val="24"/>
          <w:szCs w:val="24"/>
          <w:lang w:val="es-AR"/>
        </w:rPr>
        <w:t>había</w:t>
      </w:r>
      <w:r>
        <w:rPr>
          <w:rFonts w:ascii="Arial" w:hAnsi="Arial" w:cs="Arial"/>
          <w:b/>
          <w:bCs/>
          <w:sz w:val="24"/>
          <w:szCs w:val="24"/>
          <w:lang w:val="es-AR"/>
        </w:rPr>
        <w:t xml:space="preserve"> otra opción no me importaba… hable contigo y es lo suficiente como para sentirme completada.</w:t>
      </w:r>
    </w:p>
    <w:p w14:paraId="353BDDF0"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-¡¡Enana no espera!!</w:t>
      </w:r>
    </w:p>
    <w:p w14:paraId="54BE2231" w14:textId="4C110E6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intenta correr hacia ella, pero las bestias lo rodean en cantidad. Incluso si llegara a ella, tendría que saltar </w:t>
      </w:r>
      <w:r w:rsidR="00F0781E">
        <w:rPr>
          <w:rFonts w:ascii="Arial" w:hAnsi="Arial" w:cs="Arial"/>
          <w:b/>
          <w:bCs/>
          <w:sz w:val="24"/>
          <w:szCs w:val="24"/>
          <w:lang w:val="es-AR"/>
        </w:rPr>
        <w:t>algunos</w:t>
      </w:r>
      <w:r>
        <w:rPr>
          <w:rFonts w:ascii="Arial" w:hAnsi="Arial" w:cs="Arial"/>
          <w:b/>
          <w:bCs/>
          <w:sz w:val="24"/>
          <w:szCs w:val="24"/>
          <w:lang w:val="es-AR"/>
        </w:rPr>
        <w:t xml:space="preserve"> metros en el aire para sujetarla, algo que se le </w:t>
      </w:r>
      <w:r w:rsidR="00F0781E">
        <w:rPr>
          <w:rFonts w:ascii="Arial" w:hAnsi="Arial" w:cs="Arial"/>
          <w:b/>
          <w:bCs/>
          <w:sz w:val="24"/>
          <w:szCs w:val="24"/>
          <w:lang w:val="es-AR"/>
        </w:rPr>
        <w:t>sería</w:t>
      </w:r>
      <w:r>
        <w:rPr>
          <w:rFonts w:ascii="Arial" w:hAnsi="Arial" w:cs="Arial"/>
          <w:b/>
          <w:bCs/>
          <w:sz w:val="24"/>
          <w:szCs w:val="24"/>
          <w:lang w:val="es-AR"/>
        </w:rPr>
        <w:t xml:space="preserve"> imposible.</w:t>
      </w:r>
    </w:p>
    <w:p w14:paraId="1D32A21F" w14:textId="0203034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mama y papa que en verdad aprendí los idiomas que </w:t>
      </w:r>
      <w:r w:rsidR="00F0781E">
        <w:rPr>
          <w:rFonts w:ascii="Arial" w:hAnsi="Arial" w:cs="Arial"/>
          <w:b/>
          <w:bCs/>
          <w:sz w:val="24"/>
          <w:szCs w:val="24"/>
          <w:lang w:val="es-AR"/>
        </w:rPr>
        <w:t>más</w:t>
      </w:r>
      <w:r>
        <w:rPr>
          <w:rFonts w:ascii="Arial" w:hAnsi="Arial" w:cs="Arial"/>
          <w:b/>
          <w:bCs/>
          <w:sz w:val="24"/>
          <w:szCs w:val="24"/>
          <w:lang w:val="es-AR"/>
        </w:rPr>
        <w:t xml:space="preserve"> me gustaron, en verdad que pude hablar todos los idiomas del mundo.</w:t>
      </w:r>
    </w:p>
    <w:p w14:paraId="3A823D74" w14:textId="4956AAD3"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dientes de Oziel rechinan de odio. Sus puños se cubren por completo de electricidad y las bestias de </w:t>
      </w:r>
      <w:r w:rsidR="00F0781E">
        <w:rPr>
          <w:rFonts w:ascii="Arial" w:hAnsi="Arial" w:cs="Arial"/>
          <w:b/>
          <w:bCs/>
          <w:sz w:val="24"/>
          <w:szCs w:val="24"/>
          <w:lang w:val="es-AR"/>
        </w:rPr>
        <w:t>códigos</w:t>
      </w:r>
      <w:r>
        <w:rPr>
          <w:rFonts w:ascii="Arial" w:hAnsi="Arial" w:cs="Arial"/>
          <w:b/>
          <w:bCs/>
          <w:sz w:val="24"/>
          <w:szCs w:val="24"/>
          <w:lang w:val="es-AR"/>
        </w:rPr>
        <w:t xml:space="preserve"> binarios que saltan hacia el son destruidas como si fuera un frágil hielo.</w:t>
      </w:r>
    </w:p>
    <w:p w14:paraId="317C5BD7" w14:textId="7C437233"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mama que </w:t>
      </w:r>
      <w:r w:rsidR="00F0781E">
        <w:rPr>
          <w:rFonts w:ascii="Arial" w:hAnsi="Arial" w:cs="Arial"/>
          <w:b/>
          <w:bCs/>
          <w:sz w:val="24"/>
          <w:szCs w:val="24"/>
          <w:lang w:val="es-AR"/>
        </w:rPr>
        <w:t>leí</w:t>
      </w:r>
      <w:r>
        <w:rPr>
          <w:rFonts w:ascii="Arial" w:hAnsi="Arial" w:cs="Arial"/>
          <w:b/>
          <w:bCs/>
          <w:sz w:val="24"/>
          <w:szCs w:val="24"/>
          <w:lang w:val="es-AR"/>
        </w:rPr>
        <w:t xml:space="preserve"> todas las novelas de su autor favorito y en verdad no me </w:t>
      </w:r>
      <w:r w:rsidR="00F0781E">
        <w:rPr>
          <w:rFonts w:ascii="Arial" w:hAnsi="Arial" w:cs="Arial"/>
          <w:b/>
          <w:bCs/>
          <w:sz w:val="24"/>
          <w:szCs w:val="24"/>
          <w:lang w:val="es-AR"/>
        </w:rPr>
        <w:t>gustó</w:t>
      </w:r>
      <w:r>
        <w:rPr>
          <w:rFonts w:ascii="Arial" w:hAnsi="Arial" w:cs="Arial"/>
          <w:b/>
          <w:bCs/>
          <w:sz w:val="24"/>
          <w:szCs w:val="24"/>
          <w:lang w:val="es-AR"/>
        </w:rPr>
        <w:t xml:space="preserve"> mucho como a ella…</w:t>
      </w:r>
    </w:p>
    <w:p w14:paraId="0ADC12A3" w14:textId="0E909E5F"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empieza a </w:t>
      </w:r>
      <w:r w:rsidR="00F0781E">
        <w:rPr>
          <w:rFonts w:ascii="Arial" w:hAnsi="Arial" w:cs="Arial"/>
          <w:b/>
          <w:bCs/>
          <w:sz w:val="24"/>
          <w:szCs w:val="24"/>
          <w:lang w:val="es-AR"/>
        </w:rPr>
        <w:t>desesperarse</w:t>
      </w:r>
      <w:r>
        <w:rPr>
          <w:rFonts w:ascii="Arial" w:hAnsi="Arial" w:cs="Arial"/>
          <w:b/>
          <w:bCs/>
          <w:sz w:val="24"/>
          <w:szCs w:val="24"/>
          <w:lang w:val="es-AR"/>
        </w:rPr>
        <w:t xml:space="preserve">. Ya no le importa su alrededor, solo se intenta abrir paso golpeando y destruyendo todo a su paso. algunas bestias muerden sus pies para poder inmovilizarlo. Sus ojos empiezan a </w:t>
      </w:r>
      <w:r w:rsidR="00F0781E">
        <w:rPr>
          <w:rFonts w:ascii="Arial" w:hAnsi="Arial" w:cs="Arial"/>
          <w:b/>
          <w:bCs/>
          <w:sz w:val="24"/>
          <w:szCs w:val="24"/>
          <w:lang w:val="es-AR"/>
        </w:rPr>
        <w:t>lagrimear</w:t>
      </w:r>
      <w:r>
        <w:rPr>
          <w:rFonts w:ascii="Arial" w:hAnsi="Arial" w:cs="Arial"/>
          <w:b/>
          <w:bCs/>
          <w:sz w:val="24"/>
          <w:szCs w:val="24"/>
          <w:lang w:val="es-AR"/>
        </w:rPr>
        <w:t xml:space="preserve"> con forme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se </w:t>
      </w:r>
      <w:r w:rsidR="00F0781E">
        <w:rPr>
          <w:rFonts w:ascii="Arial" w:hAnsi="Arial" w:cs="Arial"/>
          <w:b/>
          <w:bCs/>
          <w:sz w:val="24"/>
          <w:szCs w:val="24"/>
          <w:lang w:val="es-AR"/>
        </w:rPr>
        <w:t>despedía</w:t>
      </w:r>
      <w:r>
        <w:rPr>
          <w:rFonts w:ascii="Arial" w:hAnsi="Arial" w:cs="Arial"/>
          <w:b/>
          <w:bCs/>
          <w:sz w:val="24"/>
          <w:szCs w:val="24"/>
          <w:lang w:val="es-AR"/>
        </w:rPr>
        <w:t>.</w:t>
      </w:r>
    </w:p>
    <w:p w14:paraId="37C3AE4A" w14:textId="0DC41B5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papa que Argentina hubiera sido un lindo lugar para ir de vacaciones al </w:t>
      </w:r>
      <w:r w:rsidR="00F0781E">
        <w:rPr>
          <w:rFonts w:ascii="Arial" w:hAnsi="Arial" w:cs="Arial"/>
          <w:b/>
          <w:bCs/>
          <w:sz w:val="24"/>
          <w:szCs w:val="24"/>
          <w:lang w:val="es-AR"/>
        </w:rPr>
        <w:t>salir</w:t>
      </w:r>
      <w:r>
        <w:rPr>
          <w:rFonts w:ascii="Arial" w:hAnsi="Arial" w:cs="Arial"/>
          <w:b/>
          <w:bCs/>
          <w:sz w:val="24"/>
          <w:szCs w:val="24"/>
          <w:lang w:val="es-AR"/>
        </w:rPr>
        <w:t xml:space="preserve"> del hospital aquel </w:t>
      </w:r>
      <w:r w:rsidR="00F0781E">
        <w:rPr>
          <w:rFonts w:ascii="Arial" w:hAnsi="Arial" w:cs="Arial"/>
          <w:b/>
          <w:bCs/>
          <w:sz w:val="24"/>
          <w:szCs w:val="24"/>
          <w:lang w:val="es-AR"/>
        </w:rPr>
        <w:t>día</w:t>
      </w:r>
      <w:r>
        <w:rPr>
          <w:rFonts w:ascii="Arial" w:hAnsi="Arial" w:cs="Arial"/>
          <w:b/>
          <w:bCs/>
          <w:sz w:val="24"/>
          <w:szCs w:val="24"/>
          <w:lang w:val="es-AR"/>
        </w:rPr>
        <w:t>.</w:t>
      </w:r>
    </w:p>
    <w:p w14:paraId="690213C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w:t>
      </w:r>
    </w:p>
    <w:p w14:paraId="0FBD199A" w14:textId="259C3AE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 voz del chico empieza a quebrarse. </w:t>
      </w:r>
      <w:r w:rsidR="00F0781E">
        <w:rPr>
          <w:rFonts w:ascii="Arial" w:hAnsi="Arial" w:cs="Arial"/>
          <w:b/>
          <w:bCs/>
          <w:sz w:val="24"/>
          <w:szCs w:val="24"/>
          <w:lang w:val="es-AR"/>
        </w:rPr>
        <w:t>Él</w:t>
      </w:r>
      <w:r>
        <w:rPr>
          <w:rFonts w:ascii="Arial" w:hAnsi="Arial" w:cs="Arial"/>
          <w:b/>
          <w:bCs/>
          <w:sz w:val="24"/>
          <w:szCs w:val="24"/>
          <w:lang w:val="es-AR"/>
        </w:rPr>
        <w:t xml:space="preserve"> no quiere esto, </w:t>
      </w:r>
      <w:r w:rsidR="00F0781E">
        <w:rPr>
          <w:rFonts w:ascii="Arial" w:hAnsi="Arial" w:cs="Arial"/>
          <w:b/>
          <w:bCs/>
          <w:sz w:val="24"/>
          <w:szCs w:val="24"/>
          <w:lang w:val="es-AR"/>
        </w:rPr>
        <w:t>él</w:t>
      </w:r>
      <w:r>
        <w:rPr>
          <w:rFonts w:ascii="Arial" w:hAnsi="Arial" w:cs="Arial"/>
          <w:b/>
          <w:bCs/>
          <w:sz w:val="24"/>
          <w:szCs w:val="24"/>
          <w:lang w:val="es-AR"/>
        </w:rPr>
        <w:t xml:space="preserve"> quiere que ella le dijera todo eso a sus padres.</w:t>
      </w:r>
    </w:p>
    <w:p w14:paraId="648BE2CA"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 lo hagas enana… No quiero…</w:t>
      </w:r>
    </w:p>
    <w:p w14:paraId="658841E9" w14:textId="5E82D03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no lo hago… –Los espirales empiezan </w:t>
      </w:r>
      <w:r w:rsidR="00F0781E">
        <w:rPr>
          <w:rFonts w:ascii="Arial" w:hAnsi="Arial" w:cs="Arial"/>
          <w:b/>
          <w:bCs/>
          <w:sz w:val="24"/>
          <w:szCs w:val="24"/>
          <w:lang w:val="es-AR"/>
        </w:rPr>
        <w:t>a acerrarse</w:t>
      </w:r>
      <w:r>
        <w:rPr>
          <w:rFonts w:ascii="Arial" w:hAnsi="Arial" w:cs="Arial"/>
          <w:b/>
          <w:bCs/>
          <w:sz w:val="24"/>
          <w:szCs w:val="24"/>
          <w:lang w:val="es-AR"/>
        </w:rPr>
        <w:t xml:space="preserve"> </w:t>
      </w:r>
      <w:r w:rsidR="00F0781E">
        <w:rPr>
          <w:rFonts w:ascii="Arial" w:hAnsi="Arial" w:cs="Arial"/>
          <w:b/>
          <w:bCs/>
          <w:sz w:val="24"/>
          <w:szCs w:val="24"/>
          <w:lang w:val="es-AR"/>
        </w:rPr>
        <w:t>lentamente</w:t>
      </w:r>
      <w:r>
        <w:rPr>
          <w:rFonts w:ascii="Arial" w:hAnsi="Arial" w:cs="Arial"/>
          <w:b/>
          <w:bCs/>
          <w:sz w:val="24"/>
          <w:szCs w:val="24"/>
          <w:lang w:val="es-AR"/>
        </w:rPr>
        <w:t xml:space="preserve"> dejando 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en un lugar muy estrecho– Todo </w:t>
      </w:r>
      <w:r w:rsidR="00F0781E">
        <w:rPr>
          <w:rFonts w:ascii="Arial" w:hAnsi="Arial" w:cs="Arial"/>
          <w:b/>
          <w:bCs/>
          <w:sz w:val="24"/>
          <w:szCs w:val="24"/>
          <w:lang w:val="es-AR"/>
        </w:rPr>
        <w:t>Unificación</w:t>
      </w:r>
      <w:r>
        <w:rPr>
          <w:rFonts w:ascii="Arial" w:hAnsi="Arial" w:cs="Arial"/>
          <w:b/>
          <w:bCs/>
          <w:sz w:val="24"/>
          <w:szCs w:val="24"/>
          <w:lang w:val="es-AR"/>
        </w:rPr>
        <w:t xml:space="preserve"> Central y su gente morirán… aunque no sea toda la ciudad, mucha gente llorara las </w:t>
      </w:r>
      <w:r w:rsidR="00F0781E">
        <w:rPr>
          <w:rFonts w:ascii="Arial" w:hAnsi="Arial" w:cs="Arial"/>
          <w:b/>
          <w:bCs/>
          <w:sz w:val="24"/>
          <w:szCs w:val="24"/>
          <w:lang w:val="es-AR"/>
        </w:rPr>
        <w:t>perdidas</w:t>
      </w:r>
      <w:r>
        <w:rPr>
          <w:rFonts w:ascii="Arial" w:hAnsi="Arial" w:cs="Arial"/>
          <w:b/>
          <w:bCs/>
          <w:sz w:val="24"/>
          <w:szCs w:val="24"/>
          <w:lang w:val="es-AR"/>
        </w:rPr>
        <w:t>.</w:t>
      </w:r>
    </w:p>
    <w:p w14:paraId="3755826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-Pero… </w:t>
      </w:r>
    </w:p>
    <w:p w14:paraId="66778AF1" w14:textId="6CCC56C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empiezan a cubrir </w:t>
      </w:r>
      <w:r w:rsidR="00F0781E">
        <w:rPr>
          <w:rFonts w:ascii="Arial" w:hAnsi="Arial" w:cs="Arial"/>
          <w:b/>
          <w:bCs/>
          <w:sz w:val="24"/>
          <w:szCs w:val="24"/>
          <w:lang w:val="es-AR"/>
        </w:rPr>
        <w:t>más</w:t>
      </w:r>
      <w:r>
        <w:rPr>
          <w:rFonts w:ascii="Arial" w:hAnsi="Arial" w:cs="Arial"/>
          <w:b/>
          <w:bCs/>
          <w:sz w:val="24"/>
          <w:szCs w:val="24"/>
          <w:lang w:val="es-AR"/>
        </w:rPr>
        <w:t xml:space="preserve"> a Oziel.</w:t>
      </w:r>
    </w:p>
    <w:p w14:paraId="131A393D" w14:textId="44EBBAD2"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información </w:t>
      </w:r>
      <w:r w:rsidR="00F0781E">
        <w:rPr>
          <w:rFonts w:ascii="Arial" w:hAnsi="Arial" w:cs="Arial"/>
          <w:b/>
          <w:bCs/>
          <w:sz w:val="24"/>
          <w:szCs w:val="24"/>
          <w:lang w:val="es-AR"/>
        </w:rPr>
        <w:t>está</w:t>
      </w:r>
      <w:r>
        <w:rPr>
          <w:rFonts w:ascii="Arial" w:hAnsi="Arial" w:cs="Arial"/>
          <w:b/>
          <w:bCs/>
          <w:sz w:val="24"/>
          <w:szCs w:val="24"/>
          <w:lang w:val="es-AR"/>
        </w:rPr>
        <w:t xml:space="preserve"> a salvo. La </w:t>
      </w:r>
      <w:r w:rsidR="00F0781E">
        <w:rPr>
          <w:rFonts w:ascii="Arial" w:hAnsi="Arial" w:cs="Arial"/>
          <w:b/>
          <w:bCs/>
          <w:sz w:val="24"/>
          <w:szCs w:val="24"/>
          <w:lang w:val="es-AR"/>
        </w:rPr>
        <w:t>desvíe</w:t>
      </w:r>
      <w:r>
        <w:rPr>
          <w:rFonts w:ascii="Arial" w:hAnsi="Arial" w:cs="Arial"/>
          <w:b/>
          <w:bCs/>
          <w:sz w:val="24"/>
          <w:szCs w:val="24"/>
          <w:lang w:val="es-AR"/>
        </w:rPr>
        <w:t xml:space="preserve"> a la sede… si la bomba BOT no completa su misión de adentrarse en </w:t>
      </w:r>
      <w:r w:rsidR="00F0781E">
        <w:rPr>
          <w:rFonts w:ascii="Arial" w:hAnsi="Arial" w:cs="Arial"/>
          <w:b/>
          <w:bCs/>
          <w:sz w:val="24"/>
          <w:szCs w:val="24"/>
          <w:lang w:val="es-AR"/>
        </w:rPr>
        <w:t>mí</w:t>
      </w:r>
      <w:r>
        <w:rPr>
          <w:rFonts w:ascii="Arial" w:hAnsi="Arial" w:cs="Arial"/>
          <w:b/>
          <w:bCs/>
          <w:sz w:val="24"/>
          <w:szCs w:val="24"/>
          <w:lang w:val="es-AR"/>
        </w:rPr>
        <w:t xml:space="preserve">, explotara. Cuando </w:t>
      </w:r>
      <w:r w:rsidR="00F0781E">
        <w:rPr>
          <w:rFonts w:ascii="Arial" w:hAnsi="Arial" w:cs="Arial"/>
          <w:b/>
          <w:bCs/>
          <w:sz w:val="24"/>
          <w:szCs w:val="24"/>
          <w:lang w:val="es-AR"/>
        </w:rPr>
        <w:t>aislé</w:t>
      </w:r>
      <w:r>
        <w:rPr>
          <w:rFonts w:ascii="Arial" w:hAnsi="Arial" w:cs="Arial"/>
          <w:b/>
          <w:bCs/>
          <w:sz w:val="24"/>
          <w:szCs w:val="24"/>
          <w:lang w:val="es-AR"/>
        </w:rPr>
        <w:t xml:space="preserve"> el virus en mi cuerpo, lo </w:t>
      </w:r>
      <w:r w:rsidR="00F0781E">
        <w:rPr>
          <w:rFonts w:ascii="Arial" w:hAnsi="Arial" w:cs="Arial"/>
          <w:b/>
          <w:bCs/>
          <w:sz w:val="24"/>
          <w:szCs w:val="24"/>
          <w:lang w:val="es-AR"/>
        </w:rPr>
        <w:t>desinstalare</w:t>
      </w:r>
      <w:r>
        <w:rPr>
          <w:rFonts w:ascii="Arial" w:hAnsi="Arial" w:cs="Arial"/>
          <w:b/>
          <w:bCs/>
          <w:sz w:val="24"/>
          <w:szCs w:val="24"/>
          <w:lang w:val="es-AR"/>
        </w:rPr>
        <w:t xml:space="preserve"> desde dentro, destruyendo todo.</w:t>
      </w:r>
    </w:p>
    <w:p w14:paraId="70128C09" w14:textId="52B79315"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F0781E">
        <w:rPr>
          <w:rFonts w:ascii="Arial" w:hAnsi="Arial" w:cs="Arial"/>
          <w:b/>
          <w:bCs/>
          <w:sz w:val="24"/>
          <w:szCs w:val="24"/>
          <w:lang w:val="es-AR"/>
        </w:rPr>
        <w:t>¿</w:t>
      </w:r>
      <w:proofErr w:type="gramEnd"/>
      <w:r w:rsidR="00F0781E">
        <w:rPr>
          <w:rFonts w:ascii="Arial" w:hAnsi="Arial" w:cs="Arial"/>
          <w:b/>
          <w:bCs/>
          <w:sz w:val="24"/>
          <w:szCs w:val="24"/>
          <w:lang w:val="es-AR"/>
        </w:rPr>
        <w:t>Por qué</w:t>
      </w:r>
      <w:r>
        <w:rPr>
          <w:rFonts w:ascii="Arial" w:hAnsi="Arial" w:cs="Arial"/>
          <w:b/>
          <w:bCs/>
          <w:sz w:val="24"/>
          <w:szCs w:val="24"/>
          <w:lang w:val="es-AR"/>
        </w:rPr>
        <w:t>…</w:t>
      </w:r>
      <w:r w:rsidR="00F0781E">
        <w:rPr>
          <w:rFonts w:ascii="Arial" w:hAnsi="Arial" w:cs="Arial"/>
          <w:b/>
          <w:bCs/>
          <w:sz w:val="24"/>
          <w:szCs w:val="24"/>
          <w:lang w:val="es-AR"/>
        </w:rPr>
        <w:t>?</w:t>
      </w:r>
    </w:p>
    <w:p w14:paraId="12931BED" w14:textId="77F5C61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-Una vida vale </w:t>
      </w:r>
      <w:r w:rsidR="00F0781E">
        <w:rPr>
          <w:rFonts w:ascii="Arial" w:hAnsi="Arial" w:cs="Arial"/>
          <w:b/>
          <w:bCs/>
          <w:sz w:val="24"/>
          <w:szCs w:val="24"/>
          <w:lang w:val="es-AR"/>
        </w:rPr>
        <w:t>más</w:t>
      </w:r>
      <w:r>
        <w:rPr>
          <w:rFonts w:ascii="Arial" w:hAnsi="Arial" w:cs="Arial"/>
          <w:b/>
          <w:bCs/>
          <w:sz w:val="24"/>
          <w:szCs w:val="24"/>
          <w:lang w:val="es-AR"/>
        </w:rPr>
        <w:t xml:space="preserve"> que los secretos…</w:t>
      </w:r>
    </w:p>
    <w:p w14:paraId="30A300E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p>
    <w:p w14:paraId="786590E6" w14:textId="1CF26A8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-Shimada </w:t>
      </w:r>
      <w:proofErr w:type="spellStart"/>
      <w:r>
        <w:rPr>
          <w:rFonts w:ascii="Arial" w:hAnsi="Arial" w:cs="Arial"/>
          <w:b/>
          <w:bCs/>
          <w:sz w:val="24"/>
          <w:szCs w:val="24"/>
          <w:lang w:val="es-AR"/>
        </w:rPr>
        <w:t>Meissa</w:t>
      </w:r>
      <w:proofErr w:type="spellEnd"/>
      <w:r>
        <w:rPr>
          <w:rFonts w:ascii="Arial" w:hAnsi="Arial" w:cs="Arial"/>
          <w:b/>
          <w:bCs/>
          <w:sz w:val="24"/>
          <w:szCs w:val="24"/>
          <w:lang w:val="es-AR"/>
        </w:rPr>
        <w:t xml:space="preserve"> y Shimada Hanzo… Murieron para proteger los secretos de esta ciudad, hicieron mucho por papa y por mama cuando </w:t>
      </w:r>
      <w:r w:rsidR="0061459A">
        <w:rPr>
          <w:rFonts w:ascii="Arial" w:hAnsi="Arial" w:cs="Arial"/>
          <w:b/>
          <w:bCs/>
          <w:sz w:val="24"/>
          <w:szCs w:val="24"/>
          <w:lang w:val="es-AR"/>
        </w:rPr>
        <w:t>morí</w:t>
      </w:r>
      <w:r>
        <w:rPr>
          <w:rFonts w:ascii="Arial" w:hAnsi="Arial" w:cs="Arial"/>
          <w:b/>
          <w:bCs/>
          <w:sz w:val="24"/>
          <w:szCs w:val="24"/>
          <w:lang w:val="es-AR"/>
        </w:rPr>
        <w:t>, y cuando estaba viva… Quiero poder respetarlos de esta manera, perdón…</w:t>
      </w:r>
    </w:p>
    <w:p w14:paraId="6B74CD99" w14:textId="534C6256"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espirales se </w:t>
      </w:r>
      <w:r w:rsidR="00F0781E">
        <w:rPr>
          <w:rFonts w:ascii="Arial" w:hAnsi="Arial" w:cs="Arial"/>
          <w:b/>
          <w:bCs/>
          <w:sz w:val="24"/>
          <w:szCs w:val="24"/>
          <w:lang w:val="es-AR"/>
        </w:rPr>
        <w:t>adhieren</w:t>
      </w:r>
      <w:r>
        <w:rPr>
          <w:rFonts w:ascii="Arial" w:hAnsi="Arial" w:cs="Arial"/>
          <w:b/>
          <w:bCs/>
          <w:sz w:val="24"/>
          <w:szCs w:val="24"/>
          <w:lang w:val="es-AR"/>
        </w:rPr>
        <w:t xml:space="preserve"> 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como si fueran sogas.</w:t>
      </w:r>
    </w:p>
    <w:p w14:paraId="7B006522"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bestias, todo código binario de color verde es arrastrado a la aureola de </w:t>
      </w:r>
      <w:proofErr w:type="spellStart"/>
      <w:r>
        <w:rPr>
          <w:rFonts w:ascii="Arial" w:hAnsi="Arial" w:cs="Arial"/>
          <w:b/>
          <w:bCs/>
          <w:sz w:val="24"/>
          <w:szCs w:val="24"/>
          <w:lang w:val="es-AR"/>
        </w:rPr>
        <w:t>Eliz</w:t>
      </w:r>
      <w:proofErr w:type="spellEnd"/>
      <w:r>
        <w:rPr>
          <w:rFonts w:ascii="Arial" w:hAnsi="Arial" w:cs="Arial"/>
          <w:b/>
          <w:bCs/>
          <w:sz w:val="24"/>
          <w:szCs w:val="24"/>
          <w:lang w:val="es-AR"/>
        </w:rPr>
        <w:t>. El color de esa aureola toma un color blanco, y empieza a quebrarse de a poco.</w:t>
      </w:r>
    </w:p>
    <w:p w14:paraId="5934C19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-Te veo en un rato…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Oziel…</w:t>
      </w:r>
    </w:p>
    <w:p w14:paraId="57F46C0A" w14:textId="77777777" w:rsidR="00672A59" w:rsidRPr="00A00E1C"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 enana… NO ¡¡NOOOOOOOOOOO!! ¡¡¡¡¡ELIZ!!!!!</w:t>
      </w:r>
    </w:p>
    <w:p w14:paraId="56E1AAD3" w14:textId="77777777" w:rsidR="00672A59" w:rsidRPr="005D6BA9" w:rsidRDefault="00672A59" w:rsidP="00672A59">
      <w:pPr>
        <w:spacing w:line="360" w:lineRule="auto"/>
        <w:rPr>
          <w:rFonts w:ascii="Arial" w:hAnsi="Arial" w:cs="Arial"/>
          <w:b/>
          <w:bCs/>
          <w:sz w:val="16"/>
          <w:szCs w:val="16"/>
          <w:lang w:val="es-AR"/>
        </w:rPr>
      </w:pPr>
    </w:p>
    <w:p w14:paraId="2A634FC6" w14:textId="77777777" w:rsidR="00672A59" w:rsidRPr="006848AD" w:rsidRDefault="00672A59" w:rsidP="00672A5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3EF820B8" w14:textId="77777777" w:rsidR="00672A59" w:rsidRDefault="00672A59" w:rsidP="00672A59">
      <w:pPr>
        <w:spacing w:line="360" w:lineRule="auto"/>
        <w:rPr>
          <w:rFonts w:ascii="Arial" w:hAnsi="Arial" w:cs="Arial"/>
          <w:b/>
          <w:bCs/>
          <w:sz w:val="24"/>
          <w:szCs w:val="24"/>
          <w:lang w:val="es-AR"/>
        </w:rPr>
      </w:pPr>
    </w:p>
    <w:p w14:paraId="500BF8C0"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cae al suelo.</w:t>
      </w:r>
    </w:p>
    <w:p w14:paraId="7652C9A5"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Con toda su mano derecha cubre sus ojos.</w:t>
      </w:r>
    </w:p>
    <w:p w14:paraId="610EAE5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Las luces de la oficina principal se encontraban apagadas, en el momento en que Sixto iba a hablar, las luces empezaron a encenderse.</w:t>
      </w:r>
    </w:p>
    <w:p w14:paraId="0B43DD29" w14:textId="5BD8C5A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torre ALICE resplandece con un gran brillo blanco. Todo el edificio que </w:t>
      </w:r>
      <w:r w:rsidR="00F0781E">
        <w:rPr>
          <w:rFonts w:ascii="Arial" w:hAnsi="Arial" w:cs="Arial"/>
          <w:b/>
          <w:bCs/>
          <w:sz w:val="24"/>
          <w:szCs w:val="24"/>
          <w:lang w:val="es-AR"/>
        </w:rPr>
        <w:t>había</w:t>
      </w:r>
      <w:r>
        <w:rPr>
          <w:rFonts w:ascii="Arial" w:hAnsi="Arial" w:cs="Arial"/>
          <w:b/>
          <w:bCs/>
          <w:sz w:val="24"/>
          <w:szCs w:val="24"/>
          <w:lang w:val="es-AR"/>
        </w:rPr>
        <w:t xml:space="preserve"> sido afectado por el virus BOT haciendo que las luces se apagaran</w:t>
      </w:r>
      <w:r w:rsidR="003B4190">
        <w:rPr>
          <w:rFonts w:ascii="Arial" w:hAnsi="Arial" w:cs="Arial"/>
          <w:b/>
          <w:bCs/>
          <w:sz w:val="24"/>
          <w:szCs w:val="24"/>
          <w:lang w:val="es-AR"/>
        </w:rPr>
        <w:t>.</w:t>
      </w:r>
      <w:r>
        <w:rPr>
          <w:rFonts w:ascii="Arial" w:hAnsi="Arial" w:cs="Arial"/>
          <w:b/>
          <w:bCs/>
          <w:sz w:val="24"/>
          <w:szCs w:val="24"/>
          <w:lang w:val="es-AR"/>
        </w:rPr>
        <w:t xml:space="preserve"> </w:t>
      </w:r>
      <w:r w:rsidR="003B4190">
        <w:rPr>
          <w:rFonts w:ascii="Arial" w:hAnsi="Arial" w:cs="Arial"/>
          <w:b/>
          <w:bCs/>
          <w:sz w:val="24"/>
          <w:szCs w:val="24"/>
          <w:lang w:val="es-AR"/>
        </w:rPr>
        <w:t>A</w:t>
      </w:r>
      <w:r>
        <w:rPr>
          <w:rFonts w:ascii="Arial" w:hAnsi="Arial" w:cs="Arial"/>
          <w:b/>
          <w:bCs/>
          <w:sz w:val="24"/>
          <w:szCs w:val="24"/>
          <w:lang w:val="es-AR"/>
        </w:rPr>
        <w:t xml:space="preserve">hora la torre de </w:t>
      </w:r>
      <w:r w:rsidR="00F0781E">
        <w:rPr>
          <w:rFonts w:ascii="Arial" w:hAnsi="Arial" w:cs="Arial"/>
          <w:b/>
          <w:bCs/>
          <w:sz w:val="24"/>
          <w:szCs w:val="24"/>
          <w:lang w:val="es-AR"/>
        </w:rPr>
        <w:t>Unificación</w:t>
      </w:r>
      <w:r>
        <w:rPr>
          <w:rFonts w:ascii="Arial" w:hAnsi="Arial" w:cs="Arial"/>
          <w:b/>
          <w:bCs/>
          <w:sz w:val="24"/>
          <w:szCs w:val="24"/>
          <w:lang w:val="es-AR"/>
        </w:rPr>
        <w:t xml:space="preserve"> Central brilla con un gran blanco que demuestra que no es una Ciudad simple.</w:t>
      </w:r>
    </w:p>
    <w:p w14:paraId="45882A49" w14:textId="33F3AAA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mayoría del país pensaría que </w:t>
      </w:r>
      <w:r w:rsidR="00F0781E">
        <w:rPr>
          <w:rFonts w:ascii="Arial" w:hAnsi="Arial" w:cs="Arial"/>
          <w:b/>
          <w:bCs/>
          <w:sz w:val="24"/>
          <w:szCs w:val="24"/>
          <w:lang w:val="es-AR"/>
        </w:rPr>
        <w:t>Unificación</w:t>
      </w:r>
      <w:r>
        <w:rPr>
          <w:rFonts w:ascii="Arial" w:hAnsi="Arial" w:cs="Arial"/>
          <w:b/>
          <w:bCs/>
          <w:sz w:val="24"/>
          <w:szCs w:val="24"/>
          <w:lang w:val="es-AR"/>
        </w:rPr>
        <w:t xml:space="preserve"> Central es la ciudad </w:t>
      </w:r>
      <w:r w:rsidR="00F0781E">
        <w:rPr>
          <w:rFonts w:ascii="Arial" w:hAnsi="Arial" w:cs="Arial"/>
          <w:b/>
          <w:bCs/>
          <w:sz w:val="24"/>
          <w:szCs w:val="24"/>
          <w:lang w:val="es-AR"/>
        </w:rPr>
        <w:t>impenetrable</w:t>
      </w:r>
      <w:r>
        <w:rPr>
          <w:rFonts w:ascii="Arial" w:hAnsi="Arial" w:cs="Arial"/>
          <w:b/>
          <w:bCs/>
          <w:sz w:val="24"/>
          <w:szCs w:val="24"/>
          <w:lang w:val="es-AR"/>
        </w:rPr>
        <w:t>, la ciudad que no decae, la ciudad que no puede ser destruida.</w:t>
      </w:r>
    </w:p>
    <w:p w14:paraId="13CB1BC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 verdad…</w:t>
      </w:r>
    </w:p>
    <w:p w14:paraId="71F61C7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verdad solo la conoce una sola persona. </w:t>
      </w:r>
    </w:p>
    <w:p w14:paraId="09AE629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 verdad es que solo una niña fue capaz de salvar a toda una enorme ciudad de secretos que valen muchas vidas humanas.</w:t>
      </w:r>
    </w:p>
    <w:p w14:paraId="0208E33F"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-Oziel… ¿Que paso? ¿Lo lograste?</w:t>
      </w:r>
    </w:p>
    <w:p w14:paraId="2A0297B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Naomi intenta ayudar al chico, pero de un brusco movimiento la aparta y se levanta. Le cuesta, pero no quiere recibir ayuda.</w:t>
      </w:r>
    </w:p>
    <w:p w14:paraId="408236C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w:t>
      </w:r>
    </w:p>
    <w:p w14:paraId="5E7D044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Lo niega un poco molesto</w:t>
      </w:r>
    </w:p>
    <w:p w14:paraId="7D190AC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-Naomi… </w:t>
      </w:r>
    </w:p>
    <w:p w14:paraId="44BF53FA" w14:textId="36B9F296"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 tono de voz es lento. Sus </w:t>
      </w:r>
      <w:r w:rsidR="00F0781E">
        <w:rPr>
          <w:rFonts w:ascii="Arial" w:hAnsi="Arial" w:cs="Arial"/>
          <w:b/>
          <w:bCs/>
          <w:sz w:val="24"/>
          <w:szCs w:val="24"/>
          <w:lang w:val="es-AR"/>
        </w:rPr>
        <w:t>lágrimas</w:t>
      </w:r>
      <w:r>
        <w:rPr>
          <w:rFonts w:ascii="Arial" w:hAnsi="Arial" w:cs="Arial"/>
          <w:b/>
          <w:bCs/>
          <w:sz w:val="24"/>
          <w:szCs w:val="24"/>
          <w:lang w:val="es-AR"/>
        </w:rPr>
        <w:t xml:space="preserve"> no parecen tener un fin.</w:t>
      </w:r>
    </w:p>
    <w:p w14:paraId="7B057602"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-Dime…</w:t>
      </w:r>
    </w:p>
    <w:p w14:paraId="1B8D22EA"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Sus sentimientos no pueden controlarlo.</w:t>
      </w:r>
    </w:p>
    <w:p w14:paraId="10812BF9"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-Quien es </w:t>
      </w:r>
      <w:proofErr w:type="spellStart"/>
      <w:r>
        <w:rPr>
          <w:rFonts w:ascii="Arial" w:hAnsi="Arial" w:cs="Arial"/>
          <w:b/>
          <w:bCs/>
          <w:sz w:val="24"/>
          <w:szCs w:val="24"/>
          <w:lang w:val="es-AR"/>
        </w:rPr>
        <w:t>Specter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Eliz</w:t>
      </w:r>
      <w:proofErr w:type="spellEnd"/>
      <w:r>
        <w:rPr>
          <w:rFonts w:ascii="Arial" w:hAnsi="Arial" w:cs="Arial"/>
          <w:b/>
          <w:bCs/>
          <w:sz w:val="24"/>
          <w:szCs w:val="24"/>
          <w:lang w:val="es-AR"/>
        </w:rPr>
        <w:t>.</w:t>
      </w:r>
    </w:p>
    <w:p w14:paraId="4680B571" w14:textId="0274DB8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Sus sentimientos no se demuestran, pero sus ojos llenos de </w:t>
      </w:r>
      <w:r w:rsidR="00F0781E">
        <w:rPr>
          <w:rFonts w:ascii="Arial" w:hAnsi="Arial" w:cs="Arial"/>
          <w:b/>
          <w:bCs/>
          <w:sz w:val="24"/>
          <w:szCs w:val="24"/>
          <w:lang w:val="es-AR"/>
        </w:rPr>
        <w:t>lágrimas</w:t>
      </w:r>
      <w:r>
        <w:rPr>
          <w:rFonts w:ascii="Arial" w:hAnsi="Arial" w:cs="Arial"/>
          <w:b/>
          <w:bCs/>
          <w:sz w:val="24"/>
          <w:szCs w:val="24"/>
          <w:lang w:val="es-AR"/>
        </w:rPr>
        <w:t xml:space="preserve"> y con una mirada fría y cortante, habla.</w:t>
      </w:r>
    </w:p>
    <w:p w14:paraId="52BD7C8D" w14:textId="77777777" w:rsidR="00672A59" w:rsidRPr="00A00E1C"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-Dime la verdad por favor…</w:t>
      </w:r>
    </w:p>
    <w:p w14:paraId="6E430E5E" w14:textId="77777777" w:rsidR="00A927D7" w:rsidRPr="00B008EC" w:rsidRDefault="00A927D7" w:rsidP="00B008EC">
      <w:pPr>
        <w:spacing w:line="360" w:lineRule="auto"/>
        <w:rPr>
          <w:rFonts w:ascii="Arial" w:hAnsi="Arial" w:cs="Arial"/>
          <w:b/>
          <w:bCs/>
          <w:sz w:val="24"/>
          <w:szCs w:val="24"/>
          <w:lang w:val="es-AR"/>
        </w:rPr>
      </w:pPr>
    </w:p>
    <w:sectPr w:rsidR="00A927D7"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7B411" w14:textId="77777777" w:rsidR="002A3F00" w:rsidRDefault="002A3F00">
      <w:pPr>
        <w:spacing w:after="0" w:line="240" w:lineRule="auto"/>
      </w:pPr>
      <w:r>
        <w:separator/>
      </w:r>
    </w:p>
  </w:endnote>
  <w:endnote w:type="continuationSeparator" w:id="0">
    <w:p w14:paraId="462D3E54" w14:textId="77777777" w:rsidR="002A3F00" w:rsidRDefault="002A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752419"/>
      <w:docPartObj>
        <w:docPartGallery w:val="Page Numbers (Bottom of Page)"/>
        <w:docPartUnique/>
      </w:docPartObj>
    </w:sdtPr>
    <w:sdtEndPr>
      <w:rPr>
        <w:noProof/>
      </w:rPr>
    </w:sdtEndPr>
    <w:sdtContent>
      <w:p w14:paraId="544A849B" w14:textId="77777777" w:rsidR="004C71DB" w:rsidRDefault="004C71DB">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F8B1E5" w14:textId="77777777" w:rsidR="002A3F00" w:rsidRDefault="002A3F00">
      <w:pPr>
        <w:spacing w:after="0" w:line="240" w:lineRule="auto"/>
      </w:pPr>
      <w:r>
        <w:separator/>
      </w:r>
    </w:p>
  </w:footnote>
  <w:footnote w:type="continuationSeparator" w:id="0">
    <w:p w14:paraId="4F18EF67" w14:textId="77777777" w:rsidR="002A3F00" w:rsidRDefault="002A3F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656C"/>
    <w:rsid w:val="00010D11"/>
    <w:rsid w:val="00010E62"/>
    <w:rsid w:val="00012DA6"/>
    <w:rsid w:val="00013F2B"/>
    <w:rsid w:val="00015D82"/>
    <w:rsid w:val="00017A0A"/>
    <w:rsid w:val="00017CEF"/>
    <w:rsid w:val="00020CA4"/>
    <w:rsid w:val="00023AA5"/>
    <w:rsid w:val="0003029E"/>
    <w:rsid w:val="0003416C"/>
    <w:rsid w:val="000341A9"/>
    <w:rsid w:val="0003467A"/>
    <w:rsid w:val="00037D33"/>
    <w:rsid w:val="00041020"/>
    <w:rsid w:val="000426B6"/>
    <w:rsid w:val="000437A7"/>
    <w:rsid w:val="000450E4"/>
    <w:rsid w:val="0005100B"/>
    <w:rsid w:val="00053B91"/>
    <w:rsid w:val="000554EA"/>
    <w:rsid w:val="00066AB8"/>
    <w:rsid w:val="00067697"/>
    <w:rsid w:val="000679CB"/>
    <w:rsid w:val="00072411"/>
    <w:rsid w:val="00081370"/>
    <w:rsid w:val="00081ED3"/>
    <w:rsid w:val="000827A3"/>
    <w:rsid w:val="000828F2"/>
    <w:rsid w:val="00086454"/>
    <w:rsid w:val="000875D7"/>
    <w:rsid w:val="00090712"/>
    <w:rsid w:val="00093B3F"/>
    <w:rsid w:val="00093D37"/>
    <w:rsid w:val="00095B0A"/>
    <w:rsid w:val="00096D96"/>
    <w:rsid w:val="000A05FF"/>
    <w:rsid w:val="000A07CC"/>
    <w:rsid w:val="000A0F9B"/>
    <w:rsid w:val="000A2A50"/>
    <w:rsid w:val="000A4380"/>
    <w:rsid w:val="000A4D8A"/>
    <w:rsid w:val="000A5C78"/>
    <w:rsid w:val="000A66C0"/>
    <w:rsid w:val="000A6C26"/>
    <w:rsid w:val="000B16EC"/>
    <w:rsid w:val="000B19AC"/>
    <w:rsid w:val="000B63AB"/>
    <w:rsid w:val="000C07F6"/>
    <w:rsid w:val="000C0B22"/>
    <w:rsid w:val="000C0B59"/>
    <w:rsid w:val="000C4059"/>
    <w:rsid w:val="000C6002"/>
    <w:rsid w:val="000C6178"/>
    <w:rsid w:val="000D493B"/>
    <w:rsid w:val="000D5795"/>
    <w:rsid w:val="000E0049"/>
    <w:rsid w:val="000E0A45"/>
    <w:rsid w:val="000E2533"/>
    <w:rsid w:val="000E3C94"/>
    <w:rsid w:val="000E5A3D"/>
    <w:rsid w:val="000E682E"/>
    <w:rsid w:val="000E6C0E"/>
    <w:rsid w:val="000E7C7E"/>
    <w:rsid w:val="000F090E"/>
    <w:rsid w:val="000F09EF"/>
    <w:rsid w:val="000F67D0"/>
    <w:rsid w:val="000F6CFC"/>
    <w:rsid w:val="000F745A"/>
    <w:rsid w:val="0010285C"/>
    <w:rsid w:val="001033CB"/>
    <w:rsid w:val="00104E70"/>
    <w:rsid w:val="00113C43"/>
    <w:rsid w:val="001142A6"/>
    <w:rsid w:val="00114BA9"/>
    <w:rsid w:val="00116E79"/>
    <w:rsid w:val="0011774C"/>
    <w:rsid w:val="00122FC0"/>
    <w:rsid w:val="00123E1E"/>
    <w:rsid w:val="0012694C"/>
    <w:rsid w:val="00126C2F"/>
    <w:rsid w:val="001275FC"/>
    <w:rsid w:val="001277D7"/>
    <w:rsid w:val="00131322"/>
    <w:rsid w:val="00132859"/>
    <w:rsid w:val="0013591F"/>
    <w:rsid w:val="00135FC0"/>
    <w:rsid w:val="0014266E"/>
    <w:rsid w:val="001446AB"/>
    <w:rsid w:val="00147E3D"/>
    <w:rsid w:val="0015088C"/>
    <w:rsid w:val="00151C00"/>
    <w:rsid w:val="00151F8C"/>
    <w:rsid w:val="001523E2"/>
    <w:rsid w:val="00154457"/>
    <w:rsid w:val="00154E96"/>
    <w:rsid w:val="0015653B"/>
    <w:rsid w:val="0016280C"/>
    <w:rsid w:val="00163D40"/>
    <w:rsid w:val="00163E5F"/>
    <w:rsid w:val="00166341"/>
    <w:rsid w:val="00166FAD"/>
    <w:rsid w:val="00171613"/>
    <w:rsid w:val="001727DB"/>
    <w:rsid w:val="0017296B"/>
    <w:rsid w:val="00172FFE"/>
    <w:rsid w:val="001749CC"/>
    <w:rsid w:val="001751F9"/>
    <w:rsid w:val="00175896"/>
    <w:rsid w:val="0018047C"/>
    <w:rsid w:val="00183091"/>
    <w:rsid w:val="00184346"/>
    <w:rsid w:val="00184C7C"/>
    <w:rsid w:val="00187EB6"/>
    <w:rsid w:val="00195C3F"/>
    <w:rsid w:val="00195E7A"/>
    <w:rsid w:val="0019608D"/>
    <w:rsid w:val="00196710"/>
    <w:rsid w:val="00196F67"/>
    <w:rsid w:val="001A1DC6"/>
    <w:rsid w:val="001A6A58"/>
    <w:rsid w:val="001A7491"/>
    <w:rsid w:val="001A7A90"/>
    <w:rsid w:val="001B1B24"/>
    <w:rsid w:val="001B591D"/>
    <w:rsid w:val="001B6485"/>
    <w:rsid w:val="001B7A06"/>
    <w:rsid w:val="001C03B9"/>
    <w:rsid w:val="001C1C46"/>
    <w:rsid w:val="001C2940"/>
    <w:rsid w:val="001C4229"/>
    <w:rsid w:val="001D3F8A"/>
    <w:rsid w:val="001D6299"/>
    <w:rsid w:val="001E0378"/>
    <w:rsid w:val="001E0556"/>
    <w:rsid w:val="001E1919"/>
    <w:rsid w:val="001E2D50"/>
    <w:rsid w:val="001E35C2"/>
    <w:rsid w:val="001F22B1"/>
    <w:rsid w:val="001F5AFA"/>
    <w:rsid w:val="001F6D70"/>
    <w:rsid w:val="00201C79"/>
    <w:rsid w:val="00202EE6"/>
    <w:rsid w:val="002044A4"/>
    <w:rsid w:val="00204879"/>
    <w:rsid w:val="00205BD8"/>
    <w:rsid w:val="0021013B"/>
    <w:rsid w:val="00210D6A"/>
    <w:rsid w:val="00211B43"/>
    <w:rsid w:val="002120B0"/>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46F4"/>
    <w:rsid w:val="002450C1"/>
    <w:rsid w:val="00245259"/>
    <w:rsid w:val="00245345"/>
    <w:rsid w:val="00246165"/>
    <w:rsid w:val="0024640E"/>
    <w:rsid w:val="0024657F"/>
    <w:rsid w:val="0026112A"/>
    <w:rsid w:val="0026261F"/>
    <w:rsid w:val="00265B1C"/>
    <w:rsid w:val="0026609E"/>
    <w:rsid w:val="00266E21"/>
    <w:rsid w:val="00270259"/>
    <w:rsid w:val="002709A9"/>
    <w:rsid w:val="0027368F"/>
    <w:rsid w:val="00274515"/>
    <w:rsid w:val="002768E9"/>
    <w:rsid w:val="00283DEE"/>
    <w:rsid w:val="00290DC8"/>
    <w:rsid w:val="00291740"/>
    <w:rsid w:val="002928F9"/>
    <w:rsid w:val="00294EC0"/>
    <w:rsid w:val="002A14E5"/>
    <w:rsid w:val="002A18E8"/>
    <w:rsid w:val="002A3E64"/>
    <w:rsid w:val="002A3EEC"/>
    <w:rsid w:val="002A3F00"/>
    <w:rsid w:val="002A495E"/>
    <w:rsid w:val="002A692F"/>
    <w:rsid w:val="002B1344"/>
    <w:rsid w:val="002B3C3E"/>
    <w:rsid w:val="002B4D6D"/>
    <w:rsid w:val="002B54B5"/>
    <w:rsid w:val="002B70FE"/>
    <w:rsid w:val="002C11D0"/>
    <w:rsid w:val="002C14F4"/>
    <w:rsid w:val="002C1B16"/>
    <w:rsid w:val="002C2AC1"/>
    <w:rsid w:val="002C33EF"/>
    <w:rsid w:val="002C430B"/>
    <w:rsid w:val="002C6043"/>
    <w:rsid w:val="002C7427"/>
    <w:rsid w:val="002D2B0F"/>
    <w:rsid w:val="002D3D9B"/>
    <w:rsid w:val="002D5C36"/>
    <w:rsid w:val="002D5CBB"/>
    <w:rsid w:val="002D6B3C"/>
    <w:rsid w:val="002D71FA"/>
    <w:rsid w:val="002D78B6"/>
    <w:rsid w:val="002D7EB3"/>
    <w:rsid w:val="002E0C62"/>
    <w:rsid w:val="002E29CC"/>
    <w:rsid w:val="002E3100"/>
    <w:rsid w:val="002E3162"/>
    <w:rsid w:val="002E3D52"/>
    <w:rsid w:val="002F051E"/>
    <w:rsid w:val="002F59A0"/>
    <w:rsid w:val="003004A9"/>
    <w:rsid w:val="00301CBD"/>
    <w:rsid w:val="00305134"/>
    <w:rsid w:val="00310AD6"/>
    <w:rsid w:val="00313D89"/>
    <w:rsid w:val="003161CB"/>
    <w:rsid w:val="003173AE"/>
    <w:rsid w:val="00317AF7"/>
    <w:rsid w:val="00323E07"/>
    <w:rsid w:val="00324DC5"/>
    <w:rsid w:val="00332220"/>
    <w:rsid w:val="00333665"/>
    <w:rsid w:val="00333FA6"/>
    <w:rsid w:val="00335327"/>
    <w:rsid w:val="003356A1"/>
    <w:rsid w:val="00340877"/>
    <w:rsid w:val="00340B90"/>
    <w:rsid w:val="0034113F"/>
    <w:rsid w:val="00342299"/>
    <w:rsid w:val="003437AB"/>
    <w:rsid w:val="0035137D"/>
    <w:rsid w:val="0035155C"/>
    <w:rsid w:val="00356233"/>
    <w:rsid w:val="0036207F"/>
    <w:rsid w:val="003625FE"/>
    <w:rsid w:val="003639B2"/>
    <w:rsid w:val="0036493A"/>
    <w:rsid w:val="0036685D"/>
    <w:rsid w:val="003717D8"/>
    <w:rsid w:val="00374129"/>
    <w:rsid w:val="003741F6"/>
    <w:rsid w:val="00376CD9"/>
    <w:rsid w:val="003778EF"/>
    <w:rsid w:val="00377F79"/>
    <w:rsid w:val="00380043"/>
    <w:rsid w:val="00380194"/>
    <w:rsid w:val="00381A5E"/>
    <w:rsid w:val="00386B44"/>
    <w:rsid w:val="00386F87"/>
    <w:rsid w:val="00387C10"/>
    <w:rsid w:val="00390124"/>
    <w:rsid w:val="00391364"/>
    <w:rsid w:val="00392F2B"/>
    <w:rsid w:val="003A0ADC"/>
    <w:rsid w:val="003A357C"/>
    <w:rsid w:val="003A36A8"/>
    <w:rsid w:val="003A6AAB"/>
    <w:rsid w:val="003B1050"/>
    <w:rsid w:val="003B4190"/>
    <w:rsid w:val="003B49C1"/>
    <w:rsid w:val="003B49CF"/>
    <w:rsid w:val="003B6EB8"/>
    <w:rsid w:val="003B7808"/>
    <w:rsid w:val="003B7EDA"/>
    <w:rsid w:val="003C03B6"/>
    <w:rsid w:val="003C1F6E"/>
    <w:rsid w:val="003C4BB3"/>
    <w:rsid w:val="003C7359"/>
    <w:rsid w:val="003C7DD3"/>
    <w:rsid w:val="003D3615"/>
    <w:rsid w:val="003D4753"/>
    <w:rsid w:val="003D558A"/>
    <w:rsid w:val="003D5900"/>
    <w:rsid w:val="003E32ED"/>
    <w:rsid w:val="003E42B6"/>
    <w:rsid w:val="003E737C"/>
    <w:rsid w:val="003E7EE3"/>
    <w:rsid w:val="003F185E"/>
    <w:rsid w:val="003F5D2C"/>
    <w:rsid w:val="00400531"/>
    <w:rsid w:val="0040108C"/>
    <w:rsid w:val="004028FC"/>
    <w:rsid w:val="00406BEE"/>
    <w:rsid w:val="00407C6B"/>
    <w:rsid w:val="00412FDB"/>
    <w:rsid w:val="004142A1"/>
    <w:rsid w:val="00414971"/>
    <w:rsid w:val="004161B4"/>
    <w:rsid w:val="0041685E"/>
    <w:rsid w:val="00417FCE"/>
    <w:rsid w:val="00425A1D"/>
    <w:rsid w:val="004312EC"/>
    <w:rsid w:val="004315BC"/>
    <w:rsid w:val="004338E8"/>
    <w:rsid w:val="00433DB3"/>
    <w:rsid w:val="00440504"/>
    <w:rsid w:val="0044431F"/>
    <w:rsid w:val="004444CE"/>
    <w:rsid w:val="00450ECD"/>
    <w:rsid w:val="004526E8"/>
    <w:rsid w:val="00452BA7"/>
    <w:rsid w:val="00456D9C"/>
    <w:rsid w:val="0045741C"/>
    <w:rsid w:val="00463FC1"/>
    <w:rsid w:val="004652F7"/>
    <w:rsid w:val="004657A8"/>
    <w:rsid w:val="0046737B"/>
    <w:rsid w:val="0046772A"/>
    <w:rsid w:val="0047664B"/>
    <w:rsid w:val="00482FF8"/>
    <w:rsid w:val="0048353B"/>
    <w:rsid w:val="00486FF6"/>
    <w:rsid w:val="00490A55"/>
    <w:rsid w:val="004916CF"/>
    <w:rsid w:val="004933BA"/>
    <w:rsid w:val="00493EF7"/>
    <w:rsid w:val="004A7510"/>
    <w:rsid w:val="004A7F8A"/>
    <w:rsid w:val="004B53DA"/>
    <w:rsid w:val="004B79B3"/>
    <w:rsid w:val="004C19DF"/>
    <w:rsid w:val="004C2457"/>
    <w:rsid w:val="004C2F23"/>
    <w:rsid w:val="004C4D00"/>
    <w:rsid w:val="004C5029"/>
    <w:rsid w:val="004C525C"/>
    <w:rsid w:val="004C6DFC"/>
    <w:rsid w:val="004C71DB"/>
    <w:rsid w:val="004C7D3D"/>
    <w:rsid w:val="004D17EB"/>
    <w:rsid w:val="004D6262"/>
    <w:rsid w:val="004E1290"/>
    <w:rsid w:val="004E4583"/>
    <w:rsid w:val="004E6127"/>
    <w:rsid w:val="004F1FEC"/>
    <w:rsid w:val="004F3215"/>
    <w:rsid w:val="00501A0D"/>
    <w:rsid w:val="00502722"/>
    <w:rsid w:val="00505522"/>
    <w:rsid w:val="00507340"/>
    <w:rsid w:val="00512BE1"/>
    <w:rsid w:val="005178D6"/>
    <w:rsid w:val="00521700"/>
    <w:rsid w:val="0052438D"/>
    <w:rsid w:val="00524EEB"/>
    <w:rsid w:val="00526514"/>
    <w:rsid w:val="00527A10"/>
    <w:rsid w:val="00530B8B"/>
    <w:rsid w:val="00530C33"/>
    <w:rsid w:val="00532F1E"/>
    <w:rsid w:val="0053455C"/>
    <w:rsid w:val="00534871"/>
    <w:rsid w:val="00536E53"/>
    <w:rsid w:val="00536EC0"/>
    <w:rsid w:val="005374B4"/>
    <w:rsid w:val="00537B9A"/>
    <w:rsid w:val="00540648"/>
    <w:rsid w:val="00540990"/>
    <w:rsid w:val="00541059"/>
    <w:rsid w:val="0054257B"/>
    <w:rsid w:val="00543E31"/>
    <w:rsid w:val="005446B7"/>
    <w:rsid w:val="005452FC"/>
    <w:rsid w:val="0054646E"/>
    <w:rsid w:val="0055040D"/>
    <w:rsid w:val="00557E45"/>
    <w:rsid w:val="00564370"/>
    <w:rsid w:val="00570848"/>
    <w:rsid w:val="00575CE0"/>
    <w:rsid w:val="0057659A"/>
    <w:rsid w:val="00577B05"/>
    <w:rsid w:val="00584B82"/>
    <w:rsid w:val="005919B6"/>
    <w:rsid w:val="0059231A"/>
    <w:rsid w:val="00592CB7"/>
    <w:rsid w:val="0059361C"/>
    <w:rsid w:val="005A0328"/>
    <w:rsid w:val="005A152E"/>
    <w:rsid w:val="005A27A4"/>
    <w:rsid w:val="005B17AE"/>
    <w:rsid w:val="005B252C"/>
    <w:rsid w:val="005B5454"/>
    <w:rsid w:val="005B566A"/>
    <w:rsid w:val="005B5E91"/>
    <w:rsid w:val="005C0E3E"/>
    <w:rsid w:val="005C32A3"/>
    <w:rsid w:val="005C5FB2"/>
    <w:rsid w:val="005D3641"/>
    <w:rsid w:val="005D5DA0"/>
    <w:rsid w:val="005D6BA9"/>
    <w:rsid w:val="005E5295"/>
    <w:rsid w:val="005E5D33"/>
    <w:rsid w:val="005E7E1A"/>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E1F"/>
    <w:rsid w:val="0061459A"/>
    <w:rsid w:val="00614938"/>
    <w:rsid w:val="00620AE1"/>
    <w:rsid w:val="00622B01"/>
    <w:rsid w:val="00624E8F"/>
    <w:rsid w:val="006344D7"/>
    <w:rsid w:val="0063616E"/>
    <w:rsid w:val="006404DD"/>
    <w:rsid w:val="00640EBD"/>
    <w:rsid w:val="00641E99"/>
    <w:rsid w:val="006440CC"/>
    <w:rsid w:val="00645FEA"/>
    <w:rsid w:val="00646031"/>
    <w:rsid w:val="00646768"/>
    <w:rsid w:val="00655722"/>
    <w:rsid w:val="00656647"/>
    <w:rsid w:val="00656EA8"/>
    <w:rsid w:val="00664A2D"/>
    <w:rsid w:val="00664F55"/>
    <w:rsid w:val="00665345"/>
    <w:rsid w:val="0066724B"/>
    <w:rsid w:val="00667989"/>
    <w:rsid w:val="00671D53"/>
    <w:rsid w:val="00672A59"/>
    <w:rsid w:val="00674A85"/>
    <w:rsid w:val="006762B6"/>
    <w:rsid w:val="0067760B"/>
    <w:rsid w:val="00683A9E"/>
    <w:rsid w:val="006848AD"/>
    <w:rsid w:val="006854E0"/>
    <w:rsid w:val="006858E1"/>
    <w:rsid w:val="00685A65"/>
    <w:rsid w:val="00695F6F"/>
    <w:rsid w:val="006A032A"/>
    <w:rsid w:val="006A05FD"/>
    <w:rsid w:val="006A0F6E"/>
    <w:rsid w:val="006A3A49"/>
    <w:rsid w:val="006A3FAA"/>
    <w:rsid w:val="006A7BC5"/>
    <w:rsid w:val="006B1CD7"/>
    <w:rsid w:val="006B25B1"/>
    <w:rsid w:val="006B3B8E"/>
    <w:rsid w:val="006B3E0C"/>
    <w:rsid w:val="006B62A6"/>
    <w:rsid w:val="006B7C2E"/>
    <w:rsid w:val="006C078D"/>
    <w:rsid w:val="006C5A66"/>
    <w:rsid w:val="006C67C9"/>
    <w:rsid w:val="006D2F5E"/>
    <w:rsid w:val="006D74BC"/>
    <w:rsid w:val="006D7EF5"/>
    <w:rsid w:val="006E0B93"/>
    <w:rsid w:val="006E0E87"/>
    <w:rsid w:val="006E3424"/>
    <w:rsid w:val="006E4AA1"/>
    <w:rsid w:val="006F10E4"/>
    <w:rsid w:val="006F4504"/>
    <w:rsid w:val="006F4D50"/>
    <w:rsid w:val="006F621C"/>
    <w:rsid w:val="00701F23"/>
    <w:rsid w:val="0070263A"/>
    <w:rsid w:val="00702AD7"/>
    <w:rsid w:val="007035E4"/>
    <w:rsid w:val="00703ED0"/>
    <w:rsid w:val="00704830"/>
    <w:rsid w:val="007059C2"/>
    <w:rsid w:val="00707CBE"/>
    <w:rsid w:val="007103C0"/>
    <w:rsid w:val="00712854"/>
    <w:rsid w:val="00713B34"/>
    <w:rsid w:val="007141DF"/>
    <w:rsid w:val="00720F3B"/>
    <w:rsid w:val="00722539"/>
    <w:rsid w:val="00724283"/>
    <w:rsid w:val="00731546"/>
    <w:rsid w:val="0073291C"/>
    <w:rsid w:val="00737DA1"/>
    <w:rsid w:val="00740471"/>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294C"/>
    <w:rsid w:val="007838E7"/>
    <w:rsid w:val="00783DF4"/>
    <w:rsid w:val="00787A17"/>
    <w:rsid w:val="00793A4C"/>
    <w:rsid w:val="0079476D"/>
    <w:rsid w:val="00797588"/>
    <w:rsid w:val="007A0AD0"/>
    <w:rsid w:val="007A43E0"/>
    <w:rsid w:val="007A608F"/>
    <w:rsid w:val="007A76FE"/>
    <w:rsid w:val="007B0A39"/>
    <w:rsid w:val="007B303A"/>
    <w:rsid w:val="007B3C66"/>
    <w:rsid w:val="007B4D3B"/>
    <w:rsid w:val="007B6A29"/>
    <w:rsid w:val="007B71EF"/>
    <w:rsid w:val="007B7D58"/>
    <w:rsid w:val="007C10B7"/>
    <w:rsid w:val="007C3927"/>
    <w:rsid w:val="007C404C"/>
    <w:rsid w:val="007D04A2"/>
    <w:rsid w:val="007D1899"/>
    <w:rsid w:val="007D1EDD"/>
    <w:rsid w:val="007D5A7F"/>
    <w:rsid w:val="007D5D7E"/>
    <w:rsid w:val="007D639D"/>
    <w:rsid w:val="007D7455"/>
    <w:rsid w:val="007E0409"/>
    <w:rsid w:val="007E2521"/>
    <w:rsid w:val="007E3728"/>
    <w:rsid w:val="007E4A30"/>
    <w:rsid w:val="007E5445"/>
    <w:rsid w:val="007E55D0"/>
    <w:rsid w:val="007E6CB1"/>
    <w:rsid w:val="007F205D"/>
    <w:rsid w:val="007F3EED"/>
    <w:rsid w:val="008035A5"/>
    <w:rsid w:val="00803DF3"/>
    <w:rsid w:val="00804A21"/>
    <w:rsid w:val="00806D49"/>
    <w:rsid w:val="00807548"/>
    <w:rsid w:val="00807834"/>
    <w:rsid w:val="0081278A"/>
    <w:rsid w:val="00815735"/>
    <w:rsid w:val="00815DC9"/>
    <w:rsid w:val="00816317"/>
    <w:rsid w:val="00821238"/>
    <w:rsid w:val="008212EC"/>
    <w:rsid w:val="00822F2D"/>
    <w:rsid w:val="00824DFE"/>
    <w:rsid w:val="00830262"/>
    <w:rsid w:val="00831878"/>
    <w:rsid w:val="00831B5A"/>
    <w:rsid w:val="0083290F"/>
    <w:rsid w:val="008345A6"/>
    <w:rsid w:val="0083470E"/>
    <w:rsid w:val="00834D3B"/>
    <w:rsid w:val="00841AF3"/>
    <w:rsid w:val="008439BD"/>
    <w:rsid w:val="008448E7"/>
    <w:rsid w:val="00846D67"/>
    <w:rsid w:val="008500E5"/>
    <w:rsid w:val="008529C0"/>
    <w:rsid w:val="00855389"/>
    <w:rsid w:val="00855969"/>
    <w:rsid w:val="008559B5"/>
    <w:rsid w:val="0086181A"/>
    <w:rsid w:val="00864075"/>
    <w:rsid w:val="00865D3D"/>
    <w:rsid w:val="00867FD4"/>
    <w:rsid w:val="008711E2"/>
    <w:rsid w:val="0087386B"/>
    <w:rsid w:val="00881381"/>
    <w:rsid w:val="00884787"/>
    <w:rsid w:val="00884EB0"/>
    <w:rsid w:val="008850DD"/>
    <w:rsid w:val="00885A8D"/>
    <w:rsid w:val="00885F84"/>
    <w:rsid w:val="008869BB"/>
    <w:rsid w:val="00893F69"/>
    <w:rsid w:val="00894D76"/>
    <w:rsid w:val="00896D72"/>
    <w:rsid w:val="00897094"/>
    <w:rsid w:val="00897730"/>
    <w:rsid w:val="008A0468"/>
    <w:rsid w:val="008A07E6"/>
    <w:rsid w:val="008A2446"/>
    <w:rsid w:val="008A7560"/>
    <w:rsid w:val="008A7B1C"/>
    <w:rsid w:val="008B487C"/>
    <w:rsid w:val="008B6008"/>
    <w:rsid w:val="008B68FC"/>
    <w:rsid w:val="008C15F6"/>
    <w:rsid w:val="008C4E76"/>
    <w:rsid w:val="008C56F2"/>
    <w:rsid w:val="008D0E0F"/>
    <w:rsid w:val="008D1FA6"/>
    <w:rsid w:val="008D47F5"/>
    <w:rsid w:val="008D5939"/>
    <w:rsid w:val="008D6355"/>
    <w:rsid w:val="008E09D5"/>
    <w:rsid w:val="008E0E01"/>
    <w:rsid w:val="008E0E29"/>
    <w:rsid w:val="008E281F"/>
    <w:rsid w:val="008E3674"/>
    <w:rsid w:val="008E42A9"/>
    <w:rsid w:val="00900943"/>
    <w:rsid w:val="00902A79"/>
    <w:rsid w:val="00903368"/>
    <w:rsid w:val="00906AD6"/>
    <w:rsid w:val="0090770A"/>
    <w:rsid w:val="00907ECA"/>
    <w:rsid w:val="00910D5C"/>
    <w:rsid w:val="00912D48"/>
    <w:rsid w:val="00912FA0"/>
    <w:rsid w:val="009152EC"/>
    <w:rsid w:val="009173E7"/>
    <w:rsid w:val="00923245"/>
    <w:rsid w:val="00924FDF"/>
    <w:rsid w:val="0093451C"/>
    <w:rsid w:val="00934CCA"/>
    <w:rsid w:val="00937F2C"/>
    <w:rsid w:val="0094037A"/>
    <w:rsid w:val="00940448"/>
    <w:rsid w:val="009404BA"/>
    <w:rsid w:val="00940710"/>
    <w:rsid w:val="00943E9C"/>
    <w:rsid w:val="00952554"/>
    <w:rsid w:val="009562ED"/>
    <w:rsid w:val="00961E3F"/>
    <w:rsid w:val="00962BC0"/>
    <w:rsid w:val="00963468"/>
    <w:rsid w:val="00963EF8"/>
    <w:rsid w:val="009657EA"/>
    <w:rsid w:val="00971DEC"/>
    <w:rsid w:val="009721D7"/>
    <w:rsid w:val="00972716"/>
    <w:rsid w:val="00973372"/>
    <w:rsid w:val="00981C8D"/>
    <w:rsid w:val="00982B1A"/>
    <w:rsid w:val="00982BC6"/>
    <w:rsid w:val="009838DB"/>
    <w:rsid w:val="00983DE7"/>
    <w:rsid w:val="00984FCD"/>
    <w:rsid w:val="00986103"/>
    <w:rsid w:val="009931BA"/>
    <w:rsid w:val="009932AC"/>
    <w:rsid w:val="00993422"/>
    <w:rsid w:val="00993913"/>
    <w:rsid w:val="009977EF"/>
    <w:rsid w:val="009A4FA0"/>
    <w:rsid w:val="009A52CC"/>
    <w:rsid w:val="009A7ED6"/>
    <w:rsid w:val="009B0F8F"/>
    <w:rsid w:val="009B49D8"/>
    <w:rsid w:val="009C0359"/>
    <w:rsid w:val="009C5AAE"/>
    <w:rsid w:val="009D080F"/>
    <w:rsid w:val="009D0F72"/>
    <w:rsid w:val="009D184E"/>
    <w:rsid w:val="009D241A"/>
    <w:rsid w:val="009D2ACC"/>
    <w:rsid w:val="009D4D4A"/>
    <w:rsid w:val="009D4ED6"/>
    <w:rsid w:val="009D5634"/>
    <w:rsid w:val="009E07E9"/>
    <w:rsid w:val="009E1255"/>
    <w:rsid w:val="009E51A6"/>
    <w:rsid w:val="009E7A5D"/>
    <w:rsid w:val="009F07B3"/>
    <w:rsid w:val="009F6A50"/>
    <w:rsid w:val="00A001DB"/>
    <w:rsid w:val="00A00E1C"/>
    <w:rsid w:val="00A0489B"/>
    <w:rsid w:val="00A0710A"/>
    <w:rsid w:val="00A108DD"/>
    <w:rsid w:val="00A13BFF"/>
    <w:rsid w:val="00A2021B"/>
    <w:rsid w:val="00A20482"/>
    <w:rsid w:val="00A2475F"/>
    <w:rsid w:val="00A250FA"/>
    <w:rsid w:val="00A26B75"/>
    <w:rsid w:val="00A33811"/>
    <w:rsid w:val="00A3453A"/>
    <w:rsid w:val="00A40F96"/>
    <w:rsid w:val="00A44B7C"/>
    <w:rsid w:val="00A451DF"/>
    <w:rsid w:val="00A457CF"/>
    <w:rsid w:val="00A500F4"/>
    <w:rsid w:val="00A528B1"/>
    <w:rsid w:val="00A55D98"/>
    <w:rsid w:val="00A575BD"/>
    <w:rsid w:val="00A633ED"/>
    <w:rsid w:val="00A666C1"/>
    <w:rsid w:val="00A66C7E"/>
    <w:rsid w:val="00A750D0"/>
    <w:rsid w:val="00A751C3"/>
    <w:rsid w:val="00A80144"/>
    <w:rsid w:val="00A82907"/>
    <w:rsid w:val="00A83328"/>
    <w:rsid w:val="00A86FDE"/>
    <w:rsid w:val="00A90210"/>
    <w:rsid w:val="00A927D7"/>
    <w:rsid w:val="00AA07E3"/>
    <w:rsid w:val="00AA094C"/>
    <w:rsid w:val="00AA0D0E"/>
    <w:rsid w:val="00AA10AE"/>
    <w:rsid w:val="00AB0AD8"/>
    <w:rsid w:val="00AB1391"/>
    <w:rsid w:val="00AB1786"/>
    <w:rsid w:val="00AB1F7D"/>
    <w:rsid w:val="00AC29DD"/>
    <w:rsid w:val="00AC483C"/>
    <w:rsid w:val="00AC589F"/>
    <w:rsid w:val="00AC5DFD"/>
    <w:rsid w:val="00AC7134"/>
    <w:rsid w:val="00AC7B0F"/>
    <w:rsid w:val="00AD1DC6"/>
    <w:rsid w:val="00AD551B"/>
    <w:rsid w:val="00AD5D5D"/>
    <w:rsid w:val="00AD5ECC"/>
    <w:rsid w:val="00AE037D"/>
    <w:rsid w:val="00AE1912"/>
    <w:rsid w:val="00AE43D3"/>
    <w:rsid w:val="00AE466B"/>
    <w:rsid w:val="00AE5DF8"/>
    <w:rsid w:val="00AE7110"/>
    <w:rsid w:val="00AE7F04"/>
    <w:rsid w:val="00AF17CD"/>
    <w:rsid w:val="00AF3841"/>
    <w:rsid w:val="00B008EC"/>
    <w:rsid w:val="00B01992"/>
    <w:rsid w:val="00B030B9"/>
    <w:rsid w:val="00B0312F"/>
    <w:rsid w:val="00B03D31"/>
    <w:rsid w:val="00B04E8A"/>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6BA9"/>
    <w:rsid w:val="00B37A0E"/>
    <w:rsid w:val="00B408C2"/>
    <w:rsid w:val="00B41718"/>
    <w:rsid w:val="00B44603"/>
    <w:rsid w:val="00B47ACE"/>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65DD"/>
    <w:rsid w:val="00B66857"/>
    <w:rsid w:val="00B669CC"/>
    <w:rsid w:val="00B67141"/>
    <w:rsid w:val="00B7104A"/>
    <w:rsid w:val="00B74922"/>
    <w:rsid w:val="00B7629C"/>
    <w:rsid w:val="00B76610"/>
    <w:rsid w:val="00B81BC5"/>
    <w:rsid w:val="00B84844"/>
    <w:rsid w:val="00B8574F"/>
    <w:rsid w:val="00B86733"/>
    <w:rsid w:val="00B91C44"/>
    <w:rsid w:val="00B95179"/>
    <w:rsid w:val="00B97814"/>
    <w:rsid w:val="00BA12A8"/>
    <w:rsid w:val="00BA2125"/>
    <w:rsid w:val="00BA3B94"/>
    <w:rsid w:val="00BA5011"/>
    <w:rsid w:val="00BB1959"/>
    <w:rsid w:val="00BB464C"/>
    <w:rsid w:val="00BB6B07"/>
    <w:rsid w:val="00BB6EB7"/>
    <w:rsid w:val="00BC0604"/>
    <w:rsid w:val="00BC4D60"/>
    <w:rsid w:val="00BC570B"/>
    <w:rsid w:val="00BC7227"/>
    <w:rsid w:val="00BD1C7E"/>
    <w:rsid w:val="00BD3AE0"/>
    <w:rsid w:val="00BD5EB2"/>
    <w:rsid w:val="00BD6341"/>
    <w:rsid w:val="00BE040D"/>
    <w:rsid w:val="00BE24D7"/>
    <w:rsid w:val="00BE474E"/>
    <w:rsid w:val="00BE4A73"/>
    <w:rsid w:val="00BF2774"/>
    <w:rsid w:val="00BF4E66"/>
    <w:rsid w:val="00BF6325"/>
    <w:rsid w:val="00C00415"/>
    <w:rsid w:val="00C06F7E"/>
    <w:rsid w:val="00C0728E"/>
    <w:rsid w:val="00C07BE9"/>
    <w:rsid w:val="00C07C94"/>
    <w:rsid w:val="00C110C1"/>
    <w:rsid w:val="00C1132A"/>
    <w:rsid w:val="00C14012"/>
    <w:rsid w:val="00C161E0"/>
    <w:rsid w:val="00C24EE0"/>
    <w:rsid w:val="00C25648"/>
    <w:rsid w:val="00C27C62"/>
    <w:rsid w:val="00C31BE3"/>
    <w:rsid w:val="00C33F98"/>
    <w:rsid w:val="00C34044"/>
    <w:rsid w:val="00C34E79"/>
    <w:rsid w:val="00C37BAD"/>
    <w:rsid w:val="00C40320"/>
    <w:rsid w:val="00C40CC3"/>
    <w:rsid w:val="00C411C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7066"/>
    <w:rsid w:val="00C87E3C"/>
    <w:rsid w:val="00C90961"/>
    <w:rsid w:val="00C940C8"/>
    <w:rsid w:val="00C96BEB"/>
    <w:rsid w:val="00CA01B5"/>
    <w:rsid w:val="00CA194D"/>
    <w:rsid w:val="00CA264F"/>
    <w:rsid w:val="00CB0EA2"/>
    <w:rsid w:val="00CB10B0"/>
    <w:rsid w:val="00CB427D"/>
    <w:rsid w:val="00CB734E"/>
    <w:rsid w:val="00CB7B1E"/>
    <w:rsid w:val="00CC0E2C"/>
    <w:rsid w:val="00CC29A0"/>
    <w:rsid w:val="00CC3AB6"/>
    <w:rsid w:val="00CC69C5"/>
    <w:rsid w:val="00CC744C"/>
    <w:rsid w:val="00CC7787"/>
    <w:rsid w:val="00CC7BE7"/>
    <w:rsid w:val="00CD5290"/>
    <w:rsid w:val="00CD6219"/>
    <w:rsid w:val="00CE0C54"/>
    <w:rsid w:val="00CE1EB0"/>
    <w:rsid w:val="00D0281D"/>
    <w:rsid w:val="00D03A20"/>
    <w:rsid w:val="00D044B2"/>
    <w:rsid w:val="00D059AA"/>
    <w:rsid w:val="00D105F1"/>
    <w:rsid w:val="00D109C1"/>
    <w:rsid w:val="00D1298F"/>
    <w:rsid w:val="00D14DD4"/>
    <w:rsid w:val="00D21699"/>
    <w:rsid w:val="00D2697F"/>
    <w:rsid w:val="00D30516"/>
    <w:rsid w:val="00D31667"/>
    <w:rsid w:val="00D33620"/>
    <w:rsid w:val="00D34F0D"/>
    <w:rsid w:val="00D46390"/>
    <w:rsid w:val="00D525F8"/>
    <w:rsid w:val="00D52A33"/>
    <w:rsid w:val="00D530FF"/>
    <w:rsid w:val="00D55EE7"/>
    <w:rsid w:val="00D56AF5"/>
    <w:rsid w:val="00D57635"/>
    <w:rsid w:val="00D612B0"/>
    <w:rsid w:val="00D63A29"/>
    <w:rsid w:val="00D6634A"/>
    <w:rsid w:val="00D703ED"/>
    <w:rsid w:val="00D74AA9"/>
    <w:rsid w:val="00D752C4"/>
    <w:rsid w:val="00D77009"/>
    <w:rsid w:val="00D7732D"/>
    <w:rsid w:val="00D80182"/>
    <w:rsid w:val="00D81420"/>
    <w:rsid w:val="00D8438E"/>
    <w:rsid w:val="00D86E08"/>
    <w:rsid w:val="00D86F49"/>
    <w:rsid w:val="00D871C0"/>
    <w:rsid w:val="00D92BD0"/>
    <w:rsid w:val="00D96057"/>
    <w:rsid w:val="00DA0A57"/>
    <w:rsid w:val="00DA36BB"/>
    <w:rsid w:val="00DA4BD4"/>
    <w:rsid w:val="00DA516C"/>
    <w:rsid w:val="00DB2A4C"/>
    <w:rsid w:val="00DB37F8"/>
    <w:rsid w:val="00DB4FAA"/>
    <w:rsid w:val="00DB5002"/>
    <w:rsid w:val="00DC05D8"/>
    <w:rsid w:val="00DC0F3C"/>
    <w:rsid w:val="00DC1142"/>
    <w:rsid w:val="00DC19CA"/>
    <w:rsid w:val="00DC2054"/>
    <w:rsid w:val="00DC4B40"/>
    <w:rsid w:val="00DC6402"/>
    <w:rsid w:val="00DD1656"/>
    <w:rsid w:val="00DD34E7"/>
    <w:rsid w:val="00DD6DBB"/>
    <w:rsid w:val="00DD6E65"/>
    <w:rsid w:val="00DD7CA2"/>
    <w:rsid w:val="00DE043A"/>
    <w:rsid w:val="00DE05A5"/>
    <w:rsid w:val="00DE13D1"/>
    <w:rsid w:val="00DE25AD"/>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5E8F"/>
    <w:rsid w:val="00E200A1"/>
    <w:rsid w:val="00E2065A"/>
    <w:rsid w:val="00E238CA"/>
    <w:rsid w:val="00E35168"/>
    <w:rsid w:val="00E361CB"/>
    <w:rsid w:val="00E4220D"/>
    <w:rsid w:val="00E43182"/>
    <w:rsid w:val="00E433C8"/>
    <w:rsid w:val="00E43651"/>
    <w:rsid w:val="00E43E53"/>
    <w:rsid w:val="00E45E94"/>
    <w:rsid w:val="00E4641C"/>
    <w:rsid w:val="00E47A03"/>
    <w:rsid w:val="00E50F63"/>
    <w:rsid w:val="00E559F6"/>
    <w:rsid w:val="00E57368"/>
    <w:rsid w:val="00E60789"/>
    <w:rsid w:val="00E61EFF"/>
    <w:rsid w:val="00E6250A"/>
    <w:rsid w:val="00E64810"/>
    <w:rsid w:val="00E66B94"/>
    <w:rsid w:val="00E77A88"/>
    <w:rsid w:val="00E8075D"/>
    <w:rsid w:val="00E80854"/>
    <w:rsid w:val="00E819A3"/>
    <w:rsid w:val="00E8722B"/>
    <w:rsid w:val="00E902EE"/>
    <w:rsid w:val="00E9103A"/>
    <w:rsid w:val="00E9390C"/>
    <w:rsid w:val="00E95C2B"/>
    <w:rsid w:val="00EA0011"/>
    <w:rsid w:val="00EA07EF"/>
    <w:rsid w:val="00EA241E"/>
    <w:rsid w:val="00EA3210"/>
    <w:rsid w:val="00EA49AA"/>
    <w:rsid w:val="00EA4F5A"/>
    <w:rsid w:val="00EA64C0"/>
    <w:rsid w:val="00EB1A7C"/>
    <w:rsid w:val="00EB1E9F"/>
    <w:rsid w:val="00EB2103"/>
    <w:rsid w:val="00EB2F38"/>
    <w:rsid w:val="00EB6196"/>
    <w:rsid w:val="00EC0A01"/>
    <w:rsid w:val="00EC4624"/>
    <w:rsid w:val="00EC5213"/>
    <w:rsid w:val="00EC5AB2"/>
    <w:rsid w:val="00ED10E8"/>
    <w:rsid w:val="00ED1208"/>
    <w:rsid w:val="00ED71CA"/>
    <w:rsid w:val="00EE04EB"/>
    <w:rsid w:val="00EE18D2"/>
    <w:rsid w:val="00EE32B4"/>
    <w:rsid w:val="00EE3856"/>
    <w:rsid w:val="00EE4DB1"/>
    <w:rsid w:val="00EE6007"/>
    <w:rsid w:val="00EE6E28"/>
    <w:rsid w:val="00EE730C"/>
    <w:rsid w:val="00EE7F54"/>
    <w:rsid w:val="00EF066F"/>
    <w:rsid w:val="00EF2094"/>
    <w:rsid w:val="00EF2E4C"/>
    <w:rsid w:val="00EF3D42"/>
    <w:rsid w:val="00EF4084"/>
    <w:rsid w:val="00EF461E"/>
    <w:rsid w:val="00EF524C"/>
    <w:rsid w:val="00EF701F"/>
    <w:rsid w:val="00F008FF"/>
    <w:rsid w:val="00F0099F"/>
    <w:rsid w:val="00F01779"/>
    <w:rsid w:val="00F01ABC"/>
    <w:rsid w:val="00F02C6A"/>
    <w:rsid w:val="00F061C7"/>
    <w:rsid w:val="00F0781E"/>
    <w:rsid w:val="00F1171F"/>
    <w:rsid w:val="00F124B0"/>
    <w:rsid w:val="00F12DED"/>
    <w:rsid w:val="00F136DD"/>
    <w:rsid w:val="00F14389"/>
    <w:rsid w:val="00F143B2"/>
    <w:rsid w:val="00F14846"/>
    <w:rsid w:val="00F149BC"/>
    <w:rsid w:val="00F15072"/>
    <w:rsid w:val="00F169C3"/>
    <w:rsid w:val="00F16E24"/>
    <w:rsid w:val="00F20708"/>
    <w:rsid w:val="00F2130D"/>
    <w:rsid w:val="00F214B8"/>
    <w:rsid w:val="00F21E8B"/>
    <w:rsid w:val="00F22827"/>
    <w:rsid w:val="00F23A5F"/>
    <w:rsid w:val="00F25E36"/>
    <w:rsid w:val="00F27CEF"/>
    <w:rsid w:val="00F3230A"/>
    <w:rsid w:val="00F33BC2"/>
    <w:rsid w:val="00F35625"/>
    <w:rsid w:val="00F37A0E"/>
    <w:rsid w:val="00F37E81"/>
    <w:rsid w:val="00F47747"/>
    <w:rsid w:val="00F479F5"/>
    <w:rsid w:val="00F47BBA"/>
    <w:rsid w:val="00F51751"/>
    <w:rsid w:val="00F5586C"/>
    <w:rsid w:val="00F56114"/>
    <w:rsid w:val="00F57C48"/>
    <w:rsid w:val="00F6056E"/>
    <w:rsid w:val="00F60683"/>
    <w:rsid w:val="00F64BD6"/>
    <w:rsid w:val="00F65D70"/>
    <w:rsid w:val="00F6795B"/>
    <w:rsid w:val="00F746F2"/>
    <w:rsid w:val="00F75C94"/>
    <w:rsid w:val="00F80A6D"/>
    <w:rsid w:val="00F818B2"/>
    <w:rsid w:val="00F81F2E"/>
    <w:rsid w:val="00F82782"/>
    <w:rsid w:val="00F82FD2"/>
    <w:rsid w:val="00F90D42"/>
    <w:rsid w:val="00F921EA"/>
    <w:rsid w:val="00F9577D"/>
    <w:rsid w:val="00F97309"/>
    <w:rsid w:val="00F977E0"/>
    <w:rsid w:val="00F97D01"/>
    <w:rsid w:val="00FA01E2"/>
    <w:rsid w:val="00FA20B8"/>
    <w:rsid w:val="00FA24A1"/>
    <w:rsid w:val="00FA2A1C"/>
    <w:rsid w:val="00FA3675"/>
    <w:rsid w:val="00FA47E7"/>
    <w:rsid w:val="00FA531D"/>
    <w:rsid w:val="00FA64ED"/>
    <w:rsid w:val="00FB468C"/>
    <w:rsid w:val="00FB5409"/>
    <w:rsid w:val="00FB7E51"/>
    <w:rsid w:val="00FC0236"/>
    <w:rsid w:val="00FC1C87"/>
    <w:rsid w:val="00FC34D9"/>
    <w:rsid w:val="00FC7188"/>
    <w:rsid w:val="00FC7A3B"/>
    <w:rsid w:val="00FC7FB6"/>
    <w:rsid w:val="00FD473D"/>
    <w:rsid w:val="00FD62A2"/>
    <w:rsid w:val="00FE21CD"/>
    <w:rsid w:val="00FE2EBC"/>
    <w:rsid w:val="00FE7313"/>
    <w:rsid w:val="00FF038F"/>
    <w:rsid w:val="00FF0BB8"/>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CB5FC-3168-43B9-BC04-73AD5246E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11069</TotalTime>
  <Pages>299</Pages>
  <Words>65912</Words>
  <Characters>362521</Characters>
  <Application>Microsoft Office Word</Application>
  <DocSecurity>0</DocSecurity>
  <Lines>3021</Lines>
  <Paragraphs>855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25</cp:revision>
  <cp:lastPrinted>2019-09-02T17:01:00Z</cp:lastPrinted>
  <dcterms:created xsi:type="dcterms:W3CDTF">2018-10-09T23:35:00Z</dcterms:created>
  <dcterms:modified xsi:type="dcterms:W3CDTF">2019-11-05T23:12:00Z</dcterms:modified>
</cp:coreProperties>
</file>