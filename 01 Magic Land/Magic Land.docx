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33838" w14:textId="4C0F58DD" w:rsidR="0041669C" w:rsidRPr="006F3392" w:rsidRDefault="0041669C" w:rsidP="0041669C">
      <w:pPr>
        <w:rPr>
          <w:rFonts w:ascii="Times New Roman" w:hAnsi="Times New Roman" w:cs="Times New Roman"/>
          <w:b/>
          <w:color w:val="1C6194" w:themeColor="accent2" w:themeShade="BF"/>
          <w:sz w:val="36"/>
          <w:szCs w:val="36"/>
          <w:lang w:val="es-AR"/>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El mundo tal como no lo conocíamos. </w:t>
      </w:r>
      <w:r w:rsidRPr="006F3392">
        <w:rPr>
          <w:rFonts w:ascii="Times New Roman" w:hAnsi="Times New Roman" w:cs="Times New Roman"/>
          <w:b/>
          <w:color w:val="1C6194" w:themeColor="accent2" w:themeShade="BF"/>
          <w:sz w:val="36"/>
          <w:szCs w:val="36"/>
          <w:lang w:val="es-AR"/>
        </w:rPr>
        <w:t>_The Magic Land.</w:t>
      </w:r>
    </w:p>
    <w:p w14:paraId="0E2DE22E" w14:textId="77777777" w:rsidR="0041669C" w:rsidRDefault="0041669C" w:rsidP="0041669C">
      <w:pPr>
        <w:spacing w:line="360" w:lineRule="auto"/>
        <w:rPr>
          <w:rFonts w:ascii="Arial" w:hAnsi="Arial" w:cs="Arial"/>
          <w:b/>
          <w:bCs/>
          <w:sz w:val="24"/>
          <w:szCs w:val="24"/>
          <w:lang w:val="es-AR"/>
        </w:rPr>
      </w:pPr>
    </w:p>
    <w:p w14:paraId="7984B970" w14:textId="278FEBBF"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Solo conocemos los archivos que la historia nos enseñan, todo lo que se fue marcado en papeles o papiros. Algunos vivieron para ver los </w:t>
      </w:r>
      <w:r w:rsidR="000D5F00">
        <w:rPr>
          <w:rFonts w:ascii="Arial" w:hAnsi="Arial" w:cs="Arial"/>
          <w:b/>
          <w:bCs/>
          <w:sz w:val="24"/>
          <w:szCs w:val="24"/>
          <w:lang w:val="es-AR"/>
        </w:rPr>
        <w:t>manuscritos</w:t>
      </w:r>
      <w:r>
        <w:rPr>
          <w:rFonts w:ascii="Arial" w:hAnsi="Arial" w:cs="Arial"/>
          <w:b/>
          <w:bCs/>
          <w:sz w:val="24"/>
          <w:szCs w:val="24"/>
          <w:lang w:val="es-AR"/>
        </w:rPr>
        <w:t xml:space="preserve"> de estos papeles y refutarlos con la verdad que nos demuestra lo que paso antes de nosotros.</w:t>
      </w:r>
    </w:p>
    <w:p w14:paraId="73CAF0C6"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Pero…</w:t>
      </w:r>
    </w:p>
    <w:p w14:paraId="4B83DC22" w14:textId="37DF172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¿De dónde provienen las historias de magia y hadas?</w:t>
      </w:r>
    </w:p>
    <w:p w14:paraId="1CA0D61A" w14:textId="5A109BC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Si esa historia de fantasía también fue escrita en papel, ¿también paso? ¿Qué lo hace ficción y que realidad?</w:t>
      </w:r>
    </w:p>
    <w:p w14:paraId="61425D70" w14:textId="52A8EF04"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 que vemos podemos considerarlo realidad, lo que no vemos e imaginamos solo fantasía.</w:t>
      </w:r>
    </w:p>
    <w:p w14:paraId="4A078228" w14:textId="60E3BD3B"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Muchos alaban a un dios inexistente solo porque fue marcado hace mucho tiempo por papeles y creyentes de la existencia de esa deidad. </w:t>
      </w:r>
    </w:p>
    <w:p w14:paraId="1D1904A9" w14:textId="6670F4B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¿Y si todo lo relacionado con la magia, dragones, elfos, criaturas míticas y las hermosas hadas fuera oculto por algo más grande que el mundo no quisiera que descubrieran?</w:t>
      </w:r>
    </w:p>
    <w:p w14:paraId="63D48FD9" w14:textId="77777777" w:rsidR="007F0C22" w:rsidRDefault="007F0C22" w:rsidP="007F0C22">
      <w:pPr>
        <w:spacing w:line="360" w:lineRule="auto"/>
        <w:rPr>
          <w:rFonts w:ascii="Arial" w:hAnsi="Arial" w:cs="Arial"/>
          <w:b/>
          <w:bCs/>
          <w:sz w:val="24"/>
          <w:szCs w:val="24"/>
          <w:lang w:val="es-AR"/>
        </w:rPr>
      </w:pPr>
    </w:p>
    <w:p w14:paraId="6C9F6A78"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“Archivos ocultos de cierto mundo movido por la magia”</w:t>
      </w:r>
    </w:p>
    <w:p w14:paraId="3AC47A5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año podría estar rondando los X667 d.C</w:t>
      </w:r>
    </w:p>
    <w:p w14:paraId="1E9692CF" w14:textId="49EA589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El mundo no es muy distinto con plantas extrañas o una superficie con </w:t>
      </w:r>
      <w:r w:rsidR="00BA2A53">
        <w:rPr>
          <w:rFonts w:ascii="Arial" w:hAnsi="Arial" w:cs="Arial"/>
          <w:b/>
          <w:bCs/>
          <w:sz w:val="24"/>
          <w:szCs w:val="24"/>
          <w:lang w:val="es-AR"/>
        </w:rPr>
        <w:t>inauditas rocas</w:t>
      </w:r>
      <w:r>
        <w:rPr>
          <w:rFonts w:ascii="Arial" w:hAnsi="Arial" w:cs="Arial"/>
          <w:b/>
          <w:bCs/>
          <w:sz w:val="24"/>
          <w:szCs w:val="24"/>
          <w:lang w:val="es-AR"/>
        </w:rPr>
        <w:t xml:space="preserve"> rojas ni nada por lo sobre natural. También se podría oler la hermosa atmosfera que podemos recordar. Incluso se podría declarar con certeza que no es muy distinto al planeta tierra.</w:t>
      </w:r>
    </w:p>
    <w:p w14:paraId="118AC6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diferencia que cualquiera diría lo contrario es lo que pasa por todos lados.</w:t>
      </w:r>
    </w:p>
    <w:p w14:paraId="13FF112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MAGIA</w:t>
      </w:r>
    </w:p>
    <w:p w14:paraId="3B41B379" w14:textId="2C0C7E8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vuela por los aires. Entre la hermosa atmosfera de oxígeno, también se podría oler un gusto a canela en el aire. Eso podría estar oliendo la magia. Si es que se podría decir en términos más normales.</w:t>
      </w:r>
    </w:p>
    <w:p w14:paraId="628F0C8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no parecen sorprendidas ni mucho menos.</w:t>
      </w:r>
    </w:p>
    <w:p w14:paraId="24E0CCF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niños parecen estar jugando a los guerreros mágicos o algo por el estilo con capas de tela vieja.</w:t>
      </w:r>
    </w:p>
    <w:p w14:paraId="5F2420D5" w14:textId="02787E2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aves por los aires eran completamente opacadas por otras criaturas </w:t>
      </w:r>
      <w:r w:rsidR="00BA2A53">
        <w:rPr>
          <w:rFonts w:ascii="Arial" w:hAnsi="Arial" w:cs="Arial"/>
          <w:b/>
          <w:bCs/>
          <w:sz w:val="24"/>
          <w:szCs w:val="24"/>
          <w:lang w:val="es-AR"/>
        </w:rPr>
        <w:t>de tamaños más grandes</w:t>
      </w:r>
      <w:r>
        <w:rPr>
          <w:rFonts w:ascii="Arial" w:hAnsi="Arial" w:cs="Arial"/>
          <w:b/>
          <w:bCs/>
          <w:sz w:val="24"/>
          <w:szCs w:val="24"/>
          <w:lang w:val="es-AR"/>
        </w:rPr>
        <w:t>, con una unión</w:t>
      </w:r>
      <w:r w:rsidR="000D5F00">
        <w:rPr>
          <w:rFonts w:ascii="Arial" w:hAnsi="Arial" w:cs="Arial"/>
          <w:b/>
          <w:bCs/>
          <w:sz w:val="24"/>
          <w:szCs w:val="24"/>
          <w:lang w:val="es-AR"/>
        </w:rPr>
        <w:t xml:space="preserve"> de</w:t>
      </w:r>
      <w:r>
        <w:rPr>
          <w:rFonts w:ascii="Arial" w:hAnsi="Arial" w:cs="Arial"/>
          <w:b/>
          <w:bCs/>
          <w:sz w:val="24"/>
          <w:szCs w:val="24"/>
          <w:lang w:val="es-AR"/>
        </w:rPr>
        <w:t xml:space="preserve"> distintas razas de aves.</w:t>
      </w:r>
    </w:p>
    <w:p w14:paraId="080C63F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caminan junto otros “Humanos” con orejas puntiagudas y de hermoso cuerpo voluptuoso.</w:t>
      </w:r>
    </w:p>
    <w:p w14:paraId="5E630936" w14:textId="22AE56B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Algunos incluso tenían más pelo en todo el cuerpo de lo normal. Casi si se asemeja, no, podrían llamarse hombres lobos.</w:t>
      </w:r>
    </w:p>
    <w:p w14:paraId="186555B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Humanos de distinto tamaño, algunos incluso midiendo un metro e incluso un poco menos.</w:t>
      </w:r>
    </w:p>
    <w:p w14:paraId="0295A240" w14:textId="71F5CC91"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Otros con piel verde y de fuertes músculos.</w:t>
      </w:r>
    </w:p>
    <w:p w14:paraId="417E2C25" w14:textId="407AB01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como nunca lo conocimos, el mundo que fue oculto de los papeles para la futura civilización. Archivos que jamás fueron escritos y si así lo fuesen algo paso que esto nunca se revelo.</w:t>
      </w:r>
    </w:p>
    <w:p w14:paraId="20705872" w14:textId="77777777" w:rsidR="007F0C22" w:rsidRDefault="007F0C22" w:rsidP="007F0C22">
      <w:pPr>
        <w:spacing w:line="360" w:lineRule="auto"/>
        <w:rPr>
          <w:rFonts w:ascii="Arial" w:hAnsi="Arial" w:cs="Arial"/>
          <w:b/>
          <w:bCs/>
          <w:sz w:val="24"/>
          <w:szCs w:val="24"/>
          <w:lang w:val="es-AR"/>
        </w:rPr>
      </w:pPr>
    </w:p>
    <w:p w14:paraId="10FDBF18" w14:textId="64BC2016"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fue lo que paso con esta tierra que muchos desconocen?</w:t>
      </w:r>
    </w:p>
    <w:p w14:paraId="7198BF9A" w14:textId="3B4048E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“Según los archivos, cierto meteorito</w:t>
      </w:r>
      <w:r w:rsidR="000D5F00">
        <w:rPr>
          <w:rFonts w:ascii="Arial" w:hAnsi="Arial" w:cs="Arial"/>
          <w:b/>
          <w:bCs/>
          <w:sz w:val="24"/>
          <w:szCs w:val="24"/>
          <w:lang w:val="es-AR"/>
        </w:rPr>
        <w:t xml:space="preserve"> callo</w:t>
      </w:r>
      <w:r>
        <w:rPr>
          <w:rFonts w:ascii="Arial" w:hAnsi="Arial" w:cs="Arial"/>
          <w:b/>
          <w:bCs/>
          <w:sz w:val="24"/>
          <w:szCs w:val="24"/>
          <w:lang w:val="es-AR"/>
        </w:rPr>
        <w:t xml:space="preserve"> en el año X460”</w:t>
      </w:r>
    </w:p>
    <w:p w14:paraId="0BFB6684" w14:textId="32EE3642"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sufrió un cambio tan drástico que no muchos considerarían una linda llegada de la Magia.</w:t>
      </w:r>
    </w:p>
    <w:p w14:paraId="46989B43" w14:textId="687A7B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Un meteoro de unos diez metros redondo</w:t>
      </w:r>
      <w:r w:rsidR="00BA2A53">
        <w:rPr>
          <w:rFonts w:ascii="Arial" w:hAnsi="Arial" w:cs="Arial"/>
          <w:b/>
          <w:bCs/>
          <w:sz w:val="24"/>
          <w:szCs w:val="24"/>
          <w:lang w:val="es-AR"/>
        </w:rPr>
        <w:t xml:space="preserve"> </w:t>
      </w:r>
      <w:r>
        <w:rPr>
          <w:rFonts w:ascii="Arial" w:hAnsi="Arial" w:cs="Arial"/>
          <w:b/>
          <w:bCs/>
          <w:sz w:val="24"/>
          <w:szCs w:val="24"/>
          <w:lang w:val="es-AR"/>
        </w:rPr>
        <w:t>callo e impacto contra la tierra.</w:t>
      </w:r>
    </w:p>
    <w:p w14:paraId="678933DA"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Aquel meteoro que muchos observaron estaba partido al medio como un bloque de hielo con su interior muy extravagante.</w:t>
      </w:r>
    </w:p>
    <w:p w14:paraId="15971C39"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colores de la piedra en su interior podrían asemejarse mucho a un arcoíris. Pero estos colores incluso dejarían al arcoíris completamente derrotado ante una guerra de belleza.</w:t>
      </w:r>
    </w:p>
    <w:p w14:paraId="61226B01" w14:textId="4220507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gran roca del cielo contenía tantos colores que incluso algunos podrían verse como inexistentes en esta tierra. Colores tan hermosos y llamativos que cualquiera lo observaría por horas y horas sin cansarse.</w:t>
      </w:r>
    </w:p>
    <w:p w14:paraId="006FFD54"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Este meteoro parece distraer a las personas que lo observan por que empezó a emitir un extraño humo que empezó a agrietar a la tierra e introducirse como si se filtrara por ventilas.</w:t>
      </w:r>
    </w:p>
    <w:p w14:paraId="63562B92" w14:textId="06F71CA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extraña roca fue lo que cambi</w:t>
      </w:r>
      <w:r w:rsidR="00BA2A53">
        <w:rPr>
          <w:rFonts w:ascii="Arial" w:hAnsi="Arial" w:cs="Arial"/>
          <w:b/>
          <w:bCs/>
          <w:sz w:val="24"/>
          <w:szCs w:val="24"/>
          <w:lang w:val="es-AR"/>
        </w:rPr>
        <w:t>ó</w:t>
      </w:r>
      <w:r>
        <w:rPr>
          <w:rFonts w:ascii="Arial" w:hAnsi="Arial" w:cs="Arial"/>
          <w:b/>
          <w:bCs/>
          <w:sz w:val="24"/>
          <w:szCs w:val="24"/>
          <w:lang w:val="es-AR"/>
        </w:rPr>
        <w:t xml:space="preserve"> al mundo.</w:t>
      </w:r>
    </w:p>
    <w:p w14:paraId="7BD278B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Una extraña enfermedad llego a las pocas semanas luego del gran impacto del meteoro arcoíris contra la tierra. </w:t>
      </w:r>
    </w:p>
    <w:p w14:paraId="546F3497" w14:textId="1B08665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Ni siquiera los mejores sanadores de todo el pueblo podían hacer algo contra eso. Solo parecía que la muerte era más que inevitable.</w:t>
      </w:r>
    </w:p>
    <w:p w14:paraId="494172C6" w14:textId="62EAA7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se red</w:t>
      </w:r>
      <w:r w:rsidR="00BA2A53">
        <w:rPr>
          <w:rFonts w:ascii="Arial" w:hAnsi="Arial" w:cs="Arial"/>
          <w:b/>
          <w:bCs/>
          <w:sz w:val="24"/>
          <w:szCs w:val="24"/>
          <w:lang w:val="es-AR"/>
        </w:rPr>
        <w:t>u</w:t>
      </w:r>
      <w:r>
        <w:rPr>
          <w:rFonts w:ascii="Arial" w:hAnsi="Arial" w:cs="Arial"/>
          <w:b/>
          <w:bCs/>
          <w:sz w:val="24"/>
          <w:szCs w:val="24"/>
          <w:lang w:val="es-AR"/>
        </w:rPr>
        <w:t>jo en aproximadamente un tercio de su población original. Las personas empezaron a morir en cantidad por todo el mundo.</w:t>
      </w:r>
    </w:p>
    <w:p w14:paraId="6EDD01AD" w14:textId="031B7AA5"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Aquellos que sobrevivieron para poder ver un día más. Aquellas personas obtuvieron algo que luego llamaron Magia.</w:t>
      </w:r>
    </w:p>
    <w:p w14:paraId="2F962B55" w14:textId="393E296E"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magia no solo apareció en este planeta tierra. Sino que criaturas extrañas empezaron a surgir de los bastos bosques por todo el mundo. Los árboles abundan más que las personas en estos momentos.</w:t>
      </w:r>
    </w:p>
    <w:p w14:paraId="2F091B7F"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seres mágicos aclararon su repentina aparición hacia el exterior. El mundo que fue drásticamente reducido en población fue lo que los llamo hacia el exterior. </w:t>
      </w:r>
    </w:p>
    <w:p w14:paraId="0B7092C8" w14:textId="3C53D559"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lastRenderedPageBreak/>
        <w:t>Esa abundante nueva magia que las pocas personas que sobrevivieron atrajeron a las criaturas místicas como elfos, orcos, enanos, duendes, y hombres lobos.</w:t>
      </w:r>
    </w:p>
    <w:p w14:paraId="78BBCC9B"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Las personas de los reinos altos entraron en esta nueva aparición de seres que nunca habían visto. Incluso con el pasar de los años duendes y elfos llegaron a los grandes mandos de los reinos y el capitolio.</w:t>
      </w:r>
    </w:p>
    <w:p w14:paraId="57A56139" w14:textId="7A76AF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en estos 200 años de historia borrada se desarrolló de distintas maneras.</w:t>
      </w:r>
    </w:p>
    <w:p w14:paraId="7E8FBEEA" w14:textId="0B18363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estudio era muy distinto al cómo se conocía.</w:t>
      </w:r>
    </w:p>
    <w:p w14:paraId="6B9C16D5" w14:textId="387BD5DD"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Podría decirse incluso que apareciera una actual civilización simplemente que en esta época sobresalía la magia por donde se pueda mirar, por aquí y por allá.</w:t>
      </w:r>
    </w:p>
    <w:p w14:paraId="5E24E516" w14:textId="7E606EAC"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Las personas no pensaron tanto en mejorar la tecnología del mundo cuando los poderes mágicos era la ciencia más reciente. </w:t>
      </w:r>
    </w:p>
    <w:p w14:paraId="487552A3"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El mundo avanzo tan rápido en tan solo 200 años que podía verse el mundo tan avanzado con en el año 1500.</w:t>
      </w:r>
    </w:p>
    <w:p w14:paraId="57F0024B" w14:textId="3670D5E8"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Esta es la historia que los archivos esconden por alguna razón. </w:t>
      </w:r>
    </w:p>
    <w:p w14:paraId="2D94D13D"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 xml:space="preserve">Este mundo fue borrado del mapa por algunas circunstancias del destino. </w:t>
      </w:r>
    </w:p>
    <w:p w14:paraId="412BCA68" w14:textId="02AA4573"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La historia de estas personas nunca existió.</w:t>
      </w:r>
    </w:p>
    <w:p w14:paraId="4800C8EE"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Los archivos esconden tantos secretos de una vieja civilización humana en donde la magia prevalece por algo y para prevenir algo.</w:t>
      </w:r>
    </w:p>
    <w:p w14:paraId="6129216F" w14:textId="2B798D2A"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ahora no vemos magia?</w:t>
      </w:r>
    </w:p>
    <w:p w14:paraId="01F48A67"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fueron ocultos?</w:t>
      </w:r>
    </w:p>
    <w:p w14:paraId="1D6E3430" w14:textId="77777777" w:rsidR="007F0C22"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¿Por qué estos archivos no fueron destruidos?</w:t>
      </w:r>
    </w:p>
    <w:p w14:paraId="27D4D3B5" w14:textId="579C1E54" w:rsidR="007F0C22" w:rsidRPr="002F07DA" w:rsidRDefault="007F0C22" w:rsidP="007F0C22">
      <w:pPr>
        <w:spacing w:line="360" w:lineRule="auto"/>
        <w:rPr>
          <w:rFonts w:ascii="Arial" w:hAnsi="Arial" w:cs="Arial"/>
          <w:b/>
          <w:bCs/>
          <w:sz w:val="24"/>
          <w:szCs w:val="24"/>
          <w:lang w:val="es-AR"/>
        </w:rPr>
      </w:pPr>
      <w:r>
        <w:rPr>
          <w:rFonts w:ascii="Arial" w:hAnsi="Arial" w:cs="Arial"/>
          <w:b/>
          <w:bCs/>
          <w:sz w:val="24"/>
          <w:szCs w:val="24"/>
          <w:lang w:val="es-AR"/>
        </w:rPr>
        <w:t>¿Qué propósito tubo este mundo de magia y fantasía?</w:t>
      </w:r>
    </w:p>
    <w:p w14:paraId="6978EFB2" w14:textId="60CA178B" w:rsidR="00BA2A53" w:rsidRPr="00386F87" w:rsidRDefault="00BA2A53" w:rsidP="00BA2A53">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Algo que </w:t>
      </w:r>
      <w:r w:rsidR="0064196F">
        <w:rPr>
          <w:rFonts w:ascii="Times New Roman" w:hAnsi="Times New Roman" w:cs="Times New Roman"/>
          <w:b/>
          <w:color w:val="1C6194" w:themeColor="accent2" w:themeShade="BF"/>
          <w:sz w:val="36"/>
          <w:szCs w:val="36"/>
          <w:lang w:val="es-ES"/>
        </w:rPr>
        <w:t>está</w:t>
      </w:r>
      <w:r>
        <w:rPr>
          <w:rFonts w:ascii="Times New Roman" w:hAnsi="Times New Roman" w:cs="Times New Roman"/>
          <w:b/>
          <w:color w:val="1C6194" w:themeColor="accent2" w:themeShade="BF"/>
          <w:sz w:val="36"/>
          <w:szCs w:val="36"/>
          <w:lang w:val="es-ES"/>
        </w:rPr>
        <w:t xml:space="preserve"> por debajo de la magia que se podría ver cómo, “humano” _El simple humano.</w:t>
      </w:r>
    </w:p>
    <w:p w14:paraId="5F907467" w14:textId="77777777" w:rsidR="00BA2A53" w:rsidRPr="00EC0A01" w:rsidRDefault="00BA2A53" w:rsidP="00BA2A53">
      <w:pPr>
        <w:rPr>
          <w:rFonts w:ascii="Calibri" w:hAnsi="Calibri" w:cs="Calibri"/>
          <w:b/>
          <w:sz w:val="16"/>
          <w:szCs w:val="16"/>
          <w:lang w:val="es-ES"/>
        </w:rPr>
      </w:pPr>
    </w:p>
    <w:p w14:paraId="43CE6D1B" w14:textId="77777777" w:rsidR="00BA2A53" w:rsidRPr="00386F87" w:rsidRDefault="00BA2A53" w:rsidP="00BA2A5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13C8EE8" w14:textId="77777777" w:rsidR="00BA2A53" w:rsidRPr="00EC0A01" w:rsidRDefault="00BA2A53" w:rsidP="00BA2A53">
      <w:pPr>
        <w:rPr>
          <w:rFonts w:ascii="Calibri" w:hAnsi="Calibri" w:cs="Calibri"/>
          <w:sz w:val="16"/>
          <w:szCs w:val="16"/>
          <w:lang w:val="es-AR"/>
        </w:rPr>
      </w:pPr>
      <w:r>
        <w:rPr>
          <w:rFonts w:ascii="Calibri" w:hAnsi="Calibri" w:cs="Calibri"/>
          <w:sz w:val="16"/>
          <w:szCs w:val="16"/>
          <w:lang w:val="es-AR"/>
        </w:rPr>
        <w:t xml:space="preserve"> </w:t>
      </w:r>
    </w:p>
    <w:p w14:paraId="6B433BE9" w14:textId="2674EE8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pueblo DragonHood es el más visitado por la clase media. Sus Academias de magia avanzadas. </w:t>
      </w:r>
    </w:p>
    <w:p w14:paraId="0D5E4D7D" w14:textId="6F3847C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pueblo con más trabajo para semi humanos.</w:t>
      </w:r>
    </w:p>
    <w:p w14:paraId="75CF60FD" w14:textId="467F7496"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En estos 200 años que pasaron algunas razas procrearon entre ellas para dar paso a una nueva raza entre elfos y humanos. No muchos veían esto como algo tan normal, pero con el pasar de los años lo fueron aceptando.</w:t>
      </w:r>
    </w:p>
    <w:p w14:paraId="2FC8CD09" w14:textId="4F1E374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Este pueblo es un punto turístico para el resto del mundo también. Entre los tres pueblos de esta parte del mundo, este sería el más destacable.</w:t>
      </w:r>
    </w:p>
    <w:p w14:paraId="456EA750"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Luego de estos tres pueblos vienen los cuatro reinos y el capitolio, todo en conjunto forman un gran país o isla unificada.</w:t>
      </w:r>
    </w:p>
    <w:p w14:paraId="4115881F" w14:textId="5D37F09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Un hombre encapuchado escogió este lugar para hacer turismo más por su vestimenta destruida.</w:t>
      </w:r>
    </w:p>
    <w:p w14:paraId="7213E1DA" w14:textId="43F6113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Lleva un extraño abrigo negro de piel con escamas y con una capucha que no deja observar muy bien su rostro. Un pantalón marrón y sucio con barro de un charco a la entrada del pueblo.</w:t>
      </w:r>
    </w:p>
    <w:p w14:paraId="7FCC6B2B" w14:textId="34E2B0A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 posada más cerca y económica está cerca de la entrada y es hacia donde este joven se dirigía.</w:t>
      </w:r>
    </w:p>
    <w:p w14:paraId="60383DF1" w14:textId="0636CBF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Su postura da a entender que no es una mujer. Su cintura está un poco curvada como si estuviera cansado por caminar una larga distancia a pie. Sus brazos sobresaliendo sobre ese abrigo de escamas se puede ver rasgos fuertes de los músculos de sus deltoides y bíceps. </w:t>
      </w:r>
    </w:p>
    <w:p w14:paraId="68AD20FD" w14:textId="289CD0A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Un extraño pero similar sonido resuena en su estómago como si estuviera hablando con el joven.</w:t>
      </w:r>
    </w:p>
    <w:p w14:paraId="54D76CF7" w14:textId="4FEE6C2F"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-Ya… Ya sé que estamos dos días sin comer nada y tomando simplemente agua. Pero no voy a desperdiciar dinero.</w:t>
      </w:r>
    </w:p>
    <w:p w14:paraId="677C1E83" w14:textId="4B8C287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de su estómago le respondió, “Esa agua no parecía agua, estaba caliente y de muy mal sabor de boca, y sin decir que parecía estar tomando arena” pero el chico molesto le contesta.</w:t>
      </w:r>
    </w:p>
    <w:p w14:paraId="1FAB7F2D"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bien! Comprare esa carne que tanto te gusta de ese corte que es muy caro. Pero espero que no vuelvas hasta la próxima semana. Luego de comprar eso no tendremos para comer en la semana. </w:t>
      </w:r>
    </w:p>
    <w:p w14:paraId="113AB74B" w14:textId="52CD7F19"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sonido no se escuchó, eso le dio a entender que el estómago no quiere estar una semana sin comer. Prefiere comer algo económico y en la semana comer diariamente.</w:t>
      </w:r>
    </w:p>
    <w:p w14:paraId="149678D6" w14:textId="383E9E7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Los edificios de este pueblo no parecen como si estuvieran hechos de simple madera y ladrillos. Sus estructuras están más avanzadas de lo usual.</w:t>
      </w:r>
    </w:p>
    <w:p w14:paraId="6BA6733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Con la magia se podría construir edificios lo suficientemente altos sin necesidad de escaleras altas o andamios. La magia podría construir edificios de 20 metros de alto.</w:t>
      </w:r>
    </w:p>
    <w:p w14:paraId="6BA018FE"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Las personas entraban y salían de este gran edificio. </w:t>
      </w:r>
    </w:p>
    <w:p w14:paraId="77EBB1B2" w14:textId="0009592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El joven observo el nombre y luego lo murmuro inconscientemente. </w:t>
      </w:r>
    </w:p>
    <w:p w14:paraId="280CE962"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-Posada Heaven…Creo que es aquí…</w:t>
      </w:r>
    </w:p>
    <w:p w14:paraId="126227DA" w14:textId="4B38D872"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estómago hablo con rugidos, “¿Acaso no sabes donde ibas a ir? ¿Caminaste todo eso solo para hacerme sufrir? ¿Sabes por lo menos si este lugar es económico?</w:t>
      </w:r>
    </w:p>
    <w:p w14:paraId="5A9F821A" w14:textId="18081D94"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ignoro por completo el dolor de hambre de su estómago y entro al edificio.</w:t>
      </w:r>
    </w:p>
    <w:p w14:paraId="344F0A38" w14:textId="23BE94E3"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Las bandejas de madera iban de aquí hacia allá. Las jarras de madera con alcohol se movían de por aquí y por allá. El lugar está bien ambientado con ventanas chicas y casi todo echo de madera.</w:t>
      </w:r>
    </w:p>
    <w:p w14:paraId="5747D9F6"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edificio por fuera esta echo de ladrillo negro, pero por dentro la madera abunda como si fuera una decoración.</w:t>
      </w:r>
    </w:p>
    <w:p w14:paraId="7A81A77A"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Algunos, no todos de los clientes de la posada Heaven observaron al chico. Su vestimenta es un poco rara y de aura oscura por esa capa con escamas.</w:t>
      </w:r>
    </w:p>
    <w:p w14:paraId="5B02EFDA" w14:textId="1BAF4D6A"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Las personas de esta taberna no están bien vestidas con piel de cuero de alta calidad ni nada, pero tampoco iban tan mal como el chico que acaba de entrar.</w:t>
      </w:r>
    </w:p>
    <w:p w14:paraId="1AB853D7" w14:textId="4E51A9AB"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No todos tienen un gran trabajo con buena paga para pagar una buena vestimenta, eso lo entendió la mayoría de los clientes y es por eso que solo lo observaron por la rareza de su aura, luego prosiguieron con sus bebidas y comida.</w:t>
      </w:r>
    </w:p>
    <w:p w14:paraId="2C752A2F"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 chico camino hacia la barra al fondo de lugar. Junto a este estaba la recepción con una hermosa mujer de pelo rubio como el oro y ojos azules como el cielo azul despejado.</w:t>
      </w:r>
    </w:p>
    <w:p w14:paraId="25E02711" w14:textId="0B49A8F5"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Su cuerpo esta tan bien preparado para un combate que atrae la mirada de la mayoría.</w:t>
      </w:r>
    </w:p>
    <w:p w14:paraId="2347706C" w14:textId="6023FDA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Ese cuerpo hermosamente delgado </w:t>
      </w:r>
      <w:r w:rsidR="0064196F">
        <w:rPr>
          <w:rFonts w:ascii="Arial" w:hAnsi="Arial" w:cs="Arial"/>
          <w:b/>
          <w:bCs/>
          <w:sz w:val="24"/>
          <w:szCs w:val="24"/>
          <w:lang w:val="es-AR"/>
        </w:rPr>
        <w:t>está</w:t>
      </w:r>
      <w:r>
        <w:rPr>
          <w:rFonts w:ascii="Arial" w:hAnsi="Arial" w:cs="Arial"/>
          <w:b/>
          <w:bCs/>
          <w:sz w:val="24"/>
          <w:szCs w:val="24"/>
          <w:lang w:val="es-AR"/>
        </w:rPr>
        <w:t xml:space="preserve"> trabajando desde hace mucho </w:t>
      </w:r>
      <w:r w:rsidR="0064196F">
        <w:rPr>
          <w:rFonts w:ascii="Arial" w:hAnsi="Arial" w:cs="Arial"/>
          <w:b/>
          <w:bCs/>
          <w:sz w:val="24"/>
          <w:szCs w:val="24"/>
          <w:lang w:val="es-AR"/>
        </w:rPr>
        <w:t>porque</w:t>
      </w:r>
      <w:r>
        <w:rPr>
          <w:rFonts w:ascii="Arial" w:hAnsi="Arial" w:cs="Arial"/>
          <w:b/>
          <w:bCs/>
          <w:sz w:val="24"/>
          <w:szCs w:val="24"/>
          <w:lang w:val="es-AR"/>
        </w:rPr>
        <w:t xml:space="preserve"> la mayoría no </w:t>
      </w:r>
      <w:r w:rsidR="0064196F">
        <w:rPr>
          <w:rFonts w:ascii="Arial" w:hAnsi="Arial" w:cs="Arial"/>
          <w:b/>
          <w:bCs/>
          <w:sz w:val="24"/>
          <w:szCs w:val="24"/>
          <w:lang w:val="es-AR"/>
        </w:rPr>
        <w:t>está</w:t>
      </w:r>
      <w:r>
        <w:rPr>
          <w:rFonts w:ascii="Arial" w:hAnsi="Arial" w:cs="Arial"/>
          <w:b/>
          <w:bCs/>
          <w:sz w:val="24"/>
          <w:szCs w:val="24"/>
          <w:lang w:val="es-AR"/>
        </w:rPr>
        <w:t xml:space="preserve"> sobre ella preguntando si aceptarían una cita o algo por el </w:t>
      </w:r>
      <w:r w:rsidR="0064196F">
        <w:rPr>
          <w:rFonts w:ascii="Arial" w:hAnsi="Arial" w:cs="Arial"/>
          <w:b/>
          <w:bCs/>
          <w:sz w:val="24"/>
          <w:szCs w:val="24"/>
          <w:lang w:val="es-AR"/>
        </w:rPr>
        <w:t>estilo</w:t>
      </w:r>
      <w:r>
        <w:rPr>
          <w:rFonts w:ascii="Arial" w:hAnsi="Arial" w:cs="Arial"/>
          <w:b/>
          <w:bCs/>
          <w:sz w:val="24"/>
          <w:szCs w:val="24"/>
          <w:lang w:val="es-AR"/>
        </w:rPr>
        <w:t>.</w:t>
      </w:r>
    </w:p>
    <w:p w14:paraId="06B0B063" w14:textId="77777777"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Ella paso por todo eso hace mucho. Luego que las personas se acostumbraran a su hermosa presencia, ella pudo trabajar tranquila en esa posada.</w:t>
      </w:r>
    </w:p>
    <w:p w14:paraId="436B6E93" w14:textId="67618C1C"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Esta vestida con una remera sin mangas sujeta del cuello de color blanco y algunos detalles azules. Lleva </w:t>
      </w:r>
      <w:r w:rsidR="0064196F">
        <w:rPr>
          <w:rFonts w:ascii="Arial" w:hAnsi="Arial" w:cs="Arial"/>
          <w:b/>
          <w:bCs/>
          <w:sz w:val="24"/>
          <w:szCs w:val="24"/>
          <w:lang w:val="es-AR"/>
        </w:rPr>
        <w:t>también</w:t>
      </w:r>
      <w:r>
        <w:rPr>
          <w:rFonts w:ascii="Arial" w:hAnsi="Arial" w:cs="Arial"/>
          <w:b/>
          <w:bCs/>
          <w:sz w:val="24"/>
          <w:szCs w:val="24"/>
          <w:lang w:val="es-AR"/>
        </w:rPr>
        <w:t xml:space="preserve"> una minifalda </w:t>
      </w:r>
      <w:r w:rsidR="0064196F">
        <w:rPr>
          <w:rFonts w:ascii="Arial" w:hAnsi="Arial" w:cs="Arial"/>
          <w:b/>
          <w:bCs/>
          <w:sz w:val="24"/>
          <w:szCs w:val="24"/>
          <w:lang w:val="es-AR"/>
        </w:rPr>
        <w:t>adherida</w:t>
      </w:r>
      <w:r>
        <w:rPr>
          <w:rFonts w:ascii="Arial" w:hAnsi="Arial" w:cs="Arial"/>
          <w:b/>
          <w:bCs/>
          <w:sz w:val="24"/>
          <w:szCs w:val="24"/>
          <w:lang w:val="es-AR"/>
        </w:rPr>
        <w:t xml:space="preserve"> a la remera con decoraciones ondulares.</w:t>
      </w:r>
    </w:p>
    <w:p w14:paraId="0B7DE87A" w14:textId="13A0A1DD"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ahí donde se registra. Vamos, ya estamos </w:t>
      </w:r>
      <w:r w:rsidR="0064196F">
        <w:rPr>
          <w:rFonts w:ascii="Arial" w:hAnsi="Arial" w:cs="Arial"/>
          <w:b/>
          <w:bCs/>
          <w:sz w:val="24"/>
          <w:szCs w:val="24"/>
          <w:lang w:val="es-AR"/>
        </w:rPr>
        <w:t>más</w:t>
      </w:r>
      <w:r>
        <w:rPr>
          <w:rFonts w:ascii="Arial" w:hAnsi="Arial" w:cs="Arial"/>
          <w:b/>
          <w:bCs/>
          <w:sz w:val="24"/>
          <w:szCs w:val="24"/>
          <w:lang w:val="es-AR"/>
        </w:rPr>
        <w:t xml:space="preserve"> </w:t>
      </w:r>
      <w:r w:rsidR="0064196F">
        <w:rPr>
          <w:rFonts w:ascii="Arial" w:hAnsi="Arial" w:cs="Arial"/>
          <w:b/>
          <w:bCs/>
          <w:sz w:val="24"/>
          <w:szCs w:val="24"/>
          <w:lang w:val="es-AR"/>
        </w:rPr>
        <w:t>cerca</w:t>
      </w:r>
      <w:r>
        <w:rPr>
          <w:rFonts w:ascii="Arial" w:hAnsi="Arial" w:cs="Arial"/>
          <w:b/>
          <w:bCs/>
          <w:sz w:val="24"/>
          <w:szCs w:val="24"/>
          <w:lang w:val="es-AR"/>
        </w:rPr>
        <w:t xml:space="preserve"> de la comida. Ya puedo oler mi futuro aquí…</w:t>
      </w:r>
    </w:p>
    <w:p w14:paraId="784C5972" w14:textId="2104394E" w:rsidR="00BA2A53" w:rsidRDefault="00BA2A53" w:rsidP="00BA2A53">
      <w:pPr>
        <w:spacing w:line="360" w:lineRule="auto"/>
        <w:rPr>
          <w:rFonts w:ascii="Arial" w:hAnsi="Arial" w:cs="Arial"/>
          <w:b/>
          <w:bCs/>
          <w:sz w:val="24"/>
          <w:szCs w:val="24"/>
          <w:lang w:val="es-AR"/>
        </w:rPr>
      </w:pPr>
      <w:r>
        <w:rPr>
          <w:rFonts w:ascii="Arial" w:hAnsi="Arial" w:cs="Arial"/>
          <w:b/>
          <w:bCs/>
          <w:sz w:val="24"/>
          <w:szCs w:val="24"/>
          <w:lang w:val="es-AR"/>
        </w:rPr>
        <w:t xml:space="preserve">Palabras no tan expresivas e incluso estaban dirigidas hacia su </w:t>
      </w:r>
      <w:r w:rsidR="0064196F">
        <w:rPr>
          <w:rFonts w:ascii="Arial" w:hAnsi="Arial" w:cs="Arial"/>
          <w:b/>
          <w:bCs/>
          <w:sz w:val="24"/>
          <w:szCs w:val="24"/>
          <w:lang w:val="es-AR"/>
        </w:rPr>
        <w:t>estómago</w:t>
      </w:r>
      <w:r>
        <w:rPr>
          <w:rFonts w:ascii="Arial" w:hAnsi="Arial" w:cs="Arial"/>
          <w:b/>
          <w:bCs/>
          <w:sz w:val="24"/>
          <w:szCs w:val="24"/>
          <w:lang w:val="es-AR"/>
        </w:rPr>
        <w:t xml:space="preserve">. El </w:t>
      </w:r>
      <w:r w:rsidR="0064196F">
        <w:rPr>
          <w:rFonts w:ascii="Arial" w:hAnsi="Arial" w:cs="Arial"/>
          <w:b/>
          <w:bCs/>
          <w:sz w:val="24"/>
          <w:szCs w:val="24"/>
          <w:lang w:val="es-AR"/>
        </w:rPr>
        <w:t>mentón</w:t>
      </w:r>
      <w:r>
        <w:rPr>
          <w:rFonts w:ascii="Arial" w:hAnsi="Arial" w:cs="Arial"/>
          <w:b/>
          <w:bCs/>
          <w:sz w:val="24"/>
          <w:szCs w:val="24"/>
          <w:lang w:val="es-AR"/>
        </w:rPr>
        <w:t xml:space="preserve"> del chico se podía ver babeando por el olor a carne asada que emanaba de la cocina.</w:t>
      </w:r>
    </w:p>
    <w:p w14:paraId="57F53A99" w14:textId="77777777" w:rsidR="007F0C22" w:rsidRPr="00BA2A53" w:rsidRDefault="007F0C22" w:rsidP="007F0C22">
      <w:pPr>
        <w:rPr>
          <w:rFonts w:ascii="Calibri" w:hAnsi="Calibri" w:cs="Calibri"/>
          <w:b/>
          <w:sz w:val="16"/>
          <w:szCs w:val="16"/>
          <w:lang w:val="es-AR"/>
        </w:rPr>
      </w:pPr>
    </w:p>
    <w:p w14:paraId="75D5D320" w14:textId="1DEBA58F" w:rsidR="007F0C22" w:rsidRPr="00386F87" w:rsidRDefault="007F0C22" w:rsidP="007F0C2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71160C5" w14:textId="77777777" w:rsidR="007F0C22" w:rsidRPr="00EC0A01" w:rsidRDefault="007F0C22" w:rsidP="007F0C22">
      <w:pPr>
        <w:rPr>
          <w:rFonts w:ascii="Calibri" w:hAnsi="Calibri" w:cs="Calibri"/>
          <w:sz w:val="16"/>
          <w:szCs w:val="16"/>
          <w:lang w:val="es-AR"/>
        </w:rPr>
      </w:pPr>
      <w:r>
        <w:rPr>
          <w:rFonts w:ascii="Calibri" w:hAnsi="Calibri" w:cs="Calibri"/>
          <w:sz w:val="16"/>
          <w:szCs w:val="16"/>
          <w:lang w:val="es-AR"/>
        </w:rPr>
        <w:t xml:space="preserve"> </w:t>
      </w:r>
    </w:p>
    <w:p w14:paraId="22A36E55"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la entrada de la posada Heaven dos hombres se detienen.</w:t>
      </w:r>
    </w:p>
    <w:p w14:paraId="72CC6C9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-Creo que es aquí. </w:t>
      </w:r>
    </w:p>
    <w:p w14:paraId="276E1800"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-En verdad no puedo creer que los idiotas de los mercenarios que haya mandado no puedan con una simple niña.</w:t>
      </w:r>
    </w:p>
    <w:p w14:paraId="459B6E53" w14:textId="3C98E50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olvides de que linaje es esa niña. Incluso pensándolo mejor creo que iré con todo contra ella. No solo simples mercenarios, sino que enviaron a cazarrecompensas de alto rango para esto e incluso regresaron sin ella.</w:t>
      </w:r>
    </w:p>
    <w:p w14:paraId="76E4341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-No creo que una simple niña sea tan fuerte. Sea de sangre real o no. Sea del linaje que sea.</w:t>
      </w:r>
    </w:p>
    <w:p w14:paraId="2BAEB982"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Aquel sujeto que niega la fuerza de cierta chica tiene al parecer todo su cuerpo vendado con tela negra un poco rota, desde el extremo de sus manos hasta las plantas de sus pies vendado, con su cuello descubierto con tela rasgada. Lleva puesto una chaqueta verde oscuro con las mangas desprendidas a la fuerza y con pantalón negro. Tiene pelo castaño y ojos amarillos y de piel un poco morena.</w:t>
      </w:r>
    </w:p>
    <w:p w14:paraId="690F8CC3"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-Solo es una niña. Vamos, entremos y saquemos a esa mocosa…</w:t>
      </w:r>
    </w:p>
    <w:p w14:paraId="1497FB32" w14:textId="5BD22C4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El sujeto un poco más razonable y serio que habla sobre el linaje de aquella chica tiene pelo plateado y ojos rojos con piel blanca. Tiene puesto una camisa blanca con corbata roja rallada de negro. Debajo un pantalón negro al igual que su chaqueta con hombreras de metal negro.</w:t>
      </w:r>
    </w:p>
    <w:p w14:paraId="258C654A" w14:textId="0FC616D1"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lastRenderedPageBreak/>
        <w:t>-Demonios Lectar... No te lo tomes tan a la ligera. Su nivel de magia es alto. Incluso si no hubiera dejado la Academia Real con esa edad nos hubiera pasado por encima.</w:t>
      </w:r>
    </w:p>
    <w:p w14:paraId="16167D3C" w14:textId="713FAA9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-Tú mismo lo dijiste, Arima. –El hombre vendado se detiene a girar su cabeza hacia su compañero– Si no hubiera dejado la Academia Real. No estudia magia desde que se fue, tenemos la ventaja en esto. </w:t>
      </w:r>
    </w:p>
    <w:p w14:paraId="77CF26DC"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 xml:space="preserve">Arima sabe que ese no es la idea. </w:t>
      </w:r>
    </w:p>
    <w:p w14:paraId="6112AB60" w14:textId="17DFCE66"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Las academias mágicas solo te enseñan a controlar a voluntad el poder mágico de ciertas personas. No te enseña a liberarlo. La magia puede ser liberada de distintas maneras, pero sin el control mental y físico podría ser una explosión de energía mágica hacia todas direcciones.</w:t>
      </w:r>
    </w:p>
    <w:p w14:paraId="2445599E" w14:textId="4F0D6F38"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Él lo entiende, pero decide pasar de dar explicaciones a alguien quien se niega a escucharlas. No habla más y solo sigue a su compañero.</w:t>
      </w:r>
    </w:p>
    <w:p w14:paraId="138BD0C7" w14:textId="77777777" w:rsidR="00D6457A" w:rsidRDefault="00D6457A" w:rsidP="00D6457A">
      <w:pPr>
        <w:spacing w:line="360" w:lineRule="auto"/>
        <w:rPr>
          <w:rFonts w:ascii="Arial" w:hAnsi="Arial" w:cs="Arial"/>
          <w:b/>
          <w:bCs/>
          <w:sz w:val="24"/>
          <w:szCs w:val="24"/>
          <w:lang w:val="es-AR"/>
        </w:rPr>
      </w:pPr>
      <w:r>
        <w:rPr>
          <w:rFonts w:ascii="Arial" w:hAnsi="Arial" w:cs="Arial"/>
          <w:b/>
          <w:bCs/>
          <w:sz w:val="24"/>
          <w:szCs w:val="24"/>
          <w:lang w:val="es-AR"/>
        </w:rPr>
        <w:t>-Magia real o no. Sea del gran capitolio o no. Solo es una simple niña y la llevaremos de vuelta para la gran recompensa.</w:t>
      </w:r>
    </w:p>
    <w:p w14:paraId="28DD0462" w14:textId="77777777" w:rsidR="00495262" w:rsidRPr="00BA2A53" w:rsidRDefault="00495262" w:rsidP="00495262">
      <w:pPr>
        <w:rPr>
          <w:rFonts w:ascii="Calibri" w:hAnsi="Calibri" w:cs="Calibri"/>
          <w:b/>
          <w:sz w:val="16"/>
          <w:szCs w:val="16"/>
          <w:lang w:val="es-AR"/>
        </w:rPr>
      </w:pPr>
    </w:p>
    <w:p w14:paraId="41FDFCD7" w14:textId="77777777" w:rsidR="00495262" w:rsidRPr="00386F87" w:rsidRDefault="00495262" w:rsidP="0049526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7D9AAC2" w14:textId="77777777" w:rsidR="00495262" w:rsidRPr="00EC0A01" w:rsidRDefault="00495262" w:rsidP="00495262">
      <w:pPr>
        <w:rPr>
          <w:rFonts w:ascii="Calibri" w:hAnsi="Calibri" w:cs="Calibri"/>
          <w:sz w:val="16"/>
          <w:szCs w:val="16"/>
          <w:lang w:val="es-AR"/>
        </w:rPr>
      </w:pPr>
      <w:r>
        <w:rPr>
          <w:rFonts w:ascii="Calibri" w:hAnsi="Calibri" w:cs="Calibri"/>
          <w:sz w:val="16"/>
          <w:szCs w:val="16"/>
          <w:lang w:val="es-AR"/>
        </w:rPr>
        <w:t xml:space="preserve"> </w:t>
      </w:r>
    </w:p>
    <w:p w14:paraId="5C24A6D4" w14:textId="1069AF9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Las puertas de la posada se abren bruscamente con un sonido tan fuerte que llego a los oídos de todos en el bar de la posada. </w:t>
      </w:r>
    </w:p>
    <w:p w14:paraId="05210C0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Las miradas conjuntas se desviaron hacia esos dos sujetos con un aura de cazarrecompensas de alto rango.</w:t>
      </w:r>
    </w:p>
    <w:p w14:paraId="5FD729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C5D465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Algunos sujetos en el bar los reconocieron. </w:t>
      </w:r>
    </w:p>
    <w:p w14:paraId="0160483C" w14:textId="24AEAA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sonido de las sillas rechinando y cayendo al suelo se escuchó de algunas personas, de las pocas que lo reconocieron.</w:t>
      </w:r>
    </w:p>
    <w:p w14:paraId="65BFC3FE" w14:textId="7563FBB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-S-Son los hermanos BradBury… Los… Los cazarrecompensas de alto rango del Reino Norte. ¿Qué hacen aquí?</w:t>
      </w:r>
    </w:p>
    <w:p w14:paraId="08CEC8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hermano de piel morena habla a gusto de ser reconocidos por rumores que no esperaban que lleguen hasta este pueblo aislado.</w:t>
      </w:r>
    </w:p>
    <w:p w14:paraId="7FFB655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no pensé que nos reconocerían! ¿Tan famosos somos?</w:t>
      </w:r>
    </w:p>
    <w:p w14:paraId="6A6BFC98" w14:textId="43B427C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-Deja de jugar Lectar. Busquémosla y vámonos de este pueblo.</w:t>
      </w:r>
    </w:p>
    <w:p w14:paraId="4BC63766" w14:textId="17BB740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-Claro, claro. Bueno señores, no quiero interrumpir esta gran fiesta que tienen por la noche, pero estamos buscando a cierta chica que se escapó del Capitolio del León.</w:t>
      </w:r>
    </w:p>
    <w:p w14:paraId="0E481847" w14:textId="77777777" w:rsidR="00495262" w:rsidRDefault="00495262" w:rsidP="00495262">
      <w:pPr>
        <w:spacing w:line="360" w:lineRule="auto"/>
        <w:rPr>
          <w:rFonts w:ascii="Arial" w:hAnsi="Arial" w:cs="Arial"/>
          <w:b/>
          <w:bCs/>
          <w:sz w:val="24"/>
          <w:szCs w:val="24"/>
          <w:lang w:val="es-AR"/>
        </w:rPr>
      </w:pPr>
    </w:p>
    <w:p w14:paraId="7ED8158F" w14:textId="279C30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En la posada el chico de capucha con escamas se acerca hacia la hermosa recepcionista un poco asustada por los bandidos que acabaron de entrar.</w:t>
      </w:r>
    </w:p>
    <w:p w14:paraId="42C010E0" w14:textId="0783B2D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-Disculpa. Quisiera una habitación. No tan cara, un poco más económica, y si pudiera ser con vista hacia todo el pueblo mejor. Ah, también quiero saber si hay recepción al cuarto. No quiero bajar por comida, se me es muy tedioso.</w:t>
      </w:r>
    </w:p>
    <w:p w14:paraId="5D543A0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034280B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chico parece ignorar por completo a la situación que tenso al bar de la posada. Ignoro por completo a los dos hombres que entraron y un grupo de clientes lo reconoció.</w:t>
      </w:r>
    </w:p>
    <w:p w14:paraId="295107C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solo quiere su habitación para descansar.</w:t>
      </w:r>
    </w:p>
    <w:p w14:paraId="24A5586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¿Me estas escuchando? Tengo mucha hambre y sueño, quiero saber si hay lugar en la posada.</w:t>
      </w:r>
    </w:p>
    <w:p w14:paraId="763E68B2" w14:textId="756329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parece confundida al observar su falta de preocupación hacia los mercenarios en la entrada que se acercan por detrás de él.</w:t>
      </w:r>
    </w:p>
    <w:p w14:paraId="534374B7" w14:textId="6D971B5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estúpido niño, córrete, es nuestro turno.</w:t>
      </w:r>
    </w:p>
    <w:p w14:paraId="5DE17AA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vestido con vendas sujeta el hombro del chico y lo hace a un lado para hablar con la recepcionista. </w:t>
      </w:r>
    </w:p>
    <w:p w14:paraId="2E2B4145"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-¿Tu eres la recepcionista verdad? Eres hermosa en verdad, ¿sabes si hay alguien del capitolio aquí?</w:t>
      </w:r>
    </w:p>
    <w:p w14:paraId="4C73BD6C" w14:textId="44870F6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-¡Oye tú! Creo que no escuchaste que aún estaba pidiendo mi habitación. ¿Sería tan amable de hacer la fila?</w:t>
      </w:r>
    </w:p>
    <w:p w14:paraId="0F36AB68" w14:textId="6926A07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Los ojos de Lectar observaron furioso detrás de él hacía aquella voz de cierto chico.</w:t>
      </w:r>
    </w:p>
    <w:p w14:paraId="3F5A8016" w14:textId="614DA03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-¿Acaso sabes con quien demonios estás hablando?</w:t>
      </w:r>
    </w:p>
    <w:p w14:paraId="0DF0948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¿Con un idiota que no sabe esperar en la fila?</w:t>
      </w:r>
    </w:p>
    <w:p w14:paraId="617EABEC" w14:textId="31AEF79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sangre de Lectar empezó a hervir con rabia, pero está manteniendo la calma lo más que puede. Sabe que armar alboroto por un simple plebeyo solo le daría una mala reputación.</w:t>
      </w:r>
    </w:p>
    <w:p w14:paraId="5396755E" w14:textId="4EB306F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1358DD">
        <w:rPr>
          <w:rFonts w:ascii="Arial" w:hAnsi="Arial" w:cs="Arial"/>
          <w:b/>
          <w:bCs/>
          <w:sz w:val="24"/>
          <w:szCs w:val="24"/>
          <w:lang w:val="es-AR"/>
        </w:rPr>
        <w:t>Bueno</w:t>
      </w:r>
      <w:r>
        <w:rPr>
          <w:rFonts w:ascii="Arial" w:hAnsi="Arial" w:cs="Arial"/>
          <w:b/>
          <w:bCs/>
          <w:sz w:val="24"/>
          <w:szCs w:val="24"/>
          <w:lang w:val="es-AR"/>
        </w:rPr>
        <w:t>… Creo que los más inútiles de este pueblo se creen que pueden hablarnos de esta manera. Acaso tienes...</w:t>
      </w:r>
    </w:p>
    <w:p w14:paraId="4E2181EC" w14:textId="6B9CE16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r w:rsidR="000837C0">
        <w:rPr>
          <w:rFonts w:ascii="Arial" w:hAnsi="Arial" w:cs="Arial"/>
          <w:b/>
          <w:bCs/>
          <w:sz w:val="24"/>
          <w:szCs w:val="24"/>
          <w:lang w:val="es-AR"/>
        </w:rPr>
        <w:t>¡</w:t>
      </w:r>
      <w:r>
        <w:rPr>
          <w:rFonts w:ascii="Arial" w:hAnsi="Arial" w:cs="Arial"/>
          <w:b/>
          <w:bCs/>
          <w:sz w:val="24"/>
          <w:szCs w:val="24"/>
          <w:lang w:val="es-AR"/>
        </w:rPr>
        <w:t>Ya te dije que no me importa</w:t>
      </w:r>
      <w:r w:rsidR="000837C0">
        <w:rPr>
          <w:rFonts w:ascii="Arial" w:hAnsi="Arial" w:cs="Arial"/>
          <w:b/>
          <w:bCs/>
          <w:sz w:val="24"/>
          <w:szCs w:val="24"/>
          <w:lang w:val="es-AR"/>
        </w:rPr>
        <w:t>!</w:t>
      </w:r>
      <w:r>
        <w:rPr>
          <w:rFonts w:ascii="Arial" w:hAnsi="Arial" w:cs="Arial"/>
          <w:b/>
          <w:bCs/>
          <w:sz w:val="24"/>
          <w:szCs w:val="24"/>
          <w:lang w:val="es-AR"/>
        </w:rPr>
        <w:t xml:space="preserve"> Quítate por que en verdad tengo hambre y mucho sueño. ¡Idiota!</w:t>
      </w:r>
    </w:p>
    <w:p w14:paraId="76820E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66D87C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-Viaje mucho tiempo y no estoy de muy buen humor. Incluso Gruñidos mi compañero parece estar molesto con ustedes. </w:t>
      </w:r>
    </w:p>
    <w:p w14:paraId="62FFE671" w14:textId="426481D6"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empezó a perder la </w:t>
      </w:r>
      <w:r w:rsidR="001358DD">
        <w:rPr>
          <w:rFonts w:ascii="Arial" w:hAnsi="Arial" w:cs="Arial"/>
          <w:b/>
          <w:bCs/>
          <w:sz w:val="24"/>
          <w:szCs w:val="24"/>
          <w:lang w:val="es-AR"/>
        </w:rPr>
        <w:t>p</w:t>
      </w:r>
      <w:r>
        <w:rPr>
          <w:rFonts w:ascii="Arial" w:hAnsi="Arial" w:cs="Arial"/>
          <w:b/>
          <w:bCs/>
          <w:sz w:val="24"/>
          <w:szCs w:val="24"/>
          <w:lang w:val="es-AR"/>
        </w:rPr>
        <w:t>o</w:t>
      </w:r>
      <w:r w:rsidR="001358DD">
        <w:rPr>
          <w:rFonts w:ascii="Arial" w:hAnsi="Arial" w:cs="Arial"/>
          <w:b/>
          <w:bCs/>
          <w:sz w:val="24"/>
          <w:szCs w:val="24"/>
          <w:lang w:val="es-AR"/>
        </w:rPr>
        <w:t>c</w:t>
      </w:r>
      <w:r>
        <w:rPr>
          <w:rFonts w:ascii="Arial" w:hAnsi="Arial" w:cs="Arial"/>
          <w:b/>
          <w:bCs/>
          <w:sz w:val="24"/>
          <w:szCs w:val="24"/>
          <w:lang w:val="es-AR"/>
        </w:rPr>
        <w:t xml:space="preserve">a paciencia de la cual era privilegiado. Su ira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expandió</w:t>
      </w:r>
      <w:r>
        <w:rPr>
          <w:rFonts w:ascii="Arial" w:hAnsi="Arial" w:cs="Arial"/>
          <w:b/>
          <w:bCs/>
          <w:sz w:val="24"/>
          <w:szCs w:val="24"/>
          <w:lang w:val="es-AR"/>
        </w:rPr>
        <w:t xml:space="preserve"> por toda su garganta y hablo con </w:t>
      </w:r>
      <w:r w:rsidR="000837C0">
        <w:rPr>
          <w:rFonts w:ascii="Arial" w:hAnsi="Arial" w:cs="Arial"/>
          <w:b/>
          <w:bCs/>
          <w:sz w:val="24"/>
          <w:szCs w:val="24"/>
          <w:lang w:val="es-AR"/>
        </w:rPr>
        <w:t>desinterés</w:t>
      </w:r>
      <w:r>
        <w:rPr>
          <w:rFonts w:ascii="Arial" w:hAnsi="Arial" w:cs="Arial"/>
          <w:b/>
          <w:bCs/>
          <w:sz w:val="24"/>
          <w:szCs w:val="24"/>
          <w:lang w:val="es-AR"/>
        </w:rPr>
        <w:t xml:space="preserve"> hacia el chico.</w:t>
      </w:r>
    </w:p>
    <w:p w14:paraId="0E385997" w14:textId="53A0174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me importa que piensen que soy un asesino de plebeyos pobres</w:t>
      </w:r>
      <w:r w:rsidR="000837C0">
        <w:rPr>
          <w:rFonts w:ascii="Arial" w:hAnsi="Arial" w:cs="Arial"/>
          <w:b/>
          <w:bCs/>
          <w:sz w:val="24"/>
          <w:szCs w:val="24"/>
          <w:lang w:val="es-AR"/>
        </w:rPr>
        <w:t xml:space="preserve"> o todas esas tonterías</w:t>
      </w:r>
      <w:r>
        <w:rPr>
          <w:rFonts w:ascii="Arial" w:hAnsi="Arial" w:cs="Arial"/>
          <w:b/>
          <w:bCs/>
          <w:sz w:val="24"/>
          <w:szCs w:val="24"/>
          <w:lang w:val="es-AR"/>
        </w:rPr>
        <w:t>.</w:t>
      </w:r>
      <w:r w:rsidR="000837C0">
        <w:rPr>
          <w:rFonts w:ascii="Arial" w:hAnsi="Arial" w:cs="Arial"/>
          <w:b/>
          <w:bCs/>
          <w:sz w:val="24"/>
          <w:szCs w:val="24"/>
          <w:lang w:val="es-AR"/>
        </w:rPr>
        <w:t xml:space="preserve"> –Escupió esas palabras–</w:t>
      </w:r>
      <w:r>
        <w:rPr>
          <w:rFonts w:ascii="Arial" w:hAnsi="Arial" w:cs="Arial"/>
          <w:b/>
          <w:bCs/>
          <w:sz w:val="24"/>
          <w:szCs w:val="24"/>
          <w:lang w:val="es-AR"/>
        </w:rPr>
        <w:t xml:space="preserve"> Pero en verdad disfrutare </w:t>
      </w:r>
      <w:r w:rsidR="000837C0">
        <w:rPr>
          <w:rFonts w:ascii="Arial" w:hAnsi="Arial" w:cs="Arial"/>
          <w:b/>
          <w:bCs/>
          <w:sz w:val="24"/>
          <w:szCs w:val="24"/>
          <w:lang w:val="es-AR"/>
        </w:rPr>
        <w:t xml:space="preserve">al </w:t>
      </w:r>
      <w:r>
        <w:rPr>
          <w:rFonts w:ascii="Arial" w:hAnsi="Arial" w:cs="Arial"/>
          <w:b/>
          <w:bCs/>
          <w:sz w:val="24"/>
          <w:szCs w:val="24"/>
          <w:lang w:val="es-AR"/>
        </w:rPr>
        <w:t>matarte.</w:t>
      </w:r>
    </w:p>
    <w:p w14:paraId="22D1B5D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-¡Lectar espera!</w:t>
      </w:r>
    </w:p>
    <w:p w14:paraId="6239FDF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Lectar levanto su mano izquierda y la apunto hacia el chico con capucha negra.</w:t>
      </w:r>
    </w:p>
    <w:p w14:paraId="65D0555A"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mayoría de los clientes del bar salieron corriendo o se apartaron de la trayectoria de su mano levantada.</w:t>
      </w:r>
    </w:p>
    <w:p w14:paraId="0467442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lugar empezó a calentarse luego de las palabras de Lectar.</w:t>
      </w:r>
    </w:p>
    <w:p w14:paraId="08AD3EB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-¡Freies Feuer!</w:t>
      </w:r>
    </w:p>
    <w:p w14:paraId="794BCA12" w14:textId="4F39BEE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Desde la palma de Lectar un calor empezó a juntarse como si fuera atraído por una brisa de </w:t>
      </w:r>
      <w:r w:rsidR="000837C0">
        <w:rPr>
          <w:rFonts w:ascii="Arial" w:hAnsi="Arial" w:cs="Arial"/>
          <w:b/>
          <w:bCs/>
          <w:sz w:val="24"/>
          <w:szCs w:val="24"/>
          <w:lang w:val="es-AR"/>
        </w:rPr>
        <w:t>viento</w:t>
      </w:r>
      <w:r>
        <w:rPr>
          <w:rFonts w:ascii="Arial" w:hAnsi="Arial" w:cs="Arial"/>
          <w:b/>
          <w:bCs/>
          <w:sz w:val="24"/>
          <w:szCs w:val="24"/>
          <w:lang w:val="es-AR"/>
        </w:rPr>
        <w:t xml:space="preserve">. El calor del aire empezó a juntarse de manera irregular hacia su palma y </w:t>
      </w:r>
      <w:r w:rsidR="000837C0">
        <w:rPr>
          <w:rFonts w:ascii="Arial" w:hAnsi="Arial" w:cs="Arial"/>
          <w:b/>
          <w:bCs/>
          <w:sz w:val="24"/>
          <w:szCs w:val="24"/>
          <w:lang w:val="es-AR"/>
        </w:rPr>
        <w:t>está</w:t>
      </w:r>
      <w:r>
        <w:rPr>
          <w:rFonts w:ascii="Arial" w:hAnsi="Arial" w:cs="Arial"/>
          <w:b/>
          <w:bCs/>
          <w:sz w:val="24"/>
          <w:szCs w:val="24"/>
          <w:lang w:val="es-AR"/>
        </w:rPr>
        <w:t xml:space="preserve"> formando una larga </w:t>
      </w:r>
      <w:r w:rsidR="000837C0">
        <w:rPr>
          <w:rFonts w:ascii="Arial" w:hAnsi="Arial" w:cs="Arial"/>
          <w:b/>
          <w:bCs/>
          <w:sz w:val="24"/>
          <w:szCs w:val="24"/>
          <w:lang w:val="es-AR"/>
        </w:rPr>
        <w:t>manguera</w:t>
      </w:r>
      <w:r>
        <w:rPr>
          <w:rFonts w:ascii="Arial" w:hAnsi="Arial" w:cs="Arial"/>
          <w:b/>
          <w:bCs/>
          <w:sz w:val="24"/>
          <w:szCs w:val="24"/>
          <w:lang w:val="es-AR"/>
        </w:rPr>
        <w:t xml:space="preserve"> de fuego que </w:t>
      </w:r>
      <w:r w:rsidR="000837C0">
        <w:rPr>
          <w:rFonts w:ascii="Arial" w:hAnsi="Arial" w:cs="Arial"/>
          <w:b/>
          <w:bCs/>
          <w:sz w:val="24"/>
          <w:szCs w:val="24"/>
          <w:lang w:val="es-AR"/>
        </w:rPr>
        <w:t>rápidamente</w:t>
      </w:r>
      <w:r>
        <w:rPr>
          <w:rFonts w:ascii="Arial" w:hAnsi="Arial" w:cs="Arial"/>
          <w:b/>
          <w:bCs/>
          <w:sz w:val="24"/>
          <w:szCs w:val="24"/>
          <w:lang w:val="es-AR"/>
        </w:rPr>
        <w:t xml:space="preserve"> llego al chico.</w:t>
      </w:r>
    </w:p>
    <w:p w14:paraId="6B93FB57"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con una increíble fuerza de viento caliente inundo todo el bar.</w:t>
      </w:r>
    </w:p>
    <w:p w14:paraId="271E1A8A" w14:textId="24D5CDF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la capucha fue rodeado </w:t>
      </w:r>
      <w:r w:rsidR="000837C0">
        <w:rPr>
          <w:rFonts w:ascii="Arial" w:hAnsi="Arial" w:cs="Arial"/>
          <w:b/>
          <w:bCs/>
          <w:sz w:val="24"/>
          <w:szCs w:val="24"/>
          <w:lang w:val="es-AR"/>
        </w:rPr>
        <w:t>rápidamente</w:t>
      </w:r>
      <w:r>
        <w:rPr>
          <w:rFonts w:ascii="Arial" w:hAnsi="Arial" w:cs="Arial"/>
          <w:b/>
          <w:bCs/>
          <w:sz w:val="24"/>
          <w:szCs w:val="24"/>
          <w:lang w:val="es-AR"/>
        </w:rPr>
        <w:t xml:space="preserve"> por el fuego.</w:t>
      </w:r>
    </w:p>
    <w:p w14:paraId="48ECE33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2D4BE72" w14:textId="3E69DDE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Un puño salió a un costado de Lectar, un golpe preciso hacia su rostro </w:t>
      </w:r>
      <w:r w:rsidR="000837C0">
        <w:rPr>
          <w:rFonts w:ascii="Arial" w:hAnsi="Arial" w:cs="Arial"/>
          <w:b/>
          <w:bCs/>
          <w:sz w:val="24"/>
          <w:szCs w:val="24"/>
          <w:lang w:val="es-AR"/>
        </w:rPr>
        <w:t>haciéndolo</w:t>
      </w:r>
      <w:r>
        <w:rPr>
          <w:rFonts w:ascii="Arial" w:hAnsi="Arial" w:cs="Arial"/>
          <w:b/>
          <w:bCs/>
          <w:sz w:val="24"/>
          <w:szCs w:val="24"/>
          <w:lang w:val="es-AR"/>
        </w:rPr>
        <w:t xml:space="preserve"> volar hacia una mesa que </w:t>
      </w:r>
      <w:r w:rsidR="000837C0">
        <w:rPr>
          <w:rFonts w:ascii="Arial" w:hAnsi="Arial" w:cs="Arial"/>
          <w:b/>
          <w:bCs/>
          <w:sz w:val="24"/>
          <w:szCs w:val="24"/>
          <w:lang w:val="es-AR"/>
        </w:rPr>
        <w:t>partió</w:t>
      </w:r>
      <w:r>
        <w:rPr>
          <w:rFonts w:ascii="Arial" w:hAnsi="Arial" w:cs="Arial"/>
          <w:b/>
          <w:bCs/>
          <w:sz w:val="24"/>
          <w:szCs w:val="24"/>
          <w:lang w:val="es-AR"/>
        </w:rPr>
        <w:t xml:space="preserve"> a la mitad con su peso sin control.</w:t>
      </w:r>
    </w:p>
    <w:p w14:paraId="769AE7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2FB467D3"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Arima e incluso todos los de bar no parecen comprender que fue lo que lanzo a Lectar contra la mesa de madera.</w:t>
      </w:r>
    </w:p>
    <w:p w14:paraId="36FFD1CF" w14:textId="0AC57AA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-Creo que eso es de mala educación. No tengo intenciones de pelear en el bar. Eso solo dificultaría mi entrada a una linda y tranquila habitación. </w:t>
      </w:r>
      <w:r w:rsidR="000837C0">
        <w:rPr>
          <w:rFonts w:ascii="Arial" w:hAnsi="Arial" w:cs="Arial"/>
          <w:b/>
          <w:bCs/>
          <w:sz w:val="24"/>
          <w:szCs w:val="24"/>
          <w:lang w:val="es-AR"/>
        </w:rPr>
        <w:t>Así</w:t>
      </w:r>
      <w:r>
        <w:rPr>
          <w:rFonts w:ascii="Arial" w:hAnsi="Arial" w:cs="Arial"/>
          <w:b/>
          <w:bCs/>
          <w:sz w:val="24"/>
          <w:szCs w:val="24"/>
          <w:lang w:val="es-AR"/>
        </w:rPr>
        <w:t xml:space="preserve"> que te </w:t>
      </w:r>
      <w:r w:rsidR="000837C0">
        <w:rPr>
          <w:rFonts w:ascii="Arial" w:hAnsi="Arial" w:cs="Arial"/>
          <w:b/>
          <w:bCs/>
          <w:sz w:val="24"/>
          <w:szCs w:val="24"/>
          <w:lang w:val="es-AR"/>
        </w:rPr>
        <w:t>sugiero</w:t>
      </w:r>
      <w:r>
        <w:rPr>
          <w:rFonts w:ascii="Arial" w:hAnsi="Arial" w:cs="Arial"/>
          <w:b/>
          <w:bCs/>
          <w:sz w:val="24"/>
          <w:szCs w:val="24"/>
          <w:lang w:val="es-AR"/>
        </w:rPr>
        <w:t xml:space="preserve"> que te retires y vuelvas cuando no este o cuando sepas buenos modales.</w:t>
      </w:r>
    </w:p>
    <w:p w14:paraId="0F20C8F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77CA929B" w14:textId="6215C66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-Ah. Espera. Creo que igual estaré aquí una larga temporada. Lo lamento, creo que solo tendrás que volver cuando </w:t>
      </w:r>
      <w:r w:rsidR="000837C0">
        <w:rPr>
          <w:rFonts w:ascii="Arial" w:hAnsi="Arial" w:cs="Arial"/>
          <w:b/>
          <w:bCs/>
          <w:sz w:val="24"/>
          <w:szCs w:val="24"/>
          <w:lang w:val="es-AR"/>
        </w:rPr>
        <w:t>estés</w:t>
      </w:r>
      <w:r>
        <w:rPr>
          <w:rFonts w:ascii="Arial" w:hAnsi="Arial" w:cs="Arial"/>
          <w:b/>
          <w:bCs/>
          <w:sz w:val="24"/>
          <w:szCs w:val="24"/>
          <w:lang w:val="es-AR"/>
        </w:rPr>
        <w:t xml:space="preserve"> </w:t>
      </w:r>
      <w:r w:rsidR="000837C0">
        <w:rPr>
          <w:rFonts w:ascii="Arial" w:hAnsi="Arial" w:cs="Arial"/>
          <w:b/>
          <w:bCs/>
          <w:sz w:val="24"/>
          <w:szCs w:val="24"/>
          <w:lang w:val="es-AR"/>
        </w:rPr>
        <w:t>más</w:t>
      </w:r>
      <w:r>
        <w:rPr>
          <w:rFonts w:ascii="Arial" w:hAnsi="Arial" w:cs="Arial"/>
          <w:b/>
          <w:bCs/>
          <w:sz w:val="24"/>
          <w:szCs w:val="24"/>
          <w:lang w:val="es-AR"/>
        </w:rPr>
        <w:t xml:space="preserve"> calmado.</w:t>
      </w:r>
    </w:p>
    <w:p w14:paraId="31672D3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que Lectar impacto no fue hacia el chico?</w:t>
      </w:r>
    </w:p>
    <w:p w14:paraId="5E3E2F7B"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Ambos hermanos y el resto de clientes desviaron sus miradas hacia lo que estaba ardiendo en medio del bar.</w:t>
      </w:r>
    </w:p>
    <w:p w14:paraId="12B06ABC" w14:textId="05FA59BF" w:rsidR="00495262" w:rsidRDefault="001358DD" w:rsidP="00495262">
      <w:pPr>
        <w:spacing w:line="360" w:lineRule="auto"/>
        <w:rPr>
          <w:rFonts w:ascii="Arial" w:hAnsi="Arial" w:cs="Arial"/>
          <w:b/>
          <w:bCs/>
          <w:sz w:val="24"/>
          <w:szCs w:val="24"/>
          <w:lang w:val="es-AR"/>
        </w:rPr>
      </w:pPr>
      <w:r>
        <w:rPr>
          <w:rFonts w:ascii="Arial" w:hAnsi="Arial" w:cs="Arial"/>
          <w:b/>
          <w:bCs/>
          <w:sz w:val="24"/>
          <w:szCs w:val="24"/>
          <w:lang w:val="es-AR"/>
        </w:rPr>
        <w:t>En el suelo</w:t>
      </w:r>
      <w:r w:rsidR="00495262">
        <w:rPr>
          <w:rFonts w:ascii="Arial" w:hAnsi="Arial" w:cs="Arial"/>
          <w:b/>
          <w:bCs/>
          <w:sz w:val="24"/>
          <w:szCs w:val="24"/>
          <w:lang w:val="es-AR"/>
        </w:rPr>
        <w:t xml:space="preserve"> </w:t>
      </w:r>
      <w:r>
        <w:rPr>
          <w:rFonts w:ascii="Arial" w:hAnsi="Arial" w:cs="Arial"/>
          <w:b/>
          <w:bCs/>
          <w:sz w:val="24"/>
          <w:szCs w:val="24"/>
          <w:lang w:val="es-AR"/>
        </w:rPr>
        <w:t xml:space="preserve">una </w:t>
      </w:r>
      <w:r w:rsidR="00495262">
        <w:rPr>
          <w:rFonts w:ascii="Arial" w:hAnsi="Arial" w:cs="Arial"/>
          <w:b/>
          <w:bCs/>
          <w:sz w:val="24"/>
          <w:szCs w:val="24"/>
          <w:lang w:val="es-AR"/>
        </w:rPr>
        <w:t>capa con capucha de escamas</w:t>
      </w:r>
      <w:r>
        <w:rPr>
          <w:rFonts w:ascii="Arial" w:hAnsi="Arial" w:cs="Arial"/>
          <w:b/>
          <w:bCs/>
          <w:sz w:val="24"/>
          <w:szCs w:val="24"/>
          <w:lang w:val="es-AR"/>
        </w:rPr>
        <w:t xml:space="preserve"> negras</w:t>
      </w:r>
      <w:r w:rsidR="00495262">
        <w:rPr>
          <w:rFonts w:ascii="Arial" w:hAnsi="Arial" w:cs="Arial"/>
          <w:b/>
          <w:bCs/>
          <w:sz w:val="24"/>
          <w:szCs w:val="24"/>
          <w:lang w:val="es-AR"/>
        </w:rPr>
        <w:t xml:space="preserve"> estaba intacta ante todo el fuego que lo rode</w:t>
      </w:r>
      <w:r>
        <w:rPr>
          <w:rFonts w:ascii="Arial" w:hAnsi="Arial" w:cs="Arial"/>
          <w:b/>
          <w:bCs/>
          <w:sz w:val="24"/>
          <w:szCs w:val="24"/>
          <w:lang w:val="es-AR"/>
        </w:rPr>
        <w:t>ó, como si nada hubiera pasado sobre ella</w:t>
      </w:r>
      <w:r w:rsidR="00495262">
        <w:rPr>
          <w:rFonts w:ascii="Arial" w:hAnsi="Arial" w:cs="Arial"/>
          <w:b/>
          <w:bCs/>
          <w:sz w:val="24"/>
          <w:szCs w:val="24"/>
          <w:lang w:val="es-AR"/>
        </w:rPr>
        <w:t>.</w:t>
      </w:r>
    </w:p>
    <w:p w14:paraId="14FB7B1A" w14:textId="08B2AEA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no quem</w:t>
      </w:r>
      <w:r w:rsidR="001358DD">
        <w:rPr>
          <w:rFonts w:ascii="Arial" w:hAnsi="Arial" w:cs="Arial"/>
          <w:b/>
          <w:bCs/>
          <w:sz w:val="24"/>
          <w:szCs w:val="24"/>
          <w:lang w:val="es-AR"/>
        </w:rPr>
        <w:t>ó</w:t>
      </w:r>
      <w:r>
        <w:rPr>
          <w:rFonts w:ascii="Arial" w:hAnsi="Arial" w:cs="Arial"/>
          <w:b/>
          <w:bCs/>
          <w:sz w:val="24"/>
          <w:szCs w:val="24"/>
          <w:lang w:val="es-AR"/>
        </w:rPr>
        <w:t xml:space="preserve"> esa cosa sucia… ¿Como es </w:t>
      </w:r>
      <w:r w:rsidR="000837C0">
        <w:rPr>
          <w:rFonts w:ascii="Arial" w:hAnsi="Arial" w:cs="Arial"/>
          <w:b/>
          <w:bCs/>
          <w:sz w:val="24"/>
          <w:szCs w:val="24"/>
          <w:lang w:val="es-AR"/>
        </w:rPr>
        <w:t>qué</w:t>
      </w:r>
      <w:r>
        <w:rPr>
          <w:rFonts w:ascii="Arial" w:hAnsi="Arial" w:cs="Arial"/>
          <w:b/>
          <w:bCs/>
          <w:sz w:val="24"/>
          <w:szCs w:val="24"/>
          <w:lang w:val="es-AR"/>
        </w:rPr>
        <w:t>?</w:t>
      </w:r>
    </w:p>
    <w:p w14:paraId="0EAE4EE5" w14:textId="1E3C9AE6" w:rsidR="00495262" w:rsidRDefault="000837C0" w:rsidP="00495262">
      <w:pPr>
        <w:spacing w:line="360" w:lineRule="auto"/>
        <w:rPr>
          <w:rFonts w:ascii="Arial" w:hAnsi="Arial" w:cs="Arial"/>
          <w:b/>
          <w:bCs/>
          <w:sz w:val="24"/>
          <w:szCs w:val="24"/>
          <w:lang w:val="es-AR"/>
        </w:rPr>
      </w:pPr>
      <w:r>
        <w:rPr>
          <w:rFonts w:ascii="Arial" w:hAnsi="Arial" w:cs="Arial"/>
          <w:b/>
          <w:bCs/>
          <w:sz w:val="24"/>
          <w:szCs w:val="24"/>
          <w:lang w:val="es-AR"/>
        </w:rPr>
        <w:t>Rápidamente</w:t>
      </w:r>
      <w:r w:rsidR="00495262">
        <w:rPr>
          <w:rFonts w:ascii="Arial" w:hAnsi="Arial" w:cs="Arial"/>
          <w:b/>
          <w:bCs/>
          <w:sz w:val="24"/>
          <w:szCs w:val="24"/>
          <w:lang w:val="es-AR"/>
        </w:rPr>
        <w:t xml:space="preserve"> </w:t>
      </w:r>
      <w:r>
        <w:rPr>
          <w:rFonts w:ascii="Arial" w:hAnsi="Arial" w:cs="Arial"/>
          <w:b/>
          <w:bCs/>
          <w:sz w:val="24"/>
          <w:szCs w:val="24"/>
          <w:lang w:val="es-AR"/>
        </w:rPr>
        <w:t>desvió</w:t>
      </w:r>
      <w:r w:rsidR="00495262">
        <w:rPr>
          <w:rFonts w:ascii="Arial" w:hAnsi="Arial" w:cs="Arial"/>
          <w:b/>
          <w:bCs/>
          <w:sz w:val="24"/>
          <w:szCs w:val="24"/>
          <w:lang w:val="es-AR"/>
        </w:rPr>
        <w:t xml:space="preserve"> su mirada hacia el chico.</w:t>
      </w:r>
    </w:p>
    <w:p w14:paraId="50154E61" w14:textId="632A3EE2"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cabello es largo hasta la cintura</w:t>
      </w:r>
      <w:r w:rsidR="001358DD">
        <w:rPr>
          <w:rFonts w:ascii="Arial" w:hAnsi="Arial" w:cs="Arial"/>
          <w:b/>
          <w:bCs/>
          <w:sz w:val="24"/>
          <w:szCs w:val="24"/>
          <w:lang w:val="es-AR"/>
        </w:rPr>
        <w:t xml:space="preserve"> y de piel blanca</w:t>
      </w:r>
      <w:r>
        <w:rPr>
          <w:rFonts w:ascii="Arial" w:hAnsi="Arial" w:cs="Arial"/>
          <w:b/>
          <w:bCs/>
          <w:sz w:val="24"/>
          <w:szCs w:val="24"/>
          <w:lang w:val="es-AR"/>
        </w:rPr>
        <w:t xml:space="preserve">. </w:t>
      </w:r>
    </w:p>
    <w:p w14:paraId="5C6CB90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Su largo cabello cuenta con dos o incluso de tres colores, desde las raíces es de color negro y los extremos se empiezan a cambiar de color a rojo con amarillo.</w:t>
      </w:r>
    </w:p>
    <w:p w14:paraId="52022611" w14:textId="6DEF2B2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Sus ojos son raros y muy llamativos de ver. Parece contener una gran variedad de </w:t>
      </w:r>
      <w:r w:rsidR="000837C0">
        <w:rPr>
          <w:rFonts w:ascii="Arial" w:hAnsi="Arial" w:cs="Arial"/>
          <w:b/>
          <w:bCs/>
          <w:sz w:val="24"/>
          <w:szCs w:val="24"/>
          <w:lang w:val="es-AR"/>
        </w:rPr>
        <w:t>colores,</w:t>
      </w:r>
      <w:r>
        <w:rPr>
          <w:rFonts w:ascii="Arial" w:hAnsi="Arial" w:cs="Arial"/>
          <w:b/>
          <w:bCs/>
          <w:sz w:val="24"/>
          <w:szCs w:val="24"/>
          <w:lang w:val="es-AR"/>
        </w:rPr>
        <w:t xml:space="preserve"> pero los que </w:t>
      </w:r>
      <w:r w:rsidR="000837C0">
        <w:rPr>
          <w:rFonts w:ascii="Arial" w:hAnsi="Arial" w:cs="Arial"/>
          <w:b/>
          <w:bCs/>
          <w:sz w:val="24"/>
          <w:szCs w:val="24"/>
          <w:lang w:val="es-AR"/>
        </w:rPr>
        <w:t>más</w:t>
      </w:r>
      <w:r>
        <w:rPr>
          <w:rFonts w:ascii="Arial" w:hAnsi="Arial" w:cs="Arial"/>
          <w:b/>
          <w:bCs/>
          <w:sz w:val="24"/>
          <w:szCs w:val="24"/>
          <w:lang w:val="es-AR"/>
        </w:rPr>
        <w:t xml:space="preserve"> resaltan a simple vista es el amarillo, verde, gris y celeste.</w:t>
      </w:r>
    </w:p>
    <w:p w14:paraId="377B37B0" w14:textId="0886A5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358DD">
        <w:rPr>
          <w:rFonts w:ascii="Arial" w:hAnsi="Arial" w:cs="Arial"/>
          <w:b/>
          <w:bCs/>
          <w:sz w:val="24"/>
          <w:szCs w:val="24"/>
          <w:lang w:val="es-AR"/>
        </w:rPr>
        <w:t>torso</w:t>
      </w:r>
      <w:r>
        <w:rPr>
          <w:rFonts w:ascii="Arial" w:hAnsi="Arial" w:cs="Arial"/>
          <w:b/>
          <w:bCs/>
          <w:sz w:val="24"/>
          <w:szCs w:val="24"/>
          <w:lang w:val="es-AR"/>
        </w:rPr>
        <w:t xml:space="preserve"> bien esculpido de </w:t>
      </w:r>
      <w:r w:rsidR="000837C0">
        <w:rPr>
          <w:rFonts w:ascii="Arial" w:hAnsi="Arial" w:cs="Arial"/>
          <w:b/>
          <w:bCs/>
          <w:sz w:val="24"/>
          <w:szCs w:val="24"/>
          <w:lang w:val="es-AR"/>
        </w:rPr>
        <w:t>músculos</w:t>
      </w:r>
      <w:r>
        <w:rPr>
          <w:rFonts w:ascii="Arial" w:hAnsi="Arial" w:cs="Arial"/>
          <w:b/>
          <w:bCs/>
          <w:sz w:val="24"/>
          <w:szCs w:val="24"/>
          <w:lang w:val="es-AR"/>
        </w:rPr>
        <w:t xml:space="preserve"> y delgado </w:t>
      </w:r>
      <w:r w:rsidR="000837C0">
        <w:rPr>
          <w:rFonts w:ascii="Arial" w:hAnsi="Arial" w:cs="Arial"/>
          <w:b/>
          <w:bCs/>
          <w:sz w:val="24"/>
          <w:szCs w:val="24"/>
          <w:lang w:val="es-AR"/>
        </w:rPr>
        <w:t>está</w:t>
      </w:r>
      <w:r>
        <w:rPr>
          <w:rFonts w:ascii="Arial" w:hAnsi="Arial" w:cs="Arial"/>
          <w:b/>
          <w:bCs/>
          <w:sz w:val="24"/>
          <w:szCs w:val="24"/>
          <w:lang w:val="es-AR"/>
        </w:rPr>
        <w:t xml:space="preserve"> completamente esbelto. Al </w:t>
      </w:r>
      <w:r w:rsidR="000837C0">
        <w:rPr>
          <w:rFonts w:ascii="Arial" w:hAnsi="Arial" w:cs="Arial"/>
          <w:b/>
          <w:bCs/>
          <w:sz w:val="24"/>
          <w:szCs w:val="24"/>
          <w:lang w:val="es-AR"/>
        </w:rPr>
        <w:t>parecer</w:t>
      </w:r>
      <w:r>
        <w:rPr>
          <w:rFonts w:ascii="Arial" w:hAnsi="Arial" w:cs="Arial"/>
          <w:b/>
          <w:bCs/>
          <w:sz w:val="24"/>
          <w:szCs w:val="24"/>
          <w:lang w:val="es-AR"/>
        </w:rPr>
        <w:t xml:space="preserve"> es</w:t>
      </w:r>
      <w:r w:rsidR="001358DD">
        <w:rPr>
          <w:rFonts w:ascii="Arial" w:hAnsi="Arial" w:cs="Arial"/>
          <w:b/>
          <w:bCs/>
          <w:sz w:val="24"/>
          <w:szCs w:val="24"/>
          <w:lang w:val="es-AR"/>
        </w:rPr>
        <w:t>a</w:t>
      </w:r>
      <w:r>
        <w:rPr>
          <w:rFonts w:ascii="Arial" w:hAnsi="Arial" w:cs="Arial"/>
          <w:b/>
          <w:bCs/>
          <w:sz w:val="24"/>
          <w:szCs w:val="24"/>
          <w:lang w:val="es-AR"/>
        </w:rPr>
        <w:t xml:space="preserve"> capa la utilizaba como remera.</w:t>
      </w:r>
    </w:p>
    <w:p w14:paraId="0D1428CB" w14:textId="058B285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 sucia cosa que le dice</w:t>
      </w:r>
      <w:r w:rsidR="001358DD">
        <w:rPr>
          <w:rFonts w:ascii="Arial" w:hAnsi="Arial" w:cs="Arial"/>
          <w:b/>
          <w:bCs/>
          <w:sz w:val="24"/>
          <w:szCs w:val="24"/>
          <w:lang w:val="es-AR"/>
        </w:rPr>
        <w:t>s</w:t>
      </w:r>
      <w:r>
        <w:rPr>
          <w:rFonts w:ascii="Arial" w:hAnsi="Arial" w:cs="Arial"/>
          <w:b/>
          <w:bCs/>
          <w:sz w:val="24"/>
          <w:szCs w:val="24"/>
          <w:lang w:val="es-AR"/>
        </w:rPr>
        <w:t xml:space="preserve"> es mi capa de piel de dragón. </w:t>
      </w:r>
    </w:p>
    <w:p w14:paraId="596D9CA8"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1FB99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dragón? ¡Es imposible, es completamente imposible!</w:t>
      </w:r>
    </w:p>
    <w:p w14:paraId="25209B0C" w14:textId="4697F3F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-¿Tu </w:t>
      </w:r>
      <w:r w:rsidR="000837C0">
        <w:rPr>
          <w:rFonts w:ascii="Arial" w:hAnsi="Arial" w:cs="Arial"/>
          <w:b/>
          <w:bCs/>
          <w:sz w:val="24"/>
          <w:szCs w:val="24"/>
          <w:lang w:val="es-AR"/>
        </w:rPr>
        <w:t>qué</w:t>
      </w:r>
      <w:r>
        <w:rPr>
          <w:rFonts w:ascii="Arial" w:hAnsi="Arial" w:cs="Arial"/>
          <w:b/>
          <w:bCs/>
          <w:sz w:val="24"/>
          <w:szCs w:val="24"/>
          <w:lang w:val="es-AR"/>
        </w:rPr>
        <w:t xml:space="preserve"> crees? ¿Acaso se </w:t>
      </w:r>
      <w:r w:rsidR="000837C0">
        <w:rPr>
          <w:rFonts w:ascii="Arial" w:hAnsi="Arial" w:cs="Arial"/>
          <w:b/>
          <w:bCs/>
          <w:sz w:val="24"/>
          <w:szCs w:val="24"/>
          <w:lang w:val="es-AR"/>
        </w:rPr>
        <w:t>quemó</w:t>
      </w:r>
      <w:r>
        <w:rPr>
          <w:rFonts w:ascii="Arial" w:hAnsi="Arial" w:cs="Arial"/>
          <w:b/>
          <w:bCs/>
          <w:sz w:val="24"/>
          <w:szCs w:val="24"/>
          <w:lang w:val="es-AR"/>
        </w:rPr>
        <w:t xml:space="preserve"> con el fuego que </w:t>
      </w:r>
      <w:r w:rsidR="000837C0">
        <w:rPr>
          <w:rFonts w:ascii="Arial" w:hAnsi="Arial" w:cs="Arial"/>
          <w:b/>
          <w:bCs/>
          <w:sz w:val="24"/>
          <w:szCs w:val="24"/>
          <w:lang w:val="es-AR"/>
        </w:rPr>
        <w:t>lanzaste</w:t>
      </w:r>
      <w:r>
        <w:rPr>
          <w:rFonts w:ascii="Arial" w:hAnsi="Arial" w:cs="Arial"/>
          <w:b/>
          <w:bCs/>
          <w:sz w:val="24"/>
          <w:szCs w:val="24"/>
          <w:lang w:val="es-AR"/>
        </w:rPr>
        <w:t xml:space="preserve">? Eso demuestra que si algo </w:t>
      </w:r>
      <w:r w:rsidR="000837C0">
        <w:rPr>
          <w:rFonts w:ascii="Arial" w:hAnsi="Arial" w:cs="Arial"/>
          <w:b/>
          <w:bCs/>
          <w:sz w:val="24"/>
          <w:szCs w:val="24"/>
          <w:lang w:val="es-AR"/>
        </w:rPr>
        <w:t>así</w:t>
      </w:r>
      <w:r>
        <w:rPr>
          <w:rFonts w:ascii="Arial" w:hAnsi="Arial" w:cs="Arial"/>
          <w:b/>
          <w:bCs/>
          <w:sz w:val="24"/>
          <w:szCs w:val="24"/>
          <w:lang w:val="es-AR"/>
        </w:rPr>
        <w:t xml:space="preserve"> es resistente a altas temperaturas de fuego solo se puede deducir que son escamas de dragón. ¿Acaso ustedes nunca fueron a la escuela?</w:t>
      </w:r>
    </w:p>
    <w:p w14:paraId="6EE8DB1F" w14:textId="4081B02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-Tch.</w:t>
      </w:r>
      <w:r w:rsidR="000837C0">
        <w:rPr>
          <w:rFonts w:ascii="Arial" w:hAnsi="Arial" w:cs="Arial"/>
          <w:b/>
          <w:bCs/>
          <w:sz w:val="24"/>
          <w:szCs w:val="24"/>
          <w:lang w:val="es-AR"/>
        </w:rPr>
        <w:t xml:space="preserve"> –Chasquea su lengua hacia un lado.</w:t>
      </w:r>
    </w:p>
    <w:p w14:paraId="762B2434" w14:textId="4A3EB82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se levanta </w:t>
      </w:r>
      <w:r w:rsidR="000837C0">
        <w:rPr>
          <w:rFonts w:ascii="Arial" w:hAnsi="Arial" w:cs="Arial"/>
          <w:b/>
          <w:bCs/>
          <w:sz w:val="24"/>
          <w:szCs w:val="24"/>
          <w:lang w:val="es-AR"/>
        </w:rPr>
        <w:t>más</w:t>
      </w:r>
      <w:r>
        <w:rPr>
          <w:rFonts w:ascii="Arial" w:hAnsi="Arial" w:cs="Arial"/>
          <w:b/>
          <w:bCs/>
          <w:sz w:val="24"/>
          <w:szCs w:val="24"/>
          <w:lang w:val="es-AR"/>
        </w:rPr>
        <w:t xml:space="preserve"> furioso que de costumbre. Los </w:t>
      </w:r>
      <w:r w:rsidR="000837C0">
        <w:rPr>
          <w:rFonts w:ascii="Arial" w:hAnsi="Arial" w:cs="Arial"/>
          <w:b/>
          <w:bCs/>
          <w:sz w:val="24"/>
          <w:szCs w:val="24"/>
          <w:lang w:val="es-AR"/>
        </w:rPr>
        <w:t>músculos</w:t>
      </w:r>
      <w:r>
        <w:rPr>
          <w:rFonts w:ascii="Arial" w:hAnsi="Arial" w:cs="Arial"/>
          <w:b/>
          <w:bCs/>
          <w:sz w:val="24"/>
          <w:szCs w:val="24"/>
          <w:lang w:val="es-AR"/>
        </w:rPr>
        <w:t xml:space="preserve"> de su rostro se tensaron bastante y habl</w:t>
      </w:r>
      <w:r w:rsidR="001358DD">
        <w:rPr>
          <w:rFonts w:ascii="Arial" w:hAnsi="Arial" w:cs="Arial"/>
          <w:b/>
          <w:bCs/>
          <w:sz w:val="24"/>
          <w:szCs w:val="24"/>
          <w:lang w:val="es-AR"/>
        </w:rPr>
        <w:t>ó</w:t>
      </w:r>
      <w:r>
        <w:rPr>
          <w:rFonts w:ascii="Arial" w:hAnsi="Arial" w:cs="Arial"/>
          <w:b/>
          <w:bCs/>
          <w:sz w:val="24"/>
          <w:szCs w:val="24"/>
          <w:lang w:val="es-AR"/>
        </w:rPr>
        <w:t xml:space="preserve"> molesto.</w:t>
      </w:r>
    </w:p>
    <w:p w14:paraId="7018C71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-¿¡¡Maldito niño quien mierda eres!!?</w:t>
      </w:r>
    </w:p>
    <w:p w14:paraId="019B96DB" w14:textId="3F3040C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decir </w:t>
      </w:r>
      <w:r w:rsidR="000837C0">
        <w:rPr>
          <w:rFonts w:ascii="Arial" w:hAnsi="Arial" w:cs="Arial"/>
          <w:b/>
          <w:bCs/>
          <w:sz w:val="24"/>
          <w:szCs w:val="24"/>
          <w:lang w:val="es-AR"/>
        </w:rPr>
        <w:t>esas palabras</w:t>
      </w:r>
      <w:r>
        <w:rPr>
          <w:rFonts w:ascii="Arial" w:hAnsi="Arial" w:cs="Arial"/>
          <w:b/>
          <w:bCs/>
          <w:sz w:val="24"/>
          <w:szCs w:val="24"/>
          <w:lang w:val="es-AR"/>
        </w:rPr>
        <w:t xml:space="preserve"> y otro disparo de fuego fue lanzado, pero esta vez de la mano derecha de Lectar.</w:t>
      </w:r>
    </w:p>
    <w:p w14:paraId="48F6F1A7" w14:textId="68017F4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con </w:t>
      </w:r>
      <w:r w:rsidR="000837C0">
        <w:rPr>
          <w:rFonts w:ascii="Arial" w:hAnsi="Arial" w:cs="Arial"/>
          <w:b/>
          <w:bCs/>
          <w:sz w:val="24"/>
          <w:szCs w:val="24"/>
          <w:lang w:val="es-AR"/>
        </w:rPr>
        <w:t>rápidos</w:t>
      </w:r>
      <w:r>
        <w:rPr>
          <w:rFonts w:ascii="Arial" w:hAnsi="Arial" w:cs="Arial"/>
          <w:b/>
          <w:bCs/>
          <w:sz w:val="24"/>
          <w:szCs w:val="24"/>
          <w:lang w:val="es-AR"/>
        </w:rPr>
        <w:t xml:space="preserve"> y agiles movimientos lo esquiva y se </w:t>
      </w:r>
      <w:r w:rsidR="000837C0">
        <w:rPr>
          <w:rFonts w:ascii="Arial" w:hAnsi="Arial" w:cs="Arial"/>
          <w:b/>
          <w:bCs/>
          <w:sz w:val="24"/>
          <w:szCs w:val="24"/>
          <w:lang w:val="es-AR"/>
        </w:rPr>
        <w:t>acerca</w:t>
      </w:r>
      <w:r>
        <w:rPr>
          <w:rFonts w:ascii="Arial" w:hAnsi="Arial" w:cs="Arial"/>
          <w:b/>
          <w:bCs/>
          <w:sz w:val="24"/>
          <w:szCs w:val="24"/>
          <w:lang w:val="es-AR"/>
        </w:rPr>
        <w:t xml:space="preserve"> con otro puño por debajo de su </w:t>
      </w:r>
      <w:r w:rsidR="000837C0">
        <w:rPr>
          <w:rFonts w:ascii="Arial" w:hAnsi="Arial" w:cs="Arial"/>
          <w:b/>
          <w:bCs/>
          <w:sz w:val="24"/>
          <w:szCs w:val="24"/>
          <w:lang w:val="es-AR"/>
        </w:rPr>
        <w:t>mentón</w:t>
      </w:r>
      <w:r>
        <w:rPr>
          <w:rFonts w:ascii="Arial" w:hAnsi="Arial" w:cs="Arial"/>
          <w:b/>
          <w:bCs/>
          <w:sz w:val="24"/>
          <w:szCs w:val="24"/>
          <w:lang w:val="es-AR"/>
        </w:rPr>
        <w:t xml:space="preserve"> que lo vuelve a tumbar hacia el suelo.</w:t>
      </w:r>
    </w:p>
    <w:p w14:paraId="44A15FF2"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El fuego impacto contra el suelo del bar, otro fallido disparo de su magia.</w:t>
      </w:r>
    </w:p>
    <w:p w14:paraId="7DEAA8C4" w14:textId="79CE903D"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No es malo apuntando con s</w:t>
      </w:r>
      <w:r w:rsidR="000837C0">
        <w:rPr>
          <w:rFonts w:ascii="Arial" w:hAnsi="Arial" w:cs="Arial"/>
          <w:b/>
          <w:bCs/>
          <w:sz w:val="24"/>
          <w:szCs w:val="24"/>
          <w:lang w:val="es-AR"/>
        </w:rPr>
        <w:t xml:space="preserve">u </w:t>
      </w:r>
      <w:r>
        <w:rPr>
          <w:rFonts w:ascii="Arial" w:hAnsi="Arial" w:cs="Arial"/>
          <w:b/>
          <w:bCs/>
          <w:sz w:val="24"/>
          <w:szCs w:val="24"/>
          <w:lang w:val="es-AR"/>
        </w:rPr>
        <w:t>magia. Mucho menos es un inexperto ni nada por el estilo. Pero controlar esa gran cantidad de fuego en un disparo tampoco es nada fácil.</w:t>
      </w:r>
    </w:p>
    <w:p w14:paraId="2E596FF3" w14:textId="632C3644"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(-Lectar no es malo… Ese maldito niño tiene una gran velocidad y </w:t>
      </w:r>
      <w:r w:rsidR="000837C0">
        <w:rPr>
          <w:rFonts w:ascii="Arial" w:hAnsi="Arial" w:cs="Arial"/>
          <w:b/>
          <w:bCs/>
          <w:sz w:val="24"/>
          <w:szCs w:val="24"/>
          <w:lang w:val="es-AR"/>
        </w:rPr>
        <w:t>tiempo</w:t>
      </w:r>
      <w:r>
        <w:rPr>
          <w:rFonts w:ascii="Arial" w:hAnsi="Arial" w:cs="Arial"/>
          <w:b/>
          <w:bCs/>
          <w:sz w:val="24"/>
          <w:szCs w:val="24"/>
          <w:lang w:val="es-AR"/>
        </w:rPr>
        <w:t xml:space="preserve"> </w:t>
      </w:r>
      <w:r w:rsidR="001358DD">
        <w:rPr>
          <w:rFonts w:ascii="Arial" w:hAnsi="Arial" w:cs="Arial"/>
          <w:b/>
          <w:bCs/>
          <w:sz w:val="24"/>
          <w:szCs w:val="24"/>
          <w:lang w:val="es-AR"/>
        </w:rPr>
        <w:t>d</w:t>
      </w:r>
      <w:r>
        <w:rPr>
          <w:rFonts w:ascii="Arial" w:hAnsi="Arial" w:cs="Arial"/>
          <w:b/>
          <w:bCs/>
          <w:sz w:val="24"/>
          <w:szCs w:val="24"/>
          <w:lang w:val="es-AR"/>
        </w:rPr>
        <w:t xml:space="preserve">e reacción. Es muy ágil que hasta podría decirse que su magia es de teletransportación de materia. Aunque es imposible, con esa magia tan grande no podría vestir </w:t>
      </w:r>
      <w:r w:rsidR="000837C0">
        <w:rPr>
          <w:rFonts w:ascii="Arial" w:hAnsi="Arial" w:cs="Arial"/>
          <w:b/>
          <w:bCs/>
          <w:sz w:val="24"/>
          <w:szCs w:val="24"/>
          <w:lang w:val="es-AR"/>
        </w:rPr>
        <w:t>así</w:t>
      </w:r>
      <w:r>
        <w:rPr>
          <w:rFonts w:ascii="Arial" w:hAnsi="Arial" w:cs="Arial"/>
          <w:b/>
          <w:bCs/>
          <w:sz w:val="24"/>
          <w:szCs w:val="24"/>
          <w:lang w:val="es-AR"/>
        </w:rPr>
        <w:t>. Aunque esa capa…)</w:t>
      </w:r>
    </w:p>
    <w:p w14:paraId="382883C9" w14:textId="46CF1CC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se </w:t>
      </w:r>
      <w:r w:rsidR="000837C0">
        <w:rPr>
          <w:rFonts w:ascii="Arial" w:hAnsi="Arial" w:cs="Arial"/>
          <w:b/>
          <w:bCs/>
          <w:sz w:val="24"/>
          <w:szCs w:val="24"/>
          <w:lang w:val="es-AR"/>
        </w:rPr>
        <w:t xml:space="preserve">sumergió </w:t>
      </w:r>
      <w:r>
        <w:rPr>
          <w:rFonts w:ascii="Arial" w:hAnsi="Arial" w:cs="Arial"/>
          <w:b/>
          <w:bCs/>
          <w:sz w:val="24"/>
          <w:szCs w:val="24"/>
          <w:lang w:val="es-AR"/>
        </w:rPr>
        <w:t xml:space="preserve">en sus </w:t>
      </w:r>
      <w:r w:rsidR="000837C0">
        <w:rPr>
          <w:rFonts w:ascii="Arial" w:hAnsi="Arial" w:cs="Arial"/>
          <w:b/>
          <w:bCs/>
          <w:sz w:val="24"/>
          <w:szCs w:val="24"/>
          <w:lang w:val="es-AR"/>
        </w:rPr>
        <w:t>pensamientos</w:t>
      </w:r>
      <w:r w:rsidR="001358DD">
        <w:rPr>
          <w:rFonts w:ascii="Arial" w:hAnsi="Arial" w:cs="Arial"/>
          <w:b/>
          <w:bCs/>
          <w:sz w:val="24"/>
          <w:szCs w:val="24"/>
          <w:lang w:val="es-AR"/>
        </w:rPr>
        <w:t xml:space="preserve"> de</w:t>
      </w:r>
      <w:r>
        <w:rPr>
          <w:rFonts w:ascii="Arial" w:hAnsi="Arial" w:cs="Arial"/>
          <w:b/>
          <w:bCs/>
          <w:sz w:val="24"/>
          <w:szCs w:val="24"/>
          <w:lang w:val="es-AR"/>
        </w:rPr>
        <w:t xml:space="preserve"> esa capa que fue rodeada </w:t>
      </w:r>
      <w:r w:rsidR="001358DD">
        <w:rPr>
          <w:rFonts w:ascii="Arial" w:hAnsi="Arial" w:cs="Arial"/>
          <w:b/>
          <w:bCs/>
          <w:sz w:val="24"/>
          <w:szCs w:val="24"/>
          <w:lang w:val="es-AR"/>
        </w:rPr>
        <w:t>con</w:t>
      </w:r>
      <w:r>
        <w:rPr>
          <w:rFonts w:ascii="Arial" w:hAnsi="Arial" w:cs="Arial"/>
          <w:b/>
          <w:bCs/>
          <w:sz w:val="24"/>
          <w:szCs w:val="24"/>
          <w:lang w:val="es-AR"/>
        </w:rPr>
        <w:t xml:space="preserve"> un muro de fuego y salió intacta sin ningún rasguño alguno de incineración.</w:t>
      </w:r>
    </w:p>
    <w:p w14:paraId="05548CF1" w14:textId="52213ED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-Mi nombre es Katharo</w:t>
      </w:r>
      <w:r w:rsidR="001358DD">
        <w:rPr>
          <w:rFonts w:ascii="Arial" w:hAnsi="Arial" w:cs="Arial"/>
          <w:b/>
          <w:bCs/>
          <w:sz w:val="24"/>
          <w:szCs w:val="24"/>
          <w:lang w:val="es-AR"/>
        </w:rPr>
        <w:t xml:space="preserve"> Aleck</w:t>
      </w:r>
      <w:r>
        <w:rPr>
          <w:rFonts w:ascii="Arial" w:hAnsi="Arial" w:cs="Arial"/>
          <w:b/>
          <w:bCs/>
          <w:sz w:val="24"/>
          <w:szCs w:val="24"/>
          <w:lang w:val="es-AR"/>
        </w:rPr>
        <w:t>. Y que sepas mi nombre no te ayudara a ganarme de cualquier forma.</w:t>
      </w:r>
    </w:p>
    <w:p w14:paraId="17AFA1A4" w14:textId="409B949E"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Aleck son </w:t>
      </w:r>
      <w:r w:rsidR="000837C0">
        <w:rPr>
          <w:rFonts w:ascii="Arial" w:hAnsi="Arial" w:cs="Arial"/>
          <w:b/>
          <w:bCs/>
          <w:sz w:val="24"/>
          <w:szCs w:val="24"/>
          <w:lang w:val="es-AR"/>
        </w:rPr>
        <w:t>rápidos</w:t>
      </w:r>
      <w:r>
        <w:rPr>
          <w:rFonts w:ascii="Arial" w:hAnsi="Arial" w:cs="Arial"/>
          <w:b/>
          <w:bCs/>
          <w:sz w:val="24"/>
          <w:szCs w:val="24"/>
          <w:lang w:val="es-AR"/>
        </w:rPr>
        <w:t xml:space="preserve"> que incluso su largo cabello es </w:t>
      </w:r>
      <w:r w:rsidR="000837C0">
        <w:rPr>
          <w:rFonts w:ascii="Arial" w:hAnsi="Arial" w:cs="Arial"/>
          <w:b/>
          <w:bCs/>
          <w:sz w:val="24"/>
          <w:szCs w:val="24"/>
          <w:lang w:val="es-AR"/>
        </w:rPr>
        <w:t>capaz</w:t>
      </w:r>
      <w:r>
        <w:rPr>
          <w:rFonts w:ascii="Arial" w:hAnsi="Arial" w:cs="Arial"/>
          <w:b/>
          <w:bCs/>
          <w:sz w:val="24"/>
          <w:szCs w:val="24"/>
          <w:lang w:val="es-AR"/>
        </w:rPr>
        <w:t xml:space="preserve"> de evitar esa gran cantidad de disparos de fuego.</w:t>
      </w:r>
    </w:p>
    <w:p w14:paraId="47D8CAD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-¡¡Geteiltes Feuer!!</w:t>
      </w:r>
    </w:p>
    <w:p w14:paraId="62EBB2FD" w14:textId="3EB353D8"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como alguna clase de activación de </w:t>
      </w:r>
      <w:r w:rsidR="000837C0">
        <w:rPr>
          <w:rFonts w:ascii="Arial" w:hAnsi="Arial" w:cs="Arial"/>
          <w:b/>
          <w:bCs/>
          <w:sz w:val="24"/>
          <w:szCs w:val="24"/>
          <w:lang w:val="es-AR"/>
        </w:rPr>
        <w:t>hechizos</w:t>
      </w:r>
      <w:r>
        <w:rPr>
          <w:rFonts w:ascii="Arial" w:hAnsi="Arial" w:cs="Arial"/>
          <w:b/>
          <w:bCs/>
          <w:sz w:val="24"/>
          <w:szCs w:val="24"/>
          <w:lang w:val="es-AR"/>
        </w:rPr>
        <w:t xml:space="preserve"> que sus disparos empezaron a cambiar de forma.</w:t>
      </w:r>
    </w:p>
    <w:p w14:paraId="073E75EC" w14:textId="5E4D685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disparaba un simple disparo de fuego, ahora se </w:t>
      </w:r>
      <w:r w:rsidR="000837C0">
        <w:rPr>
          <w:rFonts w:ascii="Arial" w:hAnsi="Arial" w:cs="Arial"/>
          <w:b/>
          <w:bCs/>
          <w:sz w:val="24"/>
          <w:szCs w:val="24"/>
          <w:lang w:val="es-AR"/>
        </w:rPr>
        <w:t>dividía</w:t>
      </w:r>
      <w:r>
        <w:rPr>
          <w:rFonts w:ascii="Arial" w:hAnsi="Arial" w:cs="Arial"/>
          <w:b/>
          <w:bCs/>
          <w:sz w:val="24"/>
          <w:szCs w:val="24"/>
          <w:lang w:val="es-AR"/>
        </w:rPr>
        <w:t xml:space="preserve"> en distintos disparos un poco con menos </w:t>
      </w:r>
      <w:r w:rsidR="000837C0">
        <w:rPr>
          <w:rFonts w:ascii="Arial" w:hAnsi="Arial" w:cs="Arial"/>
          <w:b/>
          <w:bCs/>
          <w:sz w:val="24"/>
          <w:szCs w:val="24"/>
          <w:lang w:val="es-AR"/>
        </w:rPr>
        <w:t>fuerza</w:t>
      </w:r>
      <w:r>
        <w:rPr>
          <w:rFonts w:ascii="Arial" w:hAnsi="Arial" w:cs="Arial"/>
          <w:b/>
          <w:bCs/>
          <w:sz w:val="24"/>
          <w:szCs w:val="24"/>
          <w:lang w:val="es-AR"/>
        </w:rPr>
        <w:t xml:space="preserve"> de </w:t>
      </w:r>
      <w:r w:rsidR="000837C0">
        <w:rPr>
          <w:rFonts w:ascii="Arial" w:hAnsi="Arial" w:cs="Arial"/>
          <w:b/>
          <w:bCs/>
          <w:sz w:val="24"/>
          <w:szCs w:val="24"/>
          <w:lang w:val="es-AR"/>
        </w:rPr>
        <w:t>incineración,</w:t>
      </w:r>
      <w:r>
        <w:rPr>
          <w:rFonts w:ascii="Arial" w:hAnsi="Arial" w:cs="Arial"/>
          <w:b/>
          <w:bCs/>
          <w:sz w:val="24"/>
          <w:szCs w:val="24"/>
          <w:lang w:val="es-AR"/>
        </w:rPr>
        <w:t xml:space="preserve"> pero con </w:t>
      </w:r>
      <w:r w:rsidR="000837C0">
        <w:rPr>
          <w:rFonts w:ascii="Arial" w:hAnsi="Arial" w:cs="Arial"/>
          <w:b/>
          <w:bCs/>
          <w:sz w:val="24"/>
          <w:szCs w:val="24"/>
          <w:lang w:val="es-AR"/>
        </w:rPr>
        <w:t>más</w:t>
      </w:r>
      <w:r>
        <w:rPr>
          <w:rFonts w:ascii="Arial" w:hAnsi="Arial" w:cs="Arial"/>
          <w:b/>
          <w:bCs/>
          <w:sz w:val="24"/>
          <w:szCs w:val="24"/>
          <w:lang w:val="es-AR"/>
        </w:rPr>
        <w:t xml:space="preserve"> velocidad y en exorbitantes cantidades.</w:t>
      </w:r>
    </w:p>
    <w:p w14:paraId="023E8254" w14:textId="703F37B5"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Esos o</w:t>
      </w:r>
      <w:r w:rsidR="001358DD">
        <w:rPr>
          <w:rFonts w:ascii="Arial" w:hAnsi="Arial" w:cs="Arial"/>
          <w:b/>
          <w:bCs/>
          <w:sz w:val="24"/>
          <w:szCs w:val="24"/>
          <w:lang w:val="es-AR"/>
        </w:rPr>
        <w:t>j</w:t>
      </w:r>
      <w:r>
        <w:rPr>
          <w:rFonts w:ascii="Arial" w:hAnsi="Arial" w:cs="Arial"/>
          <w:b/>
          <w:bCs/>
          <w:sz w:val="24"/>
          <w:szCs w:val="24"/>
          <w:lang w:val="es-AR"/>
        </w:rPr>
        <w:t xml:space="preserve">os arcoíris del chico se movían </w:t>
      </w:r>
      <w:r w:rsidR="000837C0">
        <w:rPr>
          <w:rFonts w:ascii="Arial" w:hAnsi="Arial" w:cs="Arial"/>
          <w:b/>
          <w:bCs/>
          <w:sz w:val="24"/>
          <w:szCs w:val="24"/>
          <w:lang w:val="es-AR"/>
        </w:rPr>
        <w:t>más</w:t>
      </w:r>
      <w:r>
        <w:rPr>
          <w:rFonts w:ascii="Arial" w:hAnsi="Arial" w:cs="Arial"/>
          <w:b/>
          <w:bCs/>
          <w:sz w:val="24"/>
          <w:szCs w:val="24"/>
          <w:lang w:val="es-AR"/>
        </w:rPr>
        <w:t xml:space="preserve"> rápido y de alguna manera </w:t>
      </w:r>
      <w:r w:rsidR="001358DD">
        <w:rPr>
          <w:rFonts w:ascii="Arial" w:hAnsi="Arial" w:cs="Arial"/>
          <w:b/>
          <w:bCs/>
          <w:sz w:val="24"/>
          <w:szCs w:val="24"/>
          <w:lang w:val="es-AR"/>
        </w:rPr>
        <w:t>agilizaba</w:t>
      </w:r>
      <w:r>
        <w:rPr>
          <w:rFonts w:ascii="Arial" w:hAnsi="Arial" w:cs="Arial"/>
          <w:b/>
          <w:bCs/>
          <w:sz w:val="24"/>
          <w:szCs w:val="24"/>
          <w:lang w:val="es-AR"/>
        </w:rPr>
        <w:t xml:space="preserve"> de su cuerpo delgado y musculoso l</w:t>
      </w:r>
      <w:r w:rsidR="001358DD">
        <w:rPr>
          <w:rFonts w:ascii="Arial" w:hAnsi="Arial" w:cs="Arial"/>
          <w:b/>
          <w:bCs/>
          <w:sz w:val="24"/>
          <w:szCs w:val="24"/>
          <w:lang w:val="es-AR"/>
        </w:rPr>
        <w:t>ogrando</w:t>
      </w:r>
      <w:r>
        <w:rPr>
          <w:rFonts w:ascii="Arial" w:hAnsi="Arial" w:cs="Arial"/>
          <w:b/>
          <w:bCs/>
          <w:sz w:val="24"/>
          <w:szCs w:val="24"/>
          <w:lang w:val="es-AR"/>
        </w:rPr>
        <w:t xml:space="preserve"> esquivar tod</w:t>
      </w:r>
      <w:r w:rsidR="001358DD">
        <w:rPr>
          <w:rFonts w:ascii="Arial" w:hAnsi="Arial" w:cs="Arial"/>
          <w:b/>
          <w:bCs/>
          <w:sz w:val="24"/>
          <w:szCs w:val="24"/>
          <w:lang w:val="es-AR"/>
        </w:rPr>
        <w:t>a</w:t>
      </w:r>
      <w:r>
        <w:rPr>
          <w:rFonts w:ascii="Arial" w:hAnsi="Arial" w:cs="Arial"/>
          <w:b/>
          <w:bCs/>
          <w:sz w:val="24"/>
          <w:szCs w:val="24"/>
          <w:lang w:val="es-AR"/>
        </w:rPr>
        <w:t xml:space="preserve">s las flechas </w:t>
      </w:r>
      <w:r w:rsidR="00685632">
        <w:rPr>
          <w:rFonts w:ascii="Arial" w:hAnsi="Arial" w:cs="Arial"/>
          <w:b/>
          <w:bCs/>
          <w:sz w:val="24"/>
          <w:szCs w:val="24"/>
          <w:lang w:val="es-AR"/>
        </w:rPr>
        <w:t xml:space="preserve">de </w:t>
      </w:r>
      <w:r>
        <w:rPr>
          <w:rFonts w:ascii="Arial" w:hAnsi="Arial" w:cs="Arial"/>
          <w:b/>
          <w:bCs/>
          <w:sz w:val="24"/>
          <w:szCs w:val="24"/>
          <w:lang w:val="es-AR"/>
        </w:rPr>
        <w:t>fuego.</w:t>
      </w:r>
    </w:p>
    <w:p w14:paraId="331A8EB5" w14:textId="44491C6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-¡Arima</w:t>
      </w:r>
      <w:r w:rsidR="00685632">
        <w:rPr>
          <w:rFonts w:ascii="Arial" w:hAnsi="Arial" w:cs="Arial"/>
          <w:b/>
          <w:bCs/>
          <w:sz w:val="24"/>
          <w:szCs w:val="24"/>
          <w:lang w:val="es-AR"/>
        </w:rPr>
        <w:t>,</w:t>
      </w:r>
      <w:r>
        <w:rPr>
          <w:rFonts w:ascii="Arial" w:hAnsi="Arial" w:cs="Arial"/>
          <w:b/>
          <w:bCs/>
          <w:sz w:val="24"/>
          <w:szCs w:val="24"/>
          <w:lang w:val="es-AR"/>
        </w:rPr>
        <w:t xml:space="preserve"> deja de mirar y ayúdame!</w:t>
      </w:r>
    </w:p>
    <w:p w14:paraId="1CE18675" w14:textId="5605531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Arima solo estaba tratando de observar alguna debilidad en sus movimientos </w:t>
      </w:r>
      <w:r w:rsidR="000837C0">
        <w:rPr>
          <w:rFonts w:ascii="Arial" w:hAnsi="Arial" w:cs="Arial"/>
          <w:b/>
          <w:bCs/>
          <w:sz w:val="24"/>
          <w:szCs w:val="24"/>
          <w:lang w:val="es-AR"/>
        </w:rPr>
        <w:t>rápidos</w:t>
      </w:r>
      <w:r>
        <w:rPr>
          <w:rFonts w:ascii="Arial" w:hAnsi="Arial" w:cs="Arial"/>
          <w:b/>
          <w:bCs/>
          <w:sz w:val="24"/>
          <w:szCs w:val="24"/>
          <w:lang w:val="es-AR"/>
        </w:rPr>
        <w:t xml:space="preserve">, pero parece que cubrió todos sus puntos </w:t>
      </w:r>
      <w:r w:rsidR="000837C0">
        <w:rPr>
          <w:rFonts w:ascii="Arial" w:hAnsi="Arial" w:cs="Arial"/>
          <w:b/>
          <w:bCs/>
          <w:sz w:val="24"/>
          <w:szCs w:val="24"/>
          <w:lang w:val="es-AR"/>
        </w:rPr>
        <w:t>débiles</w:t>
      </w:r>
      <w:r>
        <w:rPr>
          <w:rFonts w:ascii="Arial" w:hAnsi="Arial" w:cs="Arial"/>
          <w:b/>
          <w:bCs/>
          <w:sz w:val="24"/>
          <w:szCs w:val="24"/>
          <w:lang w:val="es-AR"/>
        </w:rPr>
        <w:t>. De esta manera no le queda otra que ayudarlo con su magia.</w:t>
      </w:r>
    </w:p>
    <w:p w14:paraId="12EFF2AD"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-¡¡Heilige Ketten!!</w:t>
      </w:r>
    </w:p>
    <w:p w14:paraId="1A3D84DB" w14:textId="64DB681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Esas palabras activaron</w:t>
      </w:r>
      <w:r w:rsidR="00685632">
        <w:rPr>
          <w:rFonts w:ascii="Arial" w:hAnsi="Arial" w:cs="Arial"/>
          <w:b/>
          <w:bCs/>
          <w:sz w:val="24"/>
          <w:szCs w:val="24"/>
          <w:lang w:val="es-AR"/>
        </w:rPr>
        <w:t xml:space="preserve"> alrededor de 6 </w:t>
      </w:r>
      <w:r>
        <w:rPr>
          <w:rFonts w:ascii="Arial" w:hAnsi="Arial" w:cs="Arial"/>
          <w:b/>
          <w:bCs/>
          <w:sz w:val="24"/>
          <w:szCs w:val="24"/>
          <w:lang w:val="es-AR"/>
        </w:rPr>
        <w:t xml:space="preserve">círculos mágicos que rodearon por completo a </w:t>
      </w:r>
      <w:r w:rsidR="00685632">
        <w:rPr>
          <w:rFonts w:ascii="Arial" w:hAnsi="Arial" w:cs="Arial"/>
          <w:b/>
          <w:bCs/>
          <w:sz w:val="24"/>
          <w:szCs w:val="24"/>
          <w:lang w:val="es-AR"/>
        </w:rPr>
        <w:t xml:space="preserve">Katharo </w:t>
      </w:r>
      <w:r>
        <w:rPr>
          <w:rFonts w:ascii="Arial" w:hAnsi="Arial" w:cs="Arial"/>
          <w:b/>
          <w:bCs/>
          <w:sz w:val="24"/>
          <w:szCs w:val="24"/>
          <w:lang w:val="es-AR"/>
        </w:rPr>
        <w:t>Aleck.</w:t>
      </w:r>
    </w:p>
    <w:p w14:paraId="451E8D44"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401E3D06" w14:textId="2931460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no explotaron ni nada, pero no podía esperar a que eso pasara o averiguarlo </w:t>
      </w:r>
      <w:r w:rsidR="000837C0">
        <w:rPr>
          <w:rFonts w:ascii="Arial" w:hAnsi="Arial" w:cs="Arial"/>
          <w:b/>
          <w:bCs/>
          <w:sz w:val="24"/>
          <w:szCs w:val="24"/>
          <w:lang w:val="es-AR"/>
        </w:rPr>
        <w:t>quedándose</w:t>
      </w:r>
      <w:r>
        <w:rPr>
          <w:rFonts w:ascii="Arial" w:hAnsi="Arial" w:cs="Arial"/>
          <w:b/>
          <w:bCs/>
          <w:sz w:val="24"/>
          <w:szCs w:val="24"/>
          <w:lang w:val="es-AR"/>
        </w:rPr>
        <w:t xml:space="preserve"> en ese lugar. </w:t>
      </w:r>
    </w:p>
    <w:p w14:paraId="6317E86B" w14:textId="1F4F2B1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Aleck doblego sus rodillas y cintura para luego saltar hacia arriba lo </w:t>
      </w:r>
      <w:r w:rsidR="000837C0">
        <w:rPr>
          <w:rFonts w:ascii="Arial" w:hAnsi="Arial" w:cs="Arial"/>
          <w:b/>
          <w:bCs/>
          <w:sz w:val="24"/>
          <w:szCs w:val="24"/>
          <w:lang w:val="es-AR"/>
        </w:rPr>
        <w:t>más</w:t>
      </w:r>
      <w:r>
        <w:rPr>
          <w:rFonts w:ascii="Arial" w:hAnsi="Arial" w:cs="Arial"/>
          <w:b/>
          <w:bCs/>
          <w:sz w:val="24"/>
          <w:szCs w:val="24"/>
          <w:lang w:val="es-AR"/>
        </w:rPr>
        <w:t xml:space="preserve"> que pudiera para </w:t>
      </w:r>
      <w:r w:rsidR="000837C0">
        <w:rPr>
          <w:rFonts w:ascii="Arial" w:hAnsi="Arial" w:cs="Arial"/>
          <w:b/>
          <w:bCs/>
          <w:sz w:val="24"/>
          <w:szCs w:val="24"/>
          <w:lang w:val="es-AR"/>
        </w:rPr>
        <w:t>esquivar</w:t>
      </w:r>
      <w:r>
        <w:rPr>
          <w:rFonts w:ascii="Arial" w:hAnsi="Arial" w:cs="Arial"/>
          <w:b/>
          <w:bCs/>
          <w:sz w:val="24"/>
          <w:szCs w:val="24"/>
          <w:lang w:val="es-AR"/>
        </w:rPr>
        <w:t xml:space="preserve"> esos círculos mágicos y lo que fuere que sea eso. </w:t>
      </w:r>
      <w:r w:rsidR="00685632">
        <w:rPr>
          <w:rFonts w:ascii="Arial" w:hAnsi="Arial" w:cs="Arial"/>
          <w:b/>
          <w:bCs/>
          <w:sz w:val="24"/>
          <w:szCs w:val="24"/>
          <w:lang w:val="es-AR"/>
        </w:rPr>
        <w:t>N</w:t>
      </w:r>
      <w:r>
        <w:rPr>
          <w:rFonts w:ascii="Arial" w:hAnsi="Arial" w:cs="Arial"/>
          <w:b/>
          <w:bCs/>
          <w:sz w:val="24"/>
          <w:szCs w:val="24"/>
          <w:lang w:val="es-AR"/>
        </w:rPr>
        <w:t xml:space="preserve">o quería quedarse en ese punto muerto para averiguar </w:t>
      </w:r>
      <w:r w:rsidR="00685632">
        <w:rPr>
          <w:rFonts w:ascii="Arial" w:hAnsi="Arial" w:cs="Arial"/>
          <w:b/>
          <w:bCs/>
          <w:sz w:val="24"/>
          <w:szCs w:val="24"/>
          <w:lang w:val="es-AR"/>
        </w:rPr>
        <w:t>que eran esos círculos.</w:t>
      </w:r>
    </w:p>
    <w:p w14:paraId="273C3786" w14:textId="73AB3DD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Su cuerpo es tan ágil y </w:t>
      </w:r>
      <w:r w:rsidR="000837C0">
        <w:rPr>
          <w:rFonts w:ascii="Arial" w:hAnsi="Arial" w:cs="Arial"/>
          <w:b/>
          <w:bCs/>
          <w:sz w:val="24"/>
          <w:szCs w:val="24"/>
          <w:lang w:val="es-AR"/>
        </w:rPr>
        <w:t>atlético</w:t>
      </w:r>
      <w:r>
        <w:rPr>
          <w:rFonts w:ascii="Arial" w:hAnsi="Arial" w:cs="Arial"/>
          <w:b/>
          <w:bCs/>
          <w:sz w:val="24"/>
          <w:szCs w:val="24"/>
          <w:lang w:val="es-AR"/>
        </w:rPr>
        <w:t xml:space="preserve"> que salto alrededor de dos metros en el aire.</w:t>
      </w:r>
    </w:p>
    <w:p w14:paraId="4C2AE3AD" w14:textId="328CC0B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Esos círculos </w:t>
      </w:r>
      <w:r w:rsidR="000837C0">
        <w:rPr>
          <w:rFonts w:ascii="Arial" w:hAnsi="Arial" w:cs="Arial"/>
          <w:b/>
          <w:bCs/>
          <w:sz w:val="24"/>
          <w:szCs w:val="24"/>
          <w:lang w:val="es-AR"/>
        </w:rPr>
        <w:t>mágicos</w:t>
      </w:r>
      <w:r>
        <w:rPr>
          <w:rFonts w:ascii="Arial" w:hAnsi="Arial" w:cs="Arial"/>
          <w:b/>
          <w:bCs/>
          <w:sz w:val="24"/>
          <w:szCs w:val="24"/>
          <w:lang w:val="es-AR"/>
        </w:rPr>
        <w:t xml:space="preserve"> brillaron y de ellos, como si algo saliera debajo del agua, </w:t>
      </w:r>
      <w:r w:rsidR="00685632">
        <w:rPr>
          <w:rFonts w:ascii="Arial" w:hAnsi="Arial" w:cs="Arial"/>
          <w:b/>
          <w:bCs/>
          <w:sz w:val="24"/>
          <w:szCs w:val="24"/>
          <w:lang w:val="es-AR"/>
        </w:rPr>
        <w:t xml:space="preserve">salieron </w:t>
      </w:r>
      <w:r>
        <w:rPr>
          <w:rFonts w:ascii="Arial" w:hAnsi="Arial" w:cs="Arial"/>
          <w:b/>
          <w:bCs/>
          <w:sz w:val="24"/>
          <w:szCs w:val="24"/>
          <w:lang w:val="es-AR"/>
        </w:rPr>
        <w:t xml:space="preserve">cadenas doradas </w:t>
      </w:r>
      <w:r w:rsidR="00685632">
        <w:rPr>
          <w:rFonts w:ascii="Arial" w:hAnsi="Arial" w:cs="Arial"/>
          <w:b/>
          <w:bCs/>
          <w:sz w:val="24"/>
          <w:szCs w:val="24"/>
          <w:lang w:val="es-AR"/>
        </w:rPr>
        <w:t xml:space="preserve">que </w:t>
      </w:r>
      <w:r>
        <w:rPr>
          <w:rFonts w:ascii="Arial" w:hAnsi="Arial" w:cs="Arial"/>
          <w:b/>
          <w:bCs/>
          <w:sz w:val="24"/>
          <w:szCs w:val="24"/>
          <w:lang w:val="es-AR"/>
        </w:rPr>
        <w:t xml:space="preserve">empezaron a rodearlo por completo. </w:t>
      </w:r>
    </w:p>
    <w:p w14:paraId="246D2F14" w14:textId="01A71C6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a pesar de saltar dos metros en el aire esas cadenas a una gran velocidad lo rodearon y lograron bajarlo a tierra de un brusco movimiento que incluso </w:t>
      </w:r>
      <w:r w:rsidR="000837C0">
        <w:rPr>
          <w:rFonts w:ascii="Arial" w:hAnsi="Arial" w:cs="Arial"/>
          <w:b/>
          <w:bCs/>
          <w:sz w:val="24"/>
          <w:szCs w:val="24"/>
          <w:lang w:val="es-AR"/>
        </w:rPr>
        <w:t>agrietaron</w:t>
      </w:r>
      <w:r>
        <w:rPr>
          <w:rFonts w:ascii="Arial" w:hAnsi="Arial" w:cs="Arial"/>
          <w:b/>
          <w:bCs/>
          <w:sz w:val="24"/>
          <w:szCs w:val="24"/>
          <w:lang w:val="es-AR"/>
        </w:rPr>
        <w:t xml:space="preserve"> el suelo de madera.</w:t>
      </w:r>
    </w:p>
    <w:p w14:paraId="0BB3D3D5" w14:textId="3545D621"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chico intento mantener todo su peso en sus piernas para no quedar tirado en el suelo. Eso solo lo pondría en una difícil situación de esquivar un ataque. Pero ahora su prioridad no era esquivar, sino en adivinar como </w:t>
      </w:r>
      <w:r w:rsidR="000837C0">
        <w:rPr>
          <w:rFonts w:ascii="Arial" w:hAnsi="Arial" w:cs="Arial"/>
          <w:b/>
          <w:bCs/>
          <w:sz w:val="24"/>
          <w:szCs w:val="24"/>
          <w:lang w:val="es-AR"/>
        </w:rPr>
        <w:t>zafarse</w:t>
      </w:r>
      <w:r>
        <w:rPr>
          <w:rFonts w:ascii="Arial" w:hAnsi="Arial" w:cs="Arial"/>
          <w:b/>
          <w:bCs/>
          <w:sz w:val="24"/>
          <w:szCs w:val="24"/>
          <w:lang w:val="es-AR"/>
        </w:rPr>
        <w:t xml:space="preserve"> de esas cade</w:t>
      </w:r>
      <w:r w:rsidR="00685632">
        <w:rPr>
          <w:rFonts w:ascii="Arial" w:hAnsi="Arial" w:cs="Arial"/>
          <w:b/>
          <w:bCs/>
          <w:sz w:val="24"/>
          <w:szCs w:val="24"/>
          <w:lang w:val="es-AR"/>
        </w:rPr>
        <w:t>n</w:t>
      </w:r>
      <w:r>
        <w:rPr>
          <w:rFonts w:ascii="Arial" w:hAnsi="Arial" w:cs="Arial"/>
          <w:b/>
          <w:bCs/>
          <w:sz w:val="24"/>
          <w:szCs w:val="24"/>
          <w:lang w:val="es-AR"/>
        </w:rPr>
        <w:t>as.</w:t>
      </w:r>
    </w:p>
    <w:p w14:paraId="0CD24363" w14:textId="4B1C7CD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-Hasta aquí </w:t>
      </w:r>
      <w:r w:rsidR="000837C0">
        <w:rPr>
          <w:rFonts w:ascii="Arial" w:hAnsi="Arial" w:cs="Arial"/>
          <w:b/>
          <w:bCs/>
          <w:sz w:val="24"/>
          <w:szCs w:val="24"/>
          <w:lang w:val="es-AR"/>
        </w:rPr>
        <w:t>llegaste</w:t>
      </w:r>
      <w:r>
        <w:rPr>
          <w:rFonts w:ascii="Arial" w:hAnsi="Arial" w:cs="Arial"/>
          <w:b/>
          <w:bCs/>
          <w:sz w:val="24"/>
          <w:szCs w:val="24"/>
          <w:lang w:val="es-AR"/>
        </w:rPr>
        <w:t xml:space="preserve"> niño. Eres muy ágil y todo, pero nadie escapa de las cadenas de Arima.</w:t>
      </w:r>
    </w:p>
    <w:p w14:paraId="796FD87F"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w:t>
      </w:r>
    </w:p>
    <w:p w14:paraId="52D16E6E"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-¡¡¡Feuer Projektil!! </w:t>
      </w:r>
    </w:p>
    <w:p w14:paraId="47865A30"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lastRenderedPageBreak/>
        <w:t>Su cambio de magia se volvió a activar. Ahora sus manos se juntaron y con sus palmas extendidas hacia el chico grito esas palabras que absorbieron todo el fuego del lugar.</w:t>
      </w:r>
    </w:p>
    <w:p w14:paraId="083EB051" w14:textId="6FD41A7A"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El calor de las llamas quemando la madera del bar fue absorbida por sus palmas. El lugar </w:t>
      </w:r>
      <w:r w:rsidR="000837C0">
        <w:rPr>
          <w:rFonts w:ascii="Arial" w:hAnsi="Arial" w:cs="Arial"/>
          <w:b/>
          <w:bCs/>
          <w:sz w:val="24"/>
          <w:szCs w:val="24"/>
          <w:lang w:val="es-AR"/>
        </w:rPr>
        <w:t>rápidamente</w:t>
      </w:r>
      <w:r>
        <w:rPr>
          <w:rFonts w:ascii="Arial" w:hAnsi="Arial" w:cs="Arial"/>
          <w:b/>
          <w:bCs/>
          <w:sz w:val="24"/>
          <w:szCs w:val="24"/>
          <w:lang w:val="es-AR"/>
        </w:rPr>
        <w:t xml:space="preserve"> se </w:t>
      </w:r>
      <w:r w:rsidR="000837C0">
        <w:rPr>
          <w:rFonts w:ascii="Arial" w:hAnsi="Arial" w:cs="Arial"/>
          <w:b/>
          <w:bCs/>
          <w:sz w:val="24"/>
          <w:szCs w:val="24"/>
          <w:lang w:val="es-AR"/>
        </w:rPr>
        <w:t>enfrió</w:t>
      </w:r>
      <w:r>
        <w:rPr>
          <w:rFonts w:ascii="Arial" w:hAnsi="Arial" w:cs="Arial"/>
          <w:b/>
          <w:bCs/>
          <w:sz w:val="24"/>
          <w:szCs w:val="24"/>
          <w:lang w:val="es-AR"/>
        </w:rPr>
        <w:t xml:space="preserve"> ya que todo calor alguno </w:t>
      </w:r>
      <w:r w:rsidR="000837C0">
        <w:rPr>
          <w:rFonts w:ascii="Arial" w:hAnsi="Arial" w:cs="Arial"/>
          <w:b/>
          <w:bCs/>
          <w:sz w:val="24"/>
          <w:szCs w:val="24"/>
          <w:lang w:val="es-AR"/>
        </w:rPr>
        <w:t>había</w:t>
      </w:r>
      <w:r>
        <w:rPr>
          <w:rFonts w:ascii="Arial" w:hAnsi="Arial" w:cs="Arial"/>
          <w:b/>
          <w:bCs/>
          <w:sz w:val="24"/>
          <w:szCs w:val="24"/>
          <w:lang w:val="es-AR"/>
        </w:rPr>
        <w:t xml:space="preserve"> sido absorbido por sus </w:t>
      </w:r>
      <w:r w:rsidR="00685632">
        <w:rPr>
          <w:rFonts w:ascii="Arial" w:hAnsi="Arial" w:cs="Arial"/>
          <w:b/>
          <w:bCs/>
          <w:sz w:val="24"/>
          <w:szCs w:val="24"/>
          <w:lang w:val="es-AR"/>
        </w:rPr>
        <w:t>palmas</w:t>
      </w:r>
      <w:r>
        <w:rPr>
          <w:rFonts w:ascii="Arial" w:hAnsi="Arial" w:cs="Arial"/>
          <w:b/>
          <w:bCs/>
          <w:sz w:val="24"/>
          <w:szCs w:val="24"/>
          <w:lang w:val="es-AR"/>
        </w:rPr>
        <w:t>.</w:t>
      </w:r>
    </w:p>
    <w:p w14:paraId="67FED4D6"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enorme proyectil de fuego fue lanzado hacia el chico.</w:t>
      </w:r>
    </w:p>
    <w:p w14:paraId="36380589" w14:textId="1529A8F3"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su capa como para protegerse un poco de las quemaduras que esta enorme bola de fuego causaría. </w:t>
      </w:r>
    </w:p>
    <w:p w14:paraId="1E3932E9" w14:textId="37EE257F"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Ya no puede contar con su increíble agilidad para esquivar </w:t>
      </w:r>
      <w:r w:rsidR="000837C0">
        <w:rPr>
          <w:rFonts w:ascii="Arial" w:hAnsi="Arial" w:cs="Arial"/>
          <w:b/>
          <w:bCs/>
          <w:sz w:val="24"/>
          <w:szCs w:val="24"/>
          <w:lang w:val="es-AR"/>
        </w:rPr>
        <w:t>porque</w:t>
      </w:r>
      <w:r>
        <w:rPr>
          <w:rFonts w:ascii="Arial" w:hAnsi="Arial" w:cs="Arial"/>
          <w:b/>
          <w:bCs/>
          <w:sz w:val="24"/>
          <w:szCs w:val="24"/>
          <w:lang w:val="es-AR"/>
        </w:rPr>
        <w:t xml:space="preserve"> ya </w:t>
      </w:r>
      <w:r w:rsidR="000837C0">
        <w:rPr>
          <w:rFonts w:ascii="Arial" w:hAnsi="Arial" w:cs="Arial"/>
          <w:b/>
          <w:bCs/>
          <w:sz w:val="24"/>
          <w:szCs w:val="24"/>
          <w:lang w:val="es-AR"/>
        </w:rPr>
        <w:t>está</w:t>
      </w:r>
      <w:r>
        <w:rPr>
          <w:rFonts w:ascii="Arial" w:hAnsi="Arial" w:cs="Arial"/>
          <w:b/>
          <w:bCs/>
          <w:sz w:val="24"/>
          <w:szCs w:val="24"/>
          <w:lang w:val="es-AR"/>
        </w:rPr>
        <w:t xml:space="preserve"> atado al suelo con cadenas doradas que le impiden incluso mover sus pies. </w:t>
      </w:r>
    </w:p>
    <w:p w14:paraId="1362DBD4" w14:textId="7C8C3710"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837C0">
        <w:rPr>
          <w:rFonts w:ascii="Arial" w:hAnsi="Arial" w:cs="Arial"/>
          <w:b/>
          <w:bCs/>
          <w:sz w:val="24"/>
          <w:szCs w:val="24"/>
          <w:lang w:val="es-AR"/>
        </w:rPr>
        <w:t>presión</w:t>
      </w:r>
      <w:r>
        <w:rPr>
          <w:rFonts w:ascii="Arial" w:hAnsi="Arial" w:cs="Arial"/>
          <w:b/>
          <w:bCs/>
          <w:sz w:val="24"/>
          <w:szCs w:val="24"/>
          <w:lang w:val="es-AR"/>
        </w:rPr>
        <w:t xml:space="preserve"> que aplica es tanta </w:t>
      </w:r>
      <w:r w:rsidR="00685632">
        <w:rPr>
          <w:rFonts w:ascii="Arial" w:hAnsi="Arial" w:cs="Arial"/>
          <w:b/>
          <w:bCs/>
          <w:sz w:val="24"/>
          <w:szCs w:val="24"/>
          <w:lang w:val="es-AR"/>
        </w:rPr>
        <w:t>que,</w:t>
      </w:r>
      <w:r>
        <w:rPr>
          <w:rFonts w:ascii="Arial" w:hAnsi="Arial" w:cs="Arial"/>
          <w:b/>
          <w:bCs/>
          <w:sz w:val="24"/>
          <w:szCs w:val="24"/>
          <w:lang w:val="es-AR"/>
        </w:rPr>
        <w:t xml:space="preserve"> si utilizara su pie para escapar de alguna manera</w:t>
      </w:r>
      <w:r w:rsidR="00685632">
        <w:rPr>
          <w:rFonts w:ascii="Arial" w:hAnsi="Arial" w:cs="Arial"/>
          <w:b/>
          <w:bCs/>
          <w:sz w:val="24"/>
          <w:szCs w:val="24"/>
          <w:lang w:val="es-AR"/>
        </w:rPr>
        <w:t>,</w:t>
      </w:r>
      <w:r>
        <w:rPr>
          <w:rFonts w:ascii="Arial" w:hAnsi="Arial" w:cs="Arial"/>
          <w:b/>
          <w:bCs/>
          <w:sz w:val="24"/>
          <w:szCs w:val="24"/>
          <w:lang w:val="es-AR"/>
        </w:rPr>
        <w:t xml:space="preserve"> </w:t>
      </w:r>
      <w:r w:rsidR="00685632">
        <w:rPr>
          <w:rFonts w:ascii="Arial" w:hAnsi="Arial" w:cs="Arial"/>
          <w:b/>
          <w:bCs/>
          <w:sz w:val="24"/>
          <w:szCs w:val="24"/>
          <w:lang w:val="es-AR"/>
        </w:rPr>
        <w:t>é</w:t>
      </w:r>
      <w:r>
        <w:rPr>
          <w:rFonts w:ascii="Arial" w:hAnsi="Arial" w:cs="Arial"/>
          <w:b/>
          <w:bCs/>
          <w:sz w:val="24"/>
          <w:szCs w:val="24"/>
          <w:lang w:val="es-AR"/>
        </w:rPr>
        <w:t xml:space="preserve">l caería contra el suelo </w:t>
      </w:r>
      <w:r w:rsidR="000837C0">
        <w:rPr>
          <w:rFonts w:ascii="Arial" w:hAnsi="Arial" w:cs="Arial"/>
          <w:b/>
          <w:bCs/>
          <w:sz w:val="24"/>
          <w:szCs w:val="24"/>
          <w:lang w:val="es-AR"/>
        </w:rPr>
        <w:t>rápidamente</w:t>
      </w:r>
      <w:r>
        <w:rPr>
          <w:rFonts w:ascii="Arial" w:hAnsi="Arial" w:cs="Arial"/>
          <w:b/>
          <w:bCs/>
          <w:sz w:val="24"/>
          <w:szCs w:val="24"/>
          <w:lang w:val="es-AR"/>
        </w:rPr>
        <w:t>.</w:t>
      </w:r>
    </w:p>
    <w:p w14:paraId="52981CEC" w14:textId="7F8C6D8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Esto fue </w:t>
      </w:r>
      <w:r w:rsidR="000837C0">
        <w:rPr>
          <w:rFonts w:ascii="Arial" w:hAnsi="Arial" w:cs="Arial"/>
          <w:b/>
          <w:bCs/>
          <w:sz w:val="24"/>
          <w:szCs w:val="24"/>
          <w:lang w:val="es-AR"/>
        </w:rPr>
        <w:t>más</w:t>
      </w:r>
      <w:r>
        <w:rPr>
          <w:rFonts w:ascii="Arial" w:hAnsi="Arial" w:cs="Arial"/>
          <w:b/>
          <w:bCs/>
          <w:sz w:val="24"/>
          <w:szCs w:val="24"/>
          <w:lang w:val="es-AR"/>
        </w:rPr>
        <w:t xml:space="preserve"> que inminente.</w:t>
      </w:r>
    </w:p>
    <w:p w14:paraId="309A5976" w14:textId="036E249C"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La chica de pelo dorado</w:t>
      </w:r>
      <w:r w:rsidR="00685632">
        <w:rPr>
          <w:rFonts w:ascii="Arial" w:hAnsi="Arial" w:cs="Arial"/>
          <w:b/>
          <w:bCs/>
          <w:sz w:val="24"/>
          <w:szCs w:val="24"/>
          <w:lang w:val="es-AR"/>
        </w:rPr>
        <w:t xml:space="preserve"> apenas podía reaccionar</w:t>
      </w:r>
      <w:r>
        <w:rPr>
          <w:rFonts w:ascii="Arial" w:hAnsi="Arial" w:cs="Arial"/>
          <w:b/>
          <w:bCs/>
          <w:sz w:val="24"/>
          <w:szCs w:val="24"/>
          <w:lang w:val="es-AR"/>
        </w:rPr>
        <w:t xml:space="preserve"> como el resto de los clientes vie</w:t>
      </w:r>
      <w:r w:rsidR="00685632">
        <w:rPr>
          <w:rFonts w:ascii="Arial" w:hAnsi="Arial" w:cs="Arial"/>
          <w:b/>
          <w:bCs/>
          <w:sz w:val="24"/>
          <w:szCs w:val="24"/>
          <w:lang w:val="es-AR"/>
        </w:rPr>
        <w:t>ndo</w:t>
      </w:r>
      <w:r>
        <w:rPr>
          <w:rFonts w:ascii="Arial" w:hAnsi="Arial" w:cs="Arial"/>
          <w:b/>
          <w:bCs/>
          <w:sz w:val="24"/>
          <w:szCs w:val="24"/>
          <w:lang w:val="es-AR"/>
        </w:rPr>
        <w:t xml:space="preserve"> algo </w:t>
      </w:r>
      <w:r w:rsidR="000837C0">
        <w:rPr>
          <w:rFonts w:ascii="Arial" w:hAnsi="Arial" w:cs="Arial"/>
          <w:b/>
          <w:bCs/>
          <w:sz w:val="24"/>
          <w:szCs w:val="24"/>
          <w:lang w:val="es-AR"/>
        </w:rPr>
        <w:t>más</w:t>
      </w:r>
      <w:r>
        <w:rPr>
          <w:rFonts w:ascii="Arial" w:hAnsi="Arial" w:cs="Arial"/>
          <w:b/>
          <w:bCs/>
          <w:sz w:val="24"/>
          <w:szCs w:val="24"/>
          <w:lang w:val="es-AR"/>
        </w:rPr>
        <w:t xml:space="preserve"> que </w:t>
      </w:r>
      <w:r w:rsidR="000837C0">
        <w:rPr>
          <w:rFonts w:ascii="Arial" w:hAnsi="Arial" w:cs="Arial"/>
          <w:b/>
          <w:bCs/>
          <w:sz w:val="24"/>
          <w:szCs w:val="24"/>
          <w:lang w:val="es-AR"/>
        </w:rPr>
        <w:t>obvio</w:t>
      </w:r>
      <w:r>
        <w:rPr>
          <w:rFonts w:ascii="Arial" w:hAnsi="Arial" w:cs="Arial"/>
          <w:b/>
          <w:bCs/>
          <w:sz w:val="24"/>
          <w:szCs w:val="24"/>
          <w:lang w:val="es-AR"/>
        </w:rPr>
        <w:t xml:space="preserve"> en ese ataque.</w:t>
      </w:r>
    </w:p>
    <w:p w14:paraId="2C66C189" w14:textId="77777777"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Un cuerpo incinerado en cuestión de segundos.</w:t>
      </w:r>
    </w:p>
    <w:p w14:paraId="7D1B6B0D" w14:textId="4B7FC2F9"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837C0">
        <w:rPr>
          <w:rFonts w:ascii="Arial" w:hAnsi="Arial" w:cs="Arial"/>
          <w:b/>
          <w:bCs/>
          <w:sz w:val="24"/>
          <w:szCs w:val="24"/>
          <w:lang w:val="es-AR"/>
        </w:rPr>
        <w:t>tenía</w:t>
      </w:r>
      <w:r>
        <w:rPr>
          <w:rFonts w:ascii="Arial" w:hAnsi="Arial" w:cs="Arial"/>
          <w:b/>
          <w:bCs/>
          <w:sz w:val="24"/>
          <w:szCs w:val="24"/>
          <w:lang w:val="es-AR"/>
        </w:rPr>
        <w:t xml:space="preserve"> nada para escapar y sus manos estaban atadas </w:t>
      </w:r>
      <w:r w:rsidR="00685632">
        <w:rPr>
          <w:rFonts w:ascii="Arial" w:hAnsi="Arial" w:cs="Arial"/>
          <w:b/>
          <w:bCs/>
          <w:sz w:val="24"/>
          <w:szCs w:val="24"/>
          <w:lang w:val="es-AR"/>
        </w:rPr>
        <w:t xml:space="preserve">como </w:t>
      </w:r>
      <w:r>
        <w:rPr>
          <w:rFonts w:ascii="Arial" w:hAnsi="Arial" w:cs="Arial"/>
          <w:b/>
          <w:bCs/>
          <w:sz w:val="24"/>
          <w:szCs w:val="24"/>
          <w:lang w:val="es-AR"/>
        </w:rPr>
        <w:t xml:space="preserve">para utilizar alguna clase de </w:t>
      </w:r>
      <w:r w:rsidR="000837C0">
        <w:rPr>
          <w:rFonts w:ascii="Arial" w:hAnsi="Arial" w:cs="Arial"/>
          <w:b/>
          <w:bCs/>
          <w:sz w:val="24"/>
          <w:szCs w:val="24"/>
          <w:lang w:val="es-AR"/>
        </w:rPr>
        <w:t>hechizo</w:t>
      </w:r>
      <w:r>
        <w:rPr>
          <w:rFonts w:ascii="Arial" w:hAnsi="Arial" w:cs="Arial"/>
          <w:b/>
          <w:bCs/>
          <w:sz w:val="24"/>
          <w:szCs w:val="24"/>
          <w:lang w:val="es-AR"/>
        </w:rPr>
        <w:t xml:space="preserve"> de contra ataque o protección.</w:t>
      </w:r>
    </w:p>
    <w:p w14:paraId="1FE6BA1A" w14:textId="51FB7B0B" w:rsidR="00495262" w:rsidRDefault="00495262" w:rsidP="0049526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0837C0">
        <w:rPr>
          <w:rFonts w:ascii="Arial" w:hAnsi="Arial" w:cs="Arial"/>
          <w:b/>
          <w:bCs/>
          <w:sz w:val="24"/>
          <w:szCs w:val="24"/>
          <w:lang w:val="es-AR"/>
        </w:rPr>
        <w:t>más</w:t>
      </w:r>
      <w:r>
        <w:rPr>
          <w:rFonts w:ascii="Arial" w:hAnsi="Arial" w:cs="Arial"/>
          <w:b/>
          <w:bCs/>
          <w:sz w:val="24"/>
          <w:szCs w:val="24"/>
          <w:lang w:val="es-AR"/>
        </w:rPr>
        <w:t>, ese chico no utilizo ninguna clase de magia ni nada por el estilo. ¿</w:t>
      </w:r>
      <w:r w:rsidR="000837C0">
        <w:rPr>
          <w:rFonts w:ascii="Arial" w:hAnsi="Arial" w:cs="Arial"/>
          <w:b/>
          <w:bCs/>
          <w:sz w:val="24"/>
          <w:szCs w:val="24"/>
          <w:lang w:val="es-AR"/>
        </w:rPr>
        <w:t>Murió</w:t>
      </w:r>
      <w:r>
        <w:rPr>
          <w:rFonts w:ascii="Arial" w:hAnsi="Arial" w:cs="Arial"/>
          <w:b/>
          <w:bCs/>
          <w:sz w:val="24"/>
          <w:szCs w:val="24"/>
          <w:lang w:val="es-AR"/>
        </w:rPr>
        <w:t xml:space="preserve"> sin poder utilizar su magia?</w:t>
      </w:r>
    </w:p>
    <w:p w14:paraId="76ED83EE" w14:textId="77777777" w:rsidR="00957689" w:rsidRPr="00BA2A53" w:rsidRDefault="00957689" w:rsidP="00957689">
      <w:pPr>
        <w:rPr>
          <w:rFonts w:ascii="Calibri" w:hAnsi="Calibri" w:cs="Calibri"/>
          <w:b/>
          <w:sz w:val="16"/>
          <w:szCs w:val="16"/>
          <w:lang w:val="es-AR"/>
        </w:rPr>
      </w:pPr>
    </w:p>
    <w:p w14:paraId="10EB3959" w14:textId="77777777"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B03D6C9"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6EE473C9" w14:textId="66A964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 fue tan simple como encender una simple vela blanca de noche.</w:t>
      </w:r>
    </w:p>
    <w:p w14:paraId="4D3ADF1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Todos en el lugar estaban completamente estupefactos.</w:t>
      </w:r>
    </w:p>
    <w:p w14:paraId="668DD6AA" w14:textId="1D2FF3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incluso con esa gran cantidad de magia podría quemar la posada entera, </w:t>
      </w:r>
      <w:r w:rsidR="00B85A5F">
        <w:rPr>
          <w:rFonts w:ascii="Arial" w:hAnsi="Arial" w:cs="Arial"/>
          <w:b/>
          <w:bCs/>
          <w:sz w:val="24"/>
          <w:szCs w:val="24"/>
          <w:lang w:val="es-AR"/>
        </w:rPr>
        <w:t xml:space="preserve">pero </w:t>
      </w:r>
      <w:r>
        <w:rPr>
          <w:rFonts w:ascii="Arial" w:hAnsi="Arial" w:cs="Arial"/>
          <w:b/>
          <w:bCs/>
          <w:sz w:val="24"/>
          <w:szCs w:val="24"/>
          <w:lang w:val="es-AR"/>
        </w:rPr>
        <w:t>algo lo quebró.</w:t>
      </w:r>
    </w:p>
    <w:p w14:paraId="6A7119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FD97F74" w14:textId="75F3F27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magia de fuego no se detuvo por que él haya decidido que ya era suficiente, por </w:t>
      </w:r>
      <w:r w:rsidR="00B85A5F">
        <w:rPr>
          <w:rFonts w:ascii="Arial" w:hAnsi="Arial" w:cs="Arial"/>
          <w:b/>
          <w:bCs/>
          <w:sz w:val="24"/>
          <w:szCs w:val="24"/>
          <w:lang w:val="es-AR"/>
        </w:rPr>
        <w:t>él</w:t>
      </w:r>
      <w:r>
        <w:rPr>
          <w:rFonts w:ascii="Arial" w:hAnsi="Arial" w:cs="Arial"/>
          <w:b/>
          <w:bCs/>
          <w:sz w:val="24"/>
          <w:szCs w:val="24"/>
          <w:lang w:val="es-AR"/>
        </w:rPr>
        <w:t xml:space="preserve"> lo hubiera incinerado hasta que sus huesos sean cenizas y el olor a carne cocida llenara todo el pueblo.</w:t>
      </w:r>
    </w:p>
    <w:p w14:paraId="25FB462E"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33C01FA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Algo completamente inexplicable para los ojos sucedió ante todos.</w:t>
      </w:r>
    </w:p>
    <w:p w14:paraId="6C8B8523" w14:textId="28E6B1E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sonido de vidrio siendo quebrado repercutió con un agudo </w:t>
      </w:r>
      <w:r w:rsidR="00A915C3">
        <w:rPr>
          <w:rFonts w:ascii="Arial" w:hAnsi="Arial" w:cs="Arial"/>
          <w:b/>
          <w:bCs/>
          <w:sz w:val="24"/>
          <w:szCs w:val="24"/>
          <w:lang w:val="es-AR"/>
        </w:rPr>
        <w:t>eco</w:t>
      </w:r>
      <w:r>
        <w:rPr>
          <w:rFonts w:ascii="Arial" w:hAnsi="Arial" w:cs="Arial"/>
          <w:b/>
          <w:bCs/>
          <w:sz w:val="24"/>
          <w:szCs w:val="24"/>
          <w:lang w:val="es-AR"/>
        </w:rPr>
        <w:t xml:space="preserve"> por toda la posada.</w:t>
      </w:r>
    </w:p>
    <w:p w14:paraId="3F7F7B63" w14:textId="473BE3A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madera no se incendió, Aleck no se había movido del lugar, pero de todas formas todo su cuerpo estaba completamente intacto.</w:t>
      </w:r>
    </w:p>
    <w:p w14:paraId="18AD5F8E" w14:textId="1238D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gran proyectil de fuego desapareció por completo antes de siquiera quemar un pelo del joven.</w:t>
      </w:r>
    </w:p>
    <w:p w14:paraId="4E37953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-Q-Que es…</w:t>
      </w:r>
    </w:p>
    <w:p w14:paraId="45643586" w14:textId="75F13C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Las cadenas junto a él se quebraron como si hubiera aumentado de tamaño hasta romperlos. Con esto los círculos mágicos a su alrededor desaparecieron mientras el sonido de vidrio quebrado resonaba junto a este.</w:t>
      </w:r>
    </w:p>
    <w:p w14:paraId="306627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 imposible…</w:t>
      </w:r>
    </w:p>
    <w:p w14:paraId="5A0C0091" w14:textId="3BF204B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se destruyó.</w:t>
      </w:r>
    </w:p>
    <w:p w14:paraId="197E9EC8" w14:textId="450037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Como si observaran la estatua más grande y bien esculpida o el mejor cuadro bien pintado, de esa manera todos atendieron al medio del conflicto. Las miradas confundidas aun querían encontrar alguna explicación ante esto.</w:t>
      </w:r>
    </w:p>
    <w:p w14:paraId="299E2BE9" w14:textId="2D3DA05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con sus pensamientos revueltos </w:t>
      </w:r>
      <w:r w:rsidR="00A915C3">
        <w:rPr>
          <w:rFonts w:ascii="Arial" w:hAnsi="Arial" w:cs="Arial"/>
          <w:b/>
          <w:bCs/>
          <w:sz w:val="24"/>
          <w:szCs w:val="24"/>
          <w:lang w:val="es-AR"/>
        </w:rPr>
        <w:t>decidió</w:t>
      </w:r>
      <w:r>
        <w:rPr>
          <w:rFonts w:ascii="Arial" w:hAnsi="Arial" w:cs="Arial"/>
          <w:b/>
          <w:bCs/>
          <w:sz w:val="24"/>
          <w:szCs w:val="24"/>
          <w:lang w:val="es-AR"/>
        </w:rPr>
        <w:t xml:space="preserve"> </w:t>
      </w:r>
      <w:r w:rsidR="00A915C3">
        <w:rPr>
          <w:rFonts w:ascii="Arial" w:hAnsi="Arial" w:cs="Arial"/>
          <w:b/>
          <w:bCs/>
          <w:sz w:val="24"/>
          <w:szCs w:val="24"/>
          <w:lang w:val="es-AR"/>
        </w:rPr>
        <w:t>preguntar aun así</w:t>
      </w:r>
      <w:r>
        <w:rPr>
          <w:rFonts w:ascii="Arial" w:hAnsi="Arial" w:cs="Arial"/>
          <w:b/>
          <w:bCs/>
          <w:sz w:val="24"/>
          <w:szCs w:val="24"/>
          <w:lang w:val="es-AR"/>
        </w:rPr>
        <w:t>. Él podría haber querido matarlo hace algunos segundos, pero eso no lo detuvo de hablar.</w:t>
      </w:r>
    </w:p>
    <w:p w14:paraId="34074789" w14:textId="2974DF5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-¿Como es que la magia de fuego de mi hermano no te hizo nada? La magia no se destruye tan fácil sin hechizos de protección o de contra ataque. ¿¡¡Quien demonios eres!!?</w:t>
      </w:r>
    </w:p>
    <w:p w14:paraId="16502DF6" w14:textId="4ACD7B6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El chico mueve su cabeza con sus manos aplicando presión </w:t>
      </w:r>
      <w:r w:rsidR="00A915C3">
        <w:rPr>
          <w:rFonts w:ascii="Arial" w:hAnsi="Arial" w:cs="Arial"/>
          <w:b/>
          <w:bCs/>
          <w:sz w:val="24"/>
          <w:szCs w:val="24"/>
          <w:lang w:val="es-AR"/>
        </w:rPr>
        <w:t xml:space="preserve">en su mentón </w:t>
      </w:r>
      <w:r>
        <w:rPr>
          <w:rFonts w:ascii="Arial" w:hAnsi="Arial" w:cs="Arial"/>
          <w:b/>
          <w:bCs/>
          <w:sz w:val="24"/>
          <w:szCs w:val="24"/>
          <w:lang w:val="es-AR"/>
        </w:rPr>
        <w:t xml:space="preserve">para tronar su </w:t>
      </w:r>
      <w:r w:rsidR="00A915C3">
        <w:rPr>
          <w:rFonts w:ascii="Arial" w:hAnsi="Arial" w:cs="Arial"/>
          <w:b/>
          <w:bCs/>
          <w:sz w:val="24"/>
          <w:szCs w:val="24"/>
          <w:lang w:val="es-AR"/>
        </w:rPr>
        <w:t>cuello</w:t>
      </w:r>
      <w:r>
        <w:rPr>
          <w:rFonts w:ascii="Arial" w:hAnsi="Arial" w:cs="Arial"/>
          <w:b/>
          <w:bCs/>
          <w:sz w:val="24"/>
          <w:szCs w:val="24"/>
          <w:lang w:val="es-AR"/>
        </w:rPr>
        <w:t>. Luego hace algunos estiramientos con sus brazos de un lado hacia el otro en posición de T aplicando presión en su codo.</w:t>
      </w:r>
    </w:p>
    <w:p w14:paraId="1CFFEC0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-Ya les dije que incluso al saber mi nombre no les ayudara a detenerme. Soy aquel que quiere una linda cama para dormir y comida barata para calmar el mal humor de mi compañero Gruñidos. Soy Katharo Aleck</w:t>
      </w:r>
    </w:p>
    <w:p w14:paraId="210E3164" w14:textId="4156F4A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de seguro no quería saber el nombre. Él definitivamente no quería saber su nombre, pero Aleck no entendió a que se quería referir. Su nombre es lo de menos, pero Aleck no pensó en eso.</w:t>
      </w:r>
    </w:p>
    <w:p w14:paraId="38899E4C" w14:textId="2D74E3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podría pensar que el segundo hombr</w:t>
      </w:r>
      <w:r w:rsidR="00B85A5F">
        <w:rPr>
          <w:rFonts w:ascii="Arial" w:hAnsi="Arial" w:cs="Arial"/>
          <w:b/>
          <w:bCs/>
          <w:sz w:val="24"/>
          <w:szCs w:val="24"/>
          <w:lang w:val="es-AR"/>
        </w:rPr>
        <w:t>e</w:t>
      </w:r>
      <w:r>
        <w:rPr>
          <w:rFonts w:ascii="Arial" w:hAnsi="Arial" w:cs="Arial"/>
          <w:b/>
          <w:bCs/>
          <w:sz w:val="24"/>
          <w:szCs w:val="24"/>
          <w:lang w:val="es-AR"/>
        </w:rPr>
        <w:t xml:space="preserve"> no escucho su nombre, es por esa razón que lo aclaro. Por ningún segundo Katharo pensó que Arima se refería que clase de magia fue esa y que clase de monstruo destruye magia sin hechizos de defensa o de contra ataque.</w:t>
      </w:r>
    </w:p>
    <w:p w14:paraId="128AA2B4" w14:textId="6B33F57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Incluso la magia no es tan fácil de destruir, primero tendría que saber qué clase de magia se estaba utilizando, y que componentes le ayudan a maximizarlo. </w:t>
      </w:r>
    </w:p>
    <w:p w14:paraId="6B9085B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magia o ítems mágicos de defensa y contra ataque son muy difíciles de crear sin antes analizar al enemigo.</w:t>
      </w:r>
    </w:p>
    <w:p w14:paraId="2267A643" w14:textId="64C1E8B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Entonces, ¿qué fue lo que sucedió? </w:t>
      </w:r>
    </w:p>
    <w:p w14:paraId="7D6222E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¿Qué clase de magia utilizo?</w:t>
      </w:r>
    </w:p>
    <w:p w14:paraId="38E17AC4" w14:textId="7C814CC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¿Quién es para destruir magia con tan solo su presencia sin mover ninguna parte de su cuerpo?</w:t>
      </w:r>
    </w:p>
    <w:p w14:paraId="3D2F877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-Ahora… ¿se irán o tendré que proseguir a destruir esa estúpida confianza en las ilusiones mágicas?</w:t>
      </w:r>
    </w:p>
    <w:p w14:paraId="636BFCE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D0FCC2" w14:textId="4DBE5EE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pensó dos veces antes de contestar. Él no se enfrentaría a alguien que destruyo dos tipos de magia con tan solo su presencia. No se arriesgaría a saltar sin antes un As bajo la manga. </w:t>
      </w:r>
    </w:p>
    <w:p w14:paraId="2C7D8115"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su hermano no pensó lo mismo.</w:t>
      </w:r>
    </w:p>
    <w:p w14:paraId="65CDDDF7" w14:textId="4A26B88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 </w:t>
      </w:r>
      <w:r w:rsidR="00B85A5F">
        <w:rPr>
          <w:rFonts w:ascii="Arial" w:hAnsi="Arial" w:cs="Arial"/>
          <w:b/>
          <w:bCs/>
          <w:sz w:val="24"/>
          <w:szCs w:val="24"/>
          <w:lang w:val="es-AR"/>
        </w:rPr>
        <w:t>¡</w:t>
      </w:r>
      <w:r>
        <w:rPr>
          <w:rFonts w:ascii="Arial" w:hAnsi="Arial" w:cs="Arial"/>
          <w:b/>
          <w:bCs/>
          <w:sz w:val="24"/>
          <w:szCs w:val="24"/>
          <w:lang w:val="es-AR"/>
        </w:rPr>
        <w:t>Lectar estúpido</w:t>
      </w:r>
      <w:r w:rsidR="00B85A5F">
        <w:rPr>
          <w:rFonts w:ascii="Arial" w:hAnsi="Arial" w:cs="Arial"/>
          <w:b/>
          <w:bCs/>
          <w:sz w:val="24"/>
          <w:szCs w:val="24"/>
          <w:lang w:val="es-AR"/>
        </w:rPr>
        <w:t>,</w:t>
      </w:r>
      <w:r>
        <w:rPr>
          <w:rFonts w:ascii="Arial" w:hAnsi="Arial" w:cs="Arial"/>
          <w:b/>
          <w:bCs/>
          <w:sz w:val="24"/>
          <w:szCs w:val="24"/>
          <w:lang w:val="es-AR"/>
        </w:rPr>
        <w:t xml:space="preserve"> detente!</w:t>
      </w:r>
    </w:p>
    <w:p w14:paraId="25C936AE" w14:textId="04FD126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Lectar ante una repuesta ilógico utiliza sus manos para un ataque conjunto. En su mano izquierda un círculo mágico con un triángulo y un rectángulo se muestran, y para activar dicho circulo sus palabras fueron aquellas.</w:t>
      </w:r>
    </w:p>
    <w:p w14:paraId="334384E8"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-¡¡Doppelandgriff, Feuerpfeile, Feuerprojektil!!</w:t>
      </w:r>
    </w:p>
    <w:p w14:paraId="404E8E00" w14:textId="6A10BEEC"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Con estas tres palabras, su mano derecha también formo otro círculo rojo, pero con un triángulo inverso y un círculo en medio. </w:t>
      </w:r>
    </w:p>
    <w:p w14:paraId="20AA680C" w14:textId="0929E9F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Dividió su </w:t>
      </w:r>
      <w:r w:rsidR="00B85A5F">
        <w:rPr>
          <w:rFonts w:ascii="Arial" w:hAnsi="Arial" w:cs="Arial"/>
          <w:b/>
          <w:bCs/>
          <w:sz w:val="24"/>
          <w:szCs w:val="24"/>
          <w:lang w:val="es-AR"/>
        </w:rPr>
        <w:t>capacidad mágica</w:t>
      </w:r>
      <w:r>
        <w:rPr>
          <w:rFonts w:ascii="Arial" w:hAnsi="Arial" w:cs="Arial"/>
          <w:b/>
          <w:bCs/>
          <w:sz w:val="24"/>
          <w:szCs w:val="24"/>
          <w:lang w:val="es-AR"/>
        </w:rPr>
        <w:t xml:space="preserve"> en flechas de fuego</w:t>
      </w:r>
      <w:r w:rsidR="00B85A5F">
        <w:rPr>
          <w:rFonts w:ascii="Arial" w:hAnsi="Arial" w:cs="Arial"/>
          <w:b/>
          <w:bCs/>
          <w:sz w:val="24"/>
          <w:szCs w:val="24"/>
          <w:lang w:val="es-AR"/>
        </w:rPr>
        <w:t>;</w:t>
      </w:r>
      <w:r>
        <w:rPr>
          <w:rFonts w:ascii="Arial" w:hAnsi="Arial" w:cs="Arial"/>
          <w:b/>
          <w:bCs/>
          <w:sz w:val="24"/>
          <w:szCs w:val="24"/>
          <w:lang w:val="es-AR"/>
        </w:rPr>
        <w:t xml:space="preserve"> más ligeras y rápidas con velocidad aumentada y movilidad flexible. Su otra mano contiene la magia de proyectiles pesados de fuego</w:t>
      </w:r>
      <w:r w:rsidR="00B85A5F">
        <w:rPr>
          <w:rFonts w:ascii="Arial" w:hAnsi="Arial" w:cs="Arial"/>
          <w:b/>
          <w:bCs/>
          <w:sz w:val="24"/>
          <w:szCs w:val="24"/>
          <w:lang w:val="es-AR"/>
        </w:rPr>
        <w:t>;</w:t>
      </w:r>
      <w:r>
        <w:rPr>
          <w:rFonts w:ascii="Arial" w:hAnsi="Arial" w:cs="Arial"/>
          <w:b/>
          <w:bCs/>
          <w:sz w:val="24"/>
          <w:szCs w:val="24"/>
          <w:lang w:val="es-AR"/>
        </w:rPr>
        <w:t xml:space="preserve"> con velocidad reducida, pero de gran destrucción.</w:t>
      </w:r>
    </w:p>
    <w:p w14:paraId="44666A3A" w14:textId="06868E3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no lo evit</w:t>
      </w:r>
      <w:r w:rsidR="00B85A5F">
        <w:rPr>
          <w:rFonts w:ascii="Arial" w:hAnsi="Arial" w:cs="Arial"/>
          <w:b/>
          <w:bCs/>
          <w:sz w:val="24"/>
          <w:szCs w:val="24"/>
          <w:lang w:val="es-AR"/>
        </w:rPr>
        <w:t>ó</w:t>
      </w:r>
      <w:r>
        <w:rPr>
          <w:rFonts w:ascii="Arial" w:hAnsi="Arial" w:cs="Arial"/>
          <w:b/>
          <w:bCs/>
          <w:sz w:val="24"/>
          <w:szCs w:val="24"/>
          <w:lang w:val="es-AR"/>
        </w:rPr>
        <w:t xml:space="preserve">. </w:t>
      </w:r>
    </w:p>
    <w:p w14:paraId="2806130E" w14:textId="4C0F0A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Puede ser que la precipitación de su hermano sea absurda y fuera de razonamiento estratégico ante un contra ataque, pero viendo que su paciencia se había disipado por completo puede que con esa enorme cantidad de magia logre acabar con aquel chico.</w:t>
      </w:r>
    </w:p>
    <w:p w14:paraId="0C15CDB7" w14:textId="1890358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son suposiciones que pueden ser o no ciertas. Se basa en el conocimiento que tiene de su hermano, no del conocimiento de su enemigo al destruir magia.</w:t>
      </w:r>
    </w:p>
    <w:p w14:paraId="3B819FDA"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combinación doble de flechas y proyectiles pesados de fuego se dispararon sin bacilar hacia el joven Katharo.</w:t>
      </w:r>
    </w:p>
    <w:p w14:paraId="76DE34C6" w14:textId="3E9F395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El chico movió su cabeza con ese largo pelo siguiendo sus inclinaciones, como una corriente de agua. Acompañado con su ágil cuerpo, Aleck se movió a través de las flechas de fuego y de un gran golpe con su mano izquierda desvía una flecha que no llegaba a esquivar aun así con esa velocidad.</w:t>
      </w:r>
    </w:p>
    <w:p w14:paraId="459B942E" w14:textId="6F71748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aún tenía el proyectil</w:t>
      </w:r>
    </w:p>
    <w:p w14:paraId="7C90731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Utilizo su mano derecha para sujetarlo con su palma y esta luego de estrechar su mano en un puño fue destruida desde el impacto hasta la base de la magia de fuego.</w:t>
      </w:r>
    </w:p>
    <w:p w14:paraId="4C9D0789" w14:textId="61EB708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El circulo mágico con el triángulo inverso y el redondo fue destruido y despojado de la mano derecha de Lectar.</w:t>
      </w:r>
    </w:p>
    <w:p w14:paraId="3F36F11B" w14:textId="130B5AC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¡¡Maldito estúpido, ¿cómo mierda haces esa magia?!!</w:t>
      </w:r>
    </w:p>
    <w:p w14:paraId="39CC6696" w14:textId="6D8406AF"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-¿Aun piensas que estoy utilizando magia? –Declara esas palabras seriamente mientras se abre paso– ¡Piensa un poco más y ampl</w:t>
      </w:r>
      <w:r w:rsidR="00B85A5F">
        <w:rPr>
          <w:rFonts w:ascii="Arial" w:hAnsi="Arial" w:cs="Arial"/>
          <w:b/>
          <w:bCs/>
          <w:sz w:val="24"/>
          <w:szCs w:val="24"/>
          <w:lang w:val="es-AR"/>
        </w:rPr>
        <w:t>í</w:t>
      </w:r>
      <w:r>
        <w:rPr>
          <w:rFonts w:ascii="Arial" w:hAnsi="Arial" w:cs="Arial"/>
          <w:b/>
          <w:bCs/>
          <w:sz w:val="24"/>
          <w:szCs w:val="24"/>
          <w:lang w:val="es-AR"/>
        </w:rPr>
        <w:t>a tu conocimiento cabeza hueca!</w:t>
      </w:r>
    </w:p>
    <w:p w14:paraId="718850CC" w14:textId="5A70B91B"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 Katharo le costó acercarse a Lectar</w:t>
      </w:r>
      <w:r w:rsidR="00B85A5F">
        <w:rPr>
          <w:rFonts w:ascii="Arial" w:hAnsi="Arial" w:cs="Arial"/>
          <w:b/>
          <w:bCs/>
          <w:sz w:val="24"/>
          <w:szCs w:val="24"/>
          <w:lang w:val="es-AR"/>
        </w:rPr>
        <w:t>.</w:t>
      </w:r>
      <w:r>
        <w:rPr>
          <w:rFonts w:ascii="Arial" w:hAnsi="Arial" w:cs="Arial"/>
          <w:b/>
          <w:bCs/>
          <w:sz w:val="24"/>
          <w:szCs w:val="24"/>
          <w:lang w:val="es-AR"/>
        </w:rPr>
        <w:t xml:space="preserve"> </w:t>
      </w:r>
      <w:r w:rsidR="00B85A5F">
        <w:rPr>
          <w:rFonts w:ascii="Arial" w:hAnsi="Arial" w:cs="Arial"/>
          <w:b/>
          <w:bCs/>
          <w:sz w:val="24"/>
          <w:szCs w:val="24"/>
          <w:lang w:val="es-AR"/>
        </w:rPr>
        <w:t>Aún</w:t>
      </w:r>
      <w:r>
        <w:rPr>
          <w:rFonts w:ascii="Arial" w:hAnsi="Arial" w:cs="Arial"/>
          <w:b/>
          <w:bCs/>
          <w:sz w:val="24"/>
          <w:szCs w:val="24"/>
          <w:lang w:val="es-AR"/>
        </w:rPr>
        <w:t xml:space="preserve"> con su mano izquierda con el circulo mágico empezó a disparar decenas de flechas de fuego que </w:t>
      </w:r>
      <w:r w:rsidR="00B85A5F">
        <w:rPr>
          <w:rFonts w:ascii="Arial" w:hAnsi="Arial" w:cs="Arial"/>
          <w:b/>
          <w:bCs/>
          <w:sz w:val="24"/>
          <w:szCs w:val="24"/>
          <w:lang w:val="es-AR"/>
        </w:rPr>
        <w:t xml:space="preserve">ninguna de ellas </w:t>
      </w:r>
      <w:r>
        <w:rPr>
          <w:rFonts w:ascii="Arial" w:hAnsi="Arial" w:cs="Arial"/>
          <w:b/>
          <w:bCs/>
          <w:sz w:val="24"/>
          <w:szCs w:val="24"/>
          <w:lang w:val="es-AR"/>
        </w:rPr>
        <w:t>impact</w:t>
      </w:r>
      <w:r w:rsidR="00B85A5F">
        <w:rPr>
          <w:rFonts w:ascii="Arial" w:hAnsi="Arial" w:cs="Arial"/>
          <w:b/>
          <w:bCs/>
          <w:sz w:val="24"/>
          <w:szCs w:val="24"/>
          <w:lang w:val="es-AR"/>
        </w:rPr>
        <w:t>ó</w:t>
      </w:r>
      <w:r>
        <w:rPr>
          <w:rFonts w:ascii="Arial" w:hAnsi="Arial" w:cs="Arial"/>
          <w:b/>
          <w:bCs/>
          <w:sz w:val="24"/>
          <w:szCs w:val="24"/>
          <w:lang w:val="es-AR"/>
        </w:rPr>
        <w:t xml:space="preserve"> contra la piel del joven.</w:t>
      </w:r>
    </w:p>
    <w:p w14:paraId="159086D1" w14:textId="3696B9B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Fue tan fácil como esquivar y golpear las flechas que podría ser que impactara contra él. Aunque puede ser que solo destruya esas flechas de fuego para hacerlo enfadar más a Lectar.</w:t>
      </w:r>
    </w:p>
    <w:p w14:paraId="6490B83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Un golpe rompe la nariz de Lectar. Katharo con un simple golpe de su mano derecha quiebra su nariz.</w:t>
      </w:r>
    </w:p>
    <w:p w14:paraId="1EF73FD1" w14:textId="20C23FA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Pero Lectar no se detuvo, solo empeoro su ira contra el chico lo que provocó las siguientes palabras.</w:t>
      </w:r>
    </w:p>
    <w:p w14:paraId="0E57ECC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-¡¡Pumper!!</w:t>
      </w:r>
    </w:p>
    <w:p w14:paraId="5E22419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-¡Oye detente que demonio haces, estas actuando sin pensar!</w:t>
      </w:r>
    </w:p>
    <w:p w14:paraId="633B0E67" w14:textId="3BA4675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hermano parece reconocer esa clase de palabras para la activación de su magia de fuego. Esas palabras preocupan a Arima hasta el punto de hacerlo dudar de que si tendría que detenerlo o no.</w:t>
      </w:r>
    </w:p>
    <w:p w14:paraId="6BA4695F" w14:textId="14388039"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se percató acerca de las intenciones de Lectar basándose en la expresión de pavor de su hermano. Sabía que esas palabras hacían algo malo que incluso para él le parecía arriesgado.</w:t>
      </w:r>
    </w:p>
    <w:p w14:paraId="1D6B4731" w14:textId="4B1BC2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-Creo que esto se saldrá de control.</w:t>
      </w:r>
    </w:p>
    <w:p w14:paraId="3796E902" w14:textId="76749C3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Dijo esas palabras mientras sus ojos arcoíris se fijaron en su objetivo y sus músculos se tensaron de tal manera que sus movimientos fueron casi inalcanzables de seguir con la vista.</w:t>
      </w:r>
    </w:p>
    <w:p w14:paraId="3375D322" w14:textId="6770C1F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Para un grupo entrenado de la guardia real puede ser que vea esos movimientos difíciles de seguir, pero para los guardias privados del rey esto solo es un gran movimiento de alguien muy contrario a un novato.</w:t>
      </w:r>
    </w:p>
    <w:p w14:paraId="4A319E49"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(-Esos movimientos…)</w:t>
      </w:r>
    </w:p>
    <w:p w14:paraId="6C9235AD"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era normal.</w:t>
      </w:r>
    </w:p>
    <w:p w14:paraId="402221E9" w14:textId="382B4E7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Katharo vestía bastante mal como para que sea tan bueno de esta manera. </w:t>
      </w:r>
      <w:r w:rsidR="00A915C3">
        <w:rPr>
          <w:rFonts w:ascii="Arial" w:hAnsi="Arial" w:cs="Arial"/>
          <w:b/>
          <w:bCs/>
          <w:sz w:val="24"/>
          <w:szCs w:val="24"/>
          <w:lang w:val="es-AR"/>
        </w:rPr>
        <w:t xml:space="preserve">Incluso </w:t>
      </w:r>
      <w:r>
        <w:rPr>
          <w:rFonts w:ascii="Arial" w:hAnsi="Arial" w:cs="Arial"/>
          <w:b/>
          <w:bCs/>
          <w:sz w:val="24"/>
          <w:szCs w:val="24"/>
          <w:lang w:val="es-AR"/>
        </w:rPr>
        <w:t xml:space="preserve">Arima dudo de su verdadero nombre. </w:t>
      </w:r>
      <w:r w:rsidR="00A915C3">
        <w:rPr>
          <w:rFonts w:ascii="Arial" w:hAnsi="Arial" w:cs="Arial"/>
          <w:b/>
          <w:bCs/>
          <w:sz w:val="24"/>
          <w:szCs w:val="24"/>
          <w:lang w:val="es-AR"/>
        </w:rPr>
        <w:t>Sabía que e</w:t>
      </w:r>
      <w:r>
        <w:rPr>
          <w:rFonts w:ascii="Arial" w:hAnsi="Arial" w:cs="Arial"/>
          <w:b/>
          <w:bCs/>
          <w:sz w:val="24"/>
          <w:szCs w:val="24"/>
          <w:lang w:val="es-AR"/>
        </w:rPr>
        <w:t>sa velocidad</w:t>
      </w:r>
      <w:r w:rsidR="00A915C3">
        <w:rPr>
          <w:rFonts w:ascii="Arial" w:hAnsi="Arial" w:cs="Arial"/>
          <w:b/>
          <w:bCs/>
          <w:sz w:val="24"/>
          <w:szCs w:val="24"/>
          <w:lang w:val="es-AR"/>
        </w:rPr>
        <w:t xml:space="preserve"> </w:t>
      </w:r>
      <w:r>
        <w:rPr>
          <w:rFonts w:ascii="Arial" w:hAnsi="Arial" w:cs="Arial"/>
          <w:b/>
          <w:bCs/>
          <w:sz w:val="24"/>
          <w:szCs w:val="24"/>
          <w:lang w:val="es-AR"/>
        </w:rPr>
        <w:t>solo los veía en la guardia personal del rey y en los paladines sagrados.</w:t>
      </w:r>
    </w:p>
    <w:p w14:paraId="787BCF6B" w14:textId="5C2D140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Él no parece vestido como la guardia del rey ni como un paladín sagrado, pero de igual manera esos movimientos son muy parecidos o similares, piensa Arima. Él fue capaz de presenciar esa máxima velocidad que no muchos logra</w:t>
      </w:r>
      <w:r w:rsidR="00A915C3">
        <w:rPr>
          <w:rFonts w:ascii="Arial" w:hAnsi="Arial" w:cs="Arial"/>
          <w:b/>
          <w:bCs/>
          <w:sz w:val="24"/>
          <w:szCs w:val="24"/>
          <w:lang w:val="es-AR"/>
        </w:rPr>
        <w:t xml:space="preserve">n </w:t>
      </w:r>
      <w:r>
        <w:rPr>
          <w:rFonts w:ascii="Arial" w:hAnsi="Arial" w:cs="Arial"/>
          <w:b/>
          <w:bCs/>
          <w:sz w:val="24"/>
          <w:szCs w:val="24"/>
          <w:lang w:val="es-AR"/>
        </w:rPr>
        <w:t>obtener con entrenamiento físico.</w:t>
      </w:r>
    </w:p>
    <w:p w14:paraId="40D12BAA" w14:textId="5DAB9F8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Aleck se movió tan rápido que solo se pudo ver su gran cabello siguiéndolo como una corriente de aire. El pelo del chico fue la guía para los ojos que no están acostumbrados a esa velocidad.</w:t>
      </w:r>
    </w:p>
    <w:p w14:paraId="3384F2E6" w14:textId="154B647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Lectar rápidamente </w:t>
      </w:r>
      <w:r w:rsidR="00A915C3">
        <w:rPr>
          <w:rFonts w:ascii="Arial" w:hAnsi="Arial" w:cs="Arial"/>
          <w:b/>
          <w:bCs/>
          <w:sz w:val="24"/>
          <w:szCs w:val="24"/>
          <w:lang w:val="es-AR"/>
        </w:rPr>
        <w:t>resplandeció</w:t>
      </w:r>
      <w:r>
        <w:rPr>
          <w:rFonts w:ascii="Arial" w:hAnsi="Arial" w:cs="Arial"/>
          <w:b/>
          <w:bCs/>
          <w:sz w:val="24"/>
          <w:szCs w:val="24"/>
          <w:lang w:val="es-AR"/>
        </w:rPr>
        <w:t xml:space="preserve"> luego de que un gran circulo mágico se formara debajo de él. Este círculo contenía barias escrituras que no se podían leer a simple vista.</w:t>
      </w:r>
    </w:p>
    <w:p w14:paraId="0E6728BD" w14:textId="29ABAC86"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w:t>
      </w:r>
      <w:r w:rsidR="00A915C3">
        <w:rPr>
          <w:rFonts w:ascii="Arial" w:hAnsi="Arial" w:cs="Arial"/>
          <w:b/>
          <w:bCs/>
          <w:sz w:val="24"/>
          <w:szCs w:val="24"/>
          <w:lang w:val="es-AR"/>
        </w:rPr>
        <w:t>brilla</w:t>
      </w:r>
      <w:r>
        <w:rPr>
          <w:rFonts w:ascii="Arial" w:hAnsi="Arial" w:cs="Arial"/>
          <w:b/>
          <w:bCs/>
          <w:sz w:val="24"/>
          <w:szCs w:val="24"/>
          <w:lang w:val="es-AR"/>
        </w:rPr>
        <w:t xml:space="preserve"> casi como si fuera una auto bomba.</w:t>
      </w:r>
    </w:p>
    <w:p w14:paraId="2692A391" w14:textId="53AE46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-En verdad eres un maldito loco… –Grito con autoridad las siguientes palabras mientras sujeta el rostro de Aleck–</w:t>
      </w:r>
      <w:r w:rsidR="00A915C3">
        <w:rPr>
          <w:rFonts w:ascii="Arial" w:hAnsi="Arial" w:cs="Arial"/>
          <w:b/>
          <w:bCs/>
          <w:sz w:val="24"/>
          <w:szCs w:val="24"/>
          <w:lang w:val="es-AR"/>
        </w:rPr>
        <w:t xml:space="preserve"> T</w:t>
      </w:r>
      <w:r>
        <w:rPr>
          <w:rFonts w:ascii="Arial" w:hAnsi="Arial" w:cs="Arial"/>
          <w:b/>
          <w:bCs/>
          <w:sz w:val="24"/>
          <w:szCs w:val="24"/>
          <w:lang w:val="es-AR"/>
        </w:rPr>
        <w:t xml:space="preserve">u hermano aquí </w:t>
      </w:r>
      <w:r w:rsidR="00A915C3">
        <w:rPr>
          <w:rFonts w:ascii="Arial" w:hAnsi="Arial" w:cs="Arial"/>
          <w:b/>
          <w:bCs/>
          <w:sz w:val="24"/>
          <w:szCs w:val="24"/>
          <w:lang w:val="es-AR"/>
        </w:rPr>
        <w:t xml:space="preserve">¿Y </w:t>
      </w:r>
      <w:r>
        <w:rPr>
          <w:rFonts w:ascii="Arial" w:hAnsi="Arial" w:cs="Arial"/>
          <w:b/>
          <w:bCs/>
          <w:sz w:val="24"/>
          <w:szCs w:val="24"/>
          <w:lang w:val="es-AR"/>
        </w:rPr>
        <w:t>aun así pensabas hacer eso?</w:t>
      </w:r>
    </w:p>
    <w:p w14:paraId="6299C166"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mano derecha sujeto con fuerza su rostro y con su mano izquierda el brazo izquierdo de Lectar.</w:t>
      </w:r>
    </w:p>
    <w:p w14:paraId="3F9D4A16" w14:textId="13ACAD33"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Sus manos tocando el cuerpo de Lectar fueron más que suficientes para que aquel circulo mágico bajo él se destruyera con el sonido de vidrio siendo destruido.</w:t>
      </w:r>
    </w:p>
    <w:p w14:paraId="102FF447" w14:textId="71815D2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La fuerza que Katharo poseía no </w:t>
      </w:r>
      <w:r w:rsidR="00A915C3">
        <w:rPr>
          <w:rFonts w:ascii="Arial" w:hAnsi="Arial" w:cs="Arial"/>
          <w:b/>
          <w:bCs/>
          <w:sz w:val="24"/>
          <w:szCs w:val="24"/>
          <w:lang w:val="es-AR"/>
        </w:rPr>
        <w:t>aparentaba</w:t>
      </w:r>
      <w:r>
        <w:rPr>
          <w:rFonts w:ascii="Arial" w:hAnsi="Arial" w:cs="Arial"/>
          <w:b/>
          <w:bCs/>
          <w:sz w:val="24"/>
          <w:szCs w:val="24"/>
          <w:lang w:val="es-AR"/>
        </w:rPr>
        <w:t xml:space="preserve"> coincidir con su delgado cuerpo. </w:t>
      </w:r>
      <w:r w:rsidR="00A915C3">
        <w:rPr>
          <w:rFonts w:ascii="Arial" w:hAnsi="Arial" w:cs="Arial"/>
          <w:b/>
          <w:bCs/>
          <w:sz w:val="24"/>
          <w:szCs w:val="24"/>
          <w:lang w:val="es-AR"/>
        </w:rPr>
        <w:t>P</w:t>
      </w:r>
      <w:r>
        <w:rPr>
          <w:rFonts w:ascii="Arial" w:hAnsi="Arial" w:cs="Arial"/>
          <w:b/>
          <w:bCs/>
          <w:sz w:val="24"/>
          <w:szCs w:val="24"/>
          <w:lang w:val="es-AR"/>
        </w:rPr>
        <w:t xml:space="preserve">ero sus músculos aun así </w:t>
      </w:r>
      <w:r w:rsidR="00A915C3">
        <w:rPr>
          <w:rFonts w:ascii="Arial" w:hAnsi="Arial" w:cs="Arial"/>
          <w:b/>
          <w:bCs/>
          <w:sz w:val="24"/>
          <w:szCs w:val="24"/>
          <w:lang w:val="es-AR"/>
        </w:rPr>
        <w:t>destacan</w:t>
      </w:r>
      <w:r>
        <w:rPr>
          <w:rFonts w:ascii="Arial" w:hAnsi="Arial" w:cs="Arial"/>
          <w:b/>
          <w:bCs/>
          <w:sz w:val="24"/>
          <w:szCs w:val="24"/>
          <w:lang w:val="es-AR"/>
        </w:rPr>
        <w:t xml:space="preserve"> como si su entrenamiento haya avanzado más allá de solo la fuerza física.</w:t>
      </w:r>
    </w:p>
    <w:p w14:paraId="1ABB09CF"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parte posterior de la cabeza de Lectar impacta contra el suelo agrietando toda la madera.</w:t>
      </w:r>
    </w:p>
    <w:p w14:paraId="1473FEA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-Hasta aquí llegaste, mago de la ilusión del fuego.</w:t>
      </w:r>
    </w:p>
    <w:p w14:paraId="40FD05D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45D5D349" w14:textId="3657736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Arima </w:t>
      </w:r>
      <w:r w:rsidR="00A915C3">
        <w:rPr>
          <w:rFonts w:ascii="Arial" w:hAnsi="Arial" w:cs="Arial"/>
          <w:b/>
          <w:bCs/>
          <w:sz w:val="24"/>
          <w:szCs w:val="24"/>
          <w:lang w:val="es-AR"/>
        </w:rPr>
        <w:t>extrañado</w:t>
      </w:r>
      <w:r>
        <w:rPr>
          <w:rFonts w:ascii="Arial" w:hAnsi="Arial" w:cs="Arial"/>
          <w:b/>
          <w:bCs/>
          <w:sz w:val="24"/>
          <w:szCs w:val="24"/>
          <w:lang w:val="es-AR"/>
        </w:rPr>
        <w:t xml:space="preserve"> ante aquellos movimientos que no muchos lograban controlar retrocede un solo paso</w:t>
      </w:r>
      <w:r w:rsidR="002A724D">
        <w:rPr>
          <w:rFonts w:ascii="Arial" w:hAnsi="Arial" w:cs="Arial"/>
          <w:b/>
          <w:bCs/>
          <w:sz w:val="24"/>
          <w:szCs w:val="24"/>
          <w:lang w:val="es-AR"/>
        </w:rPr>
        <w:t>, también</w:t>
      </w:r>
      <w:r>
        <w:rPr>
          <w:rFonts w:ascii="Arial" w:hAnsi="Arial" w:cs="Arial"/>
          <w:b/>
          <w:bCs/>
          <w:sz w:val="24"/>
          <w:szCs w:val="24"/>
          <w:lang w:val="es-AR"/>
        </w:rPr>
        <w:t xml:space="preserve"> </w:t>
      </w:r>
      <w:r w:rsidR="002A724D">
        <w:rPr>
          <w:rFonts w:ascii="Arial" w:hAnsi="Arial" w:cs="Arial"/>
          <w:b/>
          <w:bCs/>
          <w:sz w:val="24"/>
          <w:szCs w:val="24"/>
          <w:lang w:val="es-AR"/>
        </w:rPr>
        <w:t>presente a</w:t>
      </w:r>
      <w:r>
        <w:rPr>
          <w:rFonts w:ascii="Arial" w:hAnsi="Arial" w:cs="Arial"/>
          <w:b/>
          <w:bCs/>
          <w:sz w:val="24"/>
          <w:szCs w:val="24"/>
          <w:lang w:val="es-AR"/>
        </w:rPr>
        <w:t xml:space="preserve"> la mirada amenazante de Aleck</w:t>
      </w:r>
      <w:r w:rsidR="002A724D">
        <w:rPr>
          <w:rFonts w:ascii="Arial" w:hAnsi="Arial" w:cs="Arial"/>
          <w:b/>
          <w:bCs/>
          <w:sz w:val="24"/>
          <w:szCs w:val="24"/>
          <w:lang w:val="es-AR"/>
        </w:rPr>
        <w:t xml:space="preserve"> empieza a sudar</w:t>
      </w:r>
      <w:r>
        <w:rPr>
          <w:rFonts w:ascii="Arial" w:hAnsi="Arial" w:cs="Arial"/>
          <w:b/>
          <w:bCs/>
          <w:sz w:val="24"/>
          <w:szCs w:val="24"/>
          <w:lang w:val="es-AR"/>
        </w:rPr>
        <w:t>.</w:t>
      </w:r>
    </w:p>
    <w:p w14:paraId="37176A9E" w14:textId="0B6B5F5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-No pienso seguir peleando. Este lugar quedara completamente destruido si seguimos de esta manera. Te sugiero proseguir afuera o aceptar que se vallan. Sea cual sea su misión o la razón de llegar aquí a crear alboroto, no sucederá hoy. Ahora váyanse por favor.</w:t>
      </w:r>
    </w:p>
    <w:p w14:paraId="1861F3BC" w14:textId="6B96335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estrecha sus puños sin nada más que pueda hacer.</w:t>
      </w:r>
    </w:p>
    <w:p w14:paraId="00D03FF4" w14:textId="52D7E6F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Él es más inteligente que su hermano desmayado en el suelo. Aunque incluso su hermano este consiente, duda mucho de poder ganarle </w:t>
      </w:r>
      <w:r w:rsidR="002A724D">
        <w:rPr>
          <w:rFonts w:ascii="Arial" w:hAnsi="Arial" w:cs="Arial"/>
          <w:b/>
          <w:bCs/>
          <w:sz w:val="24"/>
          <w:szCs w:val="24"/>
          <w:lang w:val="es-AR"/>
        </w:rPr>
        <w:t>inclusive</w:t>
      </w:r>
      <w:r>
        <w:rPr>
          <w:rFonts w:ascii="Arial" w:hAnsi="Arial" w:cs="Arial"/>
          <w:b/>
          <w:bCs/>
          <w:sz w:val="24"/>
          <w:szCs w:val="24"/>
          <w:lang w:val="es-AR"/>
        </w:rPr>
        <w:t xml:space="preserve"> los dos contra ese chico.</w:t>
      </w:r>
    </w:p>
    <w:p w14:paraId="50322026" w14:textId="0C2E80B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No se arriesgará a quedar como su hermano y ambos puedan ser llevados a la cárcel mágica del pueblo. Decidió ser más precavido y caminar hacia su hermano para cargarlo</w:t>
      </w:r>
      <w:r w:rsidR="002A724D">
        <w:rPr>
          <w:rFonts w:ascii="Arial" w:hAnsi="Arial" w:cs="Arial"/>
          <w:b/>
          <w:bCs/>
          <w:sz w:val="24"/>
          <w:szCs w:val="24"/>
          <w:lang w:val="es-AR"/>
        </w:rPr>
        <w:t xml:space="preserve"> sobre</w:t>
      </w:r>
      <w:r>
        <w:rPr>
          <w:rFonts w:ascii="Arial" w:hAnsi="Arial" w:cs="Arial"/>
          <w:b/>
          <w:bCs/>
          <w:sz w:val="24"/>
          <w:szCs w:val="24"/>
          <w:lang w:val="es-AR"/>
        </w:rPr>
        <w:t xml:space="preserve"> su hombro.</w:t>
      </w:r>
    </w:p>
    <w:p w14:paraId="2E08279A" w14:textId="5ED32E0D"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2A724D">
        <w:rPr>
          <w:rFonts w:ascii="Arial" w:hAnsi="Arial" w:cs="Arial"/>
          <w:b/>
          <w:bCs/>
          <w:sz w:val="24"/>
          <w:szCs w:val="24"/>
          <w:lang w:val="es-AR"/>
        </w:rPr>
        <w:t>S</w:t>
      </w:r>
      <w:r>
        <w:rPr>
          <w:rFonts w:ascii="Arial" w:hAnsi="Arial" w:cs="Arial"/>
          <w:b/>
          <w:bCs/>
          <w:sz w:val="24"/>
          <w:szCs w:val="24"/>
          <w:lang w:val="es-AR"/>
        </w:rPr>
        <w:t xml:space="preserve">i no es la princesa, </w:t>
      </w:r>
      <w:r w:rsidR="002A724D">
        <w:rPr>
          <w:rFonts w:ascii="Arial" w:hAnsi="Arial" w:cs="Arial"/>
          <w:b/>
          <w:bCs/>
          <w:sz w:val="24"/>
          <w:szCs w:val="24"/>
          <w:lang w:val="es-AR"/>
        </w:rPr>
        <w:t>estás</w:t>
      </w:r>
      <w:r>
        <w:rPr>
          <w:rFonts w:ascii="Arial" w:hAnsi="Arial" w:cs="Arial"/>
          <w:b/>
          <w:bCs/>
          <w:sz w:val="24"/>
          <w:szCs w:val="24"/>
          <w:lang w:val="es-AR"/>
        </w:rPr>
        <w:t xml:space="preserve"> t</w:t>
      </w:r>
      <w:r w:rsidR="002A724D">
        <w:rPr>
          <w:rFonts w:ascii="Arial" w:hAnsi="Arial" w:cs="Arial"/>
          <w:b/>
          <w:bCs/>
          <w:sz w:val="24"/>
          <w:szCs w:val="24"/>
          <w:lang w:val="es-AR"/>
        </w:rPr>
        <w:t>ú</w:t>
      </w:r>
      <w:r>
        <w:rPr>
          <w:rFonts w:ascii="Arial" w:hAnsi="Arial" w:cs="Arial"/>
          <w:b/>
          <w:bCs/>
          <w:sz w:val="24"/>
          <w:szCs w:val="24"/>
          <w:lang w:val="es-AR"/>
        </w:rPr>
        <w:t>. Creo que será imposible cobrar esa recompensa. Solo déjame decirte que alguien más fuerte que nosotros vendrá por ella. Sea donde quieras que la escondas, ella regresara al reino.</w:t>
      </w:r>
    </w:p>
    <w:p w14:paraId="09E3FD11"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0A70188C" w14:textId="76B37B68"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Katharo no tenía</w:t>
      </w:r>
      <w:r w:rsidR="00A915C3">
        <w:rPr>
          <w:rFonts w:ascii="Arial" w:hAnsi="Arial" w:cs="Arial"/>
          <w:b/>
          <w:bCs/>
          <w:sz w:val="24"/>
          <w:szCs w:val="24"/>
          <w:lang w:val="es-AR"/>
        </w:rPr>
        <w:t xml:space="preserve"> la más mínima</w:t>
      </w:r>
      <w:r>
        <w:rPr>
          <w:rFonts w:ascii="Arial" w:hAnsi="Arial" w:cs="Arial"/>
          <w:b/>
          <w:bCs/>
          <w:sz w:val="24"/>
          <w:szCs w:val="24"/>
          <w:lang w:val="es-AR"/>
        </w:rPr>
        <w:t xml:space="preserve"> idea de que hablaba, pero solo sintió una especie de amenaza hacia él y esa posada, algo que no lo permitiría.</w:t>
      </w:r>
    </w:p>
    <w:p w14:paraId="096A5C26" w14:textId="3A7BD442"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-Sea quien sea que venga por esa princesa, no dejare que destruyan este lugar en su intento de secuestrarla para que regrese. Si ella se fue en primer lugar, dudo que tenga que ser obligada a regresar. De nadie es el derecho de obligar a la otra persona a quedarse o no en un lugar que</w:t>
      </w:r>
      <w:r w:rsidR="002A724D">
        <w:rPr>
          <w:rFonts w:ascii="Arial" w:hAnsi="Arial" w:cs="Arial"/>
          <w:b/>
          <w:bCs/>
          <w:sz w:val="24"/>
          <w:szCs w:val="24"/>
          <w:lang w:val="es-AR"/>
        </w:rPr>
        <w:t xml:space="preserve"> no</w:t>
      </w:r>
      <w:r>
        <w:rPr>
          <w:rFonts w:ascii="Arial" w:hAnsi="Arial" w:cs="Arial"/>
          <w:b/>
          <w:bCs/>
          <w:sz w:val="24"/>
          <w:szCs w:val="24"/>
          <w:lang w:val="es-AR"/>
        </w:rPr>
        <w:t xml:space="preserve"> soporta.</w:t>
      </w:r>
    </w:p>
    <w:p w14:paraId="505DD480"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-Tch… </w:t>
      </w:r>
    </w:p>
    <w:p w14:paraId="3AAE2345" w14:textId="521844A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Arima chasqueo la lengua y se retir</w:t>
      </w:r>
      <w:r w:rsidR="002A724D">
        <w:rPr>
          <w:rFonts w:ascii="Arial" w:hAnsi="Arial" w:cs="Arial"/>
          <w:b/>
          <w:bCs/>
          <w:sz w:val="24"/>
          <w:szCs w:val="24"/>
          <w:lang w:val="es-AR"/>
        </w:rPr>
        <w:t>a</w:t>
      </w:r>
      <w:r>
        <w:rPr>
          <w:rFonts w:ascii="Arial" w:hAnsi="Arial" w:cs="Arial"/>
          <w:b/>
          <w:bCs/>
          <w:sz w:val="24"/>
          <w:szCs w:val="24"/>
          <w:lang w:val="es-AR"/>
        </w:rPr>
        <w:t xml:space="preserve"> del lugar.</w:t>
      </w:r>
    </w:p>
    <w:p w14:paraId="458BCFB4"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La mujer de pelo dorado y ojos azules lo observa estupefacta ante toda la situación.</w:t>
      </w:r>
    </w:p>
    <w:p w14:paraId="1FAC0ABA" w14:textId="00FD84D4"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Algunos clientes incluso tenían miedo ahora de Katharo Aleck. No sabían si agradecerle o temerle a esa rara magia que niega efectos mágicos tan poderosos que ni siquiera tiene que decir ni una palabra.</w:t>
      </w:r>
    </w:p>
    <w:p w14:paraId="26244F59" w14:textId="01B78E0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-D-Disculpa… –Murmura en voz baja la hermosa mujer de pelo dorado y ojos azules– ¿Quién eres? </w:t>
      </w:r>
    </w:p>
    <w:p w14:paraId="5A04D1A3" w14:textId="346D630A"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 parece estar preocupado porque todos le siguen preguntando lo mismo. Est</w:t>
      </w:r>
      <w:r w:rsidR="002A724D">
        <w:rPr>
          <w:rFonts w:ascii="Arial" w:hAnsi="Arial" w:cs="Arial"/>
          <w:b/>
          <w:bCs/>
          <w:sz w:val="24"/>
          <w:szCs w:val="24"/>
          <w:lang w:val="es-AR"/>
        </w:rPr>
        <w:t>á</w:t>
      </w:r>
      <w:r>
        <w:rPr>
          <w:rFonts w:ascii="Arial" w:hAnsi="Arial" w:cs="Arial"/>
          <w:b/>
          <w:bCs/>
          <w:sz w:val="24"/>
          <w:szCs w:val="24"/>
          <w:lang w:val="es-AR"/>
        </w:rPr>
        <w:t xml:space="preserve"> dudando que este </w:t>
      </w:r>
      <w:r w:rsidR="002A724D">
        <w:rPr>
          <w:rFonts w:ascii="Arial" w:hAnsi="Arial" w:cs="Arial"/>
          <w:b/>
          <w:bCs/>
          <w:sz w:val="24"/>
          <w:szCs w:val="24"/>
          <w:lang w:val="es-AR"/>
        </w:rPr>
        <w:t>explicando</w:t>
      </w:r>
      <w:r>
        <w:rPr>
          <w:rFonts w:ascii="Arial" w:hAnsi="Arial" w:cs="Arial"/>
          <w:b/>
          <w:bCs/>
          <w:sz w:val="24"/>
          <w:szCs w:val="24"/>
          <w:lang w:val="es-AR"/>
        </w:rPr>
        <w:t xml:space="preserve"> bien su nombre o que lo diga en voz baja cada vez que lo pronuncia, pero aun así lo repite una vez más.</w:t>
      </w:r>
    </w:p>
    <w:p w14:paraId="05EB3EEC"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-Soy Katharo Aleck, aquel que…</w:t>
      </w:r>
    </w:p>
    <w:p w14:paraId="2CD99C02" w14:textId="070D7000"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lastRenderedPageBreak/>
        <w:t>Su visión se nublo y su mente empezó a zigzaguear. Su cuerpo rápidamente se dejó llevar ante la calma y su mente cedió ante el hambre y el cansancio.</w:t>
      </w:r>
    </w:p>
    <w:p w14:paraId="3342BC03"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w:t>
      </w:r>
    </w:p>
    <w:p w14:paraId="22339D47" w14:textId="5A487AD5"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Su cuerpo se desmayó en medio del bar de la posada y la mayoría estupefactos aun incompresible de aquella pelea se aceraron para verificar que no estuviera muerto.</w:t>
      </w:r>
    </w:p>
    <w:p w14:paraId="299D3172" w14:textId="2AC3D87B"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El chico no termino sus palabras.</w:t>
      </w:r>
    </w:p>
    <w:p w14:paraId="31256CA2"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-Aleck…</w:t>
      </w:r>
    </w:p>
    <w:p w14:paraId="03C55367" w14:textId="77777777"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-Si, dijo Katharo Aleck.</w:t>
      </w:r>
    </w:p>
    <w:p w14:paraId="441D5402" w14:textId="0F28C6A1"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-Yo no escuche de ningún mago que destruyera </w:t>
      </w:r>
      <w:r w:rsidR="00957689">
        <w:rPr>
          <w:rFonts w:ascii="Arial" w:hAnsi="Arial" w:cs="Arial"/>
          <w:b/>
          <w:bCs/>
          <w:sz w:val="24"/>
          <w:szCs w:val="24"/>
          <w:lang w:val="es-AR"/>
        </w:rPr>
        <w:t>magia</w:t>
      </w:r>
      <w:r>
        <w:rPr>
          <w:rFonts w:ascii="Arial" w:hAnsi="Arial" w:cs="Arial"/>
          <w:b/>
          <w:bCs/>
          <w:sz w:val="24"/>
          <w:szCs w:val="24"/>
          <w:lang w:val="es-AR"/>
        </w:rPr>
        <w:t xml:space="preserve"> </w:t>
      </w:r>
      <w:r w:rsidR="00957689">
        <w:rPr>
          <w:rFonts w:ascii="Arial" w:hAnsi="Arial" w:cs="Arial"/>
          <w:b/>
          <w:bCs/>
          <w:sz w:val="24"/>
          <w:szCs w:val="24"/>
          <w:lang w:val="es-AR"/>
        </w:rPr>
        <w:t>así</w:t>
      </w:r>
      <w:r w:rsidR="002A724D">
        <w:rPr>
          <w:rFonts w:ascii="Arial" w:hAnsi="Arial" w:cs="Arial"/>
          <w:b/>
          <w:bCs/>
          <w:sz w:val="24"/>
          <w:szCs w:val="24"/>
          <w:lang w:val="es-AR"/>
        </w:rPr>
        <w:t xml:space="preserve"> de fácil</w:t>
      </w:r>
      <w:r>
        <w:rPr>
          <w:rFonts w:ascii="Arial" w:hAnsi="Arial" w:cs="Arial"/>
          <w:b/>
          <w:bCs/>
          <w:sz w:val="24"/>
          <w:szCs w:val="24"/>
          <w:lang w:val="es-AR"/>
        </w:rPr>
        <w:t xml:space="preserve">. </w:t>
      </w:r>
    </w:p>
    <w:p w14:paraId="342CB668" w14:textId="1570AD9E" w:rsidR="00076032" w:rsidRDefault="00076032" w:rsidP="0007603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957689">
        <w:rPr>
          <w:rFonts w:ascii="Arial" w:hAnsi="Arial" w:cs="Arial"/>
          <w:b/>
          <w:bCs/>
          <w:sz w:val="24"/>
          <w:szCs w:val="24"/>
          <w:lang w:val="es-AR"/>
        </w:rPr>
        <w:t>más</w:t>
      </w:r>
      <w:r>
        <w:rPr>
          <w:rFonts w:ascii="Arial" w:hAnsi="Arial" w:cs="Arial"/>
          <w:b/>
          <w:bCs/>
          <w:sz w:val="24"/>
          <w:szCs w:val="24"/>
          <w:lang w:val="es-AR"/>
        </w:rPr>
        <w:t>, no creo que haya utilizado magia</w:t>
      </w:r>
      <w:r w:rsidR="002A724D">
        <w:rPr>
          <w:rFonts w:ascii="Arial" w:hAnsi="Arial" w:cs="Arial"/>
          <w:b/>
          <w:bCs/>
          <w:sz w:val="24"/>
          <w:szCs w:val="24"/>
          <w:lang w:val="es-AR"/>
        </w:rPr>
        <w:t>.</w:t>
      </w:r>
      <w:r>
        <w:rPr>
          <w:rFonts w:ascii="Arial" w:hAnsi="Arial" w:cs="Arial"/>
          <w:b/>
          <w:bCs/>
          <w:sz w:val="24"/>
          <w:szCs w:val="24"/>
          <w:lang w:val="es-AR"/>
        </w:rPr>
        <w:t xml:space="preserve"> </w:t>
      </w:r>
      <w:r w:rsidR="002A724D">
        <w:rPr>
          <w:rFonts w:ascii="Arial" w:hAnsi="Arial" w:cs="Arial"/>
          <w:b/>
          <w:bCs/>
          <w:sz w:val="24"/>
          <w:szCs w:val="24"/>
          <w:lang w:val="es-AR"/>
        </w:rPr>
        <w:t>T</w:t>
      </w:r>
      <w:r>
        <w:rPr>
          <w:rFonts w:ascii="Arial" w:hAnsi="Arial" w:cs="Arial"/>
          <w:b/>
          <w:bCs/>
          <w:sz w:val="24"/>
          <w:szCs w:val="24"/>
          <w:lang w:val="es-AR"/>
        </w:rPr>
        <w:t xml:space="preserve">ampoco nombro ningún </w:t>
      </w:r>
      <w:r w:rsidR="00957689">
        <w:rPr>
          <w:rFonts w:ascii="Arial" w:hAnsi="Arial" w:cs="Arial"/>
          <w:b/>
          <w:bCs/>
          <w:sz w:val="24"/>
          <w:szCs w:val="24"/>
          <w:lang w:val="es-AR"/>
        </w:rPr>
        <w:t>hechizo</w:t>
      </w:r>
      <w:r>
        <w:rPr>
          <w:rFonts w:ascii="Arial" w:hAnsi="Arial" w:cs="Arial"/>
          <w:b/>
          <w:bCs/>
          <w:sz w:val="24"/>
          <w:szCs w:val="24"/>
          <w:lang w:val="es-AR"/>
        </w:rPr>
        <w:t xml:space="preserve"> </w:t>
      </w:r>
      <w:r w:rsidR="00957689">
        <w:rPr>
          <w:rFonts w:ascii="Arial" w:hAnsi="Arial" w:cs="Arial"/>
          <w:b/>
          <w:bCs/>
          <w:sz w:val="24"/>
          <w:szCs w:val="24"/>
          <w:lang w:val="es-AR"/>
        </w:rPr>
        <w:t>para</w:t>
      </w:r>
      <w:r>
        <w:rPr>
          <w:rFonts w:ascii="Arial" w:hAnsi="Arial" w:cs="Arial"/>
          <w:b/>
          <w:bCs/>
          <w:sz w:val="24"/>
          <w:szCs w:val="24"/>
          <w:lang w:val="es-AR"/>
        </w:rPr>
        <w:t xml:space="preserve"> activar su magia. ¿</w:t>
      </w:r>
      <w:r w:rsidR="00957689">
        <w:rPr>
          <w:rFonts w:ascii="Arial" w:hAnsi="Arial" w:cs="Arial"/>
          <w:b/>
          <w:bCs/>
          <w:sz w:val="24"/>
          <w:szCs w:val="24"/>
          <w:lang w:val="es-AR"/>
        </w:rPr>
        <w:t>Quién</w:t>
      </w:r>
      <w:r>
        <w:rPr>
          <w:rFonts w:ascii="Arial" w:hAnsi="Arial" w:cs="Arial"/>
          <w:b/>
          <w:bCs/>
          <w:sz w:val="24"/>
          <w:szCs w:val="24"/>
          <w:lang w:val="es-AR"/>
        </w:rPr>
        <w:t xml:space="preserve"> demonios es este tal Katharo Aleck?</w:t>
      </w:r>
    </w:p>
    <w:p w14:paraId="1EC1445E" w14:textId="5BEB8A05" w:rsidR="002A724D" w:rsidRDefault="002A724D" w:rsidP="00076032">
      <w:pPr>
        <w:spacing w:line="360" w:lineRule="auto"/>
        <w:rPr>
          <w:rFonts w:ascii="Arial" w:hAnsi="Arial" w:cs="Arial"/>
          <w:b/>
          <w:bCs/>
          <w:sz w:val="24"/>
          <w:szCs w:val="24"/>
          <w:lang w:val="es-AR"/>
        </w:rPr>
      </w:pPr>
      <w:r>
        <w:rPr>
          <w:rFonts w:ascii="Arial" w:hAnsi="Arial" w:cs="Arial"/>
          <w:b/>
          <w:bCs/>
          <w:sz w:val="24"/>
          <w:szCs w:val="24"/>
          <w:lang w:val="es-AR"/>
        </w:rPr>
        <w:t>Todos se hacían la misma pregunta, pero una mujer de pelo dorado y ojos azules que resalta entre toda la multitud se preguntaba otras cosas a parte de ese extraño poder.</w:t>
      </w:r>
    </w:p>
    <w:p w14:paraId="4D53B37C" w14:textId="77777777" w:rsidR="00957689" w:rsidRPr="00BA2A53" w:rsidRDefault="00957689" w:rsidP="00957689">
      <w:pPr>
        <w:rPr>
          <w:rFonts w:ascii="Calibri" w:hAnsi="Calibri" w:cs="Calibri"/>
          <w:b/>
          <w:sz w:val="16"/>
          <w:szCs w:val="16"/>
          <w:lang w:val="es-AR"/>
        </w:rPr>
      </w:pPr>
    </w:p>
    <w:p w14:paraId="1F198D6A" w14:textId="7F7AABE9" w:rsidR="00957689" w:rsidRPr="00386F87" w:rsidRDefault="00957689" w:rsidP="009576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252EE88" w14:textId="77777777" w:rsidR="00957689" w:rsidRPr="00EC0A01" w:rsidRDefault="00957689" w:rsidP="00957689">
      <w:pPr>
        <w:rPr>
          <w:rFonts w:ascii="Calibri" w:hAnsi="Calibri" w:cs="Calibri"/>
          <w:sz w:val="16"/>
          <w:szCs w:val="16"/>
          <w:lang w:val="es-AR"/>
        </w:rPr>
      </w:pPr>
      <w:r>
        <w:rPr>
          <w:rFonts w:ascii="Calibri" w:hAnsi="Calibri" w:cs="Calibri"/>
          <w:sz w:val="16"/>
          <w:szCs w:val="16"/>
          <w:lang w:val="es-AR"/>
        </w:rPr>
        <w:t xml:space="preserve"> </w:t>
      </w:r>
    </w:p>
    <w:p w14:paraId="51172DB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 cuerpo habia cedido ante el ambre y los bruscos movimientos a alta velocidad que se requeria una gran concentración de energia muscular. Todo esto se podría lograr sin ningún desmayo si es que alguien durmió y comio lo suficiente para que el cuerpo tome los nutrientes de la comida y los utilice para crear energia.</w:t>
      </w:r>
    </w:p>
    <w:p w14:paraId="0142E3B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Pero todo eso aclarado anteriormente no se presentan en aquel chico con pelo de tres colores y ojos arcoíris que destuye magia con su simple presencia.</w:t>
      </w:r>
    </w:p>
    <w:p w14:paraId="7E258E9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Descanso lo suficiente como para saber que esta acostado. </w:t>
      </w:r>
    </w:p>
    <w:p w14:paraId="01DCCEF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cinco sentidos empezaron a volver a él comenzando por el olfato.</w:t>
      </w:r>
    </w:p>
    <w:p w14:paraId="0EFBB18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El olor a carne frita y papas recorrio todo su sistema respiratorio hasta llegar a su mente. Llego con un gran golpe que activo su segundo sentido.</w:t>
      </w:r>
    </w:p>
    <w:p w14:paraId="68D5F71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gusto fue el segundo en recorrer su cuerpo. Aunque no tenga comida en la boca ya podía saborear esa carne con papas. Toda su boca se hizo agua al imaginarse comiendo.</w:t>
      </w:r>
    </w:p>
    <w:p w14:paraId="7375DC1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Fue ahí donde su tercer sentido se activo. </w:t>
      </w:r>
    </w:p>
    <w:p w14:paraId="0B884B6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sentido del oído fue el tercero en demostrar que no estaba solo en ese lugar. Escucho la voz de una mujer agradeciendo por la comida que trajeron. Fue una conversación rápida pero precisa, precisa para la comida.</w:t>
      </w:r>
    </w:p>
    <w:p w14:paraId="06C2409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 ante ultimo sentido se activo por simple inercia de sentir si estaba vivo o no, el tacto. Estrecho sus puños para sentir sus manos y esto dio paso al ultimo sentido.</w:t>
      </w:r>
    </w:p>
    <w:p w14:paraId="65345F8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Su vista fue aquel ultimo sentido en nublar su vista con una luz de un amanecer que lo cego por un corto periodo de tiempo. </w:t>
      </w:r>
    </w:p>
    <w:p w14:paraId="2540CDB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que sus ojos se acostumbraron a la luz que lo rodeaba, el no vio absolutamente nada pero incluso asi se sento en ese acojinado lugar.</w:t>
      </w:r>
    </w:p>
    <w:p w14:paraId="422127B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Estaba acostado sobre una sabanas blancas bien limpias y una cama demasiado comoda como para dormir mas de 24 horas sin levantarse en todo el dia.</w:t>
      </w:r>
    </w:p>
    <w:p w14:paraId="0CFCAA5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-D-Donde…</w:t>
      </w:r>
    </w:p>
    <w:p w14:paraId="541E7FF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Sus palabras llegaron a la voz de la mujer que sostenia una bandeja de madera con comida.</w:t>
      </w:r>
    </w:p>
    <w:p w14:paraId="311F72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-Ya despertastes, que bueno. Pedi un poco de carne conpapas, espero que no seas de esa personas que solo comen sano para un entrenamiento apropiado.</w:t>
      </w:r>
    </w:p>
    <w:p w14:paraId="1E7E67A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la observo.</w:t>
      </w:r>
    </w:p>
    <w:p w14:paraId="725B5C9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La reconoció. </w:t>
      </w:r>
    </w:p>
    <w:p w14:paraId="35FBEE6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Pero incluso asi sus ojos la contemplaro nuevamente por completo, de pues a cabeza.</w:t>
      </w:r>
    </w:p>
    <w:p w14:paraId="1CF61F2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Esa mujer de pelo rubio y ojoz asules tiene la piel hermosamente blanca. Lleva puesto un especie de remera que llega hasta sus muslos y esta bien ajustada que incluso podía remarcar a la perfeccion todos los musculos de su torso, tanto pechos como cintura y gluteos. Como una unión de short y remera.</w:t>
      </w:r>
    </w:p>
    <w:p w14:paraId="2916731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 estado físico es bastante atletico por su cintura delgada y su pecho y muslo no tan grandes, pero bien esculpidos.</w:t>
      </w:r>
    </w:p>
    <w:p w14:paraId="5D4AE5BE"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-Tu eres… ¿la recepcionista no es asi?</w:t>
      </w:r>
    </w:p>
    <w:p w14:paraId="1D5C8B6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El chico intento sostener una simple charla con la mujer, pero aunque mantenga sus ojos arcoíris en ella su estomago rugio y su boca empezó a babear por la comida. </w:t>
      </w:r>
    </w:p>
    <w:p w14:paraId="025DD9E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Su mirada era seria como apra sostener una charla, pero todo su cuerpo discordante habla por si solo. Tiene mucha ambre que no es capaz de controlar su cuerpo.</w:t>
      </w:r>
    </w:p>
    <w:p w14:paraId="657D055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-A-Asi es… Si quieres puedes comer primero y luego hablar.</w:t>
      </w:r>
    </w:p>
    <w:p w14:paraId="08431B6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sentía que era tratado por una diosa cuidando sus heridas. Desde la cama tomo una postura sumisa de agradecimiento.</w:t>
      </w:r>
    </w:p>
    <w:p w14:paraId="117EF06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-Tranquilo. Puedes comer sin preocuparte, no tienes que hacer eso.</w:t>
      </w:r>
    </w:p>
    <w:p w14:paraId="4DD9327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trago en cuestión de segundos todo la comida. Fue comer tan rápido que la comida no fue bien amsticada y se atasco en su garganta.</w:t>
      </w:r>
    </w:p>
    <w:p w14:paraId="207144D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La “diosa” que atiende sus heridas le entrega un baso de agua salvando su vida por segunda vez.</w:t>
      </w:r>
    </w:p>
    <w:p w14:paraId="346B990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inclino su cabeza nuevamente agradeciendo por todo lo que estaba haciendo pero no podía pagarle con plata, solo espera que ella acepte que pueda pagarle con su cuerpo.</w:t>
      </w:r>
    </w:p>
    <w:p w14:paraId="1EDA1A4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-¿Ya estas bien? la mayoría pensó que habias muerto. Incluso no estabas respirando. Pero cuando tu estomago gruño supimos que aun estabas vivo.</w:t>
      </w:r>
    </w:p>
    <w:p w14:paraId="302ED7E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 si, perdón. No habia comido por mucho tiempo y domi muy mal y no pude evitar armar un alboroto en el bar de la posada. Lo lamento.</w:t>
      </w:r>
    </w:p>
    <w:p w14:paraId="101CB48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-N-No tienes que –Lo dice gentilmente meintras sacude ambas manos negándolo– Lograstes que esos sujetos se fueran sin utilizar nada de tu magia. Eso en verdad nos impresino. Eres alguien muy fuerte, Katharo Aleck.</w:t>
      </w:r>
    </w:p>
    <w:p w14:paraId="38462DB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podría decirse.</w:t>
      </w:r>
    </w:p>
    <w:p w14:paraId="7755297C"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-Por cierto, hay algo que me a mantenido intranquila todo este tiempo.</w:t>
      </w:r>
    </w:p>
    <w:p w14:paraId="19256FFD"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w:t>
      </w:r>
    </w:p>
    <w:p w14:paraId="4C45ECC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-Normalmente la mayoría de los magos esconden su Dynami mágico. Pero nunca e visto a alguien esconderlo mientras esta inconsciente. El Dynami mágico se mantiene escondido mientras alguien duerme, pero al desmayarse es sumamente imposible esconderlo. ¿Como lo lograste?</w:t>
      </w:r>
    </w:p>
    <w:p w14:paraId="3199DDD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-Bueno…</w:t>
      </w:r>
    </w:p>
    <w:p w14:paraId="76E086D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rasca su mejilla intentando encontrar alguna otra manera de escamar de esa pregunta, pero la “Diosa” fue generosa con el al entregarle una hermosa cama y comida para que se recuperase. Evitar esa pregunta solo lo haría ver como alguien que no es digno de llamarse humano, es lo que piensa.</w:t>
      </w:r>
    </w:p>
    <w:p w14:paraId="1EA23BCE"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Dynami Magico es la fuerga mágica que cada persona tiene en su interior. Entre mas grande el dynami mas grande la fuerza mágica que manipule, cree, o invoque.</w:t>
      </w:r>
    </w:p>
    <w:p w14:paraId="50DD02C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La mayoría de los magos de alto rango esconden su dynami por precausion ante las peleas o duelos. Revelar su capacidad de dynami ante el enemigo solo facilitaría las cosas para su contricante perdiendo gran ventaja en un duelo uno contra uno.</w:t>
      </w:r>
    </w:p>
    <w:p w14:paraId="49C1A9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pocas palabras el dynami es la capacidad mágica que permanece en el interior de las personas que utilizan magia. </w:t>
      </w:r>
    </w:p>
    <w:p w14:paraId="2582EA80" w14:textId="77777777" w:rsidR="00EF09AE" w:rsidRPr="00D85925"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Ahora, ¿por que ese chico puede esconder ese dynami mágico incluso inconsiente?</w:t>
      </w:r>
    </w:p>
    <w:p w14:paraId="2A6B063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No tengo dynami ni nada por el estilo. </w:t>
      </w:r>
    </w:p>
    <w:p w14:paraId="66DA646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-¡¿Qué?!</w:t>
      </w:r>
    </w:p>
    <w:p w14:paraId="634A263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La chica se ve totalmente sorprendida intentando comprender como es que alguien no contenga dynami en su interior. Incluso los recién nacidos cuentan con dynami, mínimo pero se puede sentir.</w:t>
      </w:r>
    </w:p>
    <w:p w14:paraId="2EA82C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¿Quién es aquel chico sin poder mágico?</w:t>
      </w:r>
    </w:p>
    <w:p w14:paraId="04B27B6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 imposible. El dynami es la esencia principal para controlar todo tipo de magia. Sin ella es imposible crear magia, ¿como es que luchastes y destruistes sus ataques sin dynami?</w:t>
      </w:r>
    </w:p>
    <w:p w14:paraId="4E360BB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-Mmmhh… fue fácil. Solo los golpe en el rostro y los intimide con una mirada que copie de un teatro nocturno de un malhechor.</w:t>
      </w:r>
    </w:p>
    <w:p w14:paraId="0A6B724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Eso no contesto ninguna de las preguntas que la chica de ojos azules se hizo en su mente. Solo dijo dos de ellas pero cientos pasaron por su mente que no fueron dichas para no incomodarlo.</w:t>
      </w:r>
    </w:p>
    <w:p w14:paraId="570AB8C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Pero esto va mas allá de incomodarlo o no. </w:t>
      </w:r>
    </w:p>
    <w:p w14:paraId="515F4E4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Desde que callo el meteorito hace 200 años aproximadamente el mundo se forzo con magia desde los cimientos de la humanidad que fue reducida en un tercio de la porción del mundo.</w:t>
      </w:r>
    </w:p>
    <w:p w14:paraId="504A1B0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Ese chico es como si hubiera vivido 200 años, o es lo que piensa la chica, por que toda persona que no tenga magia no pudo haber sobrevivido a la enfermedad del dynami.</w:t>
      </w:r>
    </w:p>
    <w:p w14:paraId="45FAFE2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-Pero la historia dice que la enfermedad dynami que llevó a la humanidad casi hasta la exticion mataba a las personas que no soportaban la enfermedad.</w:t>
      </w:r>
    </w:p>
    <w:p w14:paraId="48F61E7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-Si… yo tambien lo escuche de esa manera.</w:t>
      </w:r>
    </w:p>
    <w:p w14:paraId="24FBFA2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mueve su mirada hacia un lado. El puede saber todo esto pero incluso asi no da explicaciones hacerca de su falta de dynami y esa rara “magia” que no se podría considerar magia en si, que destruyo todos los círculos mágicos del enemigo.</w:t>
      </w:r>
    </w:p>
    <w:p w14:paraId="71B856B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 xml:space="preserve">-No se como explicarlo. Pero soy distintos al resto del mundo. Nunca dependi de la magia y mi vida fue un completo caos. Aprendí a ajustar mi cuerpo para frontar las peleas desde muy chico, pero no sabría explicarte como es que llegue vivo hasta ahora. </w:t>
      </w:r>
    </w:p>
    <w:p w14:paraId="47E4E08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-Pero… destruistes magia, ¿eso fue tu poder físico o alguna clase nueva de dynami?</w:t>
      </w:r>
    </w:p>
    <w:p w14:paraId="3285D6A2"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-Mmm Tampoco lo se.</w:t>
      </w:r>
    </w:p>
    <w:p w14:paraId="5387E4E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-¿EH?</w:t>
      </w:r>
    </w:p>
    <w:p w14:paraId="1F65933E"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-Olvide alrededor de dos años de mi vida. Un dia estaba en un pueblo muy chico alejado de todo y un dia desperté en las ruinas de lo que fue mi pueblo. Todo a mi alrededor fue destruido hasta quedar ruinas. No se como paso. Senti como si me hubiera adelantado en el tiempo y despertara muchos años despues.</w:t>
      </w:r>
    </w:p>
    <w:p w14:paraId="16CE67C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-¿Como sabes que olvidastes dos años?</w:t>
      </w:r>
    </w:p>
    <w:p w14:paraId="076FDD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-Muy obvio, preguntando la fecha actual.</w:t>
      </w:r>
    </w:p>
    <w:p w14:paraId="69A027D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-C-Cierto… –rasco su cabeza al preguntar ta obvia pregunta– entonces no asbes que paso en esos dos años y nacistes sin poder tilizar magia por la falta de dynami…</w:t>
      </w:r>
    </w:p>
    <w:p w14:paraId="4024CC1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-Asi es. En pocas palabras son como los humanos que vivieron hace 200 años.</w:t>
      </w:r>
    </w:p>
    <w:p w14:paraId="5EB6E45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La hermosa chica se perdió en sus pensamientos por un largo tiempo. Se sumergio lo mas que pudo para encontrar alguna parte de su conocimiento sobre la magia para explicar su situación.</w:t>
      </w:r>
    </w:p>
    <w:p w14:paraId="2963218B"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Parece haber recorrido casi una biblioteca mental por completo y aun asi no encontró nada para refutar esa escasa capacidad de dynami en su interior.</w:t>
      </w:r>
    </w:p>
    <w:p w14:paraId="5B0AAAF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miro un rato por la ventana pero luego abrió la boca.</w:t>
      </w:r>
    </w:p>
    <w:p w14:paraId="434D749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-Por cierto. No me dijistes tu nombre. ¿Como te llamas?</w:t>
      </w:r>
    </w:p>
    <w:p w14:paraId="0D7D7FF3"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-Lo siento, mi nombre es Stephanidis Alysa.</w:t>
      </w:r>
    </w:p>
    <w:p w14:paraId="22A23345"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noto algo raro en ese nombre.</w:t>
      </w:r>
    </w:p>
    <w:p w14:paraId="43959510"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-Que curioso, tu nombre es similar a la princesa Chatzitheodorou Alysa.</w:t>
      </w:r>
    </w:p>
    <w:p w14:paraId="5C846D17"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-S-Si… no eres el primero que lo dice. Pero no creo tener nada ninguna relación.</w:t>
      </w:r>
    </w:p>
    <w:p w14:paraId="5F59E2DF"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-Mhh… ya veo. Bueno, creo que tiene razon. Una simple princesa no se acostumbraría a estos lugares sin su palacio de oro.</w:t>
      </w:r>
    </w:p>
    <w:p w14:paraId="166164D9"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-Si… la mayoría de las princesa son asi como lo describes. Engreídas y sin nada mas que sirvientes que hacen todo por ellas. Esa clase de vida no es la que me interesaría llevar.</w:t>
      </w:r>
    </w:p>
    <w:p w14:paraId="31669886"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Aleck no pensaba que Alysa dijera esas cosas y un poco sorprendido con una expresión confusa la obserbo hablar.</w:t>
      </w:r>
    </w:p>
    <w:p w14:paraId="47F60F4A"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Ella simplemente se levanto de la cama y camino hacia la puerta.</w:t>
      </w:r>
    </w:p>
    <w:p w14:paraId="45B5761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-Creo que mejor bajare para seguir atendiendo el bar. Mi compañera que me esta suplantando estará atareada con todo. Cuando te cuentres mejor ven a verme para pagar tu estancia y la comida, Katharo Aleck.</w:t>
      </w:r>
    </w:p>
    <w:p w14:paraId="5D7FC231"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Ella se desidio y nada mas que decir esas palabras salió de la habitación sin mirar hacia atrás.</w:t>
      </w:r>
    </w:p>
    <w:p w14:paraId="0949C558"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-Hasta luego, princesa…</w:t>
      </w:r>
    </w:p>
    <w:p w14:paraId="6E2477E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t>El chico lo dijo sin interés mientras se recostó sobre la cama con sus manos hacia detrás de su cabeza. No pensó en su nombre ni ninguna relación con la verdadera princesa.</w:t>
      </w:r>
    </w:p>
    <w:p w14:paraId="08184524" w14:textId="77777777" w:rsidR="00EF09AE" w:rsidRDefault="00EF09AE" w:rsidP="00EF09AE">
      <w:pPr>
        <w:spacing w:line="360" w:lineRule="auto"/>
        <w:rPr>
          <w:rFonts w:ascii="Arial" w:hAnsi="Arial" w:cs="Arial"/>
          <w:b/>
          <w:bCs/>
          <w:sz w:val="24"/>
          <w:szCs w:val="24"/>
          <w:lang w:val="es-AR"/>
        </w:rPr>
      </w:pPr>
      <w:r>
        <w:rPr>
          <w:rFonts w:ascii="Arial" w:hAnsi="Arial" w:cs="Arial"/>
          <w:b/>
          <w:bCs/>
          <w:sz w:val="24"/>
          <w:szCs w:val="24"/>
          <w:lang w:val="es-AR"/>
        </w:rPr>
        <w:lastRenderedPageBreak/>
        <w:t>El solo se acosto y decidio descansa un poco mas antes de salir a recorrer el pueblo.</w:t>
      </w:r>
    </w:p>
    <w:p w14:paraId="77949220" w14:textId="19B6C38C" w:rsidR="0041669C" w:rsidRDefault="0041669C" w:rsidP="00B008EC">
      <w:pPr>
        <w:spacing w:line="360" w:lineRule="auto"/>
        <w:rPr>
          <w:rFonts w:ascii="Arial" w:hAnsi="Arial" w:cs="Arial"/>
          <w:b/>
          <w:bCs/>
          <w:sz w:val="24"/>
          <w:szCs w:val="24"/>
          <w:lang w:val="es-AR"/>
        </w:rPr>
      </w:pPr>
      <w:bookmarkStart w:id="0" w:name="_GoBack"/>
      <w:bookmarkEnd w:id="0"/>
    </w:p>
    <w:p w14:paraId="13789752" w14:textId="1451E6E1" w:rsidR="0041669C" w:rsidRDefault="0041669C" w:rsidP="00B008EC">
      <w:pPr>
        <w:spacing w:line="360" w:lineRule="auto"/>
        <w:rPr>
          <w:rFonts w:ascii="Arial" w:hAnsi="Arial" w:cs="Arial"/>
          <w:b/>
          <w:bCs/>
          <w:sz w:val="24"/>
          <w:szCs w:val="24"/>
          <w:lang w:val="es-AR"/>
        </w:rPr>
      </w:pPr>
    </w:p>
    <w:p w14:paraId="25130129" w14:textId="652036F1" w:rsidR="0041669C" w:rsidRDefault="0041669C" w:rsidP="00B008EC">
      <w:pPr>
        <w:spacing w:line="360" w:lineRule="auto"/>
        <w:rPr>
          <w:rFonts w:ascii="Arial" w:hAnsi="Arial" w:cs="Arial"/>
          <w:b/>
          <w:bCs/>
          <w:sz w:val="24"/>
          <w:szCs w:val="24"/>
          <w:lang w:val="es-AR"/>
        </w:rPr>
      </w:pPr>
    </w:p>
    <w:p w14:paraId="1FE8AC78" w14:textId="3C2D472B" w:rsidR="0041669C" w:rsidRDefault="0041669C" w:rsidP="00B008EC">
      <w:pPr>
        <w:spacing w:line="360" w:lineRule="auto"/>
        <w:rPr>
          <w:rFonts w:ascii="Arial" w:hAnsi="Arial" w:cs="Arial"/>
          <w:b/>
          <w:bCs/>
          <w:sz w:val="24"/>
          <w:szCs w:val="24"/>
          <w:lang w:val="es-AR"/>
        </w:rPr>
      </w:pPr>
    </w:p>
    <w:p w14:paraId="301012B7" w14:textId="77777777" w:rsidR="0041669C" w:rsidRPr="00B008EC" w:rsidRDefault="0041669C" w:rsidP="00B008EC">
      <w:pPr>
        <w:spacing w:line="360" w:lineRule="auto"/>
        <w:rPr>
          <w:rFonts w:ascii="Arial" w:hAnsi="Arial" w:cs="Arial"/>
          <w:b/>
          <w:bCs/>
          <w:sz w:val="24"/>
          <w:szCs w:val="24"/>
          <w:lang w:val="es-AR"/>
        </w:rPr>
      </w:pPr>
    </w:p>
    <w:sectPr w:rsidR="0041669C"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2FF4A" w14:textId="77777777" w:rsidR="00F31AAD" w:rsidRDefault="00F31AAD">
      <w:pPr>
        <w:spacing w:after="0" w:line="240" w:lineRule="auto"/>
      </w:pPr>
      <w:r>
        <w:separator/>
      </w:r>
    </w:p>
  </w:endnote>
  <w:endnote w:type="continuationSeparator" w:id="0">
    <w:p w14:paraId="6249C42F" w14:textId="77777777" w:rsidR="00F31AAD" w:rsidRDefault="00F31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F10C9C" w:rsidRDefault="00F10C9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B7AD3" w14:textId="77777777" w:rsidR="00F31AAD" w:rsidRDefault="00F31AAD">
      <w:pPr>
        <w:spacing w:after="0" w:line="240" w:lineRule="auto"/>
      </w:pPr>
      <w:r>
        <w:separator/>
      </w:r>
    </w:p>
  </w:footnote>
  <w:footnote w:type="continuationSeparator" w:id="0">
    <w:p w14:paraId="52C27E06" w14:textId="77777777" w:rsidR="00F31AAD" w:rsidRDefault="00F31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AA5"/>
    <w:rsid w:val="00026B1C"/>
    <w:rsid w:val="0003029E"/>
    <w:rsid w:val="0003416C"/>
    <w:rsid w:val="000341A9"/>
    <w:rsid w:val="0003467A"/>
    <w:rsid w:val="00037D33"/>
    <w:rsid w:val="00041020"/>
    <w:rsid w:val="000426B6"/>
    <w:rsid w:val="000437A7"/>
    <w:rsid w:val="000450E4"/>
    <w:rsid w:val="0005100B"/>
    <w:rsid w:val="00053B91"/>
    <w:rsid w:val="000554EA"/>
    <w:rsid w:val="00056E06"/>
    <w:rsid w:val="00066AB8"/>
    <w:rsid w:val="00067697"/>
    <w:rsid w:val="000679CB"/>
    <w:rsid w:val="00072411"/>
    <w:rsid w:val="00076032"/>
    <w:rsid w:val="00081370"/>
    <w:rsid w:val="00081ED3"/>
    <w:rsid w:val="000827A3"/>
    <w:rsid w:val="000828F2"/>
    <w:rsid w:val="000837C0"/>
    <w:rsid w:val="00086454"/>
    <w:rsid w:val="000875D7"/>
    <w:rsid w:val="00090712"/>
    <w:rsid w:val="00093B3F"/>
    <w:rsid w:val="00093D37"/>
    <w:rsid w:val="00095B0A"/>
    <w:rsid w:val="00096D96"/>
    <w:rsid w:val="000A05FF"/>
    <w:rsid w:val="000A07CC"/>
    <w:rsid w:val="000A0F9B"/>
    <w:rsid w:val="000A2A50"/>
    <w:rsid w:val="000A4380"/>
    <w:rsid w:val="000A4D8A"/>
    <w:rsid w:val="000A5C78"/>
    <w:rsid w:val="000A66C0"/>
    <w:rsid w:val="000A6C26"/>
    <w:rsid w:val="000B16EC"/>
    <w:rsid w:val="000B19AC"/>
    <w:rsid w:val="000B63AB"/>
    <w:rsid w:val="000C07F6"/>
    <w:rsid w:val="000C0B22"/>
    <w:rsid w:val="000C0B59"/>
    <w:rsid w:val="000C4059"/>
    <w:rsid w:val="000C6002"/>
    <w:rsid w:val="000C6178"/>
    <w:rsid w:val="000D493B"/>
    <w:rsid w:val="000D5795"/>
    <w:rsid w:val="000D5F00"/>
    <w:rsid w:val="000E0049"/>
    <w:rsid w:val="000E0A45"/>
    <w:rsid w:val="000E2533"/>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8FF"/>
    <w:rsid w:val="00114BA9"/>
    <w:rsid w:val="00116E79"/>
    <w:rsid w:val="0011774C"/>
    <w:rsid w:val="00122FC0"/>
    <w:rsid w:val="00123E1E"/>
    <w:rsid w:val="0012694C"/>
    <w:rsid w:val="00126C2F"/>
    <w:rsid w:val="001275FC"/>
    <w:rsid w:val="001277D7"/>
    <w:rsid w:val="00131322"/>
    <w:rsid w:val="00132859"/>
    <w:rsid w:val="001358DD"/>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8047C"/>
    <w:rsid w:val="00182271"/>
    <w:rsid w:val="00183091"/>
    <w:rsid w:val="00184346"/>
    <w:rsid w:val="00184C7C"/>
    <w:rsid w:val="00187EB6"/>
    <w:rsid w:val="00193B34"/>
    <w:rsid w:val="00195C3F"/>
    <w:rsid w:val="00195E7A"/>
    <w:rsid w:val="0019608D"/>
    <w:rsid w:val="00196710"/>
    <w:rsid w:val="00196F67"/>
    <w:rsid w:val="001A1DC6"/>
    <w:rsid w:val="001A6A58"/>
    <w:rsid w:val="001A7491"/>
    <w:rsid w:val="001A7A90"/>
    <w:rsid w:val="001B1B24"/>
    <w:rsid w:val="001B591D"/>
    <w:rsid w:val="001B6485"/>
    <w:rsid w:val="001B7A06"/>
    <w:rsid w:val="001C03A3"/>
    <w:rsid w:val="001C03B9"/>
    <w:rsid w:val="001C1C46"/>
    <w:rsid w:val="001C22B5"/>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6F4"/>
    <w:rsid w:val="002450C1"/>
    <w:rsid w:val="00245259"/>
    <w:rsid w:val="00245345"/>
    <w:rsid w:val="00246165"/>
    <w:rsid w:val="0024640E"/>
    <w:rsid w:val="0024657F"/>
    <w:rsid w:val="00253909"/>
    <w:rsid w:val="0026112A"/>
    <w:rsid w:val="0026261F"/>
    <w:rsid w:val="00265B1C"/>
    <w:rsid w:val="0026609E"/>
    <w:rsid w:val="00266E21"/>
    <w:rsid w:val="00270259"/>
    <w:rsid w:val="002709A9"/>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92F"/>
    <w:rsid w:val="002A724D"/>
    <w:rsid w:val="002B1344"/>
    <w:rsid w:val="002B3C3E"/>
    <w:rsid w:val="002B4D6D"/>
    <w:rsid w:val="002B54B5"/>
    <w:rsid w:val="002B70FE"/>
    <w:rsid w:val="002C11D0"/>
    <w:rsid w:val="002C14F4"/>
    <w:rsid w:val="002C1B16"/>
    <w:rsid w:val="002C2AC1"/>
    <w:rsid w:val="002C33EF"/>
    <w:rsid w:val="002C430B"/>
    <w:rsid w:val="002C6043"/>
    <w:rsid w:val="002C7427"/>
    <w:rsid w:val="002D2B0F"/>
    <w:rsid w:val="002D3D9B"/>
    <w:rsid w:val="002D5C36"/>
    <w:rsid w:val="002D5CBB"/>
    <w:rsid w:val="002D6B3C"/>
    <w:rsid w:val="002D71FA"/>
    <w:rsid w:val="002D78B6"/>
    <w:rsid w:val="002D7EB3"/>
    <w:rsid w:val="002E0C62"/>
    <w:rsid w:val="002E29CC"/>
    <w:rsid w:val="002E3100"/>
    <w:rsid w:val="002E3162"/>
    <w:rsid w:val="002E3D52"/>
    <w:rsid w:val="002F051E"/>
    <w:rsid w:val="002F07DA"/>
    <w:rsid w:val="002F4B65"/>
    <w:rsid w:val="002F59A0"/>
    <w:rsid w:val="003004A9"/>
    <w:rsid w:val="00301CBD"/>
    <w:rsid w:val="00305134"/>
    <w:rsid w:val="00310AD6"/>
    <w:rsid w:val="00313D89"/>
    <w:rsid w:val="003161CB"/>
    <w:rsid w:val="003173AE"/>
    <w:rsid w:val="00317AF7"/>
    <w:rsid w:val="00323E07"/>
    <w:rsid w:val="00324DC5"/>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A0ADC"/>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69C"/>
    <w:rsid w:val="0041685E"/>
    <w:rsid w:val="00417FCE"/>
    <w:rsid w:val="00425A1D"/>
    <w:rsid w:val="004312EC"/>
    <w:rsid w:val="004315BC"/>
    <w:rsid w:val="004338E8"/>
    <w:rsid w:val="00433DB3"/>
    <w:rsid w:val="00440504"/>
    <w:rsid w:val="0044431F"/>
    <w:rsid w:val="004444CE"/>
    <w:rsid w:val="00450ECD"/>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95262"/>
    <w:rsid w:val="004A7510"/>
    <w:rsid w:val="004A7F8A"/>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F1FEC"/>
    <w:rsid w:val="004F3215"/>
    <w:rsid w:val="00501A0D"/>
    <w:rsid w:val="00502722"/>
    <w:rsid w:val="00505522"/>
    <w:rsid w:val="00507340"/>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B9A"/>
    <w:rsid w:val="00540648"/>
    <w:rsid w:val="00540990"/>
    <w:rsid w:val="00541059"/>
    <w:rsid w:val="0054257B"/>
    <w:rsid w:val="00543E31"/>
    <w:rsid w:val="005446B7"/>
    <w:rsid w:val="005452FC"/>
    <w:rsid w:val="0054646E"/>
    <w:rsid w:val="0055040D"/>
    <w:rsid w:val="00557E45"/>
    <w:rsid w:val="00564370"/>
    <w:rsid w:val="00570848"/>
    <w:rsid w:val="00575CE0"/>
    <w:rsid w:val="0057659A"/>
    <w:rsid w:val="00577B05"/>
    <w:rsid w:val="00584B82"/>
    <w:rsid w:val="00587174"/>
    <w:rsid w:val="005919B6"/>
    <w:rsid w:val="0059231A"/>
    <w:rsid w:val="00592AAC"/>
    <w:rsid w:val="00592CB7"/>
    <w:rsid w:val="0059361C"/>
    <w:rsid w:val="005A0328"/>
    <w:rsid w:val="005A152E"/>
    <w:rsid w:val="005A27A4"/>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44D7"/>
    <w:rsid w:val="0063616E"/>
    <w:rsid w:val="006404DD"/>
    <w:rsid w:val="00640EBD"/>
    <w:rsid w:val="0064196F"/>
    <w:rsid w:val="00641E99"/>
    <w:rsid w:val="006440CC"/>
    <w:rsid w:val="00645FEA"/>
    <w:rsid w:val="00646031"/>
    <w:rsid w:val="00646768"/>
    <w:rsid w:val="00655722"/>
    <w:rsid w:val="00656647"/>
    <w:rsid w:val="00656EA8"/>
    <w:rsid w:val="00664A2D"/>
    <w:rsid w:val="00664F55"/>
    <w:rsid w:val="00665345"/>
    <w:rsid w:val="0066724B"/>
    <w:rsid w:val="00667989"/>
    <w:rsid w:val="00671D53"/>
    <w:rsid w:val="00672A59"/>
    <w:rsid w:val="00674A85"/>
    <w:rsid w:val="006762B6"/>
    <w:rsid w:val="0067760B"/>
    <w:rsid w:val="00681DD0"/>
    <w:rsid w:val="00683A9E"/>
    <w:rsid w:val="006848AD"/>
    <w:rsid w:val="006854E0"/>
    <w:rsid w:val="00685632"/>
    <w:rsid w:val="006858E1"/>
    <w:rsid w:val="00685A65"/>
    <w:rsid w:val="00695F6F"/>
    <w:rsid w:val="006A032A"/>
    <w:rsid w:val="006A05FD"/>
    <w:rsid w:val="006A0F6E"/>
    <w:rsid w:val="006A3A49"/>
    <w:rsid w:val="006A3FAA"/>
    <w:rsid w:val="006A7BC5"/>
    <w:rsid w:val="006B1CD7"/>
    <w:rsid w:val="006B25B1"/>
    <w:rsid w:val="006B3B8E"/>
    <w:rsid w:val="006B3E0C"/>
    <w:rsid w:val="006B62A6"/>
    <w:rsid w:val="006B7C2E"/>
    <w:rsid w:val="006C078D"/>
    <w:rsid w:val="006C5A66"/>
    <w:rsid w:val="006C67C9"/>
    <w:rsid w:val="006D2F5E"/>
    <w:rsid w:val="006D74BC"/>
    <w:rsid w:val="006D7EF5"/>
    <w:rsid w:val="006E0B93"/>
    <w:rsid w:val="006E0E87"/>
    <w:rsid w:val="006E3424"/>
    <w:rsid w:val="006E4AA1"/>
    <w:rsid w:val="006F10E4"/>
    <w:rsid w:val="006F3392"/>
    <w:rsid w:val="006F4504"/>
    <w:rsid w:val="006F4D50"/>
    <w:rsid w:val="006F621C"/>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294C"/>
    <w:rsid w:val="007838E7"/>
    <w:rsid w:val="00783DF4"/>
    <w:rsid w:val="00787A17"/>
    <w:rsid w:val="00793A4C"/>
    <w:rsid w:val="0079476D"/>
    <w:rsid w:val="00797588"/>
    <w:rsid w:val="007A0AD0"/>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C22"/>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2F2D"/>
    <w:rsid w:val="00824DFE"/>
    <w:rsid w:val="00830262"/>
    <w:rsid w:val="00831878"/>
    <w:rsid w:val="00831B5A"/>
    <w:rsid w:val="0083290F"/>
    <w:rsid w:val="008345A6"/>
    <w:rsid w:val="0083470E"/>
    <w:rsid w:val="00834D3B"/>
    <w:rsid w:val="00841AF3"/>
    <w:rsid w:val="008439BD"/>
    <w:rsid w:val="008448E7"/>
    <w:rsid w:val="00846D67"/>
    <w:rsid w:val="008500E5"/>
    <w:rsid w:val="008529C0"/>
    <w:rsid w:val="00855389"/>
    <w:rsid w:val="00855969"/>
    <w:rsid w:val="008559B5"/>
    <w:rsid w:val="0085613A"/>
    <w:rsid w:val="0086181A"/>
    <w:rsid w:val="00864075"/>
    <w:rsid w:val="00865D3D"/>
    <w:rsid w:val="00867FD4"/>
    <w:rsid w:val="008711E2"/>
    <w:rsid w:val="0087386B"/>
    <w:rsid w:val="00881381"/>
    <w:rsid w:val="00884787"/>
    <w:rsid w:val="00884EB0"/>
    <w:rsid w:val="008850DD"/>
    <w:rsid w:val="00885A8D"/>
    <w:rsid w:val="00885F84"/>
    <w:rsid w:val="008869BB"/>
    <w:rsid w:val="00893F69"/>
    <w:rsid w:val="00894D76"/>
    <w:rsid w:val="00896D72"/>
    <w:rsid w:val="00897094"/>
    <w:rsid w:val="00897730"/>
    <w:rsid w:val="008A0468"/>
    <w:rsid w:val="008A07E6"/>
    <w:rsid w:val="008A2446"/>
    <w:rsid w:val="008A4422"/>
    <w:rsid w:val="008A7560"/>
    <w:rsid w:val="008A7B1C"/>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81F"/>
    <w:rsid w:val="008E3674"/>
    <w:rsid w:val="008E42A9"/>
    <w:rsid w:val="00900943"/>
    <w:rsid w:val="00902A79"/>
    <w:rsid w:val="00903368"/>
    <w:rsid w:val="00906AD6"/>
    <w:rsid w:val="0090770A"/>
    <w:rsid w:val="00907ECA"/>
    <w:rsid w:val="00910D5C"/>
    <w:rsid w:val="00912D48"/>
    <w:rsid w:val="00912FA0"/>
    <w:rsid w:val="00913002"/>
    <w:rsid w:val="009152EC"/>
    <w:rsid w:val="009173E7"/>
    <w:rsid w:val="00923245"/>
    <w:rsid w:val="00924AF1"/>
    <w:rsid w:val="00924FDF"/>
    <w:rsid w:val="0093451C"/>
    <w:rsid w:val="00934CCA"/>
    <w:rsid w:val="00937F2C"/>
    <w:rsid w:val="0094037A"/>
    <w:rsid w:val="00940448"/>
    <w:rsid w:val="009404BA"/>
    <w:rsid w:val="00940710"/>
    <w:rsid w:val="00943E9C"/>
    <w:rsid w:val="00952554"/>
    <w:rsid w:val="009562ED"/>
    <w:rsid w:val="00957689"/>
    <w:rsid w:val="00961E3F"/>
    <w:rsid w:val="00962BC0"/>
    <w:rsid w:val="00963468"/>
    <w:rsid w:val="00963EF8"/>
    <w:rsid w:val="00965617"/>
    <w:rsid w:val="009657EA"/>
    <w:rsid w:val="00971DEC"/>
    <w:rsid w:val="009721D7"/>
    <w:rsid w:val="00972716"/>
    <w:rsid w:val="00973372"/>
    <w:rsid w:val="00981C8D"/>
    <w:rsid w:val="00982B1A"/>
    <w:rsid w:val="00982BC6"/>
    <w:rsid w:val="009838DB"/>
    <w:rsid w:val="00983DE7"/>
    <w:rsid w:val="00984FCD"/>
    <w:rsid w:val="00986103"/>
    <w:rsid w:val="009931BA"/>
    <w:rsid w:val="009932AC"/>
    <w:rsid w:val="00993422"/>
    <w:rsid w:val="00993913"/>
    <w:rsid w:val="009977EF"/>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F07B3"/>
    <w:rsid w:val="009F6A50"/>
    <w:rsid w:val="00A001DB"/>
    <w:rsid w:val="00A00E1C"/>
    <w:rsid w:val="00A0489B"/>
    <w:rsid w:val="00A0710A"/>
    <w:rsid w:val="00A108DD"/>
    <w:rsid w:val="00A13BFF"/>
    <w:rsid w:val="00A2021B"/>
    <w:rsid w:val="00A20482"/>
    <w:rsid w:val="00A2475F"/>
    <w:rsid w:val="00A250FA"/>
    <w:rsid w:val="00A26B75"/>
    <w:rsid w:val="00A33811"/>
    <w:rsid w:val="00A3453A"/>
    <w:rsid w:val="00A40F96"/>
    <w:rsid w:val="00A44B7C"/>
    <w:rsid w:val="00A451DF"/>
    <w:rsid w:val="00A457CF"/>
    <w:rsid w:val="00A500F4"/>
    <w:rsid w:val="00A5246F"/>
    <w:rsid w:val="00A528B1"/>
    <w:rsid w:val="00A55D98"/>
    <w:rsid w:val="00A575BD"/>
    <w:rsid w:val="00A60FD4"/>
    <w:rsid w:val="00A633ED"/>
    <w:rsid w:val="00A666C1"/>
    <w:rsid w:val="00A66C7E"/>
    <w:rsid w:val="00A750D0"/>
    <w:rsid w:val="00A751C3"/>
    <w:rsid w:val="00A80144"/>
    <w:rsid w:val="00A82907"/>
    <w:rsid w:val="00A83328"/>
    <w:rsid w:val="00A86FDE"/>
    <w:rsid w:val="00A90210"/>
    <w:rsid w:val="00A915C3"/>
    <w:rsid w:val="00A927D7"/>
    <w:rsid w:val="00AA07E3"/>
    <w:rsid w:val="00AA094C"/>
    <w:rsid w:val="00AA0D0E"/>
    <w:rsid w:val="00AA10AE"/>
    <w:rsid w:val="00AB0AD8"/>
    <w:rsid w:val="00AB1391"/>
    <w:rsid w:val="00AB1786"/>
    <w:rsid w:val="00AB1F7D"/>
    <w:rsid w:val="00AC29DD"/>
    <w:rsid w:val="00AC483C"/>
    <w:rsid w:val="00AC589F"/>
    <w:rsid w:val="00AC5DFD"/>
    <w:rsid w:val="00AC7134"/>
    <w:rsid w:val="00AC7B0F"/>
    <w:rsid w:val="00AD1DC6"/>
    <w:rsid w:val="00AD551B"/>
    <w:rsid w:val="00AD5D5D"/>
    <w:rsid w:val="00AD5ECC"/>
    <w:rsid w:val="00AE037D"/>
    <w:rsid w:val="00AE1912"/>
    <w:rsid w:val="00AE43D3"/>
    <w:rsid w:val="00AE466B"/>
    <w:rsid w:val="00AE5DF8"/>
    <w:rsid w:val="00AE7110"/>
    <w:rsid w:val="00AE7F04"/>
    <w:rsid w:val="00AF17CD"/>
    <w:rsid w:val="00AF3841"/>
    <w:rsid w:val="00B008EC"/>
    <w:rsid w:val="00B01992"/>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648F"/>
    <w:rsid w:val="00B2755C"/>
    <w:rsid w:val="00B305B8"/>
    <w:rsid w:val="00B308C0"/>
    <w:rsid w:val="00B3133E"/>
    <w:rsid w:val="00B33518"/>
    <w:rsid w:val="00B35A20"/>
    <w:rsid w:val="00B35C53"/>
    <w:rsid w:val="00B36BA9"/>
    <w:rsid w:val="00B37A0E"/>
    <w:rsid w:val="00B408C2"/>
    <w:rsid w:val="00B41718"/>
    <w:rsid w:val="00B44603"/>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4922"/>
    <w:rsid w:val="00B7629C"/>
    <w:rsid w:val="00B76610"/>
    <w:rsid w:val="00B81BC5"/>
    <w:rsid w:val="00B84844"/>
    <w:rsid w:val="00B8574F"/>
    <w:rsid w:val="00B85A5F"/>
    <w:rsid w:val="00B86733"/>
    <w:rsid w:val="00B91C44"/>
    <w:rsid w:val="00B95179"/>
    <w:rsid w:val="00B97814"/>
    <w:rsid w:val="00BA12A8"/>
    <w:rsid w:val="00BA2125"/>
    <w:rsid w:val="00BA2A53"/>
    <w:rsid w:val="00BA3B94"/>
    <w:rsid w:val="00BA5011"/>
    <w:rsid w:val="00BB1959"/>
    <w:rsid w:val="00BB3C78"/>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4770"/>
    <w:rsid w:val="00C06F7E"/>
    <w:rsid w:val="00C0728E"/>
    <w:rsid w:val="00C07BE9"/>
    <w:rsid w:val="00C07C94"/>
    <w:rsid w:val="00C110C1"/>
    <w:rsid w:val="00C1132A"/>
    <w:rsid w:val="00C14012"/>
    <w:rsid w:val="00C161E0"/>
    <w:rsid w:val="00C24EE0"/>
    <w:rsid w:val="00C25648"/>
    <w:rsid w:val="00C27C62"/>
    <w:rsid w:val="00C31BE3"/>
    <w:rsid w:val="00C33F98"/>
    <w:rsid w:val="00C34044"/>
    <w:rsid w:val="00C34E79"/>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D6E20"/>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46390"/>
    <w:rsid w:val="00D525F8"/>
    <w:rsid w:val="00D52A33"/>
    <w:rsid w:val="00D530FF"/>
    <w:rsid w:val="00D55EE7"/>
    <w:rsid w:val="00D56AF5"/>
    <w:rsid w:val="00D57635"/>
    <w:rsid w:val="00D612B0"/>
    <w:rsid w:val="00D63A29"/>
    <w:rsid w:val="00D6457A"/>
    <w:rsid w:val="00D6634A"/>
    <w:rsid w:val="00D703ED"/>
    <w:rsid w:val="00D74AA9"/>
    <w:rsid w:val="00D752C4"/>
    <w:rsid w:val="00D77009"/>
    <w:rsid w:val="00D7732D"/>
    <w:rsid w:val="00D80182"/>
    <w:rsid w:val="00D81420"/>
    <w:rsid w:val="00D8438E"/>
    <w:rsid w:val="00D84C58"/>
    <w:rsid w:val="00D84D81"/>
    <w:rsid w:val="00D85925"/>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6402"/>
    <w:rsid w:val="00DD1656"/>
    <w:rsid w:val="00DD34E7"/>
    <w:rsid w:val="00DD6DBB"/>
    <w:rsid w:val="00DD6E65"/>
    <w:rsid w:val="00DD7CA2"/>
    <w:rsid w:val="00DE043A"/>
    <w:rsid w:val="00DE05A5"/>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5E8F"/>
    <w:rsid w:val="00E200A1"/>
    <w:rsid w:val="00E2065A"/>
    <w:rsid w:val="00E238CA"/>
    <w:rsid w:val="00E35168"/>
    <w:rsid w:val="00E361CB"/>
    <w:rsid w:val="00E4220D"/>
    <w:rsid w:val="00E43182"/>
    <w:rsid w:val="00E433C8"/>
    <w:rsid w:val="00E43651"/>
    <w:rsid w:val="00E43E53"/>
    <w:rsid w:val="00E45E94"/>
    <w:rsid w:val="00E4641C"/>
    <w:rsid w:val="00E47A03"/>
    <w:rsid w:val="00E50F63"/>
    <w:rsid w:val="00E559F6"/>
    <w:rsid w:val="00E57368"/>
    <w:rsid w:val="00E60789"/>
    <w:rsid w:val="00E61EFF"/>
    <w:rsid w:val="00E6250A"/>
    <w:rsid w:val="00E64810"/>
    <w:rsid w:val="00E66B94"/>
    <w:rsid w:val="00E77A88"/>
    <w:rsid w:val="00E8075D"/>
    <w:rsid w:val="00E80854"/>
    <w:rsid w:val="00E819A3"/>
    <w:rsid w:val="00E8722B"/>
    <w:rsid w:val="00E902EE"/>
    <w:rsid w:val="00E9103A"/>
    <w:rsid w:val="00E9390C"/>
    <w:rsid w:val="00E95C2B"/>
    <w:rsid w:val="00E976F3"/>
    <w:rsid w:val="00EA0011"/>
    <w:rsid w:val="00EA07EF"/>
    <w:rsid w:val="00EA241E"/>
    <w:rsid w:val="00EA3210"/>
    <w:rsid w:val="00EA49AA"/>
    <w:rsid w:val="00EA4F5A"/>
    <w:rsid w:val="00EA64C0"/>
    <w:rsid w:val="00EB1A7C"/>
    <w:rsid w:val="00EB1E9F"/>
    <w:rsid w:val="00EB2103"/>
    <w:rsid w:val="00EB2F38"/>
    <w:rsid w:val="00EB6196"/>
    <w:rsid w:val="00EC0A01"/>
    <w:rsid w:val="00EC4624"/>
    <w:rsid w:val="00EC5213"/>
    <w:rsid w:val="00EC5AB2"/>
    <w:rsid w:val="00ED10E8"/>
    <w:rsid w:val="00ED1208"/>
    <w:rsid w:val="00ED71CA"/>
    <w:rsid w:val="00EE04EB"/>
    <w:rsid w:val="00EE18D2"/>
    <w:rsid w:val="00EE32B4"/>
    <w:rsid w:val="00EE3856"/>
    <w:rsid w:val="00EE4DB1"/>
    <w:rsid w:val="00EE6007"/>
    <w:rsid w:val="00EE6E28"/>
    <w:rsid w:val="00EE730C"/>
    <w:rsid w:val="00EE7F54"/>
    <w:rsid w:val="00EF066F"/>
    <w:rsid w:val="00EF09AE"/>
    <w:rsid w:val="00EF2094"/>
    <w:rsid w:val="00EF2E4C"/>
    <w:rsid w:val="00EF3D42"/>
    <w:rsid w:val="00EF4084"/>
    <w:rsid w:val="00EF461E"/>
    <w:rsid w:val="00EF524C"/>
    <w:rsid w:val="00EF701F"/>
    <w:rsid w:val="00EF7DA7"/>
    <w:rsid w:val="00F008FF"/>
    <w:rsid w:val="00F0099F"/>
    <w:rsid w:val="00F01779"/>
    <w:rsid w:val="00F01ABC"/>
    <w:rsid w:val="00F02C6A"/>
    <w:rsid w:val="00F061C7"/>
    <w:rsid w:val="00F0781E"/>
    <w:rsid w:val="00F10C9C"/>
    <w:rsid w:val="00F1171F"/>
    <w:rsid w:val="00F124B0"/>
    <w:rsid w:val="00F12DED"/>
    <w:rsid w:val="00F136DD"/>
    <w:rsid w:val="00F14389"/>
    <w:rsid w:val="00F143B2"/>
    <w:rsid w:val="00F14846"/>
    <w:rsid w:val="00F149BC"/>
    <w:rsid w:val="00F15072"/>
    <w:rsid w:val="00F169C3"/>
    <w:rsid w:val="00F16E24"/>
    <w:rsid w:val="00F20708"/>
    <w:rsid w:val="00F2130D"/>
    <w:rsid w:val="00F214B8"/>
    <w:rsid w:val="00F21E8B"/>
    <w:rsid w:val="00F22827"/>
    <w:rsid w:val="00F23A5F"/>
    <w:rsid w:val="00F25E36"/>
    <w:rsid w:val="00F27CEF"/>
    <w:rsid w:val="00F31AAD"/>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46F2"/>
    <w:rsid w:val="00F75C94"/>
    <w:rsid w:val="00F80A6D"/>
    <w:rsid w:val="00F818B2"/>
    <w:rsid w:val="00F81F2E"/>
    <w:rsid w:val="00F82782"/>
    <w:rsid w:val="00F82FD2"/>
    <w:rsid w:val="00F90D42"/>
    <w:rsid w:val="00F921EA"/>
    <w:rsid w:val="00F9577D"/>
    <w:rsid w:val="00F97309"/>
    <w:rsid w:val="00F977E0"/>
    <w:rsid w:val="00F97D01"/>
    <w:rsid w:val="00FA01E2"/>
    <w:rsid w:val="00FA20B8"/>
    <w:rsid w:val="00FA24A1"/>
    <w:rsid w:val="00FA2A1C"/>
    <w:rsid w:val="00FA3675"/>
    <w:rsid w:val="00FA47E7"/>
    <w:rsid w:val="00FA531D"/>
    <w:rsid w:val="00FA59F7"/>
    <w:rsid w:val="00FA64ED"/>
    <w:rsid w:val="00FB468C"/>
    <w:rsid w:val="00FB5409"/>
    <w:rsid w:val="00FB7E51"/>
    <w:rsid w:val="00FC0236"/>
    <w:rsid w:val="00FC1C87"/>
    <w:rsid w:val="00FC34D9"/>
    <w:rsid w:val="00FC7188"/>
    <w:rsid w:val="00FC7A3B"/>
    <w:rsid w:val="00FC7FB6"/>
    <w:rsid w:val="00FD4190"/>
    <w:rsid w:val="00FD473D"/>
    <w:rsid w:val="00FD62A2"/>
    <w:rsid w:val="00FE044F"/>
    <w:rsid w:val="00FE21CD"/>
    <w:rsid w:val="00FE2EBC"/>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6CAC8-1897-4285-9170-BE7C9169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439</TotalTime>
  <Pages>31</Pages>
  <Words>6719</Words>
  <Characters>36955</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cp:revision>
  <cp:lastPrinted>2019-09-02T17:01:00Z</cp:lastPrinted>
  <dcterms:created xsi:type="dcterms:W3CDTF">2019-12-09T16:18:00Z</dcterms:created>
  <dcterms:modified xsi:type="dcterms:W3CDTF">2019-12-10T17:37:00Z</dcterms:modified>
</cp:coreProperties>
</file>