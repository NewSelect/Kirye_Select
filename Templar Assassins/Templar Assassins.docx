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3FE28" w14:textId="2EAE6400" w:rsidR="008A5E0D" w:rsidRPr="00386F87" w:rsidRDefault="008A5E0D" w:rsidP="008A5E0D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386F87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Pr</w:t>
      </w:r>
      <w: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ó</w:t>
      </w:r>
      <w:r w:rsidRPr="00386F87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log</w:t>
      </w:r>
      <w: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o:</w:t>
      </w:r>
      <w:r w:rsidR="006E50E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Los pobres caballeros de Cristo y Los Asesinos</w:t>
      </w:r>
      <w:r w:rsidR="00CF73B7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. _Antiguos y Ocultos, </w:t>
      </w:r>
      <w:proofErr w:type="spellStart"/>
      <w:r w:rsidR="00CF73B7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Abstergo</w:t>
      </w:r>
      <w:proofErr w:type="spellEnd"/>
      <w:r w:rsidR="00CF73B7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y Hermandad.</w:t>
      </w:r>
    </w:p>
    <w:p w14:paraId="036A15D5" w14:textId="77777777" w:rsidR="008A5E0D" w:rsidRDefault="008A5E0D" w:rsidP="008A5E0D">
      <w:pPr>
        <w:rPr>
          <w:rFonts w:ascii="Calibri" w:hAnsi="Calibri" w:cs="Calibri"/>
          <w:sz w:val="24"/>
          <w:szCs w:val="24"/>
          <w:lang w:val="es-ES"/>
        </w:rPr>
      </w:pPr>
    </w:p>
    <w:p w14:paraId="7ACA2D1A" w14:textId="3AA37A1F" w:rsidR="00716C99" w:rsidRDefault="00716C99" w:rsidP="00716C99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La amplia habitación solo se iluminaba por una pequeña luz de una redonda mesa pequeña donde </w:t>
      </w:r>
      <w:r>
        <w:rPr>
          <w:rFonts w:ascii="Arial" w:hAnsi="Arial" w:cs="Arial"/>
          <w:b/>
          <w:bCs/>
          <w:sz w:val="24"/>
          <w:szCs w:val="24"/>
          <w:lang w:val="es-ES"/>
        </w:rPr>
        <w:t>cabía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un libro y una lampara pequeña. </w:t>
      </w:r>
    </w:p>
    <w:p w14:paraId="39312D31" w14:textId="4A25CA74" w:rsidR="00716C99" w:rsidRDefault="00716C99" w:rsidP="00716C99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Junto a este, un </w:t>
      </w:r>
      <w:r>
        <w:rPr>
          <w:rFonts w:ascii="Arial" w:hAnsi="Arial" w:cs="Arial"/>
          <w:b/>
          <w:bCs/>
          <w:sz w:val="24"/>
          <w:szCs w:val="24"/>
          <w:lang w:val="es-ES"/>
        </w:rPr>
        <w:t>sofá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junto a una chimenea encendida. Los carbones </w:t>
      </w:r>
      <w:r>
        <w:rPr>
          <w:rFonts w:ascii="Arial" w:hAnsi="Arial" w:cs="Arial"/>
          <w:b/>
          <w:bCs/>
          <w:sz w:val="24"/>
          <w:szCs w:val="24"/>
          <w:lang w:val="es-ES"/>
        </w:rPr>
        <w:t>están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quemados casi la mitad, donde podrían haber estado encendido hace un par de horas.</w:t>
      </w:r>
    </w:p>
    <w:p w14:paraId="2E9F7643" w14:textId="77777777" w:rsidR="00716C99" w:rsidRDefault="00716C99" w:rsidP="00716C99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El padre, tomando una copa de whisky con su mano izquierda y viendo la chimenea, observa su celular sobre la mesa junto al libro y la lampara.</w:t>
      </w:r>
    </w:p>
    <w:p w14:paraId="3688AA6D" w14:textId="77777777" w:rsidR="00716C99" w:rsidRDefault="00716C99" w:rsidP="00716C99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6:47pm marca ese celular táctil.</w:t>
      </w:r>
    </w:p>
    <w:p w14:paraId="33FEF961" w14:textId="286D5D3D" w:rsidR="00716C99" w:rsidRDefault="00716C99" w:rsidP="00716C99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El hombre suspira para luego dejar la copa de whisky sobre la mesa junto a </w:t>
      </w:r>
      <w:r>
        <w:rPr>
          <w:rFonts w:ascii="Arial" w:hAnsi="Arial" w:cs="Arial"/>
          <w:b/>
          <w:bCs/>
          <w:sz w:val="24"/>
          <w:szCs w:val="24"/>
          <w:lang w:val="es-ES"/>
        </w:rPr>
        <w:t>él</w:t>
      </w:r>
      <w:r>
        <w:rPr>
          <w:rFonts w:ascii="Arial" w:hAnsi="Arial" w:cs="Arial"/>
          <w:b/>
          <w:bCs/>
          <w:sz w:val="24"/>
          <w:szCs w:val="24"/>
          <w:lang w:val="es-ES"/>
        </w:rPr>
        <w:t>.</w:t>
      </w:r>
    </w:p>
    <w:p w14:paraId="57B1D9A6" w14:textId="03C20EE7" w:rsidR="00716C99" w:rsidRDefault="00716C99" w:rsidP="00716C99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Sonrió</w:t>
      </w:r>
      <w:r>
        <w:rPr>
          <w:rFonts w:ascii="Arial" w:hAnsi="Arial" w:cs="Arial"/>
          <w:b/>
          <w:bCs/>
          <w:sz w:val="24"/>
          <w:szCs w:val="24"/>
          <w:lang w:val="es-ES"/>
        </w:rPr>
        <w:t>.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ES"/>
        </w:rPr>
        <w:t>U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n sonido detrás de </w:t>
      </w:r>
      <w:r>
        <w:rPr>
          <w:rFonts w:ascii="Arial" w:hAnsi="Arial" w:cs="Arial"/>
          <w:b/>
          <w:bCs/>
          <w:sz w:val="24"/>
          <w:szCs w:val="24"/>
          <w:lang w:val="es-ES"/>
        </w:rPr>
        <w:t>él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le hizo </w:t>
      </w:r>
      <w:r>
        <w:rPr>
          <w:rFonts w:ascii="Arial" w:hAnsi="Arial" w:cs="Arial"/>
          <w:b/>
          <w:bCs/>
          <w:sz w:val="24"/>
          <w:szCs w:val="24"/>
          <w:lang w:val="es-ES"/>
        </w:rPr>
        <w:t>sonreír</w:t>
      </w:r>
      <w:r>
        <w:rPr>
          <w:rFonts w:ascii="Arial" w:hAnsi="Arial" w:cs="Arial"/>
          <w:b/>
          <w:bCs/>
          <w:sz w:val="24"/>
          <w:szCs w:val="24"/>
          <w:lang w:val="es-ES"/>
        </w:rPr>
        <w:t>.</w:t>
      </w:r>
    </w:p>
    <w:p w14:paraId="5CF7A638" w14:textId="3AAC4E57" w:rsidR="00716C99" w:rsidRDefault="00716C99" w:rsidP="00716C99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-Jacob, hijo </w:t>
      </w:r>
      <w:r>
        <w:rPr>
          <w:rFonts w:ascii="Arial" w:hAnsi="Arial" w:cs="Arial"/>
          <w:b/>
          <w:bCs/>
          <w:sz w:val="24"/>
          <w:szCs w:val="24"/>
          <w:lang w:val="es-ES"/>
        </w:rPr>
        <w:t>mío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. ¿Desde </w:t>
      </w:r>
      <w:r>
        <w:rPr>
          <w:rFonts w:ascii="Arial" w:hAnsi="Arial" w:cs="Arial"/>
          <w:b/>
          <w:bCs/>
          <w:sz w:val="24"/>
          <w:szCs w:val="24"/>
          <w:lang w:val="es-ES"/>
        </w:rPr>
        <w:t>cuándo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andas por las sombras para sorprenderme?</w:t>
      </w:r>
    </w:p>
    <w:p w14:paraId="23B0A848" w14:textId="31C230F7" w:rsidR="00716C99" w:rsidRDefault="00716C99" w:rsidP="00716C99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-</w:t>
      </w:r>
      <w:r>
        <w:rPr>
          <w:rFonts w:ascii="Arial" w:hAnsi="Arial" w:cs="Arial"/>
          <w:b/>
          <w:bCs/>
          <w:sz w:val="24"/>
          <w:szCs w:val="24"/>
          <w:lang w:val="es-ES"/>
        </w:rPr>
        <w:t>Creí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que estabas dormido y quería </w:t>
      </w:r>
      <w:r>
        <w:rPr>
          <w:rFonts w:ascii="Arial" w:hAnsi="Arial" w:cs="Arial"/>
          <w:b/>
          <w:bCs/>
          <w:sz w:val="24"/>
          <w:szCs w:val="24"/>
          <w:lang w:val="es-ES"/>
        </w:rPr>
        <w:t>asustarte</w:t>
      </w:r>
      <w:r>
        <w:rPr>
          <w:rFonts w:ascii="Arial" w:hAnsi="Arial" w:cs="Arial"/>
          <w:b/>
          <w:bCs/>
          <w:sz w:val="24"/>
          <w:szCs w:val="24"/>
          <w:lang w:val="es-ES"/>
        </w:rPr>
        <w:t>…</w:t>
      </w:r>
    </w:p>
    <w:p w14:paraId="4B34A840" w14:textId="144A129F" w:rsidR="00716C99" w:rsidRDefault="00716C99" w:rsidP="00716C99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El hijo del hombre era igual a su padre. La misma nariz, orejas, y ojos verdes con cabello castaño. Su </w:t>
      </w:r>
      <w:r>
        <w:rPr>
          <w:rFonts w:ascii="Arial" w:hAnsi="Arial" w:cs="Arial"/>
          <w:b/>
          <w:bCs/>
          <w:sz w:val="24"/>
          <w:szCs w:val="24"/>
          <w:lang w:val="es-ES"/>
        </w:rPr>
        <w:t>mentón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aun no es tan fuerte como el de su padre, y su piel es perfecta a comparación.</w:t>
      </w:r>
    </w:p>
    <w:p w14:paraId="3E276DC6" w14:textId="25A6BC5E" w:rsidR="00716C99" w:rsidRDefault="00716C99" w:rsidP="00716C99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El niño Jacob camino hasta su padre sentado, se </w:t>
      </w:r>
      <w:r>
        <w:rPr>
          <w:rFonts w:ascii="Arial" w:hAnsi="Arial" w:cs="Arial"/>
          <w:b/>
          <w:bCs/>
          <w:sz w:val="24"/>
          <w:szCs w:val="24"/>
          <w:lang w:val="es-ES"/>
        </w:rPr>
        <w:t>apoyó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sobre el </w:t>
      </w:r>
      <w:r>
        <w:rPr>
          <w:rFonts w:ascii="Arial" w:hAnsi="Arial" w:cs="Arial"/>
          <w:b/>
          <w:bCs/>
          <w:sz w:val="24"/>
          <w:szCs w:val="24"/>
          <w:lang w:val="es-ES"/>
        </w:rPr>
        <w:t>apoyabrazos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y lo observo para ver que estaba haciendo.</w:t>
      </w:r>
    </w:p>
    <w:p w14:paraId="09AB2C8F" w14:textId="6B40CBE9" w:rsidR="00716C99" w:rsidRDefault="00716C99" w:rsidP="00716C99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-jaja… –El padre </w:t>
      </w:r>
      <w:r>
        <w:rPr>
          <w:rFonts w:ascii="Arial" w:hAnsi="Arial" w:cs="Arial"/>
          <w:b/>
          <w:bCs/>
          <w:sz w:val="24"/>
          <w:szCs w:val="24"/>
          <w:lang w:val="es-ES"/>
        </w:rPr>
        <w:t>sonrió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sutilmente con una risa sin dientes– Como me voy a dormir si tenemos que asistir a una reunión antes, hijo. Ven…</w:t>
      </w:r>
    </w:p>
    <w:p w14:paraId="06D92572" w14:textId="77777777" w:rsidR="00716C99" w:rsidRDefault="00716C99" w:rsidP="00716C99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El padre sujeto a su hijo por debajo de sus hombros para levantarlo y sentarlo sobre su pierna derecha.</w:t>
      </w:r>
    </w:p>
    <w:p w14:paraId="537E426E" w14:textId="5E4BD106" w:rsidR="00716C99" w:rsidRDefault="00716C99" w:rsidP="00716C99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 xml:space="preserve">Jacob </w:t>
      </w:r>
      <w:r>
        <w:rPr>
          <w:rFonts w:ascii="Arial" w:hAnsi="Arial" w:cs="Arial"/>
          <w:b/>
          <w:bCs/>
          <w:sz w:val="24"/>
          <w:szCs w:val="24"/>
          <w:lang w:val="es-ES"/>
        </w:rPr>
        <w:t>sonrió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mientras su padre lo levanta. Y antes de sentarse, observó involuntariamente todo a su alrededor, tanto el Whisky como el libro.</w:t>
      </w:r>
    </w:p>
    <w:p w14:paraId="2DC762C2" w14:textId="210DD078" w:rsidR="00716C99" w:rsidRDefault="00716C99" w:rsidP="00716C99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-Te hablare de un cuento antes de ir a la reunión, tenemos tiempo. </w:t>
      </w:r>
      <w:r>
        <w:rPr>
          <w:rFonts w:ascii="Arial" w:hAnsi="Arial" w:cs="Arial"/>
          <w:b/>
          <w:bCs/>
          <w:sz w:val="24"/>
          <w:szCs w:val="24"/>
          <w:lang w:val="es-ES"/>
        </w:rPr>
        <w:t>Quería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entregarte este libro para tu cumpleaños </w:t>
      </w:r>
      <w:r>
        <w:rPr>
          <w:rFonts w:ascii="Arial" w:hAnsi="Arial" w:cs="Arial"/>
          <w:b/>
          <w:bCs/>
          <w:sz w:val="24"/>
          <w:szCs w:val="24"/>
          <w:lang w:val="es-ES"/>
        </w:rPr>
        <w:t>número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10, pero creo que eres muy listo para entenderlo ahora.</w:t>
      </w:r>
    </w:p>
    <w:p w14:paraId="55247C6D" w14:textId="77777777" w:rsidR="00716C99" w:rsidRDefault="00716C99" w:rsidP="00716C99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es-ES"/>
        </w:rPr>
        <w:t>-¿</w:t>
      </w:r>
      <w:proofErr w:type="gramEnd"/>
      <w:r>
        <w:rPr>
          <w:rFonts w:ascii="Arial" w:hAnsi="Arial" w:cs="Arial"/>
          <w:b/>
          <w:bCs/>
          <w:sz w:val="24"/>
          <w:szCs w:val="24"/>
          <w:lang w:val="es-ES"/>
        </w:rPr>
        <w:t>Para mi cumpleaños 10? –Se vio sorprendido al preguntarlo– Para eso falta tres años aun padre, prefiero que lo leas ahora. Estaré muy concentrado para entenderlo, te lo prometo.</w:t>
      </w:r>
    </w:p>
    <w:p w14:paraId="73C6342A" w14:textId="3A82EC47" w:rsidR="00716C99" w:rsidRDefault="00716C99" w:rsidP="00716C99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El padre </w:t>
      </w:r>
      <w:r>
        <w:rPr>
          <w:rFonts w:ascii="Arial" w:hAnsi="Arial" w:cs="Arial"/>
          <w:b/>
          <w:bCs/>
          <w:sz w:val="24"/>
          <w:szCs w:val="24"/>
          <w:lang w:val="es-ES"/>
        </w:rPr>
        <w:t>sonrió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, tomo el libro y lo abrió. Lo dejo sobre su pierna izquierda para ir cambiando de </w:t>
      </w:r>
      <w:r>
        <w:rPr>
          <w:rFonts w:ascii="Arial" w:hAnsi="Arial" w:cs="Arial"/>
          <w:b/>
          <w:bCs/>
          <w:sz w:val="24"/>
          <w:szCs w:val="24"/>
          <w:lang w:val="es-ES"/>
        </w:rPr>
        <w:t>página</w:t>
      </w:r>
      <w:r>
        <w:rPr>
          <w:rFonts w:ascii="Arial" w:hAnsi="Arial" w:cs="Arial"/>
          <w:b/>
          <w:bCs/>
          <w:sz w:val="24"/>
          <w:szCs w:val="24"/>
          <w:lang w:val="es-ES"/>
        </w:rPr>
        <w:t>.</w:t>
      </w:r>
    </w:p>
    <w:p w14:paraId="15CC35E8" w14:textId="1E0EC44C" w:rsidR="00716C99" w:rsidRDefault="00716C99" w:rsidP="00716C99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-Nuestro apellido conlleva un gran linaje, hijo </w:t>
      </w:r>
      <w:r>
        <w:rPr>
          <w:rFonts w:ascii="Arial" w:hAnsi="Arial" w:cs="Arial"/>
          <w:b/>
          <w:bCs/>
          <w:sz w:val="24"/>
          <w:szCs w:val="24"/>
          <w:lang w:val="es-ES"/>
        </w:rPr>
        <w:t>mío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. El apellido O’Neill tiene un gran peso sobre lo que te voy a contar. Y nuestra historia de nuestros </w:t>
      </w:r>
      <w:r>
        <w:rPr>
          <w:rFonts w:ascii="Arial" w:hAnsi="Arial" w:cs="Arial"/>
          <w:b/>
          <w:bCs/>
          <w:sz w:val="24"/>
          <w:szCs w:val="24"/>
          <w:lang w:val="es-ES"/>
        </w:rPr>
        <w:t>ancestros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ES"/>
        </w:rPr>
        <w:t>está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aquí.</w:t>
      </w:r>
    </w:p>
    <w:p w14:paraId="563CC87E" w14:textId="68377972" w:rsidR="00716C99" w:rsidRDefault="00716C99" w:rsidP="00716C99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Jacob </w:t>
      </w:r>
      <w:r>
        <w:rPr>
          <w:rFonts w:ascii="Arial" w:hAnsi="Arial" w:cs="Arial"/>
          <w:b/>
          <w:bCs/>
          <w:sz w:val="24"/>
          <w:szCs w:val="24"/>
          <w:lang w:val="es-ES"/>
        </w:rPr>
        <w:t>sonrió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y observo ese libro muy </w:t>
      </w:r>
      <w:r>
        <w:rPr>
          <w:rFonts w:ascii="Arial" w:hAnsi="Arial" w:cs="Arial"/>
          <w:b/>
          <w:bCs/>
          <w:sz w:val="24"/>
          <w:szCs w:val="24"/>
          <w:lang w:val="es-ES"/>
        </w:rPr>
        <w:t>fascinado</w:t>
      </w:r>
      <w:r>
        <w:rPr>
          <w:rFonts w:ascii="Arial" w:hAnsi="Arial" w:cs="Arial"/>
          <w:b/>
          <w:bCs/>
          <w:sz w:val="24"/>
          <w:szCs w:val="24"/>
          <w:lang w:val="es-ES"/>
        </w:rPr>
        <w:t>. Años de historia familiar en hojas de papel.</w:t>
      </w:r>
    </w:p>
    <w:p w14:paraId="74E460FD" w14:textId="68B2B989" w:rsidR="00716C99" w:rsidRDefault="00716C99" w:rsidP="00716C99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-Hace mucho tiempo, las personas </w:t>
      </w:r>
      <w:r>
        <w:rPr>
          <w:rFonts w:ascii="Arial" w:hAnsi="Arial" w:cs="Arial"/>
          <w:b/>
          <w:bCs/>
          <w:sz w:val="24"/>
          <w:szCs w:val="24"/>
          <w:lang w:val="es-ES"/>
        </w:rPr>
        <w:t>vivían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en caos y desesperación. Pero un grupo de hombres con convicciones </w:t>
      </w:r>
      <w:r>
        <w:rPr>
          <w:rFonts w:ascii="Arial" w:hAnsi="Arial" w:cs="Arial"/>
          <w:b/>
          <w:bCs/>
          <w:sz w:val="24"/>
          <w:szCs w:val="24"/>
          <w:lang w:val="es-ES"/>
        </w:rPr>
        <w:t>innatas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decidieron levantarse para aplacar al caos de la sociedad y traer orden y paz. Este grupo de hombres y mujeres sin miedo al caos, se levantaron y se proclamaron </w:t>
      </w:r>
      <w:r>
        <w:rPr>
          <w:rFonts w:ascii="Arial" w:hAnsi="Arial" w:cs="Arial"/>
          <w:b/>
          <w:bCs/>
          <w:sz w:val="24"/>
          <w:szCs w:val="24"/>
          <w:lang w:val="es-ES"/>
        </w:rPr>
        <w:t>hace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ES"/>
        </w:rPr>
        <w:t>muchos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años como Los Antiguos. Aunque sus ideales eran un poco </w:t>
      </w:r>
      <w:r>
        <w:rPr>
          <w:rFonts w:ascii="Arial" w:hAnsi="Arial" w:cs="Arial"/>
          <w:b/>
          <w:bCs/>
          <w:sz w:val="24"/>
          <w:szCs w:val="24"/>
          <w:lang w:val="es-ES"/>
        </w:rPr>
        <w:t>fantasiosos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, tardarían muchos años para que evolucionaran a Los Pobres Caballeros de Cristo. Y hoy en </w:t>
      </w:r>
      <w:r>
        <w:rPr>
          <w:rFonts w:ascii="Arial" w:hAnsi="Arial" w:cs="Arial"/>
          <w:b/>
          <w:bCs/>
          <w:sz w:val="24"/>
          <w:szCs w:val="24"/>
          <w:lang w:val="es-ES"/>
        </w:rPr>
        <w:t>día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, conocidos como la organización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Abstergo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. </w:t>
      </w:r>
    </w:p>
    <w:p w14:paraId="7869B43B" w14:textId="77777777" w:rsidR="00716C99" w:rsidRDefault="00716C99" w:rsidP="00716C99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es-ES"/>
        </w:rPr>
        <w:t>-¿</w:t>
      </w:r>
      <w:proofErr w:type="gramEnd"/>
      <w:r>
        <w:rPr>
          <w:rFonts w:ascii="Arial" w:hAnsi="Arial" w:cs="Arial"/>
          <w:b/>
          <w:bCs/>
          <w:sz w:val="24"/>
          <w:szCs w:val="24"/>
          <w:lang w:val="es-ES"/>
        </w:rPr>
        <w:t>Fueron como cambiando de nombre dependiendo la época?</w:t>
      </w:r>
    </w:p>
    <w:p w14:paraId="0A34320C" w14:textId="1E2F2724" w:rsidR="00716C99" w:rsidRDefault="00716C99" w:rsidP="00716C99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El padre contento por la inteligencia de su hijo que </w:t>
      </w:r>
      <w:r>
        <w:rPr>
          <w:rFonts w:ascii="Arial" w:hAnsi="Arial" w:cs="Arial"/>
          <w:b/>
          <w:bCs/>
          <w:sz w:val="24"/>
          <w:szCs w:val="24"/>
          <w:lang w:val="es-ES"/>
        </w:rPr>
        <w:t>sonrió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con todos sus tienes.</w:t>
      </w:r>
    </w:p>
    <w:p w14:paraId="0F70BE85" w14:textId="7D8219DF" w:rsidR="00716C99" w:rsidRDefault="00716C99" w:rsidP="00716C99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-</w:t>
      </w:r>
      <w:r>
        <w:rPr>
          <w:rFonts w:ascii="Arial" w:hAnsi="Arial" w:cs="Arial"/>
          <w:b/>
          <w:bCs/>
          <w:sz w:val="24"/>
          <w:szCs w:val="24"/>
          <w:lang w:val="es-ES"/>
        </w:rPr>
        <w:t>Así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es hijo… Eres muy listo.</w:t>
      </w:r>
    </w:p>
    <w:p w14:paraId="7349A4B8" w14:textId="71046FAA" w:rsidR="00716C99" w:rsidRDefault="00716C99" w:rsidP="00716C99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El hijo </w:t>
      </w:r>
      <w:r>
        <w:rPr>
          <w:rFonts w:ascii="Arial" w:hAnsi="Arial" w:cs="Arial"/>
          <w:b/>
          <w:bCs/>
          <w:sz w:val="24"/>
          <w:szCs w:val="24"/>
          <w:lang w:val="es-ES"/>
        </w:rPr>
        <w:t>sonrió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y reposo su cabeza sobre el hombro de su padre para seguir escuchando con </w:t>
      </w:r>
      <w:r>
        <w:rPr>
          <w:rFonts w:ascii="Arial" w:hAnsi="Arial" w:cs="Arial"/>
          <w:b/>
          <w:bCs/>
          <w:sz w:val="24"/>
          <w:szCs w:val="24"/>
          <w:lang w:val="es-ES"/>
        </w:rPr>
        <w:t>más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atención.</w:t>
      </w:r>
    </w:p>
    <w:p w14:paraId="6B410DB8" w14:textId="72D761C9" w:rsidR="00716C99" w:rsidRDefault="00716C99" w:rsidP="00716C99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Los latidos del corazón de su padre le traen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paz y concentración al joven Jacob.</w:t>
      </w:r>
    </w:p>
    <w:p w14:paraId="39B834D2" w14:textId="6989CEAD" w:rsidR="00716C99" w:rsidRDefault="00716C99" w:rsidP="00716C99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-Pero para nuestro linaje, tanto de Antiguos, Templarios y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Abstergos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, siempre </w:t>
      </w:r>
      <w:r>
        <w:rPr>
          <w:rFonts w:ascii="Arial" w:hAnsi="Arial" w:cs="Arial"/>
          <w:b/>
          <w:bCs/>
          <w:sz w:val="24"/>
          <w:szCs w:val="24"/>
          <w:lang w:val="es-ES"/>
        </w:rPr>
        <w:t>hubo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personas para impedirnos traer paz al mundo. Personas que no </w:t>
      </w:r>
      <w:r>
        <w:rPr>
          <w:rFonts w:ascii="Arial" w:hAnsi="Arial" w:cs="Arial"/>
          <w:b/>
          <w:bCs/>
          <w:sz w:val="24"/>
          <w:szCs w:val="24"/>
          <w:lang w:val="es-ES"/>
        </w:rPr>
        <w:t>piensan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con la cabeza y solo actúan sin propósito.</w:t>
      </w:r>
    </w:p>
    <w:p w14:paraId="6ACF2232" w14:textId="402416F4" w:rsidR="00716C99" w:rsidRDefault="00716C99" w:rsidP="00716C99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-¿? –Jacob se vio sorprendido– ¿Quiénes no quisieran paz en el mundo? ¿Por qué pelear en contra de la paz que muchos </w:t>
      </w:r>
      <w:r>
        <w:rPr>
          <w:rFonts w:ascii="Arial" w:hAnsi="Arial" w:cs="Arial"/>
          <w:b/>
          <w:bCs/>
          <w:sz w:val="24"/>
          <w:szCs w:val="24"/>
          <w:lang w:val="es-ES"/>
        </w:rPr>
        <w:t>anhelan</w:t>
      </w:r>
      <w:r>
        <w:rPr>
          <w:rFonts w:ascii="Arial" w:hAnsi="Arial" w:cs="Arial"/>
          <w:b/>
          <w:bCs/>
          <w:sz w:val="24"/>
          <w:szCs w:val="24"/>
          <w:lang w:val="es-ES"/>
        </w:rPr>
        <w:t>? No tiene sentido sus actos.</w:t>
      </w:r>
    </w:p>
    <w:p w14:paraId="275FC410" w14:textId="11F94D99" w:rsidR="00716C99" w:rsidRDefault="00716C99" w:rsidP="00716C99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-</w:t>
      </w:r>
      <w:r>
        <w:rPr>
          <w:rFonts w:ascii="Arial" w:hAnsi="Arial" w:cs="Arial"/>
          <w:b/>
          <w:bCs/>
          <w:sz w:val="24"/>
          <w:szCs w:val="24"/>
          <w:lang w:val="es-ES"/>
        </w:rPr>
        <w:t>Así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es… No tienen justificaciones </w:t>
      </w:r>
      <w:r>
        <w:rPr>
          <w:rFonts w:ascii="Arial" w:hAnsi="Arial" w:cs="Arial"/>
          <w:b/>
          <w:bCs/>
          <w:sz w:val="24"/>
          <w:szCs w:val="24"/>
          <w:lang w:val="es-ES"/>
        </w:rPr>
        <w:t>válidas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para sus actos impuros y altaneros. Pero este grupo </w:t>
      </w:r>
      <w:r>
        <w:rPr>
          <w:rFonts w:ascii="Arial" w:hAnsi="Arial" w:cs="Arial"/>
          <w:b/>
          <w:bCs/>
          <w:sz w:val="24"/>
          <w:szCs w:val="24"/>
          <w:lang w:val="es-ES"/>
        </w:rPr>
        <w:t>nacido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años después que Los Antiguos, y se proclamaron ellos mismos como Los Ocultos. Luego, para luchar contra los Templarios, se proclamaron Asesinos. Y para luchar contra la gran organización de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Abstergo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que formamos con tu abuelo y bisabuelo, se llaman la Hermandad. </w:t>
      </w:r>
    </w:p>
    <w:p w14:paraId="1FF162DF" w14:textId="268A15FF" w:rsidR="00716C99" w:rsidRDefault="00716C99" w:rsidP="00716C99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-Es </w:t>
      </w:r>
      <w:r>
        <w:rPr>
          <w:rFonts w:ascii="Arial" w:hAnsi="Arial" w:cs="Arial"/>
          <w:b/>
          <w:bCs/>
          <w:sz w:val="24"/>
          <w:szCs w:val="24"/>
          <w:lang w:val="es-ES"/>
        </w:rPr>
        <w:t>increíble</w:t>
      </w:r>
      <w:r>
        <w:rPr>
          <w:rFonts w:ascii="Arial" w:hAnsi="Arial" w:cs="Arial"/>
          <w:b/>
          <w:bCs/>
          <w:sz w:val="24"/>
          <w:szCs w:val="24"/>
          <w:lang w:val="es-ES"/>
        </w:rPr>
        <w:t>… –Halo Jacob con una mirada perdida– Tantos años y siguieron luchando unos contra otros… Son muchos años, ¿verdad?</w:t>
      </w:r>
    </w:p>
    <w:p w14:paraId="0A6ABC50" w14:textId="6DAA2180" w:rsidR="00716C99" w:rsidRDefault="00716C99" w:rsidP="00716C99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-</w:t>
      </w:r>
      <w:r>
        <w:rPr>
          <w:rFonts w:ascii="Arial" w:hAnsi="Arial" w:cs="Arial"/>
          <w:b/>
          <w:bCs/>
          <w:sz w:val="24"/>
          <w:szCs w:val="24"/>
          <w:lang w:val="es-ES"/>
        </w:rPr>
        <w:t>Así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es… muchos años…</w:t>
      </w:r>
    </w:p>
    <w:p w14:paraId="3BC6FE7D" w14:textId="42EAC28F" w:rsidR="00716C99" w:rsidRDefault="00716C99" w:rsidP="00716C99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-Y ninguno de los dos perdió hasta el </w:t>
      </w:r>
      <w:r>
        <w:rPr>
          <w:rFonts w:ascii="Arial" w:hAnsi="Arial" w:cs="Arial"/>
          <w:b/>
          <w:bCs/>
          <w:sz w:val="24"/>
          <w:szCs w:val="24"/>
          <w:lang w:val="es-ES"/>
        </w:rPr>
        <w:t>día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de hoy.</w:t>
      </w:r>
    </w:p>
    <w:p w14:paraId="5C1DC871" w14:textId="5C341060" w:rsidR="00716C99" w:rsidRDefault="00716C99" w:rsidP="00716C99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-En teoría. Los Ocultos se perdieron hace años hasta que el sabio de la montaña los </w:t>
      </w:r>
      <w:r>
        <w:rPr>
          <w:rFonts w:ascii="Arial" w:hAnsi="Arial" w:cs="Arial"/>
          <w:b/>
          <w:bCs/>
          <w:sz w:val="24"/>
          <w:szCs w:val="24"/>
          <w:lang w:val="es-ES"/>
        </w:rPr>
        <w:t>revivió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, y los Asesinos fueron eliminados por completos alrededor del 1750 en adelante, para luego, un hombre levantara a los pocos asesinos y los fundara en un grupo llamados La Hermandad. </w:t>
      </w:r>
    </w:p>
    <w:p w14:paraId="7D9F7861" w14:textId="77777777" w:rsidR="00716C99" w:rsidRDefault="00716C99" w:rsidP="00716C99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-Siempre se levantaron luego de caer…</w:t>
      </w:r>
    </w:p>
    <w:p w14:paraId="69DA1F91" w14:textId="61BE9D9D" w:rsidR="00716C99" w:rsidRDefault="00716C99" w:rsidP="00716C99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-</w:t>
      </w:r>
      <w:r>
        <w:rPr>
          <w:rFonts w:ascii="Arial" w:hAnsi="Arial" w:cs="Arial"/>
          <w:b/>
          <w:bCs/>
          <w:sz w:val="24"/>
          <w:szCs w:val="24"/>
          <w:lang w:val="es-ES"/>
        </w:rPr>
        <w:t>Así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es. Por </w:t>
      </w:r>
      <w:r>
        <w:rPr>
          <w:rFonts w:ascii="Arial" w:hAnsi="Arial" w:cs="Arial"/>
          <w:b/>
          <w:bCs/>
          <w:sz w:val="24"/>
          <w:szCs w:val="24"/>
          <w:lang w:val="es-ES"/>
        </w:rPr>
        <w:t>más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que intenten detenernos, ellos siempre caerán y nosotros siempre seguiremos en pie. Nuestro propósito nos </w:t>
      </w:r>
      <w:r>
        <w:rPr>
          <w:rFonts w:ascii="Arial" w:hAnsi="Arial" w:cs="Arial"/>
          <w:b/>
          <w:bCs/>
          <w:sz w:val="24"/>
          <w:szCs w:val="24"/>
          <w:lang w:val="es-ES"/>
        </w:rPr>
        <w:t>impide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caer como ellos lo hacen. Somos algo inamovible, algo que no se puede luchar contra nosotros, y todo eso esta reforzado con la paz al mundo entero. Es por esa razón que luchamos, hijo </w:t>
      </w:r>
      <w:r>
        <w:rPr>
          <w:rFonts w:ascii="Arial" w:hAnsi="Arial" w:cs="Arial"/>
          <w:b/>
          <w:bCs/>
          <w:sz w:val="24"/>
          <w:szCs w:val="24"/>
          <w:lang w:val="es-ES"/>
        </w:rPr>
        <w:t>mío</w:t>
      </w:r>
      <w:r>
        <w:rPr>
          <w:rFonts w:ascii="Arial" w:hAnsi="Arial" w:cs="Arial"/>
          <w:b/>
          <w:bCs/>
          <w:sz w:val="24"/>
          <w:szCs w:val="24"/>
          <w:lang w:val="es-ES"/>
        </w:rPr>
        <w:t>. Paz para el mundo. Y nunca lo olvides.</w:t>
      </w:r>
    </w:p>
    <w:p w14:paraId="6FF9E11A" w14:textId="7406423A" w:rsidR="00716C99" w:rsidRDefault="00716C99" w:rsidP="00716C99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 xml:space="preserve">-Si padre… Siempre luchare por la paz como mi bisabuelo, como mi abuelo y como </w:t>
      </w:r>
      <w:r>
        <w:rPr>
          <w:rFonts w:ascii="Arial" w:hAnsi="Arial" w:cs="Arial"/>
          <w:b/>
          <w:bCs/>
          <w:sz w:val="24"/>
          <w:szCs w:val="24"/>
          <w:lang w:val="es-ES"/>
        </w:rPr>
        <w:t>tú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. </w:t>
      </w:r>
    </w:p>
    <w:p w14:paraId="603DA412" w14:textId="3A8929EC" w:rsidR="00716C99" w:rsidRDefault="00716C99" w:rsidP="00716C99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-Recuerda hijo. Jura defender los principios de nuestra orden y todo lo que representamos. Y que nunca </w:t>
      </w:r>
      <w:r>
        <w:rPr>
          <w:rFonts w:ascii="Arial" w:hAnsi="Arial" w:cs="Arial"/>
          <w:b/>
          <w:bCs/>
          <w:sz w:val="24"/>
          <w:szCs w:val="24"/>
          <w:lang w:val="es-ES"/>
        </w:rPr>
        <w:t>divulgaras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secretos y la naturaleza de nuestro trabajo. Lucharas de ahora hasta tus últimos días, cueste lo que cueste. Y </w:t>
      </w:r>
      <w:r>
        <w:rPr>
          <w:rFonts w:ascii="Arial" w:hAnsi="Arial" w:cs="Arial"/>
          <w:b/>
          <w:bCs/>
          <w:sz w:val="24"/>
          <w:szCs w:val="24"/>
          <w:lang w:val="es-ES"/>
        </w:rPr>
        <w:t>así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, </w:t>
      </w:r>
      <w:r>
        <w:rPr>
          <w:rFonts w:ascii="Arial" w:hAnsi="Arial" w:cs="Arial"/>
          <w:b/>
          <w:bCs/>
          <w:sz w:val="24"/>
          <w:szCs w:val="24"/>
          <w:lang w:val="es-ES"/>
        </w:rPr>
        <w:t>serás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admitido en nuestra orden hijo </w:t>
      </w:r>
      <w:r>
        <w:rPr>
          <w:rFonts w:ascii="Arial" w:hAnsi="Arial" w:cs="Arial"/>
          <w:b/>
          <w:bCs/>
          <w:sz w:val="24"/>
          <w:szCs w:val="24"/>
          <w:lang w:val="es-ES"/>
        </w:rPr>
        <w:t>mío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, y </w:t>
      </w:r>
      <w:r>
        <w:rPr>
          <w:rFonts w:ascii="Arial" w:hAnsi="Arial" w:cs="Arial"/>
          <w:b/>
          <w:bCs/>
          <w:sz w:val="24"/>
          <w:szCs w:val="24"/>
          <w:lang w:val="es-ES"/>
        </w:rPr>
        <w:t>serás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una </w:t>
      </w:r>
      <w:r>
        <w:rPr>
          <w:rFonts w:ascii="Arial" w:hAnsi="Arial" w:cs="Arial"/>
          <w:b/>
          <w:bCs/>
          <w:sz w:val="24"/>
          <w:szCs w:val="24"/>
          <w:lang w:val="es-ES"/>
        </w:rPr>
        <w:t>leyenda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que pasara a la historia como muchos antes que nosotros…</w:t>
      </w:r>
    </w:p>
    <w:p w14:paraId="37CC29AC" w14:textId="7D260DFA" w:rsidR="00716C99" w:rsidRDefault="00716C99" w:rsidP="00716C99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Jacob observo a su padre bastante serio. </w:t>
      </w:r>
      <w:r>
        <w:rPr>
          <w:rFonts w:ascii="Arial" w:hAnsi="Arial" w:cs="Arial"/>
          <w:b/>
          <w:bCs/>
          <w:sz w:val="24"/>
          <w:szCs w:val="24"/>
          <w:lang w:val="es-ES"/>
        </w:rPr>
        <w:t>Sabía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que estas palabras no eran cualquier cosa y las recordaría toda su vida. Esas palabras al momento de escucharlas se grabaron en su </w:t>
      </w:r>
      <w:r>
        <w:rPr>
          <w:rFonts w:ascii="Arial" w:hAnsi="Arial" w:cs="Arial"/>
          <w:b/>
          <w:bCs/>
          <w:sz w:val="24"/>
          <w:szCs w:val="24"/>
          <w:lang w:val="es-ES"/>
        </w:rPr>
        <w:t>corazón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y mente para siempre.</w:t>
      </w:r>
    </w:p>
    <w:p w14:paraId="2E676AE0" w14:textId="1DBA8702" w:rsidR="00716C99" w:rsidRDefault="00716C99" w:rsidP="00716C99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-Si padre… –Luego </w:t>
      </w:r>
      <w:r>
        <w:rPr>
          <w:rFonts w:ascii="Arial" w:hAnsi="Arial" w:cs="Arial"/>
          <w:b/>
          <w:bCs/>
          <w:sz w:val="24"/>
          <w:szCs w:val="24"/>
          <w:lang w:val="es-ES"/>
        </w:rPr>
        <w:t>sonrió</w:t>
      </w:r>
      <w:r>
        <w:rPr>
          <w:rFonts w:ascii="Arial" w:hAnsi="Arial" w:cs="Arial"/>
          <w:b/>
          <w:bCs/>
          <w:sz w:val="24"/>
          <w:szCs w:val="24"/>
          <w:lang w:val="es-ES"/>
        </w:rPr>
        <w:t>– Juro seguir tus pasos hasta mis últimos días…</w:t>
      </w:r>
    </w:p>
    <w:p w14:paraId="507BE07A" w14:textId="77777777" w:rsidR="00716C99" w:rsidRDefault="00716C99" w:rsidP="00716C99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Esa mirada de padre a hijo marco un juramento único entre ellos. </w:t>
      </w:r>
    </w:p>
    <w:p w14:paraId="3B5F7EA3" w14:textId="0F7B82DE" w:rsidR="00716C99" w:rsidRDefault="00716C99" w:rsidP="00716C99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Pero antes de seguir </w:t>
      </w:r>
      <w:r>
        <w:rPr>
          <w:rFonts w:ascii="Arial" w:hAnsi="Arial" w:cs="Arial"/>
          <w:b/>
          <w:bCs/>
          <w:sz w:val="24"/>
          <w:szCs w:val="24"/>
          <w:lang w:val="es-ES"/>
        </w:rPr>
        <w:t>platicando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, el celular junto a el </w:t>
      </w:r>
      <w:r>
        <w:rPr>
          <w:rFonts w:ascii="Arial" w:hAnsi="Arial" w:cs="Arial"/>
          <w:b/>
          <w:bCs/>
          <w:sz w:val="24"/>
          <w:szCs w:val="24"/>
          <w:lang w:val="es-ES"/>
        </w:rPr>
        <w:t>sonó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repercutiendo por toda la amplia habitación.</w:t>
      </w:r>
    </w:p>
    <w:p w14:paraId="598A16A5" w14:textId="77777777" w:rsidR="00716C99" w:rsidRDefault="00716C99" w:rsidP="00716C99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7:00 marco el celular con la alarma.</w:t>
      </w:r>
    </w:p>
    <w:p w14:paraId="21939335" w14:textId="64F1B98F" w:rsidR="00716C99" w:rsidRDefault="00716C99" w:rsidP="00716C99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-Ya es hora hijo. Vamos a nuestra reunión, procura mantenerte quieto y no hablar mucho. ¿</w:t>
      </w:r>
      <w:r>
        <w:rPr>
          <w:rFonts w:ascii="Arial" w:hAnsi="Arial" w:cs="Arial"/>
          <w:b/>
          <w:bCs/>
          <w:sz w:val="24"/>
          <w:szCs w:val="24"/>
          <w:lang w:val="es-ES"/>
        </w:rPr>
        <w:t>De acuerdo</w:t>
      </w:r>
      <w:r>
        <w:rPr>
          <w:rFonts w:ascii="Arial" w:hAnsi="Arial" w:cs="Arial"/>
          <w:b/>
          <w:bCs/>
          <w:sz w:val="24"/>
          <w:szCs w:val="24"/>
          <w:lang w:val="es-ES"/>
        </w:rPr>
        <w:t>? Sera una reunión de adultos hablando de cosas importantes.</w:t>
      </w:r>
    </w:p>
    <w:p w14:paraId="358314DF" w14:textId="77777777" w:rsidR="00716C99" w:rsidRDefault="00716C99" w:rsidP="00716C99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-Si, padre. </w:t>
      </w:r>
    </w:p>
    <w:p w14:paraId="00C486D5" w14:textId="77777777" w:rsidR="00716C99" w:rsidRDefault="00716C99" w:rsidP="00716C99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El joven Jacob un poco curioso pregunto.</w:t>
      </w:r>
    </w:p>
    <w:p w14:paraId="0E75485D" w14:textId="341D01AF" w:rsidR="00716C99" w:rsidRDefault="00716C99" w:rsidP="00716C99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es-ES"/>
        </w:rPr>
        <w:t>-¿</w:t>
      </w:r>
      <w:proofErr w:type="gram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Y yo cuando </w:t>
      </w:r>
      <w:r>
        <w:rPr>
          <w:rFonts w:ascii="Arial" w:hAnsi="Arial" w:cs="Arial"/>
          <w:b/>
          <w:bCs/>
          <w:sz w:val="24"/>
          <w:szCs w:val="24"/>
          <w:lang w:val="es-ES"/>
        </w:rPr>
        <w:t>podré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hablar sobre esa reunión de adultos?</w:t>
      </w:r>
    </w:p>
    <w:p w14:paraId="4465C6FE" w14:textId="730FF309" w:rsidR="00716C99" w:rsidRDefault="00716C99" w:rsidP="00716C99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El padre </w:t>
      </w:r>
      <w:r>
        <w:rPr>
          <w:rFonts w:ascii="Arial" w:hAnsi="Arial" w:cs="Arial"/>
          <w:b/>
          <w:bCs/>
          <w:sz w:val="24"/>
          <w:szCs w:val="24"/>
          <w:lang w:val="es-ES"/>
        </w:rPr>
        <w:t>sonrió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y lo observo con mucho orgullo.</w:t>
      </w:r>
    </w:p>
    <w:p w14:paraId="0F8FCDE3" w14:textId="77777777" w:rsidR="00716C99" w:rsidRDefault="00716C99" w:rsidP="00716C99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-Yo mismo te presentare ante el consejo para que seas admitido a la mesa de adultos. Pero antes, tendrás que crecer</w:t>
      </w:r>
    </w:p>
    <w:p w14:paraId="1ADA43E6" w14:textId="77777777" w:rsidR="00716C99" w:rsidRDefault="00716C99" w:rsidP="00716C99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Sujeta a su hijo y lo levanta para hacerle cosquillas con su barba no tan bien afeitada. Lo sacude un poco mientras camina hacia la entrada de la habitación y salir hacia la sala.</w:t>
      </w:r>
    </w:p>
    <w:p w14:paraId="426B9E81" w14:textId="77777777" w:rsidR="00716C99" w:rsidRDefault="00716C99" w:rsidP="00716C99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-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jajajajajaj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Me haces muchas cosquillas para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jajajajaj</w:t>
      </w:r>
      <w:proofErr w:type="spellEnd"/>
    </w:p>
    <w:p w14:paraId="35AC8D6F" w14:textId="62860F89" w:rsidR="00716C99" w:rsidRDefault="00716C99" w:rsidP="00716C99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-</w:t>
      </w:r>
      <w:r>
        <w:rPr>
          <w:rFonts w:ascii="Arial" w:hAnsi="Arial" w:cs="Arial"/>
          <w:b/>
          <w:bCs/>
          <w:sz w:val="24"/>
          <w:szCs w:val="24"/>
          <w:lang w:val="es-ES"/>
        </w:rPr>
        <w:t>Además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, tienes que terminar el libro que te regale. Para cuando comprendas todo lo que esta </w:t>
      </w:r>
      <w:r>
        <w:rPr>
          <w:rFonts w:ascii="Arial" w:hAnsi="Arial" w:cs="Arial"/>
          <w:b/>
          <w:bCs/>
          <w:sz w:val="24"/>
          <w:szCs w:val="24"/>
          <w:lang w:val="es-ES"/>
        </w:rPr>
        <w:t>escrito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ahí, </w:t>
      </w:r>
      <w:r>
        <w:rPr>
          <w:rFonts w:ascii="Arial" w:hAnsi="Arial" w:cs="Arial"/>
          <w:b/>
          <w:bCs/>
          <w:sz w:val="24"/>
          <w:szCs w:val="24"/>
          <w:lang w:val="es-ES"/>
        </w:rPr>
        <w:t>serás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un hombre completo, hijo </w:t>
      </w:r>
      <w:r>
        <w:rPr>
          <w:rFonts w:ascii="Arial" w:hAnsi="Arial" w:cs="Arial"/>
          <w:b/>
          <w:bCs/>
          <w:sz w:val="24"/>
          <w:szCs w:val="24"/>
          <w:lang w:val="es-ES"/>
        </w:rPr>
        <w:t>mío</w:t>
      </w:r>
      <w:r>
        <w:rPr>
          <w:rFonts w:ascii="Arial" w:hAnsi="Arial" w:cs="Arial"/>
          <w:b/>
          <w:bCs/>
          <w:sz w:val="24"/>
          <w:szCs w:val="24"/>
          <w:lang w:val="es-ES"/>
        </w:rPr>
        <w:t>.</w:t>
      </w:r>
    </w:p>
    <w:p w14:paraId="37BABB9C" w14:textId="77777777" w:rsidR="00716C99" w:rsidRDefault="00716C99" w:rsidP="00716C99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El padre baja a su hijo y se pone su saco negro sobre esa camisa blanca y corbata roja con blanco.</w:t>
      </w:r>
    </w:p>
    <w:p w14:paraId="11BC12D0" w14:textId="77777777" w:rsidR="00716C99" w:rsidRDefault="00716C99" w:rsidP="00716C99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Le entrega una chaqueta pequeña a su hijo y la retira de donde retiro su saco.</w:t>
      </w:r>
    </w:p>
    <w:p w14:paraId="772A5F72" w14:textId="5ECAF0E1" w:rsidR="00716C99" w:rsidRDefault="00716C99" w:rsidP="00716C99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-Toma, </w:t>
      </w:r>
      <w:r>
        <w:rPr>
          <w:rFonts w:ascii="Arial" w:hAnsi="Arial" w:cs="Arial"/>
          <w:b/>
          <w:bCs/>
          <w:sz w:val="24"/>
          <w:szCs w:val="24"/>
          <w:lang w:val="es-ES"/>
        </w:rPr>
        <w:t>póntelo</w:t>
      </w:r>
      <w:r>
        <w:rPr>
          <w:rFonts w:ascii="Arial" w:hAnsi="Arial" w:cs="Arial"/>
          <w:b/>
          <w:bCs/>
          <w:sz w:val="24"/>
          <w:szCs w:val="24"/>
          <w:lang w:val="es-ES"/>
        </w:rPr>
        <w:t>. Hace un poco de frio.</w:t>
      </w:r>
    </w:p>
    <w:p w14:paraId="2F9C86DC" w14:textId="77777777" w:rsidR="00716C99" w:rsidRDefault="00716C99" w:rsidP="00716C99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-Si…</w:t>
      </w:r>
    </w:p>
    <w:p w14:paraId="22EE75DF" w14:textId="77777777" w:rsidR="00716C99" w:rsidRDefault="00716C99" w:rsidP="00716C99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Jacob se pone la chaqueta y ambos salen de una gran y amplia sala.</w:t>
      </w:r>
    </w:p>
    <w:p w14:paraId="312CBE95" w14:textId="77777777" w:rsidR="00716C99" w:rsidRDefault="00716C99" w:rsidP="00716C99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Inglaterra.</w:t>
      </w:r>
    </w:p>
    <w:p w14:paraId="1C983A6A" w14:textId="77777777" w:rsidR="00716C99" w:rsidRDefault="00716C99" w:rsidP="00716C99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Londres.</w:t>
      </w:r>
    </w:p>
    <w:p w14:paraId="1705B7A5" w14:textId="77777777" w:rsidR="00716C99" w:rsidRDefault="00716C99" w:rsidP="00716C99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2021.</w:t>
      </w:r>
    </w:p>
    <w:p w14:paraId="665A555F" w14:textId="77777777" w:rsidR="00CF73B7" w:rsidRDefault="00CF73B7" w:rsidP="008A5E0D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51860EE" w14:textId="77777777" w:rsidR="008A5E0D" w:rsidRDefault="008A5E0D" w:rsidP="008A5E0D">
      <w:pPr>
        <w:spacing w:line="360" w:lineRule="auto"/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AR"/>
        </w:rPr>
      </w:pPr>
    </w:p>
    <w:p w14:paraId="534B5457" w14:textId="77777777" w:rsidR="008A5E0D" w:rsidRDefault="008A5E0D" w:rsidP="008A5E0D">
      <w:pPr>
        <w:spacing w:line="360" w:lineRule="auto"/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AR"/>
        </w:rPr>
      </w:pPr>
    </w:p>
    <w:p w14:paraId="0BEF6B32" w14:textId="77777777" w:rsidR="008A5E0D" w:rsidRDefault="008A5E0D" w:rsidP="008A5E0D">
      <w:pPr>
        <w:spacing w:line="360" w:lineRule="auto"/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AR"/>
        </w:rPr>
      </w:pPr>
    </w:p>
    <w:p w14:paraId="7AF00B9E" w14:textId="77777777" w:rsidR="008A5E0D" w:rsidRDefault="008A5E0D" w:rsidP="008A5E0D">
      <w:pPr>
        <w:spacing w:line="360" w:lineRule="auto"/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AR"/>
        </w:rPr>
      </w:pPr>
    </w:p>
    <w:p w14:paraId="65FA9DEA" w14:textId="77777777" w:rsidR="008A5E0D" w:rsidRDefault="008A5E0D" w:rsidP="008A5E0D">
      <w:pPr>
        <w:spacing w:line="360" w:lineRule="auto"/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AR"/>
        </w:rPr>
      </w:pPr>
    </w:p>
    <w:p w14:paraId="5A88FB0A" w14:textId="77777777" w:rsidR="008A5E0D" w:rsidRDefault="008A5E0D" w:rsidP="008A5E0D">
      <w:pPr>
        <w:spacing w:line="360" w:lineRule="auto"/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AR"/>
        </w:rPr>
      </w:pPr>
    </w:p>
    <w:p w14:paraId="54139116" w14:textId="77777777" w:rsidR="008A5E0D" w:rsidRDefault="008A5E0D" w:rsidP="008A5E0D">
      <w:pPr>
        <w:spacing w:line="360" w:lineRule="auto"/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AR"/>
        </w:rPr>
      </w:pPr>
    </w:p>
    <w:p w14:paraId="0CDB1724" w14:textId="77777777" w:rsidR="008A5E0D" w:rsidRDefault="008A5E0D" w:rsidP="008A5E0D">
      <w:pPr>
        <w:spacing w:line="360" w:lineRule="auto"/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AR"/>
        </w:rPr>
      </w:pPr>
    </w:p>
    <w:p w14:paraId="4C1367B7" w14:textId="4FE60102" w:rsidR="008A5E0D" w:rsidRPr="00373A3F" w:rsidRDefault="008A5E0D" w:rsidP="008A5E0D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86F87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AR"/>
        </w:rPr>
        <w:lastRenderedPageBreak/>
        <w:t xml:space="preserve">Capítulo </w:t>
      </w:r>
      <w:r w:rsidR="00716C9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AR"/>
        </w:rPr>
        <w:t>1</w:t>
      </w:r>
      <w:r w:rsidRPr="00386F87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:</w:t>
      </w:r>
      <w:r w:rsidR="00716C9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La iniciación del mas joven hasta la fecha. _Secretos que replantean ideales.</w:t>
      </w:r>
    </w:p>
    <w:p w14:paraId="1F7EB4B2" w14:textId="77777777" w:rsidR="008A5E0D" w:rsidRPr="00CB40F1" w:rsidRDefault="008A5E0D" w:rsidP="008A5E0D">
      <w:pPr>
        <w:rPr>
          <w:rFonts w:ascii="Times New Roman" w:hAnsi="Times New Roman" w:cs="Times New Roman"/>
          <w:b/>
          <w:color w:val="1C6194" w:themeColor="accent2" w:themeShade="BF"/>
          <w:sz w:val="24"/>
          <w:szCs w:val="24"/>
          <w:lang w:val="es-ES"/>
        </w:rPr>
      </w:pPr>
    </w:p>
    <w:p w14:paraId="5AE6C2A4" w14:textId="77777777" w:rsidR="008A5E0D" w:rsidRPr="00970B83" w:rsidRDefault="008A5E0D" w:rsidP="008A5E0D">
      <w:pPr>
        <w:rPr>
          <w:rFonts w:ascii="Calibri" w:hAnsi="Calibri" w:cs="Calibri"/>
          <w:b/>
          <w:color w:val="2683C6" w:themeColor="accent2"/>
          <w:sz w:val="36"/>
          <w:szCs w:val="36"/>
          <w:lang w:val="es-AR"/>
        </w:rPr>
      </w:pPr>
      <w:r>
        <w:rPr>
          <w:rFonts w:ascii="Calibri" w:hAnsi="Calibri" w:cs="Calibri"/>
          <w:b/>
          <w:color w:val="2683C6" w:themeColor="accent2"/>
          <w:sz w:val="36"/>
          <w:szCs w:val="36"/>
          <w:lang w:val="es-AR"/>
        </w:rPr>
        <w:t>Parte</w:t>
      </w:r>
      <w:r w:rsidRPr="00CB40F1">
        <w:rPr>
          <w:rFonts w:ascii="Calibri" w:hAnsi="Calibri" w:cs="Calibri"/>
          <w:b/>
          <w:color w:val="2683C6" w:themeColor="accent2"/>
          <w:sz w:val="36"/>
          <w:szCs w:val="36"/>
          <w:lang w:val="es-ES"/>
        </w:rPr>
        <w:t xml:space="preserve"> 1</w:t>
      </w:r>
    </w:p>
    <w:p w14:paraId="61C5ED56" w14:textId="77777777" w:rsidR="008A5E0D" w:rsidRPr="00CB40F1" w:rsidRDefault="008A5E0D" w:rsidP="008A5E0D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012EDB55" w14:textId="6F9E9B24" w:rsidR="008A5E0D" w:rsidRDefault="008A5E0D" w:rsidP="008A5E0D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 xml:space="preserve">3:20 El distrito 1 había sido designado para mantener a los arcángeles al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AR"/>
        </w:rPr>
        <w:t>ma</w:t>
      </w:r>
      <w:proofErr w:type="spellEnd"/>
    </w:p>
    <w:p w14:paraId="32B2ADFD" w14:textId="0BC98AC5" w:rsidR="009F3F62" w:rsidRDefault="009F3F62" w:rsidP="008A5E0D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4DDD6276" w14:textId="022CECFF" w:rsidR="009F3F62" w:rsidRDefault="009F3F62" w:rsidP="008A5E0D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 xml:space="preserve">Que el padre del entendimiento te guie… hijo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AR"/>
        </w:rPr>
        <w:t>mio</w:t>
      </w:r>
      <w:proofErr w:type="spellEnd"/>
      <w:r>
        <w:rPr>
          <w:rFonts w:ascii="Arial" w:hAnsi="Arial" w:cs="Arial"/>
          <w:b/>
          <w:bCs/>
          <w:sz w:val="24"/>
          <w:szCs w:val="24"/>
          <w:lang w:val="es-AR"/>
        </w:rPr>
        <w:t>.</w:t>
      </w:r>
    </w:p>
    <w:p w14:paraId="57A303EA" w14:textId="26EEF9DB" w:rsidR="00535BA9" w:rsidRPr="00074245" w:rsidRDefault="00535BA9" w:rsidP="00535BA9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sectPr w:rsidR="00535BA9" w:rsidRPr="00074245" w:rsidSect="005374B4">
      <w:footerReference w:type="default" r:id="rId8"/>
      <w:pgSz w:w="12240" w:h="15840" w:code="1"/>
      <w:pgMar w:top="1417" w:right="1701" w:bottom="1276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3896D" w14:textId="77777777" w:rsidR="001F5AC5" w:rsidRDefault="001F5AC5">
      <w:pPr>
        <w:spacing w:after="0" w:line="240" w:lineRule="auto"/>
      </w:pPr>
      <w:r>
        <w:separator/>
      </w:r>
    </w:p>
  </w:endnote>
  <w:endnote w:type="continuationSeparator" w:id="0">
    <w:p w14:paraId="1DF8987C" w14:textId="77777777" w:rsidR="001F5AC5" w:rsidRDefault="001F5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iSu">
    <w:altName w:val="隶书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47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4A849B" w14:textId="77777777" w:rsidR="002D3C38" w:rsidRDefault="002D3C38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289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91A74" w14:textId="77777777" w:rsidR="001F5AC5" w:rsidRDefault="001F5AC5">
      <w:pPr>
        <w:spacing w:after="0" w:line="240" w:lineRule="auto"/>
      </w:pPr>
      <w:r>
        <w:separator/>
      </w:r>
    </w:p>
  </w:footnote>
  <w:footnote w:type="continuationSeparator" w:id="0">
    <w:p w14:paraId="46E1180A" w14:textId="77777777" w:rsidR="001F5AC5" w:rsidRDefault="001F5A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04707F"/>
    <w:multiLevelType w:val="hybridMultilevel"/>
    <w:tmpl w:val="5742DAE0"/>
    <w:lvl w:ilvl="0" w:tplc="9BD01224">
      <w:numFmt w:val="bullet"/>
      <w:lvlText w:val="-"/>
      <w:lvlJc w:val="left"/>
      <w:pPr>
        <w:ind w:left="4695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901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73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455" w:hanging="360"/>
      </w:pPr>
      <w:rPr>
        <w:rFonts w:ascii="Wingdings" w:hAnsi="Wingdings" w:hint="default"/>
      </w:rPr>
    </w:lvl>
  </w:abstractNum>
  <w:abstractNum w:abstractNumId="11" w15:restartNumberingAfterBreak="0">
    <w:nsid w:val="23B80532"/>
    <w:multiLevelType w:val="hybridMultilevel"/>
    <w:tmpl w:val="C478CBF0"/>
    <w:lvl w:ilvl="0" w:tplc="300A73F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A445C"/>
    <w:multiLevelType w:val="hybridMultilevel"/>
    <w:tmpl w:val="9B14CA5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01548D"/>
    <w:multiLevelType w:val="multilevel"/>
    <w:tmpl w:val="CECA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5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6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8"/>
  </w:num>
  <w:num w:numId="14">
    <w:abstractNumId w:val="17"/>
  </w:num>
  <w:num w:numId="15">
    <w:abstractNumId w:val="19"/>
  </w:num>
  <w:num w:numId="16">
    <w:abstractNumId w:val="15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2"/>
  </w:num>
  <w:num w:numId="28">
    <w:abstractNumId w:val="11"/>
  </w:num>
  <w:num w:numId="29">
    <w:abstractNumId w:val="10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7141"/>
    <w:rsid w:val="00001E69"/>
    <w:rsid w:val="0000478D"/>
    <w:rsid w:val="000047F0"/>
    <w:rsid w:val="000048B8"/>
    <w:rsid w:val="00004BD6"/>
    <w:rsid w:val="0000656C"/>
    <w:rsid w:val="00007BD5"/>
    <w:rsid w:val="00010D11"/>
    <w:rsid w:val="00010E62"/>
    <w:rsid w:val="00010FA8"/>
    <w:rsid w:val="00011F82"/>
    <w:rsid w:val="0001227C"/>
    <w:rsid w:val="000129BA"/>
    <w:rsid w:val="00012DA6"/>
    <w:rsid w:val="00013C4B"/>
    <w:rsid w:val="00013F2B"/>
    <w:rsid w:val="00015D82"/>
    <w:rsid w:val="00017A0A"/>
    <w:rsid w:val="00017CEF"/>
    <w:rsid w:val="00020CA4"/>
    <w:rsid w:val="00021E03"/>
    <w:rsid w:val="0002338B"/>
    <w:rsid w:val="000235D1"/>
    <w:rsid w:val="00023AA5"/>
    <w:rsid w:val="00024438"/>
    <w:rsid w:val="000249F8"/>
    <w:rsid w:val="00026520"/>
    <w:rsid w:val="0002667B"/>
    <w:rsid w:val="00027662"/>
    <w:rsid w:val="00027992"/>
    <w:rsid w:val="0003029E"/>
    <w:rsid w:val="00031FEE"/>
    <w:rsid w:val="00032A77"/>
    <w:rsid w:val="000340FF"/>
    <w:rsid w:val="0003416C"/>
    <w:rsid w:val="000341A9"/>
    <w:rsid w:val="0003467A"/>
    <w:rsid w:val="00036C19"/>
    <w:rsid w:val="00037D33"/>
    <w:rsid w:val="000408D9"/>
    <w:rsid w:val="00041020"/>
    <w:rsid w:val="000426B6"/>
    <w:rsid w:val="000437A7"/>
    <w:rsid w:val="000450E4"/>
    <w:rsid w:val="000469A9"/>
    <w:rsid w:val="000502EE"/>
    <w:rsid w:val="0005100B"/>
    <w:rsid w:val="00053B91"/>
    <w:rsid w:val="0005521F"/>
    <w:rsid w:val="000554EA"/>
    <w:rsid w:val="0006180C"/>
    <w:rsid w:val="000629DC"/>
    <w:rsid w:val="00063CFF"/>
    <w:rsid w:val="00064DF0"/>
    <w:rsid w:val="00066AB8"/>
    <w:rsid w:val="00067697"/>
    <w:rsid w:val="000679CB"/>
    <w:rsid w:val="0007055A"/>
    <w:rsid w:val="000721E0"/>
    <w:rsid w:val="00072411"/>
    <w:rsid w:val="00072A24"/>
    <w:rsid w:val="00074245"/>
    <w:rsid w:val="00075213"/>
    <w:rsid w:val="00076106"/>
    <w:rsid w:val="000767B8"/>
    <w:rsid w:val="00080D76"/>
    <w:rsid w:val="00081370"/>
    <w:rsid w:val="00081ED3"/>
    <w:rsid w:val="0008216D"/>
    <w:rsid w:val="000827A3"/>
    <w:rsid w:val="000828F2"/>
    <w:rsid w:val="00086454"/>
    <w:rsid w:val="000875D7"/>
    <w:rsid w:val="00090712"/>
    <w:rsid w:val="00093B3F"/>
    <w:rsid w:val="00093D37"/>
    <w:rsid w:val="0009531B"/>
    <w:rsid w:val="00095B0A"/>
    <w:rsid w:val="000965C6"/>
    <w:rsid w:val="00096AE8"/>
    <w:rsid w:val="00096D96"/>
    <w:rsid w:val="00097337"/>
    <w:rsid w:val="000A05FF"/>
    <w:rsid w:val="000A07CC"/>
    <w:rsid w:val="000A0F9B"/>
    <w:rsid w:val="000A133E"/>
    <w:rsid w:val="000A134E"/>
    <w:rsid w:val="000A28BF"/>
    <w:rsid w:val="000A2A50"/>
    <w:rsid w:val="000A3C59"/>
    <w:rsid w:val="000A4380"/>
    <w:rsid w:val="000A4D8A"/>
    <w:rsid w:val="000A55DD"/>
    <w:rsid w:val="000A59E1"/>
    <w:rsid w:val="000A5C78"/>
    <w:rsid w:val="000A66C0"/>
    <w:rsid w:val="000A6C26"/>
    <w:rsid w:val="000A77EB"/>
    <w:rsid w:val="000B0506"/>
    <w:rsid w:val="000B08CD"/>
    <w:rsid w:val="000B1485"/>
    <w:rsid w:val="000B16EC"/>
    <w:rsid w:val="000B19AC"/>
    <w:rsid w:val="000B37D6"/>
    <w:rsid w:val="000B518C"/>
    <w:rsid w:val="000B63AB"/>
    <w:rsid w:val="000C07F6"/>
    <w:rsid w:val="000C0B22"/>
    <w:rsid w:val="000C0B59"/>
    <w:rsid w:val="000C0C7C"/>
    <w:rsid w:val="000C0D0E"/>
    <w:rsid w:val="000C0E68"/>
    <w:rsid w:val="000C2DDA"/>
    <w:rsid w:val="000C4059"/>
    <w:rsid w:val="000C5C30"/>
    <w:rsid w:val="000C6002"/>
    <w:rsid w:val="000C6178"/>
    <w:rsid w:val="000C6359"/>
    <w:rsid w:val="000C6593"/>
    <w:rsid w:val="000C65CA"/>
    <w:rsid w:val="000C7081"/>
    <w:rsid w:val="000D1104"/>
    <w:rsid w:val="000D3482"/>
    <w:rsid w:val="000D493B"/>
    <w:rsid w:val="000D5795"/>
    <w:rsid w:val="000D7DD8"/>
    <w:rsid w:val="000E0049"/>
    <w:rsid w:val="000E0A45"/>
    <w:rsid w:val="000E0E63"/>
    <w:rsid w:val="000E1060"/>
    <w:rsid w:val="000E2533"/>
    <w:rsid w:val="000E2A30"/>
    <w:rsid w:val="000E312B"/>
    <w:rsid w:val="000E3C94"/>
    <w:rsid w:val="000E43D4"/>
    <w:rsid w:val="000E5A11"/>
    <w:rsid w:val="000E5A3D"/>
    <w:rsid w:val="000E682E"/>
    <w:rsid w:val="000E6C0E"/>
    <w:rsid w:val="000E7C7E"/>
    <w:rsid w:val="000F090E"/>
    <w:rsid w:val="000F09EF"/>
    <w:rsid w:val="000F14C7"/>
    <w:rsid w:val="000F1B80"/>
    <w:rsid w:val="000F32B9"/>
    <w:rsid w:val="000F512D"/>
    <w:rsid w:val="000F5674"/>
    <w:rsid w:val="000F5CBB"/>
    <w:rsid w:val="000F67D0"/>
    <w:rsid w:val="000F6CFC"/>
    <w:rsid w:val="000F745A"/>
    <w:rsid w:val="001020FD"/>
    <w:rsid w:val="0010285C"/>
    <w:rsid w:val="001033CB"/>
    <w:rsid w:val="0010409F"/>
    <w:rsid w:val="0010494A"/>
    <w:rsid w:val="00104E70"/>
    <w:rsid w:val="00105B69"/>
    <w:rsid w:val="001061C8"/>
    <w:rsid w:val="001066F2"/>
    <w:rsid w:val="00106B05"/>
    <w:rsid w:val="00107854"/>
    <w:rsid w:val="00110FE8"/>
    <w:rsid w:val="00113136"/>
    <w:rsid w:val="00113C43"/>
    <w:rsid w:val="001142A6"/>
    <w:rsid w:val="00114BA9"/>
    <w:rsid w:val="00115C47"/>
    <w:rsid w:val="00116E79"/>
    <w:rsid w:val="0011774C"/>
    <w:rsid w:val="001201BB"/>
    <w:rsid w:val="00120F4C"/>
    <w:rsid w:val="00121E3E"/>
    <w:rsid w:val="00122FC0"/>
    <w:rsid w:val="00123ABE"/>
    <w:rsid w:val="00123E1E"/>
    <w:rsid w:val="00124B85"/>
    <w:rsid w:val="0012510F"/>
    <w:rsid w:val="001256B6"/>
    <w:rsid w:val="0012694C"/>
    <w:rsid w:val="00126C2F"/>
    <w:rsid w:val="001275FC"/>
    <w:rsid w:val="001277D7"/>
    <w:rsid w:val="00130742"/>
    <w:rsid w:val="00130DEB"/>
    <w:rsid w:val="00130EBA"/>
    <w:rsid w:val="00131322"/>
    <w:rsid w:val="00131C21"/>
    <w:rsid w:val="00131D78"/>
    <w:rsid w:val="00132859"/>
    <w:rsid w:val="00133734"/>
    <w:rsid w:val="0013591F"/>
    <w:rsid w:val="00135FC0"/>
    <w:rsid w:val="0014266E"/>
    <w:rsid w:val="0014359A"/>
    <w:rsid w:val="00143F99"/>
    <w:rsid w:val="001446AB"/>
    <w:rsid w:val="00145370"/>
    <w:rsid w:val="0014698D"/>
    <w:rsid w:val="00147E3D"/>
    <w:rsid w:val="0015088C"/>
    <w:rsid w:val="00151C00"/>
    <w:rsid w:val="00151F8C"/>
    <w:rsid w:val="001523E2"/>
    <w:rsid w:val="00154457"/>
    <w:rsid w:val="00154B52"/>
    <w:rsid w:val="00154DD9"/>
    <w:rsid w:val="00154E96"/>
    <w:rsid w:val="0015653B"/>
    <w:rsid w:val="00157AF5"/>
    <w:rsid w:val="00157F54"/>
    <w:rsid w:val="00160828"/>
    <w:rsid w:val="0016280C"/>
    <w:rsid w:val="00163041"/>
    <w:rsid w:val="00163D40"/>
    <w:rsid w:val="00163E5F"/>
    <w:rsid w:val="00166341"/>
    <w:rsid w:val="00166FAD"/>
    <w:rsid w:val="00171613"/>
    <w:rsid w:val="00171BA8"/>
    <w:rsid w:val="001720A9"/>
    <w:rsid w:val="001727DB"/>
    <w:rsid w:val="0017296B"/>
    <w:rsid w:val="00172FFE"/>
    <w:rsid w:val="0017354C"/>
    <w:rsid w:val="00173F89"/>
    <w:rsid w:val="001749CC"/>
    <w:rsid w:val="001751F9"/>
    <w:rsid w:val="00175896"/>
    <w:rsid w:val="0017649F"/>
    <w:rsid w:val="00176DD2"/>
    <w:rsid w:val="0018047C"/>
    <w:rsid w:val="001828F5"/>
    <w:rsid w:val="00182944"/>
    <w:rsid w:val="00183091"/>
    <w:rsid w:val="0018419D"/>
    <w:rsid w:val="00184346"/>
    <w:rsid w:val="00184384"/>
    <w:rsid w:val="00184C7C"/>
    <w:rsid w:val="00184EB5"/>
    <w:rsid w:val="00187EB6"/>
    <w:rsid w:val="0019480F"/>
    <w:rsid w:val="001953CD"/>
    <w:rsid w:val="001957E4"/>
    <w:rsid w:val="00195C3F"/>
    <w:rsid w:val="00195E7A"/>
    <w:rsid w:val="0019608D"/>
    <w:rsid w:val="00196710"/>
    <w:rsid w:val="00196F67"/>
    <w:rsid w:val="001A0A2C"/>
    <w:rsid w:val="001A1DC6"/>
    <w:rsid w:val="001A249A"/>
    <w:rsid w:val="001A2FCA"/>
    <w:rsid w:val="001A4D63"/>
    <w:rsid w:val="001A6A58"/>
    <w:rsid w:val="001A7491"/>
    <w:rsid w:val="001A7A90"/>
    <w:rsid w:val="001B024B"/>
    <w:rsid w:val="001B1B24"/>
    <w:rsid w:val="001B42D2"/>
    <w:rsid w:val="001B4CF8"/>
    <w:rsid w:val="001B591D"/>
    <w:rsid w:val="001B5DC7"/>
    <w:rsid w:val="001B6485"/>
    <w:rsid w:val="001B73BB"/>
    <w:rsid w:val="001B7A06"/>
    <w:rsid w:val="001C03B9"/>
    <w:rsid w:val="001C05AD"/>
    <w:rsid w:val="001C1C46"/>
    <w:rsid w:val="001C2940"/>
    <w:rsid w:val="001C3931"/>
    <w:rsid w:val="001C4229"/>
    <w:rsid w:val="001C5309"/>
    <w:rsid w:val="001C5FC6"/>
    <w:rsid w:val="001C62C9"/>
    <w:rsid w:val="001C73E0"/>
    <w:rsid w:val="001D05E0"/>
    <w:rsid w:val="001D1DFE"/>
    <w:rsid w:val="001D3221"/>
    <w:rsid w:val="001D39B5"/>
    <w:rsid w:val="001D3F8A"/>
    <w:rsid w:val="001D6299"/>
    <w:rsid w:val="001D765E"/>
    <w:rsid w:val="001E0378"/>
    <w:rsid w:val="001E0556"/>
    <w:rsid w:val="001E05B5"/>
    <w:rsid w:val="001E1919"/>
    <w:rsid w:val="001E20DA"/>
    <w:rsid w:val="001E2D50"/>
    <w:rsid w:val="001E35C2"/>
    <w:rsid w:val="001F0603"/>
    <w:rsid w:val="001F07A9"/>
    <w:rsid w:val="001F1412"/>
    <w:rsid w:val="001F1AD5"/>
    <w:rsid w:val="001F1F3E"/>
    <w:rsid w:val="001F22B1"/>
    <w:rsid w:val="001F3345"/>
    <w:rsid w:val="001F3742"/>
    <w:rsid w:val="001F3C1D"/>
    <w:rsid w:val="001F5AC5"/>
    <w:rsid w:val="001F5AFA"/>
    <w:rsid w:val="001F6D70"/>
    <w:rsid w:val="001F7BB1"/>
    <w:rsid w:val="00200F76"/>
    <w:rsid w:val="00201165"/>
    <w:rsid w:val="00201C79"/>
    <w:rsid w:val="00202EE6"/>
    <w:rsid w:val="0020431E"/>
    <w:rsid w:val="002044A4"/>
    <w:rsid w:val="00204879"/>
    <w:rsid w:val="0020550A"/>
    <w:rsid w:val="00205BD8"/>
    <w:rsid w:val="0021013B"/>
    <w:rsid w:val="00210D6A"/>
    <w:rsid w:val="00211945"/>
    <w:rsid w:val="00211B43"/>
    <w:rsid w:val="002120B0"/>
    <w:rsid w:val="0021265D"/>
    <w:rsid w:val="00212AA9"/>
    <w:rsid w:val="00212EB8"/>
    <w:rsid w:val="00212FBF"/>
    <w:rsid w:val="00213629"/>
    <w:rsid w:val="00213F99"/>
    <w:rsid w:val="00214CBD"/>
    <w:rsid w:val="00215297"/>
    <w:rsid w:val="00216065"/>
    <w:rsid w:val="00216A3F"/>
    <w:rsid w:val="00216BF8"/>
    <w:rsid w:val="00217AB4"/>
    <w:rsid w:val="00220883"/>
    <w:rsid w:val="00220B72"/>
    <w:rsid w:val="002218BC"/>
    <w:rsid w:val="00223277"/>
    <w:rsid w:val="002236E4"/>
    <w:rsid w:val="002245D4"/>
    <w:rsid w:val="00225AD4"/>
    <w:rsid w:val="00227BA8"/>
    <w:rsid w:val="00230843"/>
    <w:rsid w:val="00231A0F"/>
    <w:rsid w:val="0023219D"/>
    <w:rsid w:val="00233BAE"/>
    <w:rsid w:val="00234E71"/>
    <w:rsid w:val="002351AB"/>
    <w:rsid w:val="0023532F"/>
    <w:rsid w:val="00235401"/>
    <w:rsid w:val="0023623F"/>
    <w:rsid w:val="00237649"/>
    <w:rsid w:val="0024172C"/>
    <w:rsid w:val="00241D4C"/>
    <w:rsid w:val="00241E99"/>
    <w:rsid w:val="00242235"/>
    <w:rsid w:val="0024358E"/>
    <w:rsid w:val="00244265"/>
    <w:rsid w:val="002446F4"/>
    <w:rsid w:val="002450C1"/>
    <w:rsid w:val="00245259"/>
    <w:rsid w:val="00245345"/>
    <w:rsid w:val="00246165"/>
    <w:rsid w:val="0024640E"/>
    <w:rsid w:val="0024657F"/>
    <w:rsid w:val="00247145"/>
    <w:rsid w:val="0025145A"/>
    <w:rsid w:val="00254FF2"/>
    <w:rsid w:val="00255981"/>
    <w:rsid w:val="002578A5"/>
    <w:rsid w:val="002579EE"/>
    <w:rsid w:val="00257BDC"/>
    <w:rsid w:val="00260531"/>
    <w:rsid w:val="0026073F"/>
    <w:rsid w:val="0026112A"/>
    <w:rsid w:val="0026261F"/>
    <w:rsid w:val="00265B1C"/>
    <w:rsid w:val="0026609E"/>
    <w:rsid w:val="00266559"/>
    <w:rsid w:val="00266E21"/>
    <w:rsid w:val="00270259"/>
    <w:rsid w:val="002709A9"/>
    <w:rsid w:val="00270BFE"/>
    <w:rsid w:val="0027110B"/>
    <w:rsid w:val="00271234"/>
    <w:rsid w:val="0027368F"/>
    <w:rsid w:val="00273876"/>
    <w:rsid w:val="00274515"/>
    <w:rsid w:val="002768E9"/>
    <w:rsid w:val="0027699A"/>
    <w:rsid w:val="002779FE"/>
    <w:rsid w:val="00280206"/>
    <w:rsid w:val="00280CC9"/>
    <w:rsid w:val="00283DEE"/>
    <w:rsid w:val="002855FC"/>
    <w:rsid w:val="00286255"/>
    <w:rsid w:val="002869E1"/>
    <w:rsid w:val="00290DC8"/>
    <w:rsid w:val="00291740"/>
    <w:rsid w:val="002928F9"/>
    <w:rsid w:val="002931C3"/>
    <w:rsid w:val="00294EC0"/>
    <w:rsid w:val="00295F82"/>
    <w:rsid w:val="0029653D"/>
    <w:rsid w:val="0029655C"/>
    <w:rsid w:val="00296735"/>
    <w:rsid w:val="00296E6F"/>
    <w:rsid w:val="002A14E5"/>
    <w:rsid w:val="002A18E8"/>
    <w:rsid w:val="002A286E"/>
    <w:rsid w:val="002A397D"/>
    <w:rsid w:val="002A3E64"/>
    <w:rsid w:val="002A3EEC"/>
    <w:rsid w:val="002A3F00"/>
    <w:rsid w:val="002A495E"/>
    <w:rsid w:val="002A549D"/>
    <w:rsid w:val="002A659D"/>
    <w:rsid w:val="002A692F"/>
    <w:rsid w:val="002B1344"/>
    <w:rsid w:val="002B1540"/>
    <w:rsid w:val="002B2BC6"/>
    <w:rsid w:val="002B3C3E"/>
    <w:rsid w:val="002B3D9E"/>
    <w:rsid w:val="002B4D6D"/>
    <w:rsid w:val="002B54B5"/>
    <w:rsid w:val="002B5647"/>
    <w:rsid w:val="002B5792"/>
    <w:rsid w:val="002B70FE"/>
    <w:rsid w:val="002C11D0"/>
    <w:rsid w:val="002C14F4"/>
    <w:rsid w:val="002C1B16"/>
    <w:rsid w:val="002C2AC1"/>
    <w:rsid w:val="002C33EF"/>
    <w:rsid w:val="002C35C1"/>
    <w:rsid w:val="002C3610"/>
    <w:rsid w:val="002C430B"/>
    <w:rsid w:val="002C56AE"/>
    <w:rsid w:val="002C6043"/>
    <w:rsid w:val="002C7427"/>
    <w:rsid w:val="002C768C"/>
    <w:rsid w:val="002C7CDB"/>
    <w:rsid w:val="002D170C"/>
    <w:rsid w:val="002D25B8"/>
    <w:rsid w:val="002D2B0F"/>
    <w:rsid w:val="002D3C38"/>
    <w:rsid w:val="002D3D9B"/>
    <w:rsid w:val="002D474F"/>
    <w:rsid w:val="002D5C36"/>
    <w:rsid w:val="002D5CBB"/>
    <w:rsid w:val="002D6B3C"/>
    <w:rsid w:val="002D6E1E"/>
    <w:rsid w:val="002D71FA"/>
    <w:rsid w:val="002D7735"/>
    <w:rsid w:val="002D78B6"/>
    <w:rsid w:val="002D7EB3"/>
    <w:rsid w:val="002E0B33"/>
    <w:rsid w:val="002E0C62"/>
    <w:rsid w:val="002E1001"/>
    <w:rsid w:val="002E1804"/>
    <w:rsid w:val="002E29CC"/>
    <w:rsid w:val="002E3100"/>
    <w:rsid w:val="002E3162"/>
    <w:rsid w:val="002E3D52"/>
    <w:rsid w:val="002E453C"/>
    <w:rsid w:val="002E462B"/>
    <w:rsid w:val="002E508D"/>
    <w:rsid w:val="002E793B"/>
    <w:rsid w:val="002E7F7E"/>
    <w:rsid w:val="002F023D"/>
    <w:rsid w:val="002F051E"/>
    <w:rsid w:val="002F05C0"/>
    <w:rsid w:val="002F11BB"/>
    <w:rsid w:val="002F2D51"/>
    <w:rsid w:val="002F3742"/>
    <w:rsid w:val="002F419E"/>
    <w:rsid w:val="002F59A0"/>
    <w:rsid w:val="002F7602"/>
    <w:rsid w:val="00300325"/>
    <w:rsid w:val="003004A9"/>
    <w:rsid w:val="00301A41"/>
    <w:rsid w:val="00301A7A"/>
    <w:rsid w:val="00301CBD"/>
    <w:rsid w:val="003041D9"/>
    <w:rsid w:val="00304417"/>
    <w:rsid w:val="00304E58"/>
    <w:rsid w:val="00305134"/>
    <w:rsid w:val="003058DC"/>
    <w:rsid w:val="00306E7D"/>
    <w:rsid w:val="00307B30"/>
    <w:rsid w:val="00307DC4"/>
    <w:rsid w:val="0031091E"/>
    <w:rsid w:val="00310AD6"/>
    <w:rsid w:val="00311D09"/>
    <w:rsid w:val="00313D89"/>
    <w:rsid w:val="00313E0D"/>
    <w:rsid w:val="003148E0"/>
    <w:rsid w:val="0031512C"/>
    <w:rsid w:val="00315B26"/>
    <w:rsid w:val="00315C84"/>
    <w:rsid w:val="00315F5E"/>
    <w:rsid w:val="003161CB"/>
    <w:rsid w:val="003173AE"/>
    <w:rsid w:val="00317AF7"/>
    <w:rsid w:val="00321302"/>
    <w:rsid w:val="00323E07"/>
    <w:rsid w:val="00324DC5"/>
    <w:rsid w:val="00325EFC"/>
    <w:rsid w:val="003304C0"/>
    <w:rsid w:val="00332092"/>
    <w:rsid w:val="00332220"/>
    <w:rsid w:val="00333665"/>
    <w:rsid w:val="00333FA6"/>
    <w:rsid w:val="00335327"/>
    <w:rsid w:val="003356A1"/>
    <w:rsid w:val="00335924"/>
    <w:rsid w:val="00335D69"/>
    <w:rsid w:val="0034018D"/>
    <w:rsid w:val="00340877"/>
    <w:rsid w:val="00340B90"/>
    <w:rsid w:val="0034113F"/>
    <w:rsid w:val="003421F2"/>
    <w:rsid w:val="00342299"/>
    <w:rsid w:val="00342A14"/>
    <w:rsid w:val="003430E9"/>
    <w:rsid w:val="00343541"/>
    <w:rsid w:val="003437AB"/>
    <w:rsid w:val="00346E83"/>
    <w:rsid w:val="003479E2"/>
    <w:rsid w:val="00350168"/>
    <w:rsid w:val="0035137D"/>
    <w:rsid w:val="0035155C"/>
    <w:rsid w:val="00356233"/>
    <w:rsid w:val="0036207F"/>
    <w:rsid w:val="003625FE"/>
    <w:rsid w:val="00363591"/>
    <w:rsid w:val="003639B2"/>
    <w:rsid w:val="0036493A"/>
    <w:rsid w:val="0036685D"/>
    <w:rsid w:val="003711A5"/>
    <w:rsid w:val="003717D8"/>
    <w:rsid w:val="0037255B"/>
    <w:rsid w:val="00372783"/>
    <w:rsid w:val="00374129"/>
    <w:rsid w:val="003741F6"/>
    <w:rsid w:val="00376CD9"/>
    <w:rsid w:val="003778EF"/>
    <w:rsid w:val="00377F79"/>
    <w:rsid w:val="00380043"/>
    <w:rsid w:val="00380194"/>
    <w:rsid w:val="0038143D"/>
    <w:rsid w:val="00381499"/>
    <w:rsid w:val="00381A5E"/>
    <w:rsid w:val="00382C0F"/>
    <w:rsid w:val="00386B44"/>
    <w:rsid w:val="00386F87"/>
    <w:rsid w:val="003870AC"/>
    <w:rsid w:val="00387C10"/>
    <w:rsid w:val="00390124"/>
    <w:rsid w:val="003910B6"/>
    <w:rsid w:val="00391364"/>
    <w:rsid w:val="00391904"/>
    <w:rsid w:val="00392A3D"/>
    <w:rsid w:val="00392C2B"/>
    <w:rsid w:val="00392C34"/>
    <w:rsid w:val="00392F24"/>
    <w:rsid w:val="00392F2B"/>
    <w:rsid w:val="003942B7"/>
    <w:rsid w:val="00397070"/>
    <w:rsid w:val="00397600"/>
    <w:rsid w:val="003A0483"/>
    <w:rsid w:val="003A0ADC"/>
    <w:rsid w:val="003A0F38"/>
    <w:rsid w:val="003A1E13"/>
    <w:rsid w:val="003A28F9"/>
    <w:rsid w:val="003A2EB4"/>
    <w:rsid w:val="003A357C"/>
    <w:rsid w:val="003A36A8"/>
    <w:rsid w:val="003A5A4A"/>
    <w:rsid w:val="003A5AF2"/>
    <w:rsid w:val="003A61BC"/>
    <w:rsid w:val="003A6342"/>
    <w:rsid w:val="003A6AAB"/>
    <w:rsid w:val="003B0F1A"/>
    <w:rsid w:val="003B1050"/>
    <w:rsid w:val="003B1DB6"/>
    <w:rsid w:val="003B4190"/>
    <w:rsid w:val="003B49C1"/>
    <w:rsid w:val="003B49CF"/>
    <w:rsid w:val="003B56EE"/>
    <w:rsid w:val="003B6EB8"/>
    <w:rsid w:val="003B7808"/>
    <w:rsid w:val="003B7EDA"/>
    <w:rsid w:val="003C01A2"/>
    <w:rsid w:val="003C03B6"/>
    <w:rsid w:val="003C0C1E"/>
    <w:rsid w:val="003C0E25"/>
    <w:rsid w:val="003C1F6E"/>
    <w:rsid w:val="003C242E"/>
    <w:rsid w:val="003C4BB3"/>
    <w:rsid w:val="003C7359"/>
    <w:rsid w:val="003C7916"/>
    <w:rsid w:val="003C7DD3"/>
    <w:rsid w:val="003D355C"/>
    <w:rsid w:val="003D3615"/>
    <w:rsid w:val="003D41B8"/>
    <w:rsid w:val="003D4753"/>
    <w:rsid w:val="003D558A"/>
    <w:rsid w:val="003D5900"/>
    <w:rsid w:val="003E32ED"/>
    <w:rsid w:val="003E42B6"/>
    <w:rsid w:val="003E5CC0"/>
    <w:rsid w:val="003E5CCD"/>
    <w:rsid w:val="003E737C"/>
    <w:rsid w:val="003E78A9"/>
    <w:rsid w:val="003E7EE3"/>
    <w:rsid w:val="003F006B"/>
    <w:rsid w:val="003F185E"/>
    <w:rsid w:val="003F355A"/>
    <w:rsid w:val="003F58B2"/>
    <w:rsid w:val="003F5D2C"/>
    <w:rsid w:val="003F6C32"/>
    <w:rsid w:val="00400531"/>
    <w:rsid w:val="004008D6"/>
    <w:rsid w:val="0040108C"/>
    <w:rsid w:val="00402323"/>
    <w:rsid w:val="004028FC"/>
    <w:rsid w:val="00406824"/>
    <w:rsid w:val="00406BEE"/>
    <w:rsid w:val="00407C6B"/>
    <w:rsid w:val="00410378"/>
    <w:rsid w:val="00412FDB"/>
    <w:rsid w:val="00413505"/>
    <w:rsid w:val="00413A24"/>
    <w:rsid w:val="00414110"/>
    <w:rsid w:val="004142A1"/>
    <w:rsid w:val="004145D1"/>
    <w:rsid w:val="00414971"/>
    <w:rsid w:val="004158DD"/>
    <w:rsid w:val="004161B4"/>
    <w:rsid w:val="0041685E"/>
    <w:rsid w:val="00417FB3"/>
    <w:rsid w:val="00417FCE"/>
    <w:rsid w:val="0042229B"/>
    <w:rsid w:val="00422DDC"/>
    <w:rsid w:val="00423AF7"/>
    <w:rsid w:val="00423D12"/>
    <w:rsid w:val="00423E4C"/>
    <w:rsid w:val="00424B2C"/>
    <w:rsid w:val="00425A1D"/>
    <w:rsid w:val="00426D2C"/>
    <w:rsid w:val="00430BAA"/>
    <w:rsid w:val="004312EC"/>
    <w:rsid w:val="004315BC"/>
    <w:rsid w:val="00432CE9"/>
    <w:rsid w:val="00432CFA"/>
    <w:rsid w:val="004338E8"/>
    <w:rsid w:val="0043393A"/>
    <w:rsid w:val="00433DB3"/>
    <w:rsid w:val="00435816"/>
    <w:rsid w:val="00435839"/>
    <w:rsid w:val="00435D02"/>
    <w:rsid w:val="00435D2A"/>
    <w:rsid w:val="00440504"/>
    <w:rsid w:val="00441DBC"/>
    <w:rsid w:val="00443E4F"/>
    <w:rsid w:val="0044431F"/>
    <w:rsid w:val="004444CE"/>
    <w:rsid w:val="00445916"/>
    <w:rsid w:val="00450394"/>
    <w:rsid w:val="00450ECD"/>
    <w:rsid w:val="0045180B"/>
    <w:rsid w:val="004526E8"/>
    <w:rsid w:val="00452BA7"/>
    <w:rsid w:val="0045589A"/>
    <w:rsid w:val="004558E7"/>
    <w:rsid w:val="00456210"/>
    <w:rsid w:val="004562A2"/>
    <w:rsid w:val="00456D9C"/>
    <w:rsid w:val="0045741C"/>
    <w:rsid w:val="004627D9"/>
    <w:rsid w:val="00462A28"/>
    <w:rsid w:val="0046338E"/>
    <w:rsid w:val="00463535"/>
    <w:rsid w:val="00463FC1"/>
    <w:rsid w:val="004652F7"/>
    <w:rsid w:val="0046555B"/>
    <w:rsid w:val="004657A8"/>
    <w:rsid w:val="0046737B"/>
    <w:rsid w:val="0046772A"/>
    <w:rsid w:val="00473332"/>
    <w:rsid w:val="00473D03"/>
    <w:rsid w:val="00475922"/>
    <w:rsid w:val="0047664B"/>
    <w:rsid w:val="00477140"/>
    <w:rsid w:val="004774E0"/>
    <w:rsid w:val="00477B98"/>
    <w:rsid w:val="00480BC1"/>
    <w:rsid w:val="00482AEF"/>
    <w:rsid w:val="00482FF8"/>
    <w:rsid w:val="004833A8"/>
    <w:rsid w:val="0048353B"/>
    <w:rsid w:val="00484F6C"/>
    <w:rsid w:val="00486E4C"/>
    <w:rsid w:val="00486FF6"/>
    <w:rsid w:val="00490175"/>
    <w:rsid w:val="0049064C"/>
    <w:rsid w:val="00490A55"/>
    <w:rsid w:val="004916CF"/>
    <w:rsid w:val="00492068"/>
    <w:rsid w:val="004933BA"/>
    <w:rsid w:val="00493613"/>
    <w:rsid w:val="00493EF7"/>
    <w:rsid w:val="00494E87"/>
    <w:rsid w:val="00494F43"/>
    <w:rsid w:val="004A00CF"/>
    <w:rsid w:val="004A0F51"/>
    <w:rsid w:val="004A2C89"/>
    <w:rsid w:val="004A39F3"/>
    <w:rsid w:val="004A7510"/>
    <w:rsid w:val="004A7F8A"/>
    <w:rsid w:val="004B1D05"/>
    <w:rsid w:val="004B5350"/>
    <w:rsid w:val="004B53DA"/>
    <w:rsid w:val="004B79B3"/>
    <w:rsid w:val="004B7EE2"/>
    <w:rsid w:val="004C19DF"/>
    <w:rsid w:val="004C2457"/>
    <w:rsid w:val="004C2F23"/>
    <w:rsid w:val="004C4D00"/>
    <w:rsid w:val="004C5029"/>
    <w:rsid w:val="004C525C"/>
    <w:rsid w:val="004C64D7"/>
    <w:rsid w:val="004C6DFC"/>
    <w:rsid w:val="004C71DB"/>
    <w:rsid w:val="004C7D3D"/>
    <w:rsid w:val="004D06F3"/>
    <w:rsid w:val="004D0708"/>
    <w:rsid w:val="004D17B9"/>
    <w:rsid w:val="004D17EB"/>
    <w:rsid w:val="004D29F0"/>
    <w:rsid w:val="004D35BB"/>
    <w:rsid w:val="004D3B24"/>
    <w:rsid w:val="004D6262"/>
    <w:rsid w:val="004E0812"/>
    <w:rsid w:val="004E1290"/>
    <w:rsid w:val="004E21C0"/>
    <w:rsid w:val="004E2380"/>
    <w:rsid w:val="004E2389"/>
    <w:rsid w:val="004E41C3"/>
    <w:rsid w:val="004E4583"/>
    <w:rsid w:val="004E5E99"/>
    <w:rsid w:val="004E6127"/>
    <w:rsid w:val="004E6A69"/>
    <w:rsid w:val="004E6DBB"/>
    <w:rsid w:val="004E6F9B"/>
    <w:rsid w:val="004F1FEC"/>
    <w:rsid w:val="004F224E"/>
    <w:rsid w:val="004F3199"/>
    <w:rsid w:val="004F3215"/>
    <w:rsid w:val="004F711B"/>
    <w:rsid w:val="00501A0D"/>
    <w:rsid w:val="00502722"/>
    <w:rsid w:val="0050372F"/>
    <w:rsid w:val="00505522"/>
    <w:rsid w:val="005065CA"/>
    <w:rsid w:val="00506D4D"/>
    <w:rsid w:val="00507340"/>
    <w:rsid w:val="00510925"/>
    <w:rsid w:val="00510D00"/>
    <w:rsid w:val="00510ED3"/>
    <w:rsid w:val="0051274F"/>
    <w:rsid w:val="00512B9A"/>
    <w:rsid w:val="00512BE1"/>
    <w:rsid w:val="00513D93"/>
    <w:rsid w:val="005178D6"/>
    <w:rsid w:val="00521700"/>
    <w:rsid w:val="0052438D"/>
    <w:rsid w:val="0052479E"/>
    <w:rsid w:val="00524EEB"/>
    <w:rsid w:val="00526514"/>
    <w:rsid w:val="00526CE5"/>
    <w:rsid w:val="00526F50"/>
    <w:rsid w:val="0052776B"/>
    <w:rsid w:val="00527A10"/>
    <w:rsid w:val="00530678"/>
    <w:rsid w:val="00530B8B"/>
    <w:rsid w:val="00530C33"/>
    <w:rsid w:val="00531066"/>
    <w:rsid w:val="00531073"/>
    <w:rsid w:val="00531BEA"/>
    <w:rsid w:val="00531E1B"/>
    <w:rsid w:val="00532F1E"/>
    <w:rsid w:val="0053455C"/>
    <w:rsid w:val="00534871"/>
    <w:rsid w:val="00535BA9"/>
    <w:rsid w:val="00536E53"/>
    <w:rsid w:val="00536EC0"/>
    <w:rsid w:val="005374B4"/>
    <w:rsid w:val="00537532"/>
    <w:rsid w:val="00537941"/>
    <w:rsid w:val="00537B9A"/>
    <w:rsid w:val="00540648"/>
    <w:rsid w:val="0054080A"/>
    <w:rsid w:val="00540990"/>
    <w:rsid w:val="00541059"/>
    <w:rsid w:val="005417BD"/>
    <w:rsid w:val="00541AD1"/>
    <w:rsid w:val="00541F1B"/>
    <w:rsid w:val="00542055"/>
    <w:rsid w:val="0054257B"/>
    <w:rsid w:val="00543E31"/>
    <w:rsid w:val="005446B7"/>
    <w:rsid w:val="00544ED0"/>
    <w:rsid w:val="00545252"/>
    <w:rsid w:val="005452FC"/>
    <w:rsid w:val="00545643"/>
    <w:rsid w:val="0054646E"/>
    <w:rsid w:val="0054665A"/>
    <w:rsid w:val="0055040D"/>
    <w:rsid w:val="00552324"/>
    <w:rsid w:val="005536C1"/>
    <w:rsid w:val="005546A2"/>
    <w:rsid w:val="00555414"/>
    <w:rsid w:val="0055786F"/>
    <w:rsid w:val="00557E45"/>
    <w:rsid w:val="00562388"/>
    <w:rsid w:val="00562AF5"/>
    <w:rsid w:val="00564370"/>
    <w:rsid w:val="0056632F"/>
    <w:rsid w:val="00566F83"/>
    <w:rsid w:val="0056711E"/>
    <w:rsid w:val="00570848"/>
    <w:rsid w:val="00570D2C"/>
    <w:rsid w:val="005712EF"/>
    <w:rsid w:val="00572AF4"/>
    <w:rsid w:val="00572E59"/>
    <w:rsid w:val="005759B0"/>
    <w:rsid w:val="00575CE0"/>
    <w:rsid w:val="0057659A"/>
    <w:rsid w:val="00577B05"/>
    <w:rsid w:val="0058008D"/>
    <w:rsid w:val="0058026A"/>
    <w:rsid w:val="005803EC"/>
    <w:rsid w:val="005811C4"/>
    <w:rsid w:val="00581C07"/>
    <w:rsid w:val="005824D2"/>
    <w:rsid w:val="0058301E"/>
    <w:rsid w:val="00583179"/>
    <w:rsid w:val="00584B82"/>
    <w:rsid w:val="0059043B"/>
    <w:rsid w:val="005919B6"/>
    <w:rsid w:val="0059231A"/>
    <w:rsid w:val="00592CB7"/>
    <w:rsid w:val="0059361C"/>
    <w:rsid w:val="005949F9"/>
    <w:rsid w:val="005958FA"/>
    <w:rsid w:val="005962CF"/>
    <w:rsid w:val="00596907"/>
    <w:rsid w:val="005A0328"/>
    <w:rsid w:val="005A152E"/>
    <w:rsid w:val="005A27A4"/>
    <w:rsid w:val="005A3B65"/>
    <w:rsid w:val="005A4848"/>
    <w:rsid w:val="005B0749"/>
    <w:rsid w:val="005B0BF1"/>
    <w:rsid w:val="005B0DEC"/>
    <w:rsid w:val="005B17AE"/>
    <w:rsid w:val="005B1968"/>
    <w:rsid w:val="005B252C"/>
    <w:rsid w:val="005B27B0"/>
    <w:rsid w:val="005B3A70"/>
    <w:rsid w:val="005B5454"/>
    <w:rsid w:val="005B566A"/>
    <w:rsid w:val="005B58C9"/>
    <w:rsid w:val="005B5E91"/>
    <w:rsid w:val="005B6949"/>
    <w:rsid w:val="005B7A4A"/>
    <w:rsid w:val="005C0E3E"/>
    <w:rsid w:val="005C32A3"/>
    <w:rsid w:val="005C46AB"/>
    <w:rsid w:val="005C58E5"/>
    <w:rsid w:val="005C5E17"/>
    <w:rsid w:val="005C5FB2"/>
    <w:rsid w:val="005C67DA"/>
    <w:rsid w:val="005C6CB3"/>
    <w:rsid w:val="005C7781"/>
    <w:rsid w:val="005D2D42"/>
    <w:rsid w:val="005D3209"/>
    <w:rsid w:val="005D3641"/>
    <w:rsid w:val="005D46AA"/>
    <w:rsid w:val="005D5DA0"/>
    <w:rsid w:val="005D6BA9"/>
    <w:rsid w:val="005E5178"/>
    <w:rsid w:val="005E5295"/>
    <w:rsid w:val="005E52C2"/>
    <w:rsid w:val="005E53E6"/>
    <w:rsid w:val="005E5D33"/>
    <w:rsid w:val="005E7E1A"/>
    <w:rsid w:val="005F021B"/>
    <w:rsid w:val="005F2BEF"/>
    <w:rsid w:val="005F4343"/>
    <w:rsid w:val="005F4600"/>
    <w:rsid w:val="005F49AF"/>
    <w:rsid w:val="005F4A8A"/>
    <w:rsid w:val="005F5386"/>
    <w:rsid w:val="005F6EA0"/>
    <w:rsid w:val="005F716D"/>
    <w:rsid w:val="005F7187"/>
    <w:rsid w:val="006011CE"/>
    <w:rsid w:val="006012B7"/>
    <w:rsid w:val="0060246B"/>
    <w:rsid w:val="006026A6"/>
    <w:rsid w:val="00602E22"/>
    <w:rsid w:val="006046BC"/>
    <w:rsid w:val="006050DB"/>
    <w:rsid w:val="006057D5"/>
    <w:rsid w:val="006061EE"/>
    <w:rsid w:val="006069C2"/>
    <w:rsid w:val="00607DE1"/>
    <w:rsid w:val="00610108"/>
    <w:rsid w:val="00610A09"/>
    <w:rsid w:val="00612484"/>
    <w:rsid w:val="006127EB"/>
    <w:rsid w:val="00613501"/>
    <w:rsid w:val="006135F1"/>
    <w:rsid w:val="00613E1F"/>
    <w:rsid w:val="0061459A"/>
    <w:rsid w:val="006146DE"/>
    <w:rsid w:val="00614938"/>
    <w:rsid w:val="00614FC6"/>
    <w:rsid w:val="00620AE1"/>
    <w:rsid w:val="00620F92"/>
    <w:rsid w:val="00621B4D"/>
    <w:rsid w:val="00622B01"/>
    <w:rsid w:val="00624E8F"/>
    <w:rsid w:val="00626FA4"/>
    <w:rsid w:val="00627DDD"/>
    <w:rsid w:val="00630D1A"/>
    <w:rsid w:val="0063127F"/>
    <w:rsid w:val="006316F1"/>
    <w:rsid w:val="00631D69"/>
    <w:rsid w:val="0063269C"/>
    <w:rsid w:val="006344D7"/>
    <w:rsid w:val="0063616E"/>
    <w:rsid w:val="006363DB"/>
    <w:rsid w:val="00636C1B"/>
    <w:rsid w:val="006404DD"/>
    <w:rsid w:val="00640EBD"/>
    <w:rsid w:val="00641683"/>
    <w:rsid w:val="00641E99"/>
    <w:rsid w:val="00642069"/>
    <w:rsid w:val="006440CC"/>
    <w:rsid w:val="00645FEA"/>
    <w:rsid w:val="00646031"/>
    <w:rsid w:val="00646768"/>
    <w:rsid w:val="00650F1C"/>
    <w:rsid w:val="00654D1C"/>
    <w:rsid w:val="00655216"/>
    <w:rsid w:val="00655722"/>
    <w:rsid w:val="00656647"/>
    <w:rsid w:val="00656C82"/>
    <w:rsid w:val="00656EA8"/>
    <w:rsid w:val="006619FE"/>
    <w:rsid w:val="00664640"/>
    <w:rsid w:val="00664A2D"/>
    <w:rsid w:val="00664F55"/>
    <w:rsid w:val="00665345"/>
    <w:rsid w:val="00666A91"/>
    <w:rsid w:val="0066724B"/>
    <w:rsid w:val="00667989"/>
    <w:rsid w:val="0067089F"/>
    <w:rsid w:val="00671D53"/>
    <w:rsid w:val="00672289"/>
    <w:rsid w:val="00672A59"/>
    <w:rsid w:val="00673929"/>
    <w:rsid w:val="006742E0"/>
    <w:rsid w:val="00674A85"/>
    <w:rsid w:val="00674F18"/>
    <w:rsid w:val="00675209"/>
    <w:rsid w:val="006762B6"/>
    <w:rsid w:val="0067760B"/>
    <w:rsid w:val="0068216E"/>
    <w:rsid w:val="00683A9E"/>
    <w:rsid w:val="006848AD"/>
    <w:rsid w:val="006854E0"/>
    <w:rsid w:val="00685787"/>
    <w:rsid w:val="006858E1"/>
    <w:rsid w:val="00685A65"/>
    <w:rsid w:val="00686FD9"/>
    <w:rsid w:val="00690484"/>
    <w:rsid w:val="006910A1"/>
    <w:rsid w:val="006947C0"/>
    <w:rsid w:val="00694B1F"/>
    <w:rsid w:val="00694B72"/>
    <w:rsid w:val="00694BEA"/>
    <w:rsid w:val="0069537A"/>
    <w:rsid w:val="00695F6F"/>
    <w:rsid w:val="00696AC4"/>
    <w:rsid w:val="00697506"/>
    <w:rsid w:val="006A006E"/>
    <w:rsid w:val="006A032A"/>
    <w:rsid w:val="006A05FD"/>
    <w:rsid w:val="006A0B06"/>
    <w:rsid w:val="006A0F6E"/>
    <w:rsid w:val="006A18AD"/>
    <w:rsid w:val="006A1A8F"/>
    <w:rsid w:val="006A2DDA"/>
    <w:rsid w:val="006A31D6"/>
    <w:rsid w:val="006A3A49"/>
    <w:rsid w:val="006A3FAA"/>
    <w:rsid w:val="006A4BB5"/>
    <w:rsid w:val="006A6FE2"/>
    <w:rsid w:val="006A7BC5"/>
    <w:rsid w:val="006B0221"/>
    <w:rsid w:val="006B1A2A"/>
    <w:rsid w:val="006B1CD7"/>
    <w:rsid w:val="006B25B1"/>
    <w:rsid w:val="006B3B8E"/>
    <w:rsid w:val="006B3E0C"/>
    <w:rsid w:val="006B48FF"/>
    <w:rsid w:val="006B62A6"/>
    <w:rsid w:val="006B7C2E"/>
    <w:rsid w:val="006C078D"/>
    <w:rsid w:val="006C240A"/>
    <w:rsid w:val="006C2FDC"/>
    <w:rsid w:val="006C358D"/>
    <w:rsid w:val="006C4E3D"/>
    <w:rsid w:val="006C588A"/>
    <w:rsid w:val="006C5A66"/>
    <w:rsid w:val="006C66BC"/>
    <w:rsid w:val="006C67C9"/>
    <w:rsid w:val="006D0093"/>
    <w:rsid w:val="006D2F5E"/>
    <w:rsid w:val="006D44C8"/>
    <w:rsid w:val="006D523F"/>
    <w:rsid w:val="006D5575"/>
    <w:rsid w:val="006D6396"/>
    <w:rsid w:val="006D74BC"/>
    <w:rsid w:val="006D7EF5"/>
    <w:rsid w:val="006E0B93"/>
    <w:rsid w:val="006E0E87"/>
    <w:rsid w:val="006E1751"/>
    <w:rsid w:val="006E17E4"/>
    <w:rsid w:val="006E3424"/>
    <w:rsid w:val="006E404B"/>
    <w:rsid w:val="006E4AA1"/>
    <w:rsid w:val="006E4AC4"/>
    <w:rsid w:val="006E50E9"/>
    <w:rsid w:val="006E5114"/>
    <w:rsid w:val="006E70BD"/>
    <w:rsid w:val="006E7119"/>
    <w:rsid w:val="006F10E4"/>
    <w:rsid w:val="006F3827"/>
    <w:rsid w:val="006F3F17"/>
    <w:rsid w:val="006F4504"/>
    <w:rsid w:val="006F4B8D"/>
    <w:rsid w:val="006F4D50"/>
    <w:rsid w:val="006F621C"/>
    <w:rsid w:val="006F770A"/>
    <w:rsid w:val="006F7E5B"/>
    <w:rsid w:val="007005CC"/>
    <w:rsid w:val="00701567"/>
    <w:rsid w:val="00701AD9"/>
    <w:rsid w:val="00701F23"/>
    <w:rsid w:val="0070263A"/>
    <w:rsid w:val="00702A8F"/>
    <w:rsid w:val="00702AD7"/>
    <w:rsid w:val="00702CF6"/>
    <w:rsid w:val="007035E4"/>
    <w:rsid w:val="00703ED0"/>
    <w:rsid w:val="00704830"/>
    <w:rsid w:val="007049E0"/>
    <w:rsid w:val="007059C2"/>
    <w:rsid w:val="00707CBE"/>
    <w:rsid w:val="007103C0"/>
    <w:rsid w:val="007108BF"/>
    <w:rsid w:val="00712854"/>
    <w:rsid w:val="00713B34"/>
    <w:rsid w:val="007141DF"/>
    <w:rsid w:val="007146F6"/>
    <w:rsid w:val="00714963"/>
    <w:rsid w:val="00716AB6"/>
    <w:rsid w:val="00716C99"/>
    <w:rsid w:val="007171BA"/>
    <w:rsid w:val="00720F3B"/>
    <w:rsid w:val="00721FA1"/>
    <w:rsid w:val="00722539"/>
    <w:rsid w:val="00722B37"/>
    <w:rsid w:val="00722EF8"/>
    <w:rsid w:val="00724283"/>
    <w:rsid w:val="00726054"/>
    <w:rsid w:val="007264F8"/>
    <w:rsid w:val="007265B2"/>
    <w:rsid w:val="00727368"/>
    <w:rsid w:val="007277F1"/>
    <w:rsid w:val="00730345"/>
    <w:rsid w:val="0073055F"/>
    <w:rsid w:val="00731546"/>
    <w:rsid w:val="0073291C"/>
    <w:rsid w:val="00735ADE"/>
    <w:rsid w:val="00736655"/>
    <w:rsid w:val="00736B13"/>
    <w:rsid w:val="00737DA1"/>
    <w:rsid w:val="0074018C"/>
    <w:rsid w:val="007401D0"/>
    <w:rsid w:val="00740471"/>
    <w:rsid w:val="00740C29"/>
    <w:rsid w:val="00740CB5"/>
    <w:rsid w:val="00742507"/>
    <w:rsid w:val="0074314A"/>
    <w:rsid w:val="00743861"/>
    <w:rsid w:val="0074591A"/>
    <w:rsid w:val="00745947"/>
    <w:rsid w:val="00746911"/>
    <w:rsid w:val="00750400"/>
    <w:rsid w:val="007508CD"/>
    <w:rsid w:val="00750D71"/>
    <w:rsid w:val="00751F41"/>
    <w:rsid w:val="007520F0"/>
    <w:rsid w:val="007541F5"/>
    <w:rsid w:val="00754590"/>
    <w:rsid w:val="00754C3F"/>
    <w:rsid w:val="00755498"/>
    <w:rsid w:val="00755D83"/>
    <w:rsid w:val="00756673"/>
    <w:rsid w:val="00756AAD"/>
    <w:rsid w:val="0076044D"/>
    <w:rsid w:val="007607D5"/>
    <w:rsid w:val="00760DE1"/>
    <w:rsid w:val="007622BA"/>
    <w:rsid w:val="007624BE"/>
    <w:rsid w:val="00762ADC"/>
    <w:rsid w:val="00762E7B"/>
    <w:rsid w:val="007640ED"/>
    <w:rsid w:val="00764843"/>
    <w:rsid w:val="00765AA7"/>
    <w:rsid w:val="00766ECB"/>
    <w:rsid w:val="00770230"/>
    <w:rsid w:val="007704CC"/>
    <w:rsid w:val="00770ADC"/>
    <w:rsid w:val="00771F16"/>
    <w:rsid w:val="00773327"/>
    <w:rsid w:val="007738A2"/>
    <w:rsid w:val="0077535A"/>
    <w:rsid w:val="007767BE"/>
    <w:rsid w:val="007805D7"/>
    <w:rsid w:val="00780E87"/>
    <w:rsid w:val="00781AA2"/>
    <w:rsid w:val="00781B9D"/>
    <w:rsid w:val="00781C32"/>
    <w:rsid w:val="0078294C"/>
    <w:rsid w:val="007838E7"/>
    <w:rsid w:val="00783DF4"/>
    <w:rsid w:val="00784571"/>
    <w:rsid w:val="007861C9"/>
    <w:rsid w:val="00787A17"/>
    <w:rsid w:val="00790C58"/>
    <w:rsid w:val="00791ED1"/>
    <w:rsid w:val="00793A4C"/>
    <w:rsid w:val="00793CDF"/>
    <w:rsid w:val="0079476D"/>
    <w:rsid w:val="007947C9"/>
    <w:rsid w:val="00795322"/>
    <w:rsid w:val="00795CD6"/>
    <w:rsid w:val="00797588"/>
    <w:rsid w:val="00797AB9"/>
    <w:rsid w:val="007A0AD0"/>
    <w:rsid w:val="007A2202"/>
    <w:rsid w:val="007A2310"/>
    <w:rsid w:val="007A2319"/>
    <w:rsid w:val="007A289C"/>
    <w:rsid w:val="007A43E0"/>
    <w:rsid w:val="007A608F"/>
    <w:rsid w:val="007A76FE"/>
    <w:rsid w:val="007B0A39"/>
    <w:rsid w:val="007B303A"/>
    <w:rsid w:val="007B3C66"/>
    <w:rsid w:val="007B4D3B"/>
    <w:rsid w:val="007B54C4"/>
    <w:rsid w:val="007B6A29"/>
    <w:rsid w:val="007B71EF"/>
    <w:rsid w:val="007B7D58"/>
    <w:rsid w:val="007C10B7"/>
    <w:rsid w:val="007C110D"/>
    <w:rsid w:val="007C3927"/>
    <w:rsid w:val="007C404C"/>
    <w:rsid w:val="007C5652"/>
    <w:rsid w:val="007C59BC"/>
    <w:rsid w:val="007C5D84"/>
    <w:rsid w:val="007D04A2"/>
    <w:rsid w:val="007D1899"/>
    <w:rsid w:val="007D1EDD"/>
    <w:rsid w:val="007D2211"/>
    <w:rsid w:val="007D2A59"/>
    <w:rsid w:val="007D3642"/>
    <w:rsid w:val="007D3A9D"/>
    <w:rsid w:val="007D573B"/>
    <w:rsid w:val="007D5A7F"/>
    <w:rsid w:val="007D5D7E"/>
    <w:rsid w:val="007D639D"/>
    <w:rsid w:val="007D7455"/>
    <w:rsid w:val="007E0409"/>
    <w:rsid w:val="007E2521"/>
    <w:rsid w:val="007E274F"/>
    <w:rsid w:val="007E3728"/>
    <w:rsid w:val="007E4113"/>
    <w:rsid w:val="007E4745"/>
    <w:rsid w:val="007E4A30"/>
    <w:rsid w:val="007E5445"/>
    <w:rsid w:val="007E55D0"/>
    <w:rsid w:val="007E5D95"/>
    <w:rsid w:val="007E6BD8"/>
    <w:rsid w:val="007E6CB1"/>
    <w:rsid w:val="007E71E2"/>
    <w:rsid w:val="007E72AC"/>
    <w:rsid w:val="007F005E"/>
    <w:rsid w:val="007F205D"/>
    <w:rsid w:val="007F3EED"/>
    <w:rsid w:val="007F45FC"/>
    <w:rsid w:val="007F4707"/>
    <w:rsid w:val="007F751C"/>
    <w:rsid w:val="00802573"/>
    <w:rsid w:val="008035A5"/>
    <w:rsid w:val="00803DF3"/>
    <w:rsid w:val="00804A21"/>
    <w:rsid w:val="008050EB"/>
    <w:rsid w:val="00805340"/>
    <w:rsid w:val="00805D1E"/>
    <w:rsid w:val="008062A2"/>
    <w:rsid w:val="00806D49"/>
    <w:rsid w:val="00806EFE"/>
    <w:rsid w:val="00807548"/>
    <w:rsid w:val="00807834"/>
    <w:rsid w:val="00807C39"/>
    <w:rsid w:val="00811742"/>
    <w:rsid w:val="00811B05"/>
    <w:rsid w:val="00811ED9"/>
    <w:rsid w:val="0081278A"/>
    <w:rsid w:val="008141E4"/>
    <w:rsid w:val="008142E7"/>
    <w:rsid w:val="00815735"/>
    <w:rsid w:val="00815C1A"/>
    <w:rsid w:val="00815D74"/>
    <w:rsid w:val="00815DC9"/>
    <w:rsid w:val="00816317"/>
    <w:rsid w:val="00821238"/>
    <w:rsid w:val="008212EC"/>
    <w:rsid w:val="0082148D"/>
    <w:rsid w:val="00822966"/>
    <w:rsid w:val="00822C35"/>
    <w:rsid w:val="00822F2D"/>
    <w:rsid w:val="00823FBA"/>
    <w:rsid w:val="00824DFE"/>
    <w:rsid w:val="00825381"/>
    <w:rsid w:val="00830262"/>
    <w:rsid w:val="00830BA6"/>
    <w:rsid w:val="00831878"/>
    <w:rsid w:val="00831B5A"/>
    <w:rsid w:val="0083290F"/>
    <w:rsid w:val="00832BF2"/>
    <w:rsid w:val="00834543"/>
    <w:rsid w:val="008345A6"/>
    <w:rsid w:val="0083470E"/>
    <w:rsid w:val="00834D3B"/>
    <w:rsid w:val="008363C6"/>
    <w:rsid w:val="00841AF3"/>
    <w:rsid w:val="008434C4"/>
    <w:rsid w:val="0084382E"/>
    <w:rsid w:val="008438CF"/>
    <w:rsid w:val="008439BD"/>
    <w:rsid w:val="00843F66"/>
    <w:rsid w:val="008448E7"/>
    <w:rsid w:val="008464A0"/>
    <w:rsid w:val="00846D67"/>
    <w:rsid w:val="0084744C"/>
    <w:rsid w:val="008500E5"/>
    <w:rsid w:val="008522D6"/>
    <w:rsid w:val="0085251A"/>
    <w:rsid w:val="008529C0"/>
    <w:rsid w:val="00854215"/>
    <w:rsid w:val="00855389"/>
    <w:rsid w:val="00855969"/>
    <w:rsid w:val="008559B5"/>
    <w:rsid w:val="00856553"/>
    <w:rsid w:val="00860A62"/>
    <w:rsid w:val="0086181A"/>
    <w:rsid w:val="008623BF"/>
    <w:rsid w:val="00862735"/>
    <w:rsid w:val="00862C90"/>
    <w:rsid w:val="00864075"/>
    <w:rsid w:val="00864F51"/>
    <w:rsid w:val="00865D3D"/>
    <w:rsid w:val="00867FD4"/>
    <w:rsid w:val="008711E2"/>
    <w:rsid w:val="0087306D"/>
    <w:rsid w:val="0087386B"/>
    <w:rsid w:val="00873928"/>
    <w:rsid w:val="00881381"/>
    <w:rsid w:val="00882C0F"/>
    <w:rsid w:val="00882D5F"/>
    <w:rsid w:val="00884787"/>
    <w:rsid w:val="00884EB0"/>
    <w:rsid w:val="008850DD"/>
    <w:rsid w:val="00885A8D"/>
    <w:rsid w:val="00885F84"/>
    <w:rsid w:val="008869BB"/>
    <w:rsid w:val="0088754D"/>
    <w:rsid w:val="0088772F"/>
    <w:rsid w:val="00890570"/>
    <w:rsid w:val="00890AC5"/>
    <w:rsid w:val="008919BD"/>
    <w:rsid w:val="00892417"/>
    <w:rsid w:val="00893768"/>
    <w:rsid w:val="00893F69"/>
    <w:rsid w:val="00894A37"/>
    <w:rsid w:val="00894D76"/>
    <w:rsid w:val="00896D72"/>
    <w:rsid w:val="00897094"/>
    <w:rsid w:val="00897730"/>
    <w:rsid w:val="00897BB8"/>
    <w:rsid w:val="008A0468"/>
    <w:rsid w:val="008A07E6"/>
    <w:rsid w:val="008A1DDB"/>
    <w:rsid w:val="008A2446"/>
    <w:rsid w:val="008A3E33"/>
    <w:rsid w:val="008A51C5"/>
    <w:rsid w:val="008A5E0D"/>
    <w:rsid w:val="008A63CD"/>
    <w:rsid w:val="008A7560"/>
    <w:rsid w:val="008A7B1C"/>
    <w:rsid w:val="008B0935"/>
    <w:rsid w:val="008B0F80"/>
    <w:rsid w:val="008B32B4"/>
    <w:rsid w:val="008B487C"/>
    <w:rsid w:val="008B6008"/>
    <w:rsid w:val="008B68FC"/>
    <w:rsid w:val="008B6B90"/>
    <w:rsid w:val="008C15F6"/>
    <w:rsid w:val="008C392B"/>
    <w:rsid w:val="008C3C9D"/>
    <w:rsid w:val="008C4E76"/>
    <w:rsid w:val="008C56F2"/>
    <w:rsid w:val="008C58B4"/>
    <w:rsid w:val="008C714F"/>
    <w:rsid w:val="008D0688"/>
    <w:rsid w:val="008D0E0F"/>
    <w:rsid w:val="008D1FA6"/>
    <w:rsid w:val="008D248F"/>
    <w:rsid w:val="008D2988"/>
    <w:rsid w:val="008D3602"/>
    <w:rsid w:val="008D47F5"/>
    <w:rsid w:val="008D4A53"/>
    <w:rsid w:val="008D5939"/>
    <w:rsid w:val="008D6355"/>
    <w:rsid w:val="008E09D5"/>
    <w:rsid w:val="008E0E01"/>
    <w:rsid w:val="008E0E29"/>
    <w:rsid w:val="008E0F8B"/>
    <w:rsid w:val="008E1AD4"/>
    <w:rsid w:val="008E20B2"/>
    <w:rsid w:val="008E25F8"/>
    <w:rsid w:val="008E2745"/>
    <w:rsid w:val="008E281F"/>
    <w:rsid w:val="008E3674"/>
    <w:rsid w:val="008E42A9"/>
    <w:rsid w:val="008E5BC2"/>
    <w:rsid w:val="008E6053"/>
    <w:rsid w:val="008E6496"/>
    <w:rsid w:val="008E775E"/>
    <w:rsid w:val="008F2319"/>
    <w:rsid w:val="008F2763"/>
    <w:rsid w:val="008F33E4"/>
    <w:rsid w:val="008F38D2"/>
    <w:rsid w:val="008F4272"/>
    <w:rsid w:val="008F658D"/>
    <w:rsid w:val="00900943"/>
    <w:rsid w:val="00901AE4"/>
    <w:rsid w:val="00902A79"/>
    <w:rsid w:val="00903368"/>
    <w:rsid w:val="00904F0B"/>
    <w:rsid w:val="00905887"/>
    <w:rsid w:val="00906AD6"/>
    <w:rsid w:val="0090770A"/>
    <w:rsid w:val="00907D6A"/>
    <w:rsid w:val="00907ECA"/>
    <w:rsid w:val="00910A8C"/>
    <w:rsid w:val="00910D5C"/>
    <w:rsid w:val="00912D48"/>
    <w:rsid w:val="00912FA0"/>
    <w:rsid w:val="009130E8"/>
    <w:rsid w:val="00914122"/>
    <w:rsid w:val="00914196"/>
    <w:rsid w:val="009152EC"/>
    <w:rsid w:val="00916860"/>
    <w:rsid w:val="00916EF2"/>
    <w:rsid w:val="009173E7"/>
    <w:rsid w:val="009174E0"/>
    <w:rsid w:val="00922400"/>
    <w:rsid w:val="00922C58"/>
    <w:rsid w:val="00923245"/>
    <w:rsid w:val="00923E71"/>
    <w:rsid w:val="00924FDF"/>
    <w:rsid w:val="00926633"/>
    <w:rsid w:val="009269AB"/>
    <w:rsid w:val="0093418B"/>
    <w:rsid w:val="0093451C"/>
    <w:rsid w:val="00934CCA"/>
    <w:rsid w:val="009353A5"/>
    <w:rsid w:val="00936EF0"/>
    <w:rsid w:val="00937F2C"/>
    <w:rsid w:val="0094037A"/>
    <w:rsid w:val="00940448"/>
    <w:rsid w:val="009404BA"/>
    <w:rsid w:val="00940710"/>
    <w:rsid w:val="00943424"/>
    <w:rsid w:val="00943C8F"/>
    <w:rsid w:val="00943D73"/>
    <w:rsid w:val="00943E9C"/>
    <w:rsid w:val="00947355"/>
    <w:rsid w:val="009475CE"/>
    <w:rsid w:val="009519F9"/>
    <w:rsid w:val="00952554"/>
    <w:rsid w:val="00952783"/>
    <w:rsid w:val="0095286B"/>
    <w:rsid w:val="00952AA7"/>
    <w:rsid w:val="00954F14"/>
    <w:rsid w:val="009562ED"/>
    <w:rsid w:val="00956FC6"/>
    <w:rsid w:val="0095772C"/>
    <w:rsid w:val="00957FA4"/>
    <w:rsid w:val="00961E3F"/>
    <w:rsid w:val="009624F9"/>
    <w:rsid w:val="00962BC0"/>
    <w:rsid w:val="00962F46"/>
    <w:rsid w:val="00963468"/>
    <w:rsid w:val="00963EF8"/>
    <w:rsid w:val="009652F9"/>
    <w:rsid w:val="009656ED"/>
    <w:rsid w:val="009657EA"/>
    <w:rsid w:val="00970B83"/>
    <w:rsid w:val="00971DEC"/>
    <w:rsid w:val="009721D7"/>
    <w:rsid w:val="00972716"/>
    <w:rsid w:val="00973372"/>
    <w:rsid w:val="00975624"/>
    <w:rsid w:val="009764E6"/>
    <w:rsid w:val="0097741B"/>
    <w:rsid w:val="00977651"/>
    <w:rsid w:val="0097779C"/>
    <w:rsid w:val="00981496"/>
    <w:rsid w:val="00981C8D"/>
    <w:rsid w:val="009824A9"/>
    <w:rsid w:val="00982B1A"/>
    <w:rsid w:val="00982BC6"/>
    <w:rsid w:val="009833B7"/>
    <w:rsid w:val="0098375B"/>
    <w:rsid w:val="009838A4"/>
    <w:rsid w:val="009838DB"/>
    <w:rsid w:val="00983A86"/>
    <w:rsid w:val="00983DE7"/>
    <w:rsid w:val="00984D33"/>
    <w:rsid w:val="00984FCD"/>
    <w:rsid w:val="00985644"/>
    <w:rsid w:val="009859AA"/>
    <w:rsid w:val="00985C50"/>
    <w:rsid w:val="00986103"/>
    <w:rsid w:val="00987EE6"/>
    <w:rsid w:val="00991D10"/>
    <w:rsid w:val="009931BA"/>
    <w:rsid w:val="009932AC"/>
    <w:rsid w:val="00993422"/>
    <w:rsid w:val="00993913"/>
    <w:rsid w:val="00993934"/>
    <w:rsid w:val="00995CB0"/>
    <w:rsid w:val="0099628E"/>
    <w:rsid w:val="00996781"/>
    <w:rsid w:val="00996F19"/>
    <w:rsid w:val="009977EF"/>
    <w:rsid w:val="009A0052"/>
    <w:rsid w:val="009A0203"/>
    <w:rsid w:val="009A2123"/>
    <w:rsid w:val="009A47CC"/>
    <w:rsid w:val="009A4FA0"/>
    <w:rsid w:val="009A52CC"/>
    <w:rsid w:val="009A5A57"/>
    <w:rsid w:val="009A7308"/>
    <w:rsid w:val="009A7ED6"/>
    <w:rsid w:val="009B0F8F"/>
    <w:rsid w:val="009B1ABF"/>
    <w:rsid w:val="009B2A17"/>
    <w:rsid w:val="009B33F5"/>
    <w:rsid w:val="009B396A"/>
    <w:rsid w:val="009B3A6D"/>
    <w:rsid w:val="009B49D8"/>
    <w:rsid w:val="009B51F1"/>
    <w:rsid w:val="009B5673"/>
    <w:rsid w:val="009B6DAF"/>
    <w:rsid w:val="009B7444"/>
    <w:rsid w:val="009C0359"/>
    <w:rsid w:val="009C240A"/>
    <w:rsid w:val="009C5AAE"/>
    <w:rsid w:val="009C5FBA"/>
    <w:rsid w:val="009C6C0F"/>
    <w:rsid w:val="009D080F"/>
    <w:rsid w:val="009D0F72"/>
    <w:rsid w:val="009D184E"/>
    <w:rsid w:val="009D1B53"/>
    <w:rsid w:val="009D241A"/>
    <w:rsid w:val="009D2ACC"/>
    <w:rsid w:val="009D3065"/>
    <w:rsid w:val="009D4D4A"/>
    <w:rsid w:val="009D4ED6"/>
    <w:rsid w:val="009D5634"/>
    <w:rsid w:val="009D7353"/>
    <w:rsid w:val="009D7DA5"/>
    <w:rsid w:val="009E07E9"/>
    <w:rsid w:val="009E1255"/>
    <w:rsid w:val="009E169B"/>
    <w:rsid w:val="009E2AF9"/>
    <w:rsid w:val="009E32BA"/>
    <w:rsid w:val="009E3E47"/>
    <w:rsid w:val="009E48A0"/>
    <w:rsid w:val="009E51A6"/>
    <w:rsid w:val="009E5E57"/>
    <w:rsid w:val="009E7A5D"/>
    <w:rsid w:val="009E7E80"/>
    <w:rsid w:val="009F0708"/>
    <w:rsid w:val="009F07B3"/>
    <w:rsid w:val="009F3A1C"/>
    <w:rsid w:val="009F3A71"/>
    <w:rsid w:val="009F3AF3"/>
    <w:rsid w:val="009F3F62"/>
    <w:rsid w:val="009F4895"/>
    <w:rsid w:val="009F6A50"/>
    <w:rsid w:val="00A001DB"/>
    <w:rsid w:val="00A00E1C"/>
    <w:rsid w:val="00A01510"/>
    <w:rsid w:val="00A01827"/>
    <w:rsid w:val="00A0489B"/>
    <w:rsid w:val="00A05319"/>
    <w:rsid w:val="00A0597C"/>
    <w:rsid w:val="00A067C8"/>
    <w:rsid w:val="00A06D3B"/>
    <w:rsid w:val="00A0710A"/>
    <w:rsid w:val="00A07A5C"/>
    <w:rsid w:val="00A108DD"/>
    <w:rsid w:val="00A13BFF"/>
    <w:rsid w:val="00A15EF9"/>
    <w:rsid w:val="00A17D62"/>
    <w:rsid w:val="00A2021B"/>
    <w:rsid w:val="00A20482"/>
    <w:rsid w:val="00A212EB"/>
    <w:rsid w:val="00A23C83"/>
    <w:rsid w:val="00A2475F"/>
    <w:rsid w:val="00A250FA"/>
    <w:rsid w:val="00A26B75"/>
    <w:rsid w:val="00A313A0"/>
    <w:rsid w:val="00A33811"/>
    <w:rsid w:val="00A340A5"/>
    <w:rsid w:val="00A3453A"/>
    <w:rsid w:val="00A350F7"/>
    <w:rsid w:val="00A3536E"/>
    <w:rsid w:val="00A36165"/>
    <w:rsid w:val="00A36240"/>
    <w:rsid w:val="00A407A5"/>
    <w:rsid w:val="00A40F96"/>
    <w:rsid w:val="00A41517"/>
    <w:rsid w:val="00A42411"/>
    <w:rsid w:val="00A42457"/>
    <w:rsid w:val="00A42E85"/>
    <w:rsid w:val="00A44071"/>
    <w:rsid w:val="00A4474A"/>
    <w:rsid w:val="00A44B7C"/>
    <w:rsid w:val="00A4504B"/>
    <w:rsid w:val="00A451DF"/>
    <w:rsid w:val="00A457CF"/>
    <w:rsid w:val="00A500F4"/>
    <w:rsid w:val="00A50BEB"/>
    <w:rsid w:val="00A52270"/>
    <w:rsid w:val="00A5242A"/>
    <w:rsid w:val="00A526FE"/>
    <w:rsid w:val="00A528B1"/>
    <w:rsid w:val="00A53B45"/>
    <w:rsid w:val="00A55D98"/>
    <w:rsid w:val="00A56E16"/>
    <w:rsid w:val="00A575BD"/>
    <w:rsid w:val="00A6050B"/>
    <w:rsid w:val="00A605EF"/>
    <w:rsid w:val="00A61858"/>
    <w:rsid w:val="00A62255"/>
    <w:rsid w:val="00A62D7E"/>
    <w:rsid w:val="00A633ED"/>
    <w:rsid w:val="00A634E8"/>
    <w:rsid w:val="00A666C1"/>
    <w:rsid w:val="00A66C7E"/>
    <w:rsid w:val="00A70A60"/>
    <w:rsid w:val="00A70C38"/>
    <w:rsid w:val="00A72283"/>
    <w:rsid w:val="00A750D0"/>
    <w:rsid w:val="00A751C3"/>
    <w:rsid w:val="00A7593A"/>
    <w:rsid w:val="00A77232"/>
    <w:rsid w:val="00A80144"/>
    <w:rsid w:val="00A82907"/>
    <w:rsid w:val="00A82BFE"/>
    <w:rsid w:val="00A83328"/>
    <w:rsid w:val="00A86FDE"/>
    <w:rsid w:val="00A90210"/>
    <w:rsid w:val="00A927D7"/>
    <w:rsid w:val="00A962E3"/>
    <w:rsid w:val="00AA029B"/>
    <w:rsid w:val="00AA068A"/>
    <w:rsid w:val="00AA07E3"/>
    <w:rsid w:val="00AA094C"/>
    <w:rsid w:val="00AA0D0E"/>
    <w:rsid w:val="00AA10AE"/>
    <w:rsid w:val="00AA1B58"/>
    <w:rsid w:val="00AA28E0"/>
    <w:rsid w:val="00AA40C8"/>
    <w:rsid w:val="00AA49B8"/>
    <w:rsid w:val="00AA5175"/>
    <w:rsid w:val="00AA5F9F"/>
    <w:rsid w:val="00AA77AD"/>
    <w:rsid w:val="00AB070B"/>
    <w:rsid w:val="00AB0998"/>
    <w:rsid w:val="00AB0AD8"/>
    <w:rsid w:val="00AB1391"/>
    <w:rsid w:val="00AB1786"/>
    <w:rsid w:val="00AB1D6B"/>
    <w:rsid w:val="00AB1F7D"/>
    <w:rsid w:val="00AB4D6D"/>
    <w:rsid w:val="00AB520F"/>
    <w:rsid w:val="00AC0865"/>
    <w:rsid w:val="00AC29DD"/>
    <w:rsid w:val="00AC2E55"/>
    <w:rsid w:val="00AC3234"/>
    <w:rsid w:val="00AC33FA"/>
    <w:rsid w:val="00AC3A81"/>
    <w:rsid w:val="00AC3AD1"/>
    <w:rsid w:val="00AC4532"/>
    <w:rsid w:val="00AC475C"/>
    <w:rsid w:val="00AC483C"/>
    <w:rsid w:val="00AC589F"/>
    <w:rsid w:val="00AC5DFD"/>
    <w:rsid w:val="00AC680F"/>
    <w:rsid w:val="00AC7134"/>
    <w:rsid w:val="00AC7B0F"/>
    <w:rsid w:val="00AD1DC6"/>
    <w:rsid w:val="00AD5509"/>
    <w:rsid w:val="00AD551B"/>
    <w:rsid w:val="00AD5D5D"/>
    <w:rsid w:val="00AD5ECC"/>
    <w:rsid w:val="00AD666E"/>
    <w:rsid w:val="00AD7F2A"/>
    <w:rsid w:val="00AE037D"/>
    <w:rsid w:val="00AE12A5"/>
    <w:rsid w:val="00AE164C"/>
    <w:rsid w:val="00AE1912"/>
    <w:rsid w:val="00AE1DBA"/>
    <w:rsid w:val="00AE2CDB"/>
    <w:rsid w:val="00AE43D3"/>
    <w:rsid w:val="00AE466B"/>
    <w:rsid w:val="00AE5DF8"/>
    <w:rsid w:val="00AE6A4C"/>
    <w:rsid w:val="00AE7110"/>
    <w:rsid w:val="00AE7F04"/>
    <w:rsid w:val="00AF04C3"/>
    <w:rsid w:val="00AF0729"/>
    <w:rsid w:val="00AF07B9"/>
    <w:rsid w:val="00AF17CD"/>
    <w:rsid w:val="00AF1E75"/>
    <w:rsid w:val="00AF3841"/>
    <w:rsid w:val="00AF490A"/>
    <w:rsid w:val="00AF7C73"/>
    <w:rsid w:val="00B008EC"/>
    <w:rsid w:val="00B01992"/>
    <w:rsid w:val="00B019AB"/>
    <w:rsid w:val="00B024D3"/>
    <w:rsid w:val="00B026C6"/>
    <w:rsid w:val="00B030B9"/>
    <w:rsid w:val="00B0312F"/>
    <w:rsid w:val="00B03D31"/>
    <w:rsid w:val="00B04E8A"/>
    <w:rsid w:val="00B05DE2"/>
    <w:rsid w:val="00B07A29"/>
    <w:rsid w:val="00B10D14"/>
    <w:rsid w:val="00B11D04"/>
    <w:rsid w:val="00B11FFE"/>
    <w:rsid w:val="00B12EF7"/>
    <w:rsid w:val="00B138ED"/>
    <w:rsid w:val="00B14B9B"/>
    <w:rsid w:val="00B161B6"/>
    <w:rsid w:val="00B20144"/>
    <w:rsid w:val="00B20354"/>
    <w:rsid w:val="00B21028"/>
    <w:rsid w:val="00B21554"/>
    <w:rsid w:val="00B21636"/>
    <w:rsid w:val="00B21815"/>
    <w:rsid w:val="00B21AD3"/>
    <w:rsid w:val="00B21FA2"/>
    <w:rsid w:val="00B2203E"/>
    <w:rsid w:val="00B22A1A"/>
    <w:rsid w:val="00B22BC2"/>
    <w:rsid w:val="00B23346"/>
    <w:rsid w:val="00B254A1"/>
    <w:rsid w:val="00B256E4"/>
    <w:rsid w:val="00B25BED"/>
    <w:rsid w:val="00B26A49"/>
    <w:rsid w:val="00B2755C"/>
    <w:rsid w:val="00B305B8"/>
    <w:rsid w:val="00B308C0"/>
    <w:rsid w:val="00B3133E"/>
    <w:rsid w:val="00B33518"/>
    <w:rsid w:val="00B3522E"/>
    <w:rsid w:val="00B35A20"/>
    <w:rsid w:val="00B35C53"/>
    <w:rsid w:val="00B35C5D"/>
    <w:rsid w:val="00B36295"/>
    <w:rsid w:val="00B36BA9"/>
    <w:rsid w:val="00B37A0E"/>
    <w:rsid w:val="00B408C2"/>
    <w:rsid w:val="00B41294"/>
    <w:rsid w:val="00B41336"/>
    <w:rsid w:val="00B41718"/>
    <w:rsid w:val="00B41FEB"/>
    <w:rsid w:val="00B44603"/>
    <w:rsid w:val="00B455EF"/>
    <w:rsid w:val="00B469B0"/>
    <w:rsid w:val="00B46AFC"/>
    <w:rsid w:val="00B46FE1"/>
    <w:rsid w:val="00B47ACE"/>
    <w:rsid w:val="00B47CF4"/>
    <w:rsid w:val="00B501B8"/>
    <w:rsid w:val="00B50DAA"/>
    <w:rsid w:val="00B51198"/>
    <w:rsid w:val="00B51788"/>
    <w:rsid w:val="00B52734"/>
    <w:rsid w:val="00B53025"/>
    <w:rsid w:val="00B552BB"/>
    <w:rsid w:val="00B55606"/>
    <w:rsid w:val="00B55F5A"/>
    <w:rsid w:val="00B56580"/>
    <w:rsid w:val="00B56EBA"/>
    <w:rsid w:val="00B570AD"/>
    <w:rsid w:val="00B57F01"/>
    <w:rsid w:val="00B6104A"/>
    <w:rsid w:val="00B6151E"/>
    <w:rsid w:val="00B63704"/>
    <w:rsid w:val="00B643F6"/>
    <w:rsid w:val="00B646CB"/>
    <w:rsid w:val="00B64B70"/>
    <w:rsid w:val="00B64D06"/>
    <w:rsid w:val="00B665DD"/>
    <w:rsid w:val="00B6678E"/>
    <w:rsid w:val="00B66857"/>
    <w:rsid w:val="00B669CC"/>
    <w:rsid w:val="00B67141"/>
    <w:rsid w:val="00B70489"/>
    <w:rsid w:val="00B705A1"/>
    <w:rsid w:val="00B70B05"/>
    <w:rsid w:val="00B7104A"/>
    <w:rsid w:val="00B711D5"/>
    <w:rsid w:val="00B717A5"/>
    <w:rsid w:val="00B71DE1"/>
    <w:rsid w:val="00B72443"/>
    <w:rsid w:val="00B74922"/>
    <w:rsid w:val="00B7618F"/>
    <w:rsid w:val="00B7629C"/>
    <w:rsid w:val="00B76610"/>
    <w:rsid w:val="00B81670"/>
    <w:rsid w:val="00B81BC5"/>
    <w:rsid w:val="00B846D7"/>
    <w:rsid w:val="00B84844"/>
    <w:rsid w:val="00B84C8C"/>
    <w:rsid w:val="00B85128"/>
    <w:rsid w:val="00B8546B"/>
    <w:rsid w:val="00B8574F"/>
    <w:rsid w:val="00B86733"/>
    <w:rsid w:val="00B918CC"/>
    <w:rsid w:val="00B918E5"/>
    <w:rsid w:val="00B91C44"/>
    <w:rsid w:val="00B9275F"/>
    <w:rsid w:val="00B95179"/>
    <w:rsid w:val="00B97814"/>
    <w:rsid w:val="00BA12A8"/>
    <w:rsid w:val="00BA1701"/>
    <w:rsid w:val="00BA181F"/>
    <w:rsid w:val="00BA2125"/>
    <w:rsid w:val="00BA33DB"/>
    <w:rsid w:val="00BA3B94"/>
    <w:rsid w:val="00BA3D44"/>
    <w:rsid w:val="00BA5011"/>
    <w:rsid w:val="00BA6549"/>
    <w:rsid w:val="00BA7243"/>
    <w:rsid w:val="00BA7252"/>
    <w:rsid w:val="00BB1655"/>
    <w:rsid w:val="00BB1959"/>
    <w:rsid w:val="00BB2F23"/>
    <w:rsid w:val="00BB464C"/>
    <w:rsid w:val="00BB4D6D"/>
    <w:rsid w:val="00BB6978"/>
    <w:rsid w:val="00BB6B07"/>
    <w:rsid w:val="00BB6EB7"/>
    <w:rsid w:val="00BC0604"/>
    <w:rsid w:val="00BC1A2F"/>
    <w:rsid w:val="00BC1C73"/>
    <w:rsid w:val="00BC200B"/>
    <w:rsid w:val="00BC37FD"/>
    <w:rsid w:val="00BC3BE7"/>
    <w:rsid w:val="00BC3E40"/>
    <w:rsid w:val="00BC457C"/>
    <w:rsid w:val="00BC4CA7"/>
    <w:rsid w:val="00BC4D60"/>
    <w:rsid w:val="00BC53CE"/>
    <w:rsid w:val="00BC570B"/>
    <w:rsid w:val="00BC5FFF"/>
    <w:rsid w:val="00BC6F3E"/>
    <w:rsid w:val="00BC7227"/>
    <w:rsid w:val="00BD0655"/>
    <w:rsid w:val="00BD1C7E"/>
    <w:rsid w:val="00BD3AE0"/>
    <w:rsid w:val="00BD5EB2"/>
    <w:rsid w:val="00BD6341"/>
    <w:rsid w:val="00BE040D"/>
    <w:rsid w:val="00BE09FF"/>
    <w:rsid w:val="00BE24D7"/>
    <w:rsid w:val="00BE29B1"/>
    <w:rsid w:val="00BE474E"/>
    <w:rsid w:val="00BE4A73"/>
    <w:rsid w:val="00BE7079"/>
    <w:rsid w:val="00BE7B25"/>
    <w:rsid w:val="00BF20AB"/>
    <w:rsid w:val="00BF2774"/>
    <w:rsid w:val="00BF4511"/>
    <w:rsid w:val="00BF4E66"/>
    <w:rsid w:val="00BF6036"/>
    <w:rsid w:val="00BF6325"/>
    <w:rsid w:val="00BF7F94"/>
    <w:rsid w:val="00C00415"/>
    <w:rsid w:val="00C00764"/>
    <w:rsid w:val="00C01679"/>
    <w:rsid w:val="00C02F9A"/>
    <w:rsid w:val="00C03AAD"/>
    <w:rsid w:val="00C045AC"/>
    <w:rsid w:val="00C06F43"/>
    <w:rsid w:val="00C06F7E"/>
    <w:rsid w:val="00C0705D"/>
    <w:rsid w:val="00C0728E"/>
    <w:rsid w:val="00C07BE9"/>
    <w:rsid w:val="00C07C94"/>
    <w:rsid w:val="00C10F8F"/>
    <w:rsid w:val="00C110C1"/>
    <w:rsid w:val="00C111DE"/>
    <w:rsid w:val="00C1132A"/>
    <w:rsid w:val="00C13E96"/>
    <w:rsid w:val="00C14012"/>
    <w:rsid w:val="00C15305"/>
    <w:rsid w:val="00C154C5"/>
    <w:rsid w:val="00C160B8"/>
    <w:rsid w:val="00C161E0"/>
    <w:rsid w:val="00C174F3"/>
    <w:rsid w:val="00C17E07"/>
    <w:rsid w:val="00C247CF"/>
    <w:rsid w:val="00C24EE0"/>
    <w:rsid w:val="00C25648"/>
    <w:rsid w:val="00C256C0"/>
    <w:rsid w:val="00C25708"/>
    <w:rsid w:val="00C25C52"/>
    <w:rsid w:val="00C27138"/>
    <w:rsid w:val="00C27C62"/>
    <w:rsid w:val="00C30EC1"/>
    <w:rsid w:val="00C31698"/>
    <w:rsid w:val="00C31BE3"/>
    <w:rsid w:val="00C33F98"/>
    <w:rsid w:val="00C34044"/>
    <w:rsid w:val="00C34E79"/>
    <w:rsid w:val="00C34F4B"/>
    <w:rsid w:val="00C358CD"/>
    <w:rsid w:val="00C36BD4"/>
    <w:rsid w:val="00C37BAD"/>
    <w:rsid w:val="00C40320"/>
    <w:rsid w:val="00C40671"/>
    <w:rsid w:val="00C40AF1"/>
    <w:rsid w:val="00C40CC3"/>
    <w:rsid w:val="00C411C2"/>
    <w:rsid w:val="00C42766"/>
    <w:rsid w:val="00C45ED4"/>
    <w:rsid w:val="00C46CB7"/>
    <w:rsid w:val="00C47165"/>
    <w:rsid w:val="00C51FA6"/>
    <w:rsid w:val="00C52733"/>
    <w:rsid w:val="00C545AB"/>
    <w:rsid w:val="00C5570C"/>
    <w:rsid w:val="00C562BB"/>
    <w:rsid w:val="00C5646F"/>
    <w:rsid w:val="00C56B70"/>
    <w:rsid w:val="00C57AC9"/>
    <w:rsid w:val="00C57F68"/>
    <w:rsid w:val="00C6114A"/>
    <w:rsid w:val="00C616FC"/>
    <w:rsid w:val="00C62CAF"/>
    <w:rsid w:val="00C64BD3"/>
    <w:rsid w:val="00C6755E"/>
    <w:rsid w:val="00C6786B"/>
    <w:rsid w:val="00C67E5D"/>
    <w:rsid w:val="00C70A9F"/>
    <w:rsid w:val="00C72C90"/>
    <w:rsid w:val="00C73B1F"/>
    <w:rsid w:val="00C73CF5"/>
    <w:rsid w:val="00C73D50"/>
    <w:rsid w:val="00C7430E"/>
    <w:rsid w:val="00C74A63"/>
    <w:rsid w:val="00C77DE6"/>
    <w:rsid w:val="00C80F8A"/>
    <w:rsid w:val="00C811E8"/>
    <w:rsid w:val="00C82151"/>
    <w:rsid w:val="00C82559"/>
    <w:rsid w:val="00C82B74"/>
    <w:rsid w:val="00C82FB4"/>
    <w:rsid w:val="00C839D8"/>
    <w:rsid w:val="00C85C15"/>
    <w:rsid w:val="00C85EE7"/>
    <w:rsid w:val="00C86B0E"/>
    <w:rsid w:val="00C86FF4"/>
    <w:rsid w:val="00C87066"/>
    <w:rsid w:val="00C87E3C"/>
    <w:rsid w:val="00C905F9"/>
    <w:rsid w:val="00C90961"/>
    <w:rsid w:val="00C91BE5"/>
    <w:rsid w:val="00C93064"/>
    <w:rsid w:val="00C93A81"/>
    <w:rsid w:val="00C940C8"/>
    <w:rsid w:val="00C944CE"/>
    <w:rsid w:val="00C95FAE"/>
    <w:rsid w:val="00C963D1"/>
    <w:rsid w:val="00C96526"/>
    <w:rsid w:val="00C96BEB"/>
    <w:rsid w:val="00CA01B5"/>
    <w:rsid w:val="00CA044D"/>
    <w:rsid w:val="00CA1153"/>
    <w:rsid w:val="00CA194D"/>
    <w:rsid w:val="00CA264F"/>
    <w:rsid w:val="00CA2B52"/>
    <w:rsid w:val="00CA7B9D"/>
    <w:rsid w:val="00CA7F81"/>
    <w:rsid w:val="00CB0EA2"/>
    <w:rsid w:val="00CB10B0"/>
    <w:rsid w:val="00CB19F8"/>
    <w:rsid w:val="00CB40AB"/>
    <w:rsid w:val="00CB40F1"/>
    <w:rsid w:val="00CB427D"/>
    <w:rsid w:val="00CB4A11"/>
    <w:rsid w:val="00CB66D9"/>
    <w:rsid w:val="00CB6CF6"/>
    <w:rsid w:val="00CB734E"/>
    <w:rsid w:val="00CB7B1E"/>
    <w:rsid w:val="00CC0B2A"/>
    <w:rsid w:val="00CC0B37"/>
    <w:rsid w:val="00CC0E2C"/>
    <w:rsid w:val="00CC1F52"/>
    <w:rsid w:val="00CC29A0"/>
    <w:rsid w:val="00CC31AC"/>
    <w:rsid w:val="00CC3AB6"/>
    <w:rsid w:val="00CC3BC3"/>
    <w:rsid w:val="00CC3E4C"/>
    <w:rsid w:val="00CC53D1"/>
    <w:rsid w:val="00CC5FCF"/>
    <w:rsid w:val="00CC69C5"/>
    <w:rsid w:val="00CC7132"/>
    <w:rsid w:val="00CC744C"/>
    <w:rsid w:val="00CC7787"/>
    <w:rsid w:val="00CC7BE7"/>
    <w:rsid w:val="00CD14A0"/>
    <w:rsid w:val="00CD17A5"/>
    <w:rsid w:val="00CD3B80"/>
    <w:rsid w:val="00CD5290"/>
    <w:rsid w:val="00CD6219"/>
    <w:rsid w:val="00CD6C70"/>
    <w:rsid w:val="00CD6F69"/>
    <w:rsid w:val="00CE00D9"/>
    <w:rsid w:val="00CE0C54"/>
    <w:rsid w:val="00CE1793"/>
    <w:rsid w:val="00CE1EB0"/>
    <w:rsid w:val="00CE39D7"/>
    <w:rsid w:val="00CE3FA3"/>
    <w:rsid w:val="00CE56A0"/>
    <w:rsid w:val="00CE698F"/>
    <w:rsid w:val="00CE6E59"/>
    <w:rsid w:val="00CE6E97"/>
    <w:rsid w:val="00CE7427"/>
    <w:rsid w:val="00CE7869"/>
    <w:rsid w:val="00CF4626"/>
    <w:rsid w:val="00CF73B7"/>
    <w:rsid w:val="00CF74C7"/>
    <w:rsid w:val="00CF7E1B"/>
    <w:rsid w:val="00D0088D"/>
    <w:rsid w:val="00D01DC9"/>
    <w:rsid w:val="00D0281D"/>
    <w:rsid w:val="00D03888"/>
    <w:rsid w:val="00D03A20"/>
    <w:rsid w:val="00D044B2"/>
    <w:rsid w:val="00D04D49"/>
    <w:rsid w:val="00D059AA"/>
    <w:rsid w:val="00D100BA"/>
    <w:rsid w:val="00D105F1"/>
    <w:rsid w:val="00D109C1"/>
    <w:rsid w:val="00D1298F"/>
    <w:rsid w:val="00D13527"/>
    <w:rsid w:val="00D13B35"/>
    <w:rsid w:val="00D14DD4"/>
    <w:rsid w:val="00D164F9"/>
    <w:rsid w:val="00D170DE"/>
    <w:rsid w:val="00D21699"/>
    <w:rsid w:val="00D24CB3"/>
    <w:rsid w:val="00D2538C"/>
    <w:rsid w:val="00D25FCB"/>
    <w:rsid w:val="00D2697F"/>
    <w:rsid w:val="00D27D1E"/>
    <w:rsid w:val="00D30062"/>
    <w:rsid w:val="00D30516"/>
    <w:rsid w:val="00D308D9"/>
    <w:rsid w:val="00D30EAF"/>
    <w:rsid w:val="00D31667"/>
    <w:rsid w:val="00D31A99"/>
    <w:rsid w:val="00D31EFF"/>
    <w:rsid w:val="00D33620"/>
    <w:rsid w:val="00D34F0D"/>
    <w:rsid w:val="00D35FBE"/>
    <w:rsid w:val="00D35FE4"/>
    <w:rsid w:val="00D3668F"/>
    <w:rsid w:val="00D414A9"/>
    <w:rsid w:val="00D45687"/>
    <w:rsid w:val="00D45E55"/>
    <w:rsid w:val="00D46390"/>
    <w:rsid w:val="00D508FF"/>
    <w:rsid w:val="00D525F8"/>
    <w:rsid w:val="00D52A33"/>
    <w:rsid w:val="00D530FF"/>
    <w:rsid w:val="00D53336"/>
    <w:rsid w:val="00D53836"/>
    <w:rsid w:val="00D53F65"/>
    <w:rsid w:val="00D54302"/>
    <w:rsid w:val="00D55188"/>
    <w:rsid w:val="00D55EE7"/>
    <w:rsid w:val="00D56AF5"/>
    <w:rsid w:val="00D57635"/>
    <w:rsid w:val="00D57719"/>
    <w:rsid w:val="00D5794E"/>
    <w:rsid w:val="00D57F96"/>
    <w:rsid w:val="00D612B0"/>
    <w:rsid w:val="00D62BF7"/>
    <w:rsid w:val="00D6362D"/>
    <w:rsid w:val="00D63A29"/>
    <w:rsid w:val="00D6634A"/>
    <w:rsid w:val="00D66F3C"/>
    <w:rsid w:val="00D67A50"/>
    <w:rsid w:val="00D703ED"/>
    <w:rsid w:val="00D708B6"/>
    <w:rsid w:val="00D71467"/>
    <w:rsid w:val="00D72DB4"/>
    <w:rsid w:val="00D74AA9"/>
    <w:rsid w:val="00D752C4"/>
    <w:rsid w:val="00D75A20"/>
    <w:rsid w:val="00D77009"/>
    <w:rsid w:val="00D7732D"/>
    <w:rsid w:val="00D77E04"/>
    <w:rsid w:val="00D80182"/>
    <w:rsid w:val="00D80C05"/>
    <w:rsid w:val="00D80CA7"/>
    <w:rsid w:val="00D81420"/>
    <w:rsid w:val="00D81479"/>
    <w:rsid w:val="00D820B2"/>
    <w:rsid w:val="00D8438E"/>
    <w:rsid w:val="00D8442F"/>
    <w:rsid w:val="00D85308"/>
    <w:rsid w:val="00D860AC"/>
    <w:rsid w:val="00D862E5"/>
    <w:rsid w:val="00D86E08"/>
    <w:rsid w:val="00D86F49"/>
    <w:rsid w:val="00D871C0"/>
    <w:rsid w:val="00D91D4F"/>
    <w:rsid w:val="00D9215F"/>
    <w:rsid w:val="00D92A65"/>
    <w:rsid w:val="00D92BD0"/>
    <w:rsid w:val="00D96057"/>
    <w:rsid w:val="00D9635F"/>
    <w:rsid w:val="00D963C1"/>
    <w:rsid w:val="00DA0A57"/>
    <w:rsid w:val="00DA1666"/>
    <w:rsid w:val="00DA1E57"/>
    <w:rsid w:val="00DA2053"/>
    <w:rsid w:val="00DA2EE2"/>
    <w:rsid w:val="00DA3026"/>
    <w:rsid w:val="00DA3401"/>
    <w:rsid w:val="00DA36BB"/>
    <w:rsid w:val="00DA3C28"/>
    <w:rsid w:val="00DA4BD4"/>
    <w:rsid w:val="00DA516C"/>
    <w:rsid w:val="00DA5C67"/>
    <w:rsid w:val="00DA5DBC"/>
    <w:rsid w:val="00DA6E08"/>
    <w:rsid w:val="00DB0D45"/>
    <w:rsid w:val="00DB138F"/>
    <w:rsid w:val="00DB2850"/>
    <w:rsid w:val="00DB2A4C"/>
    <w:rsid w:val="00DB37F8"/>
    <w:rsid w:val="00DB3D4B"/>
    <w:rsid w:val="00DB4FAA"/>
    <w:rsid w:val="00DB5002"/>
    <w:rsid w:val="00DB5AB5"/>
    <w:rsid w:val="00DC05D8"/>
    <w:rsid w:val="00DC0856"/>
    <w:rsid w:val="00DC0F3C"/>
    <w:rsid w:val="00DC1142"/>
    <w:rsid w:val="00DC16D1"/>
    <w:rsid w:val="00DC19CA"/>
    <w:rsid w:val="00DC1B01"/>
    <w:rsid w:val="00DC2054"/>
    <w:rsid w:val="00DC25B1"/>
    <w:rsid w:val="00DC3823"/>
    <w:rsid w:val="00DC4B40"/>
    <w:rsid w:val="00DC531F"/>
    <w:rsid w:val="00DC6402"/>
    <w:rsid w:val="00DC7EA2"/>
    <w:rsid w:val="00DD1656"/>
    <w:rsid w:val="00DD28FF"/>
    <w:rsid w:val="00DD34E7"/>
    <w:rsid w:val="00DD3933"/>
    <w:rsid w:val="00DD3D0C"/>
    <w:rsid w:val="00DD4AA5"/>
    <w:rsid w:val="00DD6DBB"/>
    <w:rsid w:val="00DD6E35"/>
    <w:rsid w:val="00DD6E65"/>
    <w:rsid w:val="00DD76F2"/>
    <w:rsid w:val="00DD7CA2"/>
    <w:rsid w:val="00DE043A"/>
    <w:rsid w:val="00DE05A5"/>
    <w:rsid w:val="00DE0690"/>
    <w:rsid w:val="00DE13D1"/>
    <w:rsid w:val="00DE23ED"/>
    <w:rsid w:val="00DE25AD"/>
    <w:rsid w:val="00DE2683"/>
    <w:rsid w:val="00DE3B61"/>
    <w:rsid w:val="00DE4E66"/>
    <w:rsid w:val="00DF052F"/>
    <w:rsid w:val="00DF0FFA"/>
    <w:rsid w:val="00DF1594"/>
    <w:rsid w:val="00DF20FA"/>
    <w:rsid w:val="00DF219A"/>
    <w:rsid w:val="00DF2324"/>
    <w:rsid w:val="00DF53CD"/>
    <w:rsid w:val="00DF5BCC"/>
    <w:rsid w:val="00DF5D93"/>
    <w:rsid w:val="00DF6C5E"/>
    <w:rsid w:val="00DF75B3"/>
    <w:rsid w:val="00DF76CF"/>
    <w:rsid w:val="00DF7DA7"/>
    <w:rsid w:val="00E02E70"/>
    <w:rsid w:val="00E03DB3"/>
    <w:rsid w:val="00E04220"/>
    <w:rsid w:val="00E0449F"/>
    <w:rsid w:val="00E10077"/>
    <w:rsid w:val="00E10215"/>
    <w:rsid w:val="00E124AB"/>
    <w:rsid w:val="00E13230"/>
    <w:rsid w:val="00E13574"/>
    <w:rsid w:val="00E13A4D"/>
    <w:rsid w:val="00E13FED"/>
    <w:rsid w:val="00E14A2D"/>
    <w:rsid w:val="00E15E8F"/>
    <w:rsid w:val="00E15EBC"/>
    <w:rsid w:val="00E17232"/>
    <w:rsid w:val="00E17959"/>
    <w:rsid w:val="00E200A1"/>
    <w:rsid w:val="00E2065A"/>
    <w:rsid w:val="00E2095D"/>
    <w:rsid w:val="00E22421"/>
    <w:rsid w:val="00E2271F"/>
    <w:rsid w:val="00E238CA"/>
    <w:rsid w:val="00E25A89"/>
    <w:rsid w:val="00E3014A"/>
    <w:rsid w:val="00E30A7E"/>
    <w:rsid w:val="00E31E51"/>
    <w:rsid w:val="00E329C2"/>
    <w:rsid w:val="00E342E7"/>
    <w:rsid w:val="00E34A15"/>
    <w:rsid w:val="00E35168"/>
    <w:rsid w:val="00E358B8"/>
    <w:rsid w:val="00E361CB"/>
    <w:rsid w:val="00E36927"/>
    <w:rsid w:val="00E4220D"/>
    <w:rsid w:val="00E42D11"/>
    <w:rsid w:val="00E43182"/>
    <w:rsid w:val="00E433C8"/>
    <w:rsid w:val="00E43651"/>
    <w:rsid w:val="00E43E53"/>
    <w:rsid w:val="00E45468"/>
    <w:rsid w:val="00E45E94"/>
    <w:rsid w:val="00E4641C"/>
    <w:rsid w:val="00E4693D"/>
    <w:rsid w:val="00E46FBF"/>
    <w:rsid w:val="00E47A03"/>
    <w:rsid w:val="00E47F71"/>
    <w:rsid w:val="00E5094C"/>
    <w:rsid w:val="00E50B84"/>
    <w:rsid w:val="00E50F63"/>
    <w:rsid w:val="00E51C20"/>
    <w:rsid w:val="00E51D20"/>
    <w:rsid w:val="00E5534B"/>
    <w:rsid w:val="00E559F6"/>
    <w:rsid w:val="00E55B2C"/>
    <w:rsid w:val="00E562D9"/>
    <w:rsid w:val="00E572A1"/>
    <w:rsid w:val="00E57368"/>
    <w:rsid w:val="00E60789"/>
    <w:rsid w:val="00E61EFF"/>
    <w:rsid w:val="00E6250A"/>
    <w:rsid w:val="00E62B58"/>
    <w:rsid w:val="00E64810"/>
    <w:rsid w:val="00E66316"/>
    <w:rsid w:val="00E66B94"/>
    <w:rsid w:val="00E71CC1"/>
    <w:rsid w:val="00E73529"/>
    <w:rsid w:val="00E73F64"/>
    <w:rsid w:val="00E74B78"/>
    <w:rsid w:val="00E77A88"/>
    <w:rsid w:val="00E801D5"/>
    <w:rsid w:val="00E8064E"/>
    <w:rsid w:val="00E8075D"/>
    <w:rsid w:val="00E80854"/>
    <w:rsid w:val="00E80B13"/>
    <w:rsid w:val="00E819A3"/>
    <w:rsid w:val="00E81D10"/>
    <w:rsid w:val="00E828B9"/>
    <w:rsid w:val="00E82C73"/>
    <w:rsid w:val="00E86881"/>
    <w:rsid w:val="00E8722B"/>
    <w:rsid w:val="00E8782D"/>
    <w:rsid w:val="00E902EE"/>
    <w:rsid w:val="00E9103A"/>
    <w:rsid w:val="00E9238C"/>
    <w:rsid w:val="00E9390C"/>
    <w:rsid w:val="00E94CB7"/>
    <w:rsid w:val="00E955DA"/>
    <w:rsid w:val="00E95C2B"/>
    <w:rsid w:val="00E97025"/>
    <w:rsid w:val="00E9768B"/>
    <w:rsid w:val="00E97D21"/>
    <w:rsid w:val="00EA0011"/>
    <w:rsid w:val="00EA07EF"/>
    <w:rsid w:val="00EA241E"/>
    <w:rsid w:val="00EA2D4B"/>
    <w:rsid w:val="00EA3210"/>
    <w:rsid w:val="00EA32F3"/>
    <w:rsid w:val="00EA3D61"/>
    <w:rsid w:val="00EA49AA"/>
    <w:rsid w:val="00EA4F5A"/>
    <w:rsid w:val="00EA5978"/>
    <w:rsid w:val="00EA5CB0"/>
    <w:rsid w:val="00EA64C0"/>
    <w:rsid w:val="00EA6C31"/>
    <w:rsid w:val="00EA7AE4"/>
    <w:rsid w:val="00EB10EA"/>
    <w:rsid w:val="00EB1A7C"/>
    <w:rsid w:val="00EB1CD4"/>
    <w:rsid w:val="00EB1E9F"/>
    <w:rsid w:val="00EB2103"/>
    <w:rsid w:val="00EB25F7"/>
    <w:rsid w:val="00EB2F38"/>
    <w:rsid w:val="00EB5989"/>
    <w:rsid w:val="00EB6196"/>
    <w:rsid w:val="00EC0378"/>
    <w:rsid w:val="00EC0A01"/>
    <w:rsid w:val="00EC40E6"/>
    <w:rsid w:val="00EC4624"/>
    <w:rsid w:val="00EC5213"/>
    <w:rsid w:val="00EC5AB2"/>
    <w:rsid w:val="00EC6421"/>
    <w:rsid w:val="00EC6844"/>
    <w:rsid w:val="00ED10E8"/>
    <w:rsid w:val="00ED1208"/>
    <w:rsid w:val="00ED24BF"/>
    <w:rsid w:val="00ED372B"/>
    <w:rsid w:val="00ED71CA"/>
    <w:rsid w:val="00EE04EB"/>
    <w:rsid w:val="00EE0638"/>
    <w:rsid w:val="00EE14E2"/>
    <w:rsid w:val="00EE18D2"/>
    <w:rsid w:val="00EE27D5"/>
    <w:rsid w:val="00EE32B4"/>
    <w:rsid w:val="00EE3856"/>
    <w:rsid w:val="00EE4DB1"/>
    <w:rsid w:val="00EE533B"/>
    <w:rsid w:val="00EE546F"/>
    <w:rsid w:val="00EE6007"/>
    <w:rsid w:val="00EE6E28"/>
    <w:rsid w:val="00EE6E7E"/>
    <w:rsid w:val="00EE7178"/>
    <w:rsid w:val="00EE730C"/>
    <w:rsid w:val="00EE7F54"/>
    <w:rsid w:val="00EF066F"/>
    <w:rsid w:val="00EF172B"/>
    <w:rsid w:val="00EF2094"/>
    <w:rsid w:val="00EF2E4C"/>
    <w:rsid w:val="00EF3D42"/>
    <w:rsid w:val="00EF3DA1"/>
    <w:rsid w:val="00EF4084"/>
    <w:rsid w:val="00EF41F7"/>
    <w:rsid w:val="00EF461E"/>
    <w:rsid w:val="00EF4768"/>
    <w:rsid w:val="00EF524C"/>
    <w:rsid w:val="00EF6BB2"/>
    <w:rsid w:val="00EF701F"/>
    <w:rsid w:val="00EF7200"/>
    <w:rsid w:val="00F008FF"/>
    <w:rsid w:val="00F0099F"/>
    <w:rsid w:val="00F01779"/>
    <w:rsid w:val="00F01ABC"/>
    <w:rsid w:val="00F02C6A"/>
    <w:rsid w:val="00F03339"/>
    <w:rsid w:val="00F05BA0"/>
    <w:rsid w:val="00F061C7"/>
    <w:rsid w:val="00F0685F"/>
    <w:rsid w:val="00F0781E"/>
    <w:rsid w:val="00F10289"/>
    <w:rsid w:val="00F10A8E"/>
    <w:rsid w:val="00F1171F"/>
    <w:rsid w:val="00F11858"/>
    <w:rsid w:val="00F124B0"/>
    <w:rsid w:val="00F12DED"/>
    <w:rsid w:val="00F136DD"/>
    <w:rsid w:val="00F1407D"/>
    <w:rsid w:val="00F14389"/>
    <w:rsid w:val="00F143B2"/>
    <w:rsid w:val="00F144B0"/>
    <w:rsid w:val="00F14846"/>
    <w:rsid w:val="00F149BC"/>
    <w:rsid w:val="00F15072"/>
    <w:rsid w:val="00F15728"/>
    <w:rsid w:val="00F169C3"/>
    <w:rsid w:val="00F16E24"/>
    <w:rsid w:val="00F174AC"/>
    <w:rsid w:val="00F20708"/>
    <w:rsid w:val="00F2130D"/>
    <w:rsid w:val="00F214B8"/>
    <w:rsid w:val="00F21E8B"/>
    <w:rsid w:val="00F222A6"/>
    <w:rsid w:val="00F22358"/>
    <w:rsid w:val="00F22827"/>
    <w:rsid w:val="00F23A5F"/>
    <w:rsid w:val="00F23ED9"/>
    <w:rsid w:val="00F23EDB"/>
    <w:rsid w:val="00F25982"/>
    <w:rsid w:val="00F25E02"/>
    <w:rsid w:val="00F25E36"/>
    <w:rsid w:val="00F2615E"/>
    <w:rsid w:val="00F27BCF"/>
    <w:rsid w:val="00F27CEF"/>
    <w:rsid w:val="00F308DE"/>
    <w:rsid w:val="00F3230A"/>
    <w:rsid w:val="00F33BC2"/>
    <w:rsid w:val="00F3457A"/>
    <w:rsid w:val="00F34E09"/>
    <w:rsid w:val="00F353D7"/>
    <w:rsid w:val="00F35625"/>
    <w:rsid w:val="00F36EED"/>
    <w:rsid w:val="00F37A0E"/>
    <w:rsid w:val="00F37E81"/>
    <w:rsid w:val="00F41E74"/>
    <w:rsid w:val="00F45250"/>
    <w:rsid w:val="00F46D7B"/>
    <w:rsid w:val="00F47747"/>
    <w:rsid w:val="00F479F5"/>
    <w:rsid w:val="00F47BBA"/>
    <w:rsid w:val="00F50B4D"/>
    <w:rsid w:val="00F50E50"/>
    <w:rsid w:val="00F51751"/>
    <w:rsid w:val="00F52531"/>
    <w:rsid w:val="00F52FDE"/>
    <w:rsid w:val="00F54447"/>
    <w:rsid w:val="00F54F20"/>
    <w:rsid w:val="00F54FCF"/>
    <w:rsid w:val="00F55178"/>
    <w:rsid w:val="00F5583F"/>
    <w:rsid w:val="00F5586C"/>
    <w:rsid w:val="00F56114"/>
    <w:rsid w:val="00F57C48"/>
    <w:rsid w:val="00F6056E"/>
    <w:rsid w:val="00F60683"/>
    <w:rsid w:val="00F62AB0"/>
    <w:rsid w:val="00F63468"/>
    <w:rsid w:val="00F63DF2"/>
    <w:rsid w:val="00F64BD6"/>
    <w:rsid w:val="00F65275"/>
    <w:rsid w:val="00F65D70"/>
    <w:rsid w:val="00F6795B"/>
    <w:rsid w:val="00F71903"/>
    <w:rsid w:val="00F72047"/>
    <w:rsid w:val="00F72342"/>
    <w:rsid w:val="00F72D89"/>
    <w:rsid w:val="00F746F2"/>
    <w:rsid w:val="00F75C94"/>
    <w:rsid w:val="00F80768"/>
    <w:rsid w:val="00F80A6D"/>
    <w:rsid w:val="00F815E7"/>
    <w:rsid w:val="00F818B2"/>
    <w:rsid w:val="00F81F2E"/>
    <w:rsid w:val="00F82782"/>
    <w:rsid w:val="00F82B3C"/>
    <w:rsid w:val="00F82FD2"/>
    <w:rsid w:val="00F82FE4"/>
    <w:rsid w:val="00F83BCD"/>
    <w:rsid w:val="00F8558F"/>
    <w:rsid w:val="00F85F26"/>
    <w:rsid w:val="00F876B3"/>
    <w:rsid w:val="00F90D42"/>
    <w:rsid w:val="00F91BCA"/>
    <w:rsid w:val="00F921EA"/>
    <w:rsid w:val="00F92727"/>
    <w:rsid w:val="00F9577D"/>
    <w:rsid w:val="00F97309"/>
    <w:rsid w:val="00F977E0"/>
    <w:rsid w:val="00F97D01"/>
    <w:rsid w:val="00FA01E2"/>
    <w:rsid w:val="00FA20B8"/>
    <w:rsid w:val="00FA24A1"/>
    <w:rsid w:val="00FA2A1C"/>
    <w:rsid w:val="00FA3675"/>
    <w:rsid w:val="00FA3F47"/>
    <w:rsid w:val="00FA47C3"/>
    <w:rsid w:val="00FA47E7"/>
    <w:rsid w:val="00FA531D"/>
    <w:rsid w:val="00FA64ED"/>
    <w:rsid w:val="00FA75F8"/>
    <w:rsid w:val="00FA7E88"/>
    <w:rsid w:val="00FB0D19"/>
    <w:rsid w:val="00FB1036"/>
    <w:rsid w:val="00FB22C4"/>
    <w:rsid w:val="00FB2552"/>
    <w:rsid w:val="00FB468C"/>
    <w:rsid w:val="00FB5409"/>
    <w:rsid w:val="00FB5BA9"/>
    <w:rsid w:val="00FB72C8"/>
    <w:rsid w:val="00FB7994"/>
    <w:rsid w:val="00FB7E51"/>
    <w:rsid w:val="00FC0236"/>
    <w:rsid w:val="00FC1C87"/>
    <w:rsid w:val="00FC3387"/>
    <w:rsid w:val="00FC34D9"/>
    <w:rsid w:val="00FC3A25"/>
    <w:rsid w:val="00FC5F21"/>
    <w:rsid w:val="00FC6DC7"/>
    <w:rsid w:val="00FC7188"/>
    <w:rsid w:val="00FC7A3B"/>
    <w:rsid w:val="00FC7C17"/>
    <w:rsid w:val="00FC7CF8"/>
    <w:rsid w:val="00FC7FB6"/>
    <w:rsid w:val="00FD1143"/>
    <w:rsid w:val="00FD1B67"/>
    <w:rsid w:val="00FD3914"/>
    <w:rsid w:val="00FD40DE"/>
    <w:rsid w:val="00FD473D"/>
    <w:rsid w:val="00FD5D9D"/>
    <w:rsid w:val="00FD62A2"/>
    <w:rsid w:val="00FE0E13"/>
    <w:rsid w:val="00FE21CD"/>
    <w:rsid w:val="00FE2CEB"/>
    <w:rsid w:val="00FE2EBC"/>
    <w:rsid w:val="00FE54AE"/>
    <w:rsid w:val="00FE5D63"/>
    <w:rsid w:val="00FE7313"/>
    <w:rsid w:val="00FE7EBE"/>
    <w:rsid w:val="00FF038F"/>
    <w:rsid w:val="00FF0BB8"/>
    <w:rsid w:val="00FF1238"/>
    <w:rsid w:val="00FF1AD0"/>
    <w:rsid w:val="00FF1B31"/>
    <w:rsid w:val="00FF3B5B"/>
    <w:rsid w:val="00FF44D0"/>
    <w:rsid w:val="00FF51BE"/>
    <w:rsid w:val="00FF578E"/>
    <w:rsid w:val="00FF5E68"/>
    <w:rsid w:val="00FF5F77"/>
    <w:rsid w:val="00FF6448"/>
    <w:rsid w:val="00FF688F"/>
    <w:rsid w:val="00FF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71F8CF"/>
  <w15:docId w15:val="{E5AE3EFB-31D6-4DB7-A4DE-13CA9CFE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BE7"/>
  </w:style>
  <w:style w:type="paragraph" w:styleId="Ttulo1">
    <w:name w:val="heading 1"/>
    <w:basedOn w:val="Normal"/>
    <w:next w:val="Normal"/>
    <w:link w:val="Ttulo1Car"/>
    <w:uiPriority w:val="9"/>
    <w:qFormat/>
    <w:rsid w:val="00CC7BE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7BE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7BE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7BE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7BE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7BE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7BE7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7BE7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7BE7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7BE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7BE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7BE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7BE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7BE7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7BE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7BE7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7BE7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7BE7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CC7BE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CC7BE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CC7BE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C7BE7"/>
    <w:rPr>
      <w:rFonts w:asciiTheme="majorHAnsi" w:eastAsiaTheme="majorEastAsia" w:hAnsiTheme="majorHAnsi" w:cstheme="majorBidi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CC7BE7"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7BE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7BE7"/>
    <w:rPr>
      <w:rFonts w:asciiTheme="majorHAnsi" w:eastAsiaTheme="majorEastAsia" w:hAnsiTheme="majorHAnsi" w:cstheme="majorBidi"/>
      <w:sz w:val="26"/>
      <w:szCs w:val="26"/>
    </w:rPr>
  </w:style>
  <w:style w:type="character" w:styleId="Referenciaintensa">
    <w:name w:val="Intense Reference"/>
    <w:basedOn w:val="Fuentedeprrafopredeter"/>
    <w:uiPriority w:val="32"/>
    <w:qFormat/>
    <w:rsid w:val="00CC7BE7"/>
    <w:rPr>
      <w:b/>
      <w:bCs/>
      <w:smallCaps/>
      <w:color w:val="auto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C7BE7"/>
    <w:rPr>
      <w:b/>
      <w:bCs/>
      <w:sz w:val="18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C7BE7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685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B6685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B6685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B6685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685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685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685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B6685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6685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6685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6685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B6685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B6685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B66857"/>
    <w:rPr>
      <w:color w:val="595959" w:themeColor="text1" w:themeTint="A6"/>
    </w:rPr>
  </w:style>
  <w:style w:type="paragraph" w:styleId="Encabezado">
    <w:name w:val="header"/>
    <w:basedOn w:val="Normal"/>
    <w:link w:val="EncabezadoCar"/>
    <w:uiPriority w:val="99"/>
    <w:unhideWhenUsed/>
    <w:rsid w:val="008B6008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6008"/>
  </w:style>
  <w:style w:type="paragraph" w:styleId="Piedepgina">
    <w:name w:val="footer"/>
    <w:basedOn w:val="Normal"/>
    <w:link w:val="PiedepginaCar"/>
    <w:uiPriority w:val="99"/>
    <w:unhideWhenUsed/>
    <w:rsid w:val="008B6008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6008"/>
  </w:style>
  <w:style w:type="paragraph" w:styleId="Prrafodelista">
    <w:name w:val="List Paragraph"/>
    <w:basedOn w:val="Normal"/>
    <w:uiPriority w:val="34"/>
    <w:qFormat/>
    <w:rsid w:val="00CC7BE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CC7BE7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CC7BE7"/>
    <w:rPr>
      <w:i/>
      <w:iCs/>
      <w:color w:val="auto"/>
    </w:rPr>
  </w:style>
  <w:style w:type="paragraph" w:styleId="Sinespaciado">
    <w:name w:val="No Spacing"/>
    <w:uiPriority w:val="1"/>
    <w:qFormat/>
    <w:rsid w:val="00CC7BE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C7BE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C7BE7"/>
    <w:rPr>
      <w:rFonts w:asciiTheme="majorHAnsi" w:eastAsiaTheme="majorEastAsia" w:hAnsiTheme="majorHAnsi" w:cstheme="majorBidi"/>
      <w:i/>
      <w:iCs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CC7BE7"/>
    <w:rPr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CC7BE7"/>
    <w:rPr>
      <w:smallCaps/>
      <w:color w:val="auto"/>
      <w:u w:val="single" w:color="7F7F7F" w:themeColor="text1" w:themeTint="80"/>
    </w:rPr>
  </w:style>
  <w:style w:type="character" w:styleId="Ttulodellibro">
    <w:name w:val="Book Title"/>
    <w:basedOn w:val="Fuentedeprrafopredeter"/>
    <w:uiPriority w:val="33"/>
    <w:qFormat/>
    <w:rsid w:val="00CC7BE7"/>
    <w:rPr>
      <w:b/>
      <w:bCs/>
      <w:smallCaps/>
      <w:color w:val="auto"/>
    </w:rPr>
  </w:style>
  <w:style w:type="paragraph" w:styleId="NormalWeb">
    <w:name w:val="Normal (Web)"/>
    <w:basedOn w:val="Normal"/>
    <w:uiPriority w:val="99"/>
    <w:semiHidden/>
    <w:unhideWhenUsed/>
    <w:rsid w:val="003D475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customStyle="1" w:styleId="y2iqfc">
    <w:name w:val="y2iqfc"/>
    <w:basedOn w:val="Fuentedeprrafopredeter"/>
    <w:rsid w:val="00D54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ro\AppData\Roaming\Microsoft\Templates\Dise&#241;o%20Especificaciones%20(en%20blanco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E69B4-FC07-49B2-AE20-74DD14A36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Especificaciones (en blanco).dotx</Template>
  <TotalTime>20477</TotalTime>
  <Pages>6</Pages>
  <Words>1069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 hidalgo</dc:creator>
  <cp:keywords/>
  <dc:description/>
  <cp:lastModifiedBy>Shiro hidalgo</cp:lastModifiedBy>
  <cp:revision>479</cp:revision>
  <cp:lastPrinted>2019-09-02T17:01:00Z</cp:lastPrinted>
  <dcterms:created xsi:type="dcterms:W3CDTF">2018-10-09T23:35:00Z</dcterms:created>
  <dcterms:modified xsi:type="dcterms:W3CDTF">2021-08-26T16:19:00Z</dcterms:modified>
</cp:coreProperties>
</file>