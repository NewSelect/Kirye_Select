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71497" w14:textId="3A97B90A" w:rsidR="00EE7EB8" w:rsidRDefault="008C4423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3</w:t>
      </w:r>
      <w:r w:rsidR="00EE7EB8"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</w:t>
      </w:r>
      <w:proofErr w:type="gramStart"/>
      <w:r w:rsidR="00EE7EB8"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El</w:t>
      </w:r>
      <w:proofErr w:type="gramEnd"/>
      <w:r w:rsidR="00EE7EB8"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cielo en la tierra. La confrontación. Los ocultos.</w:t>
      </w:r>
    </w:p>
    <w:p w14:paraId="50260716" w14:textId="77777777" w:rsidR="008C4423" w:rsidRDefault="008C4423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F901CF4" w14:textId="27B6A7A8" w:rsidR="008C4423" w:rsidRPr="00EE7EB8" w:rsidRDefault="008C4423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0D26F7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2099 </w:t>
      </w:r>
      <w:proofErr w:type="gramStart"/>
      <w:r w:rsidRPr="000D26F7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Diciembre</w:t>
      </w:r>
      <w:proofErr w:type="gramEnd"/>
      <w:r w:rsidRPr="000D26F7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18.</w:t>
      </w:r>
    </w:p>
    <w:p w14:paraId="421DACC9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77A8340" w14:textId="1668BE52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1: Un mes después tierras de otro mundo corrompen la paz en el planeta tierra. Extrañas tierras flotantes aparecen de muchos lugares del mundo sin explicación, investigan de a poco. Se pelea con un extraño comandante divino que los derrota a todos los amigos secundarios</w:t>
      </w:r>
      <w:r w:rsidR="008C4423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, liderado por la nueva trinidad, el que manipula la gravedad, el que manipula la tierra, y </w:t>
      </w:r>
      <w:proofErr w:type="spellStart"/>
      <w:r w:rsidR="008C4423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Onodera</w:t>
      </w:r>
      <w:proofErr w:type="spellEnd"/>
      <w:r w:rsidR="008C4423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</w:t>
      </w:r>
      <w:proofErr w:type="spellStart"/>
      <w:r w:rsidR="008C4423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Kosaki</w:t>
      </w:r>
      <w:proofErr w:type="spellEnd"/>
      <w:r w:rsidR="008C4423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.</w:t>
      </w:r>
    </w:p>
    <w:p w14:paraId="0209D4C4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E34249D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Al día siguiente.</w:t>
      </w:r>
    </w:p>
    <w:p w14:paraId="416D8AD5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273D829" w14:textId="09623C58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2: El humano inmortal más fuerte aparece para defender su isla flotante de una nueva organización llamada Origen con integrantes humanos, magos y dioses de otras mitologías</w:t>
      </w:r>
      <w:r w:rsidR="008C4423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, amigos secundarios y la nueva trinidad ayudan. A lo último</w:t>
      </w: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Oziel llega a la tierra </w:t>
      </w:r>
      <w:r w:rsidR="008C4423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junto a </w:t>
      </w:r>
      <w:proofErr w:type="spellStart"/>
      <w:r w:rsidR="008C4423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Arima</w:t>
      </w:r>
      <w:proofErr w:type="spellEnd"/>
      <w:r w:rsidR="008C4423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y </w:t>
      </w:r>
      <w:proofErr w:type="spellStart"/>
      <w:r w:rsidR="008C4423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Blank</w:t>
      </w:r>
      <w:proofErr w:type="spellEnd"/>
      <w:r w:rsidR="008C4423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.</w:t>
      </w:r>
    </w:p>
    <w:p w14:paraId="51385B02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A084BD1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Una semana después.</w:t>
      </w:r>
    </w:p>
    <w:p w14:paraId="2B5186F0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1B28252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lastRenderedPageBreak/>
        <w:t xml:space="preserve">Volumen 3: Una extraña diosa aparece para crear un conflicto en donde ella quiere morir en manos de </w:t>
      </w:r>
      <w:proofErr w:type="spellStart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Kaminoa</w:t>
      </w:r>
      <w:proofErr w:type="spellEnd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Oziel. Pero nadie sabe por qué e intentan detenerla.</w:t>
      </w:r>
    </w:p>
    <w:p w14:paraId="683E7B86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015A7B6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Al día siguiente.</w:t>
      </w:r>
    </w:p>
    <w:p w14:paraId="19CFB767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50BBAC6E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4: El divino que está uniendo dos mundos no quiere que la mujer muera en manos de </w:t>
      </w:r>
      <w:proofErr w:type="spellStart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Kaminoa</w:t>
      </w:r>
      <w:proofErr w:type="spellEnd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Oziel. Si eso pasa el no podrá completar su plan. Entonces decide camuflarse y pedir ayuda a Oziel.</w:t>
      </w:r>
    </w:p>
    <w:p w14:paraId="4AD2D2C6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14ECD577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Al día siguiente.</w:t>
      </w:r>
    </w:p>
    <w:p w14:paraId="5CC60068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330A8F3E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5: El hombre que une los dos mundos quiere que Oziel ayude para detener a la mujer que miente que está haciendo esto, pero lo están ayudando a que suceda por qué aparece el hombre más fuerte del mundo. Aunque no saben quién es esa mujer y por qué este sujeto la quiere matar.</w:t>
      </w:r>
    </w:p>
    <w:p w14:paraId="372601DC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8222193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Al día siguiente.</w:t>
      </w:r>
    </w:p>
    <w:p w14:paraId="606ED745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17456E3A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6: Oziel termina matando a la mujer por amenazar a </w:t>
      </w:r>
      <w:proofErr w:type="spellStart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Onodera</w:t>
      </w:r>
      <w:proofErr w:type="spellEnd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. Si no la mataba ella mataba a </w:t>
      </w:r>
      <w:proofErr w:type="spellStart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lastRenderedPageBreak/>
        <w:t>Onodera</w:t>
      </w:r>
      <w:proofErr w:type="spellEnd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. Dice </w:t>
      </w:r>
      <w:proofErr w:type="gramStart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que</w:t>
      </w:r>
      <w:proofErr w:type="gramEnd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si moría a manos del hombre que une los dos mundos, sería el fin de todo. Odisea para salvar a </w:t>
      </w:r>
      <w:proofErr w:type="spellStart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Onodera</w:t>
      </w:r>
      <w:proofErr w:type="spellEnd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.</w:t>
      </w:r>
    </w:p>
    <w:p w14:paraId="5DA259B8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3858DFF4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Tres días después.</w:t>
      </w:r>
    </w:p>
    <w:p w14:paraId="44947400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E32EE1C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7: El hombre más fuerte del mundo explica lo que está sucediendo y por qué estás islas flotantes. Algo oscuro pasa en otra parte. El hombre unió los dos mundos por qué su inmortalidad era falsa debido a solo vive mucho, no es inmortal delante de la muerte. Para hacerse inmortal por completo necesitaba unir dos mundos y con el poder de la mujer que Oziel mato iba a poder ser inmortal incluso ante la muerte.</w:t>
      </w:r>
    </w:p>
    <w:p w14:paraId="52E54DEF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1EBB8A5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Dos días después.</w:t>
      </w:r>
    </w:p>
    <w:p w14:paraId="0B175E39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1A8660BD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8: Los humanos del otro mundo se despiden de su inmortalidad (solo viven mucho más tiempo que los humanos) para que las islas caigan en los mares y vivan juntos. El que inició todo no quiere ser mortal y pelea con Oziel y el hombre más fuerte del mundo. El hombre y El divino mueren, Oziel pasa a proteger todo.</w:t>
      </w:r>
    </w:p>
    <w:p w14:paraId="3039F6B2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3AB9E1CE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Una semana después.</w:t>
      </w:r>
    </w:p>
    <w:p w14:paraId="08187F32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ED44F19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lastRenderedPageBreak/>
        <w:t>Volumen 9: Los divinos caídos se levantan al enterarse que el hombre más fuerte del mundo a perecido. Uno de los 3 grandes crea un gran caos y Oziel habla con la mujer que asesino. Amigos secundarios lo detienen.</w:t>
      </w:r>
    </w:p>
    <w:p w14:paraId="21EB32D2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570979BB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Al día siguiente.</w:t>
      </w:r>
    </w:p>
    <w:p w14:paraId="218FD3CD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5BD2349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10: Los </w:t>
      </w:r>
      <w:proofErr w:type="spellStart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angeles</w:t>
      </w:r>
      <w:proofErr w:type="spellEnd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intervienen para salvar a estos dos mundos. Se crean grupos para salvar a estos dos mundos repartidos. Nuevos Arcángeles se niegan, pelea de </w:t>
      </w:r>
      <w:proofErr w:type="spellStart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angeles</w:t>
      </w:r>
      <w:proofErr w:type="spellEnd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. Oziel viene a poner orden como uno de los nuevo 7 arcángeles.</w:t>
      </w:r>
    </w:p>
    <w:p w14:paraId="63FF69C1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588900D5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Cuatro días después.</w:t>
      </w:r>
    </w:p>
    <w:p w14:paraId="1AF1BE8D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727F287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11: La organización </w:t>
      </w:r>
      <w:proofErr w:type="spellStart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Origins</w:t>
      </w:r>
      <w:proofErr w:type="spellEnd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interviene con humanos y dioses. Los amigos secundarios intervienen. Aventuras andantes los </w:t>
      </w:r>
      <w:proofErr w:type="spellStart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Origins</w:t>
      </w:r>
      <w:proofErr w:type="spellEnd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quiere la espada y escudo del hombre más fuerte. Consiguen robar el escudo.</w:t>
      </w:r>
    </w:p>
    <w:p w14:paraId="628FED92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699F3A6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Al día siguiente.</w:t>
      </w:r>
    </w:p>
    <w:p w14:paraId="1B24F994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487672C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12: La mujer que asesino le habla sobre el poder que pueden tener sus dos entidades si se unen, pero él pelea para que no, si pasa no pertenecerá a la tierra y </w:t>
      </w: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lastRenderedPageBreak/>
        <w:t xml:space="preserve">será </w:t>
      </w:r>
      <w:proofErr w:type="spellStart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asendido</w:t>
      </w:r>
      <w:proofErr w:type="spellEnd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a los cielos por tener demasiada divinidad. Se enteran que robaron el escudo del protector. A defender la espada.</w:t>
      </w:r>
    </w:p>
    <w:p w14:paraId="098DFCF9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72E84D8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Al día siguiente.</w:t>
      </w:r>
    </w:p>
    <w:p w14:paraId="3EAB28A3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742CAB5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13: Grupo de amigos antes de separarse para proteger los mundos de los 2 divinos oscuros restantes. Los ataca para conseguir la espada que protegen. Oziel y </w:t>
      </w:r>
      <w:proofErr w:type="spellStart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Onodera</w:t>
      </w:r>
      <w:proofErr w:type="spellEnd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.</w:t>
      </w:r>
    </w:p>
    <w:p w14:paraId="68676542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1A47735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Una semana después.</w:t>
      </w:r>
    </w:p>
    <w:p w14:paraId="7D7E0B1C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77D2FB9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14: Se separan para proteger. </w:t>
      </w:r>
      <w:proofErr w:type="spellStart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Origins</w:t>
      </w:r>
      <w:proofErr w:type="spellEnd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es desmantelado por completo antes que los divinos oscuros ataquen. Recuperan escudo y espada.</w:t>
      </w:r>
    </w:p>
    <w:p w14:paraId="489CC477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129F786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Al día siguiente.</w:t>
      </w:r>
    </w:p>
    <w:p w14:paraId="0209B7E9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9E10C28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15: Personajes secundarios pelean para evitar que el segundo divino oscuro avance a destruir tierras el otro mundo. Oziel no está. Pero lo detienen con la ayuda del corazón de </w:t>
      </w:r>
      <w:proofErr w:type="spellStart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Amenadiel</w:t>
      </w:r>
      <w:proofErr w:type="spellEnd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en su máximo poder que casi muere.</w:t>
      </w:r>
    </w:p>
    <w:p w14:paraId="599C424F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5AA8B121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lastRenderedPageBreak/>
        <w:t>Dos días.</w:t>
      </w:r>
    </w:p>
    <w:p w14:paraId="14A0366D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154BB9A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16: Espada y escudo están buscando a un nuevo protector. Los pocos de </w:t>
      </w:r>
      <w:proofErr w:type="spellStart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Origins</w:t>
      </w:r>
      <w:proofErr w:type="spellEnd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intentan evitar que haya otro protector y pelean con Oziel.</w:t>
      </w:r>
    </w:p>
    <w:p w14:paraId="0AADF224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E2F17D5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Al día siguiente.</w:t>
      </w:r>
    </w:p>
    <w:p w14:paraId="7FB22E87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1AFDD50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17: Algunos de los de </w:t>
      </w:r>
      <w:proofErr w:type="spellStart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Origins</w:t>
      </w:r>
      <w:proofErr w:type="spellEnd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ayudan para que el mundo siga existiendo. </w:t>
      </w:r>
      <w:proofErr w:type="spellStart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Origins</w:t>
      </w:r>
      <w:proofErr w:type="spellEnd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y Oziel ayudan a que el nuevo protector se haga con la espada y escudo </w:t>
      </w:r>
      <w:proofErr w:type="spellStart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miéntras</w:t>
      </w:r>
      <w:proofErr w:type="spellEnd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los </w:t>
      </w:r>
      <w:proofErr w:type="spellStart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suplitos</w:t>
      </w:r>
      <w:proofErr w:type="spellEnd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del tercer divino oscuro intenta detenerlo.</w:t>
      </w:r>
    </w:p>
    <w:p w14:paraId="02CA320A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1EE535F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Al día siguiente.</w:t>
      </w:r>
    </w:p>
    <w:p w14:paraId="4F011DA8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8DBA512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18: Ahora la mujer más fuerte del mundo es importante, pasará un año hasta que se haga por completo una con el escudo y la espada. A defenderla con </w:t>
      </w:r>
      <w:proofErr w:type="spellStart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Origins</w:t>
      </w:r>
      <w:proofErr w:type="spellEnd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y amigos secundarios con Oziel. Reencuentro.</w:t>
      </w:r>
    </w:p>
    <w:p w14:paraId="1D58AB16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DA83518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El mismo día.</w:t>
      </w:r>
    </w:p>
    <w:p w14:paraId="6909CC35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37EBFC13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19: Oziel se pierde, desaparece mientras El divino oscuro 3 avanza con un ejército. En busca de Oziel. </w:t>
      </w: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lastRenderedPageBreak/>
        <w:t>Nana y Oziel habla de salvar al mundo o estar con sus amigos.</w:t>
      </w:r>
    </w:p>
    <w:p w14:paraId="7332312D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795881A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Al día siguiente.</w:t>
      </w:r>
    </w:p>
    <w:p w14:paraId="6E9337EA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0D5107C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Volumen. 20: El tercer divino utiliza el alma de sus dos amigos divinos que fueron derrotados para ser más fuerte. Los amigos secundarios intentan detenerlo como pueden...</w:t>
      </w:r>
    </w:p>
    <w:p w14:paraId="28E61DEB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1F16950B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El mismo día.</w:t>
      </w:r>
    </w:p>
    <w:p w14:paraId="40608436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51BCF4D1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22: Oziel va solo para enfrentar al divino oscuro. Mientras amigos secundarios detienen a sus seguidores. A defender a la mujer más fuerte del mundo.</w:t>
      </w:r>
    </w:p>
    <w:p w14:paraId="5908D0AA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239E253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Al día siguiente sin parar por la guerra.</w:t>
      </w:r>
    </w:p>
    <w:p w14:paraId="41AC5874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E430E5E" w14:textId="0BCA2CDD" w:rsidR="00A927D7" w:rsidRPr="00EE7EB8" w:rsidRDefault="00EE7EB8" w:rsidP="00EE7EB8"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23: Oziel alcanza la divinidad para derrotarlo, no podía hacer otra cosa para defender al mundo ya que la mujer que está dentro del él le dijo que </w:t>
      </w:r>
      <w:proofErr w:type="spellStart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Onodera</w:t>
      </w:r>
      <w:proofErr w:type="spellEnd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estaba embarazada. Le enseña a la mujer más fuerte del mundo a utilizar la espada y el escudo durante 1 años antes de que se valla del planeta tierra para siempre. Para que ella más fuerte tendrá que seguir practicando.</w:t>
      </w:r>
    </w:p>
    <w:sectPr w:rsidR="00A927D7" w:rsidRPr="00EE7EB8" w:rsidSect="005374B4">
      <w:footerReference w:type="default" r:id="rId8"/>
      <w:pgSz w:w="12240" w:h="15840" w:code="1"/>
      <w:pgMar w:top="1417" w:right="1701" w:bottom="1276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031D6" w14:textId="77777777" w:rsidR="0017482D" w:rsidRDefault="0017482D">
      <w:pPr>
        <w:spacing w:after="0" w:line="240" w:lineRule="auto"/>
      </w:pPr>
      <w:r>
        <w:separator/>
      </w:r>
    </w:p>
  </w:endnote>
  <w:endnote w:type="continuationSeparator" w:id="0">
    <w:p w14:paraId="21AB432E" w14:textId="77777777" w:rsidR="0017482D" w:rsidRDefault="00174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7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4A849B" w14:textId="77777777" w:rsidR="00CE2C73" w:rsidRDefault="00CE2C73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289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8E035" w14:textId="77777777" w:rsidR="0017482D" w:rsidRDefault="0017482D">
      <w:pPr>
        <w:spacing w:after="0" w:line="240" w:lineRule="auto"/>
      </w:pPr>
      <w:r>
        <w:separator/>
      </w:r>
    </w:p>
  </w:footnote>
  <w:footnote w:type="continuationSeparator" w:id="0">
    <w:p w14:paraId="39D3B462" w14:textId="77777777" w:rsidR="0017482D" w:rsidRDefault="00174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04707F"/>
    <w:multiLevelType w:val="hybridMultilevel"/>
    <w:tmpl w:val="5742DAE0"/>
    <w:lvl w:ilvl="0" w:tplc="9BD01224">
      <w:numFmt w:val="bullet"/>
      <w:lvlText w:val="-"/>
      <w:lvlJc w:val="left"/>
      <w:pPr>
        <w:ind w:left="4695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0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7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455" w:hanging="360"/>
      </w:pPr>
      <w:rPr>
        <w:rFonts w:ascii="Wingdings" w:hAnsi="Wingdings" w:hint="default"/>
      </w:rPr>
    </w:lvl>
  </w:abstractNum>
  <w:abstractNum w:abstractNumId="11" w15:restartNumberingAfterBreak="0">
    <w:nsid w:val="23B80532"/>
    <w:multiLevelType w:val="hybridMultilevel"/>
    <w:tmpl w:val="C478CBF0"/>
    <w:lvl w:ilvl="0" w:tplc="300A73F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A445C"/>
    <w:multiLevelType w:val="hybridMultilevel"/>
    <w:tmpl w:val="9B14CA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4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04141677">
    <w:abstractNumId w:val="15"/>
  </w:num>
  <w:num w:numId="2" w16cid:durableId="1164978842">
    <w:abstractNumId w:val="13"/>
  </w:num>
  <w:num w:numId="3" w16cid:durableId="1354529420">
    <w:abstractNumId w:val="13"/>
  </w:num>
  <w:num w:numId="4" w16cid:durableId="1669213858">
    <w:abstractNumId w:val="13"/>
  </w:num>
  <w:num w:numId="5" w16cid:durableId="782728136">
    <w:abstractNumId w:val="13"/>
  </w:num>
  <w:num w:numId="6" w16cid:durableId="1014964047">
    <w:abstractNumId w:val="13"/>
  </w:num>
  <w:num w:numId="7" w16cid:durableId="518007823">
    <w:abstractNumId w:val="13"/>
  </w:num>
  <w:num w:numId="8" w16cid:durableId="1346593002">
    <w:abstractNumId w:val="13"/>
  </w:num>
  <w:num w:numId="9" w16cid:durableId="956259018">
    <w:abstractNumId w:val="13"/>
  </w:num>
  <w:num w:numId="10" w16cid:durableId="21561745">
    <w:abstractNumId w:val="13"/>
  </w:num>
  <w:num w:numId="11" w16cid:durableId="2008704610">
    <w:abstractNumId w:val="13"/>
  </w:num>
  <w:num w:numId="12" w16cid:durableId="1293630658">
    <w:abstractNumId w:val="13"/>
  </w:num>
  <w:num w:numId="13" w16cid:durableId="860825897">
    <w:abstractNumId w:val="17"/>
  </w:num>
  <w:num w:numId="14" w16cid:durableId="1454978003">
    <w:abstractNumId w:val="16"/>
  </w:num>
  <w:num w:numId="15" w16cid:durableId="1119108435">
    <w:abstractNumId w:val="18"/>
  </w:num>
  <w:num w:numId="16" w16cid:durableId="754517329">
    <w:abstractNumId w:val="14"/>
  </w:num>
  <w:num w:numId="17" w16cid:durableId="61490343">
    <w:abstractNumId w:val="9"/>
  </w:num>
  <w:num w:numId="18" w16cid:durableId="1063604763">
    <w:abstractNumId w:val="7"/>
  </w:num>
  <w:num w:numId="19" w16cid:durableId="1727101852">
    <w:abstractNumId w:val="6"/>
  </w:num>
  <w:num w:numId="20" w16cid:durableId="593321017">
    <w:abstractNumId w:val="5"/>
  </w:num>
  <w:num w:numId="21" w16cid:durableId="732003681">
    <w:abstractNumId w:val="4"/>
  </w:num>
  <w:num w:numId="22" w16cid:durableId="930356067">
    <w:abstractNumId w:val="8"/>
  </w:num>
  <w:num w:numId="23" w16cid:durableId="1908568347">
    <w:abstractNumId w:val="3"/>
  </w:num>
  <w:num w:numId="24" w16cid:durableId="683483575">
    <w:abstractNumId w:val="2"/>
  </w:num>
  <w:num w:numId="25" w16cid:durableId="449477707">
    <w:abstractNumId w:val="1"/>
  </w:num>
  <w:num w:numId="26" w16cid:durableId="1138693174">
    <w:abstractNumId w:val="0"/>
  </w:num>
  <w:num w:numId="27" w16cid:durableId="832600748">
    <w:abstractNumId w:val="12"/>
  </w:num>
  <w:num w:numId="28" w16cid:durableId="103426973">
    <w:abstractNumId w:val="11"/>
  </w:num>
  <w:num w:numId="29" w16cid:durableId="6660536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141"/>
    <w:rsid w:val="0000656C"/>
    <w:rsid w:val="00010D11"/>
    <w:rsid w:val="00010E62"/>
    <w:rsid w:val="00012DA6"/>
    <w:rsid w:val="00013F2B"/>
    <w:rsid w:val="00015D82"/>
    <w:rsid w:val="00017A0A"/>
    <w:rsid w:val="00017CEF"/>
    <w:rsid w:val="00020CA4"/>
    <w:rsid w:val="000235D1"/>
    <w:rsid w:val="00023AA5"/>
    <w:rsid w:val="0003029E"/>
    <w:rsid w:val="0003416C"/>
    <w:rsid w:val="000341A9"/>
    <w:rsid w:val="0003467A"/>
    <w:rsid w:val="00037D33"/>
    <w:rsid w:val="00041020"/>
    <w:rsid w:val="000426B6"/>
    <w:rsid w:val="000437A7"/>
    <w:rsid w:val="000450E4"/>
    <w:rsid w:val="000502EE"/>
    <w:rsid w:val="0005100B"/>
    <w:rsid w:val="00053B91"/>
    <w:rsid w:val="000554EA"/>
    <w:rsid w:val="00066AB8"/>
    <w:rsid w:val="00067697"/>
    <w:rsid w:val="000679CB"/>
    <w:rsid w:val="00072411"/>
    <w:rsid w:val="000767B8"/>
    <w:rsid w:val="00081370"/>
    <w:rsid w:val="00081ED3"/>
    <w:rsid w:val="000827A3"/>
    <w:rsid w:val="000828F2"/>
    <w:rsid w:val="00086454"/>
    <w:rsid w:val="000875D7"/>
    <w:rsid w:val="00090712"/>
    <w:rsid w:val="00093B3F"/>
    <w:rsid w:val="00093D37"/>
    <w:rsid w:val="00095B0A"/>
    <w:rsid w:val="00096D96"/>
    <w:rsid w:val="000A05FF"/>
    <w:rsid w:val="000A07CC"/>
    <w:rsid w:val="000A0F9B"/>
    <w:rsid w:val="000A2A50"/>
    <w:rsid w:val="000A4380"/>
    <w:rsid w:val="000A4D8A"/>
    <w:rsid w:val="000A59E1"/>
    <w:rsid w:val="000A5C78"/>
    <w:rsid w:val="000A66C0"/>
    <w:rsid w:val="000A6C26"/>
    <w:rsid w:val="000B0506"/>
    <w:rsid w:val="000B1485"/>
    <w:rsid w:val="000B16EC"/>
    <w:rsid w:val="000B19AC"/>
    <w:rsid w:val="000B63AB"/>
    <w:rsid w:val="000C07F6"/>
    <w:rsid w:val="000C0B22"/>
    <w:rsid w:val="000C0B59"/>
    <w:rsid w:val="000C0C7C"/>
    <w:rsid w:val="000C4059"/>
    <w:rsid w:val="000C6002"/>
    <w:rsid w:val="000C6178"/>
    <w:rsid w:val="000C65CA"/>
    <w:rsid w:val="000D493B"/>
    <w:rsid w:val="000D5795"/>
    <w:rsid w:val="000E0049"/>
    <w:rsid w:val="000E0A45"/>
    <w:rsid w:val="000E2533"/>
    <w:rsid w:val="000E312B"/>
    <w:rsid w:val="000E3C94"/>
    <w:rsid w:val="000E5A3D"/>
    <w:rsid w:val="000E682E"/>
    <w:rsid w:val="000E6C0E"/>
    <w:rsid w:val="000E7C7E"/>
    <w:rsid w:val="000F090E"/>
    <w:rsid w:val="000F09EF"/>
    <w:rsid w:val="000F67D0"/>
    <w:rsid w:val="000F6CFC"/>
    <w:rsid w:val="000F745A"/>
    <w:rsid w:val="0010285C"/>
    <w:rsid w:val="001033CB"/>
    <w:rsid w:val="00104E70"/>
    <w:rsid w:val="00113C43"/>
    <w:rsid w:val="001142A6"/>
    <w:rsid w:val="00114BA9"/>
    <w:rsid w:val="00116E79"/>
    <w:rsid w:val="0011774C"/>
    <w:rsid w:val="00122FC0"/>
    <w:rsid w:val="00123E1E"/>
    <w:rsid w:val="0012694C"/>
    <w:rsid w:val="00126C2F"/>
    <w:rsid w:val="001275FC"/>
    <w:rsid w:val="001277D7"/>
    <w:rsid w:val="00131322"/>
    <w:rsid w:val="00131D78"/>
    <w:rsid w:val="00132859"/>
    <w:rsid w:val="0013591F"/>
    <w:rsid w:val="00135FC0"/>
    <w:rsid w:val="0014266E"/>
    <w:rsid w:val="001446AB"/>
    <w:rsid w:val="001455FE"/>
    <w:rsid w:val="00147E3D"/>
    <w:rsid w:val="0015088C"/>
    <w:rsid w:val="00151C00"/>
    <w:rsid w:val="00151F8C"/>
    <w:rsid w:val="001523E2"/>
    <w:rsid w:val="00154457"/>
    <w:rsid w:val="00154E96"/>
    <w:rsid w:val="0015653B"/>
    <w:rsid w:val="00157F54"/>
    <w:rsid w:val="0016280C"/>
    <w:rsid w:val="00163D40"/>
    <w:rsid w:val="00163E5F"/>
    <w:rsid w:val="00166341"/>
    <w:rsid w:val="00166FAD"/>
    <w:rsid w:val="00171613"/>
    <w:rsid w:val="001727DB"/>
    <w:rsid w:val="0017296B"/>
    <w:rsid w:val="00172FFE"/>
    <w:rsid w:val="0017482D"/>
    <w:rsid w:val="001749CC"/>
    <w:rsid w:val="001751F9"/>
    <w:rsid w:val="00175896"/>
    <w:rsid w:val="00176DD2"/>
    <w:rsid w:val="0018047C"/>
    <w:rsid w:val="001828F5"/>
    <w:rsid w:val="00182944"/>
    <w:rsid w:val="00183091"/>
    <w:rsid w:val="00184346"/>
    <w:rsid w:val="00184C7C"/>
    <w:rsid w:val="00187EB6"/>
    <w:rsid w:val="00190E17"/>
    <w:rsid w:val="00195C3F"/>
    <w:rsid w:val="00195E7A"/>
    <w:rsid w:val="0019608D"/>
    <w:rsid w:val="00196710"/>
    <w:rsid w:val="00196F67"/>
    <w:rsid w:val="001A1DC6"/>
    <w:rsid w:val="001A6A58"/>
    <w:rsid w:val="001A7491"/>
    <w:rsid w:val="001A7A90"/>
    <w:rsid w:val="001B024B"/>
    <w:rsid w:val="001B1B24"/>
    <w:rsid w:val="001B591D"/>
    <w:rsid w:val="001B6485"/>
    <w:rsid w:val="001B7A06"/>
    <w:rsid w:val="001C03B9"/>
    <w:rsid w:val="001C1C46"/>
    <w:rsid w:val="001C2940"/>
    <w:rsid w:val="001C4229"/>
    <w:rsid w:val="001D1D6A"/>
    <w:rsid w:val="001D3F8A"/>
    <w:rsid w:val="001D6299"/>
    <w:rsid w:val="001E0378"/>
    <w:rsid w:val="001E0556"/>
    <w:rsid w:val="001E1919"/>
    <w:rsid w:val="001E2D50"/>
    <w:rsid w:val="001E35C2"/>
    <w:rsid w:val="001F1535"/>
    <w:rsid w:val="001F22B1"/>
    <w:rsid w:val="001F5AFA"/>
    <w:rsid w:val="001F6D70"/>
    <w:rsid w:val="00201C79"/>
    <w:rsid w:val="00202EE6"/>
    <w:rsid w:val="002044A4"/>
    <w:rsid w:val="00204879"/>
    <w:rsid w:val="00205BD8"/>
    <w:rsid w:val="0021013B"/>
    <w:rsid w:val="00210D6A"/>
    <w:rsid w:val="00211B43"/>
    <w:rsid w:val="002120B0"/>
    <w:rsid w:val="00213629"/>
    <w:rsid w:val="00214CBD"/>
    <w:rsid w:val="00215297"/>
    <w:rsid w:val="00216065"/>
    <w:rsid w:val="00216BF8"/>
    <w:rsid w:val="00220883"/>
    <w:rsid w:val="00220B72"/>
    <w:rsid w:val="00223277"/>
    <w:rsid w:val="002245D4"/>
    <w:rsid w:val="00225AD4"/>
    <w:rsid w:val="00230843"/>
    <w:rsid w:val="00231A0F"/>
    <w:rsid w:val="0023219D"/>
    <w:rsid w:val="00234E71"/>
    <w:rsid w:val="002351AB"/>
    <w:rsid w:val="00235401"/>
    <w:rsid w:val="00241D4C"/>
    <w:rsid w:val="00241E99"/>
    <w:rsid w:val="0024388F"/>
    <w:rsid w:val="00244265"/>
    <w:rsid w:val="002446F4"/>
    <w:rsid w:val="002450C1"/>
    <w:rsid w:val="00245259"/>
    <w:rsid w:val="00245345"/>
    <w:rsid w:val="00246165"/>
    <w:rsid w:val="0024640E"/>
    <w:rsid w:val="0024657F"/>
    <w:rsid w:val="00247145"/>
    <w:rsid w:val="0025145A"/>
    <w:rsid w:val="0026112A"/>
    <w:rsid w:val="0026261F"/>
    <w:rsid w:val="00265B1C"/>
    <w:rsid w:val="0026609E"/>
    <w:rsid w:val="00266E21"/>
    <w:rsid w:val="00270259"/>
    <w:rsid w:val="002709A9"/>
    <w:rsid w:val="0027110B"/>
    <w:rsid w:val="0027368F"/>
    <w:rsid w:val="00274515"/>
    <w:rsid w:val="002767C3"/>
    <w:rsid w:val="002768E9"/>
    <w:rsid w:val="00283473"/>
    <w:rsid w:val="00283DEE"/>
    <w:rsid w:val="00290DC8"/>
    <w:rsid w:val="00291740"/>
    <w:rsid w:val="002928F9"/>
    <w:rsid w:val="00294EC0"/>
    <w:rsid w:val="002A14E5"/>
    <w:rsid w:val="002A18E8"/>
    <w:rsid w:val="002A3E64"/>
    <w:rsid w:val="002A3EEC"/>
    <w:rsid w:val="002A3F00"/>
    <w:rsid w:val="002A495E"/>
    <w:rsid w:val="002A659D"/>
    <w:rsid w:val="002A692F"/>
    <w:rsid w:val="002B1344"/>
    <w:rsid w:val="002B3C3E"/>
    <w:rsid w:val="002B4D6D"/>
    <w:rsid w:val="002B54B5"/>
    <w:rsid w:val="002B5792"/>
    <w:rsid w:val="002B70FE"/>
    <w:rsid w:val="002C11D0"/>
    <w:rsid w:val="002C14F4"/>
    <w:rsid w:val="002C1B16"/>
    <w:rsid w:val="002C2AC1"/>
    <w:rsid w:val="002C33EF"/>
    <w:rsid w:val="002C35C1"/>
    <w:rsid w:val="002C430B"/>
    <w:rsid w:val="002C6043"/>
    <w:rsid w:val="002C7427"/>
    <w:rsid w:val="002C7CDB"/>
    <w:rsid w:val="002D2B0F"/>
    <w:rsid w:val="002D3D9B"/>
    <w:rsid w:val="002D5C36"/>
    <w:rsid w:val="002D5CBB"/>
    <w:rsid w:val="002D6B3C"/>
    <w:rsid w:val="002D71FA"/>
    <w:rsid w:val="002D78B6"/>
    <w:rsid w:val="002D7EB3"/>
    <w:rsid w:val="002E0C62"/>
    <w:rsid w:val="002E29CC"/>
    <w:rsid w:val="002E3100"/>
    <w:rsid w:val="002E3162"/>
    <w:rsid w:val="002E3D52"/>
    <w:rsid w:val="002E508D"/>
    <w:rsid w:val="002E793B"/>
    <w:rsid w:val="002F051E"/>
    <w:rsid w:val="002F59A0"/>
    <w:rsid w:val="003004A9"/>
    <w:rsid w:val="00301CBD"/>
    <w:rsid w:val="00305134"/>
    <w:rsid w:val="00306E7D"/>
    <w:rsid w:val="00310AD6"/>
    <w:rsid w:val="00313D89"/>
    <w:rsid w:val="00315F5E"/>
    <w:rsid w:val="003161CB"/>
    <w:rsid w:val="003173AE"/>
    <w:rsid w:val="00317AF7"/>
    <w:rsid w:val="00323E07"/>
    <w:rsid w:val="00324DC5"/>
    <w:rsid w:val="00325EFC"/>
    <w:rsid w:val="00332220"/>
    <w:rsid w:val="00333665"/>
    <w:rsid w:val="00333FA6"/>
    <w:rsid w:val="00335327"/>
    <w:rsid w:val="003356A1"/>
    <w:rsid w:val="00340877"/>
    <w:rsid w:val="00340B90"/>
    <w:rsid w:val="0034113F"/>
    <w:rsid w:val="00342299"/>
    <w:rsid w:val="00342A14"/>
    <w:rsid w:val="003437AB"/>
    <w:rsid w:val="003479E2"/>
    <w:rsid w:val="0035137D"/>
    <w:rsid w:val="0035155C"/>
    <w:rsid w:val="00356233"/>
    <w:rsid w:val="0036207F"/>
    <w:rsid w:val="003625FE"/>
    <w:rsid w:val="003639B2"/>
    <w:rsid w:val="0036493A"/>
    <w:rsid w:val="0036685D"/>
    <w:rsid w:val="003717D8"/>
    <w:rsid w:val="00374129"/>
    <w:rsid w:val="003741F6"/>
    <w:rsid w:val="00376CD9"/>
    <w:rsid w:val="003778EF"/>
    <w:rsid w:val="00377F79"/>
    <w:rsid w:val="00380043"/>
    <w:rsid w:val="00380194"/>
    <w:rsid w:val="00381A5E"/>
    <w:rsid w:val="00386B44"/>
    <w:rsid w:val="00386F87"/>
    <w:rsid w:val="00387C10"/>
    <w:rsid w:val="00390124"/>
    <w:rsid w:val="00391364"/>
    <w:rsid w:val="00392F2B"/>
    <w:rsid w:val="003942B7"/>
    <w:rsid w:val="003A0ADC"/>
    <w:rsid w:val="003A0F38"/>
    <w:rsid w:val="003A357C"/>
    <w:rsid w:val="003A36A8"/>
    <w:rsid w:val="003A6AAB"/>
    <w:rsid w:val="003B1050"/>
    <w:rsid w:val="003B4190"/>
    <w:rsid w:val="003B49C1"/>
    <w:rsid w:val="003B49CF"/>
    <w:rsid w:val="003B6EB8"/>
    <w:rsid w:val="003B7808"/>
    <w:rsid w:val="003B7EDA"/>
    <w:rsid w:val="003C03B6"/>
    <w:rsid w:val="003C1F6E"/>
    <w:rsid w:val="003C242E"/>
    <w:rsid w:val="003C4BB3"/>
    <w:rsid w:val="003C7359"/>
    <w:rsid w:val="003C7DD3"/>
    <w:rsid w:val="003D3615"/>
    <w:rsid w:val="003D41B8"/>
    <w:rsid w:val="003D4753"/>
    <w:rsid w:val="003D558A"/>
    <w:rsid w:val="003D5900"/>
    <w:rsid w:val="003E32ED"/>
    <w:rsid w:val="003E42B6"/>
    <w:rsid w:val="003E53A7"/>
    <w:rsid w:val="003E737C"/>
    <w:rsid w:val="003E7EE3"/>
    <w:rsid w:val="003F185E"/>
    <w:rsid w:val="003F5D2C"/>
    <w:rsid w:val="00400531"/>
    <w:rsid w:val="0040108C"/>
    <w:rsid w:val="004028FC"/>
    <w:rsid w:val="00406BEE"/>
    <w:rsid w:val="00407C6B"/>
    <w:rsid w:val="00412FDB"/>
    <w:rsid w:val="004142A1"/>
    <w:rsid w:val="00414971"/>
    <w:rsid w:val="004161B4"/>
    <w:rsid w:val="0041685E"/>
    <w:rsid w:val="00417FCE"/>
    <w:rsid w:val="00425A1D"/>
    <w:rsid w:val="004312EC"/>
    <w:rsid w:val="004315BC"/>
    <w:rsid w:val="004338E8"/>
    <w:rsid w:val="00433DB3"/>
    <w:rsid w:val="00440504"/>
    <w:rsid w:val="0044431F"/>
    <w:rsid w:val="004444CE"/>
    <w:rsid w:val="00450ECD"/>
    <w:rsid w:val="0045180B"/>
    <w:rsid w:val="004526E8"/>
    <w:rsid w:val="00452BA7"/>
    <w:rsid w:val="00456D9C"/>
    <w:rsid w:val="0045741C"/>
    <w:rsid w:val="00463FC1"/>
    <w:rsid w:val="004652F7"/>
    <w:rsid w:val="004657A8"/>
    <w:rsid w:val="0046737B"/>
    <w:rsid w:val="0046772A"/>
    <w:rsid w:val="0047664B"/>
    <w:rsid w:val="00482FF8"/>
    <w:rsid w:val="0048353B"/>
    <w:rsid w:val="00486FF6"/>
    <w:rsid w:val="00490A55"/>
    <w:rsid w:val="004916CF"/>
    <w:rsid w:val="004933BA"/>
    <w:rsid w:val="00493EF7"/>
    <w:rsid w:val="004A00CF"/>
    <w:rsid w:val="004A39F3"/>
    <w:rsid w:val="004A7510"/>
    <w:rsid w:val="004A7F8A"/>
    <w:rsid w:val="004B33C2"/>
    <w:rsid w:val="004B5350"/>
    <w:rsid w:val="004B53DA"/>
    <w:rsid w:val="004B627A"/>
    <w:rsid w:val="004B79B3"/>
    <w:rsid w:val="004C19DF"/>
    <w:rsid w:val="004C2457"/>
    <w:rsid w:val="004C2F23"/>
    <w:rsid w:val="004C4D00"/>
    <w:rsid w:val="004C5029"/>
    <w:rsid w:val="004C525C"/>
    <w:rsid w:val="004C6DFC"/>
    <w:rsid w:val="004C71DB"/>
    <w:rsid w:val="004C7D3D"/>
    <w:rsid w:val="004D17EB"/>
    <w:rsid w:val="004D6262"/>
    <w:rsid w:val="004E1290"/>
    <w:rsid w:val="004E4583"/>
    <w:rsid w:val="004E6127"/>
    <w:rsid w:val="004E6F9B"/>
    <w:rsid w:val="004F1FEC"/>
    <w:rsid w:val="004F224E"/>
    <w:rsid w:val="004F3215"/>
    <w:rsid w:val="00501A0D"/>
    <w:rsid w:val="00502722"/>
    <w:rsid w:val="00505522"/>
    <w:rsid w:val="00507340"/>
    <w:rsid w:val="0051274F"/>
    <w:rsid w:val="00512BE1"/>
    <w:rsid w:val="00515F25"/>
    <w:rsid w:val="005178D6"/>
    <w:rsid w:val="00521700"/>
    <w:rsid w:val="0052438D"/>
    <w:rsid w:val="00524EEB"/>
    <w:rsid w:val="00526514"/>
    <w:rsid w:val="00527A10"/>
    <w:rsid w:val="00530B8B"/>
    <w:rsid w:val="00530C33"/>
    <w:rsid w:val="00532F1E"/>
    <w:rsid w:val="0053455C"/>
    <w:rsid w:val="00534871"/>
    <w:rsid w:val="00536E53"/>
    <w:rsid w:val="00536EC0"/>
    <w:rsid w:val="005374B4"/>
    <w:rsid w:val="00537532"/>
    <w:rsid w:val="00537B9A"/>
    <w:rsid w:val="00540648"/>
    <w:rsid w:val="00540990"/>
    <w:rsid w:val="00541059"/>
    <w:rsid w:val="0054257B"/>
    <w:rsid w:val="00543E31"/>
    <w:rsid w:val="005446B7"/>
    <w:rsid w:val="005452FC"/>
    <w:rsid w:val="0054646E"/>
    <w:rsid w:val="0055040D"/>
    <w:rsid w:val="00552EC2"/>
    <w:rsid w:val="00555414"/>
    <w:rsid w:val="00557E45"/>
    <w:rsid w:val="00562388"/>
    <w:rsid w:val="00564370"/>
    <w:rsid w:val="00570848"/>
    <w:rsid w:val="00575CE0"/>
    <w:rsid w:val="0057659A"/>
    <w:rsid w:val="00577B05"/>
    <w:rsid w:val="005824D2"/>
    <w:rsid w:val="005833B5"/>
    <w:rsid w:val="00584B82"/>
    <w:rsid w:val="005919B6"/>
    <w:rsid w:val="0059231A"/>
    <w:rsid w:val="00592CB7"/>
    <w:rsid w:val="0059361C"/>
    <w:rsid w:val="005958FA"/>
    <w:rsid w:val="00596907"/>
    <w:rsid w:val="005A0328"/>
    <w:rsid w:val="005A152E"/>
    <w:rsid w:val="005A27A4"/>
    <w:rsid w:val="005B0749"/>
    <w:rsid w:val="005B17AE"/>
    <w:rsid w:val="005B252C"/>
    <w:rsid w:val="005B5454"/>
    <w:rsid w:val="005B566A"/>
    <w:rsid w:val="005B5E91"/>
    <w:rsid w:val="005C0E3E"/>
    <w:rsid w:val="005C32A3"/>
    <w:rsid w:val="005C5FB2"/>
    <w:rsid w:val="005D3641"/>
    <w:rsid w:val="005D5DA0"/>
    <w:rsid w:val="005D6BA9"/>
    <w:rsid w:val="005E5295"/>
    <w:rsid w:val="005E5D33"/>
    <w:rsid w:val="005E7E1A"/>
    <w:rsid w:val="005F0793"/>
    <w:rsid w:val="005F2BEF"/>
    <w:rsid w:val="005F4343"/>
    <w:rsid w:val="005F49AF"/>
    <w:rsid w:val="005F4A8A"/>
    <w:rsid w:val="005F6EA0"/>
    <w:rsid w:val="005F7187"/>
    <w:rsid w:val="006011CE"/>
    <w:rsid w:val="00602E22"/>
    <w:rsid w:val="006046BC"/>
    <w:rsid w:val="006050DB"/>
    <w:rsid w:val="006057D5"/>
    <w:rsid w:val="006069C2"/>
    <w:rsid w:val="00607580"/>
    <w:rsid w:val="00610108"/>
    <w:rsid w:val="00610A09"/>
    <w:rsid w:val="00612484"/>
    <w:rsid w:val="00613501"/>
    <w:rsid w:val="006135F1"/>
    <w:rsid w:val="00613E1F"/>
    <w:rsid w:val="0061459A"/>
    <w:rsid w:val="00614938"/>
    <w:rsid w:val="00620AE1"/>
    <w:rsid w:val="00622B01"/>
    <w:rsid w:val="00624E8F"/>
    <w:rsid w:val="0063269C"/>
    <w:rsid w:val="006344D7"/>
    <w:rsid w:val="0063616E"/>
    <w:rsid w:val="006404DD"/>
    <w:rsid w:val="00640EBD"/>
    <w:rsid w:val="00641E99"/>
    <w:rsid w:val="006440CC"/>
    <w:rsid w:val="00645FEA"/>
    <w:rsid w:val="00646031"/>
    <w:rsid w:val="00646768"/>
    <w:rsid w:val="00654D1C"/>
    <w:rsid w:val="00655722"/>
    <w:rsid w:val="00656647"/>
    <w:rsid w:val="00656C82"/>
    <w:rsid w:val="00656EA8"/>
    <w:rsid w:val="00664A2D"/>
    <w:rsid w:val="00664F55"/>
    <w:rsid w:val="00665345"/>
    <w:rsid w:val="0066724B"/>
    <w:rsid w:val="00667989"/>
    <w:rsid w:val="00671D53"/>
    <w:rsid w:val="00672A59"/>
    <w:rsid w:val="00673929"/>
    <w:rsid w:val="00674A85"/>
    <w:rsid w:val="00675A46"/>
    <w:rsid w:val="006762B6"/>
    <w:rsid w:val="0067760B"/>
    <w:rsid w:val="0068163D"/>
    <w:rsid w:val="00683A9E"/>
    <w:rsid w:val="006848AD"/>
    <w:rsid w:val="006854E0"/>
    <w:rsid w:val="006858E1"/>
    <w:rsid w:val="00685A65"/>
    <w:rsid w:val="006947C0"/>
    <w:rsid w:val="00695F6F"/>
    <w:rsid w:val="006A032A"/>
    <w:rsid w:val="006A05FD"/>
    <w:rsid w:val="006A0F6E"/>
    <w:rsid w:val="006A1A8F"/>
    <w:rsid w:val="006A3A49"/>
    <w:rsid w:val="006A3FAA"/>
    <w:rsid w:val="006A4BB5"/>
    <w:rsid w:val="006A7BC5"/>
    <w:rsid w:val="006B1CD7"/>
    <w:rsid w:val="006B25B1"/>
    <w:rsid w:val="006B3B8E"/>
    <w:rsid w:val="006B3E0C"/>
    <w:rsid w:val="006B62A6"/>
    <w:rsid w:val="006B7C2E"/>
    <w:rsid w:val="006C078D"/>
    <w:rsid w:val="006C358D"/>
    <w:rsid w:val="006C5A66"/>
    <w:rsid w:val="006C66BC"/>
    <w:rsid w:val="006C67C9"/>
    <w:rsid w:val="006D2F5E"/>
    <w:rsid w:val="006D74BC"/>
    <w:rsid w:val="006D7EF5"/>
    <w:rsid w:val="006E0B93"/>
    <w:rsid w:val="006E0E87"/>
    <w:rsid w:val="006E3424"/>
    <w:rsid w:val="006E4AA1"/>
    <w:rsid w:val="006E4AC4"/>
    <w:rsid w:val="006E7119"/>
    <w:rsid w:val="006F10E4"/>
    <w:rsid w:val="006F4504"/>
    <w:rsid w:val="006F4D50"/>
    <w:rsid w:val="006F621C"/>
    <w:rsid w:val="00701F23"/>
    <w:rsid w:val="0070263A"/>
    <w:rsid w:val="00702AD7"/>
    <w:rsid w:val="007035E4"/>
    <w:rsid w:val="00703ED0"/>
    <w:rsid w:val="00704830"/>
    <w:rsid w:val="007049E0"/>
    <w:rsid w:val="007059C2"/>
    <w:rsid w:val="00707CBE"/>
    <w:rsid w:val="007103C0"/>
    <w:rsid w:val="00712854"/>
    <w:rsid w:val="00713B34"/>
    <w:rsid w:val="007141DF"/>
    <w:rsid w:val="007146F6"/>
    <w:rsid w:val="00720F3B"/>
    <w:rsid w:val="00722539"/>
    <w:rsid w:val="00724283"/>
    <w:rsid w:val="00731546"/>
    <w:rsid w:val="0073291C"/>
    <w:rsid w:val="00737DA1"/>
    <w:rsid w:val="00740471"/>
    <w:rsid w:val="00740C29"/>
    <w:rsid w:val="00740CB5"/>
    <w:rsid w:val="00742507"/>
    <w:rsid w:val="0074314A"/>
    <w:rsid w:val="007520F0"/>
    <w:rsid w:val="007541F5"/>
    <w:rsid w:val="00756673"/>
    <w:rsid w:val="007622BA"/>
    <w:rsid w:val="007624BE"/>
    <w:rsid w:val="00762E7B"/>
    <w:rsid w:val="00770230"/>
    <w:rsid w:val="007704CC"/>
    <w:rsid w:val="00770ADC"/>
    <w:rsid w:val="00771F16"/>
    <w:rsid w:val="00773327"/>
    <w:rsid w:val="007767BE"/>
    <w:rsid w:val="007805D7"/>
    <w:rsid w:val="00780E52"/>
    <w:rsid w:val="00781C32"/>
    <w:rsid w:val="0078294C"/>
    <w:rsid w:val="0078350C"/>
    <w:rsid w:val="007838E7"/>
    <w:rsid w:val="00783DF4"/>
    <w:rsid w:val="00787A17"/>
    <w:rsid w:val="00791226"/>
    <w:rsid w:val="00793A4C"/>
    <w:rsid w:val="0079476D"/>
    <w:rsid w:val="00795322"/>
    <w:rsid w:val="00797588"/>
    <w:rsid w:val="007A0AD0"/>
    <w:rsid w:val="007A2202"/>
    <w:rsid w:val="007A289C"/>
    <w:rsid w:val="007A43E0"/>
    <w:rsid w:val="007A608F"/>
    <w:rsid w:val="007A76FE"/>
    <w:rsid w:val="007B0A39"/>
    <w:rsid w:val="007B303A"/>
    <w:rsid w:val="007B3C66"/>
    <w:rsid w:val="007B4D3B"/>
    <w:rsid w:val="007B6A29"/>
    <w:rsid w:val="007B71EF"/>
    <w:rsid w:val="007B7D58"/>
    <w:rsid w:val="007C10B7"/>
    <w:rsid w:val="007C3927"/>
    <w:rsid w:val="007C404C"/>
    <w:rsid w:val="007D04A2"/>
    <w:rsid w:val="007D1899"/>
    <w:rsid w:val="007D1EDD"/>
    <w:rsid w:val="007D5A7F"/>
    <w:rsid w:val="007D5D7E"/>
    <w:rsid w:val="007D639D"/>
    <w:rsid w:val="007D7455"/>
    <w:rsid w:val="007E0409"/>
    <w:rsid w:val="007E2521"/>
    <w:rsid w:val="007E3728"/>
    <w:rsid w:val="007E4A30"/>
    <w:rsid w:val="007E5445"/>
    <w:rsid w:val="007E55D0"/>
    <w:rsid w:val="007E6CB1"/>
    <w:rsid w:val="007F005E"/>
    <w:rsid w:val="007F1F8F"/>
    <w:rsid w:val="007F205D"/>
    <w:rsid w:val="007F3EED"/>
    <w:rsid w:val="007F751C"/>
    <w:rsid w:val="008035A5"/>
    <w:rsid w:val="00803DF3"/>
    <w:rsid w:val="00804A21"/>
    <w:rsid w:val="00806D49"/>
    <w:rsid w:val="00807548"/>
    <w:rsid w:val="00807834"/>
    <w:rsid w:val="0081278A"/>
    <w:rsid w:val="00815735"/>
    <w:rsid w:val="00815DC9"/>
    <w:rsid w:val="00816317"/>
    <w:rsid w:val="00821238"/>
    <w:rsid w:val="008212EC"/>
    <w:rsid w:val="0082148D"/>
    <w:rsid w:val="00822F2D"/>
    <w:rsid w:val="00824361"/>
    <w:rsid w:val="00824DFE"/>
    <w:rsid w:val="00830262"/>
    <w:rsid w:val="00831878"/>
    <w:rsid w:val="00831B5A"/>
    <w:rsid w:val="0083290F"/>
    <w:rsid w:val="008345A6"/>
    <w:rsid w:val="0083470E"/>
    <w:rsid w:val="00834D3B"/>
    <w:rsid w:val="00841AF3"/>
    <w:rsid w:val="008439BD"/>
    <w:rsid w:val="00843F66"/>
    <w:rsid w:val="008448E7"/>
    <w:rsid w:val="00846D67"/>
    <w:rsid w:val="008500E5"/>
    <w:rsid w:val="008529C0"/>
    <w:rsid w:val="00855389"/>
    <w:rsid w:val="00855969"/>
    <w:rsid w:val="008559B5"/>
    <w:rsid w:val="0086181A"/>
    <w:rsid w:val="008623BF"/>
    <w:rsid w:val="00864075"/>
    <w:rsid w:val="00865D3D"/>
    <w:rsid w:val="00867FD4"/>
    <w:rsid w:val="008711E2"/>
    <w:rsid w:val="0087386B"/>
    <w:rsid w:val="008779E9"/>
    <w:rsid w:val="00881381"/>
    <w:rsid w:val="00884787"/>
    <w:rsid w:val="00884EB0"/>
    <w:rsid w:val="008850DD"/>
    <w:rsid w:val="00885172"/>
    <w:rsid w:val="00885A8D"/>
    <w:rsid w:val="00885F84"/>
    <w:rsid w:val="008869BB"/>
    <w:rsid w:val="00890AC5"/>
    <w:rsid w:val="00893F69"/>
    <w:rsid w:val="00894A37"/>
    <w:rsid w:val="00894D76"/>
    <w:rsid w:val="00896D72"/>
    <w:rsid w:val="00897094"/>
    <w:rsid w:val="00897730"/>
    <w:rsid w:val="008A0468"/>
    <w:rsid w:val="008A07E6"/>
    <w:rsid w:val="008A2446"/>
    <w:rsid w:val="008A7560"/>
    <w:rsid w:val="008A7B1C"/>
    <w:rsid w:val="008B0935"/>
    <w:rsid w:val="008B487C"/>
    <w:rsid w:val="008B49C4"/>
    <w:rsid w:val="008B6008"/>
    <w:rsid w:val="008B68FC"/>
    <w:rsid w:val="008C15F6"/>
    <w:rsid w:val="008C4423"/>
    <w:rsid w:val="008C4E76"/>
    <w:rsid w:val="008C56F2"/>
    <w:rsid w:val="008D0E0F"/>
    <w:rsid w:val="008D1FA6"/>
    <w:rsid w:val="008D47F5"/>
    <w:rsid w:val="008D5939"/>
    <w:rsid w:val="008D6355"/>
    <w:rsid w:val="008E09D5"/>
    <w:rsid w:val="008E0E01"/>
    <w:rsid w:val="008E0E29"/>
    <w:rsid w:val="008E25F8"/>
    <w:rsid w:val="008E281F"/>
    <w:rsid w:val="008E3674"/>
    <w:rsid w:val="008E42A9"/>
    <w:rsid w:val="008F2319"/>
    <w:rsid w:val="00900943"/>
    <w:rsid w:val="00902A79"/>
    <w:rsid w:val="00903368"/>
    <w:rsid w:val="00905887"/>
    <w:rsid w:val="00906AD6"/>
    <w:rsid w:val="0090770A"/>
    <w:rsid w:val="00907ECA"/>
    <w:rsid w:val="00910A8C"/>
    <w:rsid w:val="00910D5C"/>
    <w:rsid w:val="00912D48"/>
    <w:rsid w:val="00912FA0"/>
    <w:rsid w:val="00914196"/>
    <w:rsid w:val="009152EC"/>
    <w:rsid w:val="009173E7"/>
    <w:rsid w:val="00922C58"/>
    <w:rsid w:val="00923245"/>
    <w:rsid w:val="00924FDF"/>
    <w:rsid w:val="00933DBB"/>
    <w:rsid w:val="0093451C"/>
    <w:rsid w:val="00934CCA"/>
    <w:rsid w:val="00937F2C"/>
    <w:rsid w:val="0094037A"/>
    <w:rsid w:val="00940448"/>
    <w:rsid w:val="009404BA"/>
    <w:rsid w:val="00940710"/>
    <w:rsid w:val="00943C8F"/>
    <w:rsid w:val="00943D73"/>
    <w:rsid w:val="00943E9C"/>
    <w:rsid w:val="009519F9"/>
    <w:rsid w:val="00952554"/>
    <w:rsid w:val="009562ED"/>
    <w:rsid w:val="00961E3F"/>
    <w:rsid w:val="009624F9"/>
    <w:rsid w:val="00962BC0"/>
    <w:rsid w:val="00963468"/>
    <w:rsid w:val="00963EF8"/>
    <w:rsid w:val="009656ED"/>
    <w:rsid w:val="009657EA"/>
    <w:rsid w:val="00971DEC"/>
    <w:rsid w:val="009721D7"/>
    <w:rsid w:val="00972716"/>
    <w:rsid w:val="00973372"/>
    <w:rsid w:val="00977651"/>
    <w:rsid w:val="0098076B"/>
    <w:rsid w:val="00981C8D"/>
    <w:rsid w:val="00982B1A"/>
    <w:rsid w:val="00982BC6"/>
    <w:rsid w:val="009838DB"/>
    <w:rsid w:val="00983DE7"/>
    <w:rsid w:val="00984FCD"/>
    <w:rsid w:val="00986103"/>
    <w:rsid w:val="009931BA"/>
    <w:rsid w:val="009932AC"/>
    <w:rsid w:val="00993422"/>
    <w:rsid w:val="00993913"/>
    <w:rsid w:val="00995CB0"/>
    <w:rsid w:val="009977EF"/>
    <w:rsid w:val="009A0052"/>
    <w:rsid w:val="009A0203"/>
    <w:rsid w:val="009A47CC"/>
    <w:rsid w:val="009A4FA0"/>
    <w:rsid w:val="009A52CC"/>
    <w:rsid w:val="009A7ED6"/>
    <w:rsid w:val="009B0F8F"/>
    <w:rsid w:val="009B49D8"/>
    <w:rsid w:val="009C0359"/>
    <w:rsid w:val="009C5AAE"/>
    <w:rsid w:val="009D080F"/>
    <w:rsid w:val="009D0F72"/>
    <w:rsid w:val="009D184E"/>
    <w:rsid w:val="009D241A"/>
    <w:rsid w:val="009D2ACC"/>
    <w:rsid w:val="009D32F5"/>
    <w:rsid w:val="009D4D4A"/>
    <w:rsid w:val="009D4ED6"/>
    <w:rsid w:val="009D5634"/>
    <w:rsid w:val="009E07E9"/>
    <w:rsid w:val="009E1255"/>
    <w:rsid w:val="009E51A6"/>
    <w:rsid w:val="009E7A5D"/>
    <w:rsid w:val="009E7E80"/>
    <w:rsid w:val="009F07B3"/>
    <w:rsid w:val="009F6A50"/>
    <w:rsid w:val="00A001DB"/>
    <w:rsid w:val="00A00E1C"/>
    <w:rsid w:val="00A0489B"/>
    <w:rsid w:val="00A0710A"/>
    <w:rsid w:val="00A108DD"/>
    <w:rsid w:val="00A13BFF"/>
    <w:rsid w:val="00A2021B"/>
    <w:rsid w:val="00A20482"/>
    <w:rsid w:val="00A23C83"/>
    <w:rsid w:val="00A2475F"/>
    <w:rsid w:val="00A250FA"/>
    <w:rsid w:val="00A26B75"/>
    <w:rsid w:val="00A33811"/>
    <w:rsid w:val="00A3453A"/>
    <w:rsid w:val="00A350F7"/>
    <w:rsid w:val="00A367BD"/>
    <w:rsid w:val="00A40F96"/>
    <w:rsid w:val="00A44B7C"/>
    <w:rsid w:val="00A451DF"/>
    <w:rsid w:val="00A457CF"/>
    <w:rsid w:val="00A500F4"/>
    <w:rsid w:val="00A528B1"/>
    <w:rsid w:val="00A55D98"/>
    <w:rsid w:val="00A575BD"/>
    <w:rsid w:val="00A633ED"/>
    <w:rsid w:val="00A666C1"/>
    <w:rsid w:val="00A66C7E"/>
    <w:rsid w:val="00A750D0"/>
    <w:rsid w:val="00A751C3"/>
    <w:rsid w:val="00A80144"/>
    <w:rsid w:val="00A82907"/>
    <w:rsid w:val="00A83328"/>
    <w:rsid w:val="00A86FDE"/>
    <w:rsid w:val="00A90210"/>
    <w:rsid w:val="00A927D7"/>
    <w:rsid w:val="00AA07E3"/>
    <w:rsid w:val="00AA094C"/>
    <w:rsid w:val="00AA0D0E"/>
    <w:rsid w:val="00AA10AE"/>
    <w:rsid w:val="00AA5175"/>
    <w:rsid w:val="00AA5F9F"/>
    <w:rsid w:val="00AB0AD8"/>
    <w:rsid w:val="00AB1391"/>
    <w:rsid w:val="00AB1786"/>
    <w:rsid w:val="00AB1F7D"/>
    <w:rsid w:val="00AC29DD"/>
    <w:rsid w:val="00AC3A81"/>
    <w:rsid w:val="00AC483C"/>
    <w:rsid w:val="00AC589F"/>
    <w:rsid w:val="00AC5DFD"/>
    <w:rsid w:val="00AC7134"/>
    <w:rsid w:val="00AC7B0F"/>
    <w:rsid w:val="00AD1DC6"/>
    <w:rsid w:val="00AD551B"/>
    <w:rsid w:val="00AD5D5D"/>
    <w:rsid w:val="00AD5ECC"/>
    <w:rsid w:val="00AE037D"/>
    <w:rsid w:val="00AE1912"/>
    <w:rsid w:val="00AE1DBA"/>
    <w:rsid w:val="00AE43D3"/>
    <w:rsid w:val="00AE466B"/>
    <w:rsid w:val="00AE5DF8"/>
    <w:rsid w:val="00AE6BDB"/>
    <w:rsid w:val="00AE7110"/>
    <w:rsid w:val="00AE7F04"/>
    <w:rsid w:val="00AF17CD"/>
    <w:rsid w:val="00AF3841"/>
    <w:rsid w:val="00AF7C73"/>
    <w:rsid w:val="00B008EC"/>
    <w:rsid w:val="00B01992"/>
    <w:rsid w:val="00B026C6"/>
    <w:rsid w:val="00B030B9"/>
    <w:rsid w:val="00B0312F"/>
    <w:rsid w:val="00B03D31"/>
    <w:rsid w:val="00B04E8A"/>
    <w:rsid w:val="00B07A29"/>
    <w:rsid w:val="00B11D04"/>
    <w:rsid w:val="00B11FFE"/>
    <w:rsid w:val="00B12EF7"/>
    <w:rsid w:val="00B14B9B"/>
    <w:rsid w:val="00B161B6"/>
    <w:rsid w:val="00B20144"/>
    <w:rsid w:val="00B20354"/>
    <w:rsid w:val="00B21028"/>
    <w:rsid w:val="00B214F5"/>
    <w:rsid w:val="00B21554"/>
    <w:rsid w:val="00B21815"/>
    <w:rsid w:val="00B21FA2"/>
    <w:rsid w:val="00B2203E"/>
    <w:rsid w:val="00B22BC2"/>
    <w:rsid w:val="00B23346"/>
    <w:rsid w:val="00B254A1"/>
    <w:rsid w:val="00B256E4"/>
    <w:rsid w:val="00B25BED"/>
    <w:rsid w:val="00B2755C"/>
    <w:rsid w:val="00B305B8"/>
    <w:rsid w:val="00B308C0"/>
    <w:rsid w:val="00B3133E"/>
    <w:rsid w:val="00B33518"/>
    <w:rsid w:val="00B35A20"/>
    <w:rsid w:val="00B35C53"/>
    <w:rsid w:val="00B36BA9"/>
    <w:rsid w:val="00B37A0E"/>
    <w:rsid w:val="00B408C2"/>
    <w:rsid w:val="00B41294"/>
    <w:rsid w:val="00B41718"/>
    <w:rsid w:val="00B44603"/>
    <w:rsid w:val="00B46AFC"/>
    <w:rsid w:val="00B47ACE"/>
    <w:rsid w:val="00B47CF4"/>
    <w:rsid w:val="00B501B8"/>
    <w:rsid w:val="00B51788"/>
    <w:rsid w:val="00B53025"/>
    <w:rsid w:val="00B552BB"/>
    <w:rsid w:val="00B55F5A"/>
    <w:rsid w:val="00B56EBA"/>
    <w:rsid w:val="00B570AD"/>
    <w:rsid w:val="00B57F01"/>
    <w:rsid w:val="00B6151E"/>
    <w:rsid w:val="00B63704"/>
    <w:rsid w:val="00B643F6"/>
    <w:rsid w:val="00B646CB"/>
    <w:rsid w:val="00B64B70"/>
    <w:rsid w:val="00B64D06"/>
    <w:rsid w:val="00B665DD"/>
    <w:rsid w:val="00B66857"/>
    <w:rsid w:val="00B669CC"/>
    <w:rsid w:val="00B67141"/>
    <w:rsid w:val="00B7104A"/>
    <w:rsid w:val="00B717A5"/>
    <w:rsid w:val="00B71D5E"/>
    <w:rsid w:val="00B74922"/>
    <w:rsid w:val="00B7629C"/>
    <w:rsid w:val="00B76610"/>
    <w:rsid w:val="00B81670"/>
    <w:rsid w:val="00B81BC5"/>
    <w:rsid w:val="00B84844"/>
    <w:rsid w:val="00B84C8C"/>
    <w:rsid w:val="00B85128"/>
    <w:rsid w:val="00B8546B"/>
    <w:rsid w:val="00B8574F"/>
    <w:rsid w:val="00B86733"/>
    <w:rsid w:val="00B91C44"/>
    <w:rsid w:val="00B95179"/>
    <w:rsid w:val="00B97814"/>
    <w:rsid w:val="00BA12A8"/>
    <w:rsid w:val="00BA2125"/>
    <w:rsid w:val="00BA3B94"/>
    <w:rsid w:val="00BA5011"/>
    <w:rsid w:val="00BB1655"/>
    <w:rsid w:val="00BB1959"/>
    <w:rsid w:val="00BB1F6C"/>
    <w:rsid w:val="00BB464C"/>
    <w:rsid w:val="00BB6B07"/>
    <w:rsid w:val="00BB6EB7"/>
    <w:rsid w:val="00BC0604"/>
    <w:rsid w:val="00BC331B"/>
    <w:rsid w:val="00BC4D60"/>
    <w:rsid w:val="00BC570B"/>
    <w:rsid w:val="00BC7227"/>
    <w:rsid w:val="00BD1C7E"/>
    <w:rsid w:val="00BD2295"/>
    <w:rsid w:val="00BD3AE0"/>
    <w:rsid w:val="00BD5EB2"/>
    <w:rsid w:val="00BD6341"/>
    <w:rsid w:val="00BE040D"/>
    <w:rsid w:val="00BE24D7"/>
    <w:rsid w:val="00BE474E"/>
    <w:rsid w:val="00BE4A73"/>
    <w:rsid w:val="00BF2774"/>
    <w:rsid w:val="00BF4E66"/>
    <w:rsid w:val="00BF6325"/>
    <w:rsid w:val="00C00415"/>
    <w:rsid w:val="00C06F7E"/>
    <w:rsid w:val="00C0728E"/>
    <w:rsid w:val="00C07BE9"/>
    <w:rsid w:val="00C07C94"/>
    <w:rsid w:val="00C110C1"/>
    <w:rsid w:val="00C1132A"/>
    <w:rsid w:val="00C14012"/>
    <w:rsid w:val="00C161E0"/>
    <w:rsid w:val="00C24EE0"/>
    <w:rsid w:val="00C25648"/>
    <w:rsid w:val="00C27C62"/>
    <w:rsid w:val="00C31698"/>
    <w:rsid w:val="00C31BE3"/>
    <w:rsid w:val="00C33F98"/>
    <w:rsid w:val="00C34044"/>
    <w:rsid w:val="00C34E79"/>
    <w:rsid w:val="00C36BD4"/>
    <w:rsid w:val="00C37BAD"/>
    <w:rsid w:val="00C40320"/>
    <w:rsid w:val="00C40CC3"/>
    <w:rsid w:val="00C411C2"/>
    <w:rsid w:val="00C42766"/>
    <w:rsid w:val="00C45ED4"/>
    <w:rsid w:val="00C51FA6"/>
    <w:rsid w:val="00C52733"/>
    <w:rsid w:val="00C545AB"/>
    <w:rsid w:val="00C5570C"/>
    <w:rsid w:val="00C57AC9"/>
    <w:rsid w:val="00C6114A"/>
    <w:rsid w:val="00C616FC"/>
    <w:rsid w:val="00C62CAF"/>
    <w:rsid w:val="00C64BD3"/>
    <w:rsid w:val="00C6755E"/>
    <w:rsid w:val="00C73CF5"/>
    <w:rsid w:val="00C77DE6"/>
    <w:rsid w:val="00C80F8A"/>
    <w:rsid w:val="00C82151"/>
    <w:rsid w:val="00C82559"/>
    <w:rsid w:val="00C82FB4"/>
    <w:rsid w:val="00C839D8"/>
    <w:rsid w:val="00C87066"/>
    <w:rsid w:val="00C87E3C"/>
    <w:rsid w:val="00C90961"/>
    <w:rsid w:val="00C940C8"/>
    <w:rsid w:val="00C96BEB"/>
    <w:rsid w:val="00CA01B5"/>
    <w:rsid w:val="00CA194D"/>
    <w:rsid w:val="00CA264F"/>
    <w:rsid w:val="00CB0EA2"/>
    <w:rsid w:val="00CB10B0"/>
    <w:rsid w:val="00CB427D"/>
    <w:rsid w:val="00CB734E"/>
    <w:rsid w:val="00CB7B1E"/>
    <w:rsid w:val="00CC0E2C"/>
    <w:rsid w:val="00CC29A0"/>
    <w:rsid w:val="00CC3AB6"/>
    <w:rsid w:val="00CC69C5"/>
    <w:rsid w:val="00CC744C"/>
    <w:rsid w:val="00CC7787"/>
    <w:rsid w:val="00CC7BE7"/>
    <w:rsid w:val="00CD17A5"/>
    <w:rsid w:val="00CD5290"/>
    <w:rsid w:val="00CD6219"/>
    <w:rsid w:val="00CE0C54"/>
    <w:rsid w:val="00CE1EB0"/>
    <w:rsid w:val="00CE2C73"/>
    <w:rsid w:val="00CE3FA3"/>
    <w:rsid w:val="00CF7255"/>
    <w:rsid w:val="00D0281D"/>
    <w:rsid w:val="00D03A20"/>
    <w:rsid w:val="00D044B2"/>
    <w:rsid w:val="00D059AA"/>
    <w:rsid w:val="00D105F1"/>
    <w:rsid w:val="00D109C1"/>
    <w:rsid w:val="00D1298F"/>
    <w:rsid w:val="00D13527"/>
    <w:rsid w:val="00D14DD4"/>
    <w:rsid w:val="00D21699"/>
    <w:rsid w:val="00D2697F"/>
    <w:rsid w:val="00D30516"/>
    <w:rsid w:val="00D31667"/>
    <w:rsid w:val="00D33620"/>
    <w:rsid w:val="00D34F0D"/>
    <w:rsid w:val="00D35FBE"/>
    <w:rsid w:val="00D35FE4"/>
    <w:rsid w:val="00D37702"/>
    <w:rsid w:val="00D4273A"/>
    <w:rsid w:val="00D46390"/>
    <w:rsid w:val="00D525F8"/>
    <w:rsid w:val="00D52A33"/>
    <w:rsid w:val="00D530FF"/>
    <w:rsid w:val="00D53336"/>
    <w:rsid w:val="00D55EE7"/>
    <w:rsid w:val="00D56AF5"/>
    <w:rsid w:val="00D57635"/>
    <w:rsid w:val="00D612B0"/>
    <w:rsid w:val="00D62BF7"/>
    <w:rsid w:val="00D63A29"/>
    <w:rsid w:val="00D6634A"/>
    <w:rsid w:val="00D703ED"/>
    <w:rsid w:val="00D74AA9"/>
    <w:rsid w:val="00D752C4"/>
    <w:rsid w:val="00D77009"/>
    <w:rsid w:val="00D7732D"/>
    <w:rsid w:val="00D80182"/>
    <w:rsid w:val="00D80C05"/>
    <w:rsid w:val="00D81420"/>
    <w:rsid w:val="00D8438E"/>
    <w:rsid w:val="00D86E08"/>
    <w:rsid w:val="00D86F49"/>
    <w:rsid w:val="00D871C0"/>
    <w:rsid w:val="00D92BD0"/>
    <w:rsid w:val="00D96057"/>
    <w:rsid w:val="00DA0A57"/>
    <w:rsid w:val="00DA36BB"/>
    <w:rsid w:val="00DA4BD4"/>
    <w:rsid w:val="00DA516C"/>
    <w:rsid w:val="00DB2A4C"/>
    <w:rsid w:val="00DB37F8"/>
    <w:rsid w:val="00DB4FAA"/>
    <w:rsid w:val="00DB5002"/>
    <w:rsid w:val="00DC05D8"/>
    <w:rsid w:val="00DC0F3C"/>
    <w:rsid w:val="00DC1142"/>
    <w:rsid w:val="00DC19CA"/>
    <w:rsid w:val="00DC2054"/>
    <w:rsid w:val="00DC4B40"/>
    <w:rsid w:val="00DC531F"/>
    <w:rsid w:val="00DC6402"/>
    <w:rsid w:val="00DD1656"/>
    <w:rsid w:val="00DD28FF"/>
    <w:rsid w:val="00DD34E7"/>
    <w:rsid w:val="00DD6DBB"/>
    <w:rsid w:val="00DD6E35"/>
    <w:rsid w:val="00DD6E65"/>
    <w:rsid w:val="00DD7CA2"/>
    <w:rsid w:val="00DE043A"/>
    <w:rsid w:val="00DE05A5"/>
    <w:rsid w:val="00DE0690"/>
    <w:rsid w:val="00DE13D1"/>
    <w:rsid w:val="00DE25AD"/>
    <w:rsid w:val="00DF052F"/>
    <w:rsid w:val="00DF20FA"/>
    <w:rsid w:val="00DF53CD"/>
    <w:rsid w:val="00DF5BCC"/>
    <w:rsid w:val="00DF5D93"/>
    <w:rsid w:val="00DF6C5E"/>
    <w:rsid w:val="00DF75B3"/>
    <w:rsid w:val="00DF76CF"/>
    <w:rsid w:val="00E02E70"/>
    <w:rsid w:val="00E03DB3"/>
    <w:rsid w:val="00E04220"/>
    <w:rsid w:val="00E0449F"/>
    <w:rsid w:val="00E10077"/>
    <w:rsid w:val="00E124AB"/>
    <w:rsid w:val="00E13A4D"/>
    <w:rsid w:val="00E13FED"/>
    <w:rsid w:val="00E15E8F"/>
    <w:rsid w:val="00E17232"/>
    <w:rsid w:val="00E17A73"/>
    <w:rsid w:val="00E200A1"/>
    <w:rsid w:val="00E2065A"/>
    <w:rsid w:val="00E2095D"/>
    <w:rsid w:val="00E238CA"/>
    <w:rsid w:val="00E35168"/>
    <w:rsid w:val="00E361CB"/>
    <w:rsid w:val="00E4220D"/>
    <w:rsid w:val="00E43182"/>
    <w:rsid w:val="00E433C8"/>
    <w:rsid w:val="00E43651"/>
    <w:rsid w:val="00E43E53"/>
    <w:rsid w:val="00E45E94"/>
    <w:rsid w:val="00E4641C"/>
    <w:rsid w:val="00E47A03"/>
    <w:rsid w:val="00E50F63"/>
    <w:rsid w:val="00E559F6"/>
    <w:rsid w:val="00E572A1"/>
    <w:rsid w:val="00E57368"/>
    <w:rsid w:val="00E60789"/>
    <w:rsid w:val="00E61EFF"/>
    <w:rsid w:val="00E6250A"/>
    <w:rsid w:val="00E64810"/>
    <w:rsid w:val="00E66B94"/>
    <w:rsid w:val="00E74B78"/>
    <w:rsid w:val="00E77A88"/>
    <w:rsid w:val="00E8075D"/>
    <w:rsid w:val="00E80854"/>
    <w:rsid w:val="00E80B13"/>
    <w:rsid w:val="00E819A3"/>
    <w:rsid w:val="00E8722B"/>
    <w:rsid w:val="00E902EE"/>
    <w:rsid w:val="00E9103A"/>
    <w:rsid w:val="00E9390C"/>
    <w:rsid w:val="00E95C2B"/>
    <w:rsid w:val="00EA0011"/>
    <w:rsid w:val="00EA07EF"/>
    <w:rsid w:val="00EA241E"/>
    <w:rsid w:val="00EA3210"/>
    <w:rsid w:val="00EA49AA"/>
    <w:rsid w:val="00EA4F5A"/>
    <w:rsid w:val="00EA64C0"/>
    <w:rsid w:val="00EB1A7C"/>
    <w:rsid w:val="00EB1E9F"/>
    <w:rsid w:val="00EB2103"/>
    <w:rsid w:val="00EB2F38"/>
    <w:rsid w:val="00EB6196"/>
    <w:rsid w:val="00EC0A01"/>
    <w:rsid w:val="00EC40E6"/>
    <w:rsid w:val="00EC4624"/>
    <w:rsid w:val="00EC5213"/>
    <w:rsid w:val="00EC5AB2"/>
    <w:rsid w:val="00ED10E8"/>
    <w:rsid w:val="00ED1208"/>
    <w:rsid w:val="00ED71CA"/>
    <w:rsid w:val="00EE04EB"/>
    <w:rsid w:val="00EE18D2"/>
    <w:rsid w:val="00EE32B4"/>
    <w:rsid w:val="00EE3856"/>
    <w:rsid w:val="00EE4DB1"/>
    <w:rsid w:val="00EE546F"/>
    <w:rsid w:val="00EE6007"/>
    <w:rsid w:val="00EE6E28"/>
    <w:rsid w:val="00EE730C"/>
    <w:rsid w:val="00EE7EB8"/>
    <w:rsid w:val="00EE7F54"/>
    <w:rsid w:val="00EF066F"/>
    <w:rsid w:val="00EF2094"/>
    <w:rsid w:val="00EF2E4C"/>
    <w:rsid w:val="00EF3D42"/>
    <w:rsid w:val="00EF4084"/>
    <w:rsid w:val="00EF461E"/>
    <w:rsid w:val="00EF524C"/>
    <w:rsid w:val="00EF701F"/>
    <w:rsid w:val="00F008FF"/>
    <w:rsid w:val="00F0099F"/>
    <w:rsid w:val="00F01779"/>
    <w:rsid w:val="00F01ABC"/>
    <w:rsid w:val="00F02C6A"/>
    <w:rsid w:val="00F061C7"/>
    <w:rsid w:val="00F0781E"/>
    <w:rsid w:val="00F1171F"/>
    <w:rsid w:val="00F124B0"/>
    <w:rsid w:val="00F12DED"/>
    <w:rsid w:val="00F136DD"/>
    <w:rsid w:val="00F14389"/>
    <w:rsid w:val="00F143B2"/>
    <w:rsid w:val="00F14846"/>
    <w:rsid w:val="00F149BC"/>
    <w:rsid w:val="00F15072"/>
    <w:rsid w:val="00F15728"/>
    <w:rsid w:val="00F169C3"/>
    <w:rsid w:val="00F16E24"/>
    <w:rsid w:val="00F20708"/>
    <w:rsid w:val="00F2130D"/>
    <w:rsid w:val="00F214B8"/>
    <w:rsid w:val="00F21E8B"/>
    <w:rsid w:val="00F22827"/>
    <w:rsid w:val="00F23A5F"/>
    <w:rsid w:val="00F23ED9"/>
    <w:rsid w:val="00F25E02"/>
    <w:rsid w:val="00F25E36"/>
    <w:rsid w:val="00F2615E"/>
    <w:rsid w:val="00F27CEF"/>
    <w:rsid w:val="00F3230A"/>
    <w:rsid w:val="00F33BC2"/>
    <w:rsid w:val="00F35625"/>
    <w:rsid w:val="00F37A0E"/>
    <w:rsid w:val="00F37E81"/>
    <w:rsid w:val="00F40BCE"/>
    <w:rsid w:val="00F47747"/>
    <w:rsid w:val="00F479F5"/>
    <w:rsid w:val="00F47BBA"/>
    <w:rsid w:val="00F50E50"/>
    <w:rsid w:val="00F51751"/>
    <w:rsid w:val="00F518E2"/>
    <w:rsid w:val="00F5586C"/>
    <w:rsid w:val="00F56114"/>
    <w:rsid w:val="00F57C48"/>
    <w:rsid w:val="00F6056E"/>
    <w:rsid w:val="00F60683"/>
    <w:rsid w:val="00F64BD6"/>
    <w:rsid w:val="00F65D70"/>
    <w:rsid w:val="00F6795B"/>
    <w:rsid w:val="00F71903"/>
    <w:rsid w:val="00F72D89"/>
    <w:rsid w:val="00F746F2"/>
    <w:rsid w:val="00F75C94"/>
    <w:rsid w:val="00F80A6D"/>
    <w:rsid w:val="00F818B2"/>
    <w:rsid w:val="00F81F2E"/>
    <w:rsid w:val="00F82782"/>
    <w:rsid w:val="00F82FD2"/>
    <w:rsid w:val="00F85F26"/>
    <w:rsid w:val="00F90D42"/>
    <w:rsid w:val="00F921EA"/>
    <w:rsid w:val="00F921F0"/>
    <w:rsid w:val="00F9577D"/>
    <w:rsid w:val="00F97309"/>
    <w:rsid w:val="00F977E0"/>
    <w:rsid w:val="00F97D01"/>
    <w:rsid w:val="00FA01E2"/>
    <w:rsid w:val="00FA20B8"/>
    <w:rsid w:val="00FA24A1"/>
    <w:rsid w:val="00FA2A1C"/>
    <w:rsid w:val="00FA3675"/>
    <w:rsid w:val="00FA47E7"/>
    <w:rsid w:val="00FA531D"/>
    <w:rsid w:val="00FA64ED"/>
    <w:rsid w:val="00FB1036"/>
    <w:rsid w:val="00FB22C4"/>
    <w:rsid w:val="00FB2552"/>
    <w:rsid w:val="00FB468C"/>
    <w:rsid w:val="00FB5409"/>
    <w:rsid w:val="00FB7E51"/>
    <w:rsid w:val="00FC0236"/>
    <w:rsid w:val="00FC1C87"/>
    <w:rsid w:val="00FC3387"/>
    <w:rsid w:val="00FC34D9"/>
    <w:rsid w:val="00FC6DC7"/>
    <w:rsid w:val="00FC7188"/>
    <w:rsid w:val="00FC7A3B"/>
    <w:rsid w:val="00FC7FB6"/>
    <w:rsid w:val="00FD473D"/>
    <w:rsid w:val="00FD62A2"/>
    <w:rsid w:val="00FE21CD"/>
    <w:rsid w:val="00FE24A3"/>
    <w:rsid w:val="00FE2EBC"/>
    <w:rsid w:val="00FE7313"/>
    <w:rsid w:val="00FF038F"/>
    <w:rsid w:val="00FF0BB8"/>
    <w:rsid w:val="00FF1B31"/>
    <w:rsid w:val="00FF44D0"/>
    <w:rsid w:val="00FF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71F8CF"/>
  <w15:docId w15:val="{E5AE3EFB-31D6-4DB7-A4DE-13CA9CFE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BE7"/>
  </w:style>
  <w:style w:type="paragraph" w:styleId="Ttulo1">
    <w:name w:val="heading 1"/>
    <w:basedOn w:val="Normal"/>
    <w:next w:val="Normal"/>
    <w:link w:val="Ttulo1Car"/>
    <w:uiPriority w:val="9"/>
    <w:qFormat/>
    <w:rsid w:val="00CC7BE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7BE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7BE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BE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BE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BE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BE7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BE7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BE7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BE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7B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7BE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BE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BE7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BE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BE7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BE7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BE7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CC7BE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CC7BE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BE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C7BE7"/>
    <w:rPr>
      <w:rFonts w:asciiTheme="majorHAnsi" w:eastAsiaTheme="majorEastAsia" w:hAnsiTheme="majorHAnsi" w:cstheme="majorBidi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CC7BE7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BE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BE7"/>
    <w:rPr>
      <w:rFonts w:asciiTheme="majorHAnsi" w:eastAsiaTheme="majorEastAsia" w:hAnsiTheme="majorHAnsi" w:cstheme="majorBidi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CC7BE7"/>
    <w:rPr>
      <w:b/>
      <w:bCs/>
      <w:smallCaps/>
      <w:color w:val="auto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C7BE7"/>
    <w:rPr>
      <w:b/>
      <w:bCs/>
      <w:sz w:val="18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C7BE7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85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68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685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6685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6685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66857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rsid w:val="008B6008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/>
    <w:rsid w:val="008B6008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008"/>
  </w:style>
  <w:style w:type="paragraph" w:styleId="Prrafodelista">
    <w:name w:val="List Paragraph"/>
    <w:basedOn w:val="Normal"/>
    <w:uiPriority w:val="34"/>
    <w:qFormat/>
    <w:rsid w:val="00CC7BE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C7BE7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CC7BE7"/>
    <w:rPr>
      <w:i/>
      <w:iCs/>
      <w:color w:val="auto"/>
    </w:rPr>
  </w:style>
  <w:style w:type="paragraph" w:styleId="Sinespaciado">
    <w:name w:val="No Spacing"/>
    <w:uiPriority w:val="1"/>
    <w:qFormat/>
    <w:rsid w:val="00CC7BE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C7BE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C7BE7"/>
    <w:rPr>
      <w:rFonts w:asciiTheme="majorHAnsi" w:eastAsiaTheme="majorEastAsia" w:hAnsiTheme="majorHAnsi" w:cstheme="majorBidi"/>
      <w:i/>
      <w:iCs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CC7BE7"/>
    <w:rPr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C7BE7"/>
    <w:rPr>
      <w:smallCaps/>
      <w:color w:val="auto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CC7BE7"/>
    <w:rPr>
      <w:b/>
      <w:bCs/>
      <w:smallCaps/>
      <w:color w:val="auto"/>
    </w:rPr>
  </w:style>
  <w:style w:type="paragraph" w:styleId="NormalWeb">
    <w:name w:val="Normal (Web)"/>
    <w:basedOn w:val="Normal"/>
    <w:uiPriority w:val="99"/>
    <w:semiHidden/>
    <w:unhideWhenUsed/>
    <w:rsid w:val="003D475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4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ro\AppData\Roaming\Microsoft\Templates\Dise&#241;o%20Especificaciones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E69B4-FC07-49B2-AE20-74DD14A36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Especificaciones (en blanco)</Template>
  <TotalTime>12300</TotalTime>
  <Pages>7</Pages>
  <Words>885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 hidalgo</dc:creator>
  <cp:keywords/>
  <dc:description/>
  <cp:lastModifiedBy>Shiro hidalgo</cp:lastModifiedBy>
  <cp:revision>99</cp:revision>
  <cp:lastPrinted>2019-09-02T17:01:00Z</cp:lastPrinted>
  <dcterms:created xsi:type="dcterms:W3CDTF">2018-10-09T23:35:00Z</dcterms:created>
  <dcterms:modified xsi:type="dcterms:W3CDTF">2023-09-20T15:14:00Z</dcterms:modified>
</cp:coreProperties>
</file>