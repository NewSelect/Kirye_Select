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F1D2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1 </w:t>
      </w:r>
      <w:proofErr w:type="gram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</w:t>
      </w:r>
      <w:proofErr w:type="gram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cielo en la tierra.</w:t>
      </w:r>
    </w:p>
    <w:p w14:paraId="4A58BE02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97E3FD2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1: el corazón de una especie de dios misterioso en el corazón del nuevo atlas. Viernes 21 de febrero 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</w:p>
    <w:p w14:paraId="0B63471D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AABE59E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2: enemigo imparable otro corazón desconocido. Es más fuerte, pierde y se llevan 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proofErr w:type="gram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kosaki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proofErr w:type="gram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</w:p>
    <w:p w14:paraId="2F94E68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E5D3DF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3 los secretos del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corazon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, una especie de ángel caído. Rescata a su amiga antes de actualizar su corazón y entrenamiento Sixto. 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</w:p>
    <w:p w14:paraId="5A1FBE11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ECB83FF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 después.</w:t>
      </w:r>
    </w:p>
    <w:p w14:paraId="30937DBE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54BAD07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4: actualizaciones de los 4 prototipos. Parte 1 perclorato de amonio y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blackdraft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  <w:proofErr w:type="spellStart"/>
      <w:proofErr w:type="gram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Org,Unlock</w:t>
      </w:r>
      <w:proofErr w:type="spellEnd"/>
      <w:proofErr w:type="gramEnd"/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</w:p>
    <w:p w14:paraId="6339B890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86A500B" w14:textId="49DF2682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5: los países preparan a sus propios atlas. Mujer que manipula la temperatura de su cuerpo le roba los recuerdos a Naomi del proyecto atlas. </w:t>
      </w:r>
      <w:proofErr w:type="spellStart"/>
      <w:proofErr w:type="gram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Org,Heaven</w:t>
      </w:r>
      <w:proofErr w:type="spellEnd"/>
      <w:proofErr w:type="gram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ECO. </w:t>
      </w:r>
      <w:r w:rsidR="00C7093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Sábado 15 de marzo</w:t>
      </w:r>
    </w:p>
    <w:p w14:paraId="618D86C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D780611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Dos días después. Le dan 24hs hasta el martes.</w:t>
      </w:r>
    </w:p>
    <w:p w14:paraId="508D6D20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CA0523E" w14:textId="752D4A2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6: actualización de los 4 prototipos. Parte 2 hombre capaz de manipular la tierra y mujer el argón del aire. </w:t>
      </w:r>
      <w:proofErr w:type="spellStart"/>
      <w:proofErr w:type="gram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Org,Unlock</w:t>
      </w:r>
      <w:proofErr w:type="spellEnd"/>
      <w:proofErr w:type="gram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,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 xml:space="preserve"> 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C7093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Lunes 17</w:t>
      </w:r>
    </w:p>
    <w:p w14:paraId="0D800AC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429A672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proofErr w:type="gram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semanas</w:t>
      </w:r>
      <w:proofErr w:type="gram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después.</w:t>
      </w:r>
    </w:p>
    <w:p w14:paraId="4CE3217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0874844" w14:textId="1561281C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7: un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 los escudos divinos entre los humanos. El pacto se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disuelto.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Aleia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  <w:r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 xml:space="preserve"> 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C7093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Domingo 23</w:t>
      </w:r>
    </w:p>
    <w:p w14:paraId="20EC2C7A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F72FAA5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mismo día.</w:t>
      </w:r>
    </w:p>
    <w:p w14:paraId="190659DF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3B26FE5" w14:textId="3203CCA4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8: música de la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Urithiel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Y el poder de los muertos del arcángel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malthael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BE5BE6" w:rsidRPr="00630444">
        <w:rPr>
          <w:rFonts w:ascii="Segoe UI Emoji" w:hAnsi="Segoe UI Emoji" w:cs="Segoe UI Emoji"/>
          <w:b/>
          <w:color w:val="1C6194" w:themeColor="accent2" w:themeShade="BF"/>
          <w:sz w:val="36"/>
          <w:szCs w:val="36"/>
          <w:lang w:val="es-ES"/>
        </w:rPr>
        <w:t>☄</w:t>
      </w:r>
      <w:r w:rsidR="00BE5BE6"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️</w:t>
      </w:r>
      <w:r w:rsidR="00C7093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domingo a lunes 23 a 24</w:t>
      </w:r>
    </w:p>
    <w:p w14:paraId="0F7B5A4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A43A845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Un día después </w:t>
      </w:r>
    </w:p>
    <w:p w14:paraId="609B1B4F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973810A" w14:textId="435A829B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9: </w:t>
      </w:r>
      <w:r w:rsidR="00C7093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jueves 27 </w:t>
      </w:r>
      <w:r w:rsidR="00667ED0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viernes</w:t>
      </w:r>
      <w:r w:rsidR="00C7093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28 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el proyecto Alice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madnes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activo. Se roba el ultimo fruto del Edén. Enemigo capaz de absorber energía de su entorno para luchar y la 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niña del oso grande deja escapar 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kosaki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Dead-lock</w:t>
      </w:r>
      <w:proofErr w:type="spellEnd"/>
    </w:p>
    <w:p w14:paraId="1F2A2038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E22D80A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Tres días después.</w:t>
      </w:r>
    </w:p>
    <w:p w14:paraId="09C6CD5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AC0C7BE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10: mujer inteligente que crea máquinas científicas y mujer que manipula un traje de cobre y mujer de la enorme espada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magnetica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protegen el fruto del Edén junto 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Dead-lock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utopia01 árabes unidos.</w:t>
      </w:r>
    </w:p>
    <w:p w14:paraId="40BB99E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80B9FCF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Dos días después </w:t>
      </w:r>
    </w:p>
    <w:p w14:paraId="70FEBC30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7865E2B" w14:textId="06145BA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11:</w:t>
      </w:r>
      <w:r w:rsidR="00BE5BE6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Oziel vs celular y poderes extraños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capas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 mover su mente a clones. En busca de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en otros Tous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Sauvés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Dead-lock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renacimiento, argentina.</w:t>
      </w:r>
    </w:p>
    <w:p w14:paraId="78D784A3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F086C81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Dos días después.</w:t>
      </w:r>
    </w:p>
    <w:p w14:paraId="0137847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9E220A6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12: Alice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madnes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, recupero a mi amiga. Recupero al amor de mi infancia. Sin el fruto.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Ifel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segunda. Francia.</w:t>
      </w:r>
    </w:p>
    <w:p w14:paraId="030B6277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6CD2C38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Dos semanas después.</w:t>
      </w:r>
    </w:p>
    <w:p w14:paraId="68265B00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27E0D1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13: el fruto del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eden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en su máximo poder. Fuerza implacable. El que controla toda la tabla periódica. </w:t>
      </w:r>
    </w:p>
    <w:p w14:paraId="58C9932F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8204BC3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El mismo día. </w:t>
      </w:r>
    </w:p>
    <w:p w14:paraId="1A0761F1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84515D2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14: Luego juntos destruyen el proyecto Manhattan máquina con el poder del fruto del Edén capaz de usar a la perfección la tabla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periodica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, pero al usar una máquina no siente empatía a las mujeres que utiliza para usar su poder como el otro sujeto de la tabla periódica.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Dead-lock</w:t>
      </w:r>
      <w:proofErr w:type="spellEnd"/>
    </w:p>
    <w:p w14:paraId="7D62E6C3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63BBFFF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 después.</w:t>
      </w:r>
    </w:p>
    <w:p w14:paraId="4D418EE6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713F1A8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15: los preparativos de la guerra. Mujer capas de modificar las células de su rostro para esconderse y la que Lee mentes. Ellas crean conflicto entre los Tous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Sauvés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y la alquimia. Últimos esfuerzos de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Dead-lock</w:t>
      </w:r>
      <w:proofErr w:type="spellEnd"/>
    </w:p>
    <w:p w14:paraId="032AADA6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7547733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Tres días después.</w:t>
      </w:r>
    </w:p>
    <w:p w14:paraId="1E6D945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CE133B5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16: el tercer corazón en un humano. El corazón del arcángel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amenadiel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capas de manipular la creación </w:t>
      </w: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de armas divinas. Última pelea del volumen 5. De la información que robaron de Naomi y el fruto que robaron 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dead-lock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Heaven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-ECO</w:t>
      </w:r>
    </w:p>
    <w:p w14:paraId="16899FFE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8CB82D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Dos días después.</w:t>
      </w:r>
    </w:p>
    <w:p w14:paraId="7267CC25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30F9750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17: El nuevo camino del tercer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corazon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Pelea contra su cazadora luego la salva. De un fallido prototipo del fuego verde.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Heaven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-ECO</w:t>
      </w:r>
    </w:p>
    <w:p w14:paraId="582C92E1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10BB222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 después.</w:t>
      </w:r>
    </w:p>
    <w:p w14:paraId="78BD8782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A04792B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18: los hermanos de la venganza. Los dioses ciegos. Uno le enseña el futuro si Oziel no se va. Oziel encuentra 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Kamikato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Souta</w:t>
      </w:r>
      <w:proofErr w:type="spellEnd"/>
    </w:p>
    <w:p w14:paraId="38A932AD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E09D856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Cuatro días después. </w:t>
      </w:r>
    </w:p>
    <w:p w14:paraId="6ABD2BA3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6400898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19: el entrenamiento del nuevo atlas. Y el secreto de su corazón. Relax con baños termales.</w:t>
      </w:r>
    </w:p>
    <w:p w14:paraId="11969D2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A173389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Cuatro días después </w:t>
      </w:r>
    </w:p>
    <w:p w14:paraId="4720F738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6B90120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Volumen 20: La patria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ee.uu.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La unión Rusia. La vanguardia Inglaterra. Inquietos por una guerra. Plan de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Unlock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desde un principio, al destruir la máquina de rotación.</w:t>
      </w:r>
    </w:p>
    <w:p w14:paraId="126D040A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B40BE2F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Tres días después.</w:t>
      </w:r>
    </w:p>
    <w:p w14:paraId="7DCD0702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D92D455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21: inicio de la 4 guerra mundial. 1 de los diez magos santos, Italia y España vs la patria. Manipula la tierra y mujer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argon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y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nitrogeno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intentan detenerlo.</w:t>
      </w:r>
    </w:p>
    <w:p w14:paraId="44E89D6A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AEBD1DD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Una semana después de la guerra </w:t>
      </w:r>
    </w:p>
    <w:p w14:paraId="33DEC368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3FB487F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22: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malthael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y el alquimista número 1 Mongolia y Bielorrusia vs La unión, el que posee el tercer corazón, el que controla toda la tabla periódica y O'CONNOR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N°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1.</w:t>
      </w:r>
    </w:p>
    <w:p w14:paraId="5A18F033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9C3B9FC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 después de la guerra.</w:t>
      </w:r>
    </w:p>
    <w:p w14:paraId="34C2A9C7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AF7F7BC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23: la vanguardia se retira.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Unificacion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Japón vs un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es poseído por el dios que protege la deidad del libre albedrío, une fuerzas con corea del norte para tomar el corazón de Oziel. Y una piedra de las deidades muere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Tosaka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Sixto.</w:t>
      </w:r>
    </w:p>
    <w:p w14:paraId="05E7A2DE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25FE1A3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mismo día.</w:t>
      </w:r>
    </w:p>
    <w:p w14:paraId="535FEC87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201C75E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24: Oziel y el segundo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corazon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vs un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controlado por el dios que protege la deidad del libre albedrío.</w:t>
      </w:r>
    </w:p>
    <w:p w14:paraId="394A3033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27E03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Esto termina después de tres meses y medio. Todo paso en tres meses y medio.</w:t>
      </w:r>
    </w:p>
    <w:p w14:paraId="0AD1164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24FED6C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Hace dos años y tres meses y medio atrás.</w:t>
      </w:r>
    </w:p>
    <w:p w14:paraId="1F53FCFC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41D2496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SS: Oziel salva a una mujer de unificación central.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Mision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Kazou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Sora de salvar a cierta chica.</w:t>
      </w:r>
    </w:p>
    <w:p w14:paraId="1D1194EA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68AA9C0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Entre medio de los tres meses y medio que pasaron.</w:t>
      </w:r>
    </w:p>
    <w:p w14:paraId="509F154C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200E9B1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Película 1: La chica que no está atada al tiempo. Países la quieren robar para alterar el curso de la historia con su poder.</w:t>
      </w:r>
    </w:p>
    <w:p w14:paraId="7811E00C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0CD27C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Si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miraramos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siempre al cielo </w:t>
      </w:r>
      <w:proofErr w:type="spellStart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acabariamos</w:t>
      </w:r>
      <w:proofErr w:type="spellEnd"/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por tener alas.</w:t>
      </w:r>
    </w:p>
    <w:p w14:paraId="397B8144" w14:textId="77777777" w:rsidR="00630444" w:rsidRPr="00630444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430E5E" w14:textId="02515006" w:rsidR="00A927D7" w:rsidRDefault="00630444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30444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La belleza reside en el corazón de quién la contempla.</w:t>
      </w:r>
    </w:p>
    <w:p w14:paraId="0477B63F" w14:textId="7F974DFA" w:rsidR="00667ED0" w:rsidRDefault="00667ED0" w:rsidP="00630444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A975E67" w14:textId="7A51BAA4" w:rsidR="00667ED0" w:rsidRPr="00630444" w:rsidRDefault="00667ED0" w:rsidP="00630444">
      <w: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Marzo 31 días abril 30 </w:t>
      </w:r>
      <w:proofErr w:type="spellStart"/>
      <w: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dias</w:t>
      </w:r>
      <w:proofErr w:type="spellEnd"/>
      <w: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</w:p>
    <w:sectPr w:rsidR="00667ED0" w:rsidRPr="00630444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600D" w14:textId="77777777" w:rsidR="00B3393B" w:rsidRDefault="00B3393B">
      <w:pPr>
        <w:spacing w:after="0" w:line="240" w:lineRule="auto"/>
      </w:pPr>
      <w:r>
        <w:separator/>
      </w:r>
    </w:p>
  </w:endnote>
  <w:endnote w:type="continuationSeparator" w:id="0">
    <w:p w14:paraId="6B459FB6" w14:textId="77777777" w:rsidR="00B3393B" w:rsidRDefault="00B3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CE2C73" w:rsidRDefault="00CE2C7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52632" w14:textId="77777777" w:rsidR="00B3393B" w:rsidRDefault="00B3393B">
      <w:pPr>
        <w:spacing w:after="0" w:line="240" w:lineRule="auto"/>
      </w:pPr>
      <w:r>
        <w:separator/>
      </w:r>
    </w:p>
  </w:footnote>
  <w:footnote w:type="continuationSeparator" w:id="0">
    <w:p w14:paraId="6D4A82BA" w14:textId="77777777" w:rsidR="00B3393B" w:rsidRDefault="00B33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656C"/>
    <w:rsid w:val="00010D11"/>
    <w:rsid w:val="00010E62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55FE"/>
    <w:rsid w:val="00147E3D"/>
    <w:rsid w:val="0015088C"/>
    <w:rsid w:val="00151C00"/>
    <w:rsid w:val="00151F8C"/>
    <w:rsid w:val="001523E2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0E17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D3F8A"/>
    <w:rsid w:val="001D6299"/>
    <w:rsid w:val="001E0378"/>
    <w:rsid w:val="001E0556"/>
    <w:rsid w:val="001E1919"/>
    <w:rsid w:val="001E2D50"/>
    <w:rsid w:val="001E35C2"/>
    <w:rsid w:val="001F1535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388F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7C3"/>
    <w:rsid w:val="002768E9"/>
    <w:rsid w:val="00283473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53A7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33C2"/>
    <w:rsid w:val="004B5350"/>
    <w:rsid w:val="004B53DA"/>
    <w:rsid w:val="004B627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501A0D"/>
    <w:rsid w:val="00502722"/>
    <w:rsid w:val="00505522"/>
    <w:rsid w:val="00507340"/>
    <w:rsid w:val="0051274F"/>
    <w:rsid w:val="00512BE1"/>
    <w:rsid w:val="00515F25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2EC2"/>
    <w:rsid w:val="00555414"/>
    <w:rsid w:val="00557E45"/>
    <w:rsid w:val="00562388"/>
    <w:rsid w:val="00564370"/>
    <w:rsid w:val="00570848"/>
    <w:rsid w:val="00575CE0"/>
    <w:rsid w:val="0057659A"/>
    <w:rsid w:val="00577B05"/>
    <w:rsid w:val="005824D2"/>
    <w:rsid w:val="005833B5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0793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4E8F"/>
    <w:rsid w:val="00630444"/>
    <w:rsid w:val="0063269C"/>
    <w:rsid w:val="00633836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67ED0"/>
    <w:rsid w:val="00671D53"/>
    <w:rsid w:val="00672A59"/>
    <w:rsid w:val="00673929"/>
    <w:rsid w:val="00674A85"/>
    <w:rsid w:val="00675A46"/>
    <w:rsid w:val="006762B6"/>
    <w:rsid w:val="0067760B"/>
    <w:rsid w:val="0068163D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B34"/>
    <w:rsid w:val="007141DF"/>
    <w:rsid w:val="007146F6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0E52"/>
    <w:rsid w:val="00781C32"/>
    <w:rsid w:val="0078294C"/>
    <w:rsid w:val="0078350C"/>
    <w:rsid w:val="007838E7"/>
    <w:rsid w:val="00783DF4"/>
    <w:rsid w:val="00787A17"/>
    <w:rsid w:val="00791226"/>
    <w:rsid w:val="0079313F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1F8F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5735"/>
    <w:rsid w:val="00815DC9"/>
    <w:rsid w:val="00816317"/>
    <w:rsid w:val="00821238"/>
    <w:rsid w:val="008212EC"/>
    <w:rsid w:val="0082148D"/>
    <w:rsid w:val="00822F2D"/>
    <w:rsid w:val="00824361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779E9"/>
    <w:rsid w:val="00881381"/>
    <w:rsid w:val="00884787"/>
    <w:rsid w:val="00884EB0"/>
    <w:rsid w:val="008850DD"/>
    <w:rsid w:val="00885172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49C4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E5984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96"/>
    <w:rsid w:val="009152EC"/>
    <w:rsid w:val="009173E7"/>
    <w:rsid w:val="00922C58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C8F"/>
    <w:rsid w:val="00943D73"/>
    <w:rsid w:val="00943E9C"/>
    <w:rsid w:val="009519F9"/>
    <w:rsid w:val="00952554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076B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32F5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B743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6BDB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4F5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393B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1D5E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1F6C"/>
    <w:rsid w:val="00BB464C"/>
    <w:rsid w:val="00BB6B07"/>
    <w:rsid w:val="00BB6EB7"/>
    <w:rsid w:val="00BC0604"/>
    <w:rsid w:val="00BC331B"/>
    <w:rsid w:val="00BC4D60"/>
    <w:rsid w:val="00BC570B"/>
    <w:rsid w:val="00BC7227"/>
    <w:rsid w:val="00BD1C7E"/>
    <w:rsid w:val="00BD2295"/>
    <w:rsid w:val="00BD3AE0"/>
    <w:rsid w:val="00BD5EB2"/>
    <w:rsid w:val="00BD6341"/>
    <w:rsid w:val="00BE040D"/>
    <w:rsid w:val="00BE24D7"/>
    <w:rsid w:val="00BE474E"/>
    <w:rsid w:val="00BE4A73"/>
    <w:rsid w:val="00BE5BE6"/>
    <w:rsid w:val="00BF2774"/>
    <w:rsid w:val="00BF4E66"/>
    <w:rsid w:val="00BF6325"/>
    <w:rsid w:val="00BF774B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0934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2C73"/>
    <w:rsid w:val="00CE3FA3"/>
    <w:rsid w:val="00CF7255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471"/>
    <w:rsid w:val="00D30516"/>
    <w:rsid w:val="00D31667"/>
    <w:rsid w:val="00D33620"/>
    <w:rsid w:val="00D34F0D"/>
    <w:rsid w:val="00D35FBE"/>
    <w:rsid w:val="00D35FE4"/>
    <w:rsid w:val="00D4273A"/>
    <w:rsid w:val="00D46390"/>
    <w:rsid w:val="00D525F8"/>
    <w:rsid w:val="00D52A33"/>
    <w:rsid w:val="00D530FF"/>
    <w:rsid w:val="00D53336"/>
    <w:rsid w:val="00D55EE7"/>
    <w:rsid w:val="00D56AF5"/>
    <w:rsid w:val="00D57635"/>
    <w:rsid w:val="00D612B0"/>
    <w:rsid w:val="00D62BF7"/>
    <w:rsid w:val="00D63A29"/>
    <w:rsid w:val="00D6634A"/>
    <w:rsid w:val="00D703ED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17A73"/>
    <w:rsid w:val="00E200A1"/>
    <w:rsid w:val="00E2065A"/>
    <w:rsid w:val="00E2095D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0BCE"/>
    <w:rsid w:val="00F4658F"/>
    <w:rsid w:val="00F47747"/>
    <w:rsid w:val="00F479F5"/>
    <w:rsid w:val="00F47BBA"/>
    <w:rsid w:val="00F50E50"/>
    <w:rsid w:val="00F51751"/>
    <w:rsid w:val="00F518E2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8B2"/>
    <w:rsid w:val="00F81F2E"/>
    <w:rsid w:val="00F82782"/>
    <w:rsid w:val="00F82FD2"/>
    <w:rsid w:val="00F85F26"/>
    <w:rsid w:val="00F90D42"/>
    <w:rsid w:val="00F921EA"/>
    <w:rsid w:val="00F921F0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C87"/>
    <w:rsid w:val="00FC3387"/>
    <w:rsid w:val="00FC34D9"/>
    <w:rsid w:val="00FC6DC7"/>
    <w:rsid w:val="00FC7188"/>
    <w:rsid w:val="00FC7A3B"/>
    <w:rsid w:val="00FC7FB6"/>
    <w:rsid w:val="00FD473D"/>
    <w:rsid w:val="00FD62A2"/>
    <w:rsid w:val="00FE21CD"/>
    <w:rsid w:val="00FE24A3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12307</TotalTime>
  <Pages>8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100</cp:revision>
  <cp:lastPrinted>2019-09-02T17:01:00Z</cp:lastPrinted>
  <dcterms:created xsi:type="dcterms:W3CDTF">2018-10-09T23:35:00Z</dcterms:created>
  <dcterms:modified xsi:type="dcterms:W3CDTF">2021-12-28T12:06:00Z</dcterms:modified>
</cp:coreProperties>
</file>