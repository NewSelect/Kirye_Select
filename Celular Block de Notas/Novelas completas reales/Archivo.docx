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603DAA" w14:textId="77777777" w:rsidR="003223F2" w:rsidRPr="003223F2" w:rsidRDefault="003223F2" w:rsidP="003223F2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3223F2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Novela completa.</w:t>
      </w:r>
    </w:p>
    <w:p w14:paraId="142AA8BC" w14:textId="77777777" w:rsidR="003223F2" w:rsidRPr="003223F2" w:rsidRDefault="003223F2" w:rsidP="003223F2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4397DF15" w14:textId="77777777" w:rsidR="003223F2" w:rsidRPr="003223F2" w:rsidRDefault="003223F2" w:rsidP="003223F2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3223F2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Volumen 1: El reencuentro con las mujeres que me enamore de joven. En eso también con la mujer con la que tenía un horrible y oscuro pasado de secretos. Milagros llegó a la ciudad con los crímenes de robo más grande del mundo. Se que es ella e intento convencerla que deje eso pasado atrás pero se niega. Mientras estoy investigando eso en la jefatura, en mi vida cotidiana me encuentro con Ayelén y su nueva pareja. Salimos con Naomi y su novio Ignacio. También Diego hace una reunión de amigos como siempre y ahí cada uno lleva a su novia, cena familiar con amigos. Charla con mamá. Luego al trabajo de nuevo, ver la cara y los crímenes de Milagros. En eso me cruzo con María y hablamos luego del trabajo. Investigó a milagros y luego me cruzo con Lucia, hablamos sobre su familia y sus hijos, marido se fue. Trabajo y después le dedico dos días a Naomi completos. Luego me encuentro a Griselda y sus ganas por regresar. Investigó el caso y estoy una noche con Milagros, sexo. Ella intenta estafar a un gran mafioso y sale mal. </w:t>
      </w:r>
    </w:p>
    <w:p w14:paraId="3455F79B" w14:textId="77777777" w:rsidR="003223F2" w:rsidRPr="003223F2" w:rsidRDefault="003223F2" w:rsidP="003223F2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6108BA04" w14:textId="77777777" w:rsidR="003223F2" w:rsidRPr="003223F2" w:rsidRDefault="003223F2" w:rsidP="003223F2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3223F2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Volumen 2: Hablo con Naomi que Milagros está en problemas e intento ayudarla y ella se niega por mi oscuro pasado. Le encuentro otro lugar seguro con Junior recién divorciado. Naomi y yo disfrutamos del fin de semana. Griselda manda un mensaje para vernos, </w:t>
      </w:r>
      <w:r w:rsidRPr="003223F2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lastRenderedPageBreak/>
        <w:t xml:space="preserve">también Lucia. Investigó, veo que ya no hay robos de parte de Milagros pero ahora tengo que esconderla de la policía y la magia. En centro a un cadáver con las descripciones de Milagros, los mafiosos se confundieron. Me veo con milagros y tenemos sexo. Cuando pensé que había cambiado regrese a caer ahí. Días con Naomi y días con Milagros, las dos me hacen sentir completo y las amo a las dos. Investigó de otra muerte de compañeros de Milagros, sigue en problemas. Milagros llega a casa y habla con Naomi que le quiere pagar para que me devuelva a ella. Naomi se entera entre Milagros y yo. Pido consejo a María y Diego, ellos me ayuda. Pero descubro que </w:t>
      </w:r>
      <w:proofErr w:type="spellStart"/>
      <w:r w:rsidRPr="003223F2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estubieron</w:t>
      </w:r>
      <w:proofErr w:type="spellEnd"/>
      <w:r w:rsidRPr="003223F2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juntos.</w:t>
      </w:r>
    </w:p>
    <w:p w14:paraId="26D51AF3" w14:textId="77777777" w:rsidR="003223F2" w:rsidRPr="003223F2" w:rsidRDefault="003223F2" w:rsidP="003223F2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58779A8B" w14:textId="77777777" w:rsidR="003223F2" w:rsidRPr="003223F2" w:rsidRDefault="003223F2" w:rsidP="003223F2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3223F2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Volumen 3: Hablo con Ayelén de que fue lo que hizo cuando nos separamos y que tengo que hacer con Milagros y Naomi. Ella tiene 1000% verdad, Naomi. En pedo sin saber que hacer me encuentro a Griselda y lo hacemos. Investigó de </w:t>
      </w:r>
      <w:proofErr w:type="spellStart"/>
      <w:r w:rsidRPr="003223F2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otrauerte</w:t>
      </w:r>
      <w:proofErr w:type="spellEnd"/>
      <w:r w:rsidRPr="003223F2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de la mafia y atrapamos al asesino, pero no al que le ordenó matarlas a las mujeres y cómplice de Milagros. En la jefatura sospechan de mi sobre Milagros escondida. Me encuentro con Lucia y mientras los hijos están con los padres hablamos para luego de pasarnos de copas te emos sexo. Hablo con Naomi y ella no sabe </w:t>
      </w:r>
      <w:proofErr w:type="spellStart"/>
      <w:r w:rsidRPr="003223F2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que</w:t>
      </w:r>
      <w:proofErr w:type="spellEnd"/>
      <w:r w:rsidRPr="003223F2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hacer, está pensando en todo lo que paso. Ayelén me envía un mensaje para hablar sobre su marido alcohólico y </w:t>
      </w:r>
      <w:proofErr w:type="spellStart"/>
      <w:r w:rsidRPr="003223F2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apostadote</w:t>
      </w:r>
      <w:proofErr w:type="spellEnd"/>
      <w:r w:rsidRPr="003223F2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, lo hago con Ayelén y ella se siente culpable. Milagros intenta contactarme pero la ignoro por hacer hablar con Naomi. </w:t>
      </w:r>
      <w:r w:rsidRPr="003223F2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lastRenderedPageBreak/>
        <w:t>Naomi me pide para hablar entre Milagros, ella y yo. Términos haciendo trío.</w:t>
      </w:r>
    </w:p>
    <w:p w14:paraId="7F709E29" w14:textId="77777777" w:rsidR="003223F2" w:rsidRPr="003223F2" w:rsidRDefault="003223F2" w:rsidP="003223F2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1E7078AB" w14:textId="77777777" w:rsidR="003223F2" w:rsidRPr="003223F2" w:rsidRDefault="003223F2" w:rsidP="003223F2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3223F2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Volumen 4: Diego y María sexo y hablan de mí y Milagros con Naomi. Ayelén arregla las cosas con su marido u se divorcia. Griselda no regresa a saber de </w:t>
      </w:r>
      <w:proofErr w:type="spellStart"/>
      <w:r w:rsidRPr="003223F2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mi</w:t>
      </w:r>
      <w:proofErr w:type="spellEnd"/>
      <w:r w:rsidRPr="003223F2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, está con sus amigas e intenta contactarme. La mafia mueve recompensa por Milagros. Los policías investigan sobre quién esparció la recompensa. Milagros contenta, Naomi molesta odiando a Milagros y yo en medio. Un plan de Milagros para quitarme del camino a Naomi. Naomi planeando quitar del camino a Milagros para siempre. Investigó como toda la magia </w:t>
      </w:r>
      <w:proofErr w:type="spellStart"/>
      <w:r w:rsidRPr="003223F2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esta</w:t>
      </w:r>
      <w:proofErr w:type="spellEnd"/>
      <w:r w:rsidRPr="003223F2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completamente loca. Dejando los problemas de lado Milagros no solo robo algo muy valioso, mato a la mujer del jefe sin querer. Milagros Naomi y yo buscamos la manera de destruir a la mafia. Diego y María se mueven con la psicología. Lucia me ayuda con las mamás de sus alumnos a encontrar alguien que sea de la magia. Ayelén ayudándome a hacer algo legal para Milagros, identidad y todo eso. Griselda con sus amigas locas me ayuda a encontrar integrantes que buscan mujeres. Junior crea una especie de PEM portátil. Crea armas raras y protección. Asesinato de los mafiosos con la ayuda de Diego, Junior, Milagros y Naomi.</w:t>
      </w:r>
    </w:p>
    <w:p w14:paraId="5BD1EFA4" w14:textId="77777777" w:rsidR="003223F2" w:rsidRPr="003223F2" w:rsidRDefault="003223F2" w:rsidP="003223F2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1FE35746" w14:textId="77777777" w:rsidR="003223F2" w:rsidRPr="003223F2" w:rsidRDefault="003223F2" w:rsidP="003223F2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3223F2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Volumen 5: Mi desenlace. Le robe todo lo que Milagros había robado y escape con Naomi hacia la otra parte del </w:t>
      </w:r>
      <w:r w:rsidRPr="003223F2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lastRenderedPageBreak/>
        <w:t xml:space="preserve">mundo. Engañe a Milagros y la metí presa y renuncie a mi trabajo para no verla nunca más </w:t>
      </w:r>
      <w:proofErr w:type="spellStart"/>
      <w:r w:rsidRPr="003223F2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eni</w:t>
      </w:r>
      <w:proofErr w:type="spellEnd"/>
      <w:r w:rsidRPr="003223F2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vida. Griselda sabía dónde me había mudado y valla a ser que la madre vive cerca. María no termino con Diego y ella vivió su vida. Diego encontró a la amiga de María. Junior se encontró por casualidad a Ayelén y están intentando probar algo. Lucia encontró a cierto chico de cáncer similar a lo que ella buscaba. Mis compañeros de trabajo contentos por qué entregué a Milagros pero con dudas de que pasó con el dinero y por qué me fui, lo dejan pasar por años juntos. Mi vida con Naomi y nuevas amistades en el nuevo vecindario. Milagros maldiciendo desde la cárcel, ahí conoce a cierta mujer llamada Amanda que me conoce. </w:t>
      </w:r>
    </w:p>
    <w:p w14:paraId="6F97D319" w14:textId="77777777" w:rsidR="003223F2" w:rsidRPr="003223F2" w:rsidRDefault="003223F2" w:rsidP="003223F2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6E430E5E" w14:textId="2E8A488A" w:rsidR="00A927D7" w:rsidRPr="003223F2" w:rsidRDefault="003223F2" w:rsidP="003223F2">
      <w:r w:rsidRPr="003223F2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                                       Fin?</w:t>
      </w:r>
    </w:p>
    <w:sectPr w:rsidR="00A927D7" w:rsidRPr="003223F2" w:rsidSect="005374B4">
      <w:footerReference w:type="default" r:id="rId8"/>
      <w:pgSz w:w="12240" w:h="15840" w:code="1"/>
      <w:pgMar w:top="1417" w:right="1701" w:bottom="1276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7E7CB2" w14:textId="77777777" w:rsidR="00E32BFD" w:rsidRDefault="00E32BFD">
      <w:pPr>
        <w:spacing w:after="0" w:line="240" w:lineRule="auto"/>
      </w:pPr>
      <w:r>
        <w:separator/>
      </w:r>
    </w:p>
  </w:endnote>
  <w:endnote w:type="continuationSeparator" w:id="0">
    <w:p w14:paraId="6D85C1A9" w14:textId="77777777" w:rsidR="00E32BFD" w:rsidRDefault="00E32B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iSu">
    <w:altName w:val="隶书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947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4A849B" w14:textId="77777777" w:rsidR="00CE2C73" w:rsidRDefault="00CE2C73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289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356E62" w14:textId="77777777" w:rsidR="00E32BFD" w:rsidRDefault="00E32BFD">
      <w:pPr>
        <w:spacing w:after="0" w:line="240" w:lineRule="auto"/>
      </w:pPr>
      <w:r>
        <w:separator/>
      </w:r>
    </w:p>
  </w:footnote>
  <w:footnote w:type="continuationSeparator" w:id="0">
    <w:p w14:paraId="62BB24F5" w14:textId="77777777" w:rsidR="00E32BFD" w:rsidRDefault="00E32B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04707F"/>
    <w:multiLevelType w:val="hybridMultilevel"/>
    <w:tmpl w:val="5742DAE0"/>
    <w:lvl w:ilvl="0" w:tplc="9BD01224">
      <w:numFmt w:val="bullet"/>
      <w:lvlText w:val="-"/>
      <w:lvlJc w:val="left"/>
      <w:pPr>
        <w:ind w:left="4695" w:hanging="360"/>
      </w:pPr>
      <w:rPr>
        <w:rFonts w:ascii="Arial" w:eastAsiaTheme="minorEastAsia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85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57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829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901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973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455" w:hanging="360"/>
      </w:pPr>
      <w:rPr>
        <w:rFonts w:ascii="Wingdings" w:hAnsi="Wingdings" w:hint="default"/>
      </w:rPr>
    </w:lvl>
  </w:abstractNum>
  <w:abstractNum w:abstractNumId="11" w15:restartNumberingAfterBreak="0">
    <w:nsid w:val="23B80532"/>
    <w:multiLevelType w:val="hybridMultilevel"/>
    <w:tmpl w:val="C478CBF0"/>
    <w:lvl w:ilvl="0" w:tplc="300A73F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7A445C"/>
    <w:multiLevelType w:val="hybridMultilevel"/>
    <w:tmpl w:val="9B14CA5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4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5"/>
  </w:num>
  <w:num w:numId="2">
    <w:abstractNumId w:val="13"/>
  </w:num>
  <w:num w:numId="3">
    <w:abstractNumId w:val="13"/>
  </w:num>
  <w:num w:numId="4">
    <w:abstractNumId w:val="13"/>
  </w:num>
  <w:num w:numId="5">
    <w:abstractNumId w:val="13"/>
  </w:num>
  <w:num w:numId="6">
    <w:abstractNumId w:val="13"/>
  </w:num>
  <w:num w:numId="7">
    <w:abstractNumId w:val="13"/>
  </w:num>
  <w:num w:numId="8">
    <w:abstractNumId w:val="13"/>
  </w:num>
  <w:num w:numId="9">
    <w:abstractNumId w:val="13"/>
  </w:num>
  <w:num w:numId="10">
    <w:abstractNumId w:val="13"/>
  </w:num>
  <w:num w:numId="11">
    <w:abstractNumId w:val="13"/>
  </w:num>
  <w:num w:numId="12">
    <w:abstractNumId w:val="13"/>
  </w:num>
  <w:num w:numId="13">
    <w:abstractNumId w:val="17"/>
  </w:num>
  <w:num w:numId="14">
    <w:abstractNumId w:val="16"/>
  </w:num>
  <w:num w:numId="15">
    <w:abstractNumId w:val="18"/>
  </w:num>
  <w:num w:numId="16">
    <w:abstractNumId w:val="14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2"/>
  </w:num>
  <w:num w:numId="28">
    <w:abstractNumId w:val="11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7141"/>
    <w:rsid w:val="0000656C"/>
    <w:rsid w:val="00010D11"/>
    <w:rsid w:val="00010E62"/>
    <w:rsid w:val="00012DA6"/>
    <w:rsid w:val="00013F2B"/>
    <w:rsid w:val="00015D82"/>
    <w:rsid w:val="00017A0A"/>
    <w:rsid w:val="00017CEF"/>
    <w:rsid w:val="00020CA4"/>
    <w:rsid w:val="000235D1"/>
    <w:rsid w:val="00023AA5"/>
    <w:rsid w:val="0003029E"/>
    <w:rsid w:val="0003416C"/>
    <w:rsid w:val="000341A9"/>
    <w:rsid w:val="0003467A"/>
    <w:rsid w:val="00037D33"/>
    <w:rsid w:val="00041020"/>
    <w:rsid w:val="000426B6"/>
    <w:rsid w:val="000437A7"/>
    <w:rsid w:val="000450E4"/>
    <w:rsid w:val="000502EE"/>
    <w:rsid w:val="0005100B"/>
    <w:rsid w:val="00053B91"/>
    <w:rsid w:val="000554EA"/>
    <w:rsid w:val="00066AB8"/>
    <w:rsid w:val="00067697"/>
    <w:rsid w:val="000679CB"/>
    <w:rsid w:val="00072411"/>
    <w:rsid w:val="000767B8"/>
    <w:rsid w:val="00081370"/>
    <w:rsid w:val="00081ED3"/>
    <w:rsid w:val="000827A3"/>
    <w:rsid w:val="000828F2"/>
    <w:rsid w:val="00086454"/>
    <w:rsid w:val="000875D7"/>
    <w:rsid w:val="00090712"/>
    <w:rsid w:val="00093B3F"/>
    <w:rsid w:val="00093D37"/>
    <w:rsid w:val="00095B0A"/>
    <w:rsid w:val="00096D96"/>
    <w:rsid w:val="000A05FF"/>
    <w:rsid w:val="000A07CC"/>
    <w:rsid w:val="000A0F9B"/>
    <w:rsid w:val="000A2A50"/>
    <w:rsid w:val="000A4380"/>
    <w:rsid w:val="000A4D8A"/>
    <w:rsid w:val="000A59E1"/>
    <w:rsid w:val="000A5C78"/>
    <w:rsid w:val="000A66C0"/>
    <w:rsid w:val="000A6C26"/>
    <w:rsid w:val="000B0506"/>
    <w:rsid w:val="000B1485"/>
    <w:rsid w:val="000B16EC"/>
    <w:rsid w:val="000B19AC"/>
    <w:rsid w:val="000B63AB"/>
    <w:rsid w:val="000C07F6"/>
    <w:rsid w:val="000C0B22"/>
    <w:rsid w:val="000C0B59"/>
    <w:rsid w:val="000C0C7C"/>
    <w:rsid w:val="000C4059"/>
    <w:rsid w:val="000C6002"/>
    <w:rsid w:val="000C6178"/>
    <w:rsid w:val="000C65CA"/>
    <w:rsid w:val="000D493B"/>
    <w:rsid w:val="000D5795"/>
    <w:rsid w:val="000E0049"/>
    <w:rsid w:val="000E0A45"/>
    <w:rsid w:val="000E2533"/>
    <w:rsid w:val="000E312B"/>
    <w:rsid w:val="000E3C94"/>
    <w:rsid w:val="000E5A3D"/>
    <w:rsid w:val="000E682E"/>
    <w:rsid w:val="000E6C0E"/>
    <w:rsid w:val="000E7C7E"/>
    <w:rsid w:val="000F090E"/>
    <w:rsid w:val="000F09EF"/>
    <w:rsid w:val="000F67D0"/>
    <w:rsid w:val="000F6CFC"/>
    <w:rsid w:val="000F745A"/>
    <w:rsid w:val="0010285C"/>
    <w:rsid w:val="001033CB"/>
    <w:rsid w:val="00104E70"/>
    <w:rsid w:val="00113C43"/>
    <w:rsid w:val="001142A6"/>
    <w:rsid w:val="00114BA9"/>
    <w:rsid w:val="00116E79"/>
    <w:rsid w:val="0011774C"/>
    <w:rsid w:val="00122FC0"/>
    <w:rsid w:val="00123E1E"/>
    <w:rsid w:val="0012694C"/>
    <w:rsid w:val="00126C2F"/>
    <w:rsid w:val="001275FC"/>
    <w:rsid w:val="001277D7"/>
    <w:rsid w:val="00131322"/>
    <w:rsid w:val="00131D78"/>
    <w:rsid w:val="00132859"/>
    <w:rsid w:val="0013591F"/>
    <w:rsid w:val="00135FC0"/>
    <w:rsid w:val="0014266E"/>
    <w:rsid w:val="001446AB"/>
    <w:rsid w:val="001455FE"/>
    <w:rsid w:val="00147E3D"/>
    <w:rsid w:val="0015088C"/>
    <w:rsid w:val="00151C00"/>
    <w:rsid w:val="00151F8C"/>
    <w:rsid w:val="001523E2"/>
    <w:rsid w:val="00154457"/>
    <w:rsid w:val="00154E96"/>
    <w:rsid w:val="0015653B"/>
    <w:rsid w:val="00157F54"/>
    <w:rsid w:val="0016280C"/>
    <w:rsid w:val="00163D40"/>
    <w:rsid w:val="00163E5F"/>
    <w:rsid w:val="00166341"/>
    <w:rsid w:val="00166FAD"/>
    <w:rsid w:val="00171613"/>
    <w:rsid w:val="001727DB"/>
    <w:rsid w:val="0017296B"/>
    <w:rsid w:val="00172FFE"/>
    <w:rsid w:val="001749CC"/>
    <w:rsid w:val="001751F9"/>
    <w:rsid w:val="00175896"/>
    <w:rsid w:val="00176DD2"/>
    <w:rsid w:val="0018047C"/>
    <w:rsid w:val="001828F5"/>
    <w:rsid w:val="00182944"/>
    <w:rsid w:val="00183091"/>
    <w:rsid w:val="00184346"/>
    <w:rsid w:val="00184C7C"/>
    <w:rsid w:val="00187EB6"/>
    <w:rsid w:val="00190E17"/>
    <w:rsid w:val="00195C3F"/>
    <w:rsid w:val="00195E7A"/>
    <w:rsid w:val="0019608D"/>
    <w:rsid w:val="00196710"/>
    <w:rsid w:val="00196F67"/>
    <w:rsid w:val="001A1DC6"/>
    <w:rsid w:val="001A6A58"/>
    <w:rsid w:val="001A7491"/>
    <w:rsid w:val="001A7A90"/>
    <w:rsid w:val="001B024B"/>
    <w:rsid w:val="001B1B24"/>
    <w:rsid w:val="001B591D"/>
    <w:rsid w:val="001B6485"/>
    <w:rsid w:val="001B7A06"/>
    <w:rsid w:val="001C03B9"/>
    <w:rsid w:val="001C1C46"/>
    <w:rsid w:val="001C2940"/>
    <w:rsid w:val="001C4229"/>
    <w:rsid w:val="001D3F8A"/>
    <w:rsid w:val="001D6299"/>
    <w:rsid w:val="001E0378"/>
    <w:rsid w:val="001E0556"/>
    <w:rsid w:val="001E1919"/>
    <w:rsid w:val="001E2D50"/>
    <w:rsid w:val="001E35C2"/>
    <w:rsid w:val="001F1535"/>
    <w:rsid w:val="001F22B1"/>
    <w:rsid w:val="001F5AFA"/>
    <w:rsid w:val="001F6D70"/>
    <w:rsid w:val="00201C79"/>
    <w:rsid w:val="00202EE6"/>
    <w:rsid w:val="002044A4"/>
    <w:rsid w:val="00204879"/>
    <w:rsid w:val="00205BD8"/>
    <w:rsid w:val="0021013B"/>
    <w:rsid w:val="00210D6A"/>
    <w:rsid w:val="00211B43"/>
    <w:rsid w:val="002120B0"/>
    <w:rsid w:val="00213629"/>
    <w:rsid w:val="00214CBD"/>
    <w:rsid w:val="00215297"/>
    <w:rsid w:val="00216065"/>
    <w:rsid w:val="00216BF8"/>
    <w:rsid w:val="00220883"/>
    <w:rsid w:val="00220B72"/>
    <w:rsid w:val="00223277"/>
    <w:rsid w:val="002245D4"/>
    <w:rsid w:val="00225AD4"/>
    <w:rsid w:val="00230843"/>
    <w:rsid w:val="00231A0F"/>
    <w:rsid w:val="0023219D"/>
    <w:rsid w:val="00234E71"/>
    <w:rsid w:val="002351AB"/>
    <w:rsid w:val="00235401"/>
    <w:rsid w:val="00241D4C"/>
    <w:rsid w:val="00241E99"/>
    <w:rsid w:val="0024388F"/>
    <w:rsid w:val="00244265"/>
    <w:rsid w:val="002446F4"/>
    <w:rsid w:val="002450C1"/>
    <w:rsid w:val="00245259"/>
    <w:rsid w:val="00245345"/>
    <w:rsid w:val="00246165"/>
    <w:rsid w:val="0024640E"/>
    <w:rsid w:val="0024657F"/>
    <w:rsid w:val="00247145"/>
    <w:rsid w:val="0025145A"/>
    <w:rsid w:val="0026112A"/>
    <w:rsid w:val="0026261F"/>
    <w:rsid w:val="00265B1C"/>
    <w:rsid w:val="0026609E"/>
    <w:rsid w:val="00266E21"/>
    <w:rsid w:val="00270259"/>
    <w:rsid w:val="002709A9"/>
    <w:rsid w:val="0027110B"/>
    <w:rsid w:val="0027368F"/>
    <w:rsid w:val="00274515"/>
    <w:rsid w:val="002767C3"/>
    <w:rsid w:val="002768E9"/>
    <w:rsid w:val="00283473"/>
    <w:rsid w:val="00283DEE"/>
    <w:rsid w:val="00290DC8"/>
    <w:rsid w:val="00291740"/>
    <w:rsid w:val="002928F9"/>
    <w:rsid w:val="00294EC0"/>
    <w:rsid w:val="002A14E5"/>
    <w:rsid w:val="002A18E8"/>
    <w:rsid w:val="002A3E64"/>
    <w:rsid w:val="002A3EEC"/>
    <w:rsid w:val="002A3F00"/>
    <w:rsid w:val="002A495E"/>
    <w:rsid w:val="002A659D"/>
    <w:rsid w:val="002A692F"/>
    <w:rsid w:val="002B1344"/>
    <w:rsid w:val="002B3C3E"/>
    <w:rsid w:val="002B4D6D"/>
    <w:rsid w:val="002B54B5"/>
    <w:rsid w:val="002B5792"/>
    <w:rsid w:val="002B70FE"/>
    <w:rsid w:val="002C11D0"/>
    <w:rsid w:val="002C14F4"/>
    <w:rsid w:val="002C1B16"/>
    <w:rsid w:val="002C2AC1"/>
    <w:rsid w:val="002C33EF"/>
    <w:rsid w:val="002C35C1"/>
    <w:rsid w:val="002C430B"/>
    <w:rsid w:val="002C6043"/>
    <w:rsid w:val="002C7427"/>
    <w:rsid w:val="002C7CDB"/>
    <w:rsid w:val="002D2B0F"/>
    <w:rsid w:val="002D3D9B"/>
    <w:rsid w:val="002D5C36"/>
    <w:rsid w:val="002D5CBB"/>
    <w:rsid w:val="002D6B3C"/>
    <w:rsid w:val="002D71FA"/>
    <w:rsid w:val="002D78B6"/>
    <w:rsid w:val="002D7EB3"/>
    <w:rsid w:val="002E0C62"/>
    <w:rsid w:val="002E29CC"/>
    <w:rsid w:val="002E3100"/>
    <w:rsid w:val="002E3162"/>
    <w:rsid w:val="002E3D52"/>
    <w:rsid w:val="002E508D"/>
    <w:rsid w:val="002E793B"/>
    <w:rsid w:val="002F051E"/>
    <w:rsid w:val="002F59A0"/>
    <w:rsid w:val="003004A9"/>
    <w:rsid w:val="00301CBD"/>
    <w:rsid w:val="00305134"/>
    <w:rsid w:val="00306E7D"/>
    <w:rsid w:val="00310AD6"/>
    <w:rsid w:val="00313D89"/>
    <w:rsid w:val="00315F5E"/>
    <w:rsid w:val="003161CB"/>
    <w:rsid w:val="003173AE"/>
    <w:rsid w:val="00317AF7"/>
    <w:rsid w:val="003223F2"/>
    <w:rsid w:val="00323E07"/>
    <w:rsid w:val="00324DC5"/>
    <w:rsid w:val="00325EFC"/>
    <w:rsid w:val="00332220"/>
    <w:rsid w:val="00333665"/>
    <w:rsid w:val="00333FA6"/>
    <w:rsid w:val="00335327"/>
    <w:rsid w:val="003356A1"/>
    <w:rsid w:val="00340877"/>
    <w:rsid w:val="00340B90"/>
    <w:rsid w:val="0034113F"/>
    <w:rsid w:val="00342299"/>
    <w:rsid w:val="00342A14"/>
    <w:rsid w:val="003437AB"/>
    <w:rsid w:val="003479E2"/>
    <w:rsid w:val="0035137D"/>
    <w:rsid w:val="0035155C"/>
    <w:rsid w:val="00356233"/>
    <w:rsid w:val="0036207F"/>
    <w:rsid w:val="003625FE"/>
    <w:rsid w:val="003639B2"/>
    <w:rsid w:val="0036493A"/>
    <w:rsid w:val="0036685D"/>
    <w:rsid w:val="003717D8"/>
    <w:rsid w:val="00374129"/>
    <w:rsid w:val="003741F6"/>
    <w:rsid w:val="00376CD9"/>
    <w:rsid w:val="003778EF"/>
    <w:rsid w:val="00377F79"/>
    <w:rsid w:val="00380043"/>
    <w:rsid w:val="00380194"/>
    <w:rsid w:val="00381A5E"/>
    <w:rsid w:val="00386B44"/>
    <w:rsid w:val="00386F87"/>
    <w:rsid w:val="00387C10"/>
    <w:rsid w:val="00390124"/>
    <w:rsid w:val="00391364"/>
    <w:rsid w:val="00392F2B"/>
    <w:rsid w:val="003942B7"/>
    <w:rsid w:val="003A0ADC"/>
    <w:rsid w:val="003A0F38"/>
    <w:rsid w:val="003A357C"/>
    <w:rsid w:val="003A36A8"/>
    <w:rsid w:val="003A6AAB"/>
    <w:rsid w:val="003B1050"/>
    <w:rsid w:val="003B4190"/>
    <w:rsid w:val="003B49C1"/>
    <w:rsid w:val="003B49CF"/>
    <w:rsid w:val="003B6EB8"/>
    <w:rsid w:val="003B7808"/>
    <w:rsid w:val="003B7EDA"/>
    <w:rsid w:val="003C03B6"/>
    <w:rsid w:val="003C1F6E"/>
    <w:rsid w:val="003C242E"/>
    <w:rsid w:val="003C4BB3"/>
    <w:rsid w:val="003C7359"/>
    <w:rsid w:val="003C7DD3"/>
    <w:rsid w:val="003D3615"/>
    <w:rsid w:val="003D41B8"/>
    <w:rsid w:val="003D4753"/>
    <w:rsid w:val="003D558A"/>
    <w:rsid w:val="003D5900"/>
    <w:rsid w:val="003E32ED"/>
    <w:rsid w:val="003E42B6"/>
    <w:rsid w:val="003E53A7"/>
    <w:rsid w:val="003E737C"/>
    <w:rsid w:val="003E7EE3"/>
    <w:rsid w:val="003F185E"/>
    <w:rsid w:val="003F5D2C"/>
    <w:rsid w:val="00400531"/>
    <w:rsid w:val="0040108C"/>
    <w:rsid w:val="004028FC"/>
    <w:rsid w:val="00406BEE"/>
    <w:rsid w:val="00407C6B"/>
    <w:rsid w:val="00412FDB"/>
    <w:rsid w:val="004142A1"/>
    <w:rsid w:val="00414971"/>
    <w:rsid w:val="004161B4"/>
    <w:rsid w:val="0041685E"/>
    <w:rsid w:val="00417FCE"/>
    <w:rsid w:val="00425A1D"/>
    <w:rsid w:val="004312EC"/>
    <w:rsid w:val="004315BC"/>
    <w:rsid w:val="004338E8"/>
    <w:rsid w:val="00433DB3"/>
    <w:rsid w:val="00440504"/>
    <w:rsid w:val="0044431F"/>
    <w:rsid w:val="004444CE"/>
    <w:rsid w:val="00450ECD"/>
    <w:rsid w:val="0045180B"/>
    <w:rsid w:val="004526E8"/>
    <w:rsid w:val="00452BA7"/>
    <w:rsid w:val="00456D9C"/>
    <w:rsid w:val="0045741C"/>
    <w:rsid w:val="00463FC1"/>
    <w:rsid w:val="004652F7"/>
    <w:rsid w:val="004657A8"/>
    <w:rsid w:val="0046737B"/>
    <w:rsid w:val="0046772A"/>
    <w:rsid w:val="0047664B"/>
    <w:rsid w:val="00482FF8"/>
    <w:rsid w:val="0048353B"/>
    <w:rsid w:val="00486FF6"/>
    <w:rsid w:val="00490A55"/>
    <w:rsid w:val="004916CF"/>
    <w:rsid w:val="004933BA"/>
    <w:rsid w:val="00493EF7"/>
    <w:rsid w:val="004A00CF"/>
    <w:rsid w:val="004A39F3"/>
    <w:rsid w:val="004A7510"/>
    <w:rsid w:val="004A7F8A"/>
    <w:rsid w:val="004B33C2"/>
    <w:rsid w:val="004B5350"/>
    <w:rsid w:val="004B53DA"/>
    <w:rsid w:val="004B627A"/>
    <w:rsid w:val="004B79B3"/>
    <w:rsid w:val="004C19DF"/>
    <w:rsid w:val="004C2457"/>
    <w:rsid w:val="004C2F23"/>
    <w:rsid w:val="004C4D00"/>
    <w:rsid w:val="004C5029"/>
    <w:rsid w:val="004C525C"/>
    <w:rsid w:val="004C6DFC"/>
    <w:rsid w:val="004C71DB"/>
    <w:rsid w:val="004C7D3D"/>
    <w:rsid w:val="004D17EB"/>
    <w:rsid w:val="004D6262"/>
    <w:rsid w:val="004E1290"/>
    <w:rsid w:val="004E4583"/>
    <w:rsid w:val="004E6127"/>
    <w:rsid w:val="004E6F9B"/>
    <w:rsid w:val="004F1FEC"/>
    <w:rsid w:val="004F224E"/>
    <w:rsid w:val="004F3215"/>
    <w:rsid w:val="00501A0D"/>
    <w:rsid w:val="00502722"/>
    <w:rsid w:val="00505522"/>
    <w:rsid w:val="00507340"/>
    <w:rsid w:val="0051274F"/>
    <w:rsid w:val="00512BE1"/>
    <w:rsid w:val="00515F25"/>
    <w:rsid w:val="005178D6"/>
    <w:rsid w:val="00521700"/>
    <w:rsid w:val="0052438D"/>
    <w:rsid w:val="00524EEB"/>
    <w:rsid w:val="00526514"/>
    <w:rsid w:val="00527A10"/>
    <w:rsid w:val="00530B8B"/>
    <w:rsid w:val="00530C33"/>
    <w:rsid w:val="00532F1E"/>
    <w:rsid w:val="0053455C"/>
    <w:rsid w:val="00534871"/>
    <w:rsid w:val="00536E53"/>
    <w:rsid w:val="00536EC0"/>
    <w:rsid w:val="005374B4"/>
    <w:rsid w:val="00537532"/>
    <w:rsid w:val="00537B9A"/>
    <w:rsid w:val="00540648"/>
    <w:rsid w:val="00540990"/>
    <w:rsid w:val="00541059"/>
    <w:rsid w:val="0054257B"/>
    <w:rsid w:val="00543E31"/>
    <w:rsid w:val="005446B7"/>
    <w:rsid w:val="005452FC"/>
    <w:rsid w:val="0054646E"/>
    <w:rsid w:val="0055040D"/>
    <w:rsid w:val="00552EC2"/>
    <w:rsid w:val="00555414"/>
    <w:rsid w:val="00557E45"/>
    <w:rsid w:val="00562388"/>
    <w:rsid w:val="00564370"/>
    <w:rsid w:val="00570848"/>
    <w:rsid w:val="00575CE0"/>
    <w:rsid w:val="0057659A"/>
    <w:rsid w:val="00577B05"/>
    <w:rsid w:val="005824D2"/>
    <w:rsid w:val="005833B5"/>
    <w:rsid w:val="00584B82"/>
    <w:rsid w:val="005919B6"/>
    <w:rsid w:val="0059231A"/>
    <w:rsid w:val="00592CB7"/>
    <w:rsid w:val="0059361C"/>
    <w:rsid w:val="005958FA"/>
    <w:rsid w:val="00596907"/>
    <w:rsid w:val="005A0328"/>
    <w:rsid w:val="005A152E"/>
    <w:rsid w:val="005A27A4"/>
    <w:rsid w:val="005B0749"/>
    <w:rsid w:val="005B17AE"/>
    <w:rsid w:val="005B252C"/>
    <w:rsid w:val="005B5454"/>
    <w:rsid w:val="005B566A"/>
    <w:rsid w:val="005B5E91"/>
    <w:rsid w:val="005C0E3E"/>
    <w:rsid w:val="005C32A3"/>
    <w:rsid w:val="005C5FB2"/>
    <w:rsid w:val="005D3641"/>
    <w:rsid w:val="005D5DA0"/>
    <w:rsid w:val="005D6BA9"/>
    <w:rsid w:val="005E5295"/>
    <w:rsid w:val="005E5D33"/>
    <w:rsid w:val="005E7E1A"/>
    <w:rsid w:val="005F0793"/>
    <w:rsid w:val="005F2BEF"/>
    <w:rsid w:val="005F4343"/>
    <w:rsid w:val="005F49AF"/>
    <w:rsid w:val="005F4A8A"/>
    <w:rsid w:val="005F6EA0"/>
    <w:rsid w:val="005F7187"/>
    <w:rsid w:val="006011CE"/>
    <w:rsid w:val="00602E22"/>
    <w:rsid w:val="006046BC"/>
    <w:rsid w:val="006050DB"/>
    <w:rsid w:val="006057D5"/>
    <w:rsid w:val="006069C2"/>
    <w:rsid w:val="00610108"/>
    <w:rsid w:val="00610A09"/>
    <w:rsid w:val="00612484"/>
    <w:rsid w:val="00613501"/>
    <w:rsid w:val="006135F1"/>
    <w:rsid w:val="00613E1F"/>
    <w:rsid w:val="0061459A"/>
    <w:rsid w:val="00614938"/>
    <w:rsid w:val="00620AE1"/>
    <w:rsid w:val="00622B01"/>
    <w:rsid w:val="00624E8F"/>
    <w:rsid w:val="0063269C"/>
    <w:rsid w:val="006344D7"/>
    <w:rsid w:val="0063616E"/>
    <w:rsid w:val="006404DD"/>
    <w:rsid w:val="00640EBD"/>
    <w:rsid w:val="00641E99"/>
    <w:rsid w:val="006440CC"/>
    <w:rsid w:val="00645FEA"/>
    <w:rsid w:val="00646031"/>
    <w:rsid w:val="00646768"/>
    <w:rsid w:val="00654D1C"/>
    <w:rsid w:val="00655722"/>
    <w:rsid w:val="00656647"/>
    <w:rsid w:val="00656C82"/>
    <w:rsid w:val="00656EA8"/>
    <w:rsid w:val="00664A2D"/>
    <w:rsid w:val="00664F55"/>
    <w:rsid w:val="00665345"/>
    <w:rsid w:val="0066724B"/>
    <w:rsid w:val="00667989"/>
    <w:rsid w:val="00671D53"/>
    <w:rsid w:val="00672A59"/>
    <w:rsid w:val="00673929"/>
    <w:rsid w:val="00674A85"/>
    <w:rsid w:val="00675A46"/>
    <w:rsid w:val="006762B6"/>
    <w:rsid w:val="0067760B"/>
    <w:rsid w:val="0068163D"/>
    <w:rsid w:val="00683A9E"/>
    <w:rsid w:val="006848AD"/>
    <w:rsid w:val="006854E0"/>
    <w:rsid w:val="006858E1"/>
    <w:rsid w:val="00685A65"/>
    <w:rsid w:val="006947C0"/>
    <w:rsid w:val="00695F6F"/>
    <w:rsid w:val="006A032A"/>
    <w:rsid w:val="006A05FD"/>
    <w:rsid w:val="006A0F6E"/>
    <w:rsid w:val="006A1A8F"/>
    <w:rsid w:val="006A3A49"/>
    <w:rsid w:val="006A3FAA"/>
    <w:rsid w:val="006A4BB5"/>
    <w:rsid w:val="006A7BC5"/>
    <w:rsid w:val="006B1CD7"/>
    <w:rsid w:val="006B25B1"/>
    <w:rsid w:val="006B3B8E"/>
    <w:rsid w:val="006B3E0C"/>
    <w:rsid w:val="006B62A6"/>
    <w:rsid w:val="006B7C2E"/>
    <w:rsid w:val="006C078D"/>
    <w:rsid w:val="006C358D"/>
    <w:rsid w:val="006C5A66"/>
    <w:rsid w:val="006C66BC"/>
    <w:rsid w:val="006C67C9"/>
    <w:rsid w:val="006D2F5E"/>
    <w:rsid w:val="006D74BC"/>
    <w:rsid w:val="006D7EF5"/>
    <w:rsid w:val="006E0B93"/>
    <w:rsid w:val="006E0E87"/>
    <w:rsid w:val="006E3424"/>
    <w:rsid w:val="006E4AA1"/>
    <w:rsid w:val="006E4AC4"/>
    <w:rsid w:val="006E7119"/>
    <w:rsid w:val="006F10E4"/>
    <w:rsid w:val="006F4504"/>
    <w:rsid w:val="006F4D50"/>
    <w:rsid w:val="006F621C"/>
    <w:rsid w:val="00701F23"/>
    <w:rsid w:val="0070263A"/>
    <w:rsid w:val="00702AD7"/>
    <w:rsid w:val="007035E4"/>
    <w:rsid w:val="00703ED0"/>
    <w:rsid w:val="00704830"/>
    <w:rsid w:val="007049E0"/>
    <w:rsid w:val="007059C2"/>
    <w:rsid w:val="00707CBE"/>
    <w:rsid w:val="007103C0"/>
    <w:rsid w:val="00712854"/>
    <w:rsid w:val="00713B34"/>
    <w:rsid w:val="007141DF"/>
    <w:rsid w:val="007146F6"/>
    <w:rsid w:val="00720F3B"/>
    <w:rsid w:val="00722539"/>
    <w:rsid w:val="00724283"/>
    <w:rsid w:val="00731546"/>
    <w:rsid w:val="0073291C"/>
    <w:rsid w:val="00737DA1"/>
    <w:rsid w:val="00740471"/>
    <w:rsid w:val="00740C29"/>
    <w:rsid w:val="00740CB5"/>
    <w:rsid w:val="00742507"/>
    <w:rsid w:val="0074314A"/>
    <w:rsid w:val="007520F0"/>
    <w:rsid w:val="007541F5"/>
    <w:rsid w:val="00756673"/>
    <w:rsid w:val="007622BA"/>
    <w:rsid w:val="007624BE"/>
    <w:rsid w:val="00762E7B"/>
    <w:rsid w:val="00770230"/>
    <w:rsid w:val="007704CC"/>
    <w:rsid w:val="00770ADC"/>
    <w:rsid w:val="00771F16"/>
    <w:rsid w:val="00773327"/>
    <w:rsid w:val="007767BE"/>
    <w:rsid w:val="007805D7"/>
    <w:rsid w:val="00780E52"/>
    <w:rsid w:val="00781C32"/>
    <w:rsid w:val="0078294C"/>
    <w:rsid w:val="0078350C"/>
    <w:rsid w:val="007838E7"/>
    <w:rsid w:val="00783DF4"/>
    <w:rsid w:val="00787A17"/>
    <w:rsid w:val="00791226"/>
    <w:rsid w:val="00793A4C"/>
    <w:rsid w:val="0079476D"/>
    <w:rsid w:val="00795322"/>
    <w:rsid w:val="00797588"/>
    <w:rsid w:val="007A0AD0"/>
    <w:rsid w:val="007A2202"/>
    <w:rsid w:val="007A289C"/>
    <w:rsid w:val="007A43E0"/>
    <w:rsid w:val="007A608F"/>
    <w:rsid w:val="007A76FE"/>
    <w:rsid w:val="007B0A39"/>
    <w:rsid w:val="007B303A"/>
    <w:rsid w:val="007B3C66"/>
    <w:rsid w:val="007B4D3B"/>
    <w:rsid w:val="007B6A29"/>
    <w:rsid w:val="007B71EF"/>
    <w:rsid w:val="007B7D58"/>
    <w:rsid w:val="007C10B7"/>
    <w:rsid w:val="007C3927"/>
    <w:rsid w:val="007C404C"/>
    <w:rsid w:val="007D04A2"/>
    <w:rsid w:val="007D1899"/>
    <w:rsid w:val="007D1EDD"/>
    <w:rsid w:val="007D5A7F"/>
    <w:rsid w:val="007D5D7E"/>
    <w:rsid w:val="007D639D"/>
    <w:rsid w:val="007D7455"/>
    <w:rsid w:val="007E0409"/>
    <w:rsid w:val="007E2521"/>
    <w:rsid w:val="007E3728"/>
    <w:rsid w:val="007E4A30"/>
    <w:rsid w:val="007E5445"/>
    <w:rsid w:val="007E55D0"/>
    <w:rsid w:val="007E6CB1"/>
    <w:rsid w:val="007F005E"/>
    <w:rsid w:val="007F1F8F"/>
    <w:rsid w:val="007F205D"/>
    <w:rsid w:val="007F3EED"/>
    <w:rsid w:val="007F751C"/>
    <w:rsid w:val="008035A5"/>
    <w:rsid w:val="00803DF3"/>
    <w:rsid w:val="00804A21"/>
    <w:rsid w:val="00806D49"/>
    <w:rsid w:val="00807548"/>
    <w:rsid w:val="00807834"/>
    <w:rsid w:val="0081278A"/>
    <w:rsid w:val="00815735"/>
    <w:rsid w:val="00815DC9"/>
    <w:rsid w:val="00816317"/>
    <w:rsid w:val="00821238"/>
    <w:rsid w:val="008212EC"/>
    <w:rsid w:val="0082148D"/>
    <w:rsid w:val="00822F2D"/>
    <w:rsid w:val="00824361"/>
    <w:rsid w:val="00824DFE"/>
    <w:rsid w:val="00830262"/>
    <w:rsid w:val="00831878"/>
    <w:rsid w:val="00831B5A"/>
    <w:rsid w:val="0083290F"/>
    <w:rsid w:val="008345A6"/>
    <w:rsid w:val="0083470E"/>
    <w:rsid w:val="00834D3B"/>
    <w:rsid w:val="00841AF3"/>
    <w:rsid w:val="008439BD"/>
    <w:rsid w:val="00843F66"/>
    <w:rsid w:val="008448E7"/>
    <w:rsid w:val="00846D67"/>
    <w:rsid w:val="008500E5"/>
    <w:rsid w:val="008529C0"/>
    <w:rsid w:val="00855389"/>
    <w:rsid w:val="00855969"/>
    <w:rsid w:val="008559B5"/>
    <w:rsid w:val="0086181A"/>
    <w:rsid w:val="008623BF"/>
    <w:rsid w:val="00864075"/>
    <w:rsid w:val="00865D3D"/>
    <w:rsid w:val="00867FD4"/>
    <w:rsid w:val="008711E2"/>
    <w:rsid w:val="0087386B"/>
    <w:rsid w:val="008779E9"/>
    <w:rsid w:val="00881381"/>
    <w:rsid w:val="00884787"/>
    <w:rsid w:val="00884EB0"/>
    <w:rsid w:val="008850DD"/>
    <w:rsid w:val="00885172"/>
    <w:rsid w:val="00885A8D"/>
    <w:rsid w:val="00885F84"/>
    <w:rsid w:val="008869BB"/>
    <w:rsid w:val="00890AC5"/>
    <w:rsid w:val="00893F69"/>
    <w:rsid w:val="00894A37"/>
    <w:rsid w:val="00894D76"/>
    <w:rsid w:val="00896D72"/>
    <w:rsid w:val="00897094"/>
    <w:rsid w:val="00897730"/>
    <w:rsid w:val="008A0468"/>
    <w:rsid w:val="008A07E6"/>
    <w:rsid w:val="008A2446"/>
    <w:rsid w:val="008A7560"/>
    <w:rsid w:val="008A7B1C"/>
    <w:rsid w:val="008B0935"/>
    <w:rsid w:val="008B487C"/>
    <w:rsid w:val="008B49C4"/>
    <w:rsid w:val="008B6008"/>
    <w:rsid w:val="008B68FC"/>
    <w:rsid w:val="008C15F6"/>
    <w:rsid w:val="008C4E76"/>
    <w:rsid w:val="008C56F2"/>
    <w:rsid w:val="008D0E0F"/>
    <w:rsid w:val="008D1FA6"/>
    <w:rsid w:val="008D47F5"/>
    <w:rsid w:val="008D5939"/>
    <w:rsid w:val="008D6355"/>
    <w:rsid w:val="008E09D5"/>
    <w:rsid w:val="008E0E01"/>
    <w:rsid w:val="008E0E29"/>
    <w:rsid w:val="008E25F8"/>
    <w:rsid w:val="008E281F"/>
    <w:rsid w:val="008E3674"/>
    <w:rsid w:val="008E42A9"/>
    <w:rsid w:val="008F2319"/>
    <w:rsid w:val="00900943"/>
    <w:rsid w:val="00902A79"/>
    <w:rsid w:val="00903368"/>
    <w:rsid w:val="00905887"/>
    <w:rsid w:val="00906AD6"/>
    <w:rsid w:val="0090770A"/>
    <w:rsid w:val="00907ECA"/>
    <w:rsid w:val="00910A8C"/>
    <w:rsid w:val="00910D5C"/>
    <w:rsid w:val="00912D48"/>
    <w:rsid w:val="00912FA0"/>
    <w:rsid w:val="00914196"/>
    <w:rsid w:val="009152EC"/>
    <w:rsid w:val="009173E7"/>
    <w:rsid w:val="00922C58"/>
    <w:rsid w:val="00923245"/>
    <w:rsid w:val="00924FDF"/>
    <w:rsid w:val="0093451C"/>
    <w:rsid w:val="00934CCA"/>
    <w:rsid w:val="00937F2C"/>
    <w:rsid w:val="0094037A"/>
    <w:rsid w:val="00940448"/>
    <w:rsid w:val="009404BA"/>
    <w:rsid w:val="00940710"/>
    <w:rsid w:val="00943C8F"/>
    <w:rsid w:val="00943D73"/>
    <w:rsid w:val="00943E9C"/>
    <w:rsid w:val="009519F9"/>
    <w:rsid w:val="00952554"/>
    <w:rsid w:val="009562ED"/>
    <w:rsid w:val="00961E3F"/>
    <w:rsid w:val="009624F9"/>
    <w:rsid w:val="00962BC0"/>
    <w:rsid w:val="00963468"/>
    <w:rsid w:val="00963EF8"/>
    <w:rsid w:val="009656ED"/>
    <w:rsid w:val="009657EA"/>
    <w:rsid w:val="00971DEC"/>
    <w:rsid w:val="009721D7"/>
    <w:rsid w:val="00972716"/>
    <w:rsid w:val="00973372"/>
    <w:rsid w:val="00977651"/>
    <w:rsid w:val="0098076B"/>
    <w:rsid w:val="00981C8D"/>
    <w:rsid w:val="00982B1A"/>
    <w:rsid w:val="00982BC6"/>
    <w:rsid w:val="009838DB"/>
    <w:rsid w:val="00983DE7"/>
    <w:rsid w:val="00984FCD"/>
    <w:rsid w:val="00986103"/>
    <w:rsid w:val="009931BA"/>
    <w:rsid w:val="009932AC"/>
    <w:rsid w:val="00993422"/>
    <w:rsid w:val="00993913"/>
    <w:rsid w:val="00995CB0"/>
    <w:rsid w:val="009977EF"/>
    <w:rsid w:val="009A0052"/>
    <w:rsid w:val="009A0203"/>
    <w:rsid w:val="009A47CC"/>
    <w:rsid w:val="009A4FA0"/>
    <w:rsid w:val="009A52CC"/>
    <w:rsid w:val="009A7ED6"/>
    <w:rsid w:val="009B0F8F"/>
    <w:rsid w:val="009B49D8"/>
    <w:rsid w:val="009C0359"/>
    <w:rsid w:val="009C5AAE"/>
    <w:rsid w:val="009D080F"/>
    <w:rsid w:val="009D0F72"/>
    <w:rsid w:val="009D184E"/>
    <w:rsid w:val="009D241A"/>
    <w:rsid w:val="009D2ACC"/>
    <w:rsid w:val="009D32F5"/>
    <w:rsid w:val="009D4D4A"/>
    <w:rsid w:val="009D4ED6"/>
    <w:rsid w:val="009D5634"/>
    <w:rsid w:val="009E07E9"/>
    <w:rsid w:val="009E1255"/>
    <w:rsid w:val="009E51A6"/>
    <w:rsid w:val="009E7A5D"/>
    <w:rsid w:val="009E7E80"/>
    <w:rsid w:val="009F07B3"/>
    <w:rsid w:val="009F6A50"/>
    <w:rsid w:val="00A001DB"/>
    <w:rsid w:val="00A00E1C"/>
    <w:rsid w:val="00A0489B"/>
    <w:rsid w:val="00A0710A"/>
    <w:rsid w:val="00A108DD"/>
    <w:rsid w:val="00A13BFF"/>
    <w:rsid w:val="00A2021B"/>
    <w:rsid w:val="00A20482"/>
    <w:rsid w:val="00A23C83"/>
    <w:rsid w:val="00A2475F"/>
    <w:rsid w:val="00A250FA"/>
    <w:rsid w:val="00A26B75"/>
    <w:rsid w:val="00A33811"/>
    <w:rsid w:val="00A3453A"/>
    <w:rsid w:val="00A350F7"/>
    <w:rsid w:val="00A40F96"/>
    <w:rsid w:val="00A44B7C"/>
    <w:rsid w:val="00A451DF"/>
    <w:rsid w:val="00A457CF"/>
    <w:rsid w:val="00A500F4"/>
    <w:rsid w:val="00A528B1"/>
    <w:rsid w:val="00A55D98"/>
    <w:rsid w:val="00A575BD"/>
    <w:rsid w:val="00A633ED"/>
    <w:rsid w:val="00A666C1"/>
    <w:rsid w:val="00A66C7E"/>
    <w:rsid w:val="00A750D0"/>
    <w:rsid w:val="00A751C3"/>
    <w:rsid w:val="00A80144"/>
    <w:rsid w:val="00A82907"/>
    <w:rsid w:val="00A83328"/>
    <w:rsid w:val="00A86FDE"/>
    <w:rsid w:val="00A90210"/>
    <w:rsid w:val="00A927D7"/>
    <w:rsid w:val="00AA07E3"/>
    <w:rsid w:val="00AA094C"/>
    <w:rsid w:val="00AA0D0E"/>
    <w:rsid w:val="00AA10AE"/>
    <w:rsid w:val="00AA5175"/>
    <w:rsid w:val="00AA5F9F"/>
    <w:rsid w:val="00AB0AD8"/>
    <w:rsid w:val="00AB1391"/>
    <w:rsid w:val="00AB1786"/>
    <w:rsid w:val="00AB1F7D"/>
    <w:rsid w:val="00AC29DD"/>
    <w:rsid w:val="00AC3A81"/>
    <w:rsid w:val="00AC483C"/>
    <w:rsid w:val="00AC589F"/>
    <w:rsid w:val="00AC5DFD"/>
    <w:rsid w:val="00AC7134"/>
    <w:rsid w:val="00AC7B0F"/>
    <w:rsid w:val="00AD1DC6"/>
    <w:rsid w:val="00AD551B"/>
    <w:rsid w:val="00AD5D5D"/>
    <w:rsid w:val="00AD5ECC"/>
    <w:rsid w:val="00AE037D"/>
    <w:rsid w:val="00AE1912"/>
    <w:rsid w:val="00AE1DBA"/>
    <w:rsid w:val="00AE43D3"/>
    <w:rsid w:val="00AE466B"/>
    <w:rsid w:val="00AE5DF8"/>
    <w:rsid w:val="00AE6BDB"/>
    <w:rsid w:val="00AE7110"/>
    <w:rsid w:val="00AE7F04"/>
    <w:rsid w:val="00AF17CD"/>
    <w:rsid w:val="00AF3841"/>
    <w:rsid w:val="00AF7C73"/>
    <w:rsid w:val="00B008EC"/>
    <w:rsid w:val="00B01992"/>
    <w:rsid w:val="00B026C6"/>
    <w:rsid w:val="00B030B9"/>
    <w:rsid w:val="00B0312F"/>
    <w:rsid w:val="00B03D31"/>
    <w:rsid w:val="00B04E8A"/>
    <w:rsid w:val="00B07A29"/>
    <w:rsid w:val="00B11D04"/>
    <w:rsid w:val="00B11FFE"/>
    <w:rsid w:val="00B12EF7"/>
    <w:rsid w:val="00B14B9B"/>
    <w:rsid w:val="00B161B6"/>
    <w:rsid w:val="00B20144"/>
    <w:rsid w:val="00B20354"/>
    <w:rsid w:val="00B21028"/>
    <w:rsid w:val="00B214F5"/>
    <w:rsid w:val="00B21554"/>
    <w:rsid w:val="00B21815"/>
    <w:rsid w:val="00B21FA2"/>
    <w:rsid w:val="00B2203E"/>
    <w:rsid w:val="00B22BC2"/>
    <w:rsid w:val="00B23346"/>
    <w:rsid w:val="00B254A1"/>
    <w:rsid w:val="00B256E4"/>
    <w:rsid w:val="00B25BED"/>
    <w:rsid w:val="00B2755C"/>
    <w:rsid w:val="00B305B8"/>
    <w:rsid w:val="00B308C0"/>
    <w:rsid w:val="00B3133E"/>
    <w:rsid w:val="00B33518"/>
    <w:rsid w:val="00B35A20"/>
    <w:rsid w:val="00B35C53"/>
    <w:rsid w:val="00B36BA9"/>
    <w:rsid w:val="00B37A0E"/>
    <w:rsid w:val="00B408C2"/>
    <w:rsid w:val="00B41294"/>
    <w:rsid w:val="00B41718"/>
    <w:rsid w:val="00B44603"/>
    <w:rsid w:val="00B46AFC"/>
    <w:rsid w:val="00B47ACE"/>
    <w:rsid w:val="00B47CF4"/>
    <w:rsid w:val="00B501B8"/>
    <w:rsid w:val="00B51788"/>
    <w:rsid w:val="00B53025"/>
    <w:rsid w:val="00B552BB"/>
    <w:rsid w:val="00B55F5A"/>
    <w:rsid w:val="00B56EBA"/>
    <w:rsid w:val="00B570AD"/>
    <w:rsid w:val="00B57F01"/>
    <w:rsid w:val="00B6151E"/>
    <w:rsid w:val="00B63704"/>
    <w:rsid w:val="00B643F6"/>
    <w:rsid w:val="00B646CB"/>
    <w:rsid w:val="00B64B70"/>
    <w:rsid w:val="00B64D06"/>
    <w:rsid w:val="00B665DD"/>
    <w:rsid w:val="00B66857"/>
    <w:rsid w:val="00B669CC"/>
    <w:rsid w:val="00B67141"/>
    <w:rsid w:val="00B7104A"/>
    <w:rsid w:val="00B717A5"/>
    <w:rsid w:val="00B71D5E"/>
    <w:rsid w:val="00B74922"/>
    <w:rsid w:val="00B7629C"/>
    <w:rsid w:val="00B76610"/>
    <w:rsid w:val="00B81670"/>
    <w:rsid w:val="00B81BC5"/>
    <w:rsid w:val="00B84844"/>
    <w:rsid w:val="00B84C8C"/>
    <w:rsid w:val="00B85128"/>
    <w:rsid w:val="00B8546B"/>
    <w:rsid w:val="00B8574F"/>
    <w:rsid w:val="00B86733"/>
    <w:rsid w:val="00B91C44"/>
    <w:rsid w:val="00B95179"/>
    <w:rsid w:val="00B97814"/>
    <w:rsid w:val="00BA12A8"/>
    <w:rsid w:val="00BA2125"/>
    <w:rsid w:val="00BA3B94"/>
    <w:rsid w:val="00BA5011"/>
    <w:rsid w:val="00BB1655"/>
    <w:rsid w:val="00BB1959"/>
    <w:rsid w:val="00BB1F6C"/>
    <w:rsid w:val="00BB464C"/>
    <w:rsid w:val="00BB6B07"/>
    <w:rsid w:val="00BB6EB7"/>
    <w:rsid w:val="00BC0604"/>
    <w:rsid w:val="00BC331B"/>
    <w:rsid w:val="00BC4D60"/>
    <w:rsid w:val="00BC570B"/>
    <w:rsid w:val="00BC7227"/>
    <w:rsid w:val="00BD1C7E"/>
    <w:rsid w:val="00BD2295"/>
    <w:rsid w:val="00BD3AE0"/>
    <w:rsid w:val="00BD5EB2"/>
    <w:rsid w:val="00BD6341"/>
    <w:rsid w:val="00BE040D"/>
    <w:rsid w:val="00BE24D7"/>
    <w:rsid w:val="00BE474E"/>
    <w:rsid w:val="00BE4A73"/>
    <w:rsid w:val="00BF2774"/>
    <w:rsid w:val="00BF4E66"/>
    <w:rsid w:val="00BF6325"/>
    <w:rsid w:val="00C00415"/>
    <w:rsid w:val="00C06F7E"/>
    <w:rsid w:val="00C0728E"/>
    <w:rsid w:val="00C07BE9"/>
    <w:rsid w:val="00C07C94"/>
    <w:rsid w:val="00C110C1"/>
    <w:rsid w:val="00C1132A"/>
    <w:rsid w:val="00C14012"/>
    <w:rsid w:val="00C161E0"/>
    <w:rsid w:val="00C24EE0"/>
    <w:rsid w:val="00C25648"/>
    <w:rsid w:val="00C27C62"/>
    <w:rsid w:val="00C31698"/>
    <w:rsid w:val="00C31BE3"/>
    <w:rsid w:val="00C33F98"/>
    <w:rsid w:val="00C34044"/>
    <w:rsid w:val="00C34E79"/>
    <w:rsid w:val="00C36BD4"/>
    <w:rsid w:val="00C37BAD"/>
    <w:rsid w:val="00C40320"/>
    <w:rsid w:val="00C40CC3"/>
    <w:rsid w:val="00C411C2"/>
    <w:rsid w:val="00C42766"/>
    <w:rsid w:val="00C45ED4"/>
    <w:rsid w:val="00C51FA6"/>
    <w:rsid w:val="00C52733"/>
    <w:rsid w:val="00C545AB"/>
    <w:rsid w:val="00C5570C"/>
    <w:rsid w:val="00C57AC9"/>
    <w:rsid w:val="00C6114A"/>
    <w:rsid w:val="00C616FC"/>
    <w:rsid w:val="00C62CAF"/>
    <w:rsid w:val="00C64BD3"/>
    <w:rsid w:val="00C6755E"/>
    <w:rsid w:val="00C73CF5"/>
    <w:rsid w:val="00C77DE6"/>
    <w:rsid w:val="00C80F8A"/>
    <w:rsid w:val="00C82151"/>
    <w:rsid w:val="00C82559"/>
    <w:rsid w:val="00C82FB4"/>
    <w:rsid w:val="00C839D8"/>
    <w:rsid w:val="00C87066"/>
    <w:rsid w:val="00C87E3C"/>
    <w:rsid w:val="00C90961"/>
    <w:rsid w:val="00C940C8"/>
    <w:rsid w:val="00C96BEB"/>
    <w:rsid w:val="00CA01B5"/>
    <w:rsid w:val="00CA194D"/>
    <w:rsid w:val="00CA264F"/>
    <w:rsid w:val="00CB0EA2"/>
    <w:rsid w:val="00CB10B0"/>
    <w:rsid w:val="00CB427D"/>
    <w:rsid w:val="00CB734E"/>
    <w:rsid w:val="00CB7B1E"/>
    <w:rsid w:val="00CC0E2C"/>
    <w:rsid w:val="00CC29A0"/>
    <w:rsid w:val="00CC3AB6"/>
    <w:rsid w:val="00CC69C5"/>
    <w:rsid w:val="00CC744C"/>
    <w:rsid w:val="00CC7787"/>
    <w:rsid w:val="00CC7BE7"/>
    <w:rsid w:val="00CD17A5"/>
    <w:rsid w:val="00CD5290"/>
    <w:rsid w:val="00CD6219"/>
    <w:rsid w:val="00CE0C54"/>
    <w:rsid w:val="00CE1EB0"/>
    <w:rsid w:val="00CE2C73"/>
    <w:rsid w:val="00CE3FA3"/>
    <w:rsid w:val="00CF7255"/>
    <w:rsid w:val="00D0281D"/>
    <w:rsid w:val="00D03A20"/>
    <w:rsid w:val="00D044B2"/>
    <w:rsid w:val="00D059AA"/>
    <w:rsid w:val="00D105F1"/>
    <w:rsid w:val="00D109C1"/>
    <w:rsid w:val="00D1298F"/>
    <w:rsid w:val="00D13527"/>
    <w:rsid w:val="00D14DD4"/>
    <w:rsid w:val="00D21699"/>
    <w:rsid w:val="00D2697F"/>
    <w:rsid w:val="00D30516"/>
    <w:rsid w:val="00D31667"/>
    <w:rsid w:val="00D33620"/>
    <w:rsid w:val="00D34F0D"/>
    <w:rsid w:val="00D35FBE"/>
    <w:rsid w:val="00D35FE4"/>
    <w:rsid w:val="00D4273A"/>
    <w:rsid w:val="00D46390"/>
    <w:rsid w:val="00D525F8"/>
    <w:rsid w:val="00D52A33"/>
    <w:rsid w:val="00D530FF"/>
    <w:rsid w:val="00D53336"/>
    <w:rsid w:val="00D55EE7"/>
    <w:rsid w:val="00D56AF5"/>
    <w:rsid w:val="00D57635"/>
    <w:rsid w:val="00D612B0"/>
    <w:rsid w:val="00D62BF7"/>
    <w:rsid w:val="00D63A29"/>
    <w:rsid w:val="00D6634A"/>
    <w:rsid w:val="00D703ED"/>
    <w:rsid w:val="00D74AA9"/>
    <w:rsid w:val="00D752C4"/>
    <w:rsid w:val="00D77009"/>
    <w:rsid w:val="00D7732D"/>
    <w:rsid w:val="00D80182"/>
    <w:rsid w:val="00D80C05"/>
    <w:rsid w:val="00D81420"/>
    <w:rsid w:val="00D8438E"/>
    <w:rsid w:val="00D86E08"/>
    <w:rsid w:val="00D86F49"/>
    <w:rsid w:val="00D871C0"/>
    <w:rsid w:val="00D92BD0"/>
    <w:rsid w:val="00D96057"/>
    <w:rsid w:val="00DA0A57"/>
    <w:rsid w:val="00DA36BB"/>
    <w:rsid w:val="00DA4BD4"/>
    <w:rsid w:val="00DA516C"/>
    <w:rsid w:val="00DB2A4C"/>
    <w:rsid w:val="00DB37F8"/>
    <w:rsid w:val="00DB4FAA"/>
    <w:rsid w:val="00DB5002"/>
    <w:rsid w:val="00DC05D8"/>
    <w:rsid w:val="00DC0F3C"/>
    <w:rsid w:val="00DC1142"/>
    <w:rsid w:val="00DC19CA"/>
    <w:rsid w:val="00DC2054"/>
    <w:rsid w:val="00DC4B40"/>
    <w:rsid w:val="00DC531F"/>
    <w:rsid w:val="00DC6402"/>
    <w:rsid w:val="00DD1656"/>
    <w:rsid w:val="00DD28FF"/>
    <w:rsid w:val="00DD34E7"/>
    <w:rsid w:val="00DD6DBB"/>
    <w:rsid w:val="00DD6E35"/>
    <w:rsid w:val="00DD6E65"/>
    <w:rsid w:val="00DD7CA2"/>
    <w:rsid w:val="00DE043A"/>
    <w:rsid w:val="00DE05A5"/>
    <w:rsid w:val="00DE0690"/>
    <w:rsid w:val="00DE13D1"/>
    <w:rsid w:val="00DE25AD"/>
    <w:rsid w:val="00DF052F"/>
    <w:rsid w:val="00DF20FA"/>
    <w:rsid w:val="00DF53CD"/>
    <w:rsid w:val="00DF5BCC"/>
    <w:rsid w:val="00DF5D93"/>
    <w:rsid w:val="00DF6C5E"/>
    <w:rsid w:val="00DF75B3"/>
    <w:rsid w:val="00DF76CF"/>
    <w:rsid w:val="00E02E70"/>
    <w:rsid w:val="00E03DB3"/>
    <w:rsid w:val="00E04220"/>
    <w:rsid w:val="00E0449F"/>
    <w:rsid w:val="00E10077"/>
    <w:rsid w:val="00E124AB"/>
    <w:rsid w:val="00E13A4D"/>
    <w:rsid w:val="00E13FED"/>
    <w:rsid w:val="00E15E8F"/>
    <w:rsid w:val="00E17232"/>
    <w:rsid w:val="00E17A73"/>
    <w:rsid w:val="00E200A1"/>
    <w:rsid w:val="00E2065A"/>
    <w:rsid w:val="00E2095D"/>
    <w:rsid w:val="00E238CA"/>
    <w:rsid w:val="00E32BFD"/>
    <w:rsid w:val="00E35168"/>
    <w:rsid w:val="00E361CB"/>
    <w:rsid w:val="00E4220D"/>
    <w:rsid w:val="00E43182"/>
    <w:rsid w:val="00E433C8"/>
    <w:rsid w:val="00E43651"/>
    <w:rsid w:val="00E43E53"/>
    <w:rsid w:val="00E45E94"/>
    <w:rsid w:val="00E4641C"/>
    <w:rsid w:val="00E47A03"/>
    <w:rsid w:val="00E50F63"/>
    <w:rsid w:val="00E559F6"/>
    <w:rsid w:val="00E572A1"/>
    <w:rsid w:val="00E57368"/>
    <w:rsid w:val="00E60789"/>
    <w:rsid w:val="00E61EFF"/>
    <w:rsid w:val="00E6250A"/>
    <w:rsid w:val="00E64810"/>
    <w:rsid w:val="00E66B94"/>
    <w:rsid w:val="00E74B78"/>
    <w:rsid w:val="00E77A88"/>
    <w:rsid w:val="00E8075D"/>
    <w:rsid w:val="00E80854"/>
    <w:rsid w:val="00E80B13"/>
    <w:rsid w:val="00E819A3"/>
    <w:rsid w:val="00E8722B"/>
    <w:rsid w:val="00E902EE"/>
    <w:rsid w:val="00E9103A"/>
    <w:rsid w:val="00E9390C"/>
    <w:rsid w:val="00E95C2B"/>
    <w:rsid w:val="00EA0011"/>
    <w:rsid w:val="00EA07EF"/>
    <w:rsid w:val="00EA241E"/>
    <w:rsid w:val="00EA3210"/>
    <w:rsid w:val="00EA49AA"/>
    <w:rsid w:val="00EA4F5A"/>
    <w:rsid w:val="00EA64C0"/>
    <w:rsid w:val="00EB1A7C"/>
    <w:rsid w:val="00EB1E9F"/>
    <w:rsid w:val="00EB2103"/>
    <w:rsid w:val="00EB2F38"/>
    <w:rsid w:val="00EB6196"/>
    <w:rsid w:val="00EC0A01"/>
    <w:rsid w:val="00EC40E6"/>
    <w:rsid w:val="00EC4624"/>
    <w:rsid w:val="00EC5213"/>
    <w:rsid w:val="00EC5AB2"/>
    <w:rsid w:val="00ED10E8"/>
    <w:rsid w:val="00ED1208"/>
    <w:rsid w:val="00ED71CA"/>
    <w:rsid w:val="00EE04EB"/>
    <w:rsid w:val="00EE18D2"/>
    <w:rsid w:val="00EE32B4"/>
    <w:rsid w:val="00EE3856"/>
    <w:rsid w:val="00EE4DB1"/>
    <w:rsid w:val="00EE546F"/>
    <w:rsid w:val="00EE6007"/>
    <w:rsid w:val="00EE6E28"/>
    <w:rsid w:val="00EE730C"/>
    <w:rsid w:val="00EE7F54"/>
    <w:rsid w:val="00EF066F"/>
    <w:rsid w:val="00EF2094"/>
    <w:rsid w:val="00EF2E4C"/>
    <w:rsid w:val="00EF3D42"/>
    <w:rsid w:val="00EF4084"/>
    <w:rsid w:val="00EF461E"/>
    <w:rsid w:val="00EF524C"/>
    <w:rsid w:val="00EF701F"/>
    <w:rsid w:val="00F008FF"/>
    <w:rsid w:val="00F0099F"/>
    <w:rsid w:val="00F01779"/>
    <w:rsid w:val="00F01ABC"/>
    <w:rsid w:val="00F02C6A"/>
    <w:rsid w:val="00F061C7"/>
    <w:rsid w:val="00F0781E"/>
    <w:rsid w:val="00F1171F"/>
    <w:rsid w:val="00F124B0"/>
    <w:rsid w:val="00F12DED"/>
    <w:rsid w:val="00F136DD"/>
    <w:rsid w:val="00F14389"/>
    <w:rsid w:val="00F143B2"/>
    <w:rsid w:val="00F14846"/>
    <w:rsid w:val="00F149BC"/>
    <w:rsid w:val="00F15072"/>
    <w:rsid w:val="00F15728"/>
    <w:rsid w:val="00F169C3"/>
    <w:rsid w:val="00F16E24"/>
    <w:rsid w:val="00F20708"/>
    <w:rsid w:val="00F2130D"/>
    <w:rsid w:val="00F214B8"/>
    <w:rsid w:val="00F21E8B"/>
    <w:rsid w:val="00F22827"/>
    <w:rsid w:val="00F23A5F"/>
    <w:rsid w:val="00F23ED9"/>
    <w:rsid w:val="00F25E02"/>
    <w:rsid w:val="00F25E36"/>
    <w:rsid w:val="00F2615E"/>
    <w:rsid w:val="00F27CEF"/>
    <w:rsid w:val="00F3230A"/>
    <w:rsid w:val="00F33BC2"/>
    <w:rsid w:val="00F35625"/>
    <w:rsid w:val="00F37A0E"/>
    <w:rsid w:val="00F37E81"/>
    <w:rsid w:val="00F40BCE"/>
    <w:rsid w:val="00F47747"/>
    <w:rsid w:val="00F479F5"/>
    <w:rsid w:val="00F47BBA"/>
    <w:rsid w:val="00F50E50"/>
    <w:rsid w:val="00F51751"/>
    <w:rsid w:val="00F518E2"/>
    <w:rsid w:val="00F5586C"/>
    <w:rsid w:val="00F56114"/>
    <w:rsid w:val="00F57C48"/>
    <w:rsid w:val="00F6056E"/>
    <w:rsid w:val="00F60683"/>
    <w:rsid w:val="00F64BD6"/>
    <w:rsid w:val="00F65D70"/>
    <w:rsid w:val="00F6795B"/>
    <w:rsid w:val="00F71903"/>
    <w:rsid w:val="00F72D89"/>
    <w:rsid w:val="00F746F2"/>
    <w:rsid w:val="00F75C94"/>
    <w:rsid w:val="00F80A6D"/>
    <w:rsid w:val="00F818B2"/>
    <w:rsid w:val="00F81F2E"/>
    <w:rsid w:val="00F82782"/>
    <w:rsid w:val="00F82FD2"/>
    <w:rsid w:val="00F85F26"/>
    <w:rsid w:val="00F90D42"/>
    <w:rsid w:val="00F921EA"/>
    <w:rsid w:val="00F921F0"/>
    <w:rsid w:val="00F9577D"/>
    <w:rsid w:val="00F97309"/>
    <w:rsid w:val="00F977E0"/>
    <w:rsid w:val="00F97D01"/>
    <w:rsid w:val="00FA01E2"/>
    <w:rsid w:val="00FA20B8"/>
    <w:rsid w:val="00FA24A1"/>
    <w:rsid w:val="00FA2A1C"/>
    <w:rsid w:val="00FA3675"/>
    <w:rsid w:val="00FA47E7"/>
    <w:rsid w:val="00FA531D"/>
    <w:rsid w:val="00FA64ED"/>
    <w:rsid w:val="00FB1036"/>
    <w:rsid w:val="00FB22C4"/>
    <w:rsid w:val="00FB2552"/>
    <w:rsid w:val="00FB468C"/>
    <w:rsid w:val="00FB5409"/>
    <w:rsid w:val="00FB7E51"/>
    <w:rsid w:val="00FC0236"/>
    <w:rsid w:val="00FC1C87"/>
    <w:rsid w:val="00FC3387"/>
    <w:rsid w:val="00FC34D9"/>
    <w:rsid w:val="00FC6DC7"/>
    <w:rsid w:val="00FC7188"/>
    <w:rsid w:val="00FC7A3B"/>
    <w:rsid w:val="00FC7FB6"/>
    <w:rsid w:val="00FD473D"/>
    <w:rsid w:val="00FD62A2"/>
    <w:rsid w:val="00FE21CD"/>
    <w:rsid w:val="00FE24A3"/>
    <w:rsid w:val="00FE2EBC"/>
    <w:rsid w:val="00FE7313"/>
    <w:rsid w:val="00FF038F"/>
    <w:rsid w:val="00FF0BB8"/>
    <w:rsid w:val="00FF1B31"/>
    <w:rsid w:val="00FF44D0"/>
    <w:rsid w:val="00FF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71F8CF"/>
  <w15:docId w15:val="{E5AE3EFB-31D6-4DB7-A4DE-13CA9CFE0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BE7"/>
  </w:style>
  <w:style w:type="paragraph" w:styleId="Ttulo1">
    <w:name w:val="heading 1"/>
    <w:basedOn w:val="Normal"/>
    <w:next w:val="Normal"/>
    <w:link w:val="Ttulo1Car"/>
    <w:uiPriority w:val="9"/>
    <w:qFormat/>
    <w:rsid w:val="00CC7BE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C7BE7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C7BE7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C7BE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C7BE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C7BE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C7BE7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C7BE7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C7BE7"/>
    <w:pPr>
      <w:keepNext/>
      <w:keepLines/>
      <w:spacing w:before="120" w:after="0"/>
      <w:outlineLvl w:val="8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7BE7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C7BE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C7BE7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C7BE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C7BE7"/>
    <w:rPr>
      <w:rFonts w:asciiTheme="majorHAnsi" w:eastAsiaTheme="majorEastAsia" w:hAnsiTheme="majorHAnsi" w:cstheme="majorBidi"/>
      <w:b/>
      <w:bC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C7BE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C7BE7"/>
    <w:rPr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C7BE7"/>
    <w:rPr>
      <w:b/>
      <w:bC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C7BE7"/>
    <w:rPr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CC7BE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CC7BE7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CC7BE7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CC7BE7"/>
    <w:rPr>
      <w:rFonts w:asciiTheme="majorHAnsi" w:eastAsiaTheme="majorEastAsia" w:hAnsiTheme="majorHAnsi" w:cstheme="majorBidi"/>
      <w:sz w:val="24"/>
      <w:szCs w:val="24"/>
    </w:rPr>
  </w:style>
  <w:style w:type="character" w:styleId="nfasisintenso">
    <w:name w:val="Intense Emphasis"/>
    <w:basedOn w:val="Fuentedeprrafopredeter"/>
    <w:uiPriority w:val="21"/>
    <w:qFormat/>
    <w:rsid w:val="00CC7BE7"/>
    <w:rPr>
      <w:b/>
      <w:bCs/>
      <w:i/>
      <w:iCs/>
      <w:color w:val="auto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C7BE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C7BE7"/>
    <w:rPr>
      <w:rFonts w:asciiTheme="majorHAnsi" w:eastAsiaTheme="majorEastAsia" w:hAnsiTheme="majorHAnsi" w:cstheme="majorBidi"/>
      <w:sz w:val="26"/>
      <w:szCs w:val="26"/>
    </w:rPr>
  </w:style>
  <w:style w:type="character" w:styleId="Referenciaintensa">
    <w:name w:val="Intense Reference"/>
    <w:basedOn w:val="Fuentedeprrafopredeter"/>
    <w:uiPriority w:val="32"/>
    <w:qFormat/>
    <w:rsid w:val="00CC7BE7"/>
    <w:rPr>
      <w:b/>
      <w:bCs/>
      <w:smallCaps/>
      <w:color w:val="auto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C7BE7"/>
    <w:rPr>
      <w:b/>
      <w:bCs/>
      <w:sz w:val="18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C7BE7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6857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B66857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B66857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B66857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66857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6685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66857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B66857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B66857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66857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66857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B66857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B66857"/>
    <w:rPr>
      <w:rFonts w:ascii="Consolas" w:hAnsi="Consolas"/>
      <w:szCs w:val="21"/>
    </w:rPr>
  </w:style>
  <w:style w:type="paragraph" w:styleId="Textodebloque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Hipervnculovisitado">
    <w:name w:val="FollowedHyperlink"/>
    <w:basedOn w:val="Fuentedeprrafopredeter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ipervnculo">
    <w:name w:val="Hyperlink"/>
    <w:basedOn w:val="Fuentedeprrafopredeter"/>
    <w:uiPriority w:val="99"/>
    <w:semiHidden/>
    <w:unhideWhenUsed/>
    <w:rsid w:val="00B66857"/>
    <w:rPr>
      <w:color w:val="2E653E" w:themeColor="accent5" w:themeShade="B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B66857"/>
    <w:rPr>
      <w:color w:val="595959" w:themeColor="text1" w:themeTint="A6"/>
    </w:rPr>
  </w:style>
  <w:style w:type="paragraph" w:styleId="Encabezado">
    <w:name w:val="header"/>
    <w:basedOn w:val="Normal"/>
    <w:link w:val="EncabezadoCar"/>
    <w:uiPriority w:val="99"/>
    <w:unhideWhenUsed/>
    <w:rsid w:val="008B6008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6008"/>
  </w:style>
  <w:style w:type="paragraph" w:styleId="Piedepgina">
    <w:name w:val="footer"/>
    <w:basedOn w:val="Normal"/>
    <w:link w:val="PiedepginaCar"/>
    <w:uiPriority w:val="99"/>
    <w:unhideWhenUsed/>
    <w:rsid w:val="008B6008"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6008"/>
  </w:style>
  <w:style w:type="paragraph" w:styleId="Prrafodelista">
    <w:name w:val="List Paragraph"/>
    <w:basedOn w:val="Normal"/>
    <w:uiPriority w:val="34"/>
    <w:qFormat/>
    <w:rsid w:val="00CC7BE7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CC7BE7"/>
    <w:rPr>
      <w:b/>
      <w:bCs/>
      <w:color w:val="auto"/>
    </w:rPr>
  </w:style>
  <w:style w:type="character" w:styleId="nfasis">
    <w:name w:val="Emphasis"/>
    <w:basedOn w:val="Fuentedeprrafopredeter"/>
    <w:uiPriority w:val="20"/>
    <w:qFormat/>
    <w:rsid w:val="00CC7BE7"/>
    <w:rPr>
      <w:i/>
      <w:iCs/>
      <w:color w:val="auto"/>
    </w:rPr>
  </w:style>
  <w:style w:type="paragraph" w:styleId="Sinespaciado">
    <w:name w:val="No Spacing"/>
    <w:uiPriority w:val="1"/>
    <w:qFormat/>
    <w:rsid w:val="00CC7BE7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CC7BE7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CC7BE7"/>
    <w:rPr>
      <w:rFonts w:asciiTheme="majorHAnsi" w:eastAsiaTheme="majorEastAsia" w:hAnsiTheme="majorHAnsi" w:cstheme="majorBidi"/>
      <w:i/>
      <w:iCs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CC7BE7"/>
    <w:rPr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CC7BE7"/>
    <w:rPr>
      <w:smallCaps/>
      <w:color w:val="auto"/>
      <w:u w:val="single" w:color="7F7F7F" w:themeColor="text1" w:themeTint="80"/>
    </w:rPr>
  </w:style>
  <w:style w:type="character" w:styleId="Ttulodellibro">
    <w:name w:val="Book Title"/>
    <w:basedOn w:val="Fuentedeprrafopredeter"/>
    <w:uiPriority w:val="33"/>
    <w:qFormat/>
    <w:rsid w:val="00CC7BE7"/>
    <w:rPr>
      <w:b/>
      <w:bCs/>
      <w:smallCaps/>
      <w:color w:val="auto"/>
    </w:rPr>
  </w:style>
  <w:style w:type="paragraph" w:styleId="NormalWeb">
    <w:name w:val="Normal (Web)"/>
    <w:basedOn w:val="Normal"/>
    <w:uiPriority w:val="99"/>
    <w:semiHidden/>
    <w:unhideWhenUsed/>
    <w:rsid w:val="003D475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94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iro\AppData\Roaming\Microsoft\Templates\Dise&#241;o%20Especificaciones%20(en%20blanco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Franklin Gothic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8E69B4-FC07-49B2-AE20-74DD14A36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Especificaciones (en blanco)</Template>
  <TotalTime>12293</TotalTime>
  <Pages>4</Pages>
  <Words>748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Shiro hidalgo</dc:creator>
  <cp:keywords/>
  <dc:description/>
  <cp:lastModifiedBy>Shiro hidalgo</cp:lastModifiedBy>
  <cp:revision>96</cp:revision>
  <cp:lastPrinted>2019-09-02T17:01:00Z</cp:lastPrinted>
  <dcterms:created xsi:type="dcterms:W3CDTF">2018-10-09T23:35:00Z</dcterms:created>
  <dcterms:modified xsi:type="dcterms:W3CDTF">2021-03-05T22:52:00Z</dcterms:modified>
</cp:coreProperties>
</file>