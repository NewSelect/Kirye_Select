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0B19"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5 El cielo en la tierra. La evasión. </w:t>
      </w:r>
    </w:p>
    <w:p w14:paraId="5B6AB58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7C27753"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 A dos meses de irse, ve a su primera hija nacer. Mientras tanto, Arima y Amenadiel se ausentan para investigar algo que los trae inquietos y eso es la desaparición de una de los 4 fragmentos de la creación. El anciano que lo protegía murió. Pelea con una unión de científicos espers y magos angelicales.</w:t>
      </w:r>
    </w:p>
    <w:p w14:paraId="6A6873FB"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4436534D"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Dos días después.</w:t>
      </w:r>
    </w:p>
    <w:p w14:paraId="7326991F"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ACD2689"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2: El triunvirato se reúne para hablar de lo que está pasando. El sucesor del anciano muerto les explica cómo funcionan y por qué los fragmentos de la creación están en la tierra y por qué están en peligro. En busca de Kazou Sora y su tumba. Peligros en lugar del encuentro.</w:t>
      </w:r>
    </w:p>
    <w:p w14:paraId="1B4C1B61"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51C32843"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Una semana después.</w:t>
      </w:r>
    </w:p>
    <w:p w14:paraId="46EC6BE1"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6F372E6"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3: El triunvirato en busca de la mujer que está escapando de sus perseguidores. Y piensa que el triunvirato son los malos pero demuestran lo contrario al protegerla antes de que se la lleven los malos. Al malo que capturan habla sobre el hombre llamado "El Poeta" que lo sabe todo hacerca de todo.</w:t>
      </w:r>
    </w:p>
    <w:p w14:paraId="748BCB6D"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320807C3"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lastRenderedPageBreak/>
        <w:t xml:space="preserve">Tres días después. </w:t>
      </w:r>
    </w:p>
    <w:p w14:paraId="791EA4B8"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7A221BA"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4: El poeta de presenta como Dante Alighieri, pero prefiere El Poeta. Es el que va a revolucionar y organizar todo el universo y el multiverso para que las guerras no existan en el vocabulario ni humano ni divino. Tarde o temprano las tendrá, el no pelea, solo piensa. Pero sus subordinados si pelean.</w:t>
      </w:r>
    </w:p>
    <w:p w14:paraId="11F4B237"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365B30E"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Dos días después.</w:t>
      </w:r>
    </w:p>
    <w:p w14:paraId="1F932071"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A50485E"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5: Con la chica del tiempo a salvó regresan victorioso con una piedra. La tumba de Kazou Sora fue profanada antes que ellos llegarán. Tienen dos piedras y el enemigo otras 2, a defenderlas mientras Oziel teme por su hija por qué intentaron hacerle daño y Oziel mata a un infiltrado que intento lastimar a su hija.</w:t>
      </w:r>
    </w:p>
    <w:p w14:paraId="24F53CA1"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F23B757"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483D700D"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8008ED7"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6: Todos los dioses de todas las religiones de alarman y cada uno insiste en una reunión para detener esto. El poeta tiene sirvientes y seguidores infiltrados en todas las religiones importantes del mundo, atentado y asesina a uno de estos dioses, dios Nórdico que protegió a la hija de Thor. Se roban la piedra, queda la chica.</w:t>
      </w:r>
    </w:p>
    <w:p w14:paraId="4874D26E"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44B99768"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1EF25BA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52B20A13"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7: El triunvirato decide protege a la chica a toda costa. Es la última, si algo le pasa el mundo, no, el universo entero está perdido. Es un juego de ajedrez, tienen que saber como y a quien mover para no perder su única reina. El triunvirato pide ayuda de amigos, Amenadiel y un equipo detienen a los invasores peones.</w:t>
      </w:r>
    </w:p>
    <w:p w14:paraId="13396BE6"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1CED06BC"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Una semana después.</w:t>
      </w:r>
    </w:p>
    <w:p w14:paraId="4C282C45"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3C3721F7"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Volumen 8: Tiempo fuera. Descansan por qué El Poeta dice que tanto el como Oziel tienen que descansar para el juego final. Familiar y recuerdos de sus pasados. </w:t>
      </w:r>
    </w:p>
    <w:p w14:paraId="2A1EE4D6"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E3DB2FD"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dia siguiente.</w:t>
      </w:r>
    </w:p>
    <w:p w14:paraId="20089E88"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05B67C62"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9: Oziel empieza a mover sus fichas por debajo de la mesa del tablero. Pensar sobre encima de lo que piensa El Poeta, siempre pensar en lo malo para saber cómo contrarrestar ese mal. Segundo equipo se forma y es el de Arima.</w:t>
      </w:r>
    </w:p>
    <w:p w14:paraId="44CE7F30"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40F22822"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El mismo día.</w:t>
      </w:r>
    </w:p>
    <w:p w14:paraId="24FA761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37906296"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10: Mientras el equipo Arima pelea, el equipo Amenadiel se vuelven a enfrentar dejando solo a Oziel y su equipo que aún no está preparado. Oziel está acorralado.</w:t>
      </w:r>
    </w:p>
    <w:p w14:paraId="3922EA5C"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0B85AB69"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220D8269"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B50B083"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11: Todos los dioses empiezan a ayudar, pero se crean guerras internas en sus reinos debido a que El Poeta sabía que esto sucedería. Amenadiel y Arima ayudan a detener estas guerras internas y Oziel se lleva a la mujer mientras detiene la guerra de los cielos angeles caídos que se filtraron en el cielo.</w:t>
      </w:r>
    </w:p>
    <w:p w14:paraId="61907E89"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F532BCD"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Dos días después.</w:t>
      </w:r>
    </w:p>
    <w:p w14:paraId="34C4561A"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B27FC62"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12: El Poeta los siguió para secuestrar a la mujer del tiempo que no está atada al tiempo. Mientras estás guerras se desatan, aprovecha filtrsrde con su poder de la iluminación a los ojos simples. Se llevan a la mujer.</w:t>
      </w:r>
    </w:p>
    <w:p w14:paraId="780A2CBD"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396359A7"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33733369"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5881184"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lastRenderedPageBreak/>
        <w:t xml:space="preserve">Volumen 13: Oziel arrepentido, pero sus jugadas por debajo de la mesa dieron sus frutos. Lo planeo desde hace tiempo que ella fuera secuestrada, pero su plan ya se llevó a cabo. Tiene las 3 gemas que le robaron al El Poeta. Infiltró a todas las organizaciones del mundo en las filas de El Poeta y se las robaron pero perdieron mucha gente por los conflictos. </w:t>
      </w:r>
    </w:p>
    <w:p w14:paraId="3014F50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F081177"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Un día después.</w:t>
      </w:r>
    </w:p>
    <w:p w14:paraId="6392BD7F"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0F7CA4FB"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Volumen 14: Poner en paz a los otros reinos celestiales para evitar otros conflictos que no son necesarios ahora mismo. Todas las religiones unidas con la ciencia por la paz. Las fuerzas del equipo de Oziel es más grande de todo y los subordinados de El Poeta no pueden detenerlos. </w:t>
      </w:r>
    </w:p>
    <w:p w14:paraId="3BD1DD9E"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D2FC538"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Tres días después.</w:t>
      </w:r>
    </w:p>
    <w:p w14:paraId="2CADF8D8"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93047EB"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Volumen 15: El Poeta está en paz consigo mismo para pensar en algo que lo ayude o no vivirá lo suficiente para hacer subsuelo realidad, decide jugar en el tablero. Oziel vs El Poeta. Su jugada es demostrar a todas las religiones y ciencia con sus múltiples organizaciones el poder de las piedras de la creación para crear conflictos. </w:t>
      </w:r>
    </w:p>
    <w:p w14:paraId="3C43C6DB"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0F309A26"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56966E6F"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4176EDD"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16: Unificación Central y los pocos que quieren la paz juntos ellos, los corrompidos intentando obtener las cuatro piedras. Se vacía la ciudad por qué será un campo de guerra.</w:t>
      </w:r>
    </w:p>
    <w:p w14:paraId="72050C9E"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46C1FEA9"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1B537D9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D05449F"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17: Todas las organizaciones y sus fuerzas de espers con algunos magos y alquimistas. El Poeta esperando ver cómo la codicia le da la victoria al arrebatarle los fragmentos a Oziel y su gente.</w:t>
      </w:r>
    </w:p>
    <w:p w14:paraId="7E2667E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26C97D5"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3B097F8D"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66F0E66"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Volumen 18: Algunos dioses de todas las religiones conocidas quieren robar la piedra, dónde El Poeta ve que el triunvirato es el único equipo contra los dioses intenta incentivar a los humanos que están con Oziel a traicionarlo. </w:t>
      </w:r>
    </w:p>
    <w:p w14:paraId="1D88588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12B8845E"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4BBAB768"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551ADF88"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 xml:space="preserve">Volumen 19: El Poeta se confía por la guerra civil del equipo de Oziel que no se da cuenta que sus fuerzas son </w:t>
      </w:r>
      <w:r w:rsidRPr="002145EB">
        <w:rPr>
          <w:rFonts w:ascii="Times New Roman" w:hAnsi="Times New Roman" w:cs="Times New Roman"/>
          <w:b/>
          <w:color w:val="1C6194" w:themeColor="accent2" w:themeShade="BF"/>
          <w:sz w:val="36"/>
          <w:szCs w:val="36"/>
          <w:lang w:val="es-ES"/>
        </w:rPr>
        <w:lastRenderedPageBreak/>
        <w:t>pocas y se hacerca a Unificación Central, luego de entrar se da cuenta que en la ciudad había paz y no guerra del triunvirato. Naomi y Oziel hijo.</w:t>
      </w:r>
    </w:p>
    <w:p w14:paraId="02FE3A9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E19EEE5"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Dos días después.</w:t>
      </w:r>
    </w:p>
    <w:p w14:paraId="73EEAAB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261767FA"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20: El Poeta contra la espada y la pared escapando con la mujer del tiempo de la trampa que le tenían preparado. Nunca hubo conflicto entre ellos, todo fue un juego para hacerle creer al El Poeta que convenció a todos de traicionarlo para que use los fragmentos. Utilizaron la podrá de la realidad para eso.</w:t>
      </w:r>
    </w:p>
    <w:p w14:paraId="6AFC984A"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76B511B"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Al día siguiente.</w:t>
      </w:r>
    </w:p>
    <w:p w14:paraId="6B136D5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355CE02"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Volumen 21: El Poeta ya no puede escapar más. Las peleas están pero siempre terminan en retirada y con menos gente. Oziel ya ganó. Mientras tanto, algunos espías de El Poeta quieren hacer algo pero de le es imposible por qué todos están atentos y mayoría de ellos son capturados.</w:t>
      </w:r>
    </w:p>
    <w:p w14:paraId="6DCD203B"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715A5AC9"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t>Un día de descanso y al día siguiente...</w:t>
      </w:r>
    </w:p>
    <w:p w14:paraId="3259CBD4"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39ED52C4" w14:textId="77777777" w:rsidR="002145EB" w:rsidRPr="002145EB" w:rsidRDefault="002145EB" w:rsidP="002145EB">
      <w:pPr>
        <w:rPr>
          <w:rFonts w:ascii="Times New Roman" w:hAnsi="Times New Roman" w:cs="Times New Roman"/>
          <w:b/>
          <w:color w:val="1C6194" w:themeColor="accent2" w:themeShade="BF"/>
          <w:sz w:val="36"/>
          <w:szCs w:val="36"/>
          <w:lang w:val="es-ES"/>
        </w:rPr>
      </w:pPr>
      <w:r w:rsidRPr="002145EB">
        <w:rPr>
          <w:rFonts w:ascii="Times New Roman" w:hAnsi="Times New Roman" w:cs="Times New Roman"/>
          <w:b/>
          <w:color w:val="1C6194" w:themeColor="accent2" w:themeShade="BF"/>
          <w:sz w:val="36"/>
          <w:szCs w:val="36"/>
          <w:lang w:val="es-ES"/>
        </w:rPr>
        <w:lastRenderedPageBreak/>
        <w:t>Volumen 22: Acepta la derrota de pero no sin antes pelear con Oziel, quiere morir sabiendo que intento hacer al mundo un mejor lugar. Oziel no lo mata, pero Amenadiel interviene y lo mata. Amenadiel el cuidador de la tierra, Arima el cuidador del infierno, Oziel, líder de los arcángeles regresa a los cielos sin antes despedirse de su familia. Cada año regresa para las fiestas de fin de año y se queda un mes con la bendición de Dios en persona que le otorgó a Oziel.</w:t>
      </w:r>
    </w:p>
    <w:p w14:paraId="608CFF5E"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1C2DB502" w14:textId="77777777" w:rsidR="002145EB" w:rsidRPr="002145EB" w:rsidRDefault="002145EB" w:rsidP="002145EB">
      <w:pPr>
        <w:rPr>
          <w:rFonts w:ascii="Times New Roman" w:hAnsi="Times New Roman" w:cs="Times New Roman"/>
          <w:b/>
          <w:color w:val="1C6194" w:themeColor="accent2" w:themeShade="BF"/>
          <w:sz w:val="36"/>
          <w:szCs w:val="36"/>
          <w:lang w:val="es-ES"/>
        </w:rPr>
      </w:pPr>
    </w:p>
    <w:p w14:paraId="6E430E5E" w14:textId="2085CADF" w:rsidR="00A927D7" w:rsidRPr="002145EB" w:rsidRDefault="002145EB" w:rsidP="002145EB">
      <w:r w:rsidRPr="002145EB">
        <w:rPr>
          <w:rFonts w:ascii="Times New Roman" w:hAnsi="Times New Roman" w:cs="Times New Roman"/>
          <w:b/>
          <w:color w:val="1C6194" w:themeColor="accent2" w:themeShade="BF"/>
          <w:sz w:val="36"/>
          <w:szCs w:val="36"/>
          <w:lang w:val="es-ES"/>
        </w:rPr>
        <w:t>Fin. The End.</w:t>
      </w:r>
    </w:p>
    <w:sectPr w:rsidR="00A927D7" w:rsidRPr="002145EB"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D8B3" w14:textId="77777777" w:rsidR="00F15B55" w:rsidRDefault="00F15B55">
      <w:pPr>
        <w:spacing w:after="0" w:line="240" w:lineRule="auto"/>
      </w:pPr>
      <w:r>
        <w:separator/>
      </w:r>
    </w:p>
  </w:endnote>
  <w:endnote w:type="continuationSeparator" w:id="0">
    <w:p w14:paraId="5EAF56EB" w14:textId="77777777" w:rsidR="00F15B55" w:rsidRDefault="00F1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115A0" w14:textId="77777777" w:rsidR="00F15B55" w:rsidRDefault="00F15B55">
      <w:pPr>
        <w:spacing w:after="0" w:line="240" w:lineRule="auto"/>
      </w:pPr>
      <w:r>
        <w:separator/>
      </w:r>
    </w:p>
  </w:footnote>
  <w:footnote w:type="continuationSeparator" w:id="0">
    <w:p w14:paraId="576EE499" w14:textId="77777777" w:rsidR="00F15B55" w:rsidRDefault="00F15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5EB"/>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5B55"/>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8</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2021-03-05T22:36:00Z</dcterms:modified>
</cp:coreProperties>
</file>