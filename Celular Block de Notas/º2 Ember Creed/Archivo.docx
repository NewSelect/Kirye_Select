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943DF" w14:textId="40A35131" w:rsidR="00C12FC2" w:rsidRPr="00C12FC2" w:rsidRDefault="00387AC0" w:rsidP="00C12FC2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Ember Creed</w:t>
      </w:r>
    </w:p>
    <w:p w14:paraId="073D7292" w14:textId="77777777" w:rsidR="00C12FC2" w:rsidRPr="00C12FC2" w:rsidRDefault="00C12FC2" w:rsidP="00C12FC2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C12FC2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1: El Barman es secuestrado para encontrar uno de los objetos mágicos del Edén. Argentina 1750.</w:t>
      </w:r>
    </w:p>
    <w:p w14:paraId="5B60F320" w14:textId="77777777" w:rsidR="00C12FC2" w:rsidRPr="00C12FC2" w:rsidRDefault="00C12FC2" w:rsidP="00C12FC2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315BF349" w14:textId="77777777" w:rsidR="00C12FC2" w:rsidRPr="00C12FC2" w:rsidRDefault="00C12FC2" w:rsidP="00C12FC2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C12FC2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2: Escapatoria de los malos hacía Argentina. Ciudad de Argentina e investigan más de Argentina para encontrar el objeto del Edén.</w:t>
      </w:r>
    </w:p>
    <w:p w14:paraId="2F90F723" w14:textId="77777777" w:rsidR="00C12FC2" w:rsidRPr="00C12FC2" w:rsidRDefault="00C12FC2" w:rsidP="00C12FC2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765B55B" w14:textId="77777777" w:rsidR="00C12FC2" w:rsidRPr="00C12FC2" w:rsidRDefault="00C12FC2" w:rsidP="00C12FC2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C12FC2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3: Ahora van por otro objeto del Edén. Se enteran que los malos tienen ya dos. El otro objeto está en Italia 1829 en la unificación de Italia.</w:t>
      </w:r>
    </w:p>
    <w:p w14:paraId="43EB5460" w14:textId="77777777" w:rsidR="00C12FC2" w:rsidRPr="00C12FC2" w:rsidRDefault="00C12FC2" w:rsidP="00C12FC2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3610CB6E" w14:textId="77777777" w:rsidR="00C12FC2" w:rsidRPr="00C12FC2" w:rsidRDefault="00C12FC2" w:rsidP="00C12FC2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C12FC2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4: viajan hasta Venecia y en unas ruinas ocultas se pelean a disparo con la organización mala que conoce de los objetos. </w:t>
      </w:r>
      <w:proofErr w:type="gramStart"/>
      <w:r w:rsidRPr="00C12FC2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Ganan</w:t>
      </w:r>
      <w:proofErr w:type="gramEnd"/>
      <w:r w:rsidRPr="00C12FC2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pero hieren a un amigo.</w:t>
      </w:r>
    </w:p>
    <w:p w14:paraId="3D590BA9" w14:textId="77777777" w:rsidR="00C12FC2" w:rsidRPr="00C12FC2" w:rsidRDefault="00C12FC2" w:rsidP="00C12FC2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1C211DED" w14:textId="77777777" w:rsidR="00C12FC2" w:rsidRPr="00C12FC2" w:rsidRDefault="00C12FC2" w:rsidP="00C12FC2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C12FC2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5: En busca de piezas hacía china. Los otros objetos del Edén están ocultos y no hay herederos de genética vivos. Relax y sexo con la mujer que lo ayudo a escapar. </w:t>
      </w:r>
    </w:p>
    <w:p w14:paraId="3D85C42C" w14:textId="77777777" w:rsidR="00C12FC2" w:rsidRPr="00C12FC2" w:rsidRDefault="00C12FC2" w:rsidP="00C12FC2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FC392DE" w14:textId="77777777" w:rsidR="00C12FC2" w:rsidRPr="00C12FC2" w:rsidRDefault="00C12FC2" w:rsidP="00C12FC2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C12FC2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6: Hermanastros involucrados. Pierden el tiempo en liberar a sus hermanastros que no encuentran el otro fruto primero en Egipto. Los malos ganan está vez.</w:t>
      </w:r>
    </w:p>
    <w:p w14:paraId="1CE6220C" w14:textId="77777777" w:rsidR="00C12FC2" w:rsidRPr="00C12FC2" w:rsidRDefault="00C12FC2" w:rsidP="00C12FC2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3B4E034" w14:textId="77777777" w:rsidR="00C12FC2" w:rsidRPr="00C12FC2" w:rsidRDefault="00C12FC2" w:rsidP="00C12FC2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C12FC2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lastRenderedPageBreak/>
        <w:t xml:space="preserve">Volumen 7: Viaje a Alemania. Conflictos en movimiento. Intentan encontrar el otro objeto del Edén mientras son perseguidos por todo Alemania. Lo </w:t>
      </w:r>
      <w:proofErr w:type="gramStart"/>
      <w:r w:rsidRPr="00C12FC2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encuentran</w:t>
      </w:r>
      <w:proofErr w:type="gramEnd"/>
      <w:r w:rsidRPr="00C12FC2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pero se lo llevan los malos. </w:t>
      </w:r>
    </w:p>
    <w:p w14:paraId="0D0A0D6D" w14:textId="77777777" w:rsidR="00C12FC2" w:rsidRPr="00C12FC2" w:rsidRDefault="00C12FC2" w:rsidP="00C12FC2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55B1BC9A" w14:textId="77777777" w:rsidR="00C12FC2" w:rsidRPr="00C12FC2" w:rsidRDefault="00C12FC2" w:rsidP="00C12FC2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C12FC2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8: Investigan otra forma de usar los objetos del Edén. Para usarlos en su máximo poder se necesita una tinta para tatuajes muy antiguas que están fabricada de carbono y magia. Hacía imperio otomano 1451.</w:t>
      </w:r>
    </w:p>
    <w:p w14:paraId="1E9D4E04" w14:textId="77777777" w:rsidR="00C12FC2" w:rsidRPr="00C12FC2" w:rsidRDefault="00C12FC2" w:rsidP="00C12FC2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13C6C2C7" w14:textId="77777777" w:rsidR="00C12FC2" w:rsidRPr="00C12FC2" w:rsidRDefault="00C12FC2" w:rsidP="00C12FC2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C12FC2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9: Los malos cuentan con 6 frutos del Edén. En busca del </w:t>
      </w:r>
      <w:proofErr w:type="gramStart"/>
      <w:r w:rsidRPr="00C12FC2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últimos objeto</w:t>
      </w:r>
      <w:proofErr w:type="gramEnd"/>
      <w:r w:rsidRPr="00C12FC2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. Roma durante la invasión de Roma. Los buenos ya tienen 3 y los malos 6. Capturan al barman y lo controlan por qué tiene el tatuaje maestro.</w:t>
      </w:r>
    </w:p>
    <w:p w14:paraId="4B2AFF2B" w14:textId="77777777" w:rsidR="00C12FC2" w:rsidRPr="00C12FC2" w:rsidRDefault="00C12FC2" w:rsidP="00C12FC2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4B8BFB46" w14:textId="77777777" w:rsidR="00C12FC2" w:rsidRPr="00C12FC2" w:rsidRDefault="00C12FC2" w:rsidP="00C12FC2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C12FC2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Volumen 10: Hermano se encarga de manejar la búsqueda del último objeto del Edén. Inglaterra. En el conflicto se entera que hay 11 y no 10 objetos del Edén. Los buenos tienen 4 objetos y los malos 6.</w:t>
      </w:r>
    </w:p>
    <w:p w14:paraId="5433806C" w14:textId="77777777" w:rsidR="00C12FC2" w:rsidRPr="00C12FC2" w:rsidRDefault="00C12FC2" w:rsidP="00C12FC2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56D2A0D3" w14:textId="77777777" w:rsidR="00C12FC2" w:rsidRPr="00C12FC2" w:rsidRDefault="00C12FC2" w:rsidP="00C12FC2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C12FC2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Volumen 11: El último y onceavo objeto del Edén está en Canadá escondido en ruinas. En el conflicto de encontrar el objeto muere el </w:t>
      </w:r>
      <w:proofErr w:type="gramStart"/>
      <w:r w:rsidRPr="00C12FC2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hermano</w:t>
      </w:r>
      <w:proofErr w:type="gramEnd"/>
      <w:r w:rsidRPr="00C12FC2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pero salva al barman que era controlado.</w:t>
      </w:r>
    </w:p>
    <w:p w14:paraId="6970A693" w14:textId="77777777" w:rsidR="00C12FC2" w:rsidRPr="00C12FC2" w:rsidRDefault="00C12FC2" w:rsidP="00C12FC2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</w:p>
    <w:p w14:paraId="6E430E5E" w14:textId="21B35322" w:rsidR="00A927D7" w:rsidRPr="00C12FC2" w:rsidRDefault="00C12FC2" w:rsidP="00C12FC2">
      <w:r w:rsidRPr="00C12FC2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lastRenderedPageBreak/>
        <w:t xml:space="preserve">Volumen final: Los malos robaron un objeto del Edén a los </w:t>
      </w:r>
      <w:proofErr w:type="gramStart"/>
      <w:r w:rsidRPr="00C12FC2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buenos</w:t>
      </w:r>
      <w:proofErr w:type="gramEnd"/>
      <w:r w:rsidRPr="00C12FC2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 pero lo que no sabían era que el objeto más fuerte era el fruto del Edén. El barman acaba con los malos y los buenos para siempre. Tercera guerra mundial.</w:t>
      </w:r>
    </w:p>
    <w:sectPr w:rsidR="00A927D7" w:rsidRPr="00C12FC2" w:rsidSect="005374B4">
      <w:footerReference w:type="default" r:id="rId8"/>
      <w:pgSz w:w="12240" w:h="15840" w:code="1"/>
      <w:pgMar w:top="1417" w:right="1701" w:bottom="1276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6B59A" w14:textId="77777777" w:rsidR="00577E32" w:rsidRDefault="00577E32">
      <w:pPr>
        <w:spacing w:after="0" w:line="240" w:lineRule="auto"/>
      </w:pPr>
      <w:r>
        <w:separator/>
      </w:r>
    </w:p>
  </w:endnote>
  <w:endnote w:type="continuationSeparator" w:id="0">
    <w:p w14:paraId="4A627073" w14:textId="77777777" w:rsidR="00577E32" w:rsidRDefault="00577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47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4A849B" w14:textId="77777777" w:rsidR="00CE2C73" w:rsidRDefault="00CE2C73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289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C34A8" w14:textId="77777777" w:rsidR="00577E32" w:rsidRDefault="00577E32">
      <w:pPr>
        <w:spacing w:after="0" w:line="240" w:lineRule="auto"/>
      </w:pPr>
      <w:r>
        <w:separator/>
      </w:r>
    </w:p>
  </w:footnote>
  <w:footnote w:type="continuationSeparator" w:id="0">
    <w:p w14:paraId="071F747D" w14:textId="77777777" w:rsidR="00577E32" w:rsidRDefault="00577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04707F"/>
    <w:multiLevelType w:val="hybridMultilevel"/>
    <w:tmpl w:val="5742DAE0"/>
    <w:lvl w:ilvl="0" w:tplc="9BD01224">
      <w:numFmt w:val="bullet"/>
      <w:lvlText w:val="-"/>
      <w:lvlJc w:val="left"/>
      <w:pPr>
        <w:ind w:left="4695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0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7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455" w:hanging="360"/>
      </w:pPr>
      <w:rPr>
        <w:rFonts w:ascii="Wingdings" w:hAnsi="Wingdings" w:hint="default"/>
      </w:rPr>
    </w:lvl>
  </w:abstractNum>
  <w:abstractNum w:abstractNumId="11" w15:restartNumberingAfterBreak="0">
    <w:nsid w:val="23B80532"/>
    <w:multiLevelType w:val="hybridMultilevel"/>
    <w:tmpl w:val="C478CBF0"/>
    <w:lvl w:ilvl="0" w:tplc="300A73F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A445C"/>
    <w:multiLevelType w:val="hybridMultilevel"/>
    <w:tmpl w:val="9B14CA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4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7"/>
  </w:num>
  <w:num w:numId="14">
    <w:abstractNumId w:val="16"/>
  </w:num>
  <w:num w:numId="15">
    <w:abstractNumId w:val="18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2"/>
  </w:num>
  <w:num w:numId="28">
    <w:abstractNumId w:val="11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141"/>
    <w:rsid w:val="0000656C"/>
    <w:rsid w:val="00010D11"/>
    <w:rsid w:val="00010E62"/>
    <w:rsid w:val="00012DA6"/>
    <w:rsid w:val="00013F2B"/>
    <w:rsid w:val="00015D82"/>
    <w:rsid w:val="00017A0A"/>
    <w:rsid w:val="00017CEF"/>
    <w:rsid w:val="00020CA4"/>
    <w:rsid w:val="000235D1"/>
    <w:rsid w:val="00023AA5"/>
    <w:rsid w:val="0003029E"/>
    <w:rsid w:val="0003416C"/>
    <w:rsid w:val="000341A9"/>
    <w:rsid w:val="0003467A"/>
    <w:rsid w:val="00037D33"/>
    <w:rsid w:val="00041020"/>
    <w:rsid w:val="000426B6"/>
    <w:rsid w:val="000437A7"/>
    <w:rsid w:val="000450E4"/>
    <w:rsid w:val="000502EE"/>
    <w:rsid w:val="0005100B"/>
    <w:rsid w:val="00053B91"/>
    <w:rsid w:val="000554EA"/>
    <w:rsid w:val="00066AB8"/>
    <w:rsid w:val="00067697"/>
    <w:rsid w:val="000679CB"/>
    <w:rsid w:val="00072411"/>
    <w:rsid w:val="000767B8"/>
    <w:rsid w:val="00081370"/>
    <w:rsid w:val="00081ED3"/>
    <w:rsid w:val="000827A3"/>
    <w:rsid w:val="000828F2"/>
    <w:rsid w:val="00086454"/>
    <w:rsid w:val="000875D7"/>
    <w:rsid w:val="00090712"/>
    <w:rsid w:val="00093B3F"/>
    <w:rsid w:val="00093D37"/>
    <w:rsid w:val="00095B0A"/>
    <w:rsid w:val="00096D96"/>
    <w:rsid w:val="000A05FF"/>
    <w:rsid w:val="000A07CC"/>
    <w:rsid w:val="000A0F9B"/>
    <w:rsid w:val="000A2A50"/>
    <w:rsid w:val="000A4380"/>
    <w:rsid w:val="000A4D8A"/>
    <w:rsid w:val="000A59E1"/>
    <w:rsid w:val="000A5C78"/>
    <w:rsid w:val="000A66C0"/>
    <w:rsid w:val="000A6C26"/>
    <w:rsid w:val="000B0506"/>
    <w:rsid w:val="000B1485"/>
    <w:rsid w:val="000B16EC"/>
    <w:rsid w:val="000B19AC"/>
    <w:rsid w:val="000B63AB"/>
    <w:rsid w:val="000C07F6"/>
    <w:rsid w:val="000C0B22"/>
    <w:rsid w:val="000C0B59"/>
    <w:rsid w:val="000C0C7C"/>
    <w:rsid w:val="000C4059"/>
    <w:rsid w:val="000C6002"/>
    <w:rsid w:val="000C6178"/>
    <w:rsid w:val="000C65CA"/>
    <w:rsid w:val="000D493B"/>
    <w:rsid w:val="000D5795"/>
    <w:rsid w:val="000E0049"/>
    <w:rsid w:val="000E0A45"/>
    <w:rsid w:val="000E2533"/>
    <w:rsid w:val="000E312B"/>
    <w:rsid w:val="000E3C94"/>
    <w:rsid w:val="000E5A3D"/>
    <w:rsid w:val="000E682E"/>
    <w:rsid w:val="000E6C0E"/>
    <w:rsid w:val="000E7C7E"/>
    <w:rsid w:val="000F090E"/>
    <w:rsid w:val="000F09EF"/>
    <w:rsid w:val="000F67D0"/>
    <w:rsid w:val="000F6CFC"/>
    <w:rsid w:val="000F745A"/>
    <w:rsid w:val="0010285C"/>
    <w:rsid w:val="001033CB"/>
    <w:rsid w:val="00104E70"/>
    <w:rsid w:val="00113C43"/>
    <w:rsid w:val="001142A6"/>
    <w:rsid w:val="00114BA9"/>
    <w:rsid w:val="00116E79"/>
    <w:rsid w:val="0011774C"/>
    <w:rsid w:val="00122FC0"/>
    <w:rsid w:val="00123E1E"/>
    <w:rsid w:val="0012694C"/>
    <w:rsid w:val="00126C2F"/>
    <w:rsid w:val="001275FC"/>
    <w:rsid w:val="001277D7"/>
    <w:rsid w:val="00131322"/>
    <w:rsid w:val="00131D78"/>
    <w:rsid w:val="00132859"/>
    <w:rsid w:val="0013591F"/>
    <w:rsid w:val="00135FC0"/>
    <w:rsid w:val="0014266E"/>
    <w:rsid w:val="001446AB"/>
    <w:rsid w:val="001455FE"/>
    <w:rsid w:val="00147E3D"/>
    <w:rsid w:val="0015088C"/>
    <w:rsid w:val="00151C00"/>
    <w:rsid w:val="00151F8C"/>
    <w:rsid w:val="001523E2"/>
    <w:rsid w:val="00154457"/>
    <w:rsid w:val="00154E96"/>
    <w:rsid w:val="0015653B"/>
    <w:rsid w:val="00157F54"/>
    <w:rsid w:val="0016280C"/>
    <w:rsid w:val="00163D40"/>
    <w:rsid w:val="00163E5F"/>
    <w:rsid w:val="00166341"/>
    <w:rsid w:val="00166FAD"/>
    <w:rsid w:val="00171613"/>
    <w:rsid w:val="001727DB"/>
    <w:rsid w:val="0017296B"/>
    <w:rsid w:val="00172FFE"/>
    <w:rsid w:val="001749CC"/>
    <w:rsid w:val="001751F9"/>
    <w:rsid w:val="00175896"/>
    <w:rsid w:val="00176DD2"/>
    <w:rsid w:val="0018047C"/>
    <w:rsid w:val="001828F5"/>
    <w:rsid w:val="00182944"/>
    <w:rsid w:val="00183091"/>
    <w:rsid w:val="00184346"/>
    <w:rsid w:val="00184C7C"/>
    <w:rsid w:val="00187EB6"/>
    <w:rsid w:val="00190E17"/>
    <w:rsid w:val="00195C3F"/>
    <w:rsid w:val="00195E7A"/>
    <w:rsid w:val="0019608D"/>
    <w:rsid w:val="00196710"/>
    <w:rsid w:val="00196F67"/>
    <w:rsid w:val="001A1DC6"/>
    <w:rsid w:val="001A6A58"/>
    <w:rsid w:val="001A7491"/>
    <w:rsid w:val="001A7A90"/>
    <w:rsid w:val="001B024B"/>
    <w:rsid w:val="001B1B24"/>
    <w:rsid w:val="001B591D"/>
    <w:rsid w:val="001B6485"/>
    <w:rsid w:val="001B7A06"/>
    <w:rsid w:val="001C03B9"/>
    <w:rsid w:val="001C1C46"/>
    <w:rsid w:val="001C2940"/>
    <w:rsid w:val="001C4229"/>
    <w:rsid w:val="001D3F8A"/>
    <w:rsid w:val="001D6299"/>
    <w:rsid w:val="001E0378"/>
    <w:rsid w:val="001E0556"/>
    <w:rsid w:val="001E1919"/>
    <w:rsid w:val="001E2D50"/>
    <w:rsid w:val="001E35C2"/>
    <w:rsid w:val="001F1535"/>
    <w:rsid w:val="001F22B1"/>
    <w:rsid w:val="001F5AFA"/>
    <w:rsid w:val="001F6D70"/>
    <w:rsid w:val="00201C79"/>
    <w:rsid w:val="00202EE6"/>
    <w:rsid w:val="002044A4"/>
    <w:rsid w:val="00204879"/>
    <w:rsid w:val="00205BD8"/>
    <w:rsid w:val="0021013B"/>
    <w:rsid w:val="00210D6A"/>
    <w:rsid w:val="00211B43"/>
    <w:rsid w:val="002120B0"/>
    <w:rsid w:val="00213629"/>
    <w:rsid w:val="00214CBD"/>
    <w:rsid w:val="00215297"/>
    <w:rsid w:val="00216065"/>
    <w:rsid w:val="00216BF8"/>
    <w:rsid w:val="00220883"/>
    <w:rsid w:val="00220B72"/>
    <w:rsid w:val="00223277"/>
    <w:rsid w:val="002245D4"/>
    <w:rsid w:val="00225AD4"/>
    <w:rsid w:val="00230843"/>
    <w:rsid w:val="00231A0F"/>
    <w:rsid w:val="0023219D"/>
    <w:rsid w:val="00234E71"/>
    <w:rsid w:val="002351AB"/>
    <w:rsid w:val="00235401"/>
    <w:rsid w:val="00241D4C"/>
    <w:rsid w:val="00241E99"/>
    <w:rsid w:val="0024388F"/>
    <w:rsid w:val="00244265"/>
    <w:rsid w:val="002446F4"/>
    <w:rsid w:val="002450C1"/>
    <w:rsid w:val="00245259"/>
    <w:rsid w:val="00245345"/>
    <w:rsid w:val="00246165"/>
    <w:rsid w:val="0024640E"/>
    <w:rsid w:val="0024657F"/>
    <w:rsid w:val="00247145"/>
    <w:rsid w:val="0025145A"/>
    <w:rsid w:val="0026112A"/>
    <w:rsid w:val="0026261F"/>
    <w:rsid w:val="00265B1C"/>
    <w:rsid w:val="0026609E"/>
    <w:rsid w:val="00266E21"/>
    <w:rsid w:val="00270259"/>
    <w:rsid w:val="002709A9"/>
    <w:rsid w:val="0027110B"/>
    <w:rsid w:val="0027368F"/>
    <w:rsid w:val="00274515"/>
    <w:rsid w:val="002767C3"/>
    <w:rsid w:val="002768E9"/>
    <w:rsid w:val="00283473"/>
    <w:rsid w:val="00283DEE"/>
    <w:rsid w:val="00290DC8"/>
    <w:rsid w:val="00291740"/>
    <w:rsid w:val="002928F9"/>
    <w:rsid w:val="00294EC0"/>
    <w:rsid w:val="002A14E5"/>
    <w:rsid w:val="002A18E8"/>
    <w:rsid w:val="002A3E64"/>
    <w:rsid w:val="002A3EEC"/>
    <w:rsid w:val="002A3F00"/>
    <w:rsid w:val="002A495E"/>
    <w:rsid w:val="002A659D"/>
    <w:rsid w:val="002A692F"/>
    <w:rsid w:val="002B1344"/>
    <w:rsid w:val="002B3C3E"/>
    <w:rsid w:val="002B4D6D"/>
    <w:rsid w:val="002B54B5"/>
    <w:rsid w:val="002B5792"/>
    <w:rsid w:val="002B70FE"/>
    <w:rsid w:val="002C11D0"/>
    <w:rsid w:val="002C14F4"/>
    <w:rsid w:val="002C1B16"/>
    <w:rsid w:val="002C2AC1"/>
    <w:rsid w:val="002C33EF"/>
    <w:rsid w:val="002C35C1"/>
    <w:rsid w:val="002C430B"/>
    <w:rsid w:val="002C6043"/>
    <w:rsid w:val="002C7427"/>
    <w:rsid w:val="002C7CDB"/>
    <w:rsid w:val="002D2B0F"/>
    <w:rsid w:val="002D3D9B"/>
    <w:rsid w:val="002D5C36"/>
    <w:rsid w:val="002D5CBB"/>
    <w:rsid w:val="002D6B3C"/>
    <w:rsid w:val="002D71FA"/>
    <w:rsid w:val="002D78B6"/>
    <w:rsid w:val="002D7EB3"/>
    <w:rsid w:val="002E0C62"/>
    <w:rsid w:val="002E29CC"/>
    <w:rsid w:val="002E3100"/>
    <w:rsid w:val="002E3162"/>
    <w:rsid w:val="002E3D52"/>
    <w:rsid w:val="002E508D"/>
    <w:rsid w:val="002E793B"/>
    <w:rsid w:val="002F051E"/>
    <w:rsid w:val="002F59A0"/>
    <w:rsid w:val="003004A9"/>
    <w:rsid w:val="00301CBD"/>
    <w:rsid w:val="00305134"/>
    <w:rsid w:val="00306E7D"/>
    <w:rsid w:val="00310AD6"/>
    <w:rsid w:val="00313D89"/>
    <w:rsid w:val="00315F5E"/>
    <w:rsid w:val="003161CB"/>
    <w:rsid w:val="003173AE"/>
    <w:rsid w:val="00317AF7"/>
    <w:rsid w:val="00323E07"/>
    <w:rsid w:val="00324DC5"/>
    <w:rsid w:val="00325EFC"/>
    <w:rsid w:val="00332220"/>
    <w:rsid w:val="00333665"/>
    <w:rsid w:val="00333FA6"/>
    <w:rsid w:val="00335327"/>
    <w:rsid w:val="003356A1"/>
    <w:rsid w:val="00340877"/>
    <w:rsid w:val="00340B90"/>
    <w:rsid w:val="0034113F"/>
    <w:rsid w:val="00342299"/>
    <w:rsid w:val="00342A14"/>
    <w:rsid w:val="003437AB"/>
    <w:rsid w:val="003479E2"/>
    <w:rsid w:val="0035137D"/>
    <w:rsid w:val="0035155C"/>
    <w:rsid w:val="00356233"/>
    <w:rsid w:val="0036207F"/>
    <w:rsid w:val="003625FE"/>
    <w:rsid w:val="003639B2"/>
    <w:rsid w:val="0036493A"/>
    <w:rsid w:val="0036685D"/>
    <w:rsid w:val="003717D8"/>
    <w:rsid w:val="00374129"/>
    <w:rsid w:val="003741F6"/>
    <w:rsid w:val="00376CD9"/>
    <w:rsid w:val="003778EF"/>
    <w:rsid w:val="00377F79"/>
    <w:rsid w:val="00380043"/>
    <w:rsid w:val="00380194"/>
    <w:rsid w:val="00381A5E"/>
    <w:rsid w:val="00386B44"/>
    <w:rsid w:val="00386F87"/>
    <w:rsid w:val="00387AC0"/>
    <w:rsid w:val="00387C10"/>
    <w:rsid w:val="00390124"/>
    <w:rsid w:val="00391364"/>
    <w:rsid w:val="00392F2B"/>
    <w:rsid w:val="003942B7"/>
    <w:rsid w:val="003A0ADC"/>
    <w:rsid w:val="003A0F38"/>
    <w:rsid w:val="003A357C"/>
    <w:rsid w:val="003A36A8"/>
    <w:rsid w:val="003A6AAB"/>
    <w:rsid w:val="003B1050"/>
    <w:rsid w:val="003B4190"/>
    <w:rsid w:val="003B49C1"/>
    <w:rsid w:val="003B49CF"/>
    <w:rsid w:val="003B6EB8"/>
    <w:rsid w:val="003B7808"/>
    <w:rsid w:val="003B7EDA"/>
    <w:rsid w:val="003C03B6"/>
    <w:rsid w:val="003C1F6E"/>
    <w:rsid w:val="003C242E"/>
    <w:rsid w:val="003C4BB3"/>
    <w:rsid w:val="003C7359"/>
    <w:rsid w:val="003C7DD3"/>
    <w:rsid w:val="003D3615"/>
    <w:rsid w:val="003D41B8"/>
    <w:rsid w:val="003D4753"/>
    <w:rsid w:val="003D558A"/>
    <w:rsid w:val="003D5900"/>
    <w:rsid w:val="003E32ED"/>
    <w:rsid w:val="003E42B6"/>
    <w:rsid w:val="003E53A7"/>
    <w:rsid w:val="003E737C"/>
    <w:rsid w:val="003E7EE3"/>
    <w:rsid w:val="003F185E"/>
    <w:rsid w:val="003F5D2C"/>
    <w:rsid w:val="00400531"/>
    <w:rsid w:val="0040108C"/>
    <w:rsid w:val="004028FC"/>
    <w:rsid w:val="00406BEE"/>
    <w:rsid w:val="00407C6B"/>
    <w:rsid w:val="00412FDB"/>
    <w:rsid w:val="004142A1"/>
    <w:rsid w:val="00414971"/>
    <w:rsid w:val="004161B4"/>
    <w:rsid w:val="0041685E"/>
    <w:rsid w:val="00417FCE"/>
    <w:rsid w:val="00425A1D"/>
    <w:rsid w:val="004312EC"/>
    <w:rsid w:val="004315BC"/>
    <w:rsid w:val="004338E8"/>
    <w:rsid w:val="00433DB3"/>
    <w:rsid w:val="00440504"/>
    <w:rsid w:val="0044431F"/>
    <w:rsid w:val="004444CE"/>
    <w:rsid w:val="00450ECD"/>
    <w:rsid w:val="0045180B"/>
    <w:rsid w:val="004526E8"/>
    <w:rsid w:val="00452BA7"/>
    <w:rsid w:val="00456D9C"/>
    <w:rsid w:val="0045741C"/>
    <w:rsid w:val="00463FC1"/>
    <w:rsid w:val="004652F7"/>
    <w:rsid w:val="004657A8"/>
    <w:rsid w:val="0046737B"/>
    <w:rsid w:val="0046772A"/>
    <w:rsid w:val="0047664B"/>
    <w:rsid w:val="00482FF8"/>
    <w:rsid w:val="0048353B"/>
    <w:rsid w:val="00486FF6"/>
    <w:rsid w:val="00490A55"/>
    <w:rsid w:val="004916CF"/>
    <w:rsid w:val="004933BA"/>
    <w:rsid w:val="00493EF7"/>
    <w:rsid w:val="004A00CF"/>
    <w:rsid w:val="004A39F3"/>
    <w:rsid w:val="004A7510"/>
    <w:rsid w:val="004A7F8A"/>
    <w:rsid w:val="004B33C2"/>
    <w:rsid w:val="004B5350"/>
    <w:rsid w:val="004B53DA"/>
    <w:rsid w:val="004B627A"/>
    <w:rsid w:val="004B79B3"/>
    <w:rsid w:val="004C19DF"/>
    <w:rsid w:val="004C2457"/>
    <w:rsid w:val="004C2F23"/>
    <w:rsid w:val="004C4D00"/>
    <w:rsid w:val="004C5029"/>
    <w:rsid w:val="004C525C"/>
    <w:rsid w:val="004C6DFC"/>
    <w:rsid w:val="004C71DB"/>
    <w:rsid w:val="004C7D3D"/>
    <w:rsid w:val="004D17EB"/>
    <w:rsid w:val="004D6262"/>
    <w:rsid w:val="004E1290"/>
    <w:rsid w:val="004E4583"/>
    <w:rsid w:val="004E6127"/>
    <w:rsid w:val="004E6F9B"/>
    <w:rsid w:val="004F1FEC"/>
    <w:rsid w:val="004F224E"/>
    <w:rsid w:val="004F3215"/>
    <w:rsid w:val="00501A0D"/>
    <w:rsid w:val="00502722"/>
    <w:rsid w:val="00505522"/>
    <w:rsid w:val="00507340"/>
    <w:rsid w:val="0051274F"/>
    <w:rsid w:val="00512BE1"/>
    <w:rsid w:val="00515F25"/>
    <w:rsid w:val="005178D6"/>
    <w:rsid w:val="00521700"/>
    <w:rsid w:val="0052438D"/>
    <w:rsid w:val="00524EEB"/>
    <w:rsid w:val="00526514"/>
    <w:rsid w:val="00527A10"/>
    <w:rsid w:val="00530B8B"/>
    <w:rsid w:val="00530C33"/>
    <w:rsid w:val="00532F1E"/>
    <w:rsid w:val="0053455C"/>
    <w:rsid w:val="00534871"/>
    <w:rsid w:val="00536E53"/>
    <w:rsid w:val="00536EC0"/>
    <w:rsid w:val="005374B4"/>
    <w:rsid w:val="00537532"/>
    <w:rsid w:val="00537B9A"/>
    <w:rsid w:val="00540648"/>
    <w:rsid w:val="00540990"/>
    <w:rsid w:val="00541059"/>
    <w:rsid w:val="0054257B"/>
    <w:rsid w:val="00543E31"/>
    <w:rsid w:val="005446B7"/>
    <w:rsid w:val="005452FC"/>
    <w:rsid w:val="0054646E"/>
    <w:rsid w:val="0055040D"/>
    <w:rsid w:val="00552EC2"/>
    <w:rsid w:val="00555414"/>
    <w:rsid w:val="00557E45"/>
    <w:rsid w:val="00562388"/>
    <w:rsid w:val="00564370"/>
    <w:rsid w:val="00570848"/>
    <w:rsid w:val="00575CE0"/>
    <w:rsid w:val="0057659A"/>
    <w:rsid w:val="00577B05"/>
    <w:rsid w:val="00577E32"/>
    <w:rsid w:val="005824D2"/>
    <w:rsid w:val="005833B5"/>
    <w:rsid w:val="00584B82"/>
    <w:rsid w:val="005919B6"/>
    <w:rsid w:val="0059231A"/>
    <w:rsid w:val="00592CB7"/>
    <w:rsid w:val="0059361C"/>
    <w:rsid w:val="005958FA"/>
    <w:rsid w:val="00596907"/>
    <w:rsid w:val="005A0328"/>
    <w:rsid w:val="005A152E"/>
    <w:rsid w:val="005A27A4"/>
    <w:rsid w:val="005B0749"/>
    <w:rsid w:val="005B17AE"/>
    <w:rsid w:val="005B252C"/>
    <w:rsid w:val="005B5454"/>
    <w:rsid w:val="005B566A"/>
    <w:rsid w:val="005B5E91"/>
    <w:rsid w:val="005C0E3E"/>
    <w:rsid w:val="005C32A3"/>
    <w:rsid w:val="005C5FB2"/>
    <w:rsid w:val="005D3641"/>
    <w:rsid w:val="005D5DA0"/>
    <w:rsid w:val="005D6BA9"/>
    <w:rsid w:val="005E5295"/>
    <w:rsid w:val="005E5D33"/>
    <w:rsid w:val="005E7E1A"/>
    <w:rsid w:val="005F0793"/>
    <w:rsid w:val="005F2BEF"/>
    <w:rsid w:val="005F4343"/>
    <w:rsid w:val="005F49AF"/>
    <w:rsid w:val="005F4A8A"/>
    <w:rsid w:val="005F6EA0"/>
    <w:rsid w:val="005F7187"/>
    <w:rsid w:val="006011CE"/>
    <w:rsid w:val="00602E22"/>
    <w:rsid w:val="006046BC"/>
    <w:rsid w:val="006050DB"/>
    <w:rsid w:val="006057D5"/>
    <w:rsid w:val="006069C2"/>
    <w:rsid w:val="00610108"/>
    <w:rsid w:val="00610A09"/>
    <w:rsid w:val="00612484"/>
    <w:rsid w:val="00613501"/>
    <w:rsid w:val="006135F1"/>
    <w:rsid w:val="00613E1F"/>
    <w:rsid w:val="0061459A"/>
    <w:rsid w:val="00614938"/>
    <w:rsid w:val="00620AE1"/>
    <w:rsid w:val="00622B01"/>
    <w:rsid w:val="00624E8F"/>
    <w:rsid w:val="0063269C"/>
    <w:rsid w:val="006344D7"/>
    <w:rsid w:val="0063616E"/>
    <w:rsid w:val="006404DD"/>
    <w:rsid w:val="00640EBD"/>
    <w:rsid w:val="00641E99"/>
    <w:rsid w:val="006440CC"/>
    <w:rsid w:val="00645FEA"/>
    <w:rsid w:val="00646031"/>
    <w:rsid w:val="00646768"/>
    <w:rsid w:val="00654D1C"/>
    <w:rsid w:val="00655722"/>
    <w:rsid w:val="00656647"/>
    <w:rsid w:val="00656C82"/>
    <w:rsid w:val="00656EA8"/>
    <w:rsid w:val="00664A2D"/>
    <w:rsid w:val="00664F55"/>
    <w:rsid w:val="00665345"/>
    <w:rsid w:val="0066724B"/>
    <w:rsid w:val="00667989"/>
    <w:rsid w:val="00671D53"/>
    <w:rsid w:val="00672A59"/>
    <w:rsid w:val="00673929"/>
    <w:rsid w:val="00674A85"/>
    <w:rsid w:val="00675A46"/>
    <w:rsid w:val="006762B6"/>
    <w:rsid w:val="0067760B"/>
    <w:rsid w:val="0068163D"/>
    <w:rsid w:val="00683A9E"/>
    <w:rsid w:val="006848AD"/>
    <w:rsid w:val="006854E0"/>
    <w:rsid w:val="006858E1"/>
    <w:rsid w:val="00685A65"/>
    <w:rsid w:val="006947C0"/>
    <w:rsid w:val="00695F6F"/>
    <w:rsid w:val="006A032A"/>
    <w:rsid w:val="006A05FD"/>
    <w:rsid w:val="006A0F6E"/>
    <w:rsid w:val="006A1A8F"/>
    <w:rsid w:val="006A3A49"/>
    <w:rsid w:val="006A3FAA"/>
    <w:rsid w:val="006A4BB5"/>
    <w:rsid w:val="006A7BC5"/>
    <w:rsid w:val="006B1CD7"/>
    <w:rsid w:val="006B25B1"/>
    <w:rsid w:val="006B3B8E"/>
    <w:rsid w:val="006B3E0C"/>
    <w:rsid w:val="006B62A6"/>
    <w:rsid w:val="006B7C2E"/>
    <w:rsid w:val="006C078D"/>
    <w:rsid w:val="006C358D"/>
    <w:rsid w:val="006C5A66"/>
    <w:rsid w:val="006C66BC"/>
    <w:rsid w:val="006C67C9"/>
    <w:rsid w:val="006D2F5E"/>
    <w:rsid w:val="006D74BC"/>
    <w:rsid w:val="006D7EF5"/>
    <w:rsid w:val="006E0B93"/>
    <w:rsid w:val="006E0E87"/>
    <w:rsid w:val="006E3424"/>
    <w:rsid w:val="006E4AA1"/>
    <w:rsid w:val="006E4AC4"/>
    <w:rsid w:val="006E7119"/>
    <w:rsid w:val="006F10E4"/>
    <w:rsid w:val="006F4504"/>
    <w:rsid w:val="006F4D50"/>
    <w:rsid w:val="006F621C"/>
    <w:rsid w:val="00701F23"/>
    <w:rsid w:val="0070263A"/>
    <w:rsid w:val="00702AD7"/>
    <w:rsid w:val="007035E4"/>
    <w:rsid w:val="00703ED0"/>
    <w:rsid w:val="00704830"/>
    <w:rsid w:val="007049E0"/>
    <w:rsid w:val="007059C2"/>
    <w:rsid w:val="00707CBE"/>
    <w:rsid w:val="007103C0"/>
    <w:rsid w:val="00712854"/>
    <w:rsid w:val="00713B34"/>
    <w:rsid w:val="007141DF"/>
    <w:rsid w:val="007146F6"/>
    <w:rsid w:val="00720F3B"/>
    <w:rsid w:val="00722539"/>
    <w:rsid w:val="00724283"/>
    <w:rsid w:val="00731546"/>
    <w:rsid w:val="0073291C"/>
    <w:rsid w:val="00737DA1"/>
    <w:rsid w:val="00740471"/>
    <w:rsid w:val="00740C29"/>
    <w:rsid w:val="00740CB5"/>
    <w:rsid w:val="00742507"/>
    <w:rsid w:val="0074314A"/>
    <w:rsid w:val="007520F0"/>
    <w:rsid w:val="007541F5"/>
    <w:rsid w:val="00756673"/>
    <w:rsid w:val="007622BA"/>
    <w:rsid w:val="007624BE"/>
    <w:rsid w:val="00762E7B"/>
    <w:rsid w:val="00770230"/>
    <w:rsid w:val="007704CC"/>
    <w:rsid w:val="00770ADC"/>
    <w:rsid w:val="00771F16"/>
    <w:rsid w:val="00773327"/>
    <w:rsid w:val="007767BE"/>
    <w:rsid w:val="007805D7"/>
    <w:rsid w:val="00780E52"/>
    <w:rsid w:val="00781C32"/>
    <w:rsid w:val="0078294C"/>
    <w:rsid w:val="0078350C"/>
    <w:rsid w:val="007838E7"/>
    <w:rsid w:val="00783DF4"/>
    <w:rsid w:val="00787A17"/>
    <w:rsid w:val="00791226"/>
    <w:rsid w:val="00793A4C"/>
    <w:rsid w:val="0079476D"/>
    <w:rsid w:val="00795322"/>
    <w:rsid w:val="00797588"/>
    <w:rsid w:val="007A0AD0"/>
    <w:rsid w:val="007A2202"/>
    <w:rsid w:val="007A289C"/>
    <w:rsid w:val="007A43E0"/>
    <w:rsid w:val="007A608F"/>
    <w:rsid w:val="007A76FE"/>
    <w:rsid w:val="007B0A39"/>
    <w:rsid w:val="007B303A"/>
    <w:rsid w:val="007B3C66"/>
    <w:rsid w:val="007B4D3B"/>
    <w:rsid w:val="007B6A29"/>
    <w:rsid w:val="007B71EF"/>
    <w:rsid w:val="007B7D58"/>
    <w:rsid w:val="007C10B7"/>
    <w:rsid w:val="007C3927"/>
    <w:rsid w:val="007C404C"/>
    <w:rsid w:val="007D04A2"/>
    <w:rsid w:val="007D1899"/>
    <w:rsid w:val="007D1EDD"/>
    <w:rsid w:val="007D5A7F"/>
    <w:rsid w:val="007D5D7E"/>
    <w:rsid w:val="007D639D"/>
    <w:rsid w:val="007D7455"/>
    <w:rsid w:val="007E0409"/>
    <w:rsid w:val="007E2521"/>
    <w:rsid w:val="007E3728"/>
    <w:rsid w:val="007E4A30"/>
    <w:rsid w:val="007E5445"/>
    <w:rsid w:val="007E55D0"/>
    <w:rsid w:val="007E6CB1"/>
    <w:rsid w:val="007F005E"/>
    <w:rsid w:val="007F1F8F"/>
    <w:rsid w:val="007F205D"/>
    <w:rsid w:val="007F3EED"/>
    <w:rsid w:val="007F751C"/>
    <w:rsid w:val="008035A5"/>
    <w:rsid w:val="00803DF3"/>
    <w:rsid w:val="00804A21"/>
    <w:rsid w:val="00806D49"/>
    <w:rsid w:val="00807548"/>
    <w:rsid w:val="00807834"/>
    <w:rsid w:val="0081278A"/>
    <w:rsid w:val="00815735"/>
    <w:rsid w:val="00815DC9"/>
    <w:rsid w:val="00816317"/>
    <w:rsid w:val="00821238"/>
    <w:rsid w:val="008212EC"/>
    <w:rsid w:val="0082148D"/>
    <w:rsid w:val="00822F2D"/>
    <w:rsid w:val="00824361"/>
    <w:rsid w:val="00824DFE"/>
    <w:rsid w:val="00830262"/>
    <w:rsid w:val="00831878"/>
    <w:rsid w:val="00831B5A"/>
    <w:rsid w:val="0083290F"/>
    <w:rsid w:val="008345A6"/>
    <w:rsid w:val="0083470E"/>
    <w:rsid w:val="00834D3B"/>
    <w:rsid w:val="00841AF3"/>
    <w:rsid w:val="008439BD"/>
    <w:rsid w:val="00843F66"/>
    <w:rsid w:val="008448E7"/>
    <w:rsid w:val="00846D67"/>
    <w:rsid w:val="008500E5"/>
    <w:rsid w:val="008529C0"/>
    <w:rsid w:val="00855389"/>
    <w:rsid w:val="00855969"/>
    <w:rsid w:val="008559B5"/>
    <w:rsid w:val="0086181A"/>
    <w:rsid w:val="008623BF"/>
    <w:rsid w:val="00864075"/>
    <w:rsid w:val="00865D3D"/>
    <w:rsid w:val="00867FD4"/>
    <w:rsid w:val="008711E2"/>
    <w:rsid w:val="0087386B"/>
    <w:rsid w:val="008779E9"/>
    <w:rsid w:val="00881381"/>
    <w:rsid w:val="00884787"/>
    <w:rsid w:val="00884EB0"/>
    <w:rsid w:val="008850DD"/>
    <w:rsid w:val="00885172"/>
    <w:rsid w:val="00885A8D"/>
    <w:rsid w:val="00885F84"/>
    <w:rsid w:val="008869BB"/>
    <w:rsid w:val="00890AC5"/>
    <w:rsid w:val="00893F69"/>
    <w:rsid w:val="00894A37"/>
    <w:rsid w:val="00894D76"/>
    <w:rsid w:val="00896D72"/>
    <w:rsid w:val="00897094"/>
    <w:rsid w:val="00897730"/>
    <w:rsid w:val="008A0468"/>
    <w:rsid w:val="008A07E6"/>
    <w:rsid w:val="008A2446"/>
    <w:rsid w:val="008A7560"/>
    <w:rsid w:val="008A7B1C"/>
    <w:rsid w:val="008B0935"/>
    <w:rsid w:val="008B487C"/>
    <w:rsid w:val="008B49C4"/>
    <w:rsid w:val="008B6008"/>
    <w:rsid w:val="008B68FC"/>
    <w:rsid w:val="008C15F6"/>
    <w:rsid w:val="008C4E76"/>
    <w:rsid w:val="008C56F2"/>
    <w:rsid w:val="008D0E0F"/>
    <w:rsid w:val="008D1FA6"/>
    <w:rsid w:val="008D47F5"/>
    <w:rsid w:val="008D5939"/>
    <w:rsid w:val="008D6355"/>
    <w:rsid w:val="008E09D5"/>
    <w:rsid w:val="008E0E01"/>
    <w:rsid w:val="008E0E29"/>
    <w:rsid w:val="008E25F8"/>
    <w:rsid w:val="008E281F"/>
    <w:rsid w:val="008E3674"/>
    <w:rsid w:val="008E42A9"/>
    <w:rsid w:val="008F2319"/>
    <w:rsid w:val="00900943"/>
    <w:rsid w:val="00902A79"/>
    <w:rsid w:val="00903368"/>
    <w:rsid w:val="00905887"/>
    <w:rsid w:val="00906AD6"/>
    <w:rsid w:val="0090770A"/>
    <w:rsid w:val="00907ECA"/>
    <w:rsid w:val="00910A8C"/>
    <w:rsid w:val="00910D5C"/>
    <w:rsid w:val="00912D48"/>
    <w:rsid w:val="00912FA0"/>
    <w:rsid w:val="00914196"/>
    <w:rsid w:val="009152EC"/>
    <w:rsid w:val="009173E7"/>
    <w:rsid w:val="00922C58"/>
    <w:rsid w:val="00923245"/>
    <w:rsid w:val="00924FDF"/>
    <w:rsid w:val="0093451C"/>
    <w:rsid w:val="00934CCA"/>
    <w:rsid w:val="00937F2C"/>
    <w:rsid w:val="0094037A"/>
    <w:rsid w:val="00940448"/>
    <w:rsid w:val="009404BA"/>
    <w:rsid w:val="00940710"/>
    <w:rsid w:val="00943C8F"/>
    <w:rsid w:val="00943D73"/>
    <w:rsid w:val="00943E9C"/>
    <w:rsid w:val="009519F9"/>
    <w:rsid w:val="00952554"/>
    <w:rsid w:val="009562ED"/>
    <w:rsid w:val="00961E3F"/>
    <w:rsid w:val="009624F9"/>
    <w:rsid w:val="00962BC0"/>
    <w:rsid w:val="00963468"/>
    <w:rsid w:val="00963EF8"/>
    <w:rsid w:val="009656ED"/>
    <w:rsid w:val="009657EA"/>
    <w:rsid w:val="00971DEC"/>
    <w:rsid w:val="009721D7"/>
    <w:rsid w:val="00972716"/>
    <w:rsid w:val="00973372"/>
    <w:rsid w:val="00977651"/>
    <w:rsid w:val="0098076B"/>
    <w:rsid w:val="00981C8D"/>
    <w:rsid w:val="00982B1A"/>
    <w:rsid w:val="00982BC6"/>
    <w:rsid w:val="009838DB"/>
    <w:rsid w:val="00983DE7"/>
    <w:rsid w:val="00984FCD"/>
    <w:rsid w:val="00986103"/>
    <w:rsid w:val="009931BA"/>
    <w:rsid w:val="009932AC"/>
    <w:rsid w:val="00993422"/>
    <w:rsid w:val="00993913"/>
    <w:rsid w:val="00995CB0"/>
    <w:rsid w:val="009977EF"/>
    <w:rsid w:val="009A0052"/>
    <w:rsid w:val="009A0203"/>
    <w:rsid w:val="009A47CC"/>
    <w:rsid w:val="009A4FA0"/>
    <w:rsid w:val="009A52CC"/>
    <w:rsid w:val="009A7ED6"/>
    <w:rsid w:val="009B0F8F"/>
    <w:rsid w:val="009B49D8"/>
    <w:rsid w:val="009C0359"/>
    <w:rsid w:val="009C5AAE"/>
    <w:rsid w:val="009D080F"/>
    <w:rsid w:val="009D0F72"/>
    <w:rsid w:val="009D184E"/>
    <w:rsid w:val="009D241A"/>
    <w:rsid w:val="009D2ACC"/>
    <w:rsid w:val="009D32F5"/>
    <w:rsid w:val="009D4D4A"/>
    <w:rsid w:val="009D4ED6"/>
    <w:rsid w:val="009D5634"/>
    <w:rsid w:val="009E07E9"/>
    <w:rsid w:val="009E1255"/>
    <w:rsid w:val="009E51A6"/>
    <w:rsid w:val="009E7A5D"/>
    <w:rsid w:val="009E7E80"/>
    <w:rsid w:val="009F07B3"/>
    <w:rsid w:val="009F6A50"/>
    <w:rsid w:val="00A001DB"/>
    <w:rsid w:val="00A00E1C"/>
    <w:rsid w:val="00A0489B"/>
    <w:rsid w:val="00A0710A"/>
    <w:rsid w:val="00A108DD"/>
    <w:rsid w:val="00A13BFF"/>
    <w:rsid w:val="00A2021B"/>
    <w:rsid w:val="00A20482"/>
    <w:rsid w:val="00A23C83"/>
    <w:rsid w:val="00A2475F"/>
    <w:rsid w:val="00A250FA"/>
    <w:rsid w:val="00A26B75"/>
    <w:rsid w:val="00A33811"/>
    <w:rsid w:val="00A3453A"/>
    <w:rsid w:val="00A350F7"/>
    <w:rsid w:val="00A40F96"/>
    <w:rsid w:val="00A44B7C"/>
    <w:rsid w:val="00A451DF"/>
    <w:rsid w:val="00A457CF"/>
    <w:rsid w:val="00A500F4"/>
    <w:rsid w:val="00A528B1"/>
    <w:rsid w:val="00A55D98"/>
    <w:rsid w:val="00A575BD"/>
    <w:rsid w:val="00A633ED"/>
    <w:rsid w:val="00A666C1"/>
    <w:rsid w:val="00A66C7E"/>
    <w:rsid w:val="00A750D0"/>
    <w:rsid w:val="00A751C3"/>
    <w:rsid w:val="00A80144"/>
    <w:rsid w:val="00A82907"/>
    <w:rsid w:val="00A83328"/>
    <w:rsid w:val="00A86FDE"/>
    <w:rsid w:val="00A90210"/>
    <w:rsid w:val="00A927D7"/>
    <w:rsid w:val="00AA07E3"/>
    <w:rsid w:val="00AA094C"/>
    <w:rsid w:val="00AA0D0E"/>
    <w:rsid w:val="00AA10AE"/>
    <w:rsid w:val="00AA5175"/>
    <w:rsid w:val="00AA5F9F"/>
    <w:rsid w:val="00AB0AD8"/>
    <w:rsid w:val="00AB1391"/>
    <w:rsid w:val="00AB1786"/>
    <w:rsid w:val="00AB1F7D"/>
    <w:rsid w:val="00AC29DD"/>
    <w:rsid w:val="00AC3A81"/>
    <w:rsid w:val="00AC483C"/>
    <w:rsid w:val="00AC589F"/>
    <w:rsid w:val="00AC5DFD"/>
    <w:rsid w:val="00AC7134"/>
    <w:rsid w:val="00AC7B0F"/>
    <w:rsid w:val="00AD1DC6"/>
    <w:rsid w:val="00AD551B"/>
    <w:rsid w:val="00AD5D5D"/>
    <w:rsid w:val="00AD5ECC"/>
    <w:rsid w:val="00AE037D"/>
    <w:rsid w:val="00AE1912"/>
    <w:rsid w:val="00AE1DBA"/>
    <w:rsid w:val="00AE43D3"/>
    <w:rsid w:val="00AE466B"/>
    <w:rsid w:val="00AE5DF8"/>
    <w:rsid w:val="00AE6BDB"/>
    <w:rsid w:val="00AE7110"/>
    <w:rsid w:val="00AE7F04"/>
    <w:rsid w:val="00AF17CD"/>
    <w:rsid w:val="00AF3841"/>
    <w:rsid w:val="00AF7C73"/>
    <w:rsid w:val="00B008EC"/>
    <w:rsid w:val="00B01992"/>
    <w:rsid w:val="00B026C6"/>
    <w:rsid w:val="00B030B9"/>
    <w:rsid w:val="00B0312F"/>
    <w:rsid w:val="00B03D31"/>
    <w:rsid w:val="00B04E8A"/>
    <w:rsid w:val="00B07A29"/>
    <w:rsid w:val="00B11D04"/>
    <w:rsid w:val="00B11FFE"/>
    <w:rsid w:val="00B12EF7"/>
    <w:rsid w:val="00B14B9B"/>
    <w:rsid w:val="00B161B6"/>
    <w:rsid w:val="00B20144"/>
    <w:rsid w:val="00B20354"/>
    <w:rsid w:val="00B21028"/>
    <w:rsid w:val="00B214F5"/>
    <w:rsid w:val="00B21554"/>
    <w:rsid w:val="00B21815"/>
    <w:rsid w:val="00B21FA2"/>
    <w:rsid w:val="00B2203E"/>
    <w:rsid w:val="00B22BC2"/>
    <w:rsid w:val="00B23346"/>
    <w:rsid w:val="00B254A1"/>
    <w:rsid w:val="00B256E4"/>
    <w:rsid w:val="00B25BED"/>
    <w:rsid w:val="00B2755C"/>
    <w:rsid w:val="00B305B8"/>
    <w:rsid w:val="00B308C0"/>
    <w:rsid w:val="00B3133E"/>
    <w:rsid w:val="00B33518"/>
    <w:rsid w:val="00B35A20"/>
    <w:rsid w:val="00B35C53"/>
    <w:rsid w:val="00B36BA9"/>
    <w:rsid w:val="00B37A0E"/>
    <w:rsid w:val="00B408C2"/>
    <w:rsid w:val="00B41294"/>
    <w:rsid w:val="00B41718"/>
    <w:rsid w:val="00B44603"/>
    <w:rsid w:val="00B46AFC"/>
    <w:rsid w:val="00B47ACE"/>
    <w:rsid w:val="00B47CF4"/>
    <w:rsid w:val="00B501B8"/>
    <w:rsid w:val="00B51788"/>
    <w:rsid w:val="00B53025"/>
    <w:rsid w:val="00B552BB"/>
    <w:rsid w:val="00B55F5A"/>
    <w:rsid w:val="00B56EBA"/>
    <w:rsid w:val="00B570AD"/>
    <w:rsid w:val="00B57F01"/>
    <w:rsid w:val="00B6151E"/>
    <w:rsid w:val="00B63704"/>
    <w:rsid w:val="00B643F6"/>
    <w:rsid w:val="00B646CB"/>
    <w:rsid w:val="00B64B70"/>
    <w:rsid w:val="00B64D06"/>
    <w:rsid w:val="00B665DD"/>
    <w:rsid w:val="00B66857"/>
    <w:rsid w:val="00B669CC"/>
    <w:rsid w:val="00B67141"/>
    <w:rsid w:val="00B7104A"/>
    <w:rsid w:val="00B717A5"/>
    <w:rsid w:val="00B71D5E"/>
    <w:rsid w:val="00B74922"/>
    <w:rsid w:val="00B7629C"/>
    <w:rsid w:val="00B76610"/>
    <w:rsid w:val="00B81670"/>
    <w:rsid w:val="00B81BC5"/>
    <w:rsid w:val="00B84844"/>
    <w:rsid w:val="00B84C8C"/>
    <w:rsid w:val="00B85128"/>
    <w:rsid w:val="00B8546B"/>
    <w:rsid w:val="00B8574F"/>
    <w:rsid w:val="00B86733"/>
    <w:rsid w:val="00B91C44"/>
    <w:rsid w:val="00B95179"/>
    <w:rsid w:val="00B97814"/>
    <w:rsid w:val="00BA12A8"/>
    <w:rsid w:val="00BA2125"/>
    <w:rsid w:val="00BA3B94"/>
    <w:rsid w:val="00BA5011"/>
    <w:rsid w:val="00BB1655"/>
    <w:rsid w:val="00BB1959"/>
    <w:rsid w:val="00BB1F6C"/>
    <w:rsid w:val="00BB464C"/>
    <w:rsid w:val="00BB6B07"/>
    <w:rsid w:val="00BB6EB7"/>
    <w:rsid w:val="00BC0604"/>
    <w:rsid w:val="00BC331B"/>
    <w:rsid w:val="00BC4D60"/>
    <w:rsid w:val="00BC570B"/>
    <w:rsid w:val="00BC7227"/>
    <w:rsid w:val="00BD1C7E"/>
    <w:rsid w:val="00BD2295"/>
    <w:rsid w:val="00BD3AE0"/>
    <w:rsid w:val="00BD5EB2"/>
    <w:rsid w:val="00BD6341"/>
    <w:rsid w:val="00BE040D"/>
    <w:rsid w:val="00BE24D7"/>
    <w:rsid w:val="00BE474E"/>
    <w:rsid w:val="00BE4A73"/>
    <w:rsid w:val="00BF2774"/>
    <w:rsid w:val="00BF4E66"/>
    <w:rsid w:val="00BF6325"/>
    <w:rsid w:val="00C00415"/>
    <w:rsid w:val="00C06F7E"/>
    <w:rsid w:val="00C0728E"/>
    <w:rsid w:val="00C07BE9"/>
    <w:rsid w:val="00C07C94"/>
    <w:rsid w:val="00C110C1"/>
    <w:rsid w:val="00C1132A"/>
    <w:rsid w:val="00C12FC2"/>
    <w:rsid w:val="00C14012"/>
    <w:rsid w:val="00C161E0"/>
    <w:rsid w:val="00C24EE0"/>
    <w:rsid w:val="00C25648"/>
    <w:rsid w:val="00C27C62"/>
    <w:rsid w:val="00C31698"/>
    <w:rsid w:val="00C31BE3"/>
    <w:rsid w:val="00C33F98"/>
    <w:rsid w:val="00C34044"/>
    <w:rsid w:val="00C34E79"/>
    <w:rsid w:val="00C36BD4"/>
    <w:rsid w:val="00C37BAD"/>
    <w:rsid w:val="00C40320"/>
    <w:rsid w:val="00C40CC3"/>
    <w:rsid w:val="00C411C2"/>
    <w:rsid w:val="00C42766"/>
    <w:rsid w:val="00C45ED4"/>
    <w:rsid w:val="00C51FA6"/>
    <w:rsid w:val="00C52733"/>
    <w:rsid w:val="00C545AB"/>
    <w:rsid w:val="00C5570C"/>
    <w:rsid w:val="00C57AC9"/>
    <w:rsid w:val="00C6114A"/>
    <w:rsid w:val="00C616FC"/>
    <w:rsid w:val="00C62CAF"/>
    <w:rsid w:val="00C64BD3"/>
    <w:rsid w:val="00C6755E"/>
    <w:rsid w:val="00C73CF5"/>
    <w:rsid w:val="00C77DE6"/>
    <w:rsid w:val="00C80F8A"/>
    <w:rsid w:val="00C82151"/>
    <w:rsid w:val="00C82559"/>
    <w:rsid w:val="00C82FB4"/>
    <w:rsid w:val="00C839D8"/>
    <w:rsid w:val="00C87066"/>
    <w:rsid w:val="00C87E3C"/>
    <w:rsid w:val="00C90961"/>
    <w:rsid w:val="00C940C8"/>
    <w:rsid w:val="00C96BEB"/>
    <w:rsid w:val="00CA01B5"/>
    <w:rsid w:val="00CA194D"/>
    <w:rsid w:val="00CA264F"/>
    <w:rsid w:val="00CB0EA2"/>
    <w:rsid w:val="00CB10B0"/>
    <w:rsid w:val="00CB427D"/>
    <w:rsid w:val="00CB734E"/>
    <w:rsid w:val="00CB7B1E"/>
    <w:rsid w:val="00CC0E2C"/>
    <w:rsid w:val="00CC29A0"/>
    <w:rsid w:val="00CC3AB6"/>
    <w:rsid w:val="00CC69C5"/>
    <w:rsid w:val="00CC744C"/>
    <w:rsid w:val="00CC7787"/>
    <w:rsid w:val="00CC7BE7"/>
    <w:rsid w:val="00CD17A5"/>
    <w:rsid w:val="00CD5290"/>
    <w:rsid w:val="00CD6219"/>
    <w:rsid w:val="00CE0C54"/>
    <w:rsid w:val="00CE1EB0"/>
    <w:rsid w:val="00CE2C73"/>
    <w:rsid w:val="00CE3FA3"/>
    <w:rsid w:val="00CF7255"/>
    <w:rsid w:val="00D0281D"/>
    <w:rsid w:val="00D03A20"/>
    <w:rsid w:val="00D044B2"/>
    <w:rsid w:val="00D059AA"/>
    <w:rsid w:val="00D105F1"/>
    <w:rsid w:val="00D109C1"/>
    <w:rsid w:val="00D1298F"/>
    <w:rsid w:val="00D13527"/>
    <w:rsid w:val="00D14DD4"/>
    <w:rsid w:val="00D21699"/>
    <w:rsid w:val="00D2697F"/>
    <w:rsid w:val="00D30516"/>
    <w:rsid w:val="00D31667"/>
    <w:rsid w:val="00D33620"/>
    <w:rsid w:val="00D34F0D"/>
    <w:rsid w:val="00D35FBE"/>
    <w:rsid w:val="00D35FE4"/>
    <w:rsid w:val="00D4273A"/>
    <w:rsid w:val="00D46390"/>
    <w:rsid w:val="00D525F8"/>
    <w:rsid w:val="00D52A33"/>
    <w:rsid w:val="00D530FF"/>
    <w:rsid w:val="00D53336"/>
    <w:rsid w:val="00D55EE7"/>
    <w:rsid w:val="00D56AF5"/>
    <w:rsid w:val="00D57635"/>
    <w:rsid w:val="00D612B0"/>
    <w:rsid w:val="00D62BF7"/>
    <w:rsid w:val="00D63A29"/>
    <w:rsid w:val="00D6634A"/>
    <w:rsid w:val="00D703ED"/>
    <w:rsid w:val="00D74AA9"/>
    <w:rsid w:val="00D752C4"/>
    <w:rsid w:val="00D77009"/>
    <w:rsid w:val="00D7732D"/>
    <w:rsid w:val="00D80182"/>
    <w:rsid w:val="00D80C05"/>
    <w:rsid w:val="00D81420"/>
    <w:rsid w:val="00D8438E"/>
    <w:rsid w:val="00D86E08"/>
    <w:rsid w:val="00D86F49"/>
    <w:rsid w:val="00D871C0"/>
    <w:rsid w:val="00D92BD0"/>
    <w:rsid w:val="00D96057"/>
    <w:rsid w:val="00DA0A57"/>
    <w:rsid w:val="00DA36BB"/>
    <w:rsid w:val="00DA4BD4"/>
    <w:rsid w:val="00DA516C"/>
    <w:rsid w:val="00DB2A4C"/>
    <w:rsid w:val="00DB37F8"/>
    <w:rsid w:val="00DB4FAA"/>
    <w:rsid w:val="00DB5002"/>
    <w:rsid w:val="00DC05D8"/>
    <w:rsid w:val="00DC0F3C"/>
    <w:rsid w:val="00DC1142"/>
    <w:rsid w:val="00DC19CA"/>
    <w:rsid w:val="00DC2054"/>
    <w:rsid w:val="00DC4B40"/>
    <w:rsid w:val="00DC531F"/>
    <w:rsid w:val="00DC6402"/>
    <w:rsid w:val="00DD1656"/>
    <w:rsid w:val="00DD28FF"/>
    <w:rsid w:val="00DD34E7"/>
    <w:rsid w:val="00DD6DBB"/>
    <w:rsid w:val="00DD6E35"/>
    <w:rsid w:val="00DD6E65"/>
    <w:rsid w:val="00DD7CA2"/>
    <w:rsid w:val="00DE043A"/>
    <w:rsid w:val="00DE05A5"/>
    <w:rsid w:val="00DE0690"/>
    <w:rsid w:val="00DE13D1"/>
    <w:rsid w:val="00DE25AD"/>
    <w:rsid w:val="00DF052F"/>
    <w:rsid w:val="00DF20FA"/>
    <w:rsid w:val="00DF53CD"/>
    <w:rsid w:val="00DF5BCC"/>
    <w:rsid w:val="00DF5D93"/>
    <w:rsid w:val="00DF6C5E"/>
    <w:rsid w:val="00DF75B3"/>
    <w:rsid w:val="00DF76CF"/>
    <w:rsid w:val="00E02E70"/>
    <w:rsid w:val="00E03DB3"/>
    <w:rsid w:val="00E04220"/>
    <w:rsid w:val="00E0449F"/>
    <w:rsid w:val="00E10077"/>
    <w:rsid w:val="00E124AB"/>
    <w:rsid w:val="00E13A4D"/>
    <w:rsid w:val="00E13FED"/>
    <w:rsid w:val="00E15E8F"/>
    <w:rsid w:val="00E17232"/>
    <w:rsid w:val="00E17A73"/>
    <w:rsid w:val="00E200A1"/>
    <w:rsid w:val="00E2065A"/>
    <w:rsid w:val="00E2095D"/>
    <w:rsid w:val="00E238CA"/>
    <w:rsid w:val="00E35168"/>
    <w:rsid w:val="00E361CB"/>
    <w:rsid w:val="00E4220D"/>
    <w:rsid w:val="00E43182"/>
    <w:rsid w:val="00E433C8"/>
    <w:rsid w:val="00E43651"/>
    <w:rsid w:val="00E43E53"/>
    <w:rsid w:val="00E45E94"/>
    <w:rsid w:val="00E4641C"/>
    <w:rsid w:val="00E47A03"/>
    <w:rsid w:val="00E50F63"/>
    <w:rsid w:val="00E559F6"/>
    <w:rsid w:val="00E572A1"/>
    <w:rsid w:val="00E57368"/>
    <w:rsid w:val="00E60789"/>
    <w:rsid w:val="00E61EFF"/>
    <w:rsid w:val="00E6250A"/>
    <w:rsid w:val="00E64810"/>
    <w:rsid w:val="00E66B94"/>
    <w:rsid w:val="00E74B78"/>
    <w:rsid w:val="00E77A88"/>
    <w:rsid w:val="00E8075D"/>
    <w:rsid w:val="00E80854"/>
    <w:rsid w:val="00E80B13"/>
    <w:rsid w:val="00E819A3"/>
    <w:rsid w:val="00E8722B"/>
    <w:rsid w:val="00E902EE"/>
    <w:rsid w:val="00E9103A"/>
    <w:rsid w:val="00E9390C"/>
    <w:rsid w:val="00E95C2B"/>
    <w:rsid w:val="00EA0011"/>
    <w:rsid w:val="00EA07EF"/>
    <w:rsid w:val="00EA241E"/>
    <w:rsid w:val="00EA3210"/>
    <w:rsid w:val="00EA49AA"/>
    <w:rsid w:val="00EA4F5A"/>
    <w:rsid w:val="00EA64C0"/>
    <w:rsid w:val="00EB1A7C"/>
    <w:rsid w:val="00EB1E9F"/>
    <w:rsid w:val="00EB2103"/>
    <w:rsid w:val="00EB2F38"/>
    <w:rsid w:val="00EB6196"/>
    <w:rsid w:val="00EC0A01"/>
    <w:rsid w:val="00EC40E6"/>
    <w:rsid w:val="00EC4624"/>
    <w:rsid w:val="00EC5213"/>
    <w:rsid w:val="00EC5AB2"/>
    <w:rsid w:val="00ED10E8"/>
    <w:rsid w:val="00ED1208"/>
    <w:rsid w:val="00ED71CA"/>
    <w:rsid w:val="00EE04EB"/>
    <w:rsid w:val="00EE18D2"/>
    <w:rsid w:val="00EE32B4"/>
    <w:rsid w:val="00EE3856"/>
    <w:rsid w:val="00EE4DB1"/>
    <w:rsid w:val="00EE546F"/>
    <w:rsid w:val="00EE6007"/>
    <w:rsid w:val="00EE6E28"/>
    <w:rsid w:val="00EE730C"/>
    <w:rsid w:val="00EE7F54"/>
    <w:rsid w:val="00EF066F"/>
    <w:rsid w:val="00EF2094"/>
    <w:rsid w:val="00EF2E4C"/>
    <w:rsid w:val="00EF3D42"/>
    <w:rsid w:val="00EF4084"/>
    <w:rsid w:val="00EF461E"/>
    <w:rsid w:val="00EF524C"/>
    <w:rsid w:val="00EF701F"/>
    <w:rsid w:val="00F008FF"/>
    <w:rsid w:val="00F0099F"/>
    <w:rsid w:val="00F01779"/>
    <w:rsid w:val="00F01ABC"/>
    <w:rsid w:val="00F02C6A"/>
    <w:rsid w:val="00F061C7"/>
    <w:rsid w:val="00F0781E"/>
    <w:rsid w:val="00F1171F"/>
    <w:rsid w:val="00F124B0"/>
    <w:rsid w:val="00F12DED"/>
    <w:rsid w:val="00F136DD"/>
    <w:rsid w:val="00F14389"/>
    <w:rsid w:val="00F143B2"/>
    <w:rsid w:val="00F14846"/>
    <w:rsid w:val="00F149BC"/>
    <w:rsid w:val="00F15072"/>
    <w:rsid w:val="00F15728"/>
    <w:rsid w:val="00F169C3"/>
    <w:rsid w:val="00F16E24"/>
    <w:rsid w:val="00F20708"/>
    <w:rsid w:val="00F2130D"/>
    <w:rsid w:val="00F214B8"/>
    <w:rsid w:val="00F21E8B"/>
    <w:rsid w:val="00F22827"/>
    <w:rsid w:val="00F23A5F"/>
    <w:rsid w:val="00F23ED9"/>
    <w:rsid w:val="00F25E02"/>
    <w:rsid w:val="00F25E36"/>
    <w:rsid w:val="00F2615E"/>
    <w:rsid w:val="00F27CEF"/>
    <w:rsid w:val="00F3230A"/>
    <w:rsid w:val="00F33BC2"/>
    <w:rsid w:val="00F35625"/>
    <w:rsid w:val="00F37A0E"/>
    <w:rsid w:val="00F37E81"/>
    <w:rsid w:val="00F40BCE"/>
    <w:rsid w:val="00F47747"/>
    <w:rsid w:val="00F479F5"/>
    <w:rsid w:val="00F47BBA"/>
    <w:rsid w:val="00F50E50"/>
    <w:rsid w:val="00F51751"/>
    <w:rsid w:val="00F518E2"/>
    <w:rsid w:val="00F5586C"/>
    <w:rsid w:val="00F56114"/>
    <w:rsid w:val="00F57C48"/>
    <w:rsid w:val="00F6056E"/>
    <w:rsid w:val="00F60683"/>
    <w:rsid w:val="00F64BD6"/>
    <w:rsid w:val="00F65D70"/>
    <w:rsid w:val="00F6795B"/>
    <w:rsid w:val="00F71903"/>
    <w:rsid w:val="00F72D89"/>
    <w:rsid w:val="00F746F2"/>
    <w:rsid w:val="00F75C94"/>
    <w:rsid w:val="00F80A6D"/>
    <w:rsid w:val="00F818B2"/>
    <w:rsid w:val="00F81F2E"/>
    <w:rsid w:val="00F82782"/>
    <w:rsid w:val="00F82FD2"/>
    <w:rsid w:val="00F85F26"/>
    <w:rsid w:val="00F90D42"/>
    <w:rsid w:val="00F921EA"/>
    <w:rsid w:val="00F921F0"/>
    <w:rsid w:val="00F9577D"/>
    <w:rsid w:val="00F97309"/>
    <w:rsid w:val="00F977E0"/>
    <w:rsid w:val="00F97D01"/>
    <w:rsid w:val="00FA01E2"/>
    <w:rsid w:val="00FA20B8"/>
    <w:rsid w:val="00FA24A1"/>
    <w:rsid w:val="00FA2A1C"/>
    <w:rsid w:val="00FA3675"/>
    <w:rsid w:val="00FA47E7"/>
    <w:rsid w:val="00FA531D"/>
    <w:rsid w:val="00FA64ED"/>
    <w:rsid w:val="00FB1036"/>
    <w:rsid w:val="00FB22C4"/>
    <w:rsid w:val="00FB2552"/>
    <w:rsid w:val="00FB468C"/>
    <w:rsid w:val="00FB5409"/>
    <w:rsid w:val="00FB7E51"/>
    <w:rsid w:val="00FC0236"/>
    <w:rsid w:val="00FC1C87"/>
    <w:rsid w:val="00FC3387"/>
    <w:rsid w:val="00FC34D9"/>
    <w:rsid w:val="00FC6DC7"/>
    <w:rsid w:val="00FC7188"/>
    <w:rsid w:val="00FC7A3B"/>
    <w:rsid w:val="00FC7FB6"/>
    <w:rsid w:val="00FD473D"/>
    <w:rsid w:val="00FD62A2"/>
    <w:rsid w:val="00FE21CD"/>
    <w:rsid w:val="00FE24A3"/>
    <w:rsid w:val="00FE2EBC"/>
    <w:rsid w:val="00FE7313"/>
    <w:rsid w:val="00FF038F"/>
    <w:rsid w:val="00FF0BB8"/>
    <w:rsid w:val="00FF1B31"/>
    <w:rsid w:val="00FF44D0"/>
    <w:rsid w:val="00FF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71F8CF"/>
  <w15:docId w15:val="{E5AE3EFB-31D6-4DB7-A4DE-13CA9CFE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BE7"/>
  </w:style>
  <w:style w:type="paragraph" w:styleId="Ttulo1">
    <w:name w:val="heading 1"/>
    <w:basedOn w:val="Normal"/>
    <w:next w:val="Normal"/>
    <w:link w:val="Ttulo1Car"/>
    <w:uiPriority w:val="9"/>
    <w:qFormat/>
    <w:rsid w:val="00CC7BE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7BE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7BE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BE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BE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BE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BE7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BE7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BE7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BE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7B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7BE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BE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7BE7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BE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BE7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BE7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BE7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CC7BE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CC7BE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BE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C7BE7"/>
    <w:rPr>
      <w:rFonts w:asciiTheme="majorHAnsi" w:eastAsiaTheme="majorEastAsia" w:hAnsiTheme="majorHAnsi" w:cstheme="majorBidi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CC7BE7"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BE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BE7"/>
    <w:rPr>
      <w:rFonts w:asciiTheme="majorHAnsi" w:eastAsiaTheme="majorEastAsia" w:hAnsiTheme="majorHAnsi" w:cstheme="majorBidi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CC7BE7"/>
    <w:rPr>
      <w:b/>
      <w:bCs/>
      <w:smallCaps/>
      <w:color w:val="auto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C7BE7"/>
    <w:rPr>
      <w:b/>
      <w:bCs/>
      <w:sz w:val="18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C7BE7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85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B6685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B6685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6685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685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68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685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6685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6685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6685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685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B6685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B6685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66857"/>
    <w:rPr>
      <w:color w:val="595959" w:themeColor="text1" w:themeTint="A6"/>
    </w:rPr>
  </w:style>
  <w:style w:type="paragraph" w:styleId="Encabezado">
    <w:name w:val="header"/>
    <w:basedOn w:val="Normal"/>
    <w:link w:val="EncabezadoCar"/>
    <w:uiPriority w:val="99"/>
    <w:unhideWhenUsed/>
    <w:rsid w:val="008B6008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008"/>
  </w:style>
  <w:style w:type="paragraph" w:styleId="Piedepgina">
    <w:name w:val="footer"/>
    <w:basedOn w:val="Normal"/>
    <w:link w:val="PiedepginaCar"/>
    <w:uiPriority w:val="99"/>
    <w:unhideWhenUsed/>
    <w:rsid w:val="008B6008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008"/>
  </w:style>
  <w:style w:type="paragraph" w:styleId="Prrafodelista">
    <w:name w:val="List Paragraph"/>
    <w:basedOn w:val="Normal"/>
    <w:uiPriority w:val="34"/>
    <w:qFormat/>
    <w:rsid w:val="00CC7BE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C7BE7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CC7BE7"/>
    <w:rPr>
      <w:i/>
      <w:iCs/>
      <w:color w:val="auto"/>
    </w:rPr>
  </w:style>
  <w:style w:type="paragraph" w:styleId="Sinespaciado">
    <w:name w:val="No Spacing"/>
    <w:uiPriority w:val="1"/>
    <w:qFormat/>
    <w:rsid w:val="00CC7BE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C7BE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C7BE7"/>
    <w:rPr>
      <w:rFonts w:asciiTheme="majorHAnsi" w:eastAsiaTheme="majorEastAsia" w:hAnsiTheme="majorHAnsi" w:cstheme="majorBidi"/>
      <w:i/>
      <w:iCs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CC7BE7"/>
    <w:rPr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C7BE7"/>
    <w:rPr>
      <w:smallCaps/>
      <w:color w:val="auto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CC7BE7"/>
    <w:rPr>
      <w:b/>
      <w:bCs/>
      <w:smallCaps/>
      <w:color w:val="auto"/>
    </w:rPr>
  </w:style>
  <w:style w:type="paragraph" w:styleId="NormalWeb">
    <w:name w:val="Normal (Web)"/>
    <w:basedOn w:val="Normal"/>
    <w:uiPriority w:val="99"/>
    <w:semiHidden/>
    <w:unhideWhenUsed/>
    <w:rsid w:val="003D475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4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ro\AppData\Roaming\Microsoft\Templates\Dise&#241;o%20Especificaciones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E69B4-FC07-49B2-AE20-74DD14A36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Especificaciones (en blanco)</Template>
  <TotalTime>12293</TotalTime>
  <Pages>3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 hidalgo</dc:creator>
  <cp:keywords/>
  <dc:description/>
  <cp:lastModifiedBy>Shiro hidalgo</cp:lastModifiedBy>
  <cp:revision>97</cp:revision>
  <cp:lastPrinted>2019-09-02T17:01:00Z</cp:lastPrinted>
  <dcterms:created xsi:type="dcterms:W3CDTF">2018-10-09T23:35:00Z</dcterms:created>
  <dcterms:modified xsi:type="dcterms:W3CDTF">2021-03-05T22:54:00Z</dcterms:modified>
</cp:coreProperties>
</file>