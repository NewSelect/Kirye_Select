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8C39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New planeta Earth.</w:t>
      </w:r>
    </w:p>
    <w:p w14:paraId="2C3A1504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B44F7A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1: El desastre después de una cierta tercera guerra mundial. Souta militar descubre su poder. Un militar de más alto rango.</w:t>
      </w:r>
    </w:p>
    <w:p w14:paraId="2FDE4452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CEFD886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2: Souta vs los prototipos errantes. La ciudad no sabe que pasa. Militares intervienen. </w:t>
      </w:r>
    </w:p>
    <w:p w14:paraId="18528B9C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1C2AE1F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3: Souta sale a explorar con los militares y encuentran a una niña perdida en el bosque. Descubren que puede ser la cura que salve al mundo pero es secuestrada por malos y se la llevan a Rusia. La rescata con los prototipos errantes.</w:t>
      </w:r>
    </w:p>
    <w:p w14:paraId="149EBBEC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89C0C5A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4: Los verdaderos prototipos desatan el caos en la ciudad. Los errantes y Souta vs los verdaderos. Souta detiene a black earth sacrificándose.</w:t>
      </w:r>
    </w:p>
    <w:p w14:paraId="05929458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351978F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5: El pasado de los padres de los prototipos errantes y el padre de Souta. Deteniendo proyectos terroristas de juntar a muchos héroes de todo el mundo.</w:t>
      </w:r>
    </w:p>
    <w:p w14:paraId="4C302D81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F4E7E8F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6: Un año después de limpiar al mundo con la cura y de detener a black earth. Los prototipos errantes y </w:t>
      </w: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los verdaderos se dividen en organizaciones para mejorar el mundo. Conflictos.</w:t>
      </w:r>
    </w:p>
    <w:p w14:paraId="315A25D7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6A868A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7: Souta despierta. Los problemas de la isla hope. Organización creando tecnología militar con una especie de angel. Souta vs armas letales.</w:t>
      </w:r>
    </w:p>
    <w:p w14:paraId="13B84962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E3E1A3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8: Organización The clan. Organización militar crea dos aretes de tecnología que modifica la doble hélice. Souta vs dos aretes.</w:t>
      </w:r>
    </w:p>
    <w:p w14:paraId="0453E410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160F5F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9: Organización syndicate. Organización con mucho poder político que crea tres collares que modifica. La doble hélice. Souta vs 3 collares.</w:t>
      </w:r>
    </w:p>
    <w:p w14:paraId="1FC9728E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E3C794C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10: Organización New earth. Organización de tecnologia que crea una pulcera que modifica la doble hélice. Souta vs pulcera.</w:t>
      </w:r>
    </w:p>
    <w:p w14:paraId="41060591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1064E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11: Souta atrapado en el battleroyal de los 124 países. Aquellos llamados héroes se los encierra para que se maten entre ellos y transmitirlo por todo el mundo.</w:t>
      </w:r>
    </w:p>
    <w:p w14:paraId="52FC4BA9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3EF6664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12: Organización Stark-Iri crea a cuatro que manipulan fuego de color, verde, blanco, violeta y </w:t>
      </w: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naranja que van a capturar a la mujer que no está atada al tiempo. Souta defiende a la mujer que no está atada al tiempo.</w:t>
      </w:r>
    </w:p>
    <w:p w14:paraId="0237D58F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3089083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13: La magia en el nuevo planeta tierra. La espada bañada en la sangre de la piedra filosofal.  No permitir que usen la espada por qué tiene el poder de revivir gente.</w:t>
      </w:r>
    </w:p>
    <w:p w14:paraId="6A9CC8F5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BD647E8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14: El arco compuesto con el anillo draupnir. El arco de los dioses nórdicos llega a la tierra, conflictos con Thor. Souta y Thor después de pelear recuperan el arco</w:t>
      </w:r>
    </w:p>
    <w:p w14:paraId="06914E26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F6FCA7F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15: La daga del tiempo capas de manipular los sucesos de una guerra. Organización mágica pide ayuda a Souta para recuperar La daga del tiempo que tienen los militares.</w:t>
      </w:r>
    </w:p>
    <w:p w14:paraId="4EB81093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660B837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16: Explican como se crearon la piedra filosofal y la daga del tiempo. Los dioses se empiezan a mover. La piedra se creo con la sangre de Jesucristo que causó la punta de una lanza. Y la daga utilizaron las hojas del viejo testamento para regresar al pasado.</w:t>
      </w:r>
    </w:p>
    <w:p w14:paraId="4787BD2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70F463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Volumen 17: Un dios entre humanos. En busca de la lanza con la que mataron a Jesucristo. Organización mágica pide ayuda a Souta para detener a esa clase de dios raro.</w:t>
      </w:r>
    </w:p>
    <w:p w14:paraId="315C44A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BC331A2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18: Relax baños termales y lujuria. Mujer con la magia de la lujuria interrumpe las vacaciones de Souta y sus amigos.</w:t>
      </w:r>
    </w:p>
    <w:p w14:paraId="4A53E1B4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F0685A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19: Organización mágica pide ayuda a amigos secundarios para defender el nuevo testamento del Vaticano.</w:t>
      </w:r>
    </w:p>
    <w:p w14:paraId="0842AB58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0B4079E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20: Organización mágica pide ayuda a amigos secundarios de Souta por qué quieren de nuevo la lanza que mató a Jesucristo.</w:t>
      </w:r>
    </w:p>
    <w:p w14:paraId="1594F82A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F012CD8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21: Souta defiende a una cierta diosa mágica que los nuevos dioses la quieren asesinar para crear un nuevo Edén en el planeta tierra, así crear una guerra contra sus padres dioses.</w:t>
      </w:r>
    </w:p>
    <w:p w14:paraId="3B220152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997461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22: Tienen la lanza del destino. Ahora a juntar al nuevo testamento del Vaticano con la diosa mágica para protegerlos.</w:t>
      </w:r>
    </w:p>
    <w:p w14:paraId="74127744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376573B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Volumen 23: Consiguen el nuevo testamento con un dios que traicionó a Souta. Los dioses están más cerca de crear su nuevo Edén en la tierra.</w:t>
      </w:r>
    </w:p>
    <w:p w14:paraId="6DFD18B8" w14:textId="77777777" w:rsidR="00153CFA" w:rsidRPr="00153CFA" w:rsidRDefault="00153CFA" w:rsidP="00153CFA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21AA4414" w:rsidR="00A927D7" w:rsidRPr="00153CFA" w:rsidRDefault="00153CFA" w:rsidP="00153CFA">
      <w:r w:rsidRPr="00153CFA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24: Salvan a la diosa que casi la matan y detienen a los hijos de los dioses. Los conflictos de la tierra se amplían más.</w:t>
      </w:r>
    </w:p>
    <w:sectPr w:rsidR="00A927D7" w:rsidRPr="00153CFA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9B797" w14:textId="77777777" w:rsidR="006239EC" w:rsidRDefault="006239EC">
      <w:pPr>
        <w:spacing w:after="0" w:line="240" w:lineRule="auto"/>
      </w:pPr>
      <w:r>
        <w:separator/>
      </w:r>
    </w:p>
  </w:endnote>
  <w:endnote w:type="continuationSeparator" w:id="0">
    <w:p w14:paraId="13D72537" w14:textId="77777777" w:rsidR="006239EC" w:rsidRDefault="0062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8B7DA" w14:textId="77777777" w:rsidR="006239EC" w:rsidRDefault="006239EC">
      <w:pPr>
        <w:spacing w:after="0" w:line="240" w:lineRule="auto"/>
      </w:pPr>
      <w:r>
        <w:separator/>
      </w:r>
    </w:p>
  </w:footnote>
  <w:footnote w:type="continuationSeparator" w:id="0">
    <w:p w14:paraId="13389CEC" w14:textId="77777777" w:rsidR="006239EC" w:rsidRDefault="0062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3CFA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39EC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5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2021-03-05T22:55:00Z</dcterms:modified>
</cp:coreProperties>
</file>