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37E2CD" w14:textId="77777777" w:rsidR="006237B7" w:rsidRPr="006237B7" w:rsidRDefault="006237B7" w:rsidP="006237B7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  <w:proofErr w:type="spellStart"/>
      <w:r w:rsidRPr="006237B7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Cientifico</w:t>
      </w:r>
      <w:proofErr w:type="spellEnd"/>
      <w:r w:rsidRPr="006237B7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 xml:space="preserve"> que quería curar la enfermedad de su amiga de la infancia. Desde pequeña la diagnosticaron con una enfermedad extraña que la denominaron enfermedad de la tabla periódica.</w:t>
      </w:r>
    </w:p>
    <w:p w14:paraId="350481E7" w14:textId="77777777" w:rsidR="006237B7" w:rsidRPr="006237B7" w:rsidRDefault="006237B7" w:rsidP="006237B7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  <w:r w:rsidRPr="006237B7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El removió cielo y tierra para salvarla.</w:t>
      </w:r>
    </w:p>
    <w:p w14:paraId="08F853F0" w14:textId="77777777" w:rsidR="006237B7" w:rsidRPr="006237B7" w:rsidRDefault="006237B7" w:rsidP="006237B7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</w:p>
    <w:p w14:paraId="39B8E093" w14:textId="77777777" w:rsidR="006237B7" w:rsidRPr="006237B7" w:rsidRDefault="006237B7" w:rsidP="006237B7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  <w:r w:rsidRPr="006237B7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 xml:space="preserve">El mayordomo que observaba como el padre maltrataba a su hija y luego </w:t>
      </w:r>
      <w:proofErr w:type="spellStart"/>
      <w:r w:rsidRPr="006237B7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el</w:t>
      </w:r>
      <w:proofErr w:type="spellEnd"/>
      <w:r w:rsidRPr="006237B7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 xml:space="preserve"> hace algo que ella no lo nota. Doméstico al padre con amenaza de muerte para que la cuide. El padre no sale del cuarto.</w:t>
      </w:r>
    </w:p>
    <w:p w14:paraId="048C3EB3" w14:textId="77777777" w:rsidR="006237B7" w:rsidRPr="006237B7" w:rsidRDefault="006237B7" w:rsidP="006237B7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</w:p>
    <w:p w14:paraId="6E430E5E" w14:textId="134DFD98" w:rsidR="00A927D7" w:rsidRPr="006237B7" w:rsidRDefault="006237B7" w:rsidP="006237B7">
      <w:r w:rsidRPr="006237B7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Sepa perfecta</w:t>
      </w:r>
    </w:p>
    <w:sectPr w:rsidR="00A927D7" w:rsidRPr="006237B7" w:rsidSect="005374B4">
      <w:footerReference w:type="default" r:id="rId8"/>
      <w:pgSz w:w="12240" w:h="15840" w:code="1"/>
      <w:pgMar w:top="1417" w:right="1701" w:bottom="1276" w:left="1701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610EBB" w14:textId="77777777" w:rsidR="00FC167E" w:rsidRDefault="00FC167E">
      <w:pPr>
        <w:spacing w:after="0" w:line="240" w:lineRule="auto"/>
      </w:pPr>
      <w:r>
        <w:separator/>
      </w:r>
    </w:p>
  </w:endnote>
  <w:endnote w:type="continuationSeparator" w:id="0">
    <w:p w14:paraId="2131CF6B" w14:textId="77777777" w:rsidR="00FC167E" w:rsidRDefault="00FC16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Kaiti">
    <w:altName w:val="SimSun"/>
    <w:panose1 w:val="00000000000000000000"/>
    <w:charset w:val="86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LiSu">
    <w:altName w:val="隶书"/>
    <w:panose1 w:val="00000000000000000000"/>
    <w:charset w:val="86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947524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44A849B" w14:textId="77777777" w:rsidR="00CE2C73" w:rsidRDefault="00CE2C73">
        <w:pPr>
          <w:pStyle w:val="Piedepgina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289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83974B" w14:textId="77777777" w:rsidR="00FC167E" w:rsidRDefault="00FC167E">
      <w:pPr>
        <w:spacing w:after="0" w:line="240" w:lineRule="auto"/>
      </w:pPr>
      <w:r>
        <w:separator/>
      </w:r>
    </w:p>
  </w:footnote>
  <w:footnote w:type="continuationSeparator" w:id="0">
    <w:p w14:paraId="3616150F" w14:textId="77777777" w:rsidR="00FC167E" w:rsidRDefault="00FC16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90A215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0E8AC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9A6857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4509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B6ADD4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17C44F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67864D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442E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D982D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A0891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504707F"/>
    <w:multiLevelType w:val="hybridMultilevel"/>
    <w:tmpl w:val="5742DAE0"/>
    <w:lvl w:ilvl="0" w:tplc="9BD01224">
      <w:numFmt w:val="bullet"/>
      <w:lvlText w:val="-"/>
      <w:lvlJc w:val="left"/>
      <w:pPr>
        <w:ind w:left="4695" w:hanging="360"/>
      </w:pPr>
      <w:rPr>
        <w:rFonts w:ascii="Arial" w:eastAsiaTheme="minorEastAsia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541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613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685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757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829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901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973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10455" w:hanging="360"/>
      </w:pPr>
      <w:rPr>
        <w:rFonts w:ascii="Wingdings" w:hAnsi="Wingdings" w:hint="default"/>
      </w:rPr>
    </w:lvl>
  </w:abstractNum>
  <w:abstractNum w:abstractNumId="11" w15:restartNumberingAfterBreak="0">
    <w:nsid w:val="23B80532"/>
    <w:multiLevelType w:val="hybridMultilevel"/>
    <w:tmpl w:val="C478CBF0"/>
    <w:lvl w:ilvl="0" w:tplc="300A73FA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7A445C"/>
    <w:multiLevelType w:val="hybridMultilevel"/>
    <w:tmpl w:val="9B14CA5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9A52F2"/>
    <w:multiLevelType w:val="multilevel"/>
    <w:tmpl w:val="56F210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1CADE4" w:themeColor="accent1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color w:val="1CADE4" w:themeColor="accent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1CADE4" w:themeColor="accent1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color w:val="1CADE4" w:themeColor="accent1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  <w:color w:val="1CADE4" w:themeColor="accent1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  <w:color w:val="1CADE4" w:themeColor="accent1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  <w:color w:val="1CADE4" w:themeColor="accent1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1CADE4" w:themeColor="accent1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  <w:color w:val="1CADE4" w:themeColor="accent1"/>
      </w:rPr>
    </w:lvl>
  </w:abstractNum>
  <w:abstractNum w:abstractNumId="14" w15:restartNumberingAfterBreak="0">
    <w:nsid w:val="4CFA5C3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B2264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6C3D40A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51F6C5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5"/>
  </w:num>
  <w:num w:numId="2">
    <w:abstractNumId w:val="13"/>
  </w:num>
  <w:num w:numId="3">
    <w:abstractNumId w:val="13"/>
  </w:num>
  <w:num w:numId="4">
    <w:abstractNumId w:val="13"/>
  </w:num>
  <w:num w:numId="5">
    <w:abstractNumId w:val="13"/>
  </w:num>
  <w:num w:numId="6">
    <w:abstractNumId w:val="13"/>
  </w:num>
  <w:num w:numId="7">
    <w:abstractNumId w:val="13"/>
  </w:num>
  <w:num w:numId="8">
    <w:abstractNumId w:val="13"/>
  </w:num>
  <w:num w:numId="9">
    <w:abstractNumId w:val="13"/>
  </w:num>
  <w:num w:numId="10">
    <w:abstractNumId w:val="13"/>
  </w:num>
  <w:num w:numId="11">
    <w:abstractNumId w:val="13"/>
  </w:num>
  <w:num w:numId="12">
    <w:abstractNumId w:val="13"/>
  </w:num>
  <w:num w:numId="13">
    <w:abstractNumId w:val="17"/>
  </w:num>
  <w:num w:numId="14">
    <w:abstractNumId w:val="16"/>
  </w:num>
  <w:num w:numId="15">
    <w:abstractNumId w:val="18"/>
  </w:num>
  <w:num w:numId="16">
    <w:abstractNumId w:val="14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2"/>
  </w:num>
  <w:num w:numId="28">
    <w:abstractNumId w:val="11"/>
  </w:num>
  <w:num w:numId="2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67141"/>
    <w:rsid w:val="0000656C"/>
    <w:rsid w:val="00010D11"/>
    <w:rsid w:val="00010E62"/>
    <w:rsid w:val="00012DA6"/>
    <w:rsid w:val="00013F2B"/>
    <w:rsid w:val="00015D82"/>
    <w:rsid w:val="00017A0A"/>
    <w:rsid w:val="00017CEF"/>
    <w:rsid w:val="00020CA4"/>
    <w:rsid w:val="000235D1"/>
    <w:rsid w:val="00023AA5"/>
    <w:rsid w:val="0003029E"/>
    <w:rsid w:val="0003416C"/>
    <w:rsid w:val="000341A9"/>
    <w:rsid w:val="0003467A"/>
    <w:rsid w:val="00037D33"/>
    <w:rsid w:val="00041020"/>
    <w:rsid w:val="000426B6"/>
    <w:rsid w:val="000437A7"/>
    <w:rsid w:val="000450E4"/>
    <w:rsid w:val="000502EE"/>
    <w:rsid w:val="0005100B"/>
    <w:rsid w:val="00053B91"/>
    <w:rsid w:val="000554EA"/>
    <w:rsid w:val="00066AB8"/>
    <w:rsid w:val="00067697"/>
    <w:rsid w:val="000679CB"/>
    <w:rsid w:val="00072411"/>
    <w:rsid w:val="000767B8"/>
    <w:rsid w:val="00081370"/>
    <w:rsid w:val="00081ED3"/>
    <w:rsid w:val="000827A3"/>
    <w:rsid w:val="000828F2"/>
    <w:rsid w:val="00086454"/>
    <w:rsid w:val="000875D7"/>
    <w:rsid w:val="00090712"/>
    <w:rsid w:val="00093B3F"/>
    <w:rsid w:val="00093D37"/>
    <w:rsid w:val="00095B0A"/>
    <w:rsid w:val="00096D96"/>
    <w:rsid w:val="000A05FF"/>
    <w:rsid w:val="000A07CC"/>
    <w:rsid w:val="000A0F9B"/>
    <w:rsid w:val="000A2A50"/>
    <w:rsid w:val="000A4380"/>
    <w:rsid w:val="000A4D8A"/>
    <w:rsid w:val="000A59E1"/>
    <w:rsid w:val="000A5C78"/>
    <w:rsid w:val="000A66C0"/>
    <w:rsid w:val="000A6C26"/>
    <w:rsid w:val="000B0506"/>
    <w:rsid w:val="000B1485"/>
    <w:rsid w:val="000B16EC"/>
    <w:rsid w:val="000B19AC"/>
    <w:rsid w:val="000B63AB"/>
    <w:rsid w:val="000C07F6"/>
    <w:rsid w:val="000C0B22"/>
    <w:rsid w:val="000C0B59"/>
    <w:rsid w:val="000C0C7C"/>
    <w:rsid w:val="000C4059"/>
    <w:rsid w:val="000C6002"/>
    <w:rsid w:val="000C6178"/>
    <w:rsid w:val="000C65CA"/>
    <w:rsid w:val="000D493B"/>
    <w:rsid w:val="000D5795"/>
    <w:rsid w:val="000E0049"/>
    <w:rsid w:val="000E0A45"/>
    <w:rsid w:val="000E2533"/>
    <w:rsid w:val="000E312B"/>
    <w:rsid w:val="000E3C94"/>
    <w:rsid w:val="000E5A3D"/>
    <w:rsid w:val="000E682E"/>
    <w:rsid w:val="000E6C0E"/>
    <w:rsid w:val="000E7C7E"/>
    <w:rsid w:val="000F090E"/>
    <w:rsid w:val="000F09EF"/>
    <w:rsid w:val="000F67D0"/>
    <w:rsid w:val="000F6CFC"/>
    <w:rsid w:val="000F745A"/>
    <w:rsid w:val="0010285C"/>
    <w:rsid w:val="001033CB"/>
    <w:rsid w:val="00104E70"/>
    <w:rsid w:val="00113C43"/>
    <w:rsid w:val="001142A6"/>
    <w:rsid w:val="00114BA9"/>
    <w:rsid w:val="00116E79"/>
    <w:rsid w:val="0011774C"/>
    <w:rsid w:val="00122FC0"/>
    <w:rsid w:val="00123E1E"/>
    <w:rsid w:val="0012694C"/>
    <w:rsid w:val="00126C2F"/>
    <w:rsid w:val="001275FC"/>
    <w:rsid w:val="001277D7"/>
    <w:rsid w:val="00131322"/>
    <w:rsid w:val="00131D78"/>
    <w:rsid w:val="00132859"/>
    <w:rsid w:val="0013591F"/>
    <w:rsid w:val="00135FC0"/>
    <w:rsid w:val="0014266E"/>
    <w:rsid w:val="001446AB"/>
    <w:rsid w:val="001455FE"/>
    <w:rsid w:val="00147E3D"/>
    <w:rsid w:val="0015088C"/>
    <w:rsid w:val="00151C00"/>
    <w:rsid w:val="00151F8C"/>
    <w:rsid w:val="001523E2"/>
    <w:rsid w:val="00154457"/>
    <w:rsid w:val="00154E96"/>
    <w:rsid w:val="0015653B"/>
    <w:rsid w:val="00157F54"/>
    <w:rsid w:val="0016280C"/>
    <w:rsid w:val="00163D40"/>
    <w:rsid w:val="00163E5F"/>
    <w:rsid w:val="00166341"/>
    <w:rsid w:val="00166FAD"/>
    <w:rsid w:val="00171613"/>
    <w:rsid w:val="001727DB"/>
    <w:rsid w:val="0017296B"/>
    <w:rsid w:val="00172FFE"/>
    <w:rsid w:val="001749CC"/>
    <w:rsid w:val="001751F9"/>
    <w:rsid w:val="00175896"/>
    <w:rsid w:val="00176DD2"/>
    <w:rsid w:val="0018047C"/>
    <w:rsid w:val="001828F5"/>
    <w:rsid w:val="00182944"/>
    <w:rsid w:val="00183091"/>
    <w:rsid w:val="00184346"/>
    <w:rsid w:val="00184C7C"/>
    <w:rsid w:val="00187EB6"/>
    <w:rsid w:val="00190E17"/>
    <w:rsid w:val="00195C3F"/>
    <w:rsid w:val="00195E7A"/>
    <w:rsid w:val="0019608D"/>
    <w:rsid w:val="00196710"/>
    <w:rsid w:val="00196F67"/>
    <w:rsid w:val="001A1DC6"/>
    <w:rsid w:val="001A6A58"/>
    <w:rsid w:val="001A7491"/>
    <w:rsid w:val="001A7A90"/>
    <w:rsid w:val="001B024B"/>
    <w:rsid w:val="001B1B24"/>
    <w:rsid w:val="001B591D"/>
    <w:rsid w:val="001B6485"/>
    <w:rsid w:val="001B7A06"/>
    <w:rsid w:val="001C03B9"/>
    <w:rsid w:val="001C1C46"/>
    <w:rsid w:val="001C2940"/>
    <w:rsid w:val="001C4229"/>
    <w:rsid w:val="001D3F8A"/>
    <w:rsid w:val="001D6299"/>
    <w:rsid w:val="001E0378"/>
    <w:rsid w:val="001E0556"/>
    <w:rsid w:val="001E1919"/>
    <w:rsid w:val="001E2D50"/>
    <w:rsid w:val="001E35C2"/>
    <w:rsid w:val="001F1535"/>
    <w:rsid w:val="001F22B1"/>
    <w:rsid w:val="001F5AFA"/>
    <w:rsid w:val="001F6D70"/>
    <w:rsid w:val="00201C79"/>
    <w:rsid w:val="00202EE6"/>
    <w:rsid w:val="002044A4"/>
    <w:rsid w:val="00204879"/>
    <w:rsid w:val="00205BD8"/>
    <w:rsid w:val="0021013B"/>
    <w:rsid w:val="00210D6A"/>
    <w:rsid w:val="00211B43"/>
    <w:rsid w:val="002120B0"/>
    <w:rsid w:val="00213629"/>
    <w:rsid w:val="00214CBD"/>
    <w:rsid w:val="00215297"/>
    <w:rsid w:val="00216065"/>
    <w:rsid w:val="00216BF8"/>
    <w:rsid w:val="00220883"/>
    <w:rsid w:val="00220B72"/>
    <w:rsid w:val="00223277"/>
    <w:rsid w:val="002245D4"/>
    <w:rsid w:val="00225AD4"/>
    <w:rsid w:val="00230843"/>
    <w:rsid w:val="00231A0F"/>
    <w:rsid w:val="0023219D"/>
    <w:rsid w:val="00234E71"/>
    <w:rsid w:val="002351AB"/>
    <w:rsid w:val="00235401"/>
    <w:rsid w:val="00241D4C"/>
    <w:rsid w:val="00241E99"/>
    <w:rsid w:val="0024388F"/>
    <w:rsid w:val="00244265"/>
    <w:rsid w:val="002446F4"/>
    <w:rsid w:val="002450C1"/>
    <w:rsid w:val="00245259"/>
    <w:rsid w:val="00245345"/>
    <w:rsid w:val="00246165"/>
    <w:rsid w:val="0024640E"/>
    <w:rsid w:val="0024657F"/>
    <w:rsid w:val="00247145"/>
    <w:rsid w:val="0025145A"/>
    <w:rsid w:val="0026112A"/>
    <w:rsid w:val="0026261F"/>
    <w:rsid w:val="00265B1C"/>
    <w:rsid w:val="0026609E"/>
    <w:rsid w:val="00266E21"/>
    <w:rsid w:val="00270259"/>
    <w:rsid w:val="002709A9"/>
    <w:rsid w:val="0027110B"/>
    <w:rsid w:val="0027368F"/>
    <w:rsid w:val="00274515"/>
    <w:rsid w:val="002767C3"/>
    <w:rsid w:val="002768E9"/>
    <w:rsid w:val="00283473"/>
    <w:rsid w:val="00283DEE"/>
    <w:rsid w:val="00290DC8"/>
    <w:rsid w:val="00291740"/>
    <w:rsid w:val="002928F9"/>
    <w:rsid w:val="00294EC0"/>
    <w:rsid w:val="002A14E5"/>
    <w:rsid w:val="002A18E8"/>
    <w:rsid w:val="002A3E64"/>
    <w:rsid w:val="002A3EEC"/>
    <w:rsid w:val="002A3F00"/>
    <w:rsid w:val="002A495E"/>
    <w:rsid w:val="002A659D"/>
    <w:rsid w:val="002A692F"/>
    <w:rsid w:val="002B1344"/>
    <w:rsid w:val="002B3C3E"/>
    <w:rsid w:val="002B4D6D"/>
    <w:rsid w:val="002B54B5"/>
    <w:rsid w:val="002B5792"/>
    <w:rsid w:val="002B70FE"/>
    <w:rsid w:val="002C11D0"/>
    <w:rsid w:val="002C14F4"/>
    <w:rsid w:val="002C1B16"/>
    <w:rsid w:val="002C2AC1"/>
    <w:rsid w:val="002C33EF"/>
    <w:rsid w:val="002C35C1"/>
    <w:rsid w:val="002C430B"/>
    <w:rsid w:val="002C6043"/>
    <w:rsid w:val="002C7427"/>
    <w:rsid w:val="002C7CDB"/>
    <w:rsid w:val="002D2B0F"/>
    <w:rsid w:val="002D3D9B"/>
    <w:rsid w:val="002D5C36"/>
    <w:rsid w:val="002D5CBB"/>
    <w:rsid w:val="002D6B3C"/>
    <w:rsid w:val="002D71FA"/>
    <w:rsid w:val="002D78B6"/>
    <w:rsid w:val="002D7EB3"/>
    <w:rsid w:val="002E0C62"/>
    <w:rsid w:val="002E29CC"/>
    <w:rsid w:val="002E3100"/>
    <w:rsid w:val="002E3162"/>
    <w:rsid w:val="002E3D52"/>
    <w:rsid w:val="002E508D"/>
    <w:rsid w:val="002E793B"/>
    <w:rsid w:val="002F051E"/>
    <w:rsid w:val="002F59A0"/>
    <w:rsid w:val="003004A9"/>
    <w:rsid w:val="00301CBD"/>
    <w:rsid w:val="00305134"/>
    <w:rsid w:val="00306E7D"/>
    <w:rsid w:val="00310AD6"/>
    <w:rsid w:val="00313D89"/>
    <w:rsid w:val="00315F5E"/>
    <w:rsid w:val="003161CB"/>
    <w:rsid w:val="003173AE"/>
    <w:rsid w:val="00317AF7"/>
    <w:rsid w:val="00323E07"/>
    <w:rsid w:val="00324DC5"/>
    <w:rsid w:val="00325EFC"/>
    <w:rsid w:val="00332220"/>
    <w:rsid w:val="00333665"/>
    <w:rsid w:val="00333FA6"/>
    <w:rsid w:val="00335327"/>
    <w:rsid w:val="003356A1"/>
    <w:rsid w:val="00340877"/>
    <w:rsid w:val="00340B90"/>
    <w:rsid w:val="0034113F"/>
    <w:rsid w:val="00342299"/>
    <w:rsid w:val="00342A14"/>
    <w:rsid w:val="003437AB"/>
    <w:rsid w:val="003479E2"/>
    <w:rsid w:val="0035137D"/>
    <w:rsid w:val="0035155C"/>
    <w:rsid w:val="00356233"/>
    <w:rsid w:val="0036207F"/>
    <w:rsid w:val="003625FE"/>
    <w:rsid w:val="003639B2"/>
    <w:rsid w:val="0036493A"/>
    <w:rsid w:val="0036685D"/>
    <w:rsid w:val="003717D8"/>
    <w:rsid w:val="00374129"/>
    <w:rsid w:val="003741F6"/>
    <w:rsid w:val="00376CD9"/>
    <w:rsid w:val="003778EF"/>
    <w:rsid w:val="00377F79"/>
    <w:rsid w:val="00380043"/>
    <w:rsid w:val="00380194"/>
    <w:rsid w:val="00381A5E"/>
    <w:rsid w:val="00386B44"/>
    <w:rsid w:val="00386F87"/>
    <w:rsid w:val="00387C10"/>
    <w:rsid w:val="00390124"/>
    <w:rsid w:val="00391364"/>
    <w:rsid w:val="00392F2B"/>
    <w:rsid w:val="003942B7"/>
    <w:rsid w:val="003A0ADC"/>
    <w:rsid w:val="003A0F38"/>
    <w:rsid w:val="003A357C"/>
    <w:rsid w:val="003A36A8"/>
    <w:rsid w:val="003A6AAB"/>
    <w:rsid w:val="003B1050"/>
    <w:rsid w:val="003B4190"/>
    <w:rsid w:val="003B49C1"/>
    <w:rsid w:val="003B49CF"/>
    <w:rsid w:val="003B6EB8"/>
    <w:rsid w:val="003B7808"/>
    <w:rsid w:val="003B7EDA"/>
    <w:rsid w:val="003C03B6"/>
    <w:rsid w:val="003C1F6E"/>
    <w:rsid w:val="003C242E"/>
    <w:rsid w:val="003C4BB3"/>
    <w:rsid w:val="003C7359"/>
    <w:rsid w:val="003C7DD3"/>
    <w:rsid w:val="003D3615"/>
    <w:rsid w:val="003D41B8"/>
    <w:rsid w:val="003D4753"/>
    <w:rsid w:val="003D558A"/>
    <w:rsid w:val="003D5900"/>
    <w:rsid w:val="003E32ED"/>
    <w:rsid w:val="003E42B6"/>
    <w:rsid w:val="003E53A7"/>
    <w:rsid w:val="003E737C"/>
    <w:rsid w:val="003E7EE3"/>
    <w:rsid w:val="003F185E"/>
    <w:rsid w:val="003F5D2C"/>
    <w:rsid w:val="00400531"/>
    <w:rsid w:val="0040108C"/>
    <w:rsid w:val="004028FC"/>
    <w:rsid w:val="00406BEE"/>
    <w:rsid w:val="00407C6B"/>
    <w:rsid w:val="00412FDB"/>
    <w:rsid w:val="004142A1"/>
    <w:rsid w:val="00414971"/>
    <w:rsid w:val="004161B4"/>
    <w:rsid w:val="0041685E"/>
    <w:rsid w:val="00417FCE"/>
    <w:rsid w:val="00425A1D"/>
    <w:rsid w:val="004312EC"/>
    <w:rsid w:val="004315BC"/>
    <w:rsid w:val="004338E8"/>
    <w:rsid w:val="00433DB3"/>
    <w:rsid w:val="00440504"/>
    <w:rsid w:val="0044431F"/>
    <w:rsid w:val="004444CE"/>
    <w:rsid w:val="00450ECD"/>
    <w:rsid w:val="0045180B"/>
    <w:rsid w:val="004526E8"/>
    <w:rsid w:val="00452BA7"/>
    <w:rsid w:val="00456D9C"/>
    <w:rsid w:val="0045741C"/>
    <w:rsid w:val="00463FC1"/>
    <w:rsid w:val="004652F7"/>
    <w:rsid w:val="004657A8"/>
    <w:rsid w:val="0046737B"/>
    <w:rsid w:val="0046772A"/>
    <w:rsid w:val="0047664B"/>
    <w:rsid w:val="00482FF8"/>
    <w:rsid w:val="0048353B"/>
    <w:rsid w:val="00486FF6"/>
    <w:rsid w:val="00490A55"/>
    <w:rsid w:val="004916CF"/>
    <w:rsid w:val="004933BA"/>
    <w:rsid w:val="00493EF7"/>
    <w:rsid w:val="004A00CF"/>
    <w:rsid w:val="004A39F3"/>
    <w:rsid w:val="004A7510"/>
    <w:rsid w:val="004A7F8A"/>
    <w:rsid w:val="004B33C2"/>
    <w:rsid w:val="004B5350"/>
    <w:rsid w:val="004B53DA"/>
    <w:rsid w:val="004B627A"/>
    <w:rsid w:val="004B79B3"/>
    <w:rsid w:val="004C19DF"/>
    <w:rsid w:val="004C2457"/>
    <w:rsid w:val="004C2F23"/>
    <w:rsid w:val="004C4D00"/>
    <w:rsid w:val="004C5029"/>
    <w:rsid w:val="004C525C"/>
    <w:rsid w:val="004C6DFC"/>
    <w:rsid w:val="004C71DB"/>
    <w:rsid w:val="004C7D3D"/>
    <w:rsid w:val="004D17EB"/>
    <w:rsid w:val="004D6262"/>
    <w:rsid w:val="004E1290"/>
    <w:rsid w:val="004E4583"/>
    <w:rsid w:val="004E6127"/>
    <w:rsid w:val="004E6F9B"/>
    <w:rsid w:val="004F1FEC"/>
    <w:rsid w:val="004F224E"/>
    <w:rsid w:val="004F3215"/>
    <w:rsid w:val="00501A0D"/>
    <w:rsid w:val="00502722"/>
    <w:rsid w:val="00505522"/>
    <w:rsid w:val="00507340"/>
    <w:rsid w:val="0051274F"/>
    <w:rsid w:val="00512BE1"/>
    <w:rsid w:val="00515F25"/>
    <w:rsid w:val="005178D6"/>
    <w:rsid w:val="00521700"/>
    <w:rsid w:val="0052438D"/>
    <w:rsid w:val="00524EEB"/>
    <w:rsid w:val="00526514"/>
    <w:rsid w:val="00527A10"/>
    <w:rsid w:val="00530B8B"/>
    <w:rsid w:val="00530C33"/>
    <w:rsid w:val="00532F1E"/>
    <w:rsid w:val="0053455C"/>
    <w:rsid w:val="00534871"/>
    <w:rsid w:val="00536E53"/>
    <w:rsid w:val="00536EC0"/>
    <w:rsid w:val="005374B4"/>
    <w:rsid w:val="00537532"/>
    <w:rsid w:val="00537B9A"/>
    <w:rsid w:val="00540648"/>
    <w:rsid w:val="00540990"/>
    <w:rsid w:val="00541059"/>
    <w:rsid w:val="0054257B"/>
    <w:rsid w:val="00543E31"/>
    <w:rsid w:val="005446B7"/>
    <w:rsid w:val="005452FC"/>
    <w:rsid w:val="0054646E"/>
    <w:rsid w:val="0055040D"/>
    <w:rsid w:val="00552EC2"/>
    <w:rsid w:val="00555414"/>
    <w:rsid w:val="00557E45"/>
    <w:rsid w:val="00562388"/>
    <w:rsid w:val="00564370"/>
    <w:rsid w:val="00570848"/>
    <w:rsid w:val="00575CE0"/>
    <w:rsid w:val="0057659A"/>
    <w:rsid w:val="00577B05"/>
    <w:rsid w:val="005824D2"/>
    <w:rsid w:val="005833B5"/>
    <w:rsid w:val="00584B82"/>
    <w:rsid w:val="005919B6"/>
    <w:rsid w:val="0059231A"/>
    <w:rsid w:val="00592CB7"/>
    <w:rsid w:val="0059361C"/>
    <w:rsid w:val="005958FA"/>
    <w:rsid w:val="00596907"/>
    <w:rsid w:val="005A0328"/>
    <w:rsid w:val="005A152E"/>
    <w:rsid w:val="005A27A4"/>
    <w:rsid w:val="005B0749"/>
    <w:rsid w:val="005B17AE"/>
    <w:rsid w:val="005B252C"/>
    <w:rsid w:val="005B5454"/>
    <w:rsid w:val="005B566A"/>
    <w:rsid w:val="005B5E91"/>
    <w:rsid w:val="005C0E3E"/>
    <w:rsid w:val="005C32A3"/>
    <w:rsid w:val="005C5FB2"/>
    <w:rsid w:val="005D3641"/>
    <w:rsid w:val="005D5DA0"/>
    <w:rsid w:val="005D6BA9"/>
    <w:rsid w:val="005E5295"/>
    <w:rsid w:val="005E5D33"/>
    <w:rsid w:val="005E7E1A"/>
    <w:rsid w:val="005F0793"/>
    <w:rsid w:val="005F2BEF"/>
    <w:rsid w:val="005F4343"/>
    <w:rsid w:val="005F49AF"/>
    <w:rsid w:val="005F4A8A"/>
    <w:rsid w:val="005F6EA0"/>
    <w:rsid w:val="005F7187"/>
    <w:rsid w:val="006011CE"/>
    <w:rsid w:val="00602E22"/>
    <w:rsid w:val="006046BC"/>
    <w:rsid w:val="006050DB"/>
    <w:rsid w:val="006057D5"/>
    <w:rsid w:val="006069C2"/>
    <w:rsid w:val="00610108"/>
    <w:rsid w:val="00610A09"/>
    <w:rsid w:val="00612484"/>
    <w:rsid w:val="00613501"/>
    <w:rsid w:val="006135F1"/>
    <w:rsid w:val="00613E1F"/>
    <w:rsid w:val="0061459A"/>
    <w:rsid w:val="00614938"/>
    <w:rsid w:val="00620AE1"/>
    <w:rsid w:val="00622B01"/>
    <w:rsid w:val="006237B7"/>
    <w:rsid w:val="00624E8F"/>
    <w:rsid w:val="0063269C"/>
    <w:rsid w:val="006344D7"/>
    <w:rsid w:val="0063616E"/>
    <w:rsid w:val="006404DD"/>
    <w:rsid w:val="00640EBD"/>
    <w:rsid w:val="00641E99"/>
    <w:rsid w:val="006440CC"/>
    <w:rsid w:val="00645FEA"/>
    <w:rsid w:val="00646031"/>
    <w:rsid w:val="00646768"/>
    <w:rsid w:val="00654D1C"/>
    <w:rsid w:val="00655722"/>
    <w:rsid w:val="00656647"/>
    <w:rsid w:val="00656C82"/>
    <w:rsid w:val="00656EA8"/>
    <w:rsid w:val="00664A2D"/>
    <w:rsid w:val="00664F55"/>
    <w:rsid w:val="00665345"/>
    <w:rsid w:val="0066724B"/>
    <w:rsid w:val="00667989"/>
    <w:rsid w:val="00671D53"/>
    <w:rsid w:val="00672A59"/>
    <w:rsid w:val="00673929"/>
    <w:rsid w:val="00674A85"/>
    <w:rsid w:val="00675A46"/>
    <w:rsid w:val="006762B6"/>
    <w:rsid w:val="0067760B"/>
    <w:rsid w:val="0068163D"/>
    <w:rsid w:val="00683A9E"/>
    <w:rsid w:val="006848AD"/>
    <w:rsid w:val="006854E0"/>
    <w:rsid w:val="006858E1"/>
    <w:rsid w:val="00685A65"/>
    <w:rsid w:val="006947C0"/>
    <w:rsid w:val="00695F6F"/>
    <w:rsid w:val="006A032A"/>
    <w:rsid w:val="006A05FD"/>
    <w:rsid w:val="006A0F6E"/>
    <w:rsid w:val="006A1A8F"/>
    <w:rsid w:val="006A3A49"/>
    <w:rsid w:val="006A3FAA"/>
    <w:rsid w:val="006A4BB5"/>
    <w:rsid w:val="006A7BC5"/>
    <w:rsid w:val="006B1CD7"/>
    <w:rsid w:val="006B25B1"/>
    <w:rsid w:val="006B3B8E"/>
    <w:rsid w:val="006B3E0C"/>
    <w:rsid w:val="006B62A6"/>
    <w:rsid w:val="006B7C2E"/>
    <w:rsid w:val="006C078D"/>
    <w:rsid w:val="006C358D"/>
    <w:rsid w:val="006C5A66"/>
    <w:rsid w:val="006C66BC"/>
    <w:rsid w:val="006C67C9"/>
    <w:rsid w:val="006D2F5E"/>
    <w:rsid w:val="006D74BC"/>
    <w:rsid w:val="006D7EF5"/>
    <w:rsid w:val="006E0B93"/>
    <w:rsid w:val="006E0E87"/>
    <w:rsid w:val="006E3424"/>
    <w:rsid w:val="006E4AA1"/>
    <w:rsid w:val="006E4AC4"/>
    <w:rsid w:val="006E7119"/>
    <w:rsid w:val="006F10E4"/>
    <w:rsid w:val="006F4504"/>
    <w:rsid w:val="006F4D50"/>
    <w:rsid w:val="006F621C"/>
    <w:rsid w:val="00701F23"/>
    <w:rsid w:val="0070263A"/>
    <w:rsid w:val="00702AD7"/>
    <w:rsid w:val="007035E4"/>
    <w:rsid w:val="00703ED0"/>
    <w:rsid w:val="00704830"/>
    <w:rsid w:val="007049E0"/>
    <w:rsid w:val="007059C2"/>
    <w:rsid w:val="00707CBE"/>
    <w:rsid w:val="007103C0"/>
    <w:rsid w:val="00712854"/>
    <w:rsid w:val="00713B34"/>
    <w:rsid w:val="007141DF"/>
    <w:rsid w:val="007146F6"/>
    <w:rsid w:val="00720F3B"/>
    <w:rsid w:val="00722539"/>
    <w:rsid w:val="00724283"/>
    <w:rsid w:val="00731546"/>
    <w:rsid w:val="0073291C"/>
    <w:rsid w:val="00737DA1"/>
    <w:rsid w:val="00740471"/>
    <w:rsid w:val="00740C29"/>
    <w:rsid w:val="00740CB5"/>
    <w:rsid w:val="00742507"/>
    <w:rsid w:val="0074314A"/>
    <w:rsid w:val="007520F0"/>
    <w:rsid w:val="007541F5"/>
    <w:rsid w:val="00756673"/>
    <w:rsid w:val="007622BA"/>
    <w:rsid w:val="007624BE"/>
    <w:rsid w:val="00762E7B"/>
    <w:rsid w:val="00770230"/>
    <w:rsid w:val="007704CC"/>
    <w:rsid w:val="00770ADC"/>
    <w:rsid w:val="00771F16"/>
    <w:rsid w:val="00773327"/>
    <w:rsid w:val="007767BE"/>
    <w:rsid w:val="007805D7"/>
    <w:rsid w:val="00780E52"/>
    <w:rsid w:val="00781C32"/>
    <w:rsid w:val="0078294C"/>
    <w:rsid w:val="0078350C"/>
    <w:rsid w:val="007838E7"/>
    <w:rsid w:val="00783DF4"/>
    <w:rsid w:val="00787A17"/>
    <w:rsid w:val="00791226"/>
    <w:rsid w:val="00793A4C"/>
    <w:rsid w:val="0079476D"/>
    <w:rsid w:val="00795322"/>
    <w:rsid w:val="00797588"/>
    <w:rsid w:val="007A0AD0"/>
    <w:rsid w:val="007A2202"/>
    <w:rsid w:val="007A289C"/>
    <w:rsid w:val="007A43E0"/>
    <w:rsid w:val="007A608F"/>
    <w:rsid w:val="007A76FE"/>
    <w:rsid w:val="007B0A39"/>
    <w:rsid w:val="007B303A"/>
    <w:rsid w:val="007B3C66"/>
    <w:rsid w:val="007B4D3B"/>
    <w:rsid w:val="007B6A29"/>
    <w:rsid w:val="007B71EF"/>
    <w:rsid w:val="007B7D58"/>
    <w:rsid w:val="007C10B7"/>
    <w:rsid w:val="007C3927"/>
    <w:rsid w:val="007C404C"/>
    <w:rsid w:val="007D04A2"/>
    <w:rsid w:val="007D1899"/>
    <w:rsid w:val="007D1EDD"/>
    <w:rsid w:val="007D5A7F"/>
    <w:rsid w:val="007D5D7E"/>
    <w:rsid w:val="007D639D"/>
    <w:rsid w:val="007D7455"/>
    <w:rsid w:val="007E0409"/>
    <w:rsid w:val="007E2521"/>
    <w:rsid w:val="007E3728"/>
    <w:rsid w:val="007E4A30"/>
    <w:rsid w:val="007E5445"/>
    <w:rsid w:val="007E55D0"/>
    <w:rsid w:val="007E6CB1"/>
    <w:rsid w:val="007F005E"/>
    <w:rsid w:val="007F1F8F"/>
    <w:rsid w:val="007F205D"/>
    <w:rsid w:val="007F3EED"/>
    <w:rsid w:val="007F751C"/>
    <w:rsid w:val="008035A5"/>
    <w:rsid w:val="00803DF3"/>
    <w:rsid w:val="00804A21"/>
    <w:rsid w:val="00806D49"/>
    <w:rsid w:val="00807548"/>
    <w:rsid w:val="00807834"/>
    <w:rsid w:val="0081278A"/>
    <w:rsid w:val="00815735"/>
    <w:rsid w:val="00815DC9"/>
    <w:rsid w:val="00816317"/>
    <w:rsid w:val="00821238"/>
    <w:rsid w:val="008212EC"/>
    <w:rsid w:val="0082148D"/>
    <w:rsid w:val="00822F2D"/>
    <w:rsid w:val="00824361"/>
    <w:rsid w:val="00824DFE"/>
    <w:rsid w:val="00830262"/>
    <w:rsid w:val="00831878"/>
    <w:rsid w:val="00831B5A"/>
    <w:rsid w:val="0083290F"/>
    <w:rsid w:val="008345A6"/>
    <w:rsid w:val="0083470E"/>
    <w:rsid w:val="00834D3B"/>
    <w:rsid w:val="00841AF3"/>
    <w:rsid w:val="008439BD"/>
    <w:rsid w:val="00843F66"/>
    <w:rsid w:val="008448E7"/>
    <w:rsid w:val="00846D67"/>
    <w:rsid w:val="008500E5"/>
    <w:rsid w:val="008529C0"/>
    <w:rsid w:val="00855389"/>
    <w:rsid w:val="00855969"/>
    <w:rsid w:val="008559B5"/>
    <w:rsid w:val="0086181A"/>
    <w:rsid w:val="008623BF"/>
    <w:rsid w:val="00864075"/>
    <w:rsid w:val="00865D3D"/>
    <w:rsid w:val="00867FD4"/>
    <w:rsid w:val="008711E2"/>
    <w:rsid w:val="0087386B"/>
    <w:rsid w:val="008779E9"/>
    <w:rsid w:val="00881381"/>
    <w:rsid w:val="00884787"/>
    <w:rsid w:val="00884EB0"/>
    <w:rsid w:val="008850DD"/>
    <w:rsid w:val="00885172"/>
    <w:rsid w:val="00885A8D"/>
    <w:rsid w:val="00885F84"/>
    <w:rsid w:val="008869BB"/>
    <w:rsid w:val="00890AC5"/>
    <w:rsid w:val="00893F69"/>
    <w:rsid w:val="00894A37"/>
    <w:rsid w:val="00894D76"/>
    <w:rsid w:val="00896D72"/>
    <w:rsid w:val="00897094"/>
    <w:rsid w:val="00897730"/>
    <w:rsid w:val="008A0468"/>
    <w:rsid w:val="008A07E6"/>
    <w:rsid w:val="008A2446"/>
    <w:rsid w:val="008A7560"/>
    <w:rsid w:val="008A7B1C"/>
    <w:rsid w:val="008B0935"/>
    <w:rsid w:val="008B487C"/>
    <w:rsid w:val="008B49C4"/>
    <w:rsid w:val="008B6008"/>
    <w:rsid w:val="008B68FC"/>
    <w:rsid w:val="008C15F6"/>
    <w:rsid w:val="008C4E76"/>
    <w:rsid w:val="008C56F2"/>
    <w:rsid w:val="008D0E0F"/>
    <w:rsid w:val="008D1FA6"/>
    <w:rsid w:val="008D47F5"/>
    <w:rsid w:val="008D5939"/>
    <w:rsid w:val="008D6355"/>
    <w:rsid w:val="008E09D5"/>
    <w:rsid w:val="008E0E01"/>
    <w:rsid w:val="008E0E29"/>
    <w:rsid w:val="008E25F8"/>
    <w:rsid w:val="008E281F"/>
    <w:rsid w:val="008E3674"/>
    <w:rsid w:val="008E42A9"/>
    <w:rsid w:val="008F2319"/>
    <w:rsid w:val="00900943"/>
    <w:rsid w:val="00902A79"/>
    <w:rsid w:val="00903368"/>
    <w:rsid w:val="00905887"/>
    <w:rsid w:val="00906AD6"/>
    <w:rsid w:val="0090770A"/>
    <w:rsid w:val="00907ECA"/>
    <w:rsid w:val="00910A8C"/>
    <w:rsid w:val="00910D5C"/>
    <w:rsid w:val="00912D48"/>
    <w:rsid w:val="00912FA0"/>
    <w:rsid w:val="00914196"/>
    <w:rsid w:val="009152EC"/>
    <w:rsid w:val="009173E7"/>
    <w:rsid w:val="00922C58"/>
    <w:rsid w:val="00923245"/>
    <w:rsid w:val="00924FDF"/>
    <w:rsid w:val="0093451C"/>
    <w:rsid w:val="00934CCA"/>
    <w:rsid w:val="00937F2C"/>
    <w:rsid w:val="0094037A"/>
    <w:rsid w:val="00940448"/>
    <w:rsid w:val="009404BA"/>
    <w:rsid w:val="00940710"/>
    <w:rsid w:val="00943C8F"/>
    <w:rsid w:val="00943D73"/>
    <w:rsid w:val="00943E9C"/>
    <w:rsid w:val="009519F9"/>
    <w:rsid w:val="00952554"/>
    <w:rsid w:val="009562ED"/>
    <w:rsid w:val="00961E3F"/>
    <w:rsid w:val="009624F9"/>
    <w:rsid w:val="00962BC0"/>
    <w:rsid w:val="00963468"/>
    <w:rsid w:val="00963EF8"/>
    <w:rsid w:val="009656ED"/>
    <w:rsid w:val="009657EA"/>
    <w:rsid w:val="00971DEC"/>
    <w:rsid w:val="009721D7"/>
    <w:rsid w:val="00972716"/>
    <w:rsid w:val="00973372"/>
    <w:rsid w:val="00977651"/>
    <w:rsid w:val="0098076B"/>
    <w:rsid w:val="00981C8D"/>
    <w:rsid w:val="00982B1A"/>
    <w:rsid w:val="00982BC6"/>
    <w:rsid w:val="009838DB"/>
    <w:rsid w:val="00983DE7"/>
    <w:rsid w:val="00984FCD"/>
    <w:rsid w:val="00986103"/>
    <w:rsid w:val="009931BA"/>
    <w:rsid w:val="009932AC"/>
    <w:rsid w:val="00993422"/>
    <w:rsid w:val="00993913"/>
    <w:rsid w:val="00995CB0"/>
    <w:rsid w:val="009977EF"/>
    <w:rsid w:val="009A0052"/>
    <w:rsid w:val="009A0203"/>
    <w:rsid w:val="009A47CC"/>
    <w:rsid w:val="009A4FA0"/>
    <w:rsid w:val="009A52CC"/>
    <w:rsid w:val="009A7ED6"/>
    <w:rsid w:val="009B0F8F"/>
    <w:rsid w:val="009B49D8"/>
    <w:rsid w:val="009C0359"/>
    <w:rsid w:val="009C5AAE"/>
    <w:rsid w:val="009D080F"/>
    <w:rsid w:val="009D0F72"/>
    <w:rsid w:val="009D184E"/>
    <w:rsid w:val="009D241A"/>
    <w:rsid w:val="009D2ACC"/>
    <w:rsid w:val="009D32F5"/>
    <w:rsid w:val="009D4D4A"/>
    <w:rsid w:val="009D4ED6"/>
    <w:rsid w:val="009D5634"/>
    <w:rsid w:val="009E07E9"/>
    <w:rsid w:val="009E1255"/>
    <w:rsid w:val="009E51A6"/>
    <w:rsid w:val="009E7A5D"/>
    <w:rsid w:val="009E7E80"/>
    <w:rsid w:val="009F07B3"/>
    <w:rsid w:val="009F6A50"/>
    <w:rsid w:val="00A001DB"/>
    <w:rsid w:val="00A00E1C"/>
    <w:rsid w:val="00A0489B"/>
    <w:rsid w:val="00A0710A"/>
    <w:rsid w:val="00A108DD"/>
    <w:rsid w:val="00A13BFF"/>
    <w:rsid w:val="00A2021B"/>
    <w:rsid w:val="00A20482"/>
    <w:rsid w:val="00A23C83"/>
    <w:rsid w:val="00A2475F"/>
    <w:rsid w:val="00A250FA"/>
    <w:rsid w:val="00A26B75"/>
    <w:rsid w:val="00A33811"/>
    <w:rsid w:val="00A3453A"/>
    <w:rsid w:val="00A350F7"/>
    <w:rsid w:val="00A40F96"/>
    <w:rsid w:val="00A44B7C"/>
    <w:rsid w:val="00A451DF"/>
    <w:rsid w:val="00A457CF"/>
    <w:rsid w:val="00A500F4"/>
    <w:rsid w:val="00A528B1"/>
    <w:rsid w:val="00A55D98"/>
    <w:rsid w:val="00A575BD"/>
    <w:rsid w:val="00A633ED"/>
    <w:rsid w:val="00A666C1"/>
    <w:rsid w:val="00A66C7E"/>
    <w:rsid w:val="00A750D0"/>
    <w:rsid w:val="00A751C3"/>
    <w:rsid w:val="00A80144"/>
    <w:rsid w:val="00A82907"/>
    <w:rsid w:val="00A83328"/>
    <w:rsid w:val="00A86FDE"/>
    <w:rsid w:val="00A90210"/>
    <w:rsid w:val="00A927D7"/>
    <w:rsid w:val="00AA07E3"/>
    <w:rsid w:val="00AA094C"/>
    <w:rsid w:val="00AA0D0E"/>
    <w:rsid w:val="00AA10AE"/>
    <w:rsid w:val="00AA5175"/>
    <w:rsid w:val="00AA5F9F"/>
    <w:rsid w:val="00AB0AD8"/>
    <w:rsid w:val="00AB1391"/>
    <w:rsid w:val="00AB1786"/>
    <w:rsid w:val="00AB1F7D"/>
    <w:rsid w:val="00AC29DD"/>
    <w:rsid w:val="00AC3A81"/>
    <w:rsid w:val="00AC483C"/>
    <w:rsid w:val="00AC589F"/>
    <w:rsid w:val="00AC5DFD"/>
    <w:rsid w:val="00AC7134"/>
    <w:rsid w:val="00AC7B0F"/>
    <w:rsid w:val="00AD1DC6"/>
    <w:rsid w:val="00AD551B"/>
    <w:rsid w:val="00AD5D5D"/>
    <w:rsid w:val="00AD5ECC"/>
    <w:rsid w:val="00AE037D"/>
    <w:rsid w:val="00AE1912"/>
    <w:rsid w:val="00AE1DBA"/>
    <w:rsid w:val="00AE43D3"/>
    <w:rsid w:val="00AE466B"/>
    <w:rsid w:val="00AE5DF8"/>
    <w:rsid w:val="00AE6BDB"/>
    <w:rsid w:val="00AE7110"/>
    <w:rsid w:val="00AE7F04"/>
    <w:rsid w:val="00AF17CD"/>
    <w:rsid w:val="00AF3841"/>
    <w:rsid w:val="00AF7C73"/>
    <w:rsid w:val="00B008EC"/>
    <w:rsid w:val="00B01992"/>
    <w:rsid w:val="00B026C6"/>
    <w:rsid w:val="00B030B9"/>
    <w:rsid w:val="00B0312F"/>
    <w:rsid w:val="00B03D31"/>
    <w:rsid w:val="00B04E8A"/>
    <w:rsid w:val="00B07A29"/>
    <w:rsid w:val="00B11D04"/>
    <w:rsid w:val="00B11FFE"/>
    <w:rsid w:val="00B12EF7"/>
    <w:rsid w:val="00B14B9B"/>
    <w:rsid w:val="00B161B6"/>
    <w:rsid w:val="00B20144"/>
    <w:rsid w:val="00B20354"/>
    <w:rsid w:val="00B21028"/>
    <w:rsid w:val="00B214F5"/>
    <w:rsid w:val="00B21554"/>
    <w:rsid w:val="00B21815"/>
    <w:rsid w:val="00B21FA2"/>
    <w:rsid w:val="00B2203E"/>
    <w:rsid w:val="00B22BC2"/>
    <w:rsid w:val="00B23346"/>
    <w:rsid w:val="00B254A1"/>
    <w:rsid w:val="00B256E4"/>
    <w:rsid w:val="00B25BED"/>
    <w:rsid w:val="00B2755C"/>
    <w:rsid w:val="00B305B8"/>
    <w:rsid w:val="00B308C0"/>
    <w:rsid w:val="00B3133E"/>
    <w:rsid w:val="00B33518"/>
    <w:rsid w:val="00B35A20"/>
    <w:rsid w:val="00B35C53"/>
    <w:rsid w:val="00B36BA9"/>
    <w:rsid w:val="00B37A0E"/>
    <w:rsid w:val="00B408C2"/>
    <w:rsid w:val="00B41294"/>
    <w:rsid w:val="00B41718"/>
    <w:rsid w:val="00B44603"/>
    <w:rsid w:val="00B46AFC"/>
    <w:rsid w:val="00B47ACE"/>
    <w:rsid w:val="00B47CF4"/>
    <w:rsid w:val="00B501B8"/>
    <w:rsid w:val="00B51788"/>
    <w:rsid w:val="00B53025"/>
    <w:rsid w:val="00B552BB"/>
    <w:rsid w:val="00B55F5A"/>
    <w:rsid w:val="00B56EBA"/>
    <w:rsid w:val="00B570AD"/>
    <w:rsid w:val="00B57F01"/>
    <w:rsid w:val="00B6151E"/>
    <w:rsid w:val="00B63704"/>
    <w:rsid w:val="00B643F6"/>
    <w:rsid w:val="00B646CB"/>
    <w:rsid w:val="00B64B70"/>
    <w:rsid w:val="00B64D06"/>
    <w:rsid w:val="00B665DD"/>
    <w:rsid w:val="00B66857"/>
    <w:rsid w:val="00B669CC"/>
    <w:rsid w:val="00B67141"/>
    <w:rsid w:val="00B7104A"/>
    <w:rsid w:val="00B717A5"/>
    <w:rsid w:val="00B71D5E"/>
    <w:rsid w:val="00B74922"/>
    <w:rsid w:val="00B7629C"/>
    <w:rsid w:val="00B76610"/>
    <w:rsid w:val="00B81670"/>
    <w:rsid w:val="00B81BC5"/>
    <w:rsid w:val="00B84844"/>
    <w:rsid w:val="00B84C8C"/>
    <w:rsid w:val="00B85128"/>
    <w:rsid w:val="00B8546B"/>
    <w:rsid w:val="00B8574F"/>
    <w:rsid w:val="00B86733"/>
    <w:rsid w:val="00B91C44"/>
    <w:rsid w:val="00B95179"/>
    <w:rsid w:val="00B97814"/>
    <w:rsid w:val="00BA12A8"/>
    <w:rsid w:val="00BA2125"/>
    <w:rsid w:val="00BA3B94"/>
    <w:rsid w:val="00BA5011"/>
    <w:rsid w:val="00BB1655"/>
    <w:rsid w:val="00BB1959"/>
    <w:rsid w:val="00BB1F6C"/>
    <w:rsid w:val="00BB464C"/>
    <w:rsid w:val="00BB6B07"/>
    <w:rsid w:val="00BB6EB7"/>
    <w:rsid w:val="00BC0604"/>
    <w:rsid w:val="00BC331B"/>
    <w:rsid w:val="00BC4D60"/>
    <w:rsid w:val="00BC570B"/>
    <w:rsid w:val="00BC7227"/>
    <w:rsid w:val="00BD1C7E"/>
    <w:rsid w:val="00BD2295"/>
    <w:rsid w:val="00BD3AE0"/>
    <w:rsid w:val="00BD5EB2"/>
    <w:rsid w:val="00BD6341"/>
    <w:rsid w:val="00BE040D"/>
    <w:rsid w:val="00BE24D7"/>
    <w:rsid w:val="00BE474E"/>
    <w:rsid w:val="00BE4A73"/>
    <w:rsid w:val="00BF2774"/>
    <w:rsid w:val="00BF4E66"/>
    <w:rsid w:val="00BF6325"/>
    <w:rsid w:val="00C00415"/>
    <w:rsid w:val="00C06F7E"/>
    <w:rsid w:val="00C0728E"/>
    <w:rsid w:val="00C07BE9"/>
    <w:rsid w:val="00C07C94"/>
    <w:rsid w:val="00C110C1"/>
    <w:rsid w:val="00C1132A"/>
    <w:rsid w:val="00C14012"/>
    <w:rsid w:val="00C161E0"/>
    <w:rsid w:val="00C24EE0"/>
    <w:rsid w:val="00C25648"/>
    <w:rsid w:val="00C27C62"/>
    <w:rsid w:val="00C31698"/>
    <w:rsid w:val="00C31BE3"/>
    <w:rsid w:val="00C33F98"/>
    <w:rsid w:val="00C34044"/>
    <w:rsid w:val="00C34E79"/>
    <w:rsid w:val="00C36BD4"/>
    <w:rsid w:val="00C37BAD"/>
    <w:rsid w:val="00C40320"/>
    <w:rsid w:val="00C40CC3"/>
    <w:rsid w:val="00C411C2"/>
    <w:rsid w:val="00C42766"/>
    <w:rsid w:val="00C45ED4"/>
    <w:rsid w:val="00C51FA6"/>
    <w:rsid w:val="00C52733"/>
    <w:rsid w:val="00C545AB"/>
    <w:rsid w:val="00C5570C"/>
    <w:rsid w:val="00C57AC9"/>
    <w:rsid w:val="00C6114A"/>
    <w:rsid w:val="00C616FC"/>
    <w:rsid w:val="00C62CAF"/>
    <w:rsid w:val="00C64BD3"/>
    <w:rsid w:val="00C6755E"/>
    <w:rsid w:val="00C73CF5"/>
    <w:rsid w:val="00C77DE6"/>
    <w:rsid w:val="00C80F8A"/>
    <w:rsid w:val="00C82151"/>
    <w:rsid w:val="00C82559"/>
    <w:rsid w:val="00C82FB4"/>
    <w:rsid w:val="00C839D8"/>
    <w:rsid w:val="00C87066"/>
    <w:rsid w:val="00C87E3C"/>
    <w:rsid w:val="00C90961"/>
    <w:rsid w:val="00C940C8"/>
    <w:rsid w:val="00C96BEB"/>
    <w:rsid w:val="00CA01B5"/>
    <w:rsid w:val="00CA194D"/>
    <w:rsid w:val="00CA264F"/>
    <w:rsid w:val="00CB0EA2"/>
    <w:rsid w:val="00CB10B0"/>
    <w:rsid w:val="00CB427D"/>
    <w:rsid w:val="00CB734E"/>
    <w:rsid w:val="00CB7B1E"/>
    <w:rsid w:val="00CC0E2C"/>
    <w:rsid w:val="00CC29A0"/>
    <w:rsid w:val="00CC3AB6"/>
    <w:rsid w:val="00CC69C5"/>
    <w:rsid w:val="00CC744C"/>
    <w:rsid w:val="00CC7787"/>
    <w:rsid w:val="00CC7BE7"/>
    <w:rsid w:val="00CD17A5"/>
    <w:rsid w:val="00CD5290"/>
    <w:rsid w:val="00CD6219"/>
    <w:rsid w:val="00CE0C54"/>
    <w:rsid w:val="00CE1EB0"/>
    <w:rsid w:val="00CE2C73"/>
    <w:rsid w:val="00CE3FA3"/>
    <w:rsid w:val="00CF7255"/>
    <w:rsid w:val="00D0281D"/>
    <w:rsid w:val="00D03A20"/>
    <w:rsid w:val="00D044B2"/>
    <w:rsid w:val="00D059AA"/>
    <w:rsid w:val="00D105F1"/>
    <w:rsid w:val="00D109C1"/>
    <w:rsid w:val="00D1298F"/>
    <w:rsid w:val="00D13527"/>
    <w:rsid w:val="00D14DD4"/>
    <w:rsid w:val="00D21699"/>
    <w:rsid w:val="00D2697F"/>
    <w:rsid w:val="00D30516"/>
    <w:rsid w:val="00D31667"/>
    <w:rsid w:val="00D33620"/>
    <w:rsid w:val="00D34F0D"/>
    <w:rsid w:val="00D35FBE"/>
    <w:rsid w:val="00D35FE4"/>
    <w:rsid w:val="00D4273A"/>
    <w:rsid w:val="00D46390"/>
    <w:rsid w:val="00D525F8"/>
    <w:rsid w:val="00D52A33"/>
    <w:rsid w:val="00D530FF"/>
    <w:rsid w:val="00D53336"/>
    <w:rsid w:val="00D55EE7"/>
    <w:rsid w:val="00D56AF5"/>
    <w:rsid w:val="00D57635"/>
    <w:rsid w:val="00D612B0"/>
    <w:rsid w:val="00D62BF7"/>
    <w:rsid w:val="00D63A29"/>
    <w:rsid w:val="00D6634A"/>
    <w:rsid w:val="00D703ED"/>
    <w:rsid w:val="00D74AA9"/>
    <w:rsid w:val="00D752C4"/>
    <w:rsid w:val="00D77009"/>
    <w:rsid w:val="00D7732D"/>
    <w:rsid w:val="00D80182"/>
    <w:rsid w:val="00D80C05"/>
    <w:rsid w:val="00D81420"/>
    <w:rsid w:val="00D8438E"/>
    <w:rsid w:val="00D86E08"/>
    <w:rsid w:val="00D86F49"/>
    <w:rsid w:val="00D871C0"/>
    <w:rsid w:val="00D92BD0"/>
    <w:rsid w:val="00D96057"/>
    <w:rsid w:val="00DA0A57"/>
    <w:rsid w:val="00DA36BB"/>
    <w:rsid w:val="00DA4BD4"/>
    <w:rsid w:val="00DA516C"/>
    <w:rsid w:val="00DB2A4C"/>
    <w:rsid w:val="00DB37F8"/>
    <w:rsid w:val="00DB4FAA"/>
    <w:rsid w:val="00DB5002"/>
    <w:rsid w:val="00DC05D8"/>
    <w:rsid w:val="00DC0F3C"/>
    <w:rsid w:val="00DC1142"/>
    <w:rsid w:val="00DC19CA"/>
    <w:rsid w:val="00DC2054"/>
    <w:rsid w:val="00DC4B40"/>
    <w:rsid w:val="00DC531F"/>
    <w:rsid w:val="00DC6402"/>
    <w:rsid w:val="00DD1656"/>
    <w:rsid w:val="00DD28FF"/>
    <w:rsid w:val="00DD34E7"/>
    <w:rsid w:val="00DD6DBB"/>
    <w:rsid w:val="00DD6E35"/>
    <w:rsid w:val="00DD6E65"/>
    <w:rsid w:val="00DD7CA2"/>
    <w:rsid w:val="00DE043A"/>
    <w:rsid w:val="00DE05A5"/>
    <w:rsid w:val="00DE0690"/>
    <w:rsid w:val="00DE13D1"/>
    <w:rsid w:val="00DE25AD"/>
    <w:rsid w:val="00DF052F"/>
    <w:rsid w:val="00DF20FA"/>
    <w:rsid w:val="00DF53CD"/>
    <w:rsid w:val="00DF5BCC"/>
    <w:rsid w:val="00DF5D93"/>
    <w:rsid w:val="00DF6C5E"/>
    <w:rsid w:val="00DF75B3"/>
    <w:rsid w:val="00DF76CF"/>
    <w:rsid w:val="00E02E70"/>
    <w:rsid w:val="00E03DB3"/>
    <w:rsid w:val="00E04220"/>
    <w:rsid w:val="00E0449F"/>
    <w:rsid w:val="00E10077"/>
    <w:rsid w:val="00E124AB"/>
    <w:rsid w:val="00E13A4D"/>
    <w:rsid w:val="00E13FED"/>
    <w:rsid w:val="00E15E8F"/>
    <w:rsid w:val="00E17232"/>
    <w:rsid w:val="00E17A73"/>
    <w:rsid w:val="00E200A1"/>
    <w:rsid w:val="00E2065A"/>
    <w:rsid w:val="00E2095D"/>
    <w:rsid w:val="00E238CA"/>
    <w:rsid w:val="00E35168"/>
    <w:rsid w:val="00E361CB"/>
    <w:rsid w:val="00E4220D"/>
    <w:rsid w:val="00E43182"/>
    <w:rsid w:val="00E433C8"/>
    <w:rsid w:val="00E43651"/>
    <w:rsid w:val="00E43E53"/>
    <w:rsid w:val="00E45E94"/>
    <w:rsid w:val="00E4641C"/>
    <w:rsid w:val="00E47A03"/>
    <w:rsid w:val="00E50F63"/>
    <w:rsid w:val="00E559F6"/>
    <w:rsid w:val="00E572A1"/>
    <w:rsid w:val="00E57368"/>
    <w:rsid w:val="00E60789"/>
    <w:rsid w:val="00E61EFF"/>
    <w:rsid w:val="00E6250A"/>
    <w:rsid w:val="00E64810"/>
    <w:rsid w:val="00E66B94"/>
    <w:rsid w:val="00E74B78"/>
    <w:rsid w:val="00E77A88"/>
    <w:rsid w:val="00E8075D"/>
    <w:rsid w:val="00E80854"/>
    <w:rsid w:val="00E80B13"/>
    <w:rsid w:val="00E819A3"/>
    <w:rsid w:val="00E8722B"/>
    <w:rsid w:val="00E902EE"/>
    <w:rsid w:val="00E9103A"/>
    <w:rsid w:val="00E9390C"/>
    <w:rsid w:val="00E95C2B"/>
    <w:rsid w:val="00EA0011"/>
    <w:rsid w:val="00EA07EF"/>
    <w:rsid w:val="00EA241E"/>
    <w:rsid w:val="00EA3210"/>
    <w:rsid w:val="00EA49AA"/>
    <w:rsid w:val="00EA4F5A"/>
    <w:rsid w:val="00EA64C0"/>
    <w:rsid w:val="00EB1A7C"/>
    <w:rsid w:val="00EB1E9F"/>
    <w:rsid w:val="00EB2103"/>
    <w:rsid w:val="00EB2F38"/>
    <w:rsid w:val="00EB6196"/>
    <w:rsid w:val="00EC0A01"/>
    <w:rsid w:val="00EC40E6"/>
    <w:rsid w:val="00EC4624"/>
    <w:rsid w:val="00EC5213"/>
    <w:rsid w:val="00EC5AB2"/>
    <w:rsid w:val="00ED10E8"/>
    <w:rsid w:val="00ED1208"/>
    <w:rsid w:val="00ED71CA"/>
    <w:rsid w:val="00EE04EB"/>
    <w:rsid w:val="00EE18D2"/>
    <w:rsid w:val="00EE32B4"/>
    <w:rsid w:val="00EE3856"/>
    <w:rsid w:val="00EE4DB1"/>
    <w:rsid w:val="00EE546F"/>
    <w:rsid w:val="00EE6007"/>
    <w:rsid w:val="00EE6E28"/>
    <w:rsid w:val="00EE730C"/>
    <w:rsid w:val="00EE7F54"/>
    <w:rsid w:val="00EF066F"/>
    <w:rsid w:val="00EF2094"/>
    <w:rsid w:val="00EF2E4C"/>
    <w:rsid w:val="00EF3D42"/>
    <w:rsid w:val="00EF4084"/>
    <w:rsid w:val="00EF461E"/>
    <w:rsid w:val="00EF524C"/>
    <w:rsid w:val="00EF701F"/>
    <w:rsid w:val="00F008FF"/>
    <w:rsid w:val="00F0099F"/>
    <w:rsid w:val="00F01779"/>
    <w:rsid w:val="00F01ABC"/>
    <w:rsid w:val="00F02C6A"/>
    <w:rsid w:val="00F061C7"/>
    <w:rsid w:val="00F0781E"/>
    <w:rsid w:val="00F1171F"/>
    <w:rsid w:val="00F124B0"/>
    <w:rsid w:val="00F12DED"/>
    <w:rsid w:val="00F136DD"/>
    <w:rsid w:val="00F14389"/>
    <w:rsid w:val="00F143B2"/>
    <w:rsid w:val="00F14846"/>
    <w:rsid w:val="00F149BC"/>
    <w:rsid w:val="00F15072"/>
    <w:rsid w:val="00F15728"/>
    <w:rsid w:val="00F169C3"/>
    <w:rsid w:val="00F16E24"/>
    <w:rsid w:val="00F20708"/>
    <w:rsid w:val="00F2130D"/>
    <w:rsid w:val="00F214B8"/>
    <w:rsid w:val="00F21E8B"/>
    <w:rsid w:val="00F22827"/>
    <w:rsid w:val="00F23A5F"/>
    <w:rsid w:val="00F23ED9"/>
    <w:rsid w:val="00F25E02"/>
    <w:rsid w:val="00F25E36"/>
    <w:rsid w:val="00F2615E"/>
    <w:rsid w:val="00F27CEF"/>
    <w:rsid w:val="00F3230A"/>
    <w:rsid w:val="00F33BC2"/>
    <w:rsid w:val="00F35625"/>
    <w:rsid w:val="00F37A0E"/>
    <w:rsid w:val="00F37E81"/>
    <w:rsid w:val="00F40BCE"/>
    <w:rsid w:val="00F47747"/>
    <w:rsid w:val="00F479F5"/>
    <w:rsid w:val="00F47BBA"/>
    <w:rsid w:val="00F50E50"/>
    <w:rsid w:val="00F51751"/>
    <w:rsid w:val="00F518E2"/>
    <w:rsid w:val="00F5586C"/>
    <w:rsid w:val="00F56114"/>
    <w:rsid w:val="00F57C48"/>
    <w:rsid w:val="00F6056E"/>
    <w:rsid w:val="00F60683"/>
    <w:rsid w:val="00F64BD6"/>
    <w:rsid w:val="00F65D70"/>
    <w:rsid w:val="00F6795B"/>
    <w:rsid w:val="00F71903"/>
    <w:rsid w:val="00F72D89"/>
    <w:rsid w:val="00F746F2"/>
    <w:rsid w:val="00F75C94"/>
    <w:rsid w:val="00F80A6D"/>
    <w:rsid w:val="00F818B2"/>
    <w:rsid w:val="00F81F2E"/>
    <w:rsid w:val="00F82782"/>
    <w:rsid w:val="00F82FD2"/>
    <w:rsid w:val="00F85F26"/>
    <w:rsid w:val="00F90D42"/>
    <w:rsid w:val="00F921EA"/>
    <w:rsid w:val="00F921F0"/>
    <w:rsid w:val="00F9577D"/>
    <w:rsid w:val="00F97309"/>
    <w:rsid w:val="00F977E0"/>
    <w:rsid w:val="00F97D01"/>
    <w:rsid w:val="00FA01E2"/>
    <w:rsid w:val="00FA20B8"/>
    <w:rsid w:val="00FA24A1"/>
    <w:rsid w:val="00FA2A1C"/>
    <w:rsid w:val="00FA3675"/>
    <w:rsid w:val="00FA47E7"/>
    <w:rsid w:val="00FA531D"/>
    <w:rsid w:val="00FA64ED"/>
    <w:rsid w:val="00FB1036"/>
    <w:rsid w:val="00FB22C4"/>
    <w:rsid w:val="00FB2552"/>
    <w:rsid w:val="00FB468C"/>
    <w:rsid w:val="00FB5409"/>
    <w:rsid w:val="00FB7E51"/>
    <w:rsid w:val="00FC0236"/>
    <w:rsid w:val="00FC167E"/>
    <w:rsid w:val="00FC1C87"/>
    <w:rsid w:val="00FC3387"/>
    <w:rsid w:val="00FC34D9"/>
    <w:rsid w:val="00FC6DC7"/>
    <w:rsid w:val="00FC7188"/>
    <w:rsid w:val="00FC7A3B"/>
    <w:rsid w:val="00FC7FB6"/>
    <w:rsid w:val="00FD473D"/>
    <w:rsid w:val="00FD62A2"/>
    <w:rsid w:val="00FE21CD"/>
    <w:rsid w:val="00FE24A3"/>
    <w:rsid w:val="00FE2EBC"/>
    <w:rsid w:val="00FE7313"/>
    <w:rsid w:val="00FF038F"/>
    <w:rsid w:val="00FF0BB8"/>
    <w:rsid w:val="00FF1B31"/>
    <w:rsid w:val="00FF44D0"/>
    <w:rsid w:val="00FF5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71F8CF"/>
  <w15:docId w15:val="{E5AE3EFB-31D6-4DB7-A4DE-13CA9CFE0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7BE7"/>
  </w:style>
  <w:style w:type="paragraph" w:styleId="Ttulo1">
    <w:name w:val="heading 1"/>
    <w:basedOn w:val="Normal"/>
    <w:next w:val="Normal"/>
    <w:link w:val="Ttulo1Car"/>
    <w:uiPriority w:val="9"/>
    <w:qFormat/>
    <w:rsid w:val="00CC7BE7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C7BE7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C7BE7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C7BE7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C7BE7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C7BE7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C7BE7"/>
    <w:pPr>
      <w:keepNext/>
      <w:keepLines/>
      <w:spacing w:before="120" w:after="0"/>
      <w:outlineLvl w:val="6"/>
    </w:pPr>
    <w:rPr>
      <w:i/>
      <w:iCs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C7BE7"/>
    <w:pPr>
      <w:keepNext/>
      <w:keepLines/>
      <w:spacing w:before="120" w:after="0"/>
      <w:outlineLvl w:val="7"/>
    </w:pPr>
    <w:rPr>
      <w:b/>
      <w:bCs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C7BE7"/>
    <w:pPr>
      <w:keepNext/>
      <w:keepLines/>
      <w:spacing w:before="120" w:after="0"/>
      <w:outlineLvl w:val="8"/>
    </w:pPr>
    <w:rPr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C7BE7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C7BE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C7BE7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C7BE7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C7BE7"/>
    <w:rPr>
      <w:rFonts w:asciiTheme="majorHAnsi" w:eastAsiaTheme="majorEastAsia" w:hAnsiTheme="majorHAnsi" w:cstheme="majorBidi"/>
      <w:b/>
      <w:bCs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C7BE7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C7BE7"/>
    <w:rPr>
      <w:i/>
      <w:iCs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C7BE7"/>
    <w:rPr>
      <w:b/>
      <w:bCs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C7BE7"/>
    <w:rPr>
      <w:i/>
      <w:iCs/>
    </w:rPr>
  </w:style>
  <w:style w:type="paragraph" w:styleId="Ttulo">
    <w:name w:val="Title"/>
    <w:basedOn w:val="Normal"/>
    <w:next w:val="Normal"/>
    <w:link w:val="TtuloCar"/>
    <w:uiPriority w:val="10"/>
    <w:qFormat/>
    <w:rsid w:val="00CC7BE7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tuloCar">
    <w:name w:val="Título Car"/>
    <w:basedOn w:val="Fuentedeprrafopredeter"/>
    <w:link w:val="Ttulo"/>
    <w:uiPriority w:val="10"/>
    <w:rsid w:val="00CC7BE7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tulo">
    <w:name w:val="Subtitle"/>
    <w:basedOn w:val="Normal"/>
    <w:next w:val="Normal"/>
    <w:link w:val="SubttuloCar"/>
    <w:uiPriority w:val="11"/>
    <w:qFormat/>
    <w:rsid w:val="00CC7BE7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CC7BE7"/>
    <w:rPr>
      <w:rFonts w:asciiTheme="majorHAnsi" w:eastAsiaTheme="majorEastAsia" w:hAnsiTheme="majorHAnsi" w:cstheme="majorBidi"/>
      <w:sz w:val="24"/>
      <w:szCs w:val="24"/>
    </w:rPr>
  </w:style>
  <w:style w:type="character" w:styleId="nfasisintenso">
    <w:name w:val="Intense Emphasis"/>
    <w:basedOn w:val="Fuentedeprrafopredeter"/>
    <w:uiPriority w:val="21"/>
    <w:qFormat/>
    <w:rsid w:val="00CC7BE7"/>
    <w:rPr>
      <w:b/>
      <w:bCs/>
      <w:i/>
      <w:iCs/>
      <w:color w:val="auto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C7BE7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C7BE7"/>
    <w:rPr>
      <w:rFonts w:asciiTheme="majorHAnsi" w:eastAsiaTheme="majorEastAsia" w:hAnsiTheme="majorHAnsi" w:cstheme="majorBidi"/>
      <w:sz w:val="26"/>
      <w:szCs w:val="26"/>
    </w:rPr>
  </w:style>
  <w:style w:type="character" w:styleId="Referenciaintensa">
    <w:name w:val="Intense Reference"/>
    <w:basedOn w:val="Fuentedeprrafopredeter"/>
    <w:uiPriority w:val="32"/>
    <w:qFormat/>
    <w:rsid w:val="00CC7BE7"/>
    <w:rPr>
      <w:b/>
      <w:bCs/>
      <w:smallCaps/>
      <w:color w:val="auto"/>
      <w:u w:val="single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CC7BE7"/>
    <w:rPr>
      <w:b/>
      <w:bCs/>
      <w:sz w:val="18"/>
      <w:szCs w:val="18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CC7BE7"/>
    <w:pPr>
      <w:outlineLvl w:val="9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66857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66857"/>
    <w:rPr>
      <w:rFonts w:ascii="Segoe UI" w:hAnsi="Segoe UI" w:cs="Segoe UI"/>
      <w:szCs w:val="18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B66857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B66857"/>
    <w:rPr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B66857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B66857"/>
    <w:rPr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B66857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66857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66857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6685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66857"/>
    <w:rPr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B66857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B66857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B66857"/>
    <w:pPr>
      <w:spacing w:after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B66857"/>
    <w:rPr>
      <w:szCs w:val="20"/>
    </w:rPr>
  </w:style>
  <w:style w:type="paragraph" w:styleId="Remitedesobre">
    <w:name w:val="envelope return"/>
    <w:basedOn w:val="Normal"/>
    <w:uiPriority w:val="99"/>
    <w:semiHidden/>
    <w:unhideWhenUsed/>
    <w:rsid w:val="00B66857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B66857"/>
    <w:pPr>
      <w:spacing w:after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B66857"/>
    <w:rPr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B66857"/>
    <w:rPr>
      <w:rFonts w:ascii="Consolas" w:hAnsi="Consolas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B66857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66857"/>
    <w:pPr>
      <w:spacing w:after="0"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66857"/>
    <w:rPr>
      <w:rFonts w:ascii="Consolas" w:hAnsi="Consolas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B66857"/>
    <w:rPr>
      <w:rFonts w:ascii="Consolas" w:hAnsi="Consolas"/>
      <w:sz w:val="22"/>
      <w:szCs w:val="20"/>
    </w:rPr>
  </w:style>
  <w:style w:type="paragraph" w:styleId="Textomacro">
    <w:name w:val="macro"/>
    <w:link w:val="TextomacroCar"/>
    <w:uiPriority w:val="99"/>
    <w:semiHidden/>
    <w:unhideWhenUsed/>
    <w:rsid w:val="00B6685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B66857"/>
    <w:rPr>
      <w:rFonts w:ascii="Consolas" w:hAnsi="Consolas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B66857"/>
    <w:pPr>
      <w:spacing w:after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B66857"/>
    <w:rPr>
      <w:rFonts w:ascii="Consolas" w:hAnsi="Consolas"/>
      <w:szCs w:val="21"/>
    </w:rPr>
  </w:style>
  <w:style w:type="paragraph" w:styleId="Textodebloque">
    <w:name w:val="Block Text"/>
    <w:basedOn w:val="Normal"/>
    <w:uiPriority w:val="99"/>
    <w:semiHidden/>
    <w:unhideWhenUsed/>
    <w:rsid w:val="00216BF8"/>
    <w:pPr>
      <w:pBdr>
        <w:top w:val="single" w:sz="2" w:space="10" w:color="0D5672" w:themeColor="accent1" w:themeShade="80" w:shadow="1"/>
        <w:left w:val="single" w:sz="2" w:space="10" w:color="0D5672" w:themeColor="accent1" w:themeShade="80" w:shadow="1"/>
        <w:bottom w:val="single" w:sz="2" w:space="10" w:color="0D5672" w:themeColor="accent1" w:themeShade="80" w:shadow="1"/>
        <w:right w:val="single" w:sz="2" w:space="10" w:color="0D5672" w:themeColor="accent1" w:themeShade="80" w:shadow="1"/>
      </w:pBdr>
      <w:ind w:left="1152" w:right="1152"/>
    </w:pPr>
    <w:rPr>
      <w:i/>
      <w:iCs/>
      <w:color w:val="0D5672" w:themeColor="accent1" w:themeShade="80"/>
    </w:rPr>
  </w:style>
  <w:style w:type="character" w:styleId="Hipervnculovisitado">
    <w:name w:val="FollowedHyperlink"/>
    <w:basedOn w:val="Fuentedeprrafopredeter"/>
    <w:uiPriority w:val="99"/>
    <w:semiHidden/>
    <w:unhideWhenUsed/>
    <w:rsid w:val="00971DEC"/>
    <w:rPr>
      <w:color w:val="215D4B" w:themeColor="accent4" w:themeShade="80"/>
      <w:u w:val="single"/>
    </w:rPr>
  </w:style>
  <w:style w:type="character" w:styleId="Hipervnculo">
    <w:name w:val="Hyperlink"/>
    <w:basedOn w:val="Fuentedeprrafopredeter"/>
    <w:uiPriority w:val="99"/>
    <w:semiHidden/>
    <w:unhideWhenUsed/>
    <w:rsid w:val="00B66857"/>
    <w:rPr>
      <w:color w:val="2E653E" w:themeColor="accent5" w:themeShade="BF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B66857"/>
    <w:rPr>
      <w:color w:val="595959" w:themeColor="text1" w:themeTint="A6"/>
    </w:rPr>
  </w:style>
  <w:style w:type="paragraph" w:styleId="Encabezado">
    <w:name w:val="header"/>
    <w:basedOn w:val="Normal"/>
    <w:link w:val="EncabezadoCar"/>
    <w:uiPriority w:val="99"/>
    <w:unhideWhenUsed/>
    <w:rsid w:val="008B6008"/>
    <w:pPr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B6008"/>
  </w:style>
  <w:style w:type="paragraph" w:styleId="Piedepgina">
    <w:name w:val="footer"/>
    <w:basedOn w:val="Normal"/>
    <w:link w:val="PiedepginaCar"/>
    <w:uiPriority w:val="99"/>
    <w:unhideWhenUsed/>
    <w:rsid w:val="008B6008"/>
    <w:pPr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B6008"/>
  </w:style>
  <w:style w:type="paragraph" w:styleId="Prrafodelista">
    <w:name w:val="List Paragraph"/>
    <w:basedOn w:val="Normal"/>
    <w:uiPriority w:val="34"/>
    <w:qFormat/>
    <w:rsid w:val="00CC7BE7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CC7BE7"/>
    <w:rPr>
      <w:b/>
      <w:bCs/>
      <w:color w:val="auto"/>
    </w:rPr>
  </w:style>
  <w:style w:type="character" w:styleId="nfasis">
    <w:name w:val="Emphasis"/>
    <w:basedOn w:val="Fuentedeprrafopredeter"/>
    <w:uiPriority w:val="20"/>
    <w:qFormat/>
    <w:rsid w:val="00CC7BE7"/>
    <w:rPr>
      <w:i/>
      <w:iCs/>
      <w:color w:val="auto"/>
    </w:rPr>
  </w:style>
  <w:style w:type="paragraph" w:styleId="Sinespaciado">
    <w:name w:val="No Spacing"/>
    <w:uiPriority w:val="1"/>
    <w:qFormat/>
    <w:rsid w:val="00CC7BE7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CC7BE7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CC7BE7"/>
    <w:rPr>
      <w:rFonts w:asciiTheme="majorHAnsi" w:eastAsiaTheme="majorEastAsia" w:hAnsiTheme="majorHAnsi" w:cstheme="majorBidi"/>
      <w:i/>
      <w:iCs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CC7BE7"/>
    <w:rPr>
      <w:i/>
      <w:iCs/>
      <w:color w:val="auto"/>
    </w:rPr>
  </w:style>
  <w:style w:type="character" w:styleId="Referenciasutil">
    <w:name w:val="Subtle Reference"/>
    <w:basedOn w:val="Fuentedeprrafopredeter"/>
    <w:uiPriority w:val="31"/>
    <w:qFormat/>
    <w:rsid w:val="00CC7BE7"/>
    <w:rPr>
      <w:smallCaps/>
      <w:color w:val="auto"/>
      <w:u w:val="single" w:color="7F7F7F" w:themeColor="text1" w:themeTint="80"/>
    </w:rPr>
  </w:style>
  <w:style w:type="character" w:styleId="Ttulodellibro">
    <w:name w:val="Book Title"/>
    <w:basedOn w:val="Fuentedeprrafopredeter"/>
    <w:uiPriority w:val="33"/>
    <w:qFormat/>
    <w:rsid w:val="00CC7BE7"/>
    <w:rPr>
      <w:b/>
      <w:bCs/>
      <w:smallCaps/>
      <w:color w:val="auto"/>
    </w:rPr>
  </w:style>
  <w:style w:type="paragraph" w:styleId="NormalWeb">
    <w:name w:val="Normal (Web)"/>
    <w:basedOn w:val="Normal"/>
    <w:uiPriority w:val="99"/>
    <w:semiHidden/>
    <w:unhideWhenUsed/>
    <w:rsid w:val="003D4753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s-AR"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943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iro\AppData\Roaming\Microsoft\Templates\Dise&#241;o%20Especificaciones%20(en%20blanco).dotx" TargetMode="Externa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Franklin Gothic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8E69B4-FC07-49B2-AE20-74DD14A363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Diseño Especificaciones (en blanco)</Template>
  <TotalTime>12294</TotalTime>
  <Pages>1</Pages>
  <Words>66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Shiro hidalgo</dc:creator>
  <cp:keywords/>
  <dc:description/>
  <cp:lastModifiedBy>Shiro hidalgo</cp:lastModifiedBy>
  <cp:revision>97</cp:revision>
  <cp:lastPrinted>2019-09-02T17:01:00Z</cp:lastPrinted>
  <dcterms:created xsi:type="dcterms:W3CDTF">2018-10-09T23:35:00Z</dcterms:created>
  <dcterms:modified xsi:type="dcterms:W3CDTF">2021-03-05T22:39:00Z</dcterms:modified>
</cp:coreProperties>
</file>