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069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Wish stay / live again.</w:t>
      </w:r>
    </w:p>
    <w:p w14:paraId="2E4AE58A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A549D5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Robin hood (Le roba al rico) = Archar Mujer</w:t>
      </w:r>
    </w:p>
    <w:p w14:paraId="6B2449D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A31FBB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Sherlock Holmes (Super genio) = Caster Mujer</w:t>
      </w:r>
    </w:p>
    <w:p w14:paraId="1A92C5A5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BB511D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Nathan Algren (Último samurai)= Saber Mujer</w:t>
      </w:r>
    </w:p>
    <w:p w14:paraId="3C799F0C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0D76F9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Ragnar Lodbrok (Vikingo rey) = Rider Hombre</w:t>
      </w:r>
    </w:p>
    <w:p w14:paraId="03DFF036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0EF5A0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Katagiri Katsumoto (Samurái) = Bersarker Mujer</w:t>
      </w:r>
    </w:p>
    <w:p w14:paraId="75F1C2D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CC38B3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 Touma (asesino) = Assassin's Hombre</w:t>
      </w:r>
    </w:p>
    <w:p w14:paraId="73A8044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FB88B5C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Leónidas (Rey Espartano)= Lancer Hombre</w:t>
      </w:r>
    </w:p>
    <w:p w14:paraId="35C6F63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CE0020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corazón del dios que cuida la resurrección. Uno de los tres dioses intocables e inombrable.</w:t>
      </w:r>
    </w:p>
    <w:p w14:paraId="28BBB2C5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3C607A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Consorcios, providencia, </w:t>
      </w:r>
    </w:p>
    <w:p w14:paraId="1F218F6E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588340B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Segunda guerra corona de la resurrección.</w:t>
      </w:r>
    </w:p>
    <w:p w14:paraId="354175F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B577B1E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Lancer a Caster mujer (Amon-ra) Corea del norte</w:t>
      </w:r>
    </w:p>
    <w:p w14:paraId="561B0770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Caster hombre (Erathosteles) Corea del norte</w:t>
      </w:r>
    </w:p>
    <w:p w14:paraId="65F92FD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3AD81B5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Assassin's (Guerreros/as de terracota) Canadá.</w:t>
      </w:r>
    </w:p>
    <w:p w14:paraId="5255C97B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01F4D86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Rider hombre (Abraham Lincoln) EE.UU</w:t>
      </w:r>
    </w:p>
    <w:p w14:paraId="0BEDDF5B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F9E5916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Assassin's hombre (asesino de dioses) Japón</w:t>
      </w:r>
    </w:p>
    <w:p w14:paraId="38CC6F3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5D3831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Saber hombre (William Wallace) Argentina</w:t>
      </w:r>
    </w:p>
    <w:p w14:paraId="6E59220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C7C7A5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Lancer mujer (Cleopatra) Rusia</w:t>
      </w:r>
    </w:p>
    <w:p w14:paraId="7E6DE37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8BC75A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Saber hombre (Reina Elizabeth 1ra) Inglaterra</w:t>
      </w:r>
    </w:p>
    <w:p w14:paraId="50FA08F1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335E2C3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5492B2E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Revivir a la mujer.</w:t>
      </w:r>
    </w:p>
    <w:p w14:paraId="430A637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096D1A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Ser eterno para saber más de sus estudios.</w:t>
      </w:r>
    </w:p>
    <w:p w14:paraId="34F6C6F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3AF75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Ser un ejército inmortal para cuidar a China.</w:t>
      </w:r>
    </w:p>
    <w:p w14:paraId="4330EB77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C5FE56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Vivir de nuevo para matar a su asesino, pero sin alterar la historia.</w:t>
      </w:r>
    </w:p>
    <w:p w14:paraId="34BAF55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36405F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Asesinar a alguien solo 1.</w:t>
      </w:r>
    </w:p>
    <w:p w14:paraId="2F45C75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FE5DE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Cambiar su historia y no ser traicionado.</w:t>
      </w:r>
    </w:p>
    <w:p w14:paraId="1365515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0ED679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Cambiar su muerte para hacer más historia, no le importa cambiar el futuro por eso.</w:t>
      </w:r>
    </w:p>
    <w:p w14:paraId="1EAB090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864C3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Cambiar su destino. No morir virgen, disfrutar de la vida.</w:t>
      </w:r>
    </w:p>
    <w:p w14:paraId="152627A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3CB22ED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307DD53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Robin hood arma sagrada: héroes y arcos, cada arco de cada guerrero que peleó con el es invisible y se dispara una sola ves.</w:t>
      </w:r>
    </w:p>
    <w:p w14:paraId="6FC2A37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9064F7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Rei Leónidas arma sagrada: su lanza super legendaria solo se puede usar si el está muriendo.</w:t>
      </w:r>
    </w:p>
    <w:p w14:paraId="22247C67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CC536E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Sherlock Holmes arma sagrada: usa la gran biblioteca para ser más fuerte que nadie, cada ves que la usa se hace más lento y tonto al desactivar su poder.</w:t>
      </w:r>
    </w:p>
    <w:p w14:paraId="64D86B06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D8EB20D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Ragnar Lodbrok arma sagrada: usa su nave vikinga para atrapar con todo a su paso, tiene muchas naves.</w:t>
      </w:r>
    </w:p>
    <w:p w14:paraId="465173A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DCE2907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Katagiri Katsumoto arma sagrada: honor de samurai, arma sagrada libera cantidad de energía para acabar con aquel que se oponga a su honor.</w:t>
      </w:r>
    </w:p>
    <w:p w14:paraId="2908D23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274D481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Nathan Algren arma sagrada: corte veloz, sacrifica su cuerpo para golpes mortales con su arma samurai.</w:t>
      </w:r>
    </w:p>
    <w:p w14:paraId="67093ADE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82446F7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Kosaki Touma arma sagrada: magia del espacio vacío. Daga del tiempo, la daga flor de loto blanco. Arco de Artemisa. Y el filo asesino de dioses.</w:t>
      </w:r>
    </w:p>
    <w:p w14:paraId="52C3564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AD1FF3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538D2DF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Segunda guerra</w:t>
      </w:r>
    </w:p>
    <w:p w14:paraId="7FFE9272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4450CA8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Amón-ra arma sagrada: libro sagrado, invoca muertos, crea vida, crea golems de magia negra.</w:t>
      </w:r>
    </w:p>
    <w:p w14:paraId="480382F0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C31F55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Erathosteles arma sagrada: la meditación de los cálculos, ver el futuro con probabilidades.</w:t>
      </w:r>
    </w:p>
    <w:p w14:paraId="5D95DA2B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8DF78BD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Gerreros de terracota armas sagradas. Atacar con todo el ejército y son inmortales, tienen que matar al que da ordenes de guerra.</w:t>
      </w:r>
    </w:p>
    <w:p w14:paraId="1027D1B1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2A41D6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Abraham Lincoln arma sagrada: mente fría de asesino, concentración al máximo para pelear con todas sus fuerzas, y puede usar una habilidad de vampiro.</w:t>
      </w:r>
    </w:p>
    <w:p w14:paraId="4D092221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26F35C9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William Wallace arma sagrada: libertad, poder de la libertad, poder del amor por un deseo de libertad.</w:t>
      </w:r>
    </w:p>
    <w:p w14:paraId="2F6F4C24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BC8DF1D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Cleopatra arma sagrada: invoca a un dios egipcio, dios de la guerra que sirve a Cleopatra.</w:t>
      </w:r>
    </w:p>
    <w:p w14:paraId="442433CD" w14:textId="77777777" w:rsidR="00D736A5" w:rsidRPr="00D736A5" w:rsidRDefault="00D736A5" w:rsidP="00D736A5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3BE41843" w:rsidR="00A927D7" w:rsidRPr="00D736A5" w:rsidRDefault="00D736A5" w:rsidP="00D736A5">
      <w:r w:rsidRPr="00D736A5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Elizabeth primera arma sagrada: cuartana primera, poder de acabar con cualquier arma sagrada, destruye todo pero sin matar al enemigo.</w:t>
      </w:r>
    </w:p>
    <w:sectPr w:rsidR="00A927D7" w:rsidRPr="00D736A5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7979" w14:textId="77777777" w:rsidR="00E50517" w:rsidRDefault="00E50517">
      <w:pPr>
        <w:spacing w:after="0" w:line="240" w:lineRule="auto"/>
      </w:pPr>
      <w:r>
        <w:separator/>
      </w:r>
    </w:p>
  </w:endnote>
  <w:endnote w:type="continuationSeparator" w:id="0">
    <w:p w14:paraId="60D0E8BB" w14:textId="77777777" w:rsidR="00E50517" w:rsidRDefault="00E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A7C0D" w14:textId="77777777" w:rsidR="00E50517" w:rsidRDefault="00E50517">
      <w:pPr>
        <w:spacing w:after="0" w:line="240" w:lineRule="auto"/>
      </w:pPr>
      <w:r>
        <w:separator/>
      </w:r>
    </w:p>
  </w:footnote>
  <w:footnote w:type="continuationSeparator" w:id="0">
    <w:p w14:paraId="47F10215" w14:textId="77777777" w:rsidR="00E50517" w:rsidRDefault="00E50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36A5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517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12294</TotalTime>
  <Pages>5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96</cp:revision>
  <cp:lastPrinted>2019-09-02T17:01:00Z</cp:lastPrinted>
  <dcterms:created xsi:type="dcterms:W3CDTF">2018-10-09T23:35:00Z</dcterms:created>
  <dcterms:modified xsi:type="dcterms:W3CDTF">2021-03-05T22:41:00Z</dcterms:modified>
</cp:coreProperties>
</file>