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62BF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New Edén.</w:t>
      </w:r>
    </w:p>
    <w:p w14:paraId="0E2CF2C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D6AC1BD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1: El planeta tierra y los dioses se están poniendo en campaña para llegar a un acuerdo entre la tierra y los cielos para que no haya una guerra. Algunos dioses y políticos no están de acuerdo.</w:t>
      </w:r>
    </w:p>
    <w:p w14:paraId="33975CC2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0CE43EF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2: El torneo del poder. El más fuerte se le recompensa con dinero y fama como héroe, pero solo era para clonar sus habilidades en clones humanos compuestos de maquinaria para soportar el poder.</w:t>
      </w:r>
    </w:p>
    <w:p w14:paraId="1411104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DAA2F35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3: Una especie de conflicto para ver quién será el nuevo dios mágico. Conflictos en la tierra por la antigua diosa mágica.</w:t>
      </w:r>
    </w:p>
    <w:p w14:paraId="34E2060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E0E2B75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4: Organización mágica se quiere adueñar de la tecnología de los humanos para crear armas más fuertes.</w:t>
      </w:r>
    </w:p>
    <w:p w14:paraId="60A61D70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FC44E24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5: Dioses desacuerdo político quiere tomar el planeta tierra con organizaciones que lo ayuden a crear una guerra civil.</w:t>
      </w:r>
    </w:p>
    <w:p w14:paraId="08F6AFF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AC97E5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6: El heredero más joven del poder de un dios mágico. Culpa a Souta por traer muerte al planeta tierra.</w:t>
      </w:r>
    </w:p>
    <w:p w14:paraId="1F014AE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FA3D58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7: Viejas tres organizaciones se juntan para crear los 10 anillos. Syndicate, The clan, y New Earth. Souta vs 2 anillos.</w:t>
      </w:r>
    </w:p>
    <w:p w14:paraId="1B43E381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67B939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8: Los 10 anillos. 3 menos. Los que restan de los anillos intentan cooperar entre ellos para matar a Souta, uno de ellos no quiere.</w:t>
      </w:r>
    </w:p>
    <w:p w14:paraId="1DD91B5D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CFB71A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9: El anillo errante escapa de los otros 4 anillos. Souta lo ayuda. Le ganan a dos anillos más y los otros 2 escapan para otra pelea. El anillo errante conserva el anillo.</w:t>
      </w:r>
    </w:p>
    <w:p w14:paraId="4544470C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666B5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10: Arturo y los 7 dragones sleyars. 7 dragones le enseñaron la magia para matar a Arturo y conseguir la magia suprema que equipara al dios mágico. Dragón sleyars Yamata no Orochi.</w:t>
      </w:r>
    </w:p>
    <w:p w14:paraId="5F314D4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16ED17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11: Amigos secundarios ayudan a Arturo  desde las sombras. Amigos secundarios y el dragón sleyars Ladón.</w:t>
      </w:r>
    </w:p>
    <w:p w14:paraId="1365D9C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5609F8E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12: Dragon fucanglong. Tiene un ideal obligado. No quiere pelear pero lo hace por qué lo prometió, pelea contra Souta 1v1 para decidir la vida de Arturo.</w:t>
      </w:r>
    </w:p>
    <w:p w14:paraId="26D5DE05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5B3364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13: Dragon xiuhcáatl vs Arturo. Dragón herehsuge vs Souta. Fafnir y Nidhöggr se retiran.</w:t>
      </w:r>
    </w:p>
    <w:p w14:paraId="773691DE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386DB8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14: Zeus vs Souta. Quiere matarlo para que Cronos no entre en su cuerpo pero no puede, le cuenta sobre su padre y al final ades aparece.</w:t>
      </w:r>
    </w:p>
    <w:p w14:paraId="67A0707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107FF7E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15: Ades vs Zeus Souta y Poseidón, intentan detenerlo ya que el quiere revivir a Cronos junto a Atenea y Orión.</w:t>
      </w:r>
    </w:p>
    <w:p w14:paraId="7AE15252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12013E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16: El despertar de Cronos el padre de los tres dioses de primera generación. El cuerpo no soporta su poder y quiere el de Souta.</w:t>
      </w:r>
    </w:p>
    <w:p w14:paraId="36A8E93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9081B2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17: defender a la doctora que es una hija de un dios y un humano. Una semidios con el poder divino de curar.</w:t>
      </w:r>
    </w:p>
    <w:p w14:paraId="17069324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2479C1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18: Organización trabaja con un dios que no está de acuerdo políticamente para crear tecnología líquida para matar a Souta.</w:t>
      </w:r>
    </w:p>
    <w:p w14:paraId="403C6AFC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8E121C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Volumen 19: Hermano de sangre. Souta vs el hermano que es inmortal y le explica mas de su poder. Enojado con Souta por qué su padre vivió más con Souta y nada con él, directamente no lo conoció.</w:t>
      </w:r>
    </w:p>
    <w:p w14:paraId="1FD9E680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56C851C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20: Hermana mayor destruye toda la cárcel que está reteniendo a su hermano. Los tres hermanos en conflicto. Souta vs sus hermanos, pelea familiar.</w:t>
      </w:r>
    </w:p>
    <w:p w14:paraId="2F3B3706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DBAAF55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21: El que posee la destrucción en su mano izquierda. Viene a negociar con Souta para que se rinda. El es un hijo de Dios, si él está en la tierra los otros dioses e hijos tienen el derecho a estar. No se va y pelea con el que posee la destrucción en su mano izquierda.</w:t>
      </w:r>
    </w:p>
    <w:p w14:paraId="4DE514A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8568DD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Volumen: 22: Nídhöggr y Fafnir vs Souta y la ayuda del hijo de Arturo. Mordred. El fin de los dragones sleyars.</w:t>
      </w:r>
    </w:p>
    <w:p w14:paraId="5B8CEB11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822C33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23: El que recolecta los 10 anillos. No solo los 10 anillos, sino que también busca la piedra de la piedra del tiempo y luego las demás piedras. Descanso momentáneo.</w:t>
      </w:r>
    </w:p>
    <w:p w14:paraId="78A7FF3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FF743A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24: Touma le advierte que perdió el anillo y que hay que defender los otros anillos. Con el anillo de Touma va a por los dos anillos que faltan , luego a por los </w:t>
      </w: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anillos en el alijo de armas peligrosas. Recuperan los 10 anillos luego de pelear mucho.</w:t>
      </w:r>
    </w:p>
    <w:p w14:paraId="2BEAAFE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56A71F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25: El que posee la mano derecha del destino. Le advierte que si no se retira los Titanes de la destrucción vendrían por el y toda su gente. Souta vs El de la mano derecha.</w:t>
      </w:r>
    </w:p>
    <w:p w14:paraId="3FA36DD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BB9D221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26: Terminando el volumen 25. Diosa inconforme con los problemas de la tierra y el cielo manda a los que están inconforme a qué enfrenten a Souta, si no le ganan el trato se cierra y la tierra con. El cielo. No se juntan más.</w:t>
      </w:r>
    </w:p>
    <w:p w14:paraId="22BF33F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C38C3C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27: Declaración de un desafío. Diosa ayuda a Souta a ser informado de los dioses que lo enfrentarán. Souta vs muchos dioses.</w:t>
      </w:r>
    </w:p>
    <w:p w14:paraId="48BB5C3E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CEA424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28: Loki aprovecha esta brecha entre la tierra y los dioses para liberar a black Earth. Loki y un ejército pelea contra Souta y este no puede evitar que black earth escape.</w:t>
      </w:r>
    </w:p>
    <w:p w14:paraId="507BEF50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98C20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29: Almael llegaba la tierra a advertirles de los Titanes de la destrucción. La intervención de los 7 </w:t>
      </w: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arcángeles intentan detenerlo por qué está traicionando a los suyos. </w:t>
      </w:r>
    </w:p>
    <w:p w14:paraId="28586AF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30BAF0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30: La llegada de los 6 Titanes de la destrucción crean la guerra mundial santa para fortalecer su poder. Souta vs el titán 1 e imperio ottomano, imperio Austrohúngaro y reino del hiyaz. Los hermanos de sangre vs titán 4 y Australia, finlandia y Brazil. Los ayuda estados unidos y corea del norte.</w:t>
      </w:r>
    </w:p>
    <w:p w14:paraId="5246E66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501DA1C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31: El de la mano derecha vs titán oscuro 2 y reino de Hungría, ducano unido del báltico, regencia de Polonia y Dominio de nueva Zelanda. Los prototipos errantes y los verdaderos vs titán 5 y tercera República Francesa, hetmanato, Emirato de Yabal Shammar y República Popular de Kubán. Los ayuda el reino unido y Japón.</w:t>
      </w:r>
    </w:p>
    <w:p w14:paraId="33190BBC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2E4018A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32: El de la mano izquierda vs el titán 3 y sultano de darfun, reino de Montenegro, Unión sudáfrica e imperio ruso. Argentina y España ayudan.</w:t>
      </w:r>
    </w:p>
    <w:p w14:paraId="601BE79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990919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33: El titán 6 espera a que Souta pele contra el, su único objetivo es él. Souta vs el último Titan y Canadá, República rusa y Bélgica. Los ayuda, estados unidos, corea del norte y reino unido.</w:t>
      </w:r>
    </w:p>
    <w:p w14:paraId="2A2EA38D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A45338F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34: el nuevo camino del futuro de la tierra. Los dioses estupefactos dejan en paz a la tierra. Pacto entre la tierra y el cielo, un leve descanzo para el final.</w:t>
      </w:r>
    </w:p>
    <w:p w14:paraId="2BD7DEE6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38EF141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35: Thor de regreso para pedir ayuda. Loki logro despertar al hermano de Odin, Nodi, y ahora los reinos que asgard protege están en peligro y el segundo en la lista de Nodi es midgard (la tierra)</w:t>
      </w:r>
    </w:p>
    <w:p w14:paraId="6DC9F9F7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887712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36: Cerrando las fronteras entre asgard y la tierra. El prototipo errante de viento ayuda a Souta contra Nodi en otro de los mundos. Thor Souta y Arima vs Nodi.</w:t>
      </w:r>
    </w:p>
    <w:p w14:paraId="7F0C4804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533CED9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37: El dios nórdico que se entera de los errantes y los quiere para mejorar su poder. Mientras peleaban en otro mundo el dios nórdico baja a por los demás errantes.</w:t>
      </w:r>
    </w:p>
    <w:p w14:paraId="7F930503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6344E6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38: Souta vs el dios nórdico que controla los cuatro elementos a su voluntad en todo su potencial. Los errantes y verdaderos vs cuatro elementales con poderes de fuego, agua, tierra y aire.</w:t>
      </w:r>
    </w:p>
    <w:p w14:paraId="5FB0D19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D6621BE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39: Relax en una boda. El que protegía la piedra de la fuerza advierte que fue robada y que el mundo perecera si no lo detienen antes que consiga las demás piedras de las deidades. </w:t>
      </w:r>
    </w:p>
    <w:p w14:paraId="72294838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4C47026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Volumen. 40: black earth y el poder de una deidad con la piedra del tiempo vs Los ojos bendecidos por la piedra del alma. </w:t>
      </w:r>
    </w:p>
    <w:p w14:paraId="6F0F398B" w14:textId="77777777" w:rsidR="0003657F" w:rsidRPr="0003657F" w:rsidRDefault="0003657F" w:rsidP="0003657F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361F7E3C" w:rsidR="00A927D7" w:rsidRPr="0003657F" w:rsidRDefault="0003657F" w:rsidP="0003657F">
      <w:r w:rsidRPr="0003657F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41: El mundo ya no necesita de mi. Y yo me cansé de pelear. El nuevo defenderá a la tierra, porque yo me retiro como héroe.</w:t>
      </w:r>
    </w:p>
    <w:sectPr w:rsidR="00A927D7" w:rsidRPr="0003657F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12437" w14:textId="77777777" w:rsidR="000A390C" w:rsidRDefault="000A390C">
      <w:pPr>
        <w:spacing w:after="0" w:line="240" w:lineRule="auto"/>
      </w:pPr>
      <w:r>
        <w:separator/>
      </w:r>
    </w:p>
  </w:endnote>
  <w:endnote w:type="continuationSeparator" w:id="0">
    <w:p w14:paraId="2B942E48" w14:textId="77777777" w:rsidR="000A390C" w:rsidRDefault="000A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DDC1B" w14:textId="77777777" w:rsidR="000A390C" w:rsidRDefault="000A390C">
      <w:pPr>
        <w:spacing w:after="0" w:line="240" w:lineRule="auto"/>
      </w:pPr>
      <w:r>
        <w:separator/>
      </w:r>
    </w:p>
  </w:footnote>
  <w:footnote w:type="continuationSeparator" w:id="0">
    <w:p w14:paraId="62243326" w14:textId="77777777" w:rsidR="000A390C" w:rsidRDefault="000A3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657F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390C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8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2021-03-05T22:56:00Z</dcterms:modified>
</cp:coreProperties>
</file>