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71497" w14:textId="0366419A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4 </w:t>
      </w:r>
      <w:proofErr w:type="gram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</w:t>
      </w:r>
      <w:proofErr w:type="gram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cielo en la tierra. La confrontación. Los ocultos.</w:t>
      </w:r>
    </w:p>
    <w:p w14:paraId="421DACC9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77A8340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1: Un mes después tierras de otro mundo corrompen la paz en el planeta tierra. Extrañas tierras flotantes aparecen de muchos lugares del mundo sin explicación, investigan de a poco. Se pelea con un extraño comandante divino que los derrota a todos los amigos secundarios.</w:t>
      </w:r>
    </w:p>
    <w:p w14:paraId="0209D4C4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E34249D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416D8AD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273D829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2: El humano inmortal más fuerte aparece para defender su isla flotante de una nueva organización llamada, Origen con integrantes humanos, magos y dioses de otras mitologías. Oziel llega a la tierra y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Arima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igual.</w:t>
      </w:r>
    </w:p>
    <w:p w14:paraId="51385B0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A084BD1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 después.</w:t>
      </w:r>
    </w:p>
    <w:p w14:paraId="2B5186F0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1B2825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3: Una extraña diosa aparece para crear un conflicto en donde ella quiere morir en manos de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Kaminoa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Oziel. Pero nadie sabe por qué e intentan detenerla.</w:t>
      </w:r>
    </w:p>
    <w:p w14:paraId="683E7B86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015A7B6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19CFB767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0BBAC6E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4: El divino que está uniendo dos mundos no quiere que la mujer muera en manos de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Kaminoa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Oziel. Si eso pasa el no podrá completar su plan. Entonces decide camuflarse y pedir ayuda a Oziel.</w:t>
      </w:r>
    </w:p>
    <w:p w14:paraId="4AD2D2C6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4ECD577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5CC60068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30A8F3E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5: El hombre que une los dos mundos quiere que Oziel ayude para detener a la mujer que miente que está haciendo esto, pero lo están ayudando a que suceda por qué aparece el hombre más fuerte del mundo. Aunque no saben quién es esa mujer y por qué este sujeto la quiere matar.</w:t>
      </w:r>
    </w:p>
    <w:p w14:paraId="372601DC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8222193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606ED74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7456E3A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6: Oziel termina matando a la mujer por amenazar a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Si no la mataba ella mataba a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. Dice </w:t>
      </w:r>
      <w:proofErr w:type="gram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que</w:t>
      </w:r>
      <w:proofErr w:type="gram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si moría a manos del hombre que une los dos mundos, sería el fin de todo. Odisea para salvar a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p w14:paraId="5DA259B8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858DFF4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Tres días después.</w:t>
      </w:r>
    </w:p>
    <w:p w14:paraId="44947400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0E32EE1C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Volumen 7: El hombre más fuerte del mundo explica lo que está sucediendo y por qué estás islas flotantes. Algo oscuro pasa en otra parte. El hombre unió los dos mundos por qué su inmortalidad era falsa debido a solo vive mucho, no es inmortal delante de la muerte. Para hacerse inmortal por completo necesitaba unir dos mundos y con el poder de la mujer que Oziel mato iba a poder ser inmortal incluso ante la muerte.</w:t>
      </w:r>
    </w:p>
    <w:p w14:paraId="52E54DEF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1EBB8A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Dos días después.</w:t>
      </w:r>
    </w:p>
    <w:p w14:paraId="0B175E39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A8660BD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8: Los humanos del otro mundo se despiden de su inmortalidad (solo viven mucho más tiempo que los humanos) para que las islas caigan en los mares y vivan juntos. El que inició todo no quiere ser mortal y pelea con Oziel y el hombre más fuerte del mundo. El hombre y El divino mueren, Oziel pasa a proteger todo.</w:t>
      </w:r>
    </w:p>
    <w:p w14:paraId="3039F6B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AB9E1CE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 después.</w:t>
      </w:r>
    </w:p>
    <w:p w14:paraId="08187F3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ED44F19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9: Los divinos caídos se levantan al enterarse que el hombre más fuerte del mundo a perecido. Uno de los 3 grandes crea un gran caos y Oziel habla con la mujer que asesino. Amigos secundarios lo detienen.</w:t>
      </w:r>
    </w:p>
    <w:p w14:paraId="21EB32D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70979BB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218FD3CD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5BD2349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10: Los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angeles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intervienen para salvar a estos dos mundos. Se crean grupos para salvar a estos dos mundos repartidos. Nuevos Arcángeles se niegan, pelea de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angeles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 Oziel viene a poner orden como uno de los nuevo 7 arcángeles.</w:t>
      </w:r>
    </w:p>
    <w:p w14:paraId="63FF69C1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88900D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Cuatro días después.</w:t>
      </w:r>
    </w:p>
    <w:p w14:paraId="1AF1BE8D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727F287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11: La organización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Origins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interviene con humanos y dioses. Los amigos secundarios intervienen. Aventuras andantes los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Origins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quiere la espada y escudo del hombre más fuerte. Consiguen robar el escudo.</w:t>
      </w:r>
    </w:p>
    <w:p w14:paraId="628FED9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699F3A6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1B24F994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487672C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12: La mujer que asesino le habla sobre el poder que pueden tener sus dos entidades si se unen, pero él pelea para que no, si pasa no pertenecerá a la tierra y será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asendido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a los cielos por tener demasiada divinidad. Se enteran que robaron el escudo del protector. A defender la espada.</w:t>
      </w:r>
    </w:p>
    <w:p w14:paraId="098DFCF9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72E84D8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3EAB28A3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742CAB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Volumen 13: Grupo de amigos antes de separarse para proteger los mundos de los 2 divinos oscuros restantes. Los ataca para conseguir la espada que protegen. Oziel y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</w:t>
      </w:r>
    </w:p>
    <w:p w14:paraId="6867654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1A4773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Una semana después.</w:t>
      </w:r>
    </w:p>
    <w:p w14:paraId="7D7E0B1C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77D2FB9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14: Se separan para proteger.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Origins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es desmantelado por completo antes que los divinos oscuros ataquen. Recuperan escudo y espada.</w:t>
      </w:r>
    </w:p>
    <w:p w14:paraId="489CC477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129F786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0209B7E9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9E10C28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15: Personajes secundarios pelean para evitar que el segundo divino oscuro avance a destruir tierras el otro mundo. Oziel no está. Pero lo detienen con la ayuda del corazón de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Amenadiel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en su máximo poder que casi muere.</w:t>
      </w:r>
    </w:p>
    <w:p w14:paraId="599C424F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AA8B121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Dos días.</w:t>
      </w:r>
    </w:p>
    <w:p w14:paraId="14A0366D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154BB9A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16: Espada y escudo están buscando a un nuevo protector. Los pocos de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Origins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intentan evitar que haya otro protector y pelean con Oziel.</w:t>
      </w:r>
    </w:p>
    <w:p w14:paraId="0AADF224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E2F17D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Al día siguiente.</w:t>
      </w:r>
    </w:p>
    <w:p w14:paraId="7FB22E87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1AFDD50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17: Algunos de los de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Origins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ayudan para que el mundo siga existiendo.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Origins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Oziel ayudan a que el nuevo protector se haga con la espada y escudo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miéntras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los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suplitos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del tercer divino oscuro intenta detenerlo.</w:t>
      </w:r>
    </w:p>
    <w:p w14:paraId="02CA320A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1EE535F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4F011DA8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78DBA512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18: Ahora la mujer más fuerte del mundo es importante, pasará un año hasta que se haga por completo una con el escudo y la espada. A defenderla con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Origins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y amigos secundarios con Oziel. Reencuentro.</w:t>
      </w:r>
    </w:p>
    <w:p w14:paraId="1D58AB16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DA83518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día.</w:t>
      </w:r>
    </w:p>
    <w:p w14:paraId="6909CC35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7EBFC13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19: Oziel se pierde, desaparece mientras El divino oscuro 3 avanza con un ejército. En busca de Oziel. Nana y Oziel habla de salvar al mundo o estar con sus amigos.</w:t>
      </w:r>
    </w:p>
    <w:p w14:paraId="7332312D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795881A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siguiente.</w:t>
      </w:r>
    </w:p>
    <w:p w14:paraId="6E9337EA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20D5107C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Volumen. 20: El tercer divino utiliza el alma de sus dos amigos divinos que fueron derrotados para ser más </w:t>
      </w: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>fuerte. Los amigos secundarios intentan detenerlo como pueden...</w:t>
      </w:r>
    </w:p>
    <w:p w14:paraId="28E61DEB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F16950B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mismo día.</w:t>
      </w:r>
    </w:p>
    <w:p w14:paraId="40608436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1BCF4D1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22: Oziel va solo para enfrentar al divino oscuro. Mientras amigos secundarios detienen a sus seguidores. A defender a la mujer más fuerte del mundo.</w:t>
      </w:r>
    </w:p>
    <w:p w14:paraId="5908D0AA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239E253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Al día siguiente sin parar por la guerra.</w:t>
      </w:r>
    </w:p>
    <w:p w14:paraId="41AC5874" w14:textId="77777777" w:rsidR="00EE7EB8" w:rsidRPr="00EE7EB8" w:rsidRDefault="00EE7EB8" w:rsidP="00EE7EB8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430E5E" w14:textId="0BCA2CDD" w:rsidR="00A927D7" w:rsidRPr="00EE7EB8" w:rsidRDefault="00EE7EB8" w:rsidP="00EE7EB8"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23: Oziel alcanza la divinidad para derrotarlo, no podía hacer otra cosa para defender al mundo ya que la mujer que está dentro del él le dijo que </w:t>
      </w:r>
      <w:proofErr w:type="spellStart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Onodera</w:t>
      </w:r>
      <w:proofErr w:type="spellEnd"/>
      <w:r w:rsidRPr="00EE7EB8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estaba embarazada. Le enseña a la mujer más fuerte del mundo a utilizar la espada y el escudo durante 1 años antes de que se valla del planeta tierra para siempre. Para que ella más fuerte tendrá que seguir practicando.</w:t>
      </w:r>
    </w:p>
    <w:sectPr w:rsidR="00A927D7" w:rsidRPr="00EE7EB8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B8892" w14:textId="77777777" w:rsidR="00A367BD" w:rsidRDefault="00A367BD">
      <w:pPr>
        <w:spacing w:after="0" w:line="240" w:lineRule="auto"/>
      </w:pPr>
      <w:r>
        <w:separator/>
      </w:r>
    </w:p>
  </w:endnote>
  <w:endnote w:type="continuationSeparator" w:id="0">
    <w:p w14:paraId="607B64F6" w14:textId="77777777" w:rsidR="00A367BD" w:rsidRDefault="00A36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CE2C73" w:rsidRDefault="00CE2C7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6419F" w14:textId="77777777" w:rsidR="00A367BD" w:rsidRDefault="00A367BD">
      <w:pPr>
        <w:spacing w:after="0" w:line="240" w:lineRule="auto"/>
      </w:pPr>
      <w:r>
        <w:separator/>
      </w:r>
    </w:p>
  </w:footnote>
  <w:footnote w:type="continuationSeparator" w:id="0">
    <w:p w14:paraId="4375142E" w14:textId="77777777" w:rsidR="00A367BD" w:rsidRDefault="00A36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55FE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0E17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1D6A"/>
    <w:rsid w:val="001D3F8A"/>
    <w:rsid w:val="001D6299"/>
    <w:rsid w:val="001E0378"/>
    <w:rsid w:val="001E0556"/>
    <w:rsid w:val="001E1919"/>
    <w:rsid w:val="001E2D50"/>
    <w:rsid w:val="001E35C2"/>
    <w:rsid w:val="001F1535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388F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7C3"/>
    <w:rsid w:val="002768E9"/>
    <w:rsid w:val="00283473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3A7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33C2"/>
    <w:rsid w:val="004B5350"/>
    <w:rsid w:val="004B53DA"/>
    <w:rsid w:val="004B627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5F25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2EC2"/>
    <w:rsid w:val="00555414"/>
    <w:rsid w:val="00557E45"/>
    <w:rsid w:val="00562388"/>
    <w:rsid w:val="00564370"/>
    <w:rsid w:val="00570848"/>
    <w:rsid w:val="00575CE0"/>
    <w:rsid w:val="0057659A"/>
    <w:rsid w:val="00577B05"/>
    <w:rsid w:val="005824D2"/>
    <w:rsid w:val="005833B5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0793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07580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4E8F"/>
    <w:rsid w:val="0063269C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71D53"/>
    <w:rsid w:val="00672A59"/>
    <w:rsid w:val="00673929"/>
    <w:rsid w:val="00674A85"/>
    <w:rsid w:val="00675A46"/>
    <w:rsid w:val="006762B6"/>
    <w:rsid w:val="0067760B"/>
    <w:rsid w:val="0068163D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0E52"/>
    <w:rsid w:val="00781C32"/>
    <w:rsid w:val="0078294C"/>
    <w:rsid w:val="0078350C"/>
    <w:rsid w:val="007838E7"/>
    <w:rsid w:val="00783DF4"/>
    <w:rsid w:val="00787A17"/>
    <w:rsid w:val="00791226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1F8F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148D"/>
    <w:rsid w:val="00822F2D"/>
    <w:rsid w:val="00824361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779E9"/>
    <w:rsid w:val="00881381"/>
    <w:rsid w:val="00884787"/>
    <w:rsid w:val="00884EB0"/>
    <w:rsid w:val="008850DD"/>
    <w:rsid w:val="00885172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49C4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96"/>
    <w:rsid w:val="009152EC"/>
    <w:rsid w:val="009173E7"/>
    <w:rsid w:val="00922C58"/>
    <w:rsid w:val="00923245"/>
    <w:rsid w:val="00924FDF"/>
    <w:rsid w:val="00933DBB"/>
    <w:rsid w:val="0093451C"/>
    <w:rsid w:val="00934CCA"/>
    <w:rsid w:val="00937F2C"/>
    <w:rsid w:val="0094037A"/>
    <w:rsid w:val="00940448"/>
    <w:rsid w:val="009404BA"/>
    <w:rsid w:val="00940710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076B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32F5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367BD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6BDB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4F5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1D5E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1F6C"/>
    <w:rsid w:val="00BB464C"/>
    <w:rsid w:val="00BB6B07"/>
    <w:rsid w:val="00BB6EB7"/>
    <w:rsid w:val="00BC0604"/>
    <w:rsid w:val="00BC331B"/>
    <w:rsid w:val="00BC4D60"/>
    <w:rsid w:val="00BC570B"/>
    <w:rsid w:val="00BC7227"/>
    <w:rsid w:val="00BD1C7E"/>
    <w:rsid w:val="00BD2295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2C73"/>
    <w:rsid w:val="00CE3FA3"/>
    <w:rsid w:val="00CF7255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516"/>
    <w:rsid w:val="00D31667"/>
    <w:rsid w:val="00D33620"/>
    <w:rsid w:val="00D34F0D"/>
    <w:rsid w:val="00D35FBE"/>
    <w:rsid w:val="00D35FE4"/>
    <w:rsid w:val="00D37702"/>
    <w:rsid w:val="00D4273A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17A73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EB8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0BCE"/>
    <w:rsid w:val="00F47747"/>
    <w:rsid w:val="00F479F5"/>
    <w:rsid w:val="00F47BBA"/>
    <w:rsid w:val="00F50E50"/>
    <w:rsid w:val="00F51751"/>
    <w:rsid w:val="00F518E2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21F0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4A3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12296</TotalTime>
  <Pages>7</Pages>
  <Words>856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98</cp:revision>
  <cp:lastPrinted>2019-09-02T17:01:00Z</cp:lastPrinted>
  <dcterms:created xsi:type="dcterms:W3CDTF">2018-10-09T23:35:00Z</dcterms:created>
  <dcterms:modified xsi:type="dcterms:W3CDTF">2021-03-05T22:35:00Z</dcterms:modified>
</cp:coreProperties>
</file>