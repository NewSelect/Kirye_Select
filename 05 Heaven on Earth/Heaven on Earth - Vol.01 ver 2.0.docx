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C018" w14:textId="77777777" w:rsidR="00EE27D3" w:rsidRPr="00386F87" w:rsidRDefault="00EE27D3" w:rsidP="00EE27D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Pr>
          <w:rFonts w:ascii="Times New Roman" w:hAnsi="Times New Roman" w:cs="Times New Roman"/>
          <w:b/>
          <w:color w:val="1C6194" w:themeColor="accent2" w:themeShade="BF"/>
          <w:sz w:val="36"/>
          <w:szCs w:val="36"/>
          <w:lang w:val="es-ES"/>
        </w:rPr>
        <w:t>o: El que fue condenado a cargar el peso de los cielos sobre sus hombros. _New Young Atlas.</w:t>
      </w:r>
    </w:p>
    <w:p w14:paraId="4BB4FDA8" w14:textId="77777777" w:rsidR="00EE27D3" w:rsidRDefault="00EE27D3" w:rsidP="00EE27D3">
      <w:pPr>
        <w:rPr>
          <w:rFonts w:ascii="Calibri" w:hAnsi="Calibri" w:cs="Calibri"/>
          <w:sz w:val="24"/>
          <w:szCs w:val="24"/>
          <w:lang w:val="es-ES"/>
        </w:rPr>
      </w:pPr>
    </w:p>
    <w:p w14:paraId="797404EC" w14:textId="7DCAC5AF" w:rsidR="00EE27D3" w:rsidRDefault="00B71659" w:rsidP="00EE27D3">
      <w:pPr>
        <w:spacing w:line="360" w:lineRule="auto"/>
        <w:rPr>
          <w:rFonts w:ascii="Arial" w:hAnsi="Arial" w:cs="Arial"/>
          <w:b/>
          <w:bCs/>
          <w:sz w:val="24"/>
          <w:szCs w:val="24"/>
          <w:lang w:val="es-ES"/>
        </w:rPr>
      </w:pPr>
      <w:r>
        <w:rPr>
          <w:rFonts w:ascii="Arial" w:hAnsi="Arial" w:cs="Arial"/>
          <w:b/>
          <w:bCs/>
          <w:sz w:val="24"/>
          <w:szCs w:val="24"/>
          <w:lang w:val="es-ES"/>
        </w:rPr>
        <w:t>Los</w:t>
      </w:r>
      <w:r w:rsidR="00EE27D3">
        <w:rPr>
          <w:rFonts w:ascii="Arial" w:hAnsi="Arial" w:cs="Arial"/>
          <w:b/>
          <w:bCs/>
          <w:sz w:val="24"/>
          <w:szCs w:val="24"/>
          <w:lang w:val="es-ES"/>
        </w:rPr>
        <w:t xml:space="preserve"> parlante</w:t>
      </w:r>
      <w:r w:rsidR="00BC4EA4">
        <w:rPr>
          <w:rFonts w:ascii="Arial" w:hAnsi="Arial" w:cs="Arial"/>
          <w:b/>
          <w:bCs/>
          <w:sz w:val="24"/>
          <w:szCs w:val="24"/>
          <w:lang w:val="es-ES"/>
        </w:rPr>
        <w:t>s</w:t>
      </w:r>
      <w:r w:rsidR="00EE27D3">
        <w:rPr>
          <w:rFonts w:ascii="Arial" w:hAnsi="Arial" w:cs="Arial"/>
          <w:b/>
          <w:bCs/>
          <w:sz w:val="24"/>
          <w:szCs w:val="24"/>
          <w:lang w:val="es-ES"/>
        </w:rPr>
        <w:t xml:space="preserve"> de la estación de</w:t>
      </w:r>
      <w:r>
        <w:rPr>
          <w:rFonts w:ascii="Arial" w:hAnsi="Arial" w:cs="Arial"/>
          <w:b/>
          <w:bCs/>
          <w:sz w:val="24"/>
          <w:szCs w:val="24"/>
          <w:lang w:val="es-ES"/>
        </w:rPr>
        <w:t>l</w:t>
      </w:r>
      <w:r w:rsidR="00EE27D3">
        <w:rPr>
          <w:rFonts w:ascii="Arial" w:hAnsi="Arial" w:cs="Arial"/>
          <w:b/>
          <w:bCs/>
          <w:sz w:val="24"/>
          <w:szCs w:val="24"/>
          <w:lang w:val="es-ES"/>
        </w:rPr>
        <w:t xml:space="preserve"> tren de Fukuoka anuncia algunos de sus últimos trenes que </w:t>
      </w:r>
      <w:r>
        <w:rPr>
          <w:rFonts w:ascii="Arial" w:hAnsi="Arial" w:cs="Arial"/>
          <w:b/>
          <w:bCs/>
          <w:sz w:val="24"/>
          <w:szCs w:val="24"/>
          <w:lang w:val="es-ES"/>
        </w:rPr>
        <w:t>están por partir, e</w:t>
      </w:r>
      <w:r w:rsidR="00EE27D3">
        <w:rPr>
          <w:rFonts w:ascii="Arial" w:hAnsi="Arial" w:cs="Arial"/>
          <w:b/>
          <w:bCs/>
          <w:sz w:val="24"/>
          <w:szCs w:val="24"/>
          <w:lang w:val="es-ES"/>
        </w:rPr>
        <w:t xml:space="preserve">l horario no era el indicado para llegar tarde ya que </w:t>
      </w:r>
      <w:r>
        <w:rPr>
          <w:rFonts w:ascii="Arial" w:hAnsi="Arial" w:cs="Arial"/>
          <w:b/>
          <w:bCs/>
          <w:sz w:val="24"/>
          <w:szCs w:val="24"/>
          <w:lang w:val="es-ES"/>
        </w:rPr>
        <w:t>eso suponía</w:t>
      </w:r>
      <w:r w:rsidR="00EE27D3">
        <w:rPr>
          <w:rFonts w:ascii="Arial" w:hAnsi="Arial" w:cs="Arial"/>
          <w:b/>
          <w:bCs/>
          <w:sz w:val="24"/>
          <w:szCs w:val="24"/>
          <w:lang w:val="es-ES"/>
        </w:rPr>
        <w:t xml:space="preserve"> esperar hasta el otro día que abrieran la estación. Aunque faltaban un par de horas para cerrar, su</w:t>
      </w:r>
      <w:r>
        <w:rPr>
          <w:rFonts w:ascii="Arial" w:hAnsi="Arial" w:cs="Arial"/>
          <w:b/>
          <w:bCs/>
          <w:sz w:val="24"/>
          <w:szCs w:val="24"/>
          <w:lang w:val="es-ES"/>
        </w:rPr>
        <w:t>s</w:t>
      </w:r>
      <w:r w:rsidR="00EE27D3">
        <w:rPr>
          <w:rFonts w:ascii="Arial" w:hAnsi="Arial" w:cs="Arial"/>
          <w:b/>
          <w:bCs/>
          <w:sz w:val="24"/>
          <w:szCs w:val="24"/>
          <w:lang w:val="es-ES"/>
        </w:rPr>
        <w:t xml:space="preserve"> transporte</w:t>
      </w:r>
      <w:r>
        <w:rPr>
          <w:rFonts w:ascii="Arial" w:hAnsi="Arial" w:cs="Arial"/>
          <w:b/>
          <w:bCs/>
          <w:sz w:val="24"/>
          <w:szCs w:val="24"/>
          <w:lang w:val="es-ES"/>
        </w:rPr>
        <w:t>s</w:t>
      </w:r>
      <w:r w:rsidR="00EE27D3">
        <w:rPr>
          <w:rFonts w:ascii="Arial" w:hAnsi="Arial" w:cs="Arial"/>
          <w:b/>
          <w:bCs/>
          <w:sz w:val="24"/>
          <w:szCs w:val="24"/>
          <w:lang w:val="es-ES"/>
        </w:rPr>
        <w:t xml:space="preserve"> estaba</w:t>
      </w:r>
      <w:r>
        <w:rPr>
          <w:rFonts w:ascii="Arial" w:hAnsi="Arial" w:cs="Arial"/>
          <w:b/>
          <w:bCs/>
          <w:sz w:val="24"/>
          <w:szCs w:val="24"/>
          <w:lang w:val="es-ES"/>
        </w:rPr>
        <w:t>n</w:t>
      </w:r>
      <w:r w:rsidR="00EE27D3">
        <w:rPr>
          <w:rFonts w:ascii="Arial" w:hAnsi="Arial" w:cs="Arial"/>
          <w:b/>
          <w:bCs/>
          <w:sz w:val="24"/>
          <w:szCs w:val="24"/>
          <w:lang w:val="es-ES"/>
        </w:rPr>
        <w:t xml:space="preserve"> a punto de </w:t>
      </w:r>
      <w:r>
        <w:rPr>
          <w:rFonts w:ascii="Arial" w:hAnsi="Arial" w:cs="Arial"/>
          <w:b/>
          <w:bCs/>
          <w:sz w:val="24"/>
          <w:szCs w:val="24"/>
          <w:lang w:val="es-ES"/>
        </w:rPr>
        <w:t>emprender su rumbo</w:t>
      </w:r>
      <w:r w:rsidR="00EE27D3">
        <w:rPr>
          <w:rFonts w:ascii="Arial" w:hAnsi="Arial" w:cs="Arial"/>
          <w:b/>
          <w:bCs/>
          <w:sz w:val="24"/>
          <w:szCs w:val="24"/>
          <w:lang w:val="es-ES"/>
        </w:rPr>
        <w:t>.</w:t>
      </w:r>
    </w:p>
    <w:p w14:paraId="72EDCB57" w14:textId="394B5862" w:rsidR="00EE27D3" w:rsidRDefault="00B71659" w:rsidP="00EE27D3">
      <w:pPr>
        <w:spacing w:line="360" w:lineRule="auto"/>
        <w:rPr>
          <w:rFonts w:ascii="Arial" w:hAnsi="Arial" w:cs="Arial"/>
          <w:b/>
          <w:bCs/>
          <w:sz w:val="24"/>
          <w:szCs w:val="24"/>
          <w:lang w:val="es-ES"/>
        </w:rPr>
      </w:pPr>
      <w:r>
        <w:rPr>
          <w:rFonts w:ascii="Arial" w:hAnsi="Arial" w:cs="Arial"/>
          <w:b/>
          <w:bCs/>
          <w:sz w:val="24"/>
          <w:szCs w:val="24"/>
          <w:lang w:val="es-ES"/>
        </w:rPr>
        <w:t>En la estación, dentro de esas pocas personas</w:t>
      </w:r>
      <w:r w:rsidR="00EE27D3">
        <w:rPr>
          <w:rFonts w:ascii="Arial" w:hAnsi="Arial" w:cs="Arial"/>
          <w:b/>
          <w:bCs/>
          <w:sz w:val="24"/>
          <w:szCs w:val="24"/>
          <w:lang w:val="es-ES"/>
        </w:rPr>
        <w:t xml:space="preserve">, </w:t>
      </w:r>
      <w:r>
        <w:rPr>
          <w:rFonts w:ascii="Arial" w:hAnsi="Arial" w:cs="Arial"/>
          <w:b/>
          <w:bCs/>
          <w:sz w:val="24"/>
          <w:szCs w:val="24"/>
          <w:lang w:val="es-ES"/>
        </w:rPr>
        <w:t xml:space="preserve">la atención en general se lleva a cabo en </w:t>
      </w:r>
      <w:r w:rsidR="00EE27D3">
        <w:rPr>
          <w:rFonts w:ascii="Arial" w:hAnsi="Arial" w:cs="Arial"/>
          <w:b/>
          <w:bCs/>
          <w:sz w:val="24"/>
          <w:szCs w:val="24"/>
          <w:lang w:val="es-ES"/>
        </w:rPr>
        <w:t>una familia en particular</w:t>
      </w:r>
      <w:r>
        <w:rPr>
          <w:rFonts w:ascii="Arial" w:hAnsi="Arial" w:cs="Arial"/>
          <w:b/>
          <w:bCs/>
          <w:sz w:val="24"/>
          <w:szCs w:val="24"/>
          <w:lang w:val="es-ES"/>
        </w:rPr>
        <w:t>,</w:t>
      </w:r>
      <w:r w:rsidR="00EE27D3">
        <w:rPr>
          <w:rFonts w:ascii="Arial" w:hAnsi="Arial" w:cs="Arial"/>
          <w:b/>
          <w:bCs/>
          <w:sz w:val="24"/>
          <w:szCs w:val="24"/>
          <w:lang w:val="es-ES"/>
        </w:rPr>
        <w:t xml:space="preserve"> con una simple mochila cada uno</w:t>
      </w:r>
      <w:r>
        <w:rPr>
          <w:rFonts w:ascii="Arial" w:hAnsi="Arial" w:cs="Arial"/>
          <w:b/>
          <w:bCs/>
          <w:sz w:val="24"/>
          <w:szCs w:val="24"/>
          <w:lang w:val="es-ES"/>
        </w:rPr>
        <w:t>,</w:t>
      </w:r>
      <w:r w:rsidR="00EE27D3">
        <w:rPr>
          <w:rFonts w:ascii="Arial" w:hAnsi="Arial" w:cs="Arial"/>
          <w:b/>
          <w:bCs/>
          <w:sz w:val="24"/>
          <w:szCs w:val="24"/>
          <w:lang w:val="es-ES"/>
        </w:rPr>
        <w:t xml:space="preserve"> como un equipaje sin vuelta atrás.</w:t>
      </w:r>
    </w:p>
    <w:p w14:paraId="279EC151"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Se podía ver a un padre vestido como si saliera cansado de trabajar de una oficina con su traje negro, remera blanca y zapatos de vestir. </w:t>
      </w:r>
    </w:p>
    <w:p w14:paraId="106B0BE2" w14:textId="75E282EB"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Mientras la mujer </w:t>
      </w:r>
      <w:r w:rsidR="00BC4EA4">
        <w:rPr>
          <w:rFonts w:ascii="Arial" w:hAnsi="Arial" w:cs="Arial"/>
          <w:b/>
          <w:bCs/>
          <w:sz w:val="24"/>
          <w:szCs w:val="24"/>
          <w:lang w:val="es-ES"/>
        </w:rPr>
        <w:t>vestía</w:t>
      </w:r>
      <w:r>
        <w:rPr>
          <w:rFonts w:ascii="Arial" w:hAnsi="Arial" w:cs="Arial"/>
          <w:b/>
          <w:bCs/>
          <w:sz w:val="24"/>
          <w:szCs w:val="24"/>
          <w:lang w:val="es-ES"/>
        </w:rPr>
        <w:t xml:space="preserve"> con un elegante vestido casual de color negro con detalles blancos a los lados de la cintura y zapatos de </w:t>
      </w:r>
      <w:r w:rsidR="00376C02">
        <w:rPr>
          <w:rFonts w:ascii="Arial" w:hAnsi="Arial" w:cs="Arial"/>
          <w:b/>
          <w:bCs/>
          <w:sz w:val="24"/>
          <w:szCs w:val="24"/>
          <w:lang w:val="es-ES"/>
        </w:rPr>
        <w:t>tacón</w:t>
      </w:r>
      <w:r>
        <w:rPr>
          <w:rFonts w:ascii="Arial" w:hAnsi="Arial" w:cs="Arial"/>
          <w:b/>
          <w:bCs/>
          <w:sz w:val="24"/>
          <w:szCs w:val="24"/>
          <w:lang w:val="es-ES"/>
        </w:rPr>
        <w:t xml:space="preserve"> alto de color blanco. </w:t>
      </w:r>
    </w:p>
    <w:p w14:paraId="75B38D34" w14:textId="30B6582F" w:rsidR="00EE27D3" w:rsidRDefault="007F31AC" w:rsidP="00EE27D3">
      <w:pPr>
        <w:spacing w:line="360" w:lineRule="auto"/>
        <w:rPr>
          <w:rFonts w:ascii="Arial" w:hAnsi="Arial" w:cs="Arial"/>
          <w:b/>
          <w:bCs/>
          <w:sz w:val="24"/>
          <w:szCs w:val="24"/>
          <w:lang w:val="es-ES"/>
        </w:rPr>
      </w:pPr>
      <w:r>
        <w:rPr>
          <w:rFonts w:ascii="Arial" w:hAnsi="Arial" w:cs="Arial"/>
          <w:b/>
          <w:bCs/>
          <w:sz w:val="24"/>
          <w:szCs w:val="24"/>
          <w:lang w:val="es-ES"/>
        </w:rPr>
        <w:t>Sobre el hombro derecho</w:t>
      </w:r>
      <w:r w:rsidR="007B3651">
        <w:rPr>
          <w:rFonts w:ascii="Arial" w:hAnsi="Arial" w:cs="Arial"/>
          <w:b/>
          <w:bCs/>
          <w:sz w:val="24"/>
          <w:szCs w:val="24"/>
          <w:lang w:val="es-ES"/>
        </w:rPr>
        <w:t xml:space="preserve"> del padre</w:t>
      </w:r>
      <w:r w:rsidR="00376C02">
        <w:rPr>
          <w:rFonts w:ascii="Arial" w:hAnsi="Arial" w:cs="Arial"/>
          <w:b/>
          <w:bCs/>
          <w:sz w:val="24"/>
          <w:szCs w:val="24"/>
          <w:lang w:val="es-ES"/>
        </w:rPr>
        <w:t xml:space="preserve"> se encuentra su hijo</w:t>
      </w:r>
      <w:r w:rsidR="007B3651">
        <w:rPr>
          <w:rFonts w:ascii="Arial" w:hAnsi="Arial" w:cs="Arial"/>
          <w:b/>
          <w:bCs/>
          <w:sz w:val="24"/>
          <w:szCs w:val="24"/>
          <w:lang w:val="es-ES"/>
        </w:rPr>
        <w:t>,</w:t>
      </w:r>
      <w:r w:rsidR="00EE27D3">
        <w:rPr>
          <w:rFonts w:ascii="Arial" w:hAnsi="Arial" w:cs="Arial"/>
          <w:b/>
          <w:bCs/>
          <w:sz w:val="24"/>
          <w:szCs w:val="24"/>
          <w:lang w:val="es-ES"/>
        </w:rPr>
        <w:t xml:space="preserve"> </w:t>
      </w:r>
      <w:r w:rsidR="007B3651">
        <w:rPr>
          <w:rFonts w:ascii="Arial" w:hAnsi="Arial" w:cs="Arial"/>
          <w:b/>
          <w:bCs/>
          <w:sz w:val="24"/>
          <w:szCs w:val="24"/>
          <w:lang w:val="es-ES"/>
        </w:rPr>
        <w:t xml:space="preserve">que </w:t>
      </w:r>
      <w:r w:rsidR="00EE27D3">
        <w:rPr>
          <w:rFonts w:ascii="Arial" w:hAnsi="Arial" w:cs="Arial"/>
          <w:b/>
          <w:bCs/>
          <w:sz w:val="24"/>
          <w:szCs w:val="24"/>
          <w:lang w:val="es-ES"/>
        </w:rPr>
        <w:t>llevaba puesto ropa un poco colorida</w:t>
      </w:r>
      <w:r w:rsidR="00376C02">
        <w:rPr>
          <w:rFonts w:ascii="Arial" w:hAnsi="Arial" w:cs="Arial"/>
          <w:b/>
          <w:bCs/>
          <w:sz w:val="24"/>
          <w:szCs w:val="24"/>
          <w:lang w:val="es-ES"/>
        </w:rPr>
        <w:t xml:space="preserve"> y</w:t>
      </w:r>
      <w:r w:rsidR="00EE27D3">
        <w:rPr>
          <w:rFonts w:ascii="Arial" w:hAnsi="Arial" w:cs="Arial"/>
          <w:b/>
          <w:bCs/>
          <w:sz w:val="24"/>
          <w:szCs w:val="24"/>
          <w:lang w:val="es-ES"/>
        </w:rPr>
        <w:t xml:space="preserve"> con una especie de animal raro</w:t>
      </w:r>
      <w:r w:rsidR="00376C02">
        <w:rPr>
          <w:rFonts w:ascii="Arial" w:hAnsi="Arial" w:cs="Arial"/>
          <w:b/>
          <w:bCs/>
          <w:sz w:val="24"/>
          <w:szCs w:val="24"/>
          <w:lang w:val="es-ES"/>
        </w:rPr>
        <w:t>;</w:t>
      </w:r>
      <w:r w:rsidR="00EE27D3">
        <w:rPr>
          <w:rFonts w:ascii="Arial" w:hAnsi="Arial" w:cs="Arial"/>
          <w:b/>
          <w:bCs/>
          <w:sz w:val="24"/>
          <w:szCs w:val="24"/>
          <w:lang w:val="es-ES"/>
        </w:rPr>
        <w:t xml:space="preserve"> con forma de oso grizzli </w:t>
      </w:r>
      <w:r w:rsidR="00376C02">
        <w:rPr>
          <w:rFonts w:ascii="Arial" w:hAnsi="Arial" w:cs="Arial"/>
          <w:b/>
          <w:bCs/>
          <w:sz w:val="24"/>
          <w:szCs w:val="24"/>
          <w:lang w:val="es-ES"/>
        </w:rPr>
        <w:t>y</w:t>
      </w:r>
      <w:r w:rsidR="00EE27D3">
        <w:rPr>
          <w:rFonts w:ascii="Arial" w:hAnsi="Arial" w:cs="Arial"/>
          <w:b/>
          <w:bCs/>
          <w:sz w:val="24"/>
          <w:szCs w:val="24"/>
          <w:lang w:val="es-ES"/>
        </w:rPr>
        <w:t xml:space="preserve"> extremidades verdes como el de una rana.</w:t>
      </w:r>
    </w:p>
    <w:p w14:paraId="043CF543" w14:textId="2DA1D0A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Lo que se podía llegar a ver a simple vista, era</w:t>
      </w:r>
      <w:r w:rsidR="00376C02">
        <w:rPr>
          <w:rFonts w:ascii="Arial" w:hAnsi="Arial" w:cs="Arial"/>
          <w:b/>
          <w:bCs/>
          <w:sz w:val="24"/>
          <w:szCs w:val="24"/>
          <w:lang w:val="es-ES"/>
        </w:rPr>
        <w:t>n</w:t>
      </w:r>
      <w:r>
        <w:rPr>
          <w:rFonts w:ascii="Arial" w:hAnsi="Arial" w:cs="Arial"/>
          <w:b/>
          <w:bCs/>
          <w:sz w:val="24"/>
          <w:szCs w:val="24"/>
          <w:lang w:val="es-ES"/>
        </w:rPr>
        <w:t xml:space="preserve"> la</w:t>
      </w:r>
      <w:r w:rsidR="00376C02">
        <w:rPr>
          <w:rFonts w:ascii="Arial" w:hAnsi="Arial" w:cs="Arial"/>
          <w:b/>
          <w:bCs/>
          <w:sz w:val="24"/>
          <w:szCs w:val="24"/>
          <w:lang w:val="es-ES"/>
        </w:rPr>
        <w:t>s</w:t>
      </w:r>
      <w:r>
        <w:rPr>
          <w:rFonts w:ascii="Arial" w:hAnsi="Arial" w:cs="Arial"/>
          <w:b/>
          <w:bCs/>
          <w:sz w:val="24"/>
          <w:szCs w:val="24"/>
          <w:lang w:val="es-ES"/>
        </w:rPr>
        <w:t xml:space="preserve"> diferencia</w:t>
      </w:r>
      <w:r w:rsidR="00376C02">
        <w:rPr>
          <w:rFonts w:ascii="Arial" w:hAnsi="Arial" w:cs="Arial"/>
          <w:b/>
          <w:bCs/>
          <w:sz w:val="24"/>
          <w:szCs w:val="24"/>
          <w:lang w:val="es-ES"/>
        </w:rPr>
        <w:t>s</w:t>
      </w:r>
      <w:r>
        <w:rPr>
          <w:rFonts w:ascii="Arial" w:hAnsi="Arial" w:cs="Arial"/>
          <w:b/>
          <w:bCs/>
          <w:sz w:val="24"/>
          <w:szCs w:val="24"/>
          <w:lang w:val="es-ES"/>
        </w:rPr>
        <w:t xml:space="preserve"> de rasgos entre el hombre y la mujer, y mucho más entre el niño y ella.</w:t>
      </w:r>
    </w:p>
    <w:p w14:paraId="2DD56431" w14:textId="7D373A72" w:rsidR="007B3651" w:rsidRDefault="007B3651" w:rsidP="007B3651">
      <w:pPr>
        <w:spacing w:line="360" w:lineRule="auto"/>
        <w:rPr>
          <w:rFonts w:ascii="Arial" w:hAnsi="Arial" w:cs="Arial"/>
          <w:b/>
          <w:bCs/>
          <w:sz w:val="24"/>
          <w:szCs w:val="24"/>
          <w:lang w:val="es-ES"/>
        </w:rPr>
      </w:pPr>
      <w:r>
        <w:rPr>
          <w:rFonts w:ascii="Arial" w:hAnsi="Arial" w:cs="Arial"/>
          <w:b/>
          <w:bCs/>
          <w:sz w:val="24"/>
          <w:szCs w:val="24"/>
          <w:lang w:val="es-ES"/>
        </w:rPr>
        <w:t xml:space="preserve">Las facciones del hombre eran más fuertes y fuera de esta región, al igual que su hijo. Ambos compartían </w:t>
      </w:r>
      <w:r w:rsidR="00376C02">
        <w:rPr>
          <w:rFonts w:ascii="Arial" w:hAnsi="Arial" w:cs="Arial"/>
          <w:b/>
          <w:bCs/>
          <w:sz w:val="24"/>
          <w:szCs w:val="24"/>
          <w:lang w:val="es-ES"/>
        </w:rPr>
        <w:t>el mismo color de pelo</w:t>
      </w:r>
      <w:r>
        <w:rPr>
          <w:rFonts w:ascii="Arial" w:hAnsi="Arial" w:cs="Arial"/>
          <w:b/>
          <w:bCs/>
          <w:sz w:val="24"/>
          <w:szCs w:val="24"/>
          <w:lang w:val="es-ES"/>
        </w:rPr>
        <w:t>, pero no la tonalidad de su</w:t>
      </w:r>
      <w:r w:rsidR="00376C02">
        <w:rPr>
          <w:rFonts w:ascii="Arial" w:hAnsi="Arial" w:cs="Arial"/>
          <w:b/>
          <w:bCs/>
          <w:sz w:val="24"/>
          <w:szCs w:val="24"/>
          <w:lang w:val="es-ES"/>
        </w:rPr>
        <w:t>s ojos. E</w:t>
      </w:r>
      <w:r>
        <w:rPr>
          <w:rFonts w:ascii="Arial" w:hAnsi="Arial" w:cs="Arial"/>
          <w:b/>
          <w:bCs/>
          <w:sz w:val="24"/>
          <w:szCs w:val="24"/>
          <w:lang w:val="es-ES"/>
        </w:rPr>
        <w:t xml:space="preserve">l padre conserva </w:t>
      </w:r>
      <w:r w:rsidR="00376C02">
        <w:rPr>
          <w:rFonts w:ascii="Arial" w:hAnsi="Arial" w:cs="Arial"/>
          <w:b/>
          <w:bCs/>
          <w:sz w:val="24"/>
          <w:szCs w:val="24"/>
          <w:lang w:val="es-ES"/>
        </w:rPr>
        <w:t>esos distinguidos</w:t>
      </w:r>
      <w:r>
        <w:rPr>
          <w:rFonts w:ascii="Arial" w:hAnsi="Arial" w:cs="Arial"/>
          <w:b/>
          <w:bCs/>
          <w:sz w:val="24"/>
          <w:szCs w:val="24"/>
          <w:lang w:val="es-ES"/>
        </w:rPr>
        <w:t xml:space="preserve"> ojos </w:t>
      </w:r>
      <w:r w:rsidR="00376C02">
        <w:rPr>
          <w:rFonts w:ascii="Arial" w:hAnsi="Arial" w:cs="Arial"/>
          <w:b/>
          <w:bCs/>
          <w:sz w:val="24"/>
          <w:szCs w:val="24"/>
          <w:lang w:val="es-ES"/>
        </w:rPr>
        <w:t>grises</w:t>
      </w:r>
      <w:r>
        <w:rPr>
          <w:rFonts w:ascii="Arial" w:hAnsi="Arial" w:cs="Arial"/>
          <w:b/>
          <w:bCs/>
          <w:sz w:val="24"/>
          <w:szCs w:val="24"/>
          <w:lang w:val="es-ES"/>
        </w:rPr>
        <w:t>,</w:t>
      </w:r>
      <w:r w:rsidR="00376C02">
        <w:rPr>
          <w:rFonts w:ascii="Arial" w:hAnsi="Arial" w:cs="Arial"/>
          <w:b/>
          <w:bCs/>
          <w:sz w:val="24"/>
          <w:szCs w:val="24"/>
          <w:lang w:val="es-ES"/>
        </w:rPr>
        <w:t xml:space="preserve"> en cambio</w:t>
      </w:r>
      <w:r>
        <w:rPr>
          <w:rFonts w:ascii="Arial" w:hAnsi="Arial" w:cs="Arial"/>
          <w:b/>
          <w:bCs/>
          <w:sz w:val="24"/>
          <w:szCs w:val="24"/>
          <w:lang w:val="es-ES"/>
        </w:rPr>
        <w:t xml:space="preserve"> </w:t>
      </w:r>
      <w:r w:rsidR="009B02EC">
        <w:rPr>
          <w:rFonts w:ascii="Arial" w:hAnsi="Arial" w:cs="Arial"/>
          <w:b/>
          <w:bCs/>
          <w:sz w:val="24"/>
          <w:szCs w:val="24"/>
          <w:lang w:val="es-ES"/>
        </w:rPr>
        <w:t xml:space="preserve">los iris de </w:t>
      </w:r>
      <w:r>
        <w:rPr>
          <w:rFonts w:ascii="Arial" w:hAnsi="Arial" w:cs="Arial"/>
          <w:b/>
          <w:bCs/>
          <w:sz w:val="24"/>
          <w:szCs w:val="24"/>
          <w:lang w:val="es-ES"/>
        </w:rPr>
        <w:t>su</w:t>
      </w:r>
      <w:r w:rsidR="00376C02">
        <w:rPr>
          <w:rFonts w:ascii="Arial" w:hAnsi="Arial" w:cs="Arial"/>
          <w:b/>
          <w:bCs/>
          <w:sz w:val="24"/>
          <w:szCs w:val="24"/>
          <w:lang w:val="es-ES"/>
        </w:rPr>
        <w:t xml:space="preserve"> hijo </w:t>
      </w:r>
      <w:r w:rsidR="009B02EC">
        <w:rPr>
          <w:rFonts w:ascii="Arial" w:hAnsi="Arial" w:cs="Arial"/>
          <w:b/>
          <w:bCs/>
          <w:sz w:val="24"/>
          <w:szCs w:val="24"/>
          <w:lang w:val="es-ES"/>
        </w:rPr>
        <w:t>son más</w:t>
      </w:r>
      <w:r w:rsidR="00376C02">
        <w:rPr>
          <w:rFonts w:ascii="Arial" w:hAnsi="Arial" w:cs="Arial"/>
          <w:b/>
          <w:bCs/>
          <w:sz w:val="24"/>
          <w:szCs w:val="24"/>
          <w:lang w:val="es-ES"/>
        </w:rPr>
        <w:t xml:space="preserve"> </w:t>
      </w:r>
      <w:r w:rsidR="00BC4EA4">
        <w:rPr>
          <w:rFonts w:ascii="Arial" w:hAnsi="Arial" w:cs="Arial"/>
          <w:b/>
          <w:bCs/>
          <w:sz w:val="24"/>
          <w:szCs w:val="24"/>
          <w:lang w:val="es-ES"/>
        </w:rPr>
        <w:t>vívidos</w:t>
      </w:r>
      <w:r w:rsidR="009B02EC">
        <w:rPr>
          <w:rFonts w:ascii="Arial" w:hAnsi="Arial" w:cs="Arial"/>
          <w:b/>
          <w:bCs/>
          <w:sz w:val="24"/>
          <w:szCs w:val="24"/>
          <w:lang w:val="es-ES"/>
        </w:rPr>
        <w:t>,</w:t>
      </w:r>
      <w:r w:rsidR="00376C02">
        <w:rPr>
          <w:rFonts w:ascii="Arial" w:hAnsi="Arial" w:cs="Arial"/>
          <w:b/>
          <w:bCs/>
          <w:sz w:val="24"/>
          <w:szCs w:val="24"/>
          <w:lang w:val="es-ES"/>
        </w:rPr>
        <w:t xml:space="preserve"> de color azul</w:t>
      </w:r>
      <w:r w:rsidR="009B02EC">
        <w:rPr>
          <w:rFonts w:ascii="Arial" w:hAnsi="Arial" w:cs="Arial"/>
          <w:b/>
          <w:bCs/>
          <w:sz w:val="24"/>
          <w:szCs w:val="24"/>
          <w:lang w:val="es-ES"/>
        </w:rPr>
        <w:t>es,</w:t>
      </w:r>
      <w:r w:rsidR="00376C02">
        <w:rPr>
          <w:rFonts w:ascii="Arial" w:hAnsi="Arial" w:cs="Arial"/>
          <w:b/>
          <w:bCs/>
          <w:sz w:val="24"/>
          <w:szCs w:val="24"/>
          <w:lang w:val="es-ES"/>
        </w:rPr>
        <w:t xml:space="preserve"> eran completamente deslumbrantes</w:t>
      </w:r>
      <w:r w:rsidR="009B02EC">
        <w:rPr>
          <w:rFonts w:ascii="Arial" w:hAnsi="Arial" w:cs="Arial"/>
          <w:b/>
          <w:bCs/>
          <w:sz w:val="24"/>
          <w:szCs w:val="24"/>
          <w:lang w:val="es-ES"/>
        </w:rPr>
        <w:t>, como ver fijamente a luces de neón en un cuarto completamente a oscuras.</w:t>
      </w:r>
    </w:p>
    <w:p w14:paraId="7137753C" w14:textId="71458481" w:rsidR="00EE27D3" w:rsidRPr="00CE770D" w:rsidRDefault="007B3651" w:rsidP="00EE27D3">
      <w:pPr>
        <w:spacing w:line="360" w:lineRule="auto"/>
        <w:rPr>
          <w:rFonts w:ascii="Arial" w:hAnsi="Arial" w:cs="Arial"/>
          <w:b/>
          <w:bCs/>
          <w:sz w:val="24"/>
          <w:szCs w:val="24"/>
          <w:lang w:val="es-ES"/>
        </w:rPr>
      </w:pPr>
      <w:r w:rsidRPr="00CE770D">
        <w:rPr>
          <w:rFonts w:ascii="Arial" w:hAnsi="Arial" w:cs="Arial"/>
          <w:b/>
          <w:bCs/>
          <w:sz w:val="24"/>
          <w:szCs w:val="24"/>
          <w:lang w:val="es-ES"/>
        </w:rPr>
        <w:lastRenderedPageBreak/>
        <w:t xml:space="preserve">En </w:t>
      </w:r>
      <w:r w:rsidR="007F31AC" w:rsidRPr="00CE770D">
        <w:rPr>
          <w:rFonts w:ascii="Arial" w:hAnsi="Arial" w:cs="Arial"/>
          <w:b/>
          <w:bCs/>
          <w:sz w:val="24"/>
          <w:szCs w:val="24"/>
          <w:lang w:val="es-ES"/>
        </w:rPr>
        <w:t>cambio,</w:t>
      </w:r>
      <w:r w:rsidR="00EE27D3" w:rsidRPr="00CE770D">
        <w:rPr>
          <w:rFonts w:ascii="Arial" w:hAnsi="Arial" w:cs="Arial"/>
          <w:b/>
          <w:bCs/>
          <w:sz w:val="24"/>
          <w:szCs w:val="24"/>
          <w:lang w:val="es-ES"/>
        </w:rPr>
        <w:t xml:space="preserve"> la mujer</w:t>
      </w:r>
      <w:r w:rsidR="00CE770D" w:rsidRPr="00CE770D">
        <w:rPr>
          <w:rFonts w:ascii="Arial" w:hAnsi="Arial" w:cs="Arial"/>
          <w:b/>
          <w:bCs/>
          <w:sz w:val="24"/>
          <w:szCs w:val="24"/>
          <w:lang w:val="es-ES"/>
        </w:rPr>
        <w:t xml:space="preserve"> de ojos marrones claros como un desierto reflejando la luz del medio día,</w:t>
      </w:r>
      <w:r w:rsidR="00EE27D3" w:rsidRPr="00CE770D">
        <w:rPr>
          <w:rFonts w:ascii="Arial" w:hAnsi="Arial" w:cs="Arial"/>
          <w:b/>
          <w:bCs/>
          <w:sz w:val="24"/>
          <w:szCs w:val="24"/>
          <w:lang w:val="es-ES"/>
        </w:rPr>
        <w:t xml:space="preserve"> lleva una mescla de rasgos de Asia Oriental y Occidente, con pelo un poco ondulado de color castaño oscuro, pero al prestar atención a la</w:t>
      </w:r>
      <w:r w:rsidR="009B02EC" w:rsidRPr="00CE770D">
        <w:rPr>
          <w:rFonts w:ascii="Arial" w:hAnsi="Arial" w:cs="Arial"/>
          <w:b/>
          <w:bCs/>
          <w:sz w:val="24"/>
          <w:szCs w:val="24"/>
          <w:lang w:val="es-ES"/>
        </w:rPr>
        <w:t>s</w:t>
      </w:r>
      <w:r w:rsidR="00EE27D3" w:rsidRPr="00CE770D">
        <w:rPr>
          <w:rFonts w:ascii="Arial" w:hAnsi="Arial" w:cs="Arial"/>
          <w:b/>
          <w:bCs/>
          <w:sz w:val="24"/>
          <w:szCs w:val="24"/>
          <w:lang w:val="es-ES"/>
        </w:rPr>
        <w:t xml:space="preserve"> </w:t>
      </w:r>
      <w:r w:rsidR="009B02EC" w:rsidRPr="00CE770D">
        <w:rPr>
          <w:rFonts w:ascii="Arial" w:hAnsi="Arial" w:cs="Arial"/>
          <w:b/>
          <w:bCs/>
          <w:sz w:val="24"/>
          <w:szCs w:val="24"/>
          <w:lang w:val="es-ES"/>
        </w:rPr>
        <w:t>raíces se</w:t>
      </w:r>
      <w:r w:rsidR="00EE27D3" w:rsidRPr="00CE770D">
        <w:rPr>
          <w:rFonts w:ascii="Arial" w:hAnsi="Arial" w:cs="Arial"/>
          <w:b/>
          <w:bCs/>
          <w:sz w:val="24"/>
          <w:szCs w:val="24"/>
          <w:lang w:val="es-ES"/>
        </w:rPr>
        <w:t xml:space="preserve"> podía notar la diferencia de color de una tintura para llegar a esa tonalidad</w:t>
      </w:r>
      <w:r w:rsidR="00CE770D" w:rsidRPr="00CE770D">
        <w:rPr>
          <w:rFonts w:ascii="Arial" w:hAnsi="Arial" w:cs="Arial"/>
          <w:b/>
          <w:bCs/>
          <w:sz w:val="24"/>
          <w:szCs w:val="24"/>
          <w:lang w:val="es-ES"/>
        </w:rPr>
        <w:t>.</w:t>
      </w:r>
    </w:p>
    <w:p w14:paraId="779971CF"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Aunque se comportaran como una familia, las etnias parecían muy distintas.</w:t>
      </w:r>
    </w:p>
    <w:p w14:paraId="54B00B82" w14:textId="624DC56A"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Con el caminar un poco más rápido que el resto de personas a su alrededor, la familia apresur</w:t>
      </w:r>
      <w:r w:rsidR="00C2140A">
        <w:rPr>
          <w:rFonts w:ascii="Arial" w:hAnsi="Arial" w:cs="Arial"/>
          <w:b/>
          <w:bCs/>
          <w:sz w:val="24"/>
          <w:szCs w:val="24"/>
          <w:lang w:val="es-ES"/>
        </w:rPr>
        <w:t>ó</w:t>
      </w:r>
      <w:r>
        <w:rPr>
          <w:rFonts w:ascii="Arial" w:hAnsi="Arial" w:cs="Arial"/>
          <w:b/>
          <w:bCs/>
          <w:sz w:val="24"/>
          <w:szCs w:val="24"/>
          <w:lang w:val="es-ES"/>
        </w:rPr>
        <w:t xml:space="preserve"> el paso para llegar a tiempo. Mientras tanto</w:t>
      </w:r>
      <w:r w:rsidR="009B02EC">
        <w:rPr>
          <w:rFonts w:ascii="Arial" w:hAnsi="Arial" w:cs="Arial"/>
          <w:b/>
          <w:bCs/>
          <w:sz w:val="24"/>
          <w:szCs w:val="24"/>
          <w:lang w:val="es-ES"/>
        </w:rPr>
        <w:t>,</w:t>
      </w:r>
      <w:r>
        <w:rPr>
          <w:rFonts w:ascii="Arial" w:hAnsi="Arial" w:cs="Arial"/>
          <w:b/>
          <w:bCs/>
          <w:sz w:val="24"/>
          <w:szCs w:val="24"/>
          <w:lang w:val="es-ES"/>
        </w:rPr>
        <w:t xml:space="preserve"> el padre, con un tono de voz molesto, habló hacia él mismo.</w:t>
      </w:r>
    </w:p>
    <w:p w14:paraId="00B65711" w14:textId="4F71444B"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r w:rsidR="009B02EC">
        <w:rPr>
          <w:rFonts w:ascii="Arial" w:hAnsi="Arial" w:cs="Arial"/>
          <w:b/>
          <w:bCs/>
          <w:sz w:val="24"/>
          <w:szCs w:val="24"/>
          <w:lang w:val="es-ES"/>
        </w:rPr>
        <w:t>Tendría que haberlo visto venir, viejo estúpido, ni siquiera dej</w:t>
      </w:r>
      <w:r w:rsidR="00C2140A">
        <w:rPr>
          <w:rFonts w:ascii="Arial" w:hAnsi="Arial" w:cs="Arial"/>
          <w:b/>
          <w:bCs/>
          <w:sz w:val="24"/>
          <w:szCs w:val="24"/>
          <w:lang w:val="es-ES"/>
        </w:rPr>
        <w:t>ó</w:t>
      </w:r>
      <w:r w:rsidR="009B02EC">
        <w:rPr>
          <w:rFonts w:ascii="Arial" w:hAnsi="Arial" w:cs="Arial"/>
          <w:b/>
          <w:bCs/>
          <w:sz w:val="24"/>
          <w:szCs w:val="24"/>
          <w:lang w:val="es-ES"/>
        </w:rPr>
        <w:t xml:space="preserve"> una nota</w:t>
      </w:r>
      <w:r>
        <w:rPr>
          <w:rFonts w:ascii="Arial" w:hAnsi="Arial" w:cs="Arial"/>
          <w:b/>
          <w:bCs/>
          <w:sz w:val="24"/>
          <w:szCs w:val="24"/>
          <w:lang w:val="es-ES"/>
        </w:rPr>
        <w:t>.</w:t>
      </w:r>
    </w:p>
    <w:p w14:paraId="2FF90279" w14:textId="22FE2BB2" w:rsidR="009B02EC" w:rsidRDefault="009B02EC" w:rsidP="00EE27D3">
      <w:pPr>
        <w:spacing w:line="360" w:lineRule="auto"/>
        <w:rPr>
          <w:rFonts w:ascii="Arial" w:hAnsi="Arial" w:cs="Arial"/>
          <w:b/>
          <w:bCs/>
          <w:sz w:val="24"/>
          <w:szCs w:val="24"/>
          <w:lang w:val="es-ES"/>
        </w:rPr>
      </w:pPr>
      <w:r>
        <w:rPr>
          <w:rFonts w:ascii="Arial" w:hAnsi="Arial" w:cs="Arial"/>
          <w:b/>
          <w:bCs/>
          <w:sz w:val="24"/>
          <w:szCs w:val="24"/>
          <w:lang w:val="es-ES"/>
        </w:rPr>
        <w:t>Parecía bastante molesto con aquel hombre mayor que al parecer lo conoce lo suficiente como para aclarar abiertamente que los dejaría sin avisar. Pero aun así cometió el error, a pesar de saber la consecuencia al confiarse.</w:t>
      </w:r>
    </w:p>
    <w:p w14:paraId="6E36DCAC"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La mujer junto a él lo observa un poco indiferentemente mientras habla sin interés alguno.</w:t>
      </w:r>
    </w:p>
    <w:p w14:paraId="49BCA6D9"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-Tú también no fuiste lo suficientemente responsable de dormir lo suficiente como para levantarte temprano.</w:t>
      </w:r>
    </w:p>
    <w:p w14:paraId="6559BBA8" w14:textId="4A9D1699"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r w:rsidR="00D252B3">
        <w:rPr>
          <w:rFonts w:ascii="Arial" w:hAnsi="Arial" w:cs="Arial"/>
          <w:b/>
          <w:bCs/>
          <w:sz w:val="24"/>
          <w:szCs w:val="24"/>
          <w:lang w:val="es-ES"/>
        </w:rPr>
        <w:t>¡</w:t>
      </w:r>
      <w:r>
        <w:rPr>
          <w:rFonts w:ascii="Arial" w:hAnsi="Arial" w:cs="Arial"/>
          <w:b/>
          <w:bCs/>
          <w:sz w:val="24"/>
          <w:szCs w:val="24"/>
          <w:lang w:val="es-ES"/>
        </w:rPr>
        <w:t>Estaba trabajando en los últimos…</w:t>
      </w:r>
      <w:r w:rsidR="00D252B3">
        <w:rPr>
          <w:rFonts w:ascii="Arial" w:hAnsi="Arial" w:cs="Arial"/>
          <w:b/>
          <w:bCs/>
          <w:sz w:val="24"/>
          <w:szCs w:val="24"/>
          <w:lang w:val="es-ES"/>
        </w:rPr>
        <w:t>!</w:t>
      </w:r>
    </w:p>
    <w:p w14:paraId="3E80FA4B" w14:textId="0174927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Sin que el padre terminara de hablar, ella lo interrumpe agresivamente retomando su </w:t>
      </w:r>
      <w:r w:rsidR="007F31AC">
        <w:rPr>
          <w:rFonts w:ascii="Arial" w:hAnsi="Arial" w:cs="Arial"/>
          <w:b/>
          <w:bCs/>
          <w:sz w:val="24"/>
          <w:szCs w:val="24"/>
          <w:lang w:val="es-ES"/>
        </w:rPr>
        <w:t>m</w:t>
      </w:r>
      <w:r>
        <w:rPr>
          <w:rFonts w:ascii="Arial" w:hAnsi="Arial" w:cs="Arial"/>
          <w:b/>
          <w:bCs/>
          <w:sz w:val="24"/>
          <w:szCs w:val="24"/>
          <w:lang w:val="es-ES"/>
        </w:rPr>
        <w:t>irada hacia el camino.</w:t>
      </w:r>
    </w:p>
    <w:p w14:paraId="750ED60D" w14:textId="4755D07B"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-Ni se te ocurra levantarme la voz de esa forma. </w:t>
      </w:r>
      <w:r w:rsidR="00D252B3">
        <w:rPr>
          <w:rFonts w:ascii="Arial" w:hAnsi="Arial" w:cs="Arial"/>
          <w:b/>
          <w:bCs/>
          <w:sz w:val="24"/>
          <w:szCs w:val="24"/>
          <w:lang w:val="es-ES"/>
        </w:rPr>
        <w:t>Se que es importante, a</w:t>
      </w:r>
      <w:r>
        <w:rPr>
          <w:rFonts w:ascii="Arial" w:hAnsi="Arial" w:cs="Arial"/>
          <w:b/>
          <w:bCs/>
          <w:sz w:val="24"/>
          <w:szCs w:val="24"/>
          <w:lang w:val="es-ES"/>
        </w:rPr>
        <w:t>unque no hables mucho de e</w:t>
      </w:r>
      <w:r w:rsidR="00D252B3">
        <w:rPr>
          <w:rFonts w:ascii="Arial" w:hAnsi="Arial" w:cs="Arial"/>
          <w:b/>
          <w:bCs/>
          <w:sz w:val="24"/>
          <w:szCs w:val="24"/>
          <w:lang w:val="es-ES"/>
        </w:rPr>
        <w:t>s</w:t>
      </w:r>
      <w:r>
        <w:rPr>
          <w:rFonts w:ascii="Arial" w:hAnsi="Arial" w:cs="Arial"/>
          <w:b/>
          <w:bCs/>
          <w:sz w:val="24"/>
          <w:szCs w:val="24"/>
          <w:lang w:val="es-ES"/>
        </w:rPr>
        <w:t>o</w:t>
      </w:r>
      <w:r w:rsidR="00D252B3">
        <w:rPr>
          <w:rFonts w:ascii="Arial" w:hAnsi="Arial" w:cs="Arial"/>
          <w:b/>
          <w:bCs/>
          <w:sz w:val="24"/>
          <w:szCs w:val="24"/>
          <w:lang w:val="es-ES"/>
        </w:rPr>
        <w:t xml:space="preserve"> a lo que le dedicas la mayor parte de tu tiempo</w:t>
      </w:r>
      <w:r>
        <w:rPr>
          <w:rFonts w:ascii="Arial" w:hAnsi="Arial" w:cs="Arial"/>
          <w:b/>
          <w:bCs/>
          <w:sz w:val="24"/>
          <w:szCs w:val="24"/>
          <w:lang w:val="es-ES"/>
        </w:rPr>
        <w:t xml:space="preserve">, sé que </w:t>
      </w:r>
      <w:r w:rsidR="00D252B3">
        <w:rPr>
          <w:rFonts w:ascii="Arial" w:hAnsi="Arial" w:cs="Arial"/>
          <w:b/>
          <w:bCs/>
          <w:sz w:val="24"/>
          <w:szCs w:val="24"/>
          <w:lang w:val="es-ES"/>
        </w:rPr>
        <w:t>es un</w:t>
      </w:r>
      <w:r>
        <w:rPr>
          <w:rFonts w:ascii="Arial" w:hAnsi="Arial" w:cs="Arial"/>
          <w:b/>
          <w:bCs/>
          <w:sz w:val="24"/>
          <w:szCs w:val="24"/>
          <w:lang w:val="es-ES"/>
        </w:rPr>
        <w:t xml:space="preserve"> trabajo </w:t>
      </w:r>
      <w:r w:rsidR="00D252B3">
        <w:rPr>
          <w:rFonts w:ascii="Arial" w:hAnsi="Arial" w:cs="Arial"/>
          <w:b/>
          <w:bCs/>
          <w:sz w:val="24"/>
          <w:szCs w:val="24"/>
          <w:lang w:val="es-ES"/>
        </w:rPr>
        <w:t>significativo,</w:t>
      </w:r>
      <w:r>
        <w:rPr>
          <w:rFonts w:ascii="Arial" w:hAnsi="Arial" w:cs="Arial"/>
          <w:b/>
          <w:bCs/>
          <w:sz w:val="24"/>
          <w:szCs w:val="24"/>
          <w:lang w:val="es-ES"/>
        </w:rPr>
        <w:t xml:space="preserve"> </w:t>
      </w:r>
      <w:r w:rsidR="00D252B3">
        <w:rPr>
          <w:rFonts w:ascii="Arial" w:hAnsi="Arial" w:cs="Arial"/>
          <w:b/>
          <w:bCs/>
          <w:sz w:val="24"/>
          <w:szCs w:val="24"/>
          <w:lang w:val="es-ES"/>
        </w:rPr>
        <w:t xml:space="preserve">pero </w:t>
      </w:r>
      <w:r>
        <w:rPr>
          <w:rFonts w:ascii="Arial" w:hAnsi="Arial" w:cs="Arial"/>
          <w:b/>
          <w:bCs/>
          <w:sz w:val="24"/>
          <w:szCs w:val="24"/>
          <w:lang w:val="es-ES"/>
        </w:rPr>
        <w:t xml:space="preserve">dijiste que </w:t>
      </w:r>
      <w:r w:rsidR="00D252B3">
        <w:rPr>
          <w:rFonts w:ascii="Arial" w:hAnsi="Arial" w:cs="Arial"/>
          <w:b/>
          <w:bCs/>
          <w:sz w:val="24"/>
          <w:szCs w:val="24"/>
          <w:lang w:val="es-ES"/>
        </w:rPr>
        <w:t xml:space="preserve">lo </w:t>
      </w:r>
      <w:r>
        <w:rPr>
          <w:rFonts w:ascii="Arial" w:hAnsi="Arial" w:cs="Arial"/>
          <w:b/>
          <w:bCs/>
          <w:sz w:val="24"/>
          <w:szCs w:val="24"/>
          <w:lang w:val="es-ES"/>
        </w:rPr>
        <w:t xml:space="preserve">terminarías hace dos semanas atrás. Además, tampoco compartes </w:t>
      </w:r>
      <w:r w:rsidR="00D252B3">
        <w:rPr>
          <w:rFonts w:ascii="Arial" w:hAnsi="Arial" w:cs="Arial"/>
          <w:b/>
          <w:bCs/>
          <w:sz w:val="24"/>
          <w:szCs w:val="24"/>
          <w:lang w:val="es-ES"/>
        </w:rPr>
        <w:t>nada como para</w:t>
      </w:r>
      <w:r>
        <w:rPr>
          <w:rFonts w:ascii="Arial" w:hAnsi="Arial" w:cs="Arial"/>
          <w:b/>
          <w:bCs/>
          <w:sz w:val="24"/>
          <w:szCs w:val="24"/>
          <w:lang w:val="es-ES"/>
        </w:rPr>
        <w:t xml:space="preserve"> </w:t>
      </w:r>
      <w:r w:rsidR="00D252B3">
        <w:rPr>
          <w:rFonts w:ascii="Arial" w:hAnsi="Arial" w:cs="Arial"/>
          <w:b/>
          <w:bCs/>
          <w:sz w:val="24"/>
          <w:szCs w:val="24"/>
          <w:lang w:val="es-ES"/>
        </w:rPr>
        <w:t>ayudar</w:t>
      </w:r>
      <w:r>
        <w:rPr>
          <w:rFonts w:ascii="Arial" w:hAnsi="Arial" w:cs="Arial"/>
          <w:b/>
          <w:bCs/>
          <w:sz w:val="24"/>
          <w:szCs w:val="24"/>
          <w:lang w:val="es-ES"/>
        </w:rPr>
        <w:t>. Simplemente planeas cosa</w:t>
      </w:r>
      <w:r w:rsidR="00C2140A">
        <w:rPr>
          <w:rFonts w:ascii="Arial" w:hAnsi="Arial" w:cs="Arial"/>
          <w:b/>
          <w:bCs/>
          <w:sz w:val="24"/>
          <w:szCs w:val="24"/>
          <w:lang w:val="es-ES"/>
        </w:rPr>
        <w:t>s</w:t>
      </w:r>
      <w:r>
        <w:rPr>
          <w:rFonts w:ascii="Arial" w:hAnsi="Arial" w:cs="Arial"/>
          <w:b/>
          <w:bCs/>
          <w:sz w:val="24"/>
          <w:szCs w:val="24"/>
          <w:lang w:val="es-ES"/>
        </w:rPr>
        <w:t xml:space="preserve"> y yo me entero un día antes de todo esto, ni siquiera me dijiste porque escogiste Tokio.</w:t>
      </w:r>
    </w:p>
    <w:p w14:paraId="69FF15E7" w14:textId="79F82AD0" w:rsidR="00D252B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Al decirlo en voz alta se percata de lo poco que su pareja comparte con ella y eso parece molestarle un poco haciendo que frunciera un poco el entrecejo. </w:t>
      </w:r>
    </w:p>
    <w:p w14:paraId="5536A383" w14:textId="298D6AA8"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w:t>
      </w:r>
      <w:r w:rsidR="007F31AC">
        <w:rPr>
          <w:rFonts w:ascii="Arial" w:hAnsi="Arial" w:cs="Arial"/>
          <w:b/>
          <w:bCs/>
          <w:sz w:val="24"/>
          <w:szCs w:val="24"/>
          <w:lang w:val="es-ES"/>
        </w:rPr>
        <w:t>desagrado</w:t>
      </w:r>
      <w:r>
        <w:rPr>
          <w:rFonts w:ascii="Arial" w:hAnsi="Arial" w:cs="Arial"/>
          <w:b/>
          <w:bCs/>
          <w:sz w:val="24"/>
          <w:szCs w:val="24"/>
          <w:lang w:val="es-ES"/>
        </w:rPr>
        <w:t xml:space="preserve"> se representa rápidamente en una penetrante mirada hacia él.</w:t>
      </w:r>
      <w:r w:rsidR="00D252B3">
        <w:rPr>
          <w:rFonts w:ascii="Arial" w:hAnsi="Arial" w:cs="Arial"/>
          <w:b/>
          <w:bCs/>
          <w:sz w:val="24"/>
          <w:szCs w:val="24"/>
          <w:lang w:val="es-ES"/>
        </w:rPr>
        <w:t xml:space="preserve"> Esperando alguna “ingeniosa” respuesta que no le diera la razón.</w:t>
      </w:r>
    </w:p>
    <w:p w14:paraId="2C2BBCEC" w14:textId="1987F9D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Ni las palabras hubieran sido igual </w:t>
      </w:r>
      <w:r w:rsidR="007F31AC">
        <w:rPr>
          <w:rFonts w:ascii="Arial" w:hAnsi="Arial" w:cs="Arial"/>
          <w:b/>
          <w:bCs/>
          <w:sz w:val="24"/>
          <w:szCs w:val="24"/>
          <w:lang w:val="es-ES"/>
        </w:rPr>
        <w:t>de</w:t>
      </w:r>
      <w:r>
        <w:rPr>
          <w:rFonts w:ascii="Arial" w:hAnsi="Arial" w:cs="Arial"/>
          <w:b/>
          <w:bCs/>
          <w:sz w:val="24"/>
          <w:szCs w:val="24"/>
          <w:lang w:val="es-ES"/>
        </w:rPr>
        <w:t xml:space="preserve"> penetrantes que esa mirada molesta. Él solo trag</w:t>
      </w:r>
      <w:r w:rsidR="00C2140A">
        <w:rPr>
          <w:rFonts w:ascii="Arial" w:hAnsi="Arial" w:cs="Arial"/>
          <w:b/>
          <w:bCs/>
          <w:sz w:val="24"/>
          <w:szCs w:val="24"/>
          <w:lang w:val="es-ES"/>
        </w:rPr>
        <w:t>ó</w:t>
      </w:r>
      <w:r>
        <w:rPr>
          <w:rFonts w:ascii="Arial" w:hAnsi="Arial" w:cs="Arial"/>
          <w:b/>
          <w:bCs/>
          <w:sz w:val="24"/>
          <w:szCs w:val="24"/>
          <w:lang w:val="es-ES"/>
        </w:rPr>
        <w:t xml:space="preserve"> saliva sabien</w:t>
      </w:r>
      <w:r w:rsidR="00C2140A">
        <w:rPr>
          <w:rFonts w:ascii="Arial" w:hAnsi="Arial" w:cs="Arial"/>
          <w:b/>
          <w:bCs/>
          <w:sz w:val="24"/>
          <w:szCs w:val="24"/>
          <w:lang w:val="es-ES"/>
        </w:rPr>
        <w:t>do</w:t>
      </w:r>
      <w:r>
        <w:rPr>
          <w:rFonts w:ascii="Arial" w:hAnsi="Arial" w:cs="Arial"/>
          <w:b/>
          <w:bCs/>
          <w:sz w:val="24"/>
          <w:szCs w:val="24"/>
          <w:lang w:val="es-ES"/>
        </w:rPr>
        <w:t xml:space="preserve"> que no estaba haciendo bien las cosas y mientras mueve sus ojos hacia un lado intentando evitar </w:t>
      </w:r>
      <w:r w:rsidR="007F31AC">
        <w:rPr>
          <w:rFonts w:ascii="Arial" w:hAnsi="Arial" w:cs="Arial"/>
          <w:b/>
          <w:bCs/>
          <w:sz w:val="24"/>
          <w:szCs w:val="24"/>
          <w:lang w:val="es-ES"/>
        </w:rPr>
        <w:t>discutir</w:t>
      </w:r>
      <w:r>
        <w:rPr>
          <w:rFonts w:ascii="Arial" w:hAnsi="Arial" w:cs="Arial"/>
          <w:b/>
          <w:bCs/>
          <w:sz w:val="24"/>
          <w:szCs w:val="24"/>
          <w:lang w:val="es-ES"/>
        </w:rPr>
        <w:t xml:space="preserve"> acomoda a su hijo medio sentado sobre su brazo</w:t>
      </w:r>
      <w:r w:rsidR="00D252B3">
        <w:rPr>
          <w:rFonts w:ascii="Arial" w:hAnsi="Arial" w:cs="Arial"/>
          <w:b/>
          <w:bCs/>
          <w:sz w:val="24"/>
          <w:szCs w:val="24"/>
          <w:lang w:val="es-ES"/>
        </w:rPr>
        <w:t xml:space="preserve"> para quedarse en un incómodo silencio</w:t>
      </w:r>
      <w:r>
        <w:rPr>
          <w:rFonts w:ascii="Arial" w:hAnsi="Arial" w:cs="Arial"/>
          <w:b/>
          <w:bCs/>
          <w:sz w:val="24"/>
          <w:szCs w:val="24"/>
          <w:lang w:val="es-ES"/>
        </w:rPr>
        <w:t>.</w:t>
      </w:r>
    </w:p>
    <w:p w14:paraId="24FB6587" w14:textId="6B863D1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-Eso esperaba… –La mujer suspira para retomar– Silencio absoluto del</w:t>
      </w:r>
      <w:r w:rsidR="00147B8A">
        <w:rPr>
          <w:rFonts w:ascii="Arial" w:hAnsi="Arial" w:cs="Arial"/>
          <w:b/>
          <w:bCs/>
          <w:sz w:val="24"/>
          <w:szCs w:val="24"/>
          <w:lang w:val="es-ES"/>
        </w:rPr>
        <w:t xml:space="preserve"> ingenioso </w:t>
      </w:r>
      <w:r>
        <w:rPr>
          <w:rFonts w:ascii="Arial" w:hAnsi="Arial" w:cs="Arial"/>
          <w:b/>
          <w:bCs/>
          <w:sz w:val="24"/>
          <w:szCs w:val="24"/>
          <w:lang w:val="es-ES"/>
        </w:rPr>
        <w:t>Cohen Aarón…</w:t>
      </w:r>
    </w:p>
    <w:p w14:paraId="5B72C3EF" w14:textId="1087994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-No te había levantado la vo</w:t>
      </w:r>
      <w:r w:rsidR="00C2140A">
        <w:rPr>
          <w:rFonts w:ascii="Arial" w:hAnsi="Arial" w:cs="Arial"/>
          <w:b/>
          <w:bCs/>
          <w:sz w:val="24"/>
          <w:szCs w:val="24"/>
          <w:lang w:val="es-ES"/>
        </w:rPr>
        <w:t>z,</w:t>
      </w:r>
      <w:r>
        <w:rPr>
          <w:rFonts w:ascii="Arial" w:hAnsi="Arial" w:cs="Arial"/>
          <w:b/>
          <w:bCs/>
          <w:sz w:val="24"/>
          <w:szCs w:val="24"/>
          <w:lang w:val="es-ES"/>
        </w:rPr>
        <w:t xml:space="preserve"> Hikari…</w:t>
      </w:r>
      <w:r w:rsidR="00147B8A">
        <w:rPr>
          <w:rFonts w:ascii="Arial" w:hAnsi="Arial" w:cs="Arial"/>
          <w:b/>
          <w:bCs/>
          <w:sz w:val="24"/>
          <w:szCs w:val="24"/>
          <w:lang w:val="es-ES"/>
        </w:rPr>
        <w:t xml:space="preserve"> Y mucho menos por estar molesto contigo</w:t>
      </w:r>
    </w:p>
    <w:p w14:paraId="5CD38422" w14:textId="7570349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En ese momento inc</w:t>
      </w:r>
      <w:r w:rsidR="00C2140A">
        <w:rPr>
          <w:rFonts w:ascii="Arial" w:hAnsi="Arial" w:cs="Arial"/>
          <w:b/>
          <w:bCs/>
          <w:sz w:val="24"/>
          <w:szCs w:val="24"/>
          <w:lang w:val="es-ES"/>
        </w:rPr>
        <w:t>ó</w:t>
      </w:r>
      <w:r>
        <w:rPr>
          <w:rFonts w:ascii="Arial" w:hAnsi="Arial" w:cs="Arial"/>
          <w:b/>
          <w:bCs/>
          <w:sz w:val="24"/>
          <w:szCs w:val="24"/>
          <w:lang w:val="es-ES"/>
        </w:rPr>
        <w:t>modo, el pequeño empieza a moverse de manera disgustada como si quisiera bajarse. Pero antes de seguir moviéndose, habl</w:t>
      </w:r>
      <w:r w:rsidR="00C2140A">
        <w:rPr>
          <w:rFonts w:ascii="Arial" w:hAnsi="Arial" w:cs="Arial"/>
          <w:b/>
          <w:bCs/>
          <w:sz w:val="24"/>
          <w:szCs w:val="24"/>
          <w:lang w:val="es-ES"/>
        </w:rPr>
        <w:t>ó</w:t>
      </w:r>
      <w:r>
        <w:rPr>
          <w:rFonts w:ascii="Arial" w:hAnsi="Arial" w:cs="Arial"/>
          <w:b/>
          <w:bCs/>
          <w:sz w:val="24"/>
          <w:szCs w:val="24"/>
          <w:lang w:val="es-ES"/>
        </w:rPr>
        <w:t>.</w:t>
      </w:r>
    </w:p>
    <w:p w14:paraId="3981042A"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-Papá, quiero ir al baño.</w:t>
      </w:r>
    </w:p>
    <w:p w14:paraId="258983BF" w14:textId="3D0FDDCF"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-Aaaa…</w:t>
      </w:r>
      <w:r w:rsidR="00536E78">
        <w:rPr>
          <w:rFonts w:ascii="Arial" w:hAnsi="Arial" w:cs="Arial"/>
          <w:b/>
          <w:bCs/>
          <w:sz w:val="24"/>
          <w:szCs w:val="24"/>
          <w:lang w:val="es-ES"/>
        </w:rPr>
        <w:t xml:space="preserve"> –Suspira de infortunio–</w:t>
      </w:r>
      <w:r>
        <w:rPr>
          <w:rFonts w:ascii="Arial" w:hAnsi="Arial" w:cs="Arial"/>
          <w:b/>
          <w:bCs/>
          <w:sz w:val="24"/>
          <w:szCs w:val="24"/>
          <w:lang w:val="es-ES"/>
        </w:rPr>
        <w:t xml:space="preserve"> ¿No puedes esperar a que subamos? En este tren </w:t>
      </w:r>
      <w:r w:rsidR="0074031A">
        <w:rPr>
          <w:rFonts w:ascii="Arial" w:hAnsi="Arial" w:cs="Arial"/>
          <w:b/>
          <w:bCs/>
          <w:sz w:val="24"/>
          <w:szCs w:val="24"/>
          <w:lang w:val="es-ES"/>
        </w:rPr>
        <w:t>también</w:t>
      </w:r>
      <w:r>
        <w:rPr>
          <w:rFonts w:ascii="Arial" w:hAnsi="Arial" w:cs="Arial"/>
          <w:b/>
          <w:bCs/>
          <w:sz w:val="24"/>
          <w:szCs w:val="24"/>
          <w:lang w:val="es-ES"/>
        </w:rPr>
        <w:t xml:space="preserve"> hay baños.</w:t>
      </w:r>
    </w:p>
    <w:p w14:paraId="278FEA9D"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niño niega con la cabeza dando a entender que no era cuestión de resistencia, sino de necesidad.</w:t>
      </w:r>
    </w:p>
    <w:p w14:paraId="572853AA" w14:textId="14475188"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-Llévalo</w:t>
      </w:r>
      <w:r w:rsidR="0074031A">
        <w:rPr>
          <w:rFonts w:ascii="Arial" w:hAnsi="Arial" w:cs="Arial"/>
          <w:b/>
          <w:bCs/>
          <w:sz w:val="24"/>
          <w:szCs w:val="24"/>
          <w:lang w:val="es-ES"/>
        </w:rPr>
        <w:t xml:space="preserve"> y</w:t>
      </w:r>
      <w:r>
        <w:rPr>
          <w:rFonts w:ascii="Arial" w:hAnsi="Arial" w:cs="Arial"/>
          <w:b/>
          <w:bCs/>
          <w:sz w:val="24"/>
          <w:szCs w:val="24"/>
          <w:lang w:val="es-ES"/>
        </w:rPr>
        <w:t xml:space="preserve"> dame tu mochila, yo me adelantar</w:t>
      </w:r>
      <w:r w:rsidR="00C2140A">
        <w:rPr>
          <w:rFonts w:ascii="Arial" w:hAnsi="Arial" w:cs="Arial"/>
          <w:b/>
          <w:bCs/>
          <w:sz w:val="24"/>
          <w:szCs w:val="24"/>
          <w:lang w:val="es-ES"/>
        </w:rPr>
        <w:t>é</w:t>
      </w:r>
      <w:r>
        <w:rPr>
          <w:rFonts w:ascii="Arial" w:hAnsi="Arial" w:cs="Arial"/>
          <w:b/>
          <w:bCs/>
          <w:sz w:val="24"/>
          <w:szCs w:val="24"/>
          <w:lang w:val="es-ES"/>
        </w:rPr>
        <w:t xml:space="preserve"> para intentar llegar a tiempo y ver si puedo hacer</w:t>
      </w:r>
      <w:r w:rsidR="007F31AC">
        <w:rPr>
          <w:rFonts w:ascii="Arial" w:hAnsi="Arial" w:cs="Arial"/>
          <w:b/>
          <w:bCs/>
          <w:sz w:val="24"/>
          <w:szCs w:val="24"/>
          <w:lang w:val="es-ES"/>
        </w:rPr>
        <w:t xml:space="preserve"> que </w:t>
      </w:r>
      <w:r w:rsidR="0074031A">
        <w:rPr>
          <w:rFonts w:ascii="Arial" w:hAnsi="Arial" w:cs="Arial"/>
          <w:b/>
          <w:bCs/>
          <w:sz w:val="24"/>
          <w:szCs w:val="24"/>
          <w:lang w:val="es-ES"/>
        </w:rPr>
        <w:t>esperen un poco por ustedes.</w:t>
      </w:r>
    </w:p>
    <w:p w14:paraId="411E774D"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-De acuerdo, gracias.</w:t>
      </w:r>
    </w:p>
    <w:p w14:paraId="48D396F2" w14:textId="26EED9B0" w:rsidR="00EE27D3" w:rsidRDefault="00536E78" w:rsidP="00EE27D3">
      <w:pPr>
        <w:spacing w:line="360" w:lineRule="auto"/>
        <w:rPr>
          <w:rFonts w:ascii="Arial" w:hAnsi="Arial" w:cs="Arial"/>
          <w:b/>
          <w:bCs/>
          <w:sz w:val="24"/>
          <w:szCs w:val="24"/>
          <w:lang w:val="es-ES"/>
        </w:rPr>
      </w:pPr>
      <w:r>
        <w:rPr>
          <w:rFonts w:ascii="Arial" w:hAnsi="Arial" w:cs="Arial"/>
          <w:b/>
          <w:bCs/>
          <w:sz w:val="24"/>
          <w:szCs w:val="24"/>
          <w:lang w:val="es-ES"/>
        </w:rPr>
        <w:t>Hikari toma</w:t>
      </w:r>
      <w:r w:rsidR="00EE27D3">
        <w:rPr>
          <w:rFonts w:ascii="Arial" w:hAnsi="Arial" w:cs="Arial"/>
          <w:b/>
          <w:bCs/>
          <w:sz w:val="24"/>
          <w:szCs w:val="24"/>
          <w:lang w:val="es-ES"/>
        </w:rPr>
        <w:t xml:space="preserve"> la mochila</w:t>
      </w:r>
      <w:r>
        <w:rPr>
          <w:rFonts w:ascii="Arial" w:hAnsi="Arial" w:cs="Arial"/>
          <w:b/>
          <w:bCs/>
          <w:sz w:val="24"/>
          <w:szCs w:val="24"/>
          <w:lang w:val="es-ES"/>
        </w:rPr>
        <w:t xml:space="preserve"> de Aarón</w:t>
      </w:r>
      <w:r w:rsidR="00EE27D3">
        <w:rPr>
          <w:rFonts w:ascii="Arial" w:hAnsi="Arial" w:cs="Arial"/>
          <w:b/>
          <w:bCs/>
          <w:sz w:val="24"/>
          <w:szCs w:val="24"/>
          <w:lang w:val="es-ES"/>
        </w:rPr>
        <w:t xml:space="preserve"> y</w:t>
      </w:r>
      <w:r>
        <w:rPr>
          <w:rFonts w:ascii="Arial" w:hAnsi="Arial" w:cs="Arial"/>
          <w:b/>
          <w:bCs/>
          <w:sz w:val="24"/>
          <w:szCs w:val="24"/>
          <w:lang w:val="es-ES"/>
        </w:rPr>
        <w:t xml:space="preserve"> lo</w:t>
      </w:r>
      <w:r w:rsidR="00EE27D3">
        <w:rPr>
          <w:rFonts w:ascii="Arial" w:hAnsi="Arial" w:cs="Arial"/>
          <w:b/>
          <w:bCs/>
          <w:sz w:val="24"/>
          <w:szCs w:val="24"/>
          <w:lang w:val="es-ES"/>
        </w:rPr>
        <w:t xml:space="preserve"> carg</w:t>
      </w:r>
      <w:r w:rsidR="00CE770D">
        <w:rPr>
          <w:rFonts w:ascii="Arial" w:hAnsi="Arial" w:cs="Arial"/>
          <w:b/>
          <w:bCs/>
          <w:sz w:val="24"/>
          <w:szCs w:val="24"/>
          <w:lang w:val="es-ES"/>
        </w:rPr>
        <w:t>o</w:t>
      </w:r>
      <w:r>
        <w:rPr>
          <w:rFonts w:ascii="Arial" w:hAnsi="Arial" w:cs="Arial"/>
          <w:b/>
          <w:bCs/>
          <w:sz w:val="24"/>
          <w:szCs w:val="24"/>
          <w:lang w:val="es-ES"/>
        </w:rPr>
        <w:t xml:space="preserve"> bastante firme</w:t>
      </w:r>
      <w:r w:rsidR="00EE27D3">
        <w:rPr>
          <w:rFonts w:ascii="Arial" w:hAnsi="Arial" w:cs="Arial"/>
          <w:b/>
          <w:bCs/>
          <w:sz w:val="24"/>
          <w:szCs w:val="24"/>
          <w:lang w:val="es-ES"/>
        </w:rPr>
        <w:t xml:space="preserve"> sobre su otro hombro para apresurar el paso al momento de separarse en medio de ese lugar.</w:t>
      </w:r>
    </w:p>
    <w:p w14:paraId="785290CF" w14:textId="4682A46E"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Esperar no era una opción, además</w:t>
      </w:r>
      <w:r w:rsidR="00536E78">
        <w:rPr>
          <w:rFonts w:ascii="Arial" w:hAnsi="Arial" w:cs="Arial"/>
          <w:b/>
          <w:bCs/>
          <w:sz w:val="24"/>
          <w:szCs w:val="24"/>
          <w:lang w:val="es-ES"/>
        </w:rPr>
        <w:t>,</w:t>
      </w:r>
      <w:r>
        <w:rPr>
          <w:rFonts w:ascii="Arial" w:hAnsi="Arial" w:cs="Arial"/>
          <w:b/>
          <w:bCs/>
          <w:sz w:val="24"/>
          <w:szCs w:val="24"/>
          <w:lang w:val="es-ES"/>
        </w:rPr>
        <w:t xml:space="preserve"> estaban más cerca del baño que del tren. No tomaría mucho tiempo y evitarían problemas más adelante.</w:t>
      </w:r>
    </w:p>
    <w:p w14:paraId="6BB11322" w14:textId="77777777" w:rsidR="0074031A" w:rsidRDefault="0074031A" w:rsidP="00EE27D3">
      <w:pPr>
        <w:pBdr>
          <w:bottom w:val="single" w:sz="6" w:space="1" w:color="auto"/>
        </w:pBdr>
        <w:spacing w:line="360" w:lineRule="auto"/>
        <w:rPr>
          <w:rFonts w:ascii="Arial" w:hAnsi="Arial" w:cs="Arial"/>
          <w:b/>
          <w:bCs/>
          <w:sz w:val="24"/>
          <w:szCs w:val="24"/>
          <w:lang w:val="es-ES"/>
        </w:rPr>
      </w:pPr>
    </w:p>
    <w:p w14:paraId="30270483" w14:textId="77777777" w:rsidR="0074031A" w:rsidRDefault="0074031A" w:rsidP="00EE27D3">
      <w:pPr>
        <w:spacing w:line="360" w:lineRule="auto"/>
        <w:rPr>
          <w:rFonts w:ascii="Arial" w:hAnsi="Arial" w:cs="Arial"/>
          <w:b/>
          <w:bCs/>
          <w:sz w:val="24"/>
          <w:szCs w:val="24"/>
          <w:lang w:val="es-ES"/>
        </w:rPr>
      </w:pPr>
    </w:p>
    <w:p w14:paraId="6184F05F" w14:textId="6A61DA0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de la estación un joven vestido con un traje gris opaco, </w:t>
      </w:r>
      <w:r w:rsidR="007F31AC">
        <w:rPr>
          <w:rFonts w:ascii="Arial" w:hAnsi="Arial" w:cs="Arial"/>
          <w:b/>
          <w:bCs/>
          <w:sz w:val="24"/>
          <w:szCs w:val="24"/>
          <w:lang w:val="es-ES"/>
        </w:rPr>
        <w:softHyphen/>
      </w:r>
      <w:r w:rsidR="007F31AC">
        <w:rPr>
          <w:rFonts w:ascii="Arial" w:hAnsi="Arial" w:cs="Arial"/>
          <w:b/>
          <w:bCs/>
          <w:sz w:val="24"/>
          <w:szCs w:val="24"/>
          <w:lang w:val="es-ES"/>
        </w:rPr>
        <w:softHyphen/>
      </w:r>
      <w:r w:rsidR="007F31AC">
        <w:rPr>
          <w:rFonts w:ascii="Arial" w:hAnsi="Arial" w:cs="Arial"/>
          <w:b/>
          <w:bCs/>
          <w:sz w:val="24"/>
          <w:szCs w:val="24"/>
          <w:lang w:val="es-ES"/>
        </w:rPr>
        <w:softHyphen/>
      </w:r>
      <w:r>
        <w:rPr>
          <w:rFonts w:ascii="Arial" w:hAnsi="Arial" w:cs="Arial"/>
          <w:b/>
          <w:bCs/>
          <w:sz w:val="24"/>
          <w:szCs w:val="24"/>
          <w:lang w:val="es-ES"/>
        </w:rPr>
        <w:t>como si lo hubiera utilizado más de una vez en más de una simple ocasión, se encuentra sujetando su estómago mientras camina lentamente como si sus piernas estuvieran a punto de ceder por el cansancio.</w:t>
      </w:r>
    </w:p>
    <w:p w14:paraId="440650C4" w14:textId="179C2D43"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Gradualmente su mirada empieza a fallarle, todos los objetos a su alrededor son borrosos y el frio recorre todo su cuerpo iniciando </w:t>
      </w:r>
      <w:r w:rsidR="00536E78">
        <w:rPr>
          <w:rFonts w:ascii="Arial" w:hAnsi="Arial" w:cs="Arial"/>
          <w:b/>
          <w:bCs/>
          <w:sz w:val="24"/>
          <w:szCs w:val="24"/>
          <w:lang w:val="es-ES"/>
        </w:rPr>
        <w:t>desde sus extremidades, con un intenso dolor en su estómago.</w:t>
      </w:r>
    </w:p>
    <w:p w14:paraId="41554A64" w14:textId="640C97F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-Todas las decisiones que tom</w:t>
      </w:r>
      <w:r w:rsidR="00CE770D">
        <w:rPr>
          <w:rFonts w:ascii="Arial" w:hAnsi="Arial" w:cs="Arial"/>
          <w:b/>
          <w:bCs/>
          <w:sz w:val="24"/>
          <w:szCs w:val="24"/>
          <w:lang w:val="es-ES"/>
        </w:rPr>
        <w:t>é</w:t>
      </w:r>
      <w:r w:rsidR="00536E78">
        <w:rPr>
          <w:rFonts w:ascii="Arial" w:hAnsi="Arial" w:cs="Arial"/>
          <w:b/>
          <w:bCs/>
          <w:sz w:val="24"/>
          <w:szCs w:val="24"/>
          <w:lang w:val="es-ES"/>
        </w:rPr>
        <w:t>,</w:t>
      </w:r>
      <w:r>
        <w:rPr>
          <w:rFonts w:ascii="Arial" w:hAnsi="Arial" w:cs="Arial"/>
          <w:b/>
          <w:bCs/>
          <w:sz w:val="24"/>
          <w:szCs w:val="24"/>
          <w:lang w:val="es-ES"/>
        </w:rPr>
        <w:t xml:space="preserve"> todo</w:t>
      </w:r>
      <w:r w:rsidR="00536E78">
        <w:rPr>
          <w:rFonts w:ascii="Arial" w:hAnsi="Arial" w:cs="Arial"/>
          <w:b/>
          <w:bCs/>
          <w:sz w:val="24"/>
          <w:szCs w:val="24"/>
          <w:lang w:val="es-ES"/>
        </w:rPr>
        <w:t xml:space="preserve"> por</w:t>
      </w:r>
      <w:r>
        <w:rPr>
          <w:rFonts w:ascii="Arial" w:hAnsi="Arial" w:cs="Arial"/>
          <w:b/>
          <w:bCs/>
          <w:sz w:val="24"/>
          <w:szCs w:val="24"/>
          <w:lang w:val="es-ES"/>
        </w:rPr>
        <w:t xml:space="preserve"> lo que luch</w:t>
      </w:r>
      <w:r w:rsidR="00CE770D">
        <w:rPr>
          <w:rFonts w:ascii="Arial" w:hAnsi="Arial" w:cs="Arial"/>
          <w:b/>
          <w:bCs/>
          <w:sz w:val="24"/>
          <w:szCs w:val="24"/>
          <w:lang w:val="es-ES"/>
        </w:rPr>
        <w:t>é</w:t>
      </w:r>
      <w:r>
        <w:rPr>
          <w:rFonts w:ascii="Arial" w:hAnsi="Arial" w:cs="Arial"/>
          <w:b/>
          <w:bCs/>
          <w:sz w:val="24"/>
          <w:szCs w:val="24"/>
          <w:lang w:val="es-ES"/>
        </w:rPr>
        <w:t xml:space="preserve"> y defendí, ahora me encuentro en el peor escenario posible para salvar a las personas que más me importa</w:t>
      </w:r>
      <w:r w:rsidR="007F31AC">
        <w:rPr>
          <w:rFonts w:ascii="Arial" w:hAnsi="Arial" w:cs="Arial"/>
          <w:b/>
          <w:bCs/>
          <w:sz w:val="24"/>
          <w:szCs w:val="24"/>
          <w:lang w:val="es-ES"/>
        </w:rPr>
        <w:t>n</w:t>
      </w:r>
      <w:r>
        <w:rPr>
          <w:rFonts w:ascii="Arial" w:hAnsi="Arial" w:cs="Arial"/>
          <w:b/>
          <w:bCs/>
          <w:sz w:val="24"/>
          <w:szCs w:val="24"/>
          <w:lang w:val="es-ES"/>
        </w:rPr>
        <w:t xml:space="preserve"> </w:t>
      </w:r>
      <w:r w:rsidR="00536E78">
        <w:rPr>
          <w:rFonts w:ascii="Arial" w:hAnsi="Arial" w:cs="Arial"/>
          <w:b/>
          <w:bCs/>
          <w:sz w:val="24"/>
          <w:szCs w:val="24"/>
          <w:lang w:val="es-ES"/>
        </w:rPr>
        <w:t>en este mundo repleto de porquerías.</w:t>
      </w:r>
      <w:r>
        <w:rPr>
          <w:rFonts w:ascii="Arial" w:hAnsi="Arial" w:cs="Arial"/>
          <w:b/>
          <w:bCs/>
          <w:sz w:val="24"/>
          <w:szCs w:val="24"/>
          <w:lang w:val="es-ES"/>
        </w:rPr>
        <w:t xml:space="preserve"> A este paso, se me complicar</w:t>
      </w:r>
      <w:r w:rsidR="00CE770D">
        <w:rPr>
          <w:rFonts w:ascii="Arial" w:hAnsi="Arial" w:cs="Arial"/>
          <w:b/>
          <w:bCs/>
          <w:sz w:val="24"/>
          <w:szCs w:val="24"/>
          <w:lang w:val="es-ES"/>
        </w:rPr>
        <w:t>á</w:t>
      </w:r>
      <w:r>
        <w:rPr>
          <w:rFonts w:ascii="Arial" w:hAnsi="Arial" w:cs="Arial"/>
          <w:b/>
          <w:bCs/>
          <w:sz w:val="24"/>
          <w:szCs w:val="24"/>
          <w:lang w:val="es-ES"/>
        </w:rPr>
        <w:t xml:space="preserve"> encontrarlo…</w:t>
      </w:r>
    </w:p>
    <w:p w14:paraId="0013BA58" w14:textId="2F16BA3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Sus piernas ceden por un momento y </w:t>
      </w:r>
      <w:r w:rsidR="00536E78">
        <w:rPr>
          <w:rFonts w:ascii="Arial" w:hAnsi="Arial" w:cs="Arial"/>
          <w:b/>
          <w:bCs/>
          <w:sz w:val="24"/>
          <w:szCs w:val="24"/>
          <w:lang w:val="es-ES"/>
        </w:rPr>
        <w:t xml:space="preserve">rápidamente con buenos reflejos </w:t>
      </w:r>
      <w:r>
        <w:rPr>
          <w:rFonts w:ascii="Arial" w:hAnsi="Arial" w:cs="Arial"/>
          <w:b/>
          <w:bCs/>
          <w:sz w:val="24"/>
          <w:szCs w:val="24"/>
          <w:lang w:val="es-ES"/>
        </w:rPr>
        <w:t xml:space="preserve">se sujeta de la baranda. </w:t>
      </w:r>
    </w:p>
    <w:p w14:paraId="0FE0778C" w14:textId="7754EB8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Su cuerpo empieza a sudar un poco de frio. Su respiración es cada vez más rápida y las pocas personas que pasan a su alrededor lo observan con curiosidad.</w:t>
      </w:r>
    </w:p>
    <w:p w14:paraId="3156E478" w14:textId="4C7924C5"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-Si no lo encuentro</w:t>
      </w:r>
      <w:r w:rsidR="00536E78">
        <w:rPr>
          <w:rFonts w:ascii="Arial" w:hAnsi="Arial" w:cs="Arial"/>
          <w:b/>
          <w:bCs/>
          <w:sz w:val="24"/>
          <w:szCs w:val="24"/>
          <w:lang w:val="es-ES"/>
        </w:rPr>
        <w:t>… –Da un suspiro agitado–</w:t>
      </w:r>
      <w:r>
        <w:rPr>
          <w:rFonts w:ascii="Arial" w:hAnsi="Arial" w:cs="Arial"/>
          <w:b/>
          <w:bCs/>
          <w:sz w:val="24"/>
          <w:szCs w:val="24"/>
          <w:lang w:val="es-ES"/>
        </w:rPr>
        <w:t xml:space="preserve"> </w:t>
      </w:r>
      <w:r w:rsidR="00536E78">
        <w:rPr>
          <w:rFonts w:ascii="Arial" w:hAnsi="Arial" w:cs="Arial"/>
          <w:b/>
          <w:bCs/>
          <w:sz w:val="24"/>
          <w:szCs w:val="24"/>
          <w:lang w:val="es-ES"/>
        </w:rPr>
        <w:t>N</w:t>
      </w:r>
      <w:r>
        <w:rPr>
          <w:rFonts w:ascii="Arial" w:hAnsi="Arial" w:cs="Arial"/>
          <w:b/>
          <w:bCs/>
          <w:sz w:val="24"/>
          <w:szCs w:val="24"/>
          <w:lang w:val="es-ES"/>
        </w:rPr>
        <w:t>o valdrá nada haber luchado por ellas. Todo lo que hice</w:t>
      </w:r>
      <w:r w:rsidR="00536E78">
        <w:rPr>
          <w:rFonts w:ascii="Arial" w:hAnsi="Arial" w:cs="Arial"/>
          <w:b/>
          <w:bCs/>
          <w:sz w:val="24"/>
          <w:szCs w:val="24"/>
          <w:lang w:val="es-ES"/>
        </w:rPr>
        <w:t xml:space="preserve"> hasta ahora</w:t>
      </w:r>
      <w:r>
        <w:rPr>
          <w:rFonts w:ascii="Arial" w:hAnsi="Arial" w:cs="Arial"/>
          <w:b/>
          <w:bCs/>
          <w:sz w:val="24"/>
          <w:szCs w:val="24"/>
          <w:lang w:val="es-ES"/>
        </w:rPr>
        <w:t xml:space="preserve"> </w:t>
      </w:r>
      <w:r w:rsidR="007F31AC">
        <w:rPr>
          <w:rFonts w:ascii="Arial" w:hAnsi="Arial" w:cs="Arial"/>
          <w:b/>
          <w:bCs/>
          <w:sz w:val="24"/>
          <w:szCs w:val="24"/>
          <w:lang w:val="es-ES"/>
        </w:rPr>
        <w:t>será</w:t>
      </w:r>
      <w:r>
        <w:rPr>
          <w:rFonts w:ascii="Arial" w:hAnsi="Arial" w:cs="Arial"/>
          <w:b/>
          <w:bCs/>
          <w:sz w:val="24"/>
          <w:szCs w:val="24"/>
          <w:lang w:val="es-ES"/>
        </w:rPr>
        <w:t xml:space="preserve"> </w:t>
      </w:r>
      <w:r w:rsidR="00536E78">
        <w:rPr>
          <w:rFonts w:ascii="Arial" w:hAnsi="Arial" w:cs="Arial"/>
          <w:b/>
          <w:bCs/>
          <w:sz w:val="24"/>
          <w:szCs w:val="24"/>
          <w:lang w:val="es-ES"/>
        </w:rPr>
        <w:t>masticado y escupido como carne podrida</w:t>
      </w:r>
      <w:r>
        <w:rPr>
          <w:rFonts w:ascii="Arial" w:hAnsi="Arial" w:cs="Arial"/>
          <w:b/>
          <w:bCs/>
          <w:sz w:val="24"/>
          <w:szCs w:val="24"/>
          <w:lang w:val="es-ES"/>
        </w:rPr>
        <w:t xml:space="preserve">. Tengo que… </w:t>
      </w:r>
      <w:r w:rsidR="00536E78">
        <w:rPr>
          <w:rFonts w:ascii="Arial" w:hAnsi="Arial" w:cs="Arial"/>
          <w:b/>
          <w:bCs/>
          <w:sz w:val="24"/>
          <w:szCs w:val="24"/>
          <w:lang w:val="es-ES"/>
        </w:rPr>
        <w:t xml:space="preserve">tengo que </w:t>
      </w:r>
      <w:r>
        <w:rPr>
          <w:rFonts w:ascii="Arial" w:hAnsi="Arial" w:cs="Arial"/>
          <w:b/>
          <w:bCs/>
          <w:sz w:val="24"/>
          <w:szCs w:val="24"/>
          <w:lang w:val="es-ES"/>
        </w:rPr>
        <w:t>encontrarlo.</w:t>
      </w:r>
    </w:p>
    <w:p w14:paraId="6D878FF9" w14:textId="33DD2D74" w:rsidR="00EE27D3" w:rsidRPr="00CE770D" w:rsidRDefault="00EE27D3" w:rsidP="00EE27D3">
      <w:pPr>
        <w:spacing w:line="360" w:lineRule="auto"/>
        <w:rPr>
          <w:rFonts w:ascii="Arial" w:hAnsi="Arial" w:cs="Arial"/>
          <w:b/>
          <w:bCs/>
          <w:sz w:val="24"/>
          <w:szCs w:val="24"/>
          <w:lang w:val="es-ES"/>
        </w:rPr>
      </w:pPr>
      <w:r w:rsidRPr="00CE770D">
        <w:rPr>
          <w:rFonts w:ascii="Arial" w:hAnsi="Arial" w:cs="Arial"/>
          <w:b/>
          <w:bCs/>
          <w:sz w:val="24"/>
          <w:szCs w:val="24"/>
          <w:lang w:val="es-ES"/>
        </w:rPr>
        <w:t>Antes de bajar por las escaleras hacia la primera planta de la estación</w:t>
      </w:r>
      <w:r w:rsidR="00CE770D" w:rsidRPr="00CE770D">
        <w:rPr>
          <w:rFonts w:ascii="Arial" w:hAnsi="Arial" w:cs="Arial"/>
          <w:b/>
          <w:bCs/>
          <w:sz w:val="24"/>
          <w:szCs w:val="24"/>
          <w:lang w:val="es-ES"/>
        </w:rPr>
        <w:t>,</w:t>
      </w:r>
      <w:r w:rsidRPr="00CE770D">
        <w:rPr>
          <w:rFonts w:ascii="Arial" w:hAnsi="Arial" w:cs="Arial"/>
          <w:b/>
          <w:bCs/>
          <w:sz w:val="24"/>
          <w:szCs w:val="24"/>
          <w:lang w:val="es-ES"/>
        </w:rPr>
        <w:t xml:space="preserve"> siente </w:t>
      </w:r>
      <w:r w:rsidR="00CE770D" w:rsidRPr="00CE770D">
        <w:rPr>
          <w:rFonts w:ascii="Arial" w:hAnsi="Arial" w:cs="Arial"/>
          <w:b/>
          <w:bCs/>
          <w:sz w:val="24"/>
          <w:szCs w:val="24"/>
          <w:lang w:val="es-ES"/>
        </w:rPr>
        <w:t>un</w:t>
      </w:r>
      <w:r w:rsidRPr="00CE770D">
        <w:rPr>
          <w:rFonts w:ascii="Arial" w:hAnsi="Arial" w:cs="Arial"/>
          <w:b/>
          <w:bCs/>
          <w:sz w:val="24"/>
          <w:szCs w:val="24"/>
          <w:lang w:val="es-ES"/>
        </w:rPr>
        <w:t xml:space="preserve"> palpita</w:t>
      </w:r>
      <w:r w:rsidR="00CE770D" w:rsidRPr="00CE770D">
        <w:rPr>
          <w:rFonts w:ascii="Arial" w:hAnsi="Arial" w:cs="Arial"/>
          <w:b/>
          <w:bCs/>
          <w:sz w:val="24"/>
          <w:szCs w:val="24"/>
          <w:lang w:val="es-ES"/>
        </w:rPr>
        <w:t>r</w:t>
      </w:r>
      <w:r w:rsidRPr="00CE770D">
        <w:rPr>
          <w:rFonts w:ascii="Arial" w:hAnsi="Arial" w:cs="Arial"/>
          <w:b/>
          <w:bCs/>
          <w:sz w:val="24"/>
          <w:szCs w:val="24"/>
          <w:lang w:val="es-ES"/>
        </w:rPr>
        <w:t xml:space="preserve"> algo líquido, caliente y un poco espeso</w:t>
      </w:r>
      <w:r w:rsidR="00B765C4" w:rsidRPr="00CE770D">
        <w:rPr>
          <w:rFonts w:ascii="Arial" w:hAnsi="Arial" w:cs="Arial"/>
          <w:b/>
          <w:bCs/>
          <w:sz w:val="24"/>
          <w:szCs w:val="24"/>
          <w:lang w:val="es-ES"/>
        </w:rPr>
        <w:t xml:space="preserve"> flu</w:t>
      </w:r>
      <w:r w:rsidR="00CE770D">
        <w:rPr>
          <w:rFonts w:ascii="Arial" w:hAnsi="Arial" w:cs="Arial"/>
          <w:b/>
          <w:bCs/>
          <w:sz w:val="24"/>
          <w:szCs w:val="24"/>
          <w:lang w:val="es-ES"/>
        </w:rPr>
        <w:t>ir</w:t>
      </w:r>
      <w:r w:rsidR="00CE770D" w:rsidRPr="00CE770D">
        <w:rPr>
          <w:rFonts w:ascii="Arial" w:hAnsi="Arial" w:cs="Arial"/>
          <w:b/>
          <w:bCs/>
          <w:sz w:val="24"/>
          <w:szCs w:val="24"/>
          <w:lang w:val="es-ES"/>
        </w:rPr>
        <w:t xml:space="preserve"> por su mano</w:t>
      </w:r>
      <w:r w:rsidRPr="00CE770D">
        <w:rPr>
          <w:rFonts w:ascii="Arial" w:hAnsi="Arial" w:cs="Arial"/>
          <w:b/>
          <w:bCs/>
          <w:sz w:val="24"/>
          <w:szCs w:val="24"/>
          <w:lang w:val="es-ES"/>
        </w:rPr>
        <w:t>.</w:t>
      </w:r>
    </w:p>
    <w:p w14:paraId="04AB3CEB" w14:textId="11AFC4BE"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Preocupado y desorientado quita lentamente su mano de su estómago para observar la gravedad.</w:t>
      </w:r>
    </w:p>
    <w:p w14:paraId="384CC7C8" w14:textId="164E2C79"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La sangre cubre toda su palma y un poco más su traje gris gastado. Observa su mano por un momento para ver la cantidad de sangre que pierde por segundo y cuanto tardaría en perder lo suficiente como para </w:t>
      </w:r>
      <w:r w:rsidR="00B765C4">
        <w:rPr>
          <w:rFonts w:ascii="Arial" w:hAnsi="Arial" w:cs="Arial"/>
          <w:b/>
          <w:bCs/>
          <w:sz w:val="24"/>
          <w:szCs w:val="24"/>
          <w:lang w:val="es-ES"/>
        </w:rPr>
        <w:t>entrar en shock.</w:t>
      </w:r>
    </w:p>
    <w:p w14:paraId="74991746" w14:textId="2BA9E2CC"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Luego, con una mirada cansada vuelve a sujetar su estómago y decide descender por las escaleras.</w:t>
      </w:r>
    </w:p>
    <w:p w14:paraId="301ECD8B" w14:textId="29C65BE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-Pierdo mucha sangre, más de la que debería para encontrarlo con tiempo. La verdad… ahora mismo me es indiferente </w:t>
      </w:r>
      <w:r w:rsidR="00916E44">
        <w:rPr>
          <w:rFonts w:ascii="Arial" w:hAnsi="Arial" w:cs="Arial"/>
          <w:b/>
          <w:bCs/>
          <w:sz w:val="24"/>
          <w:szCs w:val="24"/>
          <w:lang w:val="es-ES"/>
        </w:rPr>
        <w:t xml:space="preserve">tener </w:t>
      </w:r>
      <w:r>
        <w:rPr>
          <w:rFonts w:ascii="Arial" w:hAnsi="Arial" w:cs="Arial"/>
          <w:b/>
          <w:bCs/>
          <w:sz w:val="24"/>
          <w:szCs w:val="24"/>
          <w:lang w:val="es-ES"/>
        </w:rPr>
        <w:t>un IQ de tres dígitos si no puedo pensar adecuadamente, ahora, todo mi cerebro es</w:t>
      </w:r>
      <w:r w:rsidR="004B176B">
        <w:rPr>
          <w:rFonts w:ascii="Arial" w:hAnsi="Arial" w:cs="Arial"/>
          <w:b/>
          <w:bCs/>
          <w:sz w:val="24"/>
          <w:szCs w:val="24"/>
          <w:lang w:val="es-ES"/>
        </w:rPr>
        <w:t>t</w:t>
      </w:r>
      <w:r>
        <w:rPr>
          <w:rFonts w:ascii="Arial" w:hAnsi="Arial" w:cs="Arial"/>
          <w:b/>
          <w:bCs/>
          <w:sz w:val="24"/>
          <w:szCs w:val="24"/>
          <w:lang w:val="es-ES"/>
        </w:rPr>
        <w:t xml:space="preserve">a más centrado en bloquear el dolor que en pensar adecuadamente. Nunca supe conllevar el dolor y pensar al mismo tiempo… </w:t>
      </w:r>
    </w:p>
    <w:p w14:paraId="28C023BE" w14:textId="302C240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Suspira </w:t>
      </w:r>
      <w:r w:rsidR="00B765C4">
        <w:rPr>
          <w:rFonts w:ascii="Arial" w:hAnsi="Arial" w:cs="Arial"/>
          <w:b/>
          <w:bCs/>
          <w:sz w:val="24"/>
          <w:szCs w:val="24"/>
          <w:lang w:val="es-ES"/>
        </w:rPr>
        <w:t xml:space="preserve">con una sonrisa forzada </w:t>
      </w:r>
      <w:r>
        <w:rPr>
          <w:rFonts w:ascii="Arial" w:hAnsi="Arial" w:cs="Arial"/>
          <w:b/>
          <w:bCs/>
          <w:sz w:val="24"/>
          <w:szCs w:val="24"/>
          <w:lang w:val="es-ES"/>
        </w:rPr>
        <w:t xml:space="preserve">como si este infortunio ya lo </w:t>
      </w:r>
      <w:r w:rsidR="004B176B">
        <w:rPr>
          <w:rFonts w:ascii="Arial" w:hAnsi="Arial" w:cs="Arial"/>
          <w:b/>
          <w:bCs/>
          <w:sz w:val="24"/>
          <w:szCs w:val="24"/>
          <w:lang w:val="es-ES"/>
        </w:rPr>
        <w:t xml:space="preserve">hubiera visto venir. </w:t>
      </w:r>
    </w:p>
    <w:p w14:paraId="6E27E61F" w14:textId="44D6D9B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-No lo culpo, tenía más de una razón válida para traicionarme. Pero incluso por su propio bien, hubiera esperado a que lo encontrara primero. M</w:t>
      </w:r>
      <w:r w:rsidR="00B765C4">
        <w:rPr>
          <w:rFonts w:ascii="Arial" w:hAnsi="Arial" w:cs="Arial"/>
          <w:b/>
          <w:bCs/>
          <w:sz w:val="24"/>
          <w:szCs w:val="24"/>
          <w:lang w:val="es-ES"/>
        </w:rPr>
        <w:t>ierda</w:t>
      </w:r>
      <w:r>
        <w:rPr>
          <w:rFonts w:ascii="Arial" w:hAnsi="Arial" w:cs="Arial"/>
          <w:b/>
          <w:bCs/>
          <w:sz w:val="24"/>
          <w:szCs w:val="24"/>
          <w:lang w:val="es-ES"/>
        </w:rPr>
        <w:t>… a este paso nunca llegar</w:t>
      </w:r>
      <w:r w:rsidR="00CE770D">
        <w:rPr>
          <w:rFonts w:ascii="Arial" w:hAnsi="Arial" w:cs="Arial"/>
          <w:b/>
          <w:bCs/>
          <w:sz w:val="24"/>
          <w:szCs w:val="24"/>
          <w:lang w:val="es-ES"/>
        </w:rPr>
        <w:t>é</w:t>
      </w:r>
      <w:r>
        <w:rPr>
          <w:rFonts w:ascii="Arial" w:hAnsi="Arial" w:cs="Arial"/>
          <w:b/>
          <w:bCs/>
          <w:sz w:val="24"/>
          <w:szCs w:val="24"/>
          <w:lang w:val="es-ES"/>
        </w:rPr>
        <w:t>…</w:t>
      </w:r>
    </w:p>
    <w:p w14:paraId="0BB412A6"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Mientras baja lentamente por las escaleras, empezó a dejar un poco de rastros de sangre. Las miradas curiosas de la segunda planta podían ver la sangre y preocuparse.</w:t>
      </w:r>
    </w:p>
    <w:p w14:paraId="163C26A0"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Algunos que se encontraban en alguna reunión por celular o en una simple conversación, colgaron para llamar a la ambulancia y a la policía.</w:t>
      </w:r>
    </w:p>
    <w:p w14:paraId="1CA28412" w14:textId="016A561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Antes de poder llegar a la primera planta sus piernas ceden ante el cansancio y todo su cuerpo colapsa rodando una sola vez</w:t>
      </w:r>
      <w:r w:rsidR="00916E44">
        <w:rPr>
          <w:rFonts w:ascii="Arial" w:hAnsi="Arial" w:cs="Arial"/>
          <w:b/>
          <w:bCs/>
          <w:sz w:val="24"/>
          <w:szCs w:val="24"/>
          <w:lang w:val="es-ES"/>
        </w:rPr>
        <w:t xml:space="preserve"> antes de caer al suelo y quedar </w:t>
      </w:r>
      <w:r>
        <w:rPr>
          <w:rFonts w:ascii="Arial" w:hAnsi="Arial" w:cs="Arial"/>
          <w:b/>
          <w:bCs/>
          <w:sz w:val="24"/>
          <w:szCs w:val="24"/>
          <w:lang w:val="es-ES"/>
        </w:rPr>
        <w:t>boca abajo.</w:t>
      </w:r>
    </w:p>
    <w:p w14:paraId="21B16601" w14:textId="54E2EB3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 piel empieza a ser más blanca, sus ojos violetas claro empiezan a oscurecerse </w:t>
      </w:r>
      <w:r w:rsidR="004B176B">
        <w:rPr>
          <w:rFonts w:ascii="Arial" w:hAnsi="Arial" w:cs="Arial"/>
          <w:b/>
          <w:bCs/>
          <w:sz w:val="24"/>
          <w:szCs w:val="24"/>
          <w:lang w:val="es-ES"/>
        </w:rPr>
        <w:t>lentamente, y el brillo de sus ojos se apaga.</w:t>
      </w:r>
      <w:r>
        <w:rPr>
          <w:rFonts w:ascii="Arial" w:hAnsi="Arial" w:cs="Arial"/>
          <w:b/>
          <w:bCs/>
          <w:sz w:val="24"/>
          <w:szCs w:val="24"/>
          <w:lang w:val="es-ES"/>
        </w:rPr>
        <w:t xml:space="preserve"> </w:t>
      </w:r>
    </w:p>
    <w:p w14:paraId="2DA3086F" w14:textId="79A82000"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agitada y le cuesta respirar más de lo usual. Todo su cuerpo estaba a pocos minutos de entrar en shock. Pero sus pensamientos se mantenían intactos. </w:t>
      </w:r>
    </w:p>
    <w:p w14:paraId="62875C85" w14:textId="3DF3285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Está utilizando cada pequeña neurona de su cerebro para aislar el dolor y poder utilizar las pocas fuerzas de su cuerpo moribundo para levantarse y seguir caminando. </w:t>
      </w:r>
    </w:p>
    <w:p w14:paraId="7DF53E1E" w14:textId="06B113D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Pero no podía, estaba llegando a su límite físico por más que él no lo supiera.</w:t>
      </w:r>
    </w:p>
    <w:p w14:paraId="445D0301"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Un hombre con su amigo intentaron ayudarlo a ponerse de pie, pero en ese instante el chico habló.</w:t>
      </w:r>
    </w:p>
    <w:p w14:paraId="3F490BD0" w14:textId="14086E8C"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-Si los ven ayudándome, irán tras de ustedes… –Murmura mientras los aparta– Solo déjenme, por favor…</w:t>
      </w:r>
    </w:p>
    <w:p w14:paraId="70570B38"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En ese momento, toce un par de veces, y al cubrirse la boca puede notar que sus órganos internos están empezando a fallar por la cantidad de sangre en su palma.</w:t>
      </w:r>
    </w:p>
    <w:p w14:paraId="56564952" w14:textId="67763ED8"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-Pude haberlo evitado, pude haberlo visto venir más de una vez y encontrar una solución que me apartara de </w:t>
      </w:r>
      <w:r w:rsidR="004B176B">
        <w:rPr>
          <w:rFonts w:ascii="Arial" w:hAnsi="Arial" w:cs="Arial"/>
          <w:b/>
          <w:bCs/>
          <w:sz w:val="24"/>
          <w:szCs w:val="24"/>
          <w:lang w:val="es-ES"/>
        </w:rPr>
        <w:t>é</w:t>
      </w:r>
      <w:r>
        <w:rPr>
          <w:rFonts w:ascii="Arial" w:hAnsi="Arial" w:cs="Arial"/>
          <w:b/>
          <w:bCs/>
          <w:sz w:val="24"/>
          <w:szCs w:val="24"/>
          <w:lang w:val="es-ES"/>
        </w:rPr>
        <w:t>l por el tiempo necesario para encontrarlo. Pude incluso mentirle en el lugar y hora exacta, pero me distraje…</w:t>
      </w:r>
    </w:p>
    <w:p w14:paraId="4747B0DF" w14:textId="595B28A3"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Mientras habla, logr</w:t>
      </w:r>
      <w:r w:rsidR="00B765C4">
        <w:rPr>
          <w:rFonts w:ascii="Arial" w:hAnsi="Arial" w:cs="Arial"/>
          <w:b/>
          <w:bCs/>
          <w:sz w:val="24"/>
          <w:szCs w:val="24"/>
          <w:lang w:val="es-ES"/>
        </w:rPr>
        <w:t>ó</w:t>
      </w:r>
      <w:r>
        <w:rPr>
          <w:rFonts w:ascii="Arial" w:hAnsi="Arial" w:cs="Arial"/>
          <w:b/>
          <w:bCs/>
          <w:sz w:val="24"/>
          <w:szCs w:val="24"/>
          <w:lang w:val="es-ES"/>
        </w:rPr>
        <w:t xml:space="preserve"> ponerse de rodillas.</w:t>
      </w:r>
    </w:p>
    <w:p w14:paraId="24592BF0" w14:textId="6BA7B56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4B176B">
        <w:rPr>
          <w:rFonts w:ascii="Arial" w:hAnsi="Arial" w:cs="Arial"/>
          <w:b/>
          <w:bCs/>
          <w:sz w:val="24"/>
          <w:szCs w:val="24"/>
          <w:lang w:val="es-ES"/>
        </w:rPr>
        <w:t>C</w:t>
      </w:r>
      <w:r>
        <w:rPr>
          <w:rFonts w:ascii="Arial" w:hAnsi="Arial" w:cs="Arial"/>
          <w:b/>
          <w:bCs/>
          <w:sz w:val="24"/>
          <w:szCs w:val="24"/>
          <w:lang w:val="es-ES"/>
        </w:rPr>
        <w:t xml:space="preserve">reo que no pude hacer nada de eso porque estaba distraído recordándolas a ellas. Recordando sus ojos, el color de sus cabellos, el olor de sus perfumes, sus actitudes, sus caprichos, sus sonrisas… </w:t>
      </w:r>
      <w:r w:rsidR="004B176B">
        <w:rPr>
          <w:rFonts w:ascii="Arial" w:hAnsi="Arial" w:cs="Arial"/>
          <w:b/>
          <w:bCs/>
          <w:sz w:val="24"/>
          <w:szCs w:val="24"/>
          <w:lang w:val="es-ES"/>
        </w:rPr>
        <w:t>P</w:t>
      </w:r>
      <w:r>
        <w:rPr>
          <w:rFonts w:ascii="Arial" w:hAnsi="Arial" w:cs="Arial"/>
          <w:b/>
          <w:bCs/>
          <w:sz w:val="24"/>
          <w:szCs w:val="24"/>
          <w:lang w:val="es-ES"/>
        </w:rPr>
        <w:t>or primera vez en mi vida, estaba pensando en alguien más que en mi mismo, y en qué clase de final feliz pude haber tenido si hubiera elegido a una de ellas.</w:t>
      </w:r>
    </w:p>
    <w:p w14:paraId="0BF75043" w14:textId="3185E10F"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Su respiración es cada vez menos frecuente. Sus ojos empiezan a perder brillo rápidamente</w:t>
      </w:r>
      <w:r w:rsidR="004B176B">
        <w:rPr>
          <w:rFonts w:ascii="Arial" w:hAnsi="Arial" w:cs="Arial"/>
          <w:b/>
          <w:bCs/>
          <w:sz w:val="24"/>
          <w:szCs w:val="24"/>
          <w:lang w:val="es-ES"/>
        </w:rPr>
        <w:t>,</w:t>
      </w:r>
      <w:r>
        <w:rPr>
          <w:rFonts w:ascii="Arial" w:hAnsi="Arial" w:cs="Arial"/>
          <w:b/>
          <w:bCs/>
          <w:sz w:val="24"/>
          <w:szCs w:val="24"/>
          <w:lang w:val="es-ES"/>
        </w:rPr>
        <w:t xml:space="preserve"> </w:t>
      </w:r>
      <w:r w:rsidR="004B176B">
        <w:rPr>
          <w:rFonts w:ascii="Arial" w:hAnsi="Arial" w:cs="Arial"/>
          <w:b/>
          <w:bCs/>
          <w:sz w:val="24"/>
          <w:szCs w:val="24"/>
          <w:lang w:val="es-ES"/>
        </w:rPr>
        <w:t>y</w:t>
      </w:r>
      <w:r>
        <w:rPr>
          <w:rFonts w:ascii="Arial" w:hAnsi="Arial" w:cs="Arial"/>
          <w:b/>
          <w:bCs/>
          <w:sz w:val="24"/>
          <w:szCs w:val="24"/>
          <w:lang w:val="es-ES"/>
        </w:rPr>
        <w:t xml:space="preserve"> su conciencia se rompe cada vez más con cada segundo </w:t>
      </w:r>
      <w:r w:rsidR="00B765C4">
        <w:rPr>
          <w:rFonts w:ascii="Arial" w:hAnsi="Arial" w:cs="Arial"/>
          <w:b/>
          <w:bCs/>
          <w:sz w:val="24"/>
          <w:szCs w:val="24"/>
          <w:lang w:val="es-ES"/>
        </w:rPr>
        <w:t>que transcurre.</w:t>
      </w:r>
    </w:p>
    <w:p w14:paraId="6B8B8D5F" w14:textId="77777777" w:rsidR="00B765C4" w:rsidRDefault="00B765C4" w:rsidP="00EE27D3">
      <w:pPr>
        <w:pBdr>
          <w:bottom w:val="single" w:sz="6" w:space="1" w:color="auto"/>
        </w:pBdr>
        <w:spacing w:line="360" w:lineRule="auto"/>
        <w:rPr>
          <w:rFonts w:ascii="Arial" w:hAnsi="Arial" w:cs="Arial"/>
          <w:b/>
          <w:bCs/>
          <w:sz w:val="24"/>
          <w:szCs w:val="24"/>
          <w:lang w:val="es-ES"/>
        </w:rPr>
      </w:pPr>
    </w:p>
    <w:p w14:paraId="277AB7DB" w14:textId="77777777" w:rsidR="00B765C4" w:rsidRDefault="00B765C4" w:rsidP="00EE27D3">
      <w:pPr>
        <w:spacing w:line="360" w:lineRule="auto"/>
        <w:rPr>
          <w:rFonts w:ascii="Arial" w:hAnsi="Arial" w:cs="Arial"/>
          <w:b/>
          <w:bCs/>
          <w:sz w:val="24"/>
          <w:szCs w:val="24"/>
          <w:lang w:val="es-ES"/>
        </w:rPr>
      </w:pPr>
    </w:p>
    <w:p w14:paraId="7C6A4BBA" w14:textId="411B5A9F"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r w:rsidR="00B765C4">
        <w:rPr>
          <w:rFonts w:ascii="Arial" w:hAnsi="Arial" w:cs="Arial"/>
          <w:b/>
          <w:bCs/>
          <w:sz w:val="24"/>
          <w:szCs w:val="24"/>
          <w:lang w:val="es-ES"/>
        </w:rPr>
        <w:t>¡</w:t>
      </w:r>
      <w:r>
        <w:rPr>
          <w:rFonts w:ascii="Arial" w:hAnsi="Arial" w:cs="Arial"/>
          <w:b/>
          <w:bCs/>
          <w:sz w:val="24"/>
          <w:szCs w:val="24"/>
          <w:lang w:val="es-ES"/>
        </w:rPr>
        <w:t>Rápido, el tren esta por salir</w:t>
      </w:r>
      <w:r w:rsidR="00B765C4">
        <w:rPr>
          <w:rFonts w:ascii="Arial" w:hAnsi="Arial" w:cs="Arial"/>
          <w:b/>
          <w:bCs/>
          <w:sz w:val="24"/>
          <w:szCs w:val="24"/>
          <w:lang w:val="es-ES"/>
        </w:rPr>
        <w:t>!</w:t>
      </w:r>
    </w:p>
    <w:p w14:paraId="14E80DC4" w14:textId="5170684B"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padre toma la mano de su hijo y empieza</w:t>
      </w:r>
      <w:r w:rsidR="00B765C4">
        <w:rPr>
          <w:rFonts w:ascii="Arial" w:hAnsi="Arial" w:cs="Arial"/>
          <w:b/>
          <w:bCs/>
          <w:sz w:val="24"/>
          <w:szCs w:val="24"/>
          <w:lang w:val="es-ES"/>
        </w:rPr>
        <w:t>n</w:t>
      </w:r>
      <w:r>
        <w:rPr>
          <w:rFonts w:ascii="Arial" w:hAnsi="Arial" w:cs="Arial"/>
          <w:b/>
          <w:bCs/>
          <w:sz w:val="24"/>
          <w:szCs w:val="24"/>
          <w:lang w:val="es-ES"/>
        </w:rPr>
        <w:t xml:space="preserve"> a caminar. Pero mientras pasan por el medio de la estación, pudo notar un grupo de personas reunidas alrededor de alguien.</w:t>
      </w:r>
    </w:p>
    <w:p w14:paraId="2564E0F6" w14:textId="0959FFA9"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Aunque ignor</w:t>
      </w:r>
      <w:r w:rsidR="00F16E09">
        <w:rPr>
          <w:rFonts w:ascii="Arial" w:hAnsi="Arial" w:cs="Arial"/>
          <w:b/>
          <w:bCs/>
          <w:sz w:val="24"/>
          <w:szCs w:val="24"/>
          <w:lang w:val="es-ES"/>
        </w:rPr>
        <w:t>e</w:t>
      </w:r>
      <w:r>
        <w:rPr>
          <w:rFonts w:ascii="Arial" w:hAnsi="Arial" w:cs="Arial"/>
          <w:b/>
          <w:bCs/>
          <w:sz w:val="24"/>
          <w:szCs w:val="24"/>
          <w:lang w:val="es-ES"/>
        </w:rPr>
        <w:t xml:space="preserve"> </w:t>
      </w:r>
      <w:r w:rsidR="004B176B">
        <w:rPr>
          <w:rFonts w:ascii="Arial" w:hAnsi="Arial" w:cs="Arial"/>
          <w:b/>
          <w:bCs/>
          <w:sz w:val="24"/>
          <w:szCs w:val="24"/>
          <w:lang w:val="es-ES"/>
        </w:rPr>
        <w:t xml:space="preserve">a </w:t>
      </w:r>
      <w:r>
        <w:rPr>
          <w:rFonts w:ascii="Arial" w:hAnsi="Arial" w:cs="Arial"/>
          <w:b/>
          <w:bCs/>
          <w:sz w:val="24"/>
          <w:szCs w:val="24"/>
          <w:lang w:val="es-ES"/>
        </w:rPr>
        <w:t>la multitud y haya pasado de largo, su mirada y pensamientos empezaron a quedarse ahí.</w:t>
      </w:r>
    </w:p>
    <w:p w14:paraId="2A16FF28" w14:textId="56997AA4"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-¿Porque hay tantas personas ahí?</w:t>
      </w:r>
      <w:r w:rsidR="00F16E09">
        <w:rPr>
          <w:rFonts w:ascii="Arial" w:hAnsi="Arial" w:cs="Arial"/>
          <w:b/>
          <w:bCs/>
          <w:sz w:val="24"/>
          <w:szCs w:val="24"/>
          <w:lang w:val="es-ES"/>
        </w:rPr>
        <w:t>,</w:t>
      </w:r>
      <w:r>
        <w:rPr>
          <w:rFonts w:ascii="Arial" w:hAnsi="Arial" w:cs="Arial"/>
          <w:b/>
          <w:bCs/>
          <w:sz w:val="24"/>
          <w:szCs w:val="24"/>
          <w:lang w:val="es-ES"/>
        </w:rPr>
        <w:t xml:space="preserve"> ¿</w:t>
      </w:r>
      <w:r w:rsidR="00F16E09">
        <w:rPr>
          <w:rFonts w:ascii="Arial" w:hAnsi="Arial" w:cs="Arial"/>
          <w:b/>
          <w:bCs/>
          <w:sz w:val="24"/>
          <w:szCs w:val="24"/>
          <w:lang w:val="es-ES"/>
        </w:rPr>
        <w:t>P</w:t>
      </w:r>
      <w:r>
        <w:rPr>
          <w:rFonts w:ascii="Arial" w:hAnsi="Arial" w:cs="Arial"/>
          <w:b/>
          <w:bCs/>
          <w:sz w:val="24"/>
          <w:szCs w:val="24"/>
          <w:lang w:val="es-ES"/>
        </w:rPr>
        <w:t>aso</w:t>
      </w:r>
      <w:r w:rsidR="00F16E09">
        <w:rPr>
          <w:rFonts w:ascii="Arial" w:hAnsi="Arial" w:cs="Arial"/>
          <w:b/>
          <w:bCs/>
          <w:sz w:val="24"/>
          <w:szCs w:val="24"/>
          <w:lang w:val="es-ES"/>
        </w:rPr>
        <w:t xml:space="preserve"> algo</w:t>
      </w:r>
      <w:r>
        <w:rPr>
          <w:rFonts w:ascii="Arial" w:hAnsi="Arial" w:cs="Arial"/>
          <w:b/>
          <w:bCs/>
          <w:sz w:val="24"/>
          <w:szCs w:val="24"/>
          <w:lang w:val="es-ES"/>
        </w:rPr>
        <w:t>? M</w:t>
      </w:r>
      <w:r w:rsidR="00B765C4">
        <w:rPr>
          <w:rFonts w:ascii="Arial" w:hAnsi="Arial" w:cs="Arial"/>
          <w:b/>
          <w:bCs/>
          <w:sz w:val="24"/>
          <w:szCs w:val="24"/>
          <w:lang w:val="es-ES"/>
        </w:rPr>
        <w:t>ierda</w:t>
      </w:r>
      <w:r>
        <w:rPr>
          <w:rFonts w:ascii="Arial" w:hAnsi="Arial" w:cs="Arial"/>
          <w:b/>
          <w:bCs/>
          <w:sz w:val="24"/>
          <w:szCs w:val="24"/>
          <w:lang w:val="es-ES"/>
        </w:rPr>
        <w:t>… espero que esto no llame la atención. Si llegaran a encontrarme, definitivamente no saldría vivo de e</w:t>
      </w:r>
      <w:r w:rsidR="004B176B">
        <w:rPr>
          <w:rFonts w:ascii="Arial" w:hAnsi="Arial" w:cs="Arial"/>
          <w:b/>
          <w:bCs/>
          <w:sz w:val="24"/>
          <w:szCs w:val="24"/>
          <w:lang w:val="es-ES"/>
        </w:rPr>
        <w:t>ste lugar</w:t>
      </w:r>
      <w:r>
        <w:rPr>
          <w:rFonts w:ascii="Arial" w:hAnsi="Arial" w:cs="Arial"/>
          <w:b/>
          <w:bCs/>
          <w:sz w:val="24"/>
          <w:szCs w:val="24"/>
          <w:lang w:val="es-ES"/>
        </w:rPr>
        <w:t>. Pero solamente el profesor y yo sabíamos de estos movimientos. Debo darme prisa…</w:t>
      </w:r>
    </w:p>
    <w:p w14:paraId="3836B1AD" w14:textId="77777777" w:rsidR="00B765C4"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Existían problemas donde Cohen Aarón pr</w:t>
      </w:r>
      <w:r w:rsidR="004B176B">
        <w:rPr>
          <w:rFonts w:ascii="Arial" w:hAnsi="Arial" w:cs="Arial"/>
          <w:b/>
          <w:bCs/>
          <w:sz w:val="24"/>
          <w:szCs w:val="24"/>
          <w:lang w:val="es-ES"/>
        </w:rPr>
        <w:t>e</w:t>
      </w:r>
      <w:r>
        <w:rPr>
          <w:rFonts w:ascii="Arial" w:hAnsi="Arial" w:cs="Arial"/>
          <w:b/>
          <w:bCs/>
          <w:sz w:val="24"/>
          <w:szCs w:val="24"/>
          <w:lang w:val="es-ES"/>
        </w:rPr>
        <w:t xml:space="preserve">fiere no involucrarse, o por lo menos </w:t>
      </w:r>
      <w:r w:rsidR="00B765C4">
        <w:rPr>
          <w:rFonts w:ascii="Arial" w:hAnsi="Arial" w:cs="Arial"/>
          <w:b/>
          <w:bCs/>
          <w:sz w:val="24"/>
          <w:szCs w:val="24"/>
          <w:lang w:val="es-ES"/>
        </w:rPr>
        <w:t>mantenerse al margen para que</w:t>
      </w:r>
      <w:r>
        <w:rPr>
          <w:rFonts w:ascii="Arial" w:hAnsi="Arial" w:cs="Arial"/>
          <w:b/>
          <w:bCs/>
          <w:sz w:val="24"/>
          <w:szCs w:val="24"/>
          <w:lang w:val="es-ES"/>
        </w:rPr>
        <w:t xml:space="preserve"> no lo encuentren. </w:t>
      </w:r>
    </w:p>
    <w:p w14:paraId="4F476770" w14:textId="148C2860"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Pero perderse en sus propios pensamientos provocó que su cuerpo no esté al tanto de la fuerza aplicada</w:t>
      </w:r>
      <w:r w:rsidR="004B176B">
        <w:rPr>
          <w:rFonts w:ascii="Arial" w:hAnsi="Arial" w:cs="Arial"/>
          <w:b/>
          <w:bCs/>
          <w:sz w:val="24"/>
          <w:szCs w:val="24"/>
          <w:lang w:val="es-ES"/>
        </w:rPr>
        <w:t xml:space="preserve"> </w:t>
      </w:r>
      <w:r w:rsidR="00BF1F17">
        <w:rPr>
          <w:rFonts w:ascii="Arial" w:hAnsi="Arial" w:cs="Arial"/>
          <w:b/>
          <w:bCs/>
          <w:sz w:val="24"/>
          <w:szCs w:val="24"/>
          <w:lang w:val="es-ES"/>
        </w:rPr>
        <w:t>en la mano de su hijo</w:t>
      </w:r>
      <w:r>
        <w:rPr>
          <w:rFonts w:ascii="Arial" w:hAnsi="Arial" w:cs="Arial"/>
          <w:b/>
          <w:bCs/>
          <w:sz w:val="24"/>
          <w:szCs w:val="24"/>
          <w:lang w:val="es-ES"/>
        </w:rPr>
        <w:t>.</w:t>
      </w:r>
    </w:p>
    <w:p w14:paraId="01581F97"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-Papá, me olvide a Sapoted.</w:t>
      </w:r>
    </w:p>
    <w:p w14:paraId="2CC0868C" w14:textId="3AFF947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F1F17">
        <w:rPr>
          <w:rFonts w:ascii="Arial" w:hAnsi="Arial" w:cs="Arial"/>
          <w:b/>
          <w:bCs/>
          <w:sz w:val="24"/>
          <w:szCs w:val="24"/>
          <w:lang w:val="es-ES"/>
        </w:rPr>
        <w:t xml:space="preserve">la </w:t>
      </w:r>
      <w:r>
        <w:rPr>
          <w:rFonts w:ascii="Arial" w:hAnsi="Arial" w:cs="Arial"/>
          <w:b/>
          <w:bCs/>
          <w:sz w:val="24"/>
          <w:szCs w:val="24"/>
          <w:lang w:val="es-ES"/>
        </w:rPr>
        <w:t>poca resistencia de Cohen, el niño logr</w:t>
      </w:r>
      <w:r w:rsidR="00BF1F17">
        <w:rPr>
          <w:rFonts w:ascii="Arial" w:hAnsi="Arial" w:cs="Arial"/>
          <w:b/>
          <w:bCs/>
          <w:sz w:val="24"/>
          <w:szCs w:val="24"/>
          <w:lang w:val="es-ES"/>
        </w:rPr>
        <w:t>ó</w:t>
      </w:r>
      <w:r>
        <w:rPr>
          <w:rFonts w:ascii="Arial" w:hAnsi="Arial" w:cs="Arial"/>
          <w:b/>
          <w:bCs/>
          <w:sz w:val="24"/>
          <w:szCs w:val="24"/>
          <w:lang w:val="es-ES"/>
        </w:rPr>
        <w:t xml:space="preserve"> zafarse de su mano y correr nuevamente al baño. Su peluche había quedado en algún lugar del </w:t>
      </w:r>
      <w:r w:rsidR="00BF1F17">
        <w:rPr>
          <w:rFonts w:ascii="Arial" w:hAnsi="Arial" w:cs="Arial"/>
          <w:b/>
          <w:bCs/>
          <w:sz w:val="24"/>
          <w:szCs w:val="24"/>
          <w:lang w:val="es-ES"/>
        </w:rPr>
        <w:t>sanitario</w:t>
      </w:r>
      <w:r>
        <w:rPr>
          <w:rFonts w:ascii="Arial" w:hAnsi="Arial" w:cs="Arial"/>
          <w:b/>
          <w:bCs/>
          <w:sz w:val="24"/>
          <w:szCs w:val="24"/>
          <w:lang w:val="es-ES"/>
        </w:rPr>
        <w:t>.</w:t>
      </w:r>
    </w:p>
    <w:p w14:paraId="70F68685" w14:textId="0E032CE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El niño no tenía idea de por donde había venido, pero como si fuera atraído hacia la luz, se dirigió exactamente hacia la multitud. Recordó que junto al baño de hombres había una larga fila de mujeres, su mente </w:t>
      </w:r>
      <w:r w:rsidR="00BF1F17">
        <w:rPr>
          <w:rFonts w:ascii="Arial" w:hAnsi="Arial" w:cs="Arial"/>
          <w:b/>
          <w:bCs/>
          <w:sz w:val="24"/>
          <w:szCs w:val="24"/>
          <w:lang w:val="es-ES"/>
        </w:rPr>
        <w:t>interpreta</w:t>
      </w:r>
      <w:r>
        <w:rPr>
          <w:rFonts w:ascii="Arial" w:hAnsi="Arial" w:cs="Arial"/>
          <w:b/>
          <w:bCs/>
          <w:sz w:val="24"/>
          <w:szCs w:val="24"/>
          <w:lang w:val="es-ES"/>
        </w:rPr>
        <w:t xml:space="preserve"> </w:t>
      </w:r>
      <w:r w:rsidR="00BF1F17">
        <w:rPr>
          <w:rFonts w:ascii="Arial" w:hAnsi="Arial" w:cs="Arial"/>
          <w:b/>
          <w:bCs/>
          <w:sz w:val="24"/>
          <w:szCs w:val="24"/>
          <w:lang w:val="es-ES"/>
        </w:rPr>
        <w:t>a la multitud reunida como señal de ir al baño.</w:t>
      </w:r>
    </w:p>
    <w:p w14:paraId="3C93839B"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-¿EH? ¡Oziel espera!</w:t>
      </w:r>
    </w:p>
    <w:p w14:paraId="022CA71B"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-¡Sapoted papá!</w:t>
      </w:r>
    </w:p>
    <w:p w14:paraId="06136977" w14:textId="40202C45"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r w:rsidR="00BF1F17">
        <w:rPr>
          <w:rFonts w:ascii="Arial" w:hAnsi="Arial" w:cs="Arial"/>
          <w:b/>
          <w:bCs/>
          <w:sz w:val="24"/>
          <w:szCs w:val="24"/>
          <w:lang w:val="es-ES"/>
        </w:rPr>
        <w:t>¡</w:t>
      </w:r>
      <w:r>
        <w:rPr>
          <w:rFonts w:ascii="Arial" w:hAnsi="Arial" w:cs="Arial"/>
          <w:b/>
          <w:bCs/>
          <w:sz w:val="24"/>
          <w:szCs w:val="24"/>
          <w:lang w:val="es-ES"/>
        </w:rPr>
        <w:t>Oziel!</w:t>
      </w:r>
      <w:r w:rsidR="00BF1F17">
        <w:rPr>
          <w:rFonts w:ascii="Arial" w:hAnsi="Arial" w:cs="Arial"/>
          <w:b/>
          <w:bCs/>
          <w:sz w:val="24"/>
          <w:szCs w:val="24"/>
          <w:lang w:val="es-ES"/>
        </w:rPr>
        <w:t>!</w:t>
      </w:r>
    </w:p>
    <w:p w14:paraId="31C1A59E"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Entre medio de las piernas de las personas reunidas, el niño se abrió paso pensando que por ese lugar se encontraba el baño. Inconscientemente ignorando por donde había venido.</w:t>
      </w:r>
    </w:p>
    <w:p w14:paraId="4DB88CAE" w14:textId="77777777" w:rsidR="00BF1F17" w:rsidRDefault="00BF1F17" w:rsidP="00EE27D3">
      <w:pPr>
        <w:pBdr>
          <w:bottom w:val="single" w:sz="6" w:space="1" w:color="auto"/>
        </w:pBdr>
        <w:spacing w:line="360" w:lineRule="auto"/>
        <w:rPr>
          <w:rFonts w:ascii="Arial" w:hAnsi="Arial" w:cs="Arial"/>
          <w:b/>
          <w:bCs/>
          <w:sz w:val="24"/>
          <w:szCs w:val="24"/>
          <w:lang w:val="es-ES"/>
        </w:rPr>
      </w:pPr>
    </w:p>
    <w:p w14:paraId="79CADC12" w14:textId="77777777" w:rsidR="00BF1F17" w:rsidRDefault="00BF1F17" w:rsidP="00EE27D3">
      <w:pPr>
        <w:spacing w:line="360" w:lineRule="auto"/>
        <w:rPr>
          <w:rFonts w:ascii="Arial" w:hAnsi="Arial" w:cs="Arial"/>
          <w:b/>
          <w:bCs/>
          <w:sz w:val="24"/>
          <w:szCs w:val="24"/>
          <w:lang w:val="es-ES"/>
        </w:rPr>
      </w:pPr>
    </w:p>
    <w:p w14:paraId="04ED011F"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Intercambiaron miradas.</w:t>
      </w:r>
    </w:p>
    <w:p w14:paraId="1350BD88" w14:textId="7075C9D8"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de esas miradas era como </w:t>
      </w:r>
      <w:r w:rsidR="00BF1F17">
        <w:rPr>
          <w:rFonts w:ascii="Arial" w:hAnsi="Arial" w:cs="Arial"/>
          <w:b/>
          <w:bCs/>
          <w:sz w:val="24"/>
          <w:szCs w:val="24"/>
          <w:lang w:val="es-ES"/>
        </w:rPr>
        <w:t>ver luces de neón azul en un cuarto completamente a oscuras.</w:t>
      </w:r>
    </w:p>
    <w:p w14:paraId="1B83D7E2" w14:textId="35060DA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Mientras la otra mirada </w:t>
      </w:r>
      <w:r w:rsidR="00BF1F17">
        <w:rPr>
          <w:rFonts w:ascii="Arial" w:hAnsi="Arial" w:cs="Arial"/>
          <w:b/>
          <w:bCs/>
          <w:sz w:val="24"/>
          <w:szCs w:val="24"/>
          <w:lang w:val="es-ES"/>
        </w:rPr>
        <w:t>era como ver una galaxia llena de estrellas rodeada de un tenue color violeta.</w:t>
      </w:r>
    </w:p>
    <w:p w14:paraId="2BFDCBE6"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-¿Has visto a mi Sapoted?</w:t>
      </w:r>
    </w:p>
    <w:p w14:paraId="42840561"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¿Sapo… ted? –Pregunta con la poca fuerza de sus pulmones.</w:t>
      </w:r>
    </w:p>
    <w:p w14:paraId="7B439A87" w14:textId="6B8C1CAF" w:rsidR="008C7D24" w:rsidRDefault="00B461BE" w:rsidP="00EE27D3">
      <w:pPr>
        <w:spacing w:line="360" w:lineRule="auto"/>
        <w:rPr>
          <w:rFonts w:ascii="Arial" w:hAnsi="Arial" w:cs="Arial"/>
          <w:b/>
          <w:bCs/>
          <w:sz w:val="24"/>
          <w:szCs w:val="24"/>
          <w:lang w:val="es-ES"/>
        </w:rPr>
      </w:pPr>
      <w:r>
        <w:rPr>
          <w:rFonts w:ascii="Arial" w:hAnsi="Arial" w:cs="Arial"/>
          <w:b/>
          <w:bCs/>
          <w:sz w:val="24"/>
          <w:szCs w:val="24"/>
          <w:lang w:val="es-ES"/>
        </w:rPr>
        <w:t>Ambos intercambiaron una mirada como si se reconociera</w:t>
      </w:r>
      <w:r w:rsidR="00916E44">
        <w:rPr>
          <w:rFonts w:ascii="Arial" w:hAnsi="Arial" w:cs="Arial"/>
          <w:b/>
          <w:bCs/>
          <w:sz w:val="24"/>
          <w:szCs w:val="24"/>
          <w:lang w:val="es-ES"/>
        </w:rPr>
        <w:t>n</w:t>
      </w:r>
      <w:r>
        <w:rPr>
          <w:rFonts w:ascii="Arial" w:hAnsi="Arial" w:cs="Arial"/>
          <w:b/>
          <w:bCs/>
          <w:sz w:val="24"/>
          <w:szCs w:val="24"/>
          <w:lang w:val="es-ES"/>
        </w:rPr>
        <w:t xml:space="preserve"> o algo por el estilo. Ambos se sentían que la otra persona lo estaba esperando por alguna razón. Hablaron con tal naturalidad como si </w:t>
      </w:r>
      <w:r w:rsidR="00BF1F17">
        <w:rPr>
          <w:rFonts w:ascii="Arial" w:hAnsi="Arial" w:cs="Arial"/>
          <w:b/>
          <w:bCs/>
          <w:sz w:val="24"/>
          <w:szCs w:val="24"/>
          <w:lang w:val="es-ES"/>
        </w:rPr>
        <w:t xml:space="preserve">supieran donde estar y con quien </w:t>
      </w:r>
      <w:r w:rsidR="00916E44">
        <w:rPr>
          <w:rFonts w:ascii="Arial" w:hAnsi="Arial" w:cs="Arial"/>
          <w:b/>
          <w:bCs/>
          <w:sz w:val="24"/>
          <w:szCs w:val="24"/>
          <w:lang w:val="es-ES"/>
        </w:rPr>
        <w:t>hablar.</w:t>
      </w:r>
    </w:p>
    <w:p w14:paraId="5DCF375F" w14:textId="1F2EC16D"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-Si… es edición limitada, es una co</w:t>
      </w:r>
      <w:r w:rsidR="00B461BE">
        <w:rPr>
          <w:rFonts w:ascii="Arial" w:hAnsi="Arial" w:cs="Arial"/>
          <w:b/>
          <w:bCs/>
          <w:sz w:val="24"/>
          <w:szCs w:val="24"/>
          <w:lang w:val="es-ES"/>
        </w:rPr>
        <w:t>,</w:t>
      </w:r>
      <w:r>
        <w:rPr>
          <w:rFonts w:ascii="Arial" w:hAnsi="Arial" w:cs="Arial"/>
          <w:b/>
          <w:bCs/>
          <w:sz w:val="24"/>
          <w:szCs w:val="24"/>
          <w:lang w:val="es-ES"/>
        </w:rPr>
        <w:t>labora</w:t>
      </w:r>
      <w:r w:rsidR="00B461BE">
        <w:rPr>
          <w:rFonts w:ascii="Arial" w:hAnsi="Arial" w:cs="Arial"/>
          <w:b/>
          <w:bCs/>
          <w:sz w:val="24"/>
          <w:szCs w:val="24"/>
          <w:lang w:val="es-ES"/>
        </w:rPr>
        <w:t>,</w:t>
      </w:r>
      <w:r>
        <w:rPr>
          <w:rFonts w:ascii="Arial" w:hAnsi="Arial" w:cs="Arial"/>
          <w:b/>
          <w:bCs/>
          <w:sz w:val="24"/>
          <w:szCs w:val="24"/>
          <w:lang w:val="es-ES"/>
        </w:rPr>
        <w:t>ción con Gekota</w:t>
      </w:r>
      <w:r w:rsidR="00F16E09">
        <w:rPr>
          <w:rFonts w:ascii="Arial" w:hAnsi="Arial" w:cs="Arial"/>
          <w:b/>
          <w:bCs/>
          <w:sz w:val="24"/>
          <w:szCs w:val="24"/>
          <w:lang w:val="es-ES"/>
        </w:rPr>
        <w:t>.</w:t>
      </w:r>
      <w:r>
        <w:rPr>
          <w:rFonts w:ascii="Arial" w:hAnsi="Arial" w:cs="Arial"/>
          <w:b/>
          <w:bCs/>
          <w:sz w:val="24"/>
          <w:szCs w:val="24"/>
          <w:lang w:val="es-ES"/>
        </w:rPr>
        <w:t xml:space="preserve"> –Habla con un poco de dificultad en las palabras largas</w:t>
      </w:r>
      <w:r w:rsidR="00B461BE">
        <w:rPr>
          <w:rFonts w:ascii="Arial" w:hAnsi="Arial" w:cs="Arial"/>
          <w:b/>
          <w:bCs/>
          <w:sz w:val="24"/>
          <w:szCs w:val="24"/>
          <w:lang w:val="es-ES"/>
        </w:rPr>
        <w:t xml:space="preserve"> y difíciles de pronunciar</w:t>
      </w:r>
      <w:r>
        <w:rPr>
          <w:rFonts w:ascii="Arial" w:hAnsi="Arial" w:cs="Arial"/>
          <w:b/>
          <w:bCs/>
          <w:sz w:val="24"/>
          <w:szCs w:val="24"/>
          <w:lang w:val="es-ES"/>
        </w:rPr>
        <w:t>.</w:t>
      </w:r>
    </w:p>
    <w:p w14:paraId="718C2F3F"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Con una pequeña sonrisa, el hombre sonríe y le contesta al niño. </w:t>
      </w:r>
    </w:p>
    <w:p w14:paraId="29FD67C5" w14:textId="5FBF3AE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No tenía tiempo, estaba a minutos de entrar en Shock y morir, pero esa felicidad en los ojos del niño le impidieron ignorarlo. Por un momento olvido que estaba por morir</w:t>
      </w:r>
      <w:r w:rsidR="00BF1F17">
        <w:rPr>
          <w:rFonts w:ascii="Arial" w:hAnsi="Arial" w:cs="Arial"/>
          <w:b/>
          <w:bCs/>
          <w:sz w:val="24"/>
          <w:szCs w:val="24"/>
          <w:lang w:val="es-ES"/>
        </w:rPr>
        <w:t xml:space="preserve"> y ese azul de sus ojos ilumino su cuarto oscuro</w:t>
      </w:r>
      <w:r>
        <w:rPr>
          <w:rFonts w:ascii="Arial" w:hAnsi="Arial" w:cs="Arial"/>
          <w:b/>
          <w:bCs/>
          <w:sz w:val="24"/>
          <w:szCs w:val="24"/>
          <w:lang w:val="es-ES"/>
        </w:rPr>
        <w:t>.</w:t>
      </w:r>
    </w:p>
    <w:p w14:paraId="7982A8FC"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-¿Y ese Sapoted, es muy valioso para ti? eh… ¿Cómo  te llamas?</w:t>
      </w:r>
    </w:p>
    <w:p w14:paraId="2499C322"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-Oziel, Cohen Oziel.</w:t>
      </w:r>
    </w:p>
    <w:p w14:paraId="5E564C75" w14:textId="76C19974" w:rsidR="00BF1F17"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Ese nombre llego a su conciencia</w:t>
      </w:r>
      <w:r w:rsidR="00BF1F17">
        <w:rPr>
          <w:rFonts w:ascii="Arial" w:hAnsi="Arial" w:cs="Arial"/>
          <w:b/>
          <w:bCs/>
          <w:sz w:val="24"/>
          <w:szCs w:val="24"/>
          <w:lang w:val="es-ES"/>
        </w:rPr>
        <w:t>, y</w:t>
      </w:r>
      <w:r>
        <w:rPr>
          <w:rFonts w:ascii="Arial" w:hAnsi="Arial" w:cs="Arial"/>
          <w:b/>
          <w:bCs/>
          <w:sz w:val="24"/>
          <w:szCs w:val="24"/>
          <w:lang w:val="es-ES"/>
        </w:rPr>
        <w:t xml:space="preserve"> por alguna razón sonrió como si estuviera preparado para </w:t>
      </w:r>
      <w:r w:rsidR="00B461BE">
        <w:rPr>
          <w:rFonts w:ascii="Arial" w:hAnsi="Arial" w:cs="Arial"/>
          <w:b/>
          <w:bCs/>
          <w:sz w:val="24"/>
          <w:szCs w:val="24"/>
          <w:lang w:val="es-ES"/>
        </w:rPr>
        <w:t>recibir a la figura oscura que toma almas</w:t>
      </w:r>
      <w:r>
        <w:rPr>
          <w:rFonts w:ascii="Arial" w:hAnsi="Arial" w:cs="Arial"/>
          <w:b/>
          <w:bCs/>
          <w:sz w:val="24"/>
          <w:szCs w:val="24"/>
          <w:lang w:val="es-ES"/>
        </w:rPr>
        <w:t xml:space="preserve">. </w:t>
      </w:r>
    </w:p>
    <w:p w14:paraId="39DFC54C" w14:textId="69B4F635"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Un poco de brillo en sus ojos pudo notarse mientras se desangraba. Cubrió bien sus manos manchadas de sangre para proseguir hablando.</w:t>
      </w:r>
    </w:p>
    <w:p w14:paraId="58A0B532"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-¿Y es muy valioso ese Sapoted para ti Oziel?</w:t>
      </w:r>
    </w:p>
    <w:p w14:paraId="28542F09" w14:textId="5538995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-Si, mi </w:t>
      </w:r>
      <w:r w:rsidR="00B461BE">
        <w:rPr>
          <w:rFonts w:ascii="Arial" w:hAnsi="Arial" w:cs="Arial"/>
          <w:b/>
          <w:bCs/>
          <w:sz w:val="24"/>
          <w:szCs w:val="24"/>
          <w:lang w:val="es-ES"/>
        </w:rPr>
        <w:t>mamá</w:t>
      </w:r>
      <w:r>
        <w:rPr>
          <w:rFonts w:ascii="Arial" w:hAnsi="Arial" w:cs="Arial"/>
          <w:b/>
          <w:bCs/>
          <w:sz w:val="24"/>
          <w:szCs w:val="24"/>
          <w:lang w:val="es-ES"/>
        </w:rPr>
        <w:t xml:space="preserve"> me lo c</w:t>
      </w:r>
      <w:r w:rsidR="00F16E09">
        <w:rPr>
          <w:rFonts w:ascii="Arial" w:hAnsi="Arial" w:cs="Arial"/>
          <w:b/>
          <w:bCs/>
          <w:sz w:val="24"/>
          <w:szCs w:val="24"/>
          <w:lang w:val="es-ES"/>
        </w:rPr>
        <w:t>ompró</w:t>
      </w:r>
      <w:r>
        <w:rPr>
          <w:rFonts w:ascii="Arial" w:hAnsi="Arial" w:cs="Arial"/>
          <w:b/>
          <w:bCs/>
          <w:sz w:val="24"/>
          <w:szCs w:val="24"/>
          <w:lang w:val="es-ES"/>
        </w:rPr>
        <w:t xml:space="preserve"> para mi cumpleaños. Además, Gekota también es una edición…</w:t>
      </w:r>
    </w:p>
    <w:p w14:paraId="409D2703"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El niño empezó a hablar de su peluche y de otros. Claramente el joven no presto mucha atención, sus pensamientos por esos momentos se perdieron en felicidad.</w:t>
      </w:r>
    </w:p>
    <w:p w14:paraId="67EE8783" w14:textId="5C26A6D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(-No creo en </w:t>
      </w:r>
      <w:r w:rsidR="00BF1F17">
        <w:rPr>
          <w:rFonts w:ascii="Arial" w:hAnsi="Arial" w:cs="Arial"/>
          <w:b/>
          <w:bCs/>
          <w:sz w:val="24"/>
          <w:szCs w:val="24"/>
          <w:lang w:val="es-ES"/>
        </w:rPr>
        <w:t>ti.</w:t>
      </w:r>
      <w:r>
        <w:rPr>
          <w:rFonts w:ascii="Arial" w:hAnsi="Arial" w:cs="Arial"/>
          <w:b/>
          <w:bCs/>
          <w:sz w:val="24"/>
          <w:szCs w:val="24"/>
          <w:lang w:val="es-ES"/>
        </w:rPr>
        <w:t xml:space="preserve"> </w:t>
      </w:r>
      <w:r w:rsidR="00BF1F17">
        <w:rPr>
          <w:rFonts w:ascii="Arial" w:hAnsi="Arial" w:cs="Arial"/>
          <w:b/>
          <w:bCs/>
          <w:sz w:val="24"/>
          <w:szCs w:val="24"/>
          <w:lang w:val="es-ES"/>
        </w:rPr>
        <w:t>S</w:t>
      </w:r>
      <w:r>
        <w:rPr>
          <w:rFonts w:ascii="Arial" w:hAnsi="Arial" w:cs="Arial"/>
          <w:b/>
          <w:bCs/>
          <w:sz w:val="24"/>
          <w:szCs w:val="24"/>
          <w:lang w:val="es-ES"/>
        </w:rPr>
        <w:t>oy una composición de carbono</w:t>
      </w:r>
      <w:r w:rsidR="00BF1F17">
        <w:rPr>
          <w:rFonts w:ascii="Arial" w:hAnsi="Arial" w:cs="Arial"/>
          <w:b/>
          <w:bCs/>
          <w:sz w:val="24"/>
          <w:szCs w:val="24"/>
          <w:lang w:val="es-ES"/>
        </w:rPr>
        <w:t>, fibras, huesos y conexiones neuronales</w:t>
      </w:r>
      <w:r>
        <w:rPr>
          <w:rFonts w:ascii="Arial" w:hAnsi="Arial" w:cs="Arial"/>
          <w:b/>
          <w:bCs/>
          <w:sz w:val="24"/>
          <w:szCs w:val="24"/>
          <w:lang w:val="es-ES"/>
        </w:rPr>
        <w:t xml:space="preserve"> fabricada por los propios humano</w:t>
      </w:r>
      <w:r w:rsidR="00BF1F17">
        <w:rPr>
          <w:rFonts w:ascii="Arial" w:hAnsi="Arial" w:cs="Arial"/>
          <w:b/>
          <w:bCs/>
          <w:sz w:val="24"/>
          <w:szCs w:val="24"/>
          <w:lang w:val="es-ES"/>
        </w:rPr>
        <w:t>s.</w:t>
      </w:r>
      <w:r>
        <w:rPr>
          <w:rFonts w:ascii="Arial" w:hAnsi="Arial" w:cs="Arial"/>
          <w:b/>
          <w:bCs/>
          <w:sz w:val="24"/>
          <w:szCs w:val="24"/>
          <w:lang w:val="es-ES"/>
        </w:rPr>
        <w:t xml:space="preserve"> Pero</w:t>
      </w:r>
      <w:r w:rsidR="003529BE">
        <w:rPr>
          <w:rFonts w:ascii="Arial" w:hAnsi="Arial" w:cs="Arial"/>
          <w:b/>
          <w:bCs/>
          <w:sz w:val="24"/>
          <w:szCs w:val="24"/>
          <w:lang w:val="es-ES"/>
        </w:rPr>
        <w:t>…</w:t>
      </w:r>
      <w:r>
        <w:rPr>
          <w:rFonts w:ascii="Arial" w:hAnsi="Arial" w:cs="Arial"/>
          <w:b/>
          <w:bCs/>
          <w:sz w:val="24"/>
          <w:szCs w:val="24"/>
          <w:lang w:val="es-ES"/>
        </w:rPr>
        <w:t xml:space="preserve"> aun así</w:t>
      </w:r>
      <w:r w:rsidR="003529BE">
        <w:rPr>
          <w:rFonts w:ascii="Arial" w:hAnsi="Arial" w:cs="Arial"/>
          <w:b/>
          <w:bCs/>
          <w:sz w:val="24"/>
          <w:szCs w:val="24"/>
          <w:lang w:val="es-ES"/>
        </w:rPr>
        <w:t>,</w:t>
      </w:r>
      <w:r>
        <w:rPr>
          <w:rFonts w:ascii="Arial" w:hAnsi="Arial" w:cs="Arial"/>
          <w:b/>
          <w:bCs/>
          <w:sz w:val="24"/>
          <w:szCs w:val="24"/>
          <w:lang w:val="es-ES"/>
        </w:rPr>
        <w:t xml:space="preserve"> es como si te opusieras y me demostraras que es todo lo contrario</w:t>
      </w:r>
      <w:r w:rsidR="00B461BE">
        <w:rPr>
          <w:rFonts w:ascii="Arial" w:hAnsi="Arial" w:cs="Arial"/>
          <w:b/>
          <w:bCs/>
          <w:sz w:val="24"/>
          <w:szCs w:val="24"/>
          <w:lang w:val="es-ES"/>
        </w:rPr>
        <w:t>.</w:t>
      </w:r>
      <w:r>
        <w:rPr>
          <w:rFonts w:ascii="Arial" w:hAnsi="Arial" w:cs="Arial"/>
          <w:b/>
          <w:bCs/>
          <w:sz w:val="24"/>
          <w:szCs w:val="24"/>
          <w:lang w:val="es-ES"/>
        </w:rPr>
        <w:t xml:space="preserve"> </w:t>
      </w:r>
      <w:r w:rsidR="00B461BE">
        <w:rPr>
          <w:rFonts w:ascii="Arial" w:hAnsi="Arial" w:cs="Arial"/>
          <w:b/>
          <w:bCs/>
          <w:sz w:val="24"/>
          <w:szCs w:val="24"/>
          <w:lang w:val="es-ES"/>
        </w:rPr>
        <w:t>A</w:t>
      </w:r>
      <w:r>
        <w:rPr>
          <w:rFonts w:ascii="Arial" w:hAnsi="Arial" w:cs="Arial"/>
          <w:b/>
          <w:bCs/>
          <w:sz w:val="24"/>
          <w:szCs w:val="24"/>
          <w:lang w:val="es-ES"/>
        </w:rPr>
        <w:t>demás, darle el nombre de “Oziel” a uno de tus hijos y ponerlo frente a mí en mi último aliento es algo que detesto de ti, siento que a veces juegas conmigo, y la verdad es molesto. Pero lo tomar</w:t>
      </w:r>
      <w:r w:rsidR="00F16E09">
        <w:rPr>
          <w:rFonts w:ascii="Arial" w:hAnsi="Arial" w:cs="Arial"/>
          <w:b/>
          <w:bCs/>
          <w:sz w:val="24"/>
          <w:szCs w:val="24"/>
          <w:lang w:val="es-ES"/>
        </w:rPr>
        <w:t>é</w:t>
      </w:r>
      <w:r>
        <w:rPr>
          <w:rFonts w:ascii="Arial" w:hAnsi="Arial" w:cs="Arial"/>
          <w:b/>
          <w:bCs/>
          <w:sz w:val="24"/>
          <w:szCs w:val="24"/>
          <w:lang w:val="es-ES"/>
        </w:rPr>
        <w:t>, tomar</w:t>
      </w:r>
      <w:r w:rsidR="00F16E09">
        <w:rPr>
          <w:rFonts w:ascii="Arial" w:hAnsi="Arial" w:cs="Arial"/>
          <w:b/>
          <w:bCs/>
          <w:sz w:val="24"/>
          <w:szCs w:val="24"/>
          <w:lang w:val="es-ES"/>
        </w:rPr>
        <w:t>é</w:t>
      </w:r>
      <w:r>
        <w:rPr>
          <w:rFonts w:ascii="Arial" w:hAnsi="Arial" w:cs="Arial"/>
          <w:b/>
          <w:bCs/>
          <w:sz w:val="24"/>
          <w:szCs w:val="24"/>
          <w:lang w:val="es-ES"/>
        </w:rPr>
        <w:t xml:space="preserve"> esto que muchos de los que creen en ti lo </w:t>
      </w:r>
      <w:r w:rsidR="003529BE">
        <w:rPr>
          <w:rFonts w:ascii="Arial" w:hAnsi="Arial" w:cs="Arial"/>
          <w:b/>
          <w:bCs/>
          <w:sz w:val="24"/>
          <w:szCs w:val="24"/>
          <w:lang w:val="es-ES"/>
        </w:rPr>
        <w:t>pronuncian como</w:t>
      </w:r>
      <w:r>
        <w:rPr>
          <w:rFonts w:ascii="Arial" w:hAnsi="Arial" w:cs="Arial"/>
          <w:b/>
          <w:bCs/>
          <w:sz w:val="24"/>
          <w:szCs w:val="24"/>
          <w:lang w:val="es-ES"/>
        </w:rPr>
        <w:t>,</w:t>
      </w:r>
      <w:r w:rsidR="003529BE">
        <w:rPr>
          <w:rFonts w:ascii="Arial" w:hAnsi="Arial" w:cs="Arial"/>
          <w:b/>
          <w:bCs/>
          <w:sz w:val="24"/>
          <w:szCs w:val="24"/>
          <w:lang w:val="es-ES"/>
        </w:rPr>
        <w:t xml:space="preserve"> “</w:t>
      </w:r>
      <w:r>
        <w:rPr>
          <w:rFonts w:ascii="Arial" w:hAnsi="Arial" w:cs="Arial"/>
          <w:b/>
          <w:bCs/>
          <w:sz w:val="24"/>
          <w:szCs w:val="24"/>
          <w:lang w:val="es-ES"/>
        </w:rPr>
        <w:t>un milagro…</w:t>
      </w:r>
      <w:r w:rsidR="003529BE">
        <w:rPr>
          <w:rFonts w:ascii="Arial" w:hAnsi="Arial" w:cs="Arial"/>
          <w:b/>
          <w:bCs/>
          <w:sz w:val="24"/>
          <w:szCs w:val="24"/>
          <w:lang w:val="es-ES"/>
        </w:rPr>
        <w:t>”</w:t>
      </w:r>
      <w:r>
        <w:rPr>
          <w:rFonts w:ascii="Arial" w:hAnsi="Arial" w:cs="Arial"/>
          <w:b/>
          <w:bCs/>
          <w:sz w:val="24"/>
          <w:szCs w:val="24"/>
          <w:lang w:val="es-ES"/>
        </w:rPr>
        <w:t xml:space="preserve">) </w:t>
      </w:r>
    </w:p>
    <w:p w14:paraId="44D19C3C" w14:textId="63DB1AF5"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niño seguía hablando, pero en ese momento, decidió interrumpirlo por un momento.</w:t>
      </w:r>
    </w:p>
    <w:p w14:paraId="38637600"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-Oziel…</w:t>
      </w:r>
    </w:p>
    <w:p w14:paraId="5AB2AD6C" w14:textId="765A8E9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r w:rsidR="00B461BE">
        <w:rPr>
          <w:rFonts w:ascii="Arial" w:hAnsi="Arial" w:cs="Arial"/>
          <w:b/>
          <w:bCs/>
          <w:sz w:val="24"/>
          <w:szCs w:val="24"/>
          <w:lang w:val="es-ES"/>
        </w:rPr>
        <w:t>eh</w:t>
      </w:r>
      <w:r>
        <w:rPr>
          <w:rFonts w:ascii="Arial" w:hAnsi="Arial" w:cs="Arial"/>
          <w:b/>
          <w:bCs/>
          <w:sz w:val="24"/>
          <w:szCs w:val="24"/>
          <w:lang w:val="es-ES"/>
        </w:rPr>
        <w:t>?</w:t>
      </w:r>
      <w:r w:rsidR="00B461BE">
        <w:rPr>
          <w:rFonts w:ascii="Arial" w:hAnsi="Arial" w:cs="Arial"/>
          <w:b/>
          <w:bCs/>
          <w:sz w:val="24"/>
          <w:szCs w:val="24"/>
          <w:lang w:val="es-ES"/>
        </w:rPr>
        <w:t>...</w:t>
      </w:r>
    </w:p>
    <w:p w14:paraId="13B3F6C2" w14:textId="4C96D424"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-Se que se te será difícil de comprenderlo ahora, y puede que olvides este momento por lo que sucederá conmigo. El cerebro bloquear</w:t>
      </w:r>
      <w:r w:rsidR="00F16E09">
        <w:rPr>
          <w:rFonts w:ascii="Arial" w:hAnsi="Arial" w:cs="Arial"/>
          <w:b/>
          <w:bCs/>
          <w:sz w:val="24"/>
          <w:szCs w:val="24"/>
          <w:lang w:val="es-ES"/>
        </w:rPr>
        <w:t>á</w:t>
      </w:r>
      <w:r>
        <w:rPr>
          <w:rFonts w:ascii="Arial" w:hAnsi="Arial" w:cs="Arial"/>
          <w:b/>
          <w:bCs/>
          <w:sz w:val="24"/>
          <w:szCs w:val="24"/>
          <w:lang w:val="es-ES"/>
        </w:rPr>
        <w:t xml:space="preserve"> los malos recuerdos como traumas, pero por favor, has el intento…</w:t>
      </w:r>
    </w:p>
    <w:p w14:paraId="7A0E20E1"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w:t>
      </w:r>
    </w:p>
    <w:p w14:paraId="0B103E9E" w14:textId="57E6FFE0"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El joven extiende su mano manchada de sangre para darle algo tan pequeño que cabe en la palma </w:t>
      </w:r>
      <w:r w:rsidR="003529BE">
        <w:rPr>
          <w:rFonts w:ascii="Arial" w:hAnsi="Arial" w:cs="Arial"/>
          <w:b/>
          <w:bCs/>
          <w:sz w:val="24"/>
          <w:szCs w:val="24"/>
          <w:lang w:val="es-ES"/>
        </w:rPr>
        <w:t>de la pequeña mano del niño.</w:t>
      </w:r>
    </w:p>
    <w:p w14:paraId="093EF603" w14:textId="59B7CC54"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-Descífralo como puedas… Ella dependerá de ti, nadie más podrá si t</w:t>
      </w:r>
      <w:r w:rsidR="00F16E09">
        <w:rPr>
          <w:rFonts w:ascii="Arial" w:hAnsi="Arial" w:cs="Arial"/>
          <w:b/>
          <w:bCs/>
          <w:sz w:val="24"/>
          <w:szCs w:val="24"/>
          <w:lang w:val="es-ES"/>
        </w:rPr>
        <w:t>ú</w:t>
      </w:r>
      <w:r>
        <w:rPr>
          <w:rFonts w:ascii="Arial" w:hAnsi="Arial" w:cs="Arial"/>
          <w:b/>
          <w:bCs/>
          <w:sz w:val="24"/>
          <w:szCs w:val="24"/>
          <w:lang w:val="es-ES"/>
        </w:rPr>
        <w:t xml:space="preserve"> no lo logras. Luch</w:t>
      </w:r>
      <w:r w:rsidR="00F16E09">
        <w:rPr>
          <w:rFonts w:ascii="Arial" w:hAnsi="Arial" w:cs="Arial"/>
          <w:b/>
          <w:bCs/>
          <w:sz w:val="24"/>
          <w:szCs w:val="24"/>
          <w:lang w:val="es-ES"/>
        </w:rPr>
        <w:t>é</w:t>
      </w:r>
      <w:r>
        <w:rPr>
          <w:rFonts w:ascii="Arial" w:hAnsi="Arial" w:cs="Arial"/>
          <w:b/>
          <w:bCs/>
          <w:sz w:val="24"/>
          <w:szCs w:val="24"/>
          <w:lang w:val="es-ES"/>
        </w:rPr>
        <w:t xml:space="preserve"> años por ellas, ahora, mi cuerpo me falla para proteger a la última persona que más me importa en el mundo. Sálvala, solo tú puedes…</w:t>
      </w:r>
    </w:p>
    <w:p w14:paraId="4F7096EC" w14:textId="7FF80441"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niño miro la mano ensangrentada un poco asustado</w:t>
      </w:r>
      <w:r w:rsidR="00F16E09">
        <w:rPr>
          <w:rFonts w:ascii="Arial" w:hAnsi="Arial" w:cs="Arial"/>
          <w:b/>
          <w:bCs/>
          <w:sz w:val="24"/>
          <w:szCs w:val="24"/>
          <w:lang w:val="es-ES"/>
        </w:rPr>
        <w:t xml:space="preserve"> y</w:t>
      </w:r>
      <w:r>
        <w:rPr>
          <w:rFonts w:ascii="Arial" w:hAnsi="Arial" w:cs="Arial"/>
          <w:b/>
          <w:bCs/>
          <w:sz w:val="24"/>
          <w:szCs w:val="24"/>
          <w:lang w:val="es-ES"/>
        </w:rPr>
        <w:t xml:space="preserve"> tom</w:t>
      </w:r>
      <w:r w:rsidR="00F16E09">
        <w:rPr>
          <w:rFonts w:ascii="Arial" w:hAnsi="Arial" w:cs="Arial"/>
          <w:b/>
          <w:bCs/>
          <w:sz w:val="24"/>
          <w:szCs w:val="24"/>
          <w:lang w:val="es-ES"/>
        </w:rPr>
        <w:t>ó</w:t>
      </w:r>
      <w:r>
        <w:rPr>
          <w:rFonts w:ascii="Arial" w:hAnsi="Arial" w:cs="Arial"/>
          <w:b/>
          <w:bCs/>
          <w:sz w:val="24"/>
          <w:szCs w:val="24"/>
          <w:lang w:val="es-ES"/>
        </w:rPr>
        <w:t xml:space="preserve"> lo que parece una tarjeta de memoria.</w:t>
      </w:r>
    </w:p>
    <w:p w14:paraId="267F6325" w14:textId="77777777" w:rsidR="008C7D24"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El joven de ojos violeta respira profundo para lograr forzar sus pulmones </w:t>
      </w:r>
      <w:r w:rsidR="008C7D24">
        <w:rPr>
          <w:rFonts w:ascii="Arial" w:hAnsi="Arial" w:cs="Arial"/>
          <w:b/>
          <w:bCs/>
          <w:sz w:val="24"/>
          <w:szCs w:val="24"/>
          <w:lang w:val="es-ES"/>
        </w:rPr>
        <w:t>llenos de sangre a que den sus últimos respiros</w:t>
      </w:r>
      <w:r>
        <w:rPr>
          <w:rFonts w:ascii="Arial" w:hAnsi="Arial" w:cs="Arial"/>
          <w:b/>
          <w:bCs/>
          <w:sz w:val="24"/>
          <w:szCs w:val="24"/>
          <w:lang w:val="es-ES"/>
        </w:rPr>
        <w:t xml:space="preserve">. </w:t>
      </w:r>
    </w:p>
    <w:p w14:paraId="2D5AC0AA" w14:textId="1D3F7530" w:rsidR="00EE27D3" w:rsidRDefault="003529BE"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Ahora</w:t>
      </w:r>
      <w:r w:rsidR="00EE27D3">
        <w:rPr>
          <w:rFonts w:ascii="Arial" w:hAnsi="Arial" w:cs="Arial"/>
          <w:b/>
          <w:bCs/>
          <w:sz w:val="24"/>
          <w:szCs w:val="24"/>
          <w:lang w:val="es-ES"/>
        </w:rPr>
        <w:t xml:space="preserve"> mismo</w:t>
      </w:r>
      <w:r>
        <w:rPr>
          <w:rFonts w:ascii="Arial" w:hAnsi="Arial" w:cs="Arial"/>
          <w:b/>
          <w:bCs/>
          <w:sz w:val="24"/>
          <w:szCs w:val="24"/>
          <w:lang w:val="es-ES"/>
        </w:rPr>
        <w:t xml:space="preserve"> necesita</w:t>
      </w:r>
      <w:r w:rsidR="00EE27D3">
        <w:rPr>
          <w:rFonts w:ascii="Arial" w:hAnsi="Arial" w:cs="Arial"/>
          <w:b/>
          <w:bCs/>
          <w:sz w:val="24"/>
          <w:szCs w:val="24"/>
          <w:lang w:val="es-ES"/>
        </w:rPr>
        <w:t xml:space="preserve"> todo su cuerpo en alerta para no desmayarse. Solo necesita seguir despierto un poco más.</w:t>
      </w:r>
    </w:p>
    <w:p w14:paraId="0D9E06F0" w14:textId="2A0F3CD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-Perdón… perdón por dejar esta carga en tus manos incluso en este momento de tu vida. Pero no existe otro método, tú eres ese 1% que encontré para que la salvaras… Solo tu</w:t>
      </w:r>
      <w:r w:rsidR="008C7D24">
        <w:rPr>
          <w:rFonts w:ascii="Arial" w:hAnsi="Arial" w:cs="Arial"/>
          <w:b/>
          <w:bCs/>
          <w:sz w:val="24"/>
          <w:szCs w:val="24"/>
          <w:lang w:val="es-ES"/>
        </w:rPr>
        <w:t>.</w:t>
      </w:r>
      <w:r>
        <w:rPr>
          <w:rFonts w:ascii="Arial" w:hAnsi="Arial" w:cs="Arial"/>
          <w:b/>
          <w:bCs/>
          <w:sz w:val="24"/>
          <w:szCs w:val="24"/>
          <w:lang w:val="es-ES"/>
        </w:rPr>
        <w:t xml:space="preserve"> </w:t>
      </w:r>
      <w:r w:rsidR="008C7D24">
        <w:rPr>
          <w:rFonts w:ascii="Arial" w:hAnsi="Arial" w:cs="Arial"/>
          <w:b/>
          <w:bCs/>
          <w:sz w:val="24"/>
          <w:szCs w:val="24"/>
          <w:lang w:val="es-ES"/>
        </w:rPr>
        <w:t>Y a</w:t>
      </w:r>
      <w:r>
        <w:rPr>
          <w:rFonts w:ascii="Arial" w:hAnsi="Arial" w:cs="Arial"/>
          <w:b/>
          <w:bCs/>
          <w:sz w:val="24"/>
          <w:szCs w:val="24"/>
          <w:lang w:val="es-ES"/>
        </w:rPr>
        <w:t>unque</w:t>
      </w:r>
      <w:r w:rsidR="008C7D24">
        <w:rPr>
          <w:rFonts w:ascii="Arial" w:hAnsi="Arial" w:cs="Arial"/>
          <w:b/>
          <w:bCs/>
          <w:sz w:val="24"/>
          <w:szCs w:val="24"/>
          <w:lang w:val="es-ES"/>
        </w:rPr>
        <w:t xml:space="preserve"> exista una explicación lógica y razonable de</w:t>
      </w:r>
      <w:r>
        <w:rPr>
          <w:rFonts w:ascii="Arial" w:hAnsi="Arial" w:cs="Arial"/>
          <w:b/>
          <w:bCs/>
          <w:sz w:val="24"/>
          <w:szCs w:val="24"/>
          <w:lang w:val="es-ES"/>
        </w:rPr>
        <w:t xml:space="preserve"> comprender, </w:t>
      </w:r>
      <w:r w:rsidR="008C7D24">
        <w:rPr>
          <w:rFonts w:ascii="Arial" w:hAnsi="Arial" w:cs="Arial"/>
          <w:b/>
          <w:bCs/>
          <w:sz w:val="24"/>
          <w:szCs w:val="24"/>
          <w:lang w:val="es-ES"/>
        </w:rPr>
        <w:t>(</w:t>
      </w:r>
      <w:r>
        <w:rPr>
          <w:rFonts w:ascii="Arial" w:hAnsi="Arial" w:cs="Arial"/>
          <w:b/>
          <w:bCs/>
          <w:sz w:val="24"/>
          <w:szCs w:val="24"/>
          <w:lang w:val="es-ES"/>
        </w:rPr>
        <w:t>¿Por qué eres tú ese 1%?</w:t>
      </w:r>
      <w:r w:rsidR="003529BE">
        <w:rPr>
          <w:rFonts w:ascii="Arial" w:hAnsi="Arial" w:cs="Arial"/>
          <w:b/>
          <w:bCs/>
          <w:sz w:val="24"/>
          <w:szCs w:val="24"/>
          <w:lang w:val="es-ES"/>
        </w:rPr>
        <w:t>.</w:t>
      </w:r>
      <w:r>
        <w:rPr>
          <w:rFonts w:ascii="Arial" w:hAnsi="Arial" w:cs="Arial"/>
          <w:b/>
          <w:bCs/>
          <w:sz w:val="24"/>
          <w:szCs w:val="24"/>
          <w:lang w:val="es-ES"/>
        </w:rPr>
        <w:t xml:space="preserve"> ¿Por qué tu nombre es el único que sale en mis cálculos para que puedas salvarla</w:t>
      </w:r>
      <w:r w:rsidR="008C7D24">
        <w:rPr>
          <w:rFonts w:ascii="Arial" w:hAnsi="Arial" w:cs="Arial"/>
          <w:b/>
          <w:bCs/>
          <w:sz w:val="24"/>
          <w:szCs w:val="24"/>
          <w:lang w:val="es-ES"/>
        </w:rPr>
        <w:t>?</w:t>
      </w:r>
      <w:r>
        <w:rPr>
          <w:rFonts w:ascii="Arial" w:hAnsi="Arial" w:cs="Arial"/>
          <w:b/>
          <w:bCs/>
          <w:sz w:val="24"/>
          <w:szCs w:val="24"/>
          <w:lang w:val="es-ES"/>
        </w:rPr>
        <w:t xml:space="preserve"> Intento aclarar mis ideas de por qué ciertas personas le rezan a un Dios que nunca vieron, e intento razonar</w:t>
      </w:r>
      <w:r w:rsidR="003529BE">
        <w:rPr>
          <w:rFonts w:ascii="Arial" w:hAnsi="Arial" w:cs="Arial"/>
          <w:b/>
          <w:bCs/>
          <w:sz w:val="24"/>
          <w:szCs w:val="24"/>
          <w:lang w:val="es-ES"/>
        </w:rPr>
        <w:t>,</w:t>
      </w:r>
      <w:r>
        <w:rPr>
          <w:rFonts w:ascii="Arial" w:hAnsi="Arial" w:cs="Arial"/>
          <w:b/>
          <w:bCs/>
          <w:sz w:val="24"/>
          <w:szCs w:val="24"/>
          <w:lang w:val="es-ES"/>
        </w:rPr>
        <w:t xml:space="preserve"> </w:t>
      </w:r>
      <w:r w:rsidR="008F0BE0">
        <w:rPr>
          <w:rFonts w:ascii="Arial" w:hAnsi="Arial" w:cs="Arial"/>
          <w:b/>
          <w:bCs/>
          <w:sz w:val="24"/>
          <w:szCs w:val="24"/>
          <w:lang w:val="es-ES"/>
        </w:rPr>
        <w:t>¿por qué</w:t>
      </w:r>
      <w:r>
        <w:rPr>
          <w:rFonts w:ascii="Arial" w:hAnsi="Arial" w:cs="Arial"/>
          <w:b/>
          <w:bCs/>
          <w:sz w:val="24"/>
          <w:szCs w:val="24"/>
          <w:lang w:val="es-ES"/>
        </w:rPr>
        <w:t xml:space="preserve"> tú tienes su vida en tus manos…</w:t>
      </w:r>
      <w:r w:rsidR="008F0BE0">
        <w:rPr>
          <w:rFonts w:ascii="Arial" w:hAnsi="Arial" w:cs="Arial"/>
          <w:b/>
          <w:bCs/>
          <w:sz w:val="24"/>
          <w:szCs w:val="24"/>
          <w:lang w:val="es-ES"/>
        </w:rPr>
        <w:t>?</w:t>
      </w:r>
      <w:r>
        <w:rPr>
          <w:rFonts w:ascii="Arial" w:hAnsi="Arial" w:cs="Arial"/>
          <w:b/>
          <w:bCs/>
          <w:sz w:val="24"/>
          <w:szCs w:val="24"/>
          <w:lang w:val="es-ES"/>
        </w:rPr>
        <w:t xml:space="preserve"> pero creeré ciegamente.</w:t>
      </w:r>
      <w:r w:rsidR="008C7D24">
        <w:rPr>
          <w:rFonts w:ascii="Arial" w:hAnsi="Arial" w:cs="Arial"/>
          <w:b/>
          <w:bCs/>
          <w:sz w:val="24"/>
          <w:szCs w:val="24"/>
          <w:lang w:val="es-ES"/>
        </w:rPr>
        <w:t xml:space="preserve"> Prefiero dejarte como el segundo enigma en mi vida que no puedo comprender.</w:t>
      </w:r>
      <w:r>
        <w:rPr>
          <w:rFonts w:ascii="Arial" w:hAnsi="Arial" w:cs="Arial"/>
          <w:b/>
          <w:bCs/>
          <w:sz w:val="24"/>
          <w:szCs w:val="24"/>
          <w:lang w:val="es-ES"/>
        </w:rPr>
        <w:t xml:space="preserve"> Creeré en este pequeño porcentaje, aunque sea muy poco. Puede que creer en este 1% sea lo equivalente a creer en un milagro, </w:t>
      </w:r>
      <w:r w:rsidR="003529BE">
        <w:rPr>
          <w:rFonts w:ascii="Arial" w:hAnsi="Arial" w:cs="Arial"/>
          <w:b/>
          <w:bCs/>
          <w:sz w:val="24"/>
          <w:szCs w:val="24"/>
          <w:lang w:val="es-ES"/>
        </w:rPr>
        <w:t xml:space="preserve">si, </w:t>
      </w:r>
      <w:r>
        <w:rPr>
          <w:rFonts w:ascii="Arial" w:hAnsi="Arial" w:cs="Arial"/>
          <w:b/>
          <w:bCs/>
          <w:sz w:val="24"/>
          <w:szCs w:val="24"/>
          <w:lang w:val="es-ES"/>
        </w:rPr>
        <w:t xml:space="preserve">puede ser. Por favor, dale a este mundo </w:t>
      </w:r>
      <w:r w:rsidR="003529BE">
        <w:rPr>
          <w:rFonts w:ascii="Arial" w:hAnsi="Arial" w:cs="Arial"/>
          <w:b/>
          <w:bCs/>
          <w:sz w:val="24"/>
          <w:szCs w:val="24"/>
          <w:lang w:val="es-ES"/>
        </w:rPr>
        <w:t>un nuevo día, una nueva noche, una nueva vida</w:t>
      </w:r>
      <w:r>
        <w:rPr>
          <w:rFonts w:ascii="Arial" w:hAnsi="Arial" w:cs="Arial"/>
          <w:b/>
          <w:bCs/>
          <w:sz w:val="24"/>
          <w:szCs w:val="24"/>
          <w:lang w:val="es-ES"/>
        </w:rPr>
        <w:t xml:space="preserve">. Crea </w:t>
      </w:r>
      <w:r w:rsidR="003529BE">
        <w:rPr>
          <w:rFonts w:ascii="Arial" w:hAnsi="Arial" w:cs="Arial"/>
          <w:b/>
          <w:bCs/>
          <w:sz w:val="24"/>
          <w:szCs w:val="24"/>
          <w:lang w:val="es-ES"/>
        </w:rPr>
        <w:t xml:space="preserve">desde cero </w:t>
      </w:r>
      <w:r>
        <w:rPr>
          <w:rFonts w:ascii="Arial" w:hAnsi="Arial" w:cs="Arial"/>
          <w:b/>
          <w:bCs/>
          <w:sz w:val="24"/>
          <w:szCs w:val="24"/>
          <w:lang w:val="es-ES"/>
        </w:rPr>
        <w:t>un</w:t>
      </w:r>
      <w:r w:rsidR="003529BE">
        <w:rPr>
          <w:rFonts w:ascii="Arial" w:hAnsi="Arial" w:cs="Arial"/>
          <w:b/>
          <w:bCs/>
          <w:sz w:val="24"/>
          <w:szCs w:val="24"/>
          <w:lang w:val="es-ES"/>
        </w:rPr>
        <w:t xml:space="preserve"> nuevo</w:t>
      </w:r>
      <w:r>
        <w:rPr>
          <w:rFonts w:ascii="Arial" w:hAnsi="Arial" w:cs="Arial"/>
          <w:b/>
          <w:bCs/>
          <w:sz w:val="24"/>
          <w:szCs w:val="24"/>
          <w:lang w:val="es-ES"/>
        </w:rPr>
        <w:t xml:space="preserve"> </w:t>
      </w:r>
      <w:r w:rsidR="008F0BE0">
        <w:rPr>
          <w:rFonts w:ascii="Arial" w:hAnsi="Arial" w:cs="Arial"/>
          <w:b/>
          <w:bCs/>
          <w:sz w:val="24"/>
          <w:szCs w:val="24"/>
          <w:lang w:val="es-ES"/>
        </w:rPr>
        <w:t>amanecer</w:t>
      </w:r>
      <w:r>
        <w:rPr>
          <w:rFonts w:ascii="Arial" w:hAnsi="Arial" w:cs="Arial"/>
          <w:b/>
          <w:bCs/>
          <w:sz w:val="24"/>
          <w:szCs w:val="24"/>
          <w:lang w:val="es-ES"/>
        </w:rPr>
        <w:t xml:space="preserve"> en donde </w:t>
      </w:r>
      <w:r w:rsidR="008F0BE0">
        <w:rPr>
          <w:rFonts w:ascii="Arial" w:hAnsi="Arial" w:cs="Arial"/>
          <w:b/>
          <w:bCs/>
          <w:sz w:val="24"/>
          <w:szCs w:val="24"/>
          <w:lang w:val="es-ES"/>
        </w:rPr>
        <w:t>todos podamos</w:t>
      </w:r>
      <w:r>
        <w:rPr>
          <w:rFonts w:ascii="Arial" w:hAnsi="Arial" w:cs="Arial"/>
          <w:b/>
          <w:bCs/>
          <w:sz w:val="24"/>
          <w:szCs w:val="24"/>
          <w:lang w:val="es-ES"/>
        </w:rPr>
        <w:t xml:space="preserve"> conviv</w:t>
      </w:r>
      <w:r w:rsidR="008F0BE0">
        <w:rPr>
          <w:rFonts w:ascii="Arial" w:hAnsi="Arial" w:cs="Arial"/>
          <w:b/>
          <w:bCs/>
          <w:sz w:val="24"/>
          <w:szCs w:val="24"/>
          <w:lang w:val="es-ES"/>
        </w:rPr>
        <w:t>ir</w:t>
      </w:r>
      <w:r>
        <w:rPr>
          <w:rFonts w:ascii="Arial" w:hAnsi="Arial" w:cs="Arial"/>
          <w:b/>
          <w:bCs/>
          <w:sz w:val="24"/>
          <w:szCs w:val="24"/>
          <w:lang w:val="es-ES"/>
        </w:rPr>
        <w:t xml:space="preserve">, cambia </w:t>
      </w:r>
      <w:r w:rsidR="00F16E09">
        <w:rPr>
          <w:rFonts w:ascii="Arial" w:hAnsi="Arial" w:cs="Arial"/>
          <w:b/>
          <w:bCs/>
          <w:sz w:val="24"/>
          <w:szCs w:val="24"/>
          <w:lang w:val="es-ES"/>
        </w:rPr>
        <w:t>su forma de comprender el mundo</w:t>
      </w:r>
      <w:r w:rsidR="008F0BE0">
        <w:rPr>
          <w:rFonts w:ascii="Arial" w:hAnsi="Arial" w:cs="Arial"/>
          <w:b/>
          <w:bCs/>
          <w:sz w:val="24"/>
          <w:szCs w:val="24"/>
          <w:lang w:val="es-ES"/>
        </w:rPr>
        <w:t xml:space="preserve">, </w:t>
      </w:r>
      <w:r>
        <w:rPr>
          <w:rFonts w:ascii="Arial" w:hAnsi="Arial" w:cs="Arial"/>
          <w:b/>
          <w:bCs/>
          <w:sz w:val="24"/>
          <w:szCs w:val="24"/>
          <w:lang w:val="es-ES"/>
        </w:rPr>
        <w:t>como me has hecho creer en los milagros</w:t>
      </w:r>
      <w:r w:rsidR="008C7D24">
        <w:rPr>
          <w:rFonts w:ascii="Arial" w:hAnsi="Arial" w:cs="Arial"/>
          <w:b/>
          <w:bCs/>
          <w:sz w:val="24"/>
          <w:szCs w:val="24"/>
          <w:lang w:val="es-ES"/>
        </w:rPr>
        <w:t xml:space="preserve"> a mí</w:t>
      </w:r>
      <w:r w:rsidR="008F0BE0">
        <w:rPr>
          <w:rFonts w:ascii="Arial" w:hAnsi="Arial" w:cs="Arial"/>
          <w:b/>
          <w:bCs/>
          <w:sz w:val="24"/>
          <w:szCs w:val="24"/>
          <w:lang w:val="es-ES"/>
        </w:rPr>
        <w:t xml:space="preserve">, hazlos creer a ellos </w:t>
      </w:r>
      <w:r w:rsidR="00F16E09">
        <w:rPr>
          <w:rFonts w:ascii="Arial" w:hAnsi="Arial" w:cs="Arial"/>
          <w:b/>
          <w:bCs/>
          <w:sz w:val="24"/>
          <w:szCs w:val="24"/>
          <w:lang w:val="es-ES"/>
        </w:rPr>
        <w:t xml:space="preserve">que </w:t>
      </w:r>
      <w:r w:rsidR="008F0BE0">
        <w:rPr>
          <w:rFonts w:ascii="Arial" w:hAnsi="Arial" w:cs="Arial"/>
          <w:b/>
          <w:bCs/>
          <w:sz w:val="24"/>
          <w:szCs w:val="24"/>
          <w:lang w:val="es-ES"/>
        </w:rPr>
        <w:t>también</w:t>
      </w:r>
      <w:r w:rsidR="008C7D24">
        <w:rPr>
          <w:rFonts w:ascii="Arial" w:hAnsi="Arial" w:cs="Arial"/>
          <w:b/>
          <w:bCs/>
          <w:sz w:val="24"/>
          <w:szCs w:val="24"/>
          <w:lang w:val="es-ES"/>
        </w:rPr>
        <w:t xml:space="preserve"> pueden mejorar para bien</w:t>
      </w:r>
      <w:r>
        <w:rPr>
          <w:rFonts w:ascii="Arial" w:hAnsi="Arial" w:cs="Arial"/>
          <w:b/>
          <w:bCs/>
          <w:sz w:val="24"/>
          <w:szCs w:val="24"/>
          <w:lang w:val="es-ES"/>
        </w:rPr>
        <w:t>.</w:t>
      </w:r>
    </w:p>
    <w:p w14:paraId="5DFCE46F" w14:textId="41892E7E" w:rsidR="003529BE"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El niño </w:t>
      </w:r>
      <w:r w:rsidR="003529BE">
        <w:rPr>
          <w:rFonts w:ascii="Arial" w:hAnsi="Arial" w:cs="Arial"/>
          <w:b/>
          <w:bCs/>
          <w:sz w:val="24"/>
          <w:szCs w:val="24"/>
          <w:lang w:val="es-ES"/>
        </w:rPr>
        <w:t>se sorprende al sentir dos brazos sujetándolo desde la espalda por su padre y apartando esa vista de sus ojos.</w:t>
      </w:r>
    </w:p>
    <w:p w14:paraId="027CDC1D" w14:textId="5649D1F3"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Estupefacto observa al joven </w:t>
      </w:r>
      <w:r w:rsidR="003529BE">
        <w:rPr>
          <w:rFonts w:ascii="Arial" w:hAnsi="Arial" w:cs="Arial"/>
          <w:b/>
          <w:bCs/>
          <w:sz w:val="24"/>
          <w:szCs w:val="24"/>
          <w:lang w:val="es-ES"/>
        </w:rPr>
        <w:t xml:space="preserve">mientras </w:t>
      </w:r>
      <w:r w:rsidR="008C7D24">
        <w:rPr>
          <w:rFonts w:ascii="Arial" w:hAnsi="Arial" w:cs="Arial"/>
          <w:b/>
          <w:bCs/>
          <w:sz w:val="24"/>
          <w:szCs w:val="24"/>
          <w:lang w:val="es-ES"/>
        </w:rPr>
        <w:t>desvía</w:t>
      </w:r>
      <w:r w:rsidR="003529BE">
        <w:rPr>
          <w:rFonts w:ascii="Arial" w:hAnsi="Arial" w:cs="Arial"/>
          <w:b/>
          <w:bCs/>
          <w:sz w:val="24"/>
          <w:szCs w:val="24"/>
          <w:lang w:val="es-ES"/>
        </w:rPr>
        <w:t xml:space="preserve"> la atención de Oziel hacia otra dirección.</w:t>
      </w:r>
    </w:p>
    <w:p w14:paraId="0B14FD7C" w14:textId="284B44F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-¿Oye estas bien? </w:t>
      </w:r>
      <w:r w:rsidR="008F0BE0">
        <w:rPr>
          <w:rFonts w:ascii="Arial" w:hAnsi="Arial" w:cs="Arial"/>
          <w:b/>
          <w:bCs/>
          <w:sz w:val="24"/>
          <w:szCs w:val="24"/>
          <w:lang w:val="es-ES"/>
        </w:rPr>
        <w:t>¿Cómo te llamas</w:t>
      </w:r>
      <w:r>
        <w:rPr>
          <w:rFonts w:ascii="Arial" w:hAnsi="Arial" w:cs="Arial"/>
          <w:b/>
          <w:bCs/>
          <w:sz w:val="24"/>
          <w:szCs w:val="24"/>
          <w:lang w:val="es-ES"/>
        </w:rPr>
        <w:t>?</w:t>
      </w:r>
    </w:p>
    <w:p w14:paraId="067D768B" w14:textId="1B704400" w:rsidR="00526B3B" w:rsidRDefault="00526B3B" w:rsidP="00EE27D3">
      <w:pPr>
        <w:spacing w:line="360" w:lineRule="auto"/>
        <w:rPr>
          <w:rFonts w:ascii="Arial" w:hAnsi="Arial" w:cs="Arial"/>
          <w:b/>
          <w:bCs/>
          <w:sz w:val="24"/>
          <w:szCs w:val="24"/>
          <w:lang w:val="es-ES"/>
        </w:rPr>
      </w:pPr>
      <w:r>
        <w:rPr>
          <w:rFonts w:ascii="Arial" w:hAnsi="Arial" w:cs="Arial"/>
          <w:b/>
          <w:bCs/>
          <w:sz w:val="24"/>
          <w:szCs w:val="24"/>
          <w:lang w:val="es-ES"/>
        </w:rPr>
        <w:t>El joven sin comprender contesta de forma irrelevante y luego pregunta con mucha dificultad al hablar.</w:t>
      </w:r>
    </w:p>
    <w:p w14:paraId="3F4D3353"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-Kazou… Sora… Es… ¿Es tu… Hijo?</w:t>
      </w:r>
    </w:p>
    <w:p w14:paraId="0FB6C73F" w14:textId="62425BC9"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-S-Si… ¿por qué?</w:t>
      </w:r>
      <w:r w:rsidR="00526B3B">
        <w:rPr>
          <w:rFonts w:ascii="Arial" w:hAnsi="Arial" w:cs="Arial"/>
          <w:b/>
          <w:bCs/>
          <w:sz w:val="24"/>
          <w:szCs w:val="24"/>
          <w:lang w:val="es-ES"/>
        </w:rPr>
        <w:t xml:space="preserve"> –Pregunta preocupado.</w:t>
      </w:r>
    </w:p>
    <w:p w14:paraId="720666BE"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-Prométeme que lo protegerás con tu vida, cueste lo que cueste… Muchos dependerán de él…</w:t>
      </w:r>
    </w:p>
    <w:p w14:paraId="7AA08354" w14:textId="67B04E5E"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lastRenderedPageBreak/>
        <w:t>El padre asiente con la cabeza seriamente.</w:t>
      </w:r>
      <w:r w:rsidR="00526B3B">
        <w:rPr>
          <w:rFonts w:ascii="Arial" w:hAnsi="Arial" w:cs="Arial"/>
          <w:b/>
          <w:bCs/>
          <w:sz w:val="24"/>
          <w:szCs w:val="24"/>
          <w:lang w:val="es-ES"/>
        </w:rPr>
        <w:t xml:space="preserve"> Y con una mirada asustada e incomprensible, aclara lo obvio.</w:t>
      </w:r>
    </w:p>
    <w:p w14:paraId="7ADB148A" w14:textId="685F222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-Claro que lo protegeré con mi vida.</w:t>
      </w:r>
      <w:r w:rsidR="00526B3B">
        <w:rPr>
          <w:rFonts w:ascii="Arial" w:hAnsi="Arial" w:cs="Arial"/>
          <w:b/>
          <w:bCs/>
          <w:sz w:val="24"/>
          <w:szCs w:val="24"/>
          <w:lang w:val="es-ES"/>
        </w:rPr>
        <w:t xml:space="preserve"> Es mi hijo…</w:t>
      </w:r>
    </w:p>
    <w:p w14:paraId="41AFE90B"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Un hombre murmura por detrás.</w:t>
      </w:r>
    </w:p>
    <w:p w14:paraId="148C2F07" w14:textId="6C394E6C"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-Ya llamé a la ambulancia, pero creo que no llegar</w:t>
      </w:r>
      <w:r w:rsidR="00F16E09">
        <w:rPr>
          <w:rFonts w:ascii="Arial" w:hAnsi="Arial" w:cs="Arial"/>
          <w:b/>
          <w:bCs/>
          <w:sz w:val="24"/>
          <w:szCs w:val="24"/>
          <w:lang w:val="es-ES"/>
        </w:rPr>
        <w:t>á</w:t>
      </w:r>
      <w:r>
        <w:rPr>
          <w:rFonts w:ascii="Arial" w:hAnsi="Arial" w:cs="Arial"/>
          <w:b/>
          <w:bCs/>
          <w:sz w:val="24"/>
          <w:szCs w:val="24"/>
          <w:lang w:val="es-ES"/>
        </w:rPr>
        <w:t xml:space="preserve"> a tiempo…</w:t>
      </w:r>
    </w:p>
    <w:p w14:paraId="60F4E5D3" w14:textId="7B627143"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-¿Tiempo?</w:t>
      </w:r>
      <w:r w:rsidR="00526B3B">
        <w:rPr>
          <w:rFonts w:ascii="Arial" w:hAnsi="Arial" w:cs="Arial"/>
          <w:b/>
          <w:bCs/>
          <w:sz w:val="24"/>
          <w:szCs w:val="24"/>
          <w:lang w:val="es-ES"/>
        </w:rPr>
        <w:t xml:space="preserve"> –Cohen Aarón pregunta al mismo tiempo que afirma preocupado–</w:t>
      </w:r>
      <w:r>
        <w:rPr>
          <w:rFonts w:ascii="Arial" w:hAnsi="Arial" w:cs="Arial"/>
          <w:b/>
          <w:bCs/>
          <w:sz w:val="24"/>
          <w:szCs w:val="24"/>
          <w:lang w:val="es-ES"/>
        </w:rPr>
        <w:t xml:space="preserve"> Maldición, lo siento, tengo que irme…</w:t>
      </w:r>
    </w:p>
    <w:p w14:paraId="2E21B807"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Oziel escondió la memoria rápidamente en su chaqueta. Pero antes de hablar, vio que sus manos estaban manchadas de sangre por la memoria.</w:t>
      </w:r>
    </w:p>
    <w:p w14:paraId="5E9DBF5B" w14:textId="0FB48136"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-pap</w:t>
      </w:r>
      <w:r w:rsidR="008F0BE0">
        <w:rPr>
          <w:rFonts w:ascii="Arial" w:hAnsi="Arial" w:cs="Arial"/>
          <w:b/>
          <w:bCs/>
          <w:sz w:val="24"/>
          <w:szCs w:val="24"/>
          <w:lang w:val="es-ES"/>
        </w:rPr>
        <w:t>á</w:t>
      </w:r>
      <w:r w:rsidR="004F0628">
        <w:rPr>
          <w:rFonts w:ascii="Arial" w:hAnsi="Arial" w:cs="Arial"/>
          <w:b/>
          <w:bCs/>
          <w:sz w:val="24"/>
          <w:szCs w:val="24"/>
          <w:lang w:val="es-ES"/>
        </w:rPr>
        <w:t>…</w:t>
      </w:r>
    </w:p>
    <w:p w14:paraId="64C2E597"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-No veas Oziel. Solo olvídalo.</w:t>
      </w:r>
    </w:p>
    <w:p w14:paraId="2D1719E9" w14:textId="77777777" w:rsidR="0091726F" w:rsidRDefault="00EE27D3" w:rsidP="00EE27D3">
      <w:pPr>
        <w:spacing w:line="360" w:lineRule="auto"/>
        <w:rPr>
          <w:rFonts w:ascii="Arial" w:hAnsi="Arial" w:cs="Arial"/>
          <w:b/>
          <w:bCs/>
          <w:color w:val="FF0000"/>
          <w:sz w:val="24"/>
          <w:szCs w:val="24"/>
          <w:lang w:val="es-ES"/>
        </w:rPr>
      </w:pPr>
      <w:r w:rsidRPr="0091726F">
        <w:rPr>
          <w:rFonts w:ascii="Arial" w:hAnsi="Arial" w:cs="Arial"/>
          <w:b/>
          <w:bCs/>
          <w:color w:val="FF0000"/>
          <w:sz w:val="24"/>
          <w:szCs w:val="24"/>
          <w:lang w:val="es-ES"/>
        </w:rPr>
        <w:t>La respiración de Kazou Sora ya es más lenta</w:t>
      </w:r>
      <w:r w:rsidR="0091726F">
        <w:rPr>
          <w:rFonts w:ascii="Arial" w:hAnsi="Arial" w:cs="Arial"/>
          <w:b/>
          <w:bCs/>
          <w:color w:val="FF0000"/>
          <w:sz w:val="24"/>
          <w:szCs w:val="24"/>
          <w:lang w:val="es-ES"/>
        </w:rPr>
        <w:t>.</w:t>
      </w:r>
      <w:r w:rsidRPr="0091726F">
        <w:rPr>
          <w:rFonts w:ascii="Arial" w:hAnsi="Arial" w:cs="Arial"/>
          <w:b/>
          <w:bCs/>
          <w:color w:val="FF0000"/>
          <w:sz w:val="24"/>
          <w:szCs w:val="24"/>
          <w:lang w:val="es-ES"/>
        </w:rPr>
        <w:t xml:space="preserve"> </w:t>
      </w:r>
    </w:p>
    <w:p w14:paraId="2BA558B0" w14:textId="77777777" w:rsidR="0091726F" w:rsidRDefault="0091726F" w:rsidP="00EE27D3">
      <w:pPr>
        <w:spacing w:line="360" w:lineRule="auto"/>
        <w:rPr>
          <w:rFonts w:ascii="Arial" w:hAnsi="Arial" w:cs="Arial"/>
          <w:b/>
          <w:bCs/>
          <w:color w:val="FF0000"/>
          <w:sz w:val="24"/>
          <w:szCs w:val="24"/>
          <w:lang w:val="es-ES"/>
        </w:rPr>
      </w:pPr>
      <w:r>
        <w:rPr>
          <w:rFonts w:ascii="Arial" w:hAnsi="Arial" w:cs="Arial"/>
          <w:b/>
          <w:bCs/>
          <w:color w:val="FF0000"/>
          <w:sz w:val="24"/>
          <w:szCs w:val="24"/>
          <w:lang w:val="es-ES"/>
        </w:rPr>
        <w:t>S</w:t>
      </w:r>
      <w:r w:rsidR="00EE27D3" w:rsidRPr="0091726F">
        <w:rPr>
          <w:rFonts w:ascii="Arial" w:hAnsi="Arial" w:cs="Arial"/>
          <w:b/>
          <w:bCs/>
          <w:color w:val="FF0000"/>
          <w:sz w:val="24"/>
          <w:szCs w:val="24"/>
          <w:lang w:val="es-ES"/>
        </w:rPr>
        <w:t>us latidos apenas si se sienten</w:t>
      </w:r>
      <w:r>
        <w:rPr>
          <w:rFonts w:ascii="Arial" w:hAnsi="Arial" w:cs="Arial"/>
          <w:b/>
          <w:bCs/>
          <w:color w:val="FF0000"/>
          <w:sz w:val="24"/>
          <w:szCs w:val="24"/>
          <w:lang w:val="es-ES"/>
        </w:rPr>
        <w:t>.</w:t>
      </w:r>
      <w:r w:rsidR="00EE27D3" w:rsidRPr="0091726F">
        <w:rPr>
          <w:rFonts w:ascii="Arial" w:hAnsi="Arial" w:cs="Arial"/>
          <w:b/>
          <w:bCs/>
          <w:color w:val="FF0000"/>
          <w:sz w:val="24"/>
          <w:szCs w:val="24"/>
          <w:lang w:val="es-ES"/>
        </w:rPr>
        <w:t xml:space="preserve"> </w:t>
      </w:r>
    </w:p>
    <w:p w14:paraId="307A433A" w14:textId="77777777" w:rsidR="0091726F" w:rsidRDefault="0091726F" w:rsidP="00EE27D3">
      <w:pPr>
        <w:spacing w:line="360" w:lineRule="auto"/>
        <w:rPr>
          <w:rFonts w:ascii="Arial" w:hAnsi="Arial" w:cs="Arial"/>
          <w:b/>
          <w:bCs/>
          <w:color w:val="FF0000"/>
          <w:sz w:val="24"/>
          <w:szCs w:val="24"/>
          <w:lang w:val="es-ES"/>
        </w:rPr>
      </w:pPr>
      <w:r>
        <w:rPr>
          <w:rFonts w:ascii="Arial" w:hAnsi="Arial" w:cs="Arial"/>
          <w:b/>
          <w:bCs/>
          <w:color w:val="FF0000"/>
          <w:sz w:val="24"/>
          <w:szCs w:val="24"/>
          <w:lang w:val="es-ES"/>
        </w:rPr>
        <w:t>S</w:t>
      </w:r>
      <w:r w:rsidR="00EE27D3" w:rsidRPr="0091726F">
        <w:rPr>
          <w:rFonts w:ascii="Arial" w:hAnsi="Arial" w:cs="Arial"/>
          <w:b/>
          <w:bCs/>
          <w:color w:val="FF0000"/>
          <w:sz w:val="24"/>
          <w:szCs w:val="24"/>
          <w:lang w:val="es-ES"/>
        </w:rPr>
        <w:t>u cuerpo colapsa hacia un lado en un intento de levantarse</w:t>
      </w:r>
      <w:r>
        <w:rPr>
          <w:rFonts w:ascii="Arial" w:hAnsi="Arial" w:cs="Arial"/>
          <w:b/>
          <w:bCs/>
          <w:color w:val="FF0000"/>
          <w:sz w:val="24"/>
          <w:szCs w:val="24"/>
          <w:lang w:val="es-ES"/>
        </w:rPr>
        <w:t>.</w:t>
      </w:r>
      <w:r w:rsidR="00EE27D3" w:rsidRPr="0091726F">
        <w:rPr>
          <w:rFonts w:ascii="Arial" w:hAnsi="Arial" w:cs="Arial"/>
          <w:b/>
          <w:bCs/>
          <w:color w:val="FF0000"/>
          <w:sz w:val="24"/>
          <w:szCs w:val="24"/>
          <w:lang w:val="es-ES"/>
        </w:rPr>
        <w:t xml:space="preserve"> </w:t>
      </w:r>
    </w:p>
    <w:p w14:paraId="23EEC266" w14:textId="5D71C775" w:rsidR="00EE27D3" w:rsidRPr="0091726F" w:rsidRDefault="0091726F" w:rsidP="00EE27D3">
      <w:pPr>
        <w:spacing w:line="360" w:lineRule="auto"/>
        <w:rPr>
          <w:rFonts w:ascii="Arial" w:hAnsi="Arial" w:cs="Arial"/>
          <w:b/>
          <w:bCs/>
          <w:color w:val="FF0000"/>
          <w:sz w:val="24"/>
          <w:szCs w:val="24"/>
          <w:lang w:val="es-ES"/>
        </w:rPr>
      </w:pPr>
      <w:r>
        <w:rPr>
          <w:rFonts w:ascii="Arial" w:hAnsi="Arial" w:cs="Arial"/>
          <w:b/>
          <w:bCs/>
          <w:color w:val="FF0000"/>
          <w:sz w:val="24"/>
          <w:szCs w:val="24"/>
          <w:lang w:val="es-ES"/>
        </w:rPr>
        <w:t>S</w:t>
      </w:r>
      <w:r w:rsidR="00EE27D3" w:rsidRPr="0091726F">
        <w:rPr>
          <w:rFonts w:ascii="Arial" w:hAnsi="Arial" w:cs="Arial"/>
          <w:b/>
          <w:bCs/>
          <w:color w:val="FF0000"/>
          <w:sz w:val="24"/>
          <w:szCs w:val="24"/>
          <w:lang w:val="es-ES"/>
        </w:rPr>
        <w:t>us pulmones dejan de funcionar en un esfuerzo por hablar.</w:t>
      </w:r>
    </w:p>
    <w:p w14:paraId="19A49627" w14:textId="6CD87168"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 mente queda completamente en blanco y solo puede hablar en su conciencia antes </w:t>
      </w:r>
      <w:r w:rsidR="008F0BE0">
        <w:rPr>
          <w:rFonts w:ascii="Arial" w:hAnsi="Arial" w:cs="Arial"/>
          <w:b/>
          <w:bCs/>
          <w:sz w:val="24"/>
          <w:szCs w:val="24"/>
          <w:lang w:val="es-ES"/>
        </w:rPr>
        <w:t>de dejar este mundo</w:t>
      </w:r>
      <w:r>
        <w:rPr>
          <w:rFonts w:ascii="Arial" w:hAnsi="Arial" w:cs="Arial"/>
          <w:b/>
          <w:bCs/>
          <w:sz w:val="24"/>
          <w:szCs w:val="24"/>
          <w:lang w:val="es-ES"/>
        </w:rPr>
        <w:t>.</w:t>
      </w:r>
    </w:p>
    <w:p w14:paraId="67A3F898" w14:textId="1D796C9D" w:rsidR="00526B3B" w:rsidRDefault="00526B3B" w:rsidP="00526B3B">
      <w:pPr>
        <w:spacing w:line="360" w:lineRule="auto"/>
        <w:rPr>
          <w:rFonts w:ascii="Arial" w:hAnsi="Arial" w:cs="Arial"/>
          <w:b/>
          <w:bCs/>
          <w:sz w:val="24"/>
          <w:szCs w:val="24"/>
          <w:lang w:val="es-ES"/>
        </w:rPr>
      </w:pPr>
      <w:r>
        <w:rPr>
          <w:rFonts w:ascii="Arial" w:hAnsi="Arial" w:cs="Arial"/>
          <w:b/>
          <w:bCs/>
          <w:sz w:val="24"/>
          <w:szCs w:val="24"/>
          <w:lang w:val="es-ES"/>
        </w:rPr>
        <w:t>(Gracias, creo. Gracias a cada una de ellas por darme una lección de vida en cada momento. Aprendí tanto en tan poco tiempo, que me intrigaría saber en qué más podría cambiar, pero creo que lleg</w:t>
      </w:r>
      <w:r w:rsidR="0091726F">
        <w:rPr>
          <w:rFonts w:ascii="Arial" w:hAnsi="Arial" w:cs="Arial"/>
          <w:b/>
          <w:bCs/>
          <w:sz w:val="24"/>
          <w:szCs w:val="24"/>
          <w:lang w:val="es-ES"/>
        </w:rPr>
        <w:t>ó</w:t>
      </w:r>
      <w:r>
        <w:rPr>
          <w:rFonts w:ascii="Arial" w:hAnsi="Arial" w:cs="Arial"/>
          <w:b/>
          <w:bCs/>
          <w:sz w:val="24"/>
          <w:szCs w:val="24"/>
          <w:lang w:val="es-ES"/>
        </w:rPr>
        <w:t xml:space="preserve"> los últimos minutos de mi vida. Me enamor</w:t>
      </w:r>
      <w:r w:rsidR="0091726F">
        <w:rPr>
          <w:rFonts w:ascii="Arial" w:hAnsi="Arial" w:cs="Arial"/>
          <w:b/>
          <w:bCs/>
          <w:sz w:val="24"/>
          <w:szCs w:val="24"/>
          <w:lang w:val="es-ES"/>
        </w:rPr>
        <w:t>é</w:t>
      </w:r>
      <w:r>
        <w:rPr>
          <w:rFonts w:ascii="Arial" w:hAnsi="Arial" w:cs="Arial"/>
          <w:b/>
          <w:bCs/>
          <w:sz w:val="24"/>
          <w:szCs w:val="24"/>
          <w:lang w:val="es-ES"/>
        </w:rPr>
        <w:t xml:space="preserve"> de las mujeres más extraordinarias del mundo, en mi criterio. Gracias a ellas mi vida dio una cifra de significado en todo esto. No sé cómo una de ellas en especial pudo cambiarme tanto. Fue la primera que le dio significado a cada acción egoísta que </w:t>
      </w:r>
      <w:r w:rsidR="00CC6824">
        <w:rPr>
          <w:rFonts w:ascii="Arial" w:hAnsi="Arial" w:cs="Arial"/>
          <w:b/>
          <w:bCs/>
          <w:sz w:val="24"/>
          <w:szCs w:val="24"/>
          <w:lang w:val="es-ES"/>
        </w:rPr>
        <w:t>tomaba y retorcerlas</w:t>
      </w:r>
      <w:r>
        <w:rPr>
          <w:rFonts w:ascii="Arial" w:hAnsi="Arial" w:cs="Arial"/>
          <w:b/>
          <w:bCs/>
          <w:sz w:val="24"/>
          <w:szCs w:val="24"/>
          <w:lang w:val="es-ES"/>
        </w:rPr>
        <w:t xml:space="preserve"> para salvar a personas que nunca había visto en mi vida. Le dio significado a mi vida, una vida que estaba tirada</w:t>
      </w:r>
      <w:r w:rsidR="00CC6824">
        <w:rPr>
          <w:rFonts w:ascii="Arial" w:hAnsi="Arial" w:cs="Arial"/>
          <w:b/>
          <w:bCs/>
          <w:sz w:val="24"/>
          <w:szCs w:val="24"/>
          <w:lang w:val="es-ES"/>
        </w:rPr>
        <w:t xml:space="preserve"> desde hace mucho</w:t>
      </w:r>
      <w:r>
        <w:rPr>
          <w:rFonts w:ascii="Arial" w:hAnsi="Arial" w:cs="Arial"/>
          <w:b/>
          <w:bCs/>
          <w:sz w:val="24"/>
          <w:szCs w:val="24"/>
          <w:lang w:val="es-ES"/>
        </w:rPr>
        <w:t xml:space="preserve">, una vida que antes de terminar tuvo un significado, y si antes hubiera preferido apartarme de los problemas </w:t>
      </w:r>
      <w:r>
        <w:rPr>
          <w:rFonts w:ascii="Arial" w:hAnsi="Arial" w:cs="Arial"/>
          <w:b/>
          <w:bCs/>
          <w:sz w:val="24"/>
          <w:szCs w:val="24"/>
          <w:lang w:val="es-ES"/>
        </w:rPr>
        <w:lastRenderedPageBreak/>
        <w:t xml:space="preserve">porque no llegaron a mi puerta, ahora diría que no </w:t>
      </w:r>
      <w:r w:rsidR="00CC6824">
        <w:rPr>
          <w:rFonts w:ascii="Arial" w:hAnsi="Arial" w:cs="Arial"/>
          <w:b/>
          <w:bCs/>
          <w:sz w:val="24"/>
          <w:szCs w:val="24"/>
          <w:lang w:val="es-ES"/>
        </w:rPr>
        <w:t xml:space="preserve">hay que </w:t>
      </w:r>
      <w:r>
        <w:rPr>
          <w:rFonts w:ascii="Arial" w:hAnsi="Arial" w:cs="Arial"/>
          <w:b/>
          <w:bCs/>
          <w:sz w:val="24"/>
          <w:szCs w:val="24"/>
          <w:lang w:val="es-ES"/>
        </w:rPr>
        <w:t>espera</w:t>
      </w:r>
      <w:r w:rsidR="0091726F">
        <w:rPr>
          <w:rFonts w:ascii="Arial" w:hAnsi="Arial" w:cs="Arial"/>
          <w:b/>
          <w:bCs/>
          <w:sz w:val="24"/>
          <w:szCs w:val="24"/>
          <w:lang w:val="es-ES"/>
        </w:rPr>
        <w:t>r</w:t>
      </w:r>
      <w:r>
        <w:rPr>
          <w:rFonts w:ascii="Arial" w:hAnsi="Arial" w:cs="Arial"/>
          <w:b/>
          <w:bCs/>
          <w:sz w:val="24"/>
          <w:szCs w:val="24"/>
          <w:lang w:val="es-ES"/>
        </w:rPr>
        <w:t xml:space="preserve"> a que esos problemas me encuentren, si puedo hacer la diferencia a la injusticia frente a mí, ¿por qué no actuar?, </w:t>
      </w:r>
      <w:r w:rsidR="00CC6824">
        <w:rPr>
          <w:rFonts w:ascii="Arial" w:hAnsi="Arial" w:cs="Arial"/>
          <w:b/>
          <w:bCs/>
          <w:sz w:val="24"/>
          <w:szCs w:val="24"/>
          <w:lang w:val="es-ES"/>
        </w:rPr>
        <w:t xml:space="preserve">mucho </w:t>
      </w:r>
      <w:r>
        <w:rPr>
          <w:rFonts w:ascii="Arial" w:hAnsi="Arial" w:cs="Arial"/>
          <w:b/>
          <w:bCs/>
          <w:sz w:val="24"/>
          <w:szCs w:val="24"/>
          <w:lang w:val="es-ES"/>
        </w:rPr>
        <w:t xml:space="preserve">más si es que tengo lo suficiente </w:t>
      </w:r>
      <w:r w:rsidR="00CC6824">
        <w:rPr>
          <w:rFonts w:ascii="Arial" w:hAnsi="Arial" w:cs="Arial"/>
          <w:b/>
          <w:bCs/>
          <w:sz w:val="24"/>
          <w:szCs w:val="24"/>
          <w:lang w:val="es-ES"/>
        </w:rPr>
        <w:t xml:space="preserve">como </w:t>
      </w:r>
      <w:r>
        <w:rPr>
          <w:rFonts w:ascii="Arial" w:hAnsi="Arial" w:cs="Arial"/>
          <w:b/>
          <w:bCs/>
          <w:sz w:val="24"/>
          <w:szCs w:val="24"/>
          <w:lang w:val="es-ES"/>
        </w:rPr>
        <w:t>para pelear por aquellos que no pueden. Gracias por darme felicidad, tristeza, preocupación, amor, dolor, rencor, miedo…  gracias por darme una razón de vivir… mis reinas…)</w:t>
      </w:r>
    </w:p>
    <w:p w14:paraId="43029384"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Sus ojos pierden todo brillo alguno.</w:t>
      </w:r>
    </w:p>
    <w:p w14:paraId="54E201D3" w14:textId="7777777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Sus ojos se cierran lentamente por completo. </w:t>
      </w:r>
    </w:p>
    <w:p w14:paraId="7D6CD171" w14:textId="3EBA17F2"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sonido de la ambulancia y la policía se puede escuchar a lo lejos acercándose</w:t>
      </w:r>
      <w:r w:rsidR="00B71659">
        <w:rPr>
          <w:rFonts w:ascii="Arial" w:hAnsi="Arial" w:cs="Arial"/>
          <w:b/>
          <w:bCs/>
          <w:sz w:val="24"/>
          <w:szCs w:val="24"/>
          <w:lang w:val="es-ES"/>
        </w:rPr>
        <w:t>, pero al mismo tiempo, aquel sonido desaparecía lentamente en la vida de aquel joven.</w:t>
      </w:r>
    </w:p>
    <w:p w14:paraId="52ABDB6E" w14:textId="4A358307"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El cuerpo de Kazou Sora ya hacia muerto entre personas</w:t>
      </w:r>
      <w:r w:rsidR="00B71659">
        <w:rPr>
          <w:rFonts w:ascii="Arial" w:hAnsi="Arial" w:cs="Arial"/>
          <w:b/>
          <w:bCs/>
          <w:sz w:val="24"/>
          <w:szCs w:val="24"/>
          <w:lang w:val="es-ES"/>
        </w:rPr>
        <w:t xml:space="preserve"> desconocidas ante él, pero aun así dando su propia vida por la de aquel niño</w:t>
      </w:r>
      <w:r>
        <w:rPr>
          <w:rFonts w:ascii="Arial" w:hAnsi="Arial" w:cs="Arial"/>
          <w:b/>
          <w:bCs/>
          <w:sz w:val="24"/>
          <w:szCs w:val="24"/>
          <w:lang w:val="es-ES"/>
        </w:rPr>
        <w:t>.</w:t>
      </w:r>
    </w:p>
    <w:p w14:paraId="260DDCB6" w14:textId="39BF1E0B" w:rsidR="00EE27D3" w:rsidRDefault="00EE27D3" w:rsidP="00EE27D3">
      <w:pPr>
        <w:spacing w:line="360" w:lineRule="auto"/>
        <w:rPr>
          <w:rFonts w:ascii="Arial" w:hAnsi="Arial" w:cs="Arial"/>
          <w:b/>
          <w:bCs/>
          <w:sz w:val="24"/>
          <w:szCs w:val="24"/>
          <w:lang w:val="es-ES"/>
        </w:rPr>
      </w:pPr>
      <w:r>
        <w:rPr>
          <w:rFonts w:ascii="Arial" w:hAnsi="Arial" w:cs="Arial"/>
          <w:b/>
          <w:bCs/>
          <w:sz w:val="24"/>
          <w:szCs w:val="24"/>
          <w:lang w:val="es-ES"/>
        </w:rPr>
        <w:t xml:space="preserve">Su muerte es una más entre </w:t>
      </w:r>
      <w:r w:rsidR="00B71659">
        <w:rPr>
          <w:rFonts w:ascii="Arial" w:hAnsi="Arial" w:cs="Arial"/>
          <w:b/>
          <w:bCs/>
          <w:sz w:val="24"/>
          <w:szCs w:val="24"/>
          <w:lang w:val="es-ES"/>
        </w:rPr>
        <w:t>muchas</w:t>
      </w:r>
      <w:r>
        <w:rPr>
          <w:rFonts w:ascii="Arial" w:hAnsi="Arial" w:cs="Arial"/>
          <w:b/>
          <w:bCs/>
          <w:sz w:val="24"/>
          <w:szCs w:val="24"/>
          <w:lang w:val="es-ES"/>
        </w:rPr>
        <w:t>.</w:t>
      </w:r>
    </w:p>
    <w:p w14:paraId="5FB0AD56" w14:textId="6562060A" w:rsidR="00B853D5" w:rsidRDefault="00EE27D3" w:rsidP="00D26639">
      <w:pPr>
        <w:spacing w:line="360" w:lineRule="auto"/>
        <w:rPr>
          <w:rFonts w:ascii="Arial" w:hAnsi="Arial" w:cs="Arial"/>
          <w:b/>
          <w:bCs/>
          <w:sz w:val="24"/>
          <w:szCs w:val="24"/>
          <w:lang w:val="es-ES"/>
        </w:rPr>
      </w:pPr>
      <w:r>
        <w:rPr>
          <w:rFonts w:ascii="Arial" w:hAnsi="Arial" w:cs="Arial"/>
          <w:b/>
          <w:bCs/>
          <w:sz w:val="24"/>
          <w:szCs w:val="24"/>
          <w:lang w:val="es-ES"/>
        </w:rPr>
        <w:t>Su vida solo tuvo significado para él, y para aquellos que lo conocieron.</w:t>
      </w:r>
    </w:p>
    <w:p w14:paraId="33D88F11"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01A0F1E7"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6A998EFB"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0140499B"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35AA5059"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0280BCA9" w14:textId="77777777" w:rsidR="00CC6824" w:rsidRDefault="00CC6824" w:rsidP="00B069D8">
      <w:pPr>
        <w:spacing w:line="360" w:lineRule="auto"/>
        <w:rPr>
          <w:rFonts w:ascii="Times New Roman" w:hAnsi="Times New Roman" w:cs="Times New Roman"/>
          <w:b/>
          <w:color w:val="1C6194" w:themeColor="accent2" w:themeShade="BF"/>
          <w:sz w:val="36"/>
          <w:szCs w:val="36"/>
          <w:lang w:val="es-AR"/>
        </w:rPr>
      </w:pPr>
    </w:p>
    <w:p w14:paraId="52C6EE69" w14:textId="77777777" w:rsidR="0091726F" w:rsidRDefault="0091726F" w:rsidP="00B069D8">
      <w:pPr>
        <w:spacing w:line="360" w:lineRule="auto"/>
        <w:rPr>
          <w:rFonts w:ascii="Times New Roman" w:hAnsi="Times New Roman" w:cs="Times New Roman"/>
          <w:b/>
          <w:color w:val="1C6194" w:themeColor="accent2" w:themeShade="BF"/>
          <w:sz w:val="36"/>
          <w:szCs w:val="36"/>
          <w:lang w:val="es-AR"/>
        </w:rPr>
      </w:pPr>
    </w:p>
    <w:p w14:paraId="2BA6CD54" w14:textId="69DA9B32" w:rsidR="00B069D8" w:rsidRPr="00E87AD7" w:rsidRDefault="00B069D8" w:rsidP="00B069D8">
      <w:pPr>
        <w:spacing w:line="360" w:lineRule="auto"/>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 xml:space="preserve">: </w:t>
      </w:r>
      <w:r w:rsidR="00BC0AAA">
        <w:rPr>
          <w:rFonts w:ascii="Times New Roman" w:hAnsi="Times New Roman" w:cs="Times New Roman"/>
          <w:b/>
          <w:color w:val="1C6194" w:themeColor="accent2" w:themeShade="BF"/>
          <w:sz w:val="36"/>
          <w:szCs w:val="36"/>
          <w:lang w:val="es-ES"/>
        </w:rPr>
        <w:t>Una cuenta saldada y una nueva vida reestructurada</w:t>
      </w:r>
      <w:r>
        <w:rPr>
          <w:rFonts w:ascii="Times New Roman" w:hAnsi="Times New Roman" w:cs="Times New Roman"/>
          <w:b/>
          <w:color w:val="1C6194" w:themeColor="accent2" w:themeShade="BF"/>
          <w:sz w:val="36"/>
          <w:szCs w:val="36"/>
          <w:lang w:val="es-ES"/>
        </w:rPr>
        <w:t>.</w:t>
      </w:r>
      <w:r w:rsidR="00BC0AAA">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 </w:t>
      </w:r>
      <w:r w:rsidRPr="00E87AD7">
        <w:rPr>
          <w:rFonts w:ascii="Times New Roman" w:hAnsi="Times New Roman" w:cs="Times New Roman"/>
          <w:b/>
          <w:color w:val="1C6194" w:themeColor="accent2" w:themeShade="BF"/>
          <w:sz w:val="36"/>
          <w:szCs w:val="36"/>
          <w:lang w:val="es-AR"/>
        </w:rPr>
        <w:t>_</w:t>
      </w:r>
      <w:r w:rsidR="00BC0AAA" w:rsidRPr="00E87AD7">
        <w:rPr>
          <w:rFonts w:ascii="Times New Roman" w:hAnsi="Times New Roman" w:cs="Times New Roman"/>
          <w:b/>
          <w:color w:val="1C6194" w:themeColor="accent2" w:themeShade="BF"/>
          <w:sz w:val="36"/>
          <w:szCs w:val="36"/>
          <w:lang w:val="es-AR"/>
        </w:rPr>
        <w:t>Th</w:t>
      </w:r>
      <w:r w:rsidR="000F51E8" w:rsidRPr="00E87AD7">
        <w:rPr>
          <w:rFonts w:ascii="Times New Roman" w:hAnsi="Times New Roman" w:cs="Times New Roman"/>
          <w:b/>
          <w:color w:val="1C6194" w:themeColor="accent2" w:themeShade="BF"/>
          <w:sz w:val="36"/>
          <w:szCs w:val="36"/>
          <w:lang w:val="es-AR"/>
        </w:rPr>
        <w:t>is is The</w:t>
      </w:r>
      <w:r w:rsidR="00BC0AAA" w:rsidRPr="00E87AD7">
        <w:rPr>
          <w:rFonts w:ascii="Times New Roman" w:hAnsi="Times New Roman" w:cs="Times New Roman"/>
          <w:b/>
          <w:color w:val="1C6194" w:themeColor="accent2" w:themeShade="BF"/>
          <w:sz w:val="36"/>
          <w:szCs w:val="36"/>
          <w:lang w:val="es-AR"/>
        </w:rPr>
        <w:t xml:space="preserve"> New Word</w:t>
      </w:r>
      <w:r w:rsidRPr="00E87AD7">
        <w:rPr>
          <w:rFonts w:ascii="Times New Roman" w:hAnsi="Times New Roman" w:cs="Times New Roman"/>
          <w:b/>
          <w:color w:val="1C6194" w:themeColor="accent2" w:themeShade="BF"/>
          <w:sz w:val="36"/>
          <w:szCs w:val="36"/>
          <w:lang w:val="es-AR"/>
        </w:rPr>
        <w:t>.</w:t>
      </w:r>
    </w:p>
    <w:p w14:paraId="391FEBFA" w14:textId="77777777" w:rsidR="00B069D8" w:rsidRPr="00E87AD7" w:rsidRDefault="00B069D8" w:rsidP="00B069D8">
      <w:pPr>
        <w:rPr>
          <w:rFonts w:ascii="Times New Roman" w:hAnsi="Times New Roman" w:cs="Times New Roman"/>
          <w:b/>
          <w:color w:val="1C6194" w:themeColor="accent2" w:themeShade="BF"/>
          <w:sz w:val="24"/>
          <w:szCs w:val="24"/>
          <w:lang w:val="es-AR"/>
        </w:rPr>
      </w:pPr>
    </w:p>
    <w:p w14:paraId="18ACB535" w14:textId="4F15685D" w:rsidR="00B069D8" w:rsidRPr="002C564B" w:rsidRDefault="002C564B" w:rsidP="00B069D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4B06E7F" w14:textId="77777777" w:rsidR="00B069D8" w:rsidRPr="00E87AD7" w:rsidRDefault="00B069D8" w:rsidP="00B069D8">
      <w:pPr>
        <w:rPr>
          <w:rFonts w:ascii="Times New Roman" w:hAnsi="Times New Roman" w:cs="Times New Roman"/>
          <w:b/>
          <w:color w:val="1C6194" w:themeColor="accent2" w:themeShade="BF"/>
          <w:sz w:val="36"/>
          <w:szCs w:val="36"/>
          <w:lang w:val="es-AR"/>
        </w:rPr>
      </w:pPr>
    </w:p>
    <w:p w14:paraId="2713B252" w14:textId="0F7886B6" w:rsidR="00BC4EA4" w:rsidRDefault="00BC4EA4" w:rsidP="00BC4EA4">
      <w:pPr>
        <w:spacing w:line="360" w:lineRule="auto"/>
        <w:rPr>
          <w:rFonts w:ascii="Arial" w:hAnsi="Arial" w:cs="Arial"/>
          <w:b/>
          <w:bCs/>
          <w:sz w:val="24"/>
          <w:szCs w:val="24"/>
          <w:lang w:val="es-AR"/>
        </w:rPr>
      </w:pPr>
      <w:r w:rsidRPr="00D22FD9">
        <w:rPr>
          <w:rFonts w:ascii="Arial" w:hAnsi="Arial" w:cs="Arial"/>
          <w:b/>
          <w:bCs/>
          <w:sz w:val="24"/>
          <w:szCs w:val="24"/>
          <w:lang w:val="es-AR"/>
        </w:rPr>
        <w:t>Aplicar la rutina del sue</w:t>
      </w:r>
      <w:r w:rsidR="0091726F">
        <w:rPr>
          <w:rFonts w:ascii="Arial" w:hAnsi="Arial" w:cs="Arial"/>
          <w:b/>
          <w:bCs/>
          <w:sz w:val="24"/>
          <w:szCs w:val="24"/>
          <w:lang w:val="es-AR"/>
        </w:rPr>
        <w:t>ñ</w:t>
      </w:r>
      <w:r w:rsidRPr="00D22FD9">
        <w:rPr>
          <w:rFonts w:ascii="Arial" w:hAnsi="Arial" w:cs="Arial"/>
          <w:b/>
          <w:bCs/>
          <w:sz w:val="24"/>
          <w:szCs w:val="24"/>
          <w:lang w:val="es-AR"/>
        </w:rPr>
        <w:t>o e</w:t>
      </w:r>
      <w:r>
        <w:rPr>
          <w:rFonts w:ascii="Arial" w:hAnsi="Arial" w:cs="Arial"/>
          <w:b/>
          <w:bCs/>
          <w:sz w:val="24"/>
          <w:szCs w:val="24"/>
          <w:lang w:val="es-AR"/>
        </w:rPr>
        <w:t>n su día a día fue algo sencillo para despertar a cierto horario sin la necesidad de un despertador. Esto claramente consta en dormir, pero no más de 8 horas antes de lo previsto al empezar el día, de esta forma el cuerpo y mente se asocian junto a esta rutina diaria que con el tiempo no hará falta medir el horario ya que el mismo cuerpo cederá al cansancio a la determinada hora.</w:t>
      </w:r>
    </w:p>
    <w:p w14:paraId="39ACC17E" w14:textId="62CBD696"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También se estuvieron probando otros métodos como las farmacéuticas</w:t>
      </w:r>
      <w:r w:rsidR="00B55B87">
        <w:rPr>
          <w:rFonts w:ascii="Arial" w:hAnsi="Arial" w:cs="Arial"/>
          <w:b/>
          <w:bCs/>
          <w:sz w:val="24"/>
          <w:szCs w:val="24"/>
          <w:lang w:val="es-AR"/>
        </w:rPr>
        <w:t>, pero</w:t>
      </w:r>
      <w:r>
        <w:rPr>
          <w:rFonts w:ascii="Arial" w:hAnsi="Arial" w:cs="Arial"/>
          <w:b/>
          <w:bCs/>
          <w:sz w:val="24"/>
          <w:szCs w:val="24"/>
          <w:lang w:val="es-AR"/>
        </w:rPr>
        <w:t xml:space="preserve"> otros idearon una mescla de un café cortado caliente antes de dormir, pero no más de 4 horas antes de empezar el día, luego descansan otras 4 horas por la tarde como una especie de descanso. De esta forma dividir las 8 horas en 4. Pero no se es recomendado a menos que tenga una agenda demasiada atareada.</w:t>
      </w:r>
    </w:p>
    <w:p w14:paraId="3387C01D" w14:textId="00EC2F4C" w:rsidR="00BC4EA4" w:rsidRPr="002C564B"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 xml:space="preserve">Pero ninguna de estas rutinas es necesaria para el joven de los iris azules como luces de neón en una habitación completamente a oscuras, Cohen Oziel, que lleva puesto un pijama negro de lana. </w:t>
      </w:r>
    </w:p>
    <w:p w14:paraId="79E1DAFE" w14:textId="3A3645AD"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w:t>
      </w:r>
      <w:r>
        <w:rPr>
          <w:rFonts w:ascii="Arial" w:hAnsi="Arial" w:cs="Arial"/>
          <w:b/>
          <w:bCs/>
          <w:sz w:val="24"/>
          <w:szCs w:val="24"/>
          <w:lang w:val="es-AR"/>
        </w:rPr>
        <w:t>en</w:t>
      </w:r>
      <w:r w:rsidRPr="003778EF">
        <w:rPr>
          <w:rFonts w:ascii="Arial" w:hAnsi="Arial" w:cs="Arial"/>
          <w:b/>
          <w:bCs/>
          <w:sz w:val="24"/>
          <w:szCs w:val="24"/>
          <w:lang w:val="es-AR"/>
        </w:rPr>
        <w:t xml:space="preserve"> su celular, o su cuerpo y mente est</w:t>
      </w:r>
      <w:r>
        <w:rPr>
          <w:rFonts w:ascii="Arial" w:hAnsi="Arial" w:cs="Arial"/>
          <w:b/>
          <w:bCs/>
          <w:sz w:val="24"/>
          <w:szCs w:val="24"/>
          <w:lang w:val="es-AR"/>
        </w:rPr>
        <w:t>én</w:t>
      </w:r>
      <w:r w:rsidRPr="003778EF">
        <w:rPr>
          <w:rFonts w:ascii="Arial" w:hAnsi="Arial" w:cs="Arial"/>
          <w:b/>
          <w:bCs/>
          <w:sz w:val="24"/>
          <w:szCs w:val="24"/>
          <w:lang w:val="es-AR"/>
        </w:rPr>
        <w:t xml:space="preserve"> tan cansados para</w:t>
      </w:r>
      <w:r>
        <w:rPr>
          <w:rFonts w:ascii="Arial" w:hAnsi="Arial" w:cs="Arial"/>
          <w:b/>
          <w:bCs/>
          <w:sz w:val="24"/>
          <w:szCs w:val="24"/>
          <w:lang w:val="es-AR"/>
        </w:rPr>
        <w:t xml:space="preserve"> no</w:t>
      </w:r>
      <w:r w:rsidRPr="003778EF">
        <w:rPr>
          <w:rFonts w:ascii="Arial" w:hAnsi="Arial" w:cs="Arial"/>
          <w:b/>
          <w:bCs/>
          <w:sz w:val="24"/>
          <w:szCs w:val="24"/>
          <w:lang w:val="es-AR"/>
        </w:rPr>
        <w:t xml:space="preserve"> acostumbrarse a un horario rutinario, el joven Oziel siempre tendrá a su hermana menor que interrumpirá a la misma hora todos los días, </w:t>
      </w:r>
      <w:r>
        <w:rPr>
          <w:rFonts w:ascii="Arial" w:hAnsi="Arial" w:cs="Arial"/>
          <w:b/>
          <w:bCs/>
          <w:sz w:val="24"/>
          <w:szCs w:val="24"/>
          <w:lang w:val="es-AR"/>
        </w:rPr>
        <w:t>tomando esta rutina desde los 4 años. Pero este simple acto de sonambulismo que es normal en jóvenes, no es nada más que simple capricho que por sonambulismo que es lo que ella misma afirma tener.</w:t>
      </w:r>
    </w:p>
    <w:p w14:paraId="689B46E5"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No</w:t>
      </w:r>
      <w:r w:rsidRPr="003778EF">
        <w:rPr>
          <w:rFonts w:ascii="Arial" w:hAnsi="Arial" w:cs="Arial"/>
          <w:b/>
          <w:bCs/>
          <w:sz w:val="24"/>
          <w:szCs w:val="24"/>
          <w:lang w:val="es-AR"/>
        </w:rPr>
        <w:t xml:space="preserve"> es molesto que tu hermana menor te despierte por las mañanas, </w:t>
      </w:r>
      <w:r>
        <w:rPr>
          <w:rFonts w:ascii="Arial" w:hAnsi="Arial" w:cs="Arial"/>
          <w:b/>
          <w:bCs/>
          <w:sz w:val="24"/>
          <w:szCs w:val="24"/>
          <w:lang w:val="es-AR"/>
        </w:rPr>
        <w:t xml:space="preserve">pero el chico agradecería que su hermana lo despertara antes de que se duerma. </w:t>
      </w:r>
    </w:p>
    <w:p w14:paraId="27FBAC83" w14:textId="77777777" w:rsidR="00BC4EA4" w:rsidRPr="003778EF" w:rsidRDefault="00BC4EA4" w:rsidP="00BC4EA4">
      <w:pPr>
        <w:spacing w:line="360" w:lineRule="auto"/>
        <w:rPr>
          <w:rFonts w:ascii="Arial" w:hAnsi="Arial" w:cs="Arial"/>
          <w:b/>
          <w:bCs/>
          <w:sz w:val="24"/>
          <w:szCs w:val="24"/>
          <w:lang w:val="es-AR"/>
        </w:rPr>
      </w:pPr>
    </w:p>
    <w:p w14:paraId="7D15F7F3" w14:textId="77777777"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Su</w:t>
      </w:r>
      <w:r w:rsidRPr="003778EF">
        <w:rPr>
          <w:rFonts w:ascii="Arial" w:hAnsi="Arial" w:cs="Arial"/>
          <w:b/>
          <w:bCs/>
          <w:sz w:val="24"/>
          <w:szCs w:val="24"/>
          <w:lang w:val="es-AR"/>
        </w:rPr>
        <w:t xml:space="preserve"> hermosa y blanca piel se encuentra debajo de un pijama </w:t>
      </w:r>
      <w:r>
        <w:rPr>
          <w:rFonts w:ascii="Arial" w:hAnsi="Arial" w:cs="Arial"/>
          <w:b/>
          <w:bCs/>
          <w:sz w:val="24"/>
          <w:szCs w:val="24"/>
          <w:lang w:val="es-AR"/>
        </w:rPr>
        <w:t xml:space="preserve">de seda de color </w:t>
      </w:r>
      <w:r w:rsidRPr="003778EF">
        <w:rPr>
          <w:rFonts w:ascii="Arial" w:hAnsi="Arial" w:cs="Arial"/>
          <w:b/>
          <w:bCs/>
          <w:sz w:val="24"/>
          <w:szCs w:val="24"/>
          <w:lang w:val="es-AR"/>
        </w:rPr>
        <w:t xml:space="preserve">verde. </w:t>
      </w:r>
      <w:r>
        <w:rPr>
          <w:rFonts w:ascii="Arial" w:hAnsi="Arial" w:cs="Arial"/>
          <w:b/>
          <w:bCs/>
          <w:sz w:val="24"/>
          <w:szCs w:val="24"/>
          <w:lang w:val="es-AR"/>
        </w:rPr>
        <w:t>Compuesto por u</w:t>
      </w:r>
      <w:r w:rsidRPr="003778EF">
        <w:rPr>
          <w:rFonts w:ascii="Arial" w:hAnsi="Arial" w:cs="Arial"/>
          <w:b/>
          <w:bCs/>
          <w:sz w:val="24"/>
          <w:szCs w:val="24"/>
          <w:lang w:val="es-AR"/>
        </w:rPr>
        <w:t>n short corto y un poco grande que deja ver un poco la ropa interior rosa que lleva puesta. Su remera parece recortada horizontalmente a la mitad dejando que la poca luz que entra por la ventana de la habitación ilumine su delgada cintura.</w:t>
      </w:r>
    </w:p>
    <w:p w14:paraId="4ED627BA"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-Mm</w:t>
      </w:r>
      <w:r>
        <w:rPr>
          <w:rFonts w:ascii="Arial" w:hAnsi="Arial" w:cs="Arial"/>
          <w:b/>
          <w:bCs/>
          <w:sz w:val="24"/>
          <w:szCs w:val="24"/>
          <w:lang w:val="es-AR"/>
        </w:rPr>
        <w:t>h</w:t>
      </w:r>
      <w:r w:rsidRPr="003778EF">
        <w:rPr>
          <w:rFonts w:ascii="Arial" w:hAnsi="Arial" w:cs="Arial"/>
          <w:b/>
          <w:bCs/>
          <w:sz w:val="24"/>
          <w:szCs w:val="24"/>
          <w:lang w:val="es-AR"/>
        </w:rPr>
        <w:t>… Hitomi… –Habla el joven Oziel un poco somnoliento– Ya te dije que primero me despiertes antes de que te duermas.</w:t>
      </w:r>
    </w:p>
    <w:p w14:paraId="08BEED8E"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1FAC120A" w14:textId="01D24808"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como si estuviera acostumbrado a levantarse todas las mañanas </w:t>
      </w:r>
      <w:r>
        <w:rPr>
          <w:rFonts w:ascii="Arial" w:hAnsi="Arial" w:cs="Arial"/>
          <w:b/>
          <w:bCs/>
          <w:sz w:val="24"/>
          <w:szCs w:val="24"/>
          <w:lang w:val="es-AR"/>
        </w:rPr>
        <w:t>de la misma forma ya que</w:t>
      </w:r>
      <w:r w:rsidRPr="003778EF">
        <w:rPr>
          <w:rFonts w:ascii="Arial" w:hAnsi="Arial" w:cs="Arial"/>
          <w:b/>
          <w:bCs/>
          <w:sz w:val="24"/>
          <w:szCs w:val="24"/>
          <w:lang w:val="es-AR"/>
        </w:rPr>
        <w:t xml:space="preserve"> en ese momento revisa a un costado de la cama </w:t>
      </w:r>
      <w:r>
        <w:rPr>
          <w:rFonts w:ascii="Arial" w:hAnsi="Arial" w:cs="Arial"/>
          <w:b/>
          <w:bCs/>
          <w:sz w:val="24"/>
          <w:szCs w:val="24"/>
          <w:lang w:val="es-AR"/>
        </w:rPr>
        <w:t>junto a</w:t>
      </w:r>
      <w:r w:rsidRPr="003778EF">
        <w:rPr>
          <w:rFonts w:ascii="Arial" w:hAnsi="Arial" w:cs="Arial"/>
          <w:b/>
          <w:bCs/>
          <w:sz w:val="24"/>
          <w:szCs w:val="24"/>
          <w:lang w:val="es-AR"/>
        </w:rPr>
        <w:t xml:space="preserve"> la pared </w:t>
      </w:r>
      <w:r>
        <w:rPr>
          <w:rFonts w:ascii="Arial" w:hAnsi="Arial" w:cs="Arial"/>
          <w:b/>
          <w:bCs/>
          <w:sz w:val="24"/>
          <w:szCs w:val="24"/>
          <w:lang w:val="es-AR"/>
        </w:rPr>
        <w:t>para</w:t>
      </w:r>
      <w:r w:rsidRPr="003778EF">
        <w:rPr>
          <w:rFonts w:ascii="Arial" w:hAnsi="Arial" w:cs="Arial"/>
          <w:b/>
          <w:bCs/>
          <w:sz w:val="24"/>
          <w:szCs w:val="24"/>
          <w:lang w:val="es-AR"/>
        </w:rPr>
        <w:t xml:space="preserve"> retira</w:t>
      </w:r>
      <w:r w:rsidR="0091726F">
        <w:rPr>
          <w:rFonts w:ascii="Arial" w:hAnsi="Arial" w:cs="Arial"/>
          <w:b/>
          <w:bCs/>
          <w:sz w:val="24"/>
          <w:szCs w:val="24"/>
          <w:lang w:val="es-AR"/>
        </w:rPr>
        <w:t>r</w:t>
      </w:r>
      <w:r w:rsidRPr="003778EF">
        <w:rPr>
          <w:rFonts w:ascii="Arial" w:hAnsi="Arial" w:cs="Arial"/>
          <w:b/>
          <w:bCs/>
          <w:sz w:val="24"/>
          <w:szCs w:val="24"/>
          <w:lang w:val="es-AR"/>
        </w:rPr>
        <w:t xml:space="preserve"> una especie de almohada con forma de brazo.</w:t>
      </w:r>
    </w:p>
    <w:p w14:paraId="273CDEFA"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-Si no fuera por ti estaría atado a la cama hasta la hora que a Hitomi se le ocurra despertar…</w:t>
      </w:r>
    </w:p>
    <w:p w14:paraId="6542F263"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5459AA70" w14:textId="67013B15"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Con</w:t>
      </w:r>
      <w:r w:rsidRPr="003778EF">
        <w:rPr>
          <w:rFonts w:ascii="Arial" w:hAnsi="Arial" w:cs="Arial"/>
          <w:b/>
          <w:bCs/>
          <w:sz w:val="24"/>
          <w:szCs w:val="24"/>
          <w:lang w:val="es-AR"/>
        </w:rPr>
        <w:t xml:space="preserve"> un ágil </w:t>
      </w:r>
      <w:r>
        <w:rPr>
          <w:rFonts w:ascii="Arial" w:hAnsi="Arial" w:cs="Arial"/>
          <w:b/>
          <w:bCs/>
          <w:sz w:val="24"/>
          <w:szCs w:val="24"/>
          <w:lang w:val="es-AR"/>
        </w:rPr>
        <w:t>e</w:t>
      </w:r>
      <w:r w:rsidRPr="003778EF">
        <w:rPr>
          <w:rFonts w:ascii="Arial" w:hAnsi="Arial" w:cs="Arial"/>
          <w:b/>
          <w:bCs/>
          <w:sz w:val="24"/>
          <w:szCs w:val="24"/>
          <w:lang w:val="es-AR"/>
        </w:rPr>
        <w:t xml:space="preserve"> </w:t>
      </w:r>
      <w:r>
        <w:rPr>
          <w:rFonts w:ascii="Arial" w:hAnsi="Arial" w:cs="Arial"/>
          <w:b/>
          <w:bCs/>
          <w:sz w:val="24"/>
          <w:szCs w:val="24"/>
          <w:lang w:val="es-AR"/>
        </w:rPr>
        <w:t>inteligente movimiento</w:t>
      </w:r>
      <w:r w:rsidRPr="003778EF">
        <w:rPr>
          <w:rFonts w:ascii="Arial" w:hAnsi="Arial" w:cs="Arial"/>
          <w:b/>
          <w:bCs/>
          <w:sz w:val="24"/>
          <w:szCs w:val="24"/>
          <w:lang w:val="es-AR"/>
        </w:rPr>
        <w:t xml:space="preserve"> </w:t>
      </w:r>
      <w:r>
        <w:rPr>
          <w:rFonts w:ascii="Arial" w:hAnsi="Arial" w:cs="Arial"/>
          <w:b/>
          <w:bCs/>
          <w:sz w:val="24"/>
          <w:szCs w:val="24"/>
          <w:lang w:val="es-AR"/>
        </w:rPr>
        <w:t>logra intercambiar su brazo por la almohada</w:t>
      </w:r>
      <w:r w:rsidRPr="003778EF">
        <w:rPr>
          <w:rFonts w:ascii="Arial" w:hAnsi="Arial" w:cs="Arial"/>
          <w:b/>
          <w:bCs/>
          <w:sz w:val="24"/>
          <w:szCs w:val="24"/>
          <w:lang w:val="es-AR"/>
        </w:rPr>
        <w:t>. Fue tan rápido y preciso que su hermana solo sujet</w:t>
      </w:r>
      <w:r w:rsidR="0091726F">
        <w:rPr>
          <w:rFonts w:ascii="Arial" w:hAnsi="Arial" w:cs="Arial"/>
          <w:b/>
          <w:bCs/>
          <w:sz w:val="24"/>
          <w:szCs w:val="24"/>
          <w:lang w:val="es-AR"/>
        </w:rPr>
        <w:t>ó</w:t>
      </w:r>
      <w:r w:rsidRPr="003778EF">
        <w:rPr>
          <w:rFonts w:ascii="Arial" w:hAnsi="Arial" w:cs="Arial"/>
          <w:b/>
          <w:bCs/>
          <w:sz w:val="24"/>
          <w:szCs w:val="24"/>
          <w:lang w:val="es-AR"/>
        </w:rPr>
        <w:t xml:space="preserve"> la almohada con más fuerza</w:t>
      </w:r>
      <w:r>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0EEC68CD"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1E7D3958" w14:textId="77777777" w:rsidR="00BC4EA4"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temprano… –Murmura mientras cambia su </w:t>
      </w:r>
      <w:r>
        <w:rPr>
          <w:rFonts w:ascii="Arial" w:hAnsi="Arial" w:cs="Arial"/>
          <w:b/>
          <w:bCs/>
          <w:sz w:val="24"/>
          <w:szCs w:val="24"/>
          <w:lang w:val="es-AR"/>
        </w:rPr>
        <w:t>atención</w:t>
      </w:r>
      <w:r w:rsidRPr="003778EF">
        <w:rPr>
          <w:rFonts w:ascii="Arial" w:hAnsi="Arial" w:cs="Arial"/>
          <w:b/>
          <w:bCs/>
          <w:sz w:val="24"/>
          <w:szCs w:val="24"/>
          <w:lang w:val="es-AR"/>
        </w:rPr>
        <w:t xml:space="preserve"> a su hermana– Por lo menos ahora se viene a dormir más temprano.</w:t>
      </w:r>
    </w:p>
    <w:p w14:paraId="450DB9A3" w14:textId="0B49E66F"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Antes de retirarse de la habitación el chico se detiene y </w:t>
      </w:r>
      <w:r>
        <w:rPr>
          <w:rFonts w:ascii="Arial" w:hAnsi="Arial" w:cs="Arial"/>
          <w:b/>
          <w:bCs/>
          <w:sz w:val="24"/>
          <w:szCs w:val="24"/>
          <w:lang w:val="es-AR"/>
        </w:rPr>
        <w:t>ladea</w:t>
      </w:r>
      <w:r w:rsidRPr="003778EF">
        <w:rPr>
          <w:rFonts w:ascii="Arial" w:hAnsi="Arial" w:cs="Arial"/>
          <w:b/>
          <w:bCs/>
          <w:sz w:val="24"/>
          <w:szCs w:val="24"/>
          <w:lang w:val="es-AR"/>
        </w:rPr>
        <w:t xml:space="preserve"> su cabeza </w:t>
      </w:r>
      <w:r w:rsidR="0091726F">
        <w:rPr>
          <w:rFonts w:ascii="Arial" w:hAnsi="Arial" w:cs="Arial"/>
          <w:b/>
          <w:bCs/>
          <w:sz w:val="24"/>
          <w:szCs w:val="24"/>
          <w:lang w:val="es-AR"/>
        </w:rPr>
        <w:t xml:space="preserve">sutilmente </w:t>
      </w:r>
      <w:r w:rsidRPr="003778EF">
        <w:rPr>
          <w:rFonts w:ascii="Arial" w:hAnsi="Arial" w:cs="Arial"/>
          <w:b/>
          <w:bCs/>
          <w:sz w:val="24"/>
          <w:szCs w:val="24"/>
          <w:lang w:val="es-AR"/>
        </w:rPr>
        <w:t xml:space="preserve">hacia el ropero a su derecha. </w:t>
      </w:r>
      <w:r>
        <w:rPr>
          <w:rFonts w:ascii="Arial" w:hAnsi="Arial" w:cs="Arial"/>
          <w:b/>
          <w:bCs/>
          <w:sz w:val="24"/>
          <w:szCs w:val="24"/>
          <w:lang w:val="es-AR"/>
        </w:rPr>
        <w:t>Al abrirlo y mirar dentro, s</w:t>
      </w:r>
      <w:r w:rsidRPr="003778EF">
        <w:rPr>
          <w:rFonts w:ascii="Arial" w:hAnsi="Arial" w:cs="Arial"/>
          <w:b/>
          <w:bCs/>
          <w:sz w:val="24"/>
          <w:szCs w:val="24"/>
          <w:lang w:val="es-AR"/>
        </w:rPr>
        <w:t>u mirada refleja un poco de duda y desilusión.</w:t>
      </w:r>
    </w:p>
    <w:p w14:paraId="3A9785CC" w14:textId="77777777"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lastRenderedPageBreak/>
        <w:t>Luego de revolver</w:t>
      </w:r>
      <w:r w:rsidRPr="003778EF">
        <w:rPr>
          <w:rFonts w:ascii="Arial" w:hAnsi="Arial" w:cs="Arial"/>
          <w:b/>
          <w:bCs/>
          <w:sz w:val="24"/>
          <w:szCs w:val="24"/>
          <w:lang w:val="es-AR"/>
        </w:rPr>
        <w:t xml:space="preserve"> la parte inferior del ropero se encuentran </w:t>
      </w:r>
      <w:r>
        <w:rPr>
          <w:rFonts w:ascii="Arial" w:hAnsi="Arial" w:cs="Arial"/>
          <w:b/>
          <w:bCs/>
          <w:sz w:val="24"/>
          <w:szCs w:val="24"/>
          <w:lang w:val="es-AR"/>
        </w:rPr>
        <w:t>muchos zapatos viejos</w:t>
      </w:r>
      <w:r w:rsidRPr="003778EF">
        <w:rPr>
          <w:rFonts w:ascii="Arial" w:hAnsi="Arial" w:cs="Arial"/>
          <w:b/>
          <w:bCs/>
          <w:sz w:val="24"/>
          <w:szCs w:val="24"/>
          <w:lang w:val="es-AR"/>
        </w:rPr>
        <w:t>. Debajo de tanto desorden retira una especie de caja de zapatos con una contraseña digital. Una caja fuerte compacta</w:t>
      </w:r>
      <w:r>
        <w:rPr>
          <w:rFonts w:ascii="Arial" w:hAnsi="Arial" w:cs="Arial"/>
          <w:b/>
          <w:bCs/>
          <w:sz w:val="24"/>
          <w:szCs w:val="24"/>
          <w:lang w:val="es-AR"/>
        </w:rPr>
        <w:t xml:space="preserve"> que parece no empatizar mucho con ella</w:t>
      </w:r>
      <w:r w:rsidRPr="003778EF">
        <w:rPr>
          <w:rFonts w:ascii="Arial" w:hAnsi="Arial" w:cs="Arial"/>
          <w:b/>
          <w:bCs/>
          <w:sz w:val="24"/>
          <w:szCs w:val="24"/>
          <w:lang w:val="es-AR"/>
        </w:rPr>
        <w:t xml:space="preserve">. </w:t>
      </w:r>
    </w:p>
    <w:p w14:paraId="61F4A5F2"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18F0FA8" w14:textId="615BD76F"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cuatro dígitos coincidieron correctamente con la contraseña de la caja fuerte compacta. Dentro de ella había una gran cantidad de dinero, </w:t>
      </w:r>
      <w:r w:rsidR="0091726F">
        <w:rPr>
          <w:rFonts w:ascii="Arial" w:hAnsi="Arial" w:cs="Arial"/>
          <w:b/>
          <w:bCs/>
          <w:sz w:val="24"/>
          <w:szCs w:val="24"/>
          <w:lang w:val="es-AR"/>
        </w:rPr>
        <w:t xml:space="preserve">que </w:t>
      </w:r>
      <w:r w:rsidRPr="003778EF">
        <w:rPr>
          <w:rFonts w:ascii="Arial" w:hAnsi="Arial" w:cs="Arial"/>
          <w:b/>
          <w:bCs/>
          <w:sz w:val="24"/>
          <w:szCs w:val="24"/>
          <w:lang w:val="es-AR"/>
        </w:rPr>
        <w:t>a simple vista es muy difícil ver la cantidad exacta. Entre todo el dinero el chico retira un</w:t>
      </w:r>
      <w:r>
        <w:rPr>
          <w:rFonts w:ascii="Arial" w:hAnsi="Arial" w:cs="Arial"/>
          <w:b/>
          <w:bCs/>
          <w:sz w:val="24"/>
          <w:szCs w:val="24"/>
          <w:lang w:val="es-AR"/>
        </w:rPr>
        <w:t>a pequeña memoria.</w:t>
      </w:r>
    </w:p>
    <w:p w14:paraId="6858523B"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w:t>
      </w:r>
      <w:r>
        <w:rPr>
          <w:rFonts w:ascii="Arial" w:hAnsi="Arial" w:cs="Arial"/>
          <w:b/>
          <w:bCs/>
          <w:sz w:val="24"/>
          <w:szCs w:val="24"/>
          <w:lang w:val="es-AR"/>
        </w:rPr>
        <w:t xml:space="preserve">hacia la sala </w:t>
      </w:r>
      <w:r w:rsidRPr="003778EF">
        <w:rPr>
          <w:rFonts w:ascii="Arial" w:hAnsi="Arial" w:cs="Arial"/>
          <w:b/>
          <w:bCs/>
          <w:sz w:val="24"/>
          <w:szCs w:val="24"/>
          <w:lang w:val="es-AR"/>
        </w:rPr>
        <w:t>para no levantar a su hermana.</w:t>
      </w:r>
    </w:p>
    <w:p w14:paraId="1F57961A" w14:textId="3F2C5463"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(-Ya pasaron cuatro años desde que descifr</w:t>
      </w:r>
      <w:r w:rsidR="00A9595B">
        <w:rPr>
          <w:rFonts w:ascii="Arial" w:hAnsi="Arial" w:cs="Arial"/>
          <w:b/>
          <w:bCs/>
          <w:sz w:val="24"/>
          <w:szCs w:val="24"/>
          <w:lang w:val="es-AR"/>
        </w:rPr>
        <w:t>é</w:t>
      </w:r>
      <w:r w:rsidRPr="003778EF">
        <w:rPr>
          <w:rFonts w:ascii="Arial" w:hAnsi="Arial" w:cs="Arial"/>
          <w:b/>
          <w:bCs/>
          <w:sz w:val="24"/>
          <w:szCs w:val="24"/>
          <w:lang w:val="es-AR"/>
        </w:rPr>
        <w:t xml:space="preserve"> el</w:t>
      </w:r>
      <w:r>
        <w:rPr>
          <w:rFonts w:ascii="Arial" w:hAnsi="Arial" w:cs="Arial"/>
          <w:b/>
          <w:bCs/>
          <w:sz w:val="24"/>
          <w:szCs w:val="24"/>
          <w:lang w:val="es-AR"/>
        </w:rPr>
        <w:t xml:space="preserve"> códice</w:t>
      </w:r>
      <w:r w:rsidRPr="003778EF">
        <w:rPr>
          <w:rFonts w:ascii="Arial" w:hAnsi="Arial" w:cs="Arial"/>
          <w:b/>
          <w:bCs/>
          <w:sz w:val="24"/>
          <w:szCs w:val="24"/>
          <w:lang w:val="es-AR"/>
        </w:rPr>
        <w:t xml:space="preserve"> que Kazou Sora dej</w:t>
      </w:r>
      <w:r w:rsidR="00A9595B">
        <w:rPr>
          <w:rFonts w:ascii="Arial" w:hAnsi="Arial" w:cs="Arial"/>
          <w:b/>
          <w:bCs/>
          <w:sz w:val="24"/>
          <w:szCs w:val="24"/>
          <w:lang w:val="es-AR"/>
        </w:rPr>
        <w:t>ó</w:t>
      </w:r>
      <w:r w:rsidRPr="003778EF">
        <w:rPr>
          <w:rFonts w:ascii="Arial" w:hAnsi="Arial" w:cs="Arial"/>
          <w:b/>
          <w:bCs/>
          <w:sz w:val="24"/>
          <w:szCs w:val="24"/>
          <w:lang w:val="es-AR"/>
        </w:rPr>
        <w:t xml:space="preserve">… </w:t>
      </w:r>
      <w:r>
        <w:rPr>
          <w:rFonts w:ascii="Arial" w:hAnsi="Arial" w:cs="Arial"/>
          <w:b/>
          <w:bCs/>
          <w:sz w:val="24"/>
          <w:szCs w:val="24"/>
          <w:lang w:val="es-AR"/>
        </w:rPr>
        <w:t>Y</w:t>
      </w:r>
      <w:r w:rsidRPr="003778EF">
        <w:rPr>
          <w:rFonts w:ascii="Arial" w:hAnsi="Arial" w:cs="Arial"/>
          <w:b/>
          <w:bCs/>
          <w:sz w:val="24"/>
          <w:szCs w:val="24"/>
          <w:lang w:val="es-AR"/>
        </w:rPr>
        <w:t>a pas</w:t>
      </w:r>
      <w:r>
        <w:rPr>
          <w:rFonts w:ascii="Arial" w:hAnsi="Arial" w:cs="Arial"/>
          <w:b/>
          <w:bCs/>
          <w:sz w:val="24"/>
          <w:szCs w:val="24"/>
          <w:lang w:val="es-AR"/>
        </w:rPr>
        <w:t>o dos</w:t>
      </w:r>
      <w:r w:rsidRPr="003778EF">
        <w:rPr>
          <w:rFonts w:ascii="Arial" w:hAnsi="Arial" w:cs="Arial"/>
          <w:b/>
          <w:bCs/>
          <w:sz w:val="24"/>
          <w:szCs w:val="24"/>
          <w:lang w:val="es-AR"/>
        </w:rPr>
        <w:t xml:space="preserve"> años desde que ya no la veo. Hace ya </w:t>
      </w:r>
      <w:r>
        <w:rPr>
          <w:rFonts w:ascii="Arial" w:hAnsi="Arial" w:cs="Arial"/>
          <w:b/>
          <w:bCs/>
          <w:sz w:val="24"/>
          <w:szCs w:val="24"/>
          <w:lang w:val="es-AR"/>
        </w:rPr>
        <w:t>dos</w:t>
      </w:r>
      <w:r w:rsidRPr="003778EF">
        <w:rPr>
          <w:rFonts w:ascii="Arial" w:hAnsi="Arial" w:cs="Arial"/>
          <w:b/>
          <w:bCs/>
          <w:sz w:val="24"/>
          <w:szCs w:val="24"/>
          <w:lang w:val="es-AR"/>
        </w:rPr>
        <w:t xml:space="preserve"> años que esta todo tranquilo y aun así siento que esto no termin</w:t>
      </w:r>
      <w:r w:rsidR="00A9595B">
        <w:rPr>
          <w:rFonts w:ascii="Arial" w:hAnsi="Arial" w:cs="Arial"/>
          <w:b/>
          <w:bCs/>
          <w:sz w:val="24"/>
          <w:szCs w:val="24"/>
          <w:lang w:val="es-AR"/>
        </w:rPr>
        <w:t>ó</w:t>
      </w:r>
      <w:r w:rsidRPr="003778EF">
        <w:rPr>
          <w:rFonts w:ascii="Arial" w:hAnsi="Arial" w:cs="Arial"/>
          <w:b/>
          <w:bCs/>
          <w:sz w:val="24"/>
          <w:szCs w:val="24"/>
          <w:lang w:val="es-AR"/>
        </w:rPr>
        <w:t>.)</w:t>
      </w:r>
    </w:p>
    <w:p w14:paraId="7E261B43"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El joven revisa el calendario que se encuentra adherido al refrigerador y tacha el día anterior y redondea el de hoy. Todo el calendario se encuentra marcado de la misma manera.</w:t>
      </w:r>
    </w:p>
    <w:p w14:paraId="16F0E5E8"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Año 2098</w:t>
      </w:r>
    </w:p>
    <w:p w14:paraId="32B0C5D5"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42A239F8"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Viernes 21</w:t>
      </w:r>
    </w:p>
    <w:p w14:paraId="6496C4C5" w14:textId="77777777"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ES"/>
        </w:rPr>
        <w:t>Deja</w:t>
      </w:r>
      <w:r w:rsidRPr="003778EF">
        <w:rPr>
          <w:rFonts w:ascii="Arial" w:hAnsi="Arial" w:cs="Arial"/>
          <w:b/>
          <w:bCs/>
          <w:sz w:val="24"/>
          <w:szCs w:val="24"/>
          <w:lang w:val="es-AR"/>
        </w:rPr>
        <w:t xml:space="preserve"> su laptop en la mesa decodificando </w:t>
      </w:r>
      <w:r>
        <w:rPr>
          <w:rFonts w:ascii="Arial" w:hAnsi="Arial" w:cs="Arial"/>
          <w:b/>
          <w:bCs/>
          <w:sz w:val="24"/>
          <w:szCs w:val="24"/>
          <w:lang w:val="es-AR"/>
        </w:rPr>
        <w:t xml:space="preserve">la memoria mientras </w:t>
      </w:r>
      <w:r w:rsidRPr="003778EF">
        <w:rPr>
          <w:rFonts w:ascii="Arial" w:hAnsi="Arial" w:cs="Arial"/>
          <w:b/>
          <w:bCs/>
          <w:sz w:val="24"/>
          <w:szCs w:val="24"/>
          <w:lang w:val="es-AR"/>
        </w:rPr>
        <w:t>empieza a preparar el desayuno para tres personas.</w:t>
      </w:r>
    </w:p>
    <w:p w14:paraId="0707A611" w14:textId="5FD5DADB"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(-Aun hay muchos cálculos que no llevan a una coordenada</w:t>
      </w:r>
      <w:r>
        <w:rPr>
          <w:rFonts w:ascii="Arial" w:hAnsi="Arial" w:cs="Arial"/>
          <w:b/>
          <w:bCs/>
          <w:sz w:val="24"/>
          <w:szCs w:val="24"/>
          <w:lang w:val="es-AR"/>
        </w:rPr>
        <w:t>, no es un escrito codificado ni alguna especie de código por puntos</w:t>
      </w:r>
      <w:r w:rsidRPr="003778EF">
        <w:rPr>
          <w:rFonts w:ascii="Arial" w:hAnsi="Arial" w:cs="Arial"/>
          <w:b/>
          <w:bCs/>
          <w:sz w:val="24"/>
          <w:szCs w:val="24"/>
          <w:lang w:val="es-AR"/>
        </w:rPr>
        <w:t>, revis</w:t>
      </w:r>
      <w:r w:rsidR="00A9595B">
        <w:rPr>
          <w:rFonts w:ascii="Arial" w:hAnsi="Arial" w:cs="Arial"/>
          <w:b/>
          <w:bCs/>
          <w:sz w:val="24"/>
          <w:szCs w:val="24"/>
          <w:lang w:val="es-AR"/>
        </w:rPr>
        <w:t>é</w:t>
      </w:r>
      <w:r w:rsidRPr="003778EF">
        <w:rPr>
          <w:rFonts w:ascii="Arial" w:hAnsi="Arial" w:cs="Arial"/>
          <w:b/>
          <w:bCs/>
          <w:sz w:val="24"/>
          <w:szCs w:val="24"/>
          <w:lang w:val="es-AR"/>
        </w:rPr>
        <w:t xml:space="preserve"> si puede ser alguna fecha de nacimiento e incluso investigu</w:t>
      </w:r>
      <w:r w:rsidR="00A9595B">
        <w:rPr>
          <w:rFonts w:ascii="Arial" w:hAnsi="Arial" w:cs="Arial"/>
          <w:b/>
          <w:bCs/>
          <w:sz w:val="24"/>
          <w:szCs w:val="24"/>
          <w:lang w:val="es-AR"/>
        </w:rPr>
        <w:t>e</w:t>
      </w:r>
      <w:r w:rsidRPr="003778EF">
        <w:rPr>
          <w:rFonts w:ascii="Arial" w:hAnsi="Arial" w:cs="Arial"/>
          <w:b/>
          <w:bCs/>
          <w:sz w:val="24"/>
          <w:szCs w:val="24"/>
          <w:lang w:val="es-AR"/>
        </w:rPr>
        <w:t xml:space="preserve"> a más de 50 personas nacidas en esa fecha y no hay nada que lo </w:t>
      </w:r>
      <w:r w:rsidR="00A9595B" w:rsidRPr="003778EF">
        <w:rPr>
          <w:rFonts w:ascii="Arial" w:hAnsi="Arial" w:cs="Arial"/>
          <w:b/>
          <w:bCs/>
          <w:sz w:val="24"/>
          <w:szCs w:val="24"/>
          <w:lang w:val="es-AR"/>
        </w:rPr>
        <w:t>relacion</w:t>
      </w:r>
      <w:r w:rsidR="00A9595B">
        <w:rPr>
          <w:rFonts w:ascii="Arial" w:hAnsi="Arial" w:cs="Arial"/>
          <w:b/>
          <w:bCs/>
          <w:sz w:val="24"/>
          <w:szCs w:val="24"/>
          <w:lang w:val="es-AR"/>
        </w:rPr>
        <w:t>e</w:t>
      </w:r>
      <w:r w:rsidRPr="003778EF">
        <w:rPr>
          <w:rFonts w:ascii="Arial" w:hAnsi="Arial" w:cs="Arial"/>
          <w:b/>
          <w:bCs/>
          <w:sz w:val="24"/>
          <w:szCs w:val="24"/>
          <w:lang w:val="es-AR"/>
        </w:rPr>
        <w:t xml:space="preserve"> con el trabajo de hace </w:t>
      </w:r>
      <w:r>
        <w:rPr>
          <w:rFonts w:ascii="Arial" w:hAnsi="Arial" w:cs="Arial"/>
          <w:b/>
          <w:bCs/>
          <w:sz w:val="24"/>
          <w:szCs w:val="24"/>
          <w:lang w:val="es-AR"/>
        </w:rPr>
        <w:t>dos</w:t>
      </w:r>
      <w:r w:rsidRPr="003778EF">
        <w:rPr>
          <w:rFonts w:ascii="Arial" w:hAnsi="Arial" w:cs="Arial"/>
          <w:b/>
          <w:bCs/>
          <w:sz w:val="24"/>
          <w:szCs w:val="24"/>
          <w:lang w:val="es-AR"/>
        </w:rPr>
        <w:t xml:space="preserve"> años, ni con el incidente de Kazou Sora,</w:t>
      </w:r>
      <w:r>
        <w:rPr>
          <w:rFonts w:ascii="Arial" w:hAnsi="Arial" w:cs="Arial"/>
          <w:b/>
          <w:bCs/>
          <w:sz w:val="24"/>
          <w:szCs w:val="24"/>
          <w:lang w:val="es-AR"/>
        </w:rPr>
        <w:t xml:space="preserve"> en pocas palabras</w:t>
      </w:r>
      <w:r w:rsidRPr="003778EF">
        <w:rPr>
          <w:rFonts w:ascii="Arial" w:hAnsi="Arial" w:cs="Arial"/>
          <w:b/>
          <w:bCs/>
          <w:sz w:val="24"/>
          <w:szCs w:val="24"/>
          <w:lang w:val="es-AR"/>
        </w:rPr>
        <w:t>, nada relevante. No hay relación alguna</w:t>
      </w:r>
      <w:r>
        <w:rPr>
          <w:rFonts w:ascii="Arial" w:hAnsi="Arial" w:cs="Arial"/>
          <w:b/>
          <w:bCs/>
          <w:sz w:val="24"/>
          <w:szCs w:val="24"/>
          <w:lang w:val="es-AR"/>
        </w:rPr>
        <w:t xml:space="preserve"> con el trabajo</w:t>
      </w:r>
      <w:r w:rsidRPr="003778EF">
        <w:rPr>
          <w:rFonts w:ascii="Arial" w:hAnsi="Arial" w:cs="Arial"/>
          <w:b/>
          <w:bCs/>
          <w:sz w:val="24"/>
          <w:szCs w:val="24"/>
          <w:lang w:val="es-AR"/>
        </w:rPr>
        <w:t xml:space="preserve">. Solo me queda averiguar </w:t>
      </w:r>
      <w:r w:rsidRPr="003778EF">
        <w:rPr>
          <w:rFonts w:ascii="Arial" w:hAnsi="Arial" w:cs="Arial"/>
          <w:b/>
          <w:bCs/>
          <w:sz w:val="24"/>
          <w:szCs w:val="24"/>
          <w:lang w:val="es-AR"/>
        </w:rPr>
        <w:lastRenderedPageBreak/>
        <w:t xml:space="preserve">dos cosas… pero una de ella se me será imposible si no viajo a la capital de Unificación Central. La última teoría que me queda es que es una especie de código para activar una máquina. Aun así, es una especie de maquinaria muy avanzada </w:t>
      </w:r>
      <w:r>
        <w:rPr>
          <w:rFonts w:ascii="Arial" w:hAnsi="Arial" w:cs="Arial"/>
          <w:b/>
          <w:bCs/>
          <w:sz w:val="24"/>
          <w:szCs w:val="24"/>
          <w:lang w:val="es-AR"/>
        </w:rPr>
        <w:t>por el tipo de código que utiliza</w:t>
      </w:r>
      <w:r w:rsidRPr="003778EF">
        <w:rPr>
          <w:rFonts w:ascii="Arial" w:hAnsi="Arial" w:cs="Arial"/>
          <w:b/>
          <w:bCs/>
          <w:sz w:val="24"/>
          <w:szCs w:val="24"/>
          <w:lang w:val="es-AR"/>
        </w:rPr>
        <w:t>, es muy difícil de determinar si es para un pisapapeles avanzado con inteligencia artificial o una máquina para matar. Incluso si tuviera la m</w:t>
      </w:r>
      <w:r w:rsidR="00A9595B">
        <w:rPr>
          <w:rFonts w:ascii="Arial" w:hAnsi="Arial" w:cs="Arial"/>
          <w:b/>
          <w:bCs/>
          <w:sz w:val="24"/>
          <w:szCs w:val="24"/>
          <w:lang w:val="es-AR"/>
        </w:rPr>
        <w:t>á</w:t>
      </w:r>
      <w:r w:rsidRPr="003778EF">
        <w:rPr>
          <w:rFonts w:ascii="Arial" w:hAnsi="Arial" w:cs="Arial"/>
          <w:b/>
          <w:bCs/>
          <w:sz w:val="24"/>
          <w:szCs w:val="24"/>
          <w:lang w:val="es-AR"/>
        </w:rPr>
        <w:t>quina no sabría cómo utilizar este código, es muy distinto al resto de las pistas que me llev</w:t>
      </w:r>
      <w:r w:rsidR="00A9595B">
        <w:rPr>
          <w:rFonts w:ascii="Arial" w:hAnsi="Arial" w:cs="Arial"/>
          <w:b/>
          <w:bCs/>
          <w:sz w:val="24"/>
          <w:szCs w:val="24"/>
          <w:lang w:val="es-AR"/>
        </w:rPr>
        <w:t>ó</w:t>
      </w:r>
      <w:r w:rsidRPr="003778EF">
        <w:rPr>
          <w:rFonts w:ascii="Arial" w:hAnsi="Arial" w:cs="Arial"/>
          <w:b/>
          <w:bCs/>
          <w:sz w:val="24"/>
          <w:szCs w:val="24"/>
          <w:lang w:val="es-AR"/>
        </w:rPr>
        <w:t xml:space="preserve"> a ella. ¡No entiendo! No tiene sentido, incluso está separado del resto de las coordenadas de ella. Pareciera una misión secundaria o algo</w:t>
      </w:r>
      <w:r>
        <w:rPr>
          <w:rFonts w:ascii="Arial" w:hAnsi="Arial" w:cs="Arial"/>
          <w:b/>
          <w:bCs/>
          <w:sz w:val="24"/>
          <w:szCs w:val="24"/>
          <w:lang w:val="es-AR"/>
        </w:rPr>
        <w:t xml:space="preserve"> así</w:t>
      </w:r>
      <w:r w:rsidRPr="003778EF">
        <w:rPr>
          <w:rFonts w:ascii="Arial" w:hAnsi="Arial" w:cs="Arial"/>
          <w:b/>
          <w:bCs/>
          <w:sz w:val="24"/>
          <w:szCs w:val="24"/>
          <w:lang w:val="es-AR"/>
        </w:rPr>
        <w:t>. Maldito idiota que no deja ni una pista, aunque</w:t>
      </w:r>
      <w:r>
        <w:rPr>
          <w:rFonts w:ascii="Arial" w:hAnsi="Arial" w:cs="Arial"/>
          <w:b/>
          <w:bCs/>
          <w:sz w:val="24"/>
          <w:szCs w:val="24"/>
          <w:lang w:val="es-AR"/>
        </w:rPr>
        <w:t>,</w:t>
      </w:r>
      <w:r w:rsidRPr="003778EF">
        <w:rPr>
          <w:rFonts w:ascii="Arial" w:hAnsi="Arial" w:cs="Arial"/>
          <w:b/>
          <w:bCs/>
          <w:sz w:val="24"/>
          <w:szCs w:val="24"/>
          <w:lang w:val="es-AR"/>
        </w:rPr>
        <w:t xml:space="preserve"> estando en su posición dudo mucho que deje pistas fáciles. Fue inteligente. </w:t>
      </w:r>
      <w:r>
        <w:rPr>
          <w:rFonts w:ascii="Arial" w:hAnsi="Arial" w:cs="Arial"/>
          <w:b/>
          <w:bCs/>
          <w:sz w:val="24"/>
          <w:szCs w:val="24"/>
          <w:lang w:val="es-AR"/>
        </w:rPr>
        <w:t>Incluso</w:t>
      </w:r>
      <w:r w:rsidRPr="003778EF">
        <w:rPr>
          <w:rFonts w:ascii="Arial" w:hAnsi="Arial" w:cs="Arial"/>
          <w:b/>
          <w:bCs/>
          <w:sz w:val="24"/>
          <w:szCs w:val="24"/>
          <w:lang w:val="es-AR"/>
        </w:rPr>
        <w:t xml:space="preserve"> me sorprendió como conocía algunas cosas de mi </w:t>
      </w:r>
      <w:r>
        <w:rPr>
          <w:rFonts w:ascii="Arial" w:hAnsi="Arial" w:cs="Arial"/>
          <w:b/>
          <w:bCs/>
          <w:sz w:val="24"/>
          <w:szCs w:val="24"/>
          <w:lang w:val="es-AR"/>
        </w:rPr>
        <w:t xml:space="preserve">persona </w:t>
      </w:r>
      <w:r w:rsidRPr="003778EF">
        <w:rPr>
          <w:rFonts w:ascii="Arial" w:hAnsi="Arial" w:cs="Arial"/>
          <w:b/>
          <w:bCs/>
          <w:sz w:val="24"/>
          <w:szCs w:val="24"/>
          <w:lang w:val="es-AR"/>
        </w:rPr>
        <w:t>para que se me haga un poco</w:t>
      </w:r>
      <w:r>
        <w:rPr>
          <w:rFonts w:ascii="Arial" w:hAnsi="Arial" w:cs="Arial"/>
          <w:b/>
          <w:bCs/>
          <w:sz w:val="24"/>
          <w:szCs w:val="24"/>
          <w:lang w:val="es-AR"/>
        </w:rPr>
        <w:t xml:space="preserve"> más</w:t>
      </w:r>
      <w:r w:rsidRPr="003778EF">
        <w:rPr>
          <w:rFonts w:ascii="Arial" w:hAnsi="Arial" w:cs="Arial"/>
          <w:b/>
          <w:bCs/>
          <w:sz w:val="24"/>
          <w:szCs w:val="24"/>
          <w:lang w:val="es-AR"/>
        </w:rPr>
        <w:t xml:space="preserve"> fácil de </w:t>
      </w:r>
      <w:r>
        <w:rPr>
          <w:rFonts w:ascii="Arial" w:hAnsi="Arial" w:cs="Arial"/>
          <w:b/>
          <w:bCs/>
          <w:sz w:val="24"/>
          <w:szCs w:val="24"/>
          <w:lang w:val="es-AR"/>
        </w:rPr>
        <w:t>escarbar</w:t>
      </w:r>
      <w:r w:rsidRPr="003778EF">
        <w:rPr>
          <w:rFonts w:ascii="Arial" w:hAnsi="Arial" w:cs="Arial"/>
          <w:b/>
          <w:bCs/>
          <w:sz w:val="24"/>
          <w:szCs w:val="24"/>
          <w:lang w:val="es-AR"/>
        </w:rPr>
        <w:t xml:space="preserve"> </w:t>
      </w:r>
      <w:r>
        <w:rPr>
          <w:rFonts w:ascii="Arial" w:hAnsi="Arial" w:cs="Arial"/>
          <w:b/>
          <w:bCs/>
          <w:sz w:val="24"/>
          <w:szCs w:val="24"/>
          <w:lang w:val="es-AR"/>
        </w:rPr>
        <w:t>dentro de estos códigos extraños</w:t>
      </w:r>
      <w:r w:rsidRPr="003778EF">
        <w:rPr>
          <w:rFonts w:ascii="Arial" w:hAnsi="Arial" w:cs="Arial"/>
          <w:b/>
          <w:bCs/>
          <w:sz w:val="24"/>
          <w:szCs w:val="24"/>
          <w:lang w:val="es-AR"/>
        </w:rPr>
        <w:t>, Mmh…)</w:t>
      </w:r>
    </w:p>
    <w:p w14:paraId="4B7A8E40"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37B0104E"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786E5F1E" w14:textId="2A39E68A"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(-Si cambio estos números y letras y los entrelazo con la tabla periódica da algunos co</w:t>
      </w:r>
      <w:r>
        <w:rPr>
          <w:rFonts w:ascii="Arial" w:hAnsi="Arial" w:cs="Arial"/>
          <w:b/>
          <w:bCs/>
          <w:sz w:val="24"/>
          <w:szCs w:val="24"/>
          <w:lang w:val="es-AR"/>
        </w:rPr>
        <w:t>mponentes</w:t>
      </w:r>
      <w:r w:rsidRPr="003778EF">
        <w:rPr>
          <w:rFonts w:ascii="Arial" w:hAnsi="Arial" w:cs="Arial"/>
          <w:b/>
          <w:bCs/>
          <w:sz w:val="24"/>
          <w:szCs w:val="24"/>
          <w:lang w:val="es-AR"/>
        </w:rPr>
        <w:t xml:space="preserve">. Pero otros números y letras no son componentes de la tabla, sino que son de un software avanzado… </w:t>
      </w:r>
      <w:r>
        <w:rPr>
          <w:rFonts w:ascii="Arial" w:hAnsi="Arial" w:cs="Arial"/>
          <w:b/>
          <w:bCs/>
          <w:sz w:val="24"/>
          <w:szCs w:val="24"/>
          <w:lang w:val="es-AR"/>
        </w:rPr>
        <w:t>A</w:t>
      </w:r>
      <w:r w:rsidRPr="003778EF">
        <w:rPr>
          <w:rFonts w:ascii="Arial" w:hAnsi="Arial" w:cs="Arial"/>
          <w:b/>
          <w:bCs/>
          <w:sz w:val="24"/>
          <w:szCs w:val="24"/>
          <w:lang w:val="es-AR"/>
        </w:rPr>
        <w:t>hhh</w:t>
      </w:r>
      <w:r>
        <w:rPr>
          <w:rFonts w:ascii="Arial" w:hAnsi="Arial" w:cs="Arial"/>
          <w:b/>
          <w:bCs/>
          <w:sz w:val="24"/>
          <w:szCs w:val="24"/>
          <w:lang w:val="es-AR"/>
        </w:rPr>
        <w:t>jj si tan solo este Sets fuera una Lists</w:t>
      </w:r>
      <w:r w:rsidR="00B55B87">
        <w:rPr>
          <w:rFonts w:ascii="Arial" w:hAnsi="Arial" w:cs="Arial"/>
          <w:b/>
          <w:bCs/>
          <w:sz w:val="24"/>
          <w:szCs w:val="24"/>
          <w:lang w:val="es-AR"/>
        </w:rPr>
        <w:t>,</w:t>
      </w:r>
      <w:r>
        <w:rPr>
          <w:rFonts w:ascii="Arial" w:hAnsi="Arial" w:cs="Arial"/>
          <w:b/>
          <w:bCs/>
          <w:sz w:val="24"/>
          <w:szCs w:val="24"/>
          <w:lang w:val="es-AR"/>
        </w:rPr>
        <w:t xml:space="preserve"> o si pudiera utilizar loops para manipularlo a mi antojo, sería algo más sencillo, aunque lo que contenga no tenga sentido alguno con nada…</w:t>
      </w:r>
      <w:r w:rsidRPr="003778EF">
        <w:rPr>
          <w:rFonts w:ascii="Arial" w:hAnsi="Arial" w:cs="Arial"/>
          <w:b/>
          <w:bCs/>
          <w:sz w:val="24"/>
          <w:szCs w:val="24"/>
          <w:lang w:val="es-AR"/>
        </w:rPr>
        <w:t xml:space="preserve"> </w:t>
      </w:r>
      <w:r>
        <w:rPr>
          <w:rFonts w:ascii="Arial" w:hAnsi="Arial" w:cs="Arial"/>
          <w:b/>
          <w:bCs/>
          <w:sz w:val="24"/>
          <w:szCs w:val="24"/>
          <w:lang w:val="es-AR"/>
        </w:rPr>
        <w:t>Q</w:t>
      </w:r>
      <w:r w:rsidRPr="003778EF">
        <w:rPr>
          <w:rFonts w:ascii="Arial" w:hAnsi="Arial" w:cs="Arial"/>
          <w:b/>
          <w:bCs/>
          <w:sz w:val="24"/>
          <w:szCs w:val="24"/>
          <w:lang w:val="es-AR"/>
        </w:rPr>
        <w:t xml:space="preserve">ue molesto es… </w:t>
      </w:r>
      <w:r>
        <w:rPr>
          <w:rFonts w:ascii="Arial" w:hAnsi="Arial" w:cs="Arial"/>
          <w:b/>
          <w:bCs/>
          <w:sz w:val="24"/>
          <w:szCs w:val="24"/>
          <w:lang w:val="es-AR"/>
        </w:rPr>
        <w:t>D</w:t>
      </w:r>
      <w:r w:rsidRPr="003778EF">
        <w:rPr>
          <w:rFonts w:ascii="Arial" w:hAnsi="Arial" w:cs="Arial"/>
          <w:b/>
          <w:bCs/>
          <w:sz w:val="24"/>
          <w:szCs w:val="24"/>
          <w:lang w:val="es-AR"/>
        </w:rPr>
        <w:t>e todas maneras, no lograr</w:t>
      </w:r>
      <w:r w:rsidR="00A9595B">
        <w:rPr>
          <w:rFonts w:ascii="Arial" w:hAnsi="Arial" w:cs="Arial"/>
          <w:b/>
          <w:bCs/>
          <w:sz w:val="24"/>
          <w:szCs w:val="24"/>
          <w:lang w:val="es-AR"/>
        </w:rPr>
        <w:t>é</w:t>
      </w:r>
      <w:r w:rsidRPr="003778EF">
        <w:rPr>
          <w:rFonts w:ascii="Arial" w:hAnsi="Arial" w:cs="Arial"/>
          <w:b/>
          <w:bCs/>
          <w:sz w:val="24"/>
          <w:szCs w:val="24"/>
          <w:lang w:val="es-AR"/>
        </w:rPr>
        <w:t xml:space="preserve"> nada… Mierda, si no entro a la capital de Unificación Central no sirve de nada mis dos teorías, necesito más información que no puedo encontrar solo por internet… Y esa tontería de la Deep wep no tiene nada como esto, le queda incluso corta la página.)</w:t>
      </w:r>
    </w:p>
    <w:p w14:paraId="3D43F97C" w14:textId="2297EBF5"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w:t>
      </w:r>
      <w:r w:rsidR="00A9595B">
        <w:rPr>
          <w:rFonts w:ascii="Arial" w:hAnsi="Arial" w:cs="Arial"/>
          <w:b/>
          <w:bCs/>
          <w:sz w:val="24"/>
          <w:szCs w:val="24"/>
          <w:lang w:val="es-AR"/>
        </w:rPr>
        <w:t>ó</w:t>
      </w:r>
      <w:r w:rsidRPr="003778EF">
        <w:rPr>
          <w:rFonts w:ascii="Arial" w:hAnsi="Arial" w:cs="Arial"/>
          <w:b/>
          <w:bCs/>
          <w:sz w:val="24"/>
          <w:szCs w:val="24"/>
          <w:lang w:val="es-AR"/>
        </w:rPr>
        <w:t>.</w:t>
      </w:r>
    </w:p>
    <w:p w14:paraId="73C6DFFD" w14:textId="40968F81"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-Ahh… –</w:t>
      </w:r>
      <w:r>
        <w:rPr>
          <w:rFonts w:ascii="Arial" w:hAnsi="Arial" w:cs="Arial"/>
          <w:b/>
          <w:bCs/>
          <w:sz w:val="24"/>
          <w:szCs w:val="24"/>
          <w:lang w:val="es-AR"/>
        </w:rPr>
        <w:t>Nuevamente s</w:t>
      </w:r>
      <w:r w:rsidRPr="003778EF">
        <w:rPr>
          <w:rFonts w:ascii="Arial" w:hAnsi="Arial" w:cs="Arial"/>
          <w:b/>
          <w:bCs/>
          <w:sz w:val="24"/>
          <w:szCs w:val="24"/>
          <w:lang w:val="es-AR"/>
        </w:rPr>
        <w:t>uspira desanimado dejando caer sus hombros hacia detrás de la silla– Esto ya ni tendría que importarme en lo absoluto. L</w:t>
      </w:r>
      <w:r>
        <w:rPr>
          <w:rFonts w:ascii="Arial" w:hAnsi="Arial" w:cs="Arial"/>
          <w:b/>
          <w:bCs/>
          <w:sz w:val="24"/>
          <w:szCs w:val="24"/>
          <w:lang w:val="es-AR"/>
        </w:rPr>
        <w:t xml:space="preserve">a prioridad </w:t>
      </w:r>
      <w:r w:rsidRPr="003778EF">
        <w:rPr>
          <w:rFonts w:ascii="Arial" w:hAnsi="Arial" w:cs="Arial"/>
          <w:b/>
          <w:bCs/>
          <w:sz w:val="24"/>
          <w:szCs w:val="24"/>
          <w:lang w:val="es-AR"/>
        </w:rPr>
        <w:t>de esta información ya está completa, ella está sana y protegida, no tengo nada más que hacer. Ya no tengo porqué seguir jugándome el cue</w:t>
      </w:r>
      <w:r>
        <w:rPr>
          <w:rFonts w:ascii="Arial" w:hAnsi="Arial" w:cs="Arial"/>
          <w:b/>
          <w:bCs/>
          <w:sz w:val="24"/>
          <w:szCs w:val="24"/>
          <w:lang w:val="es-AR"/>
        </w:rPr>
        <w:t>l</w:t>
      </w:r>
      <w:r w:rsidRPr="003778EF">
        <w:rPr>
          <w:rFonts w:ascii="Arial" w:hAnsi="Arial" w:cs="Arial"/>
          <w:b/>
          <w:bCs/>
          <w:sz w:val="24"/>
          <w:szCs w:val="24"/>
          <w:lang w:val="es-AR"/>
        </w:rPr>
        <w:t>lo por información que me dej</w:t>
      </w:r>
      <w:r>
        <w:rPr>
          <w:rFonts w:ascii="Arial" w:hAnsi="Arial" w:cs="Arial"/>
          <w:b/>
          <w:bCs/>
          <w:sz w:val="24"/>
          <w:szCs w:val="24"/>
          <w:lang w:val="es-AR"/>
        </w:rPr>
        <w:t>ó</w:t>
      </w:r>
      <w:r w:rsidRPr="003778EF">
        <w:rPr>
          <w:rFonts w:ascii="Arial" w:hAnsi="Arial" w:cs="Arial"/>
          <w:b/>
          <w:bCs/>
          <w:sz w:val="24"/>
          <w:szCs w:val="24"/>
          <w:lang w:val="es-AR"/>
        </w:rPr>
        <w:t xml:space="preserve"> una persona que no figura en el radar… pudo haber dado un nombre falso</w:t>
      </w:r>
      <w:r>
        <w:rPr>
          <w:rFonts w:ascii="Arial" w:hAnsi="Arial" w:cs="Arial"/>
          <w:b/>
          <w:bCs/>
          <w:sz w:val="24"/>
          <w:szCs w:val="24"/>
          <w:lang w:val="es-AR"/>
        </w:rPr>
        <w:t xml:space="preserve"> incluso</w:t>
      </w:r>
      <w:r w:rsidRPr="003778EF">
        <w:rPr>
          <w:rFonts w:ascii="Arial" w:hAnsi="Arial" w:cs="Arial"/>
          <w:b/>
          <w:bCs/>
          <w:sz w:val="24"/>
          <w:szCs w:val="24"/>
          <w:lang w:val="es-AR"/>
        </w:rPr>
        <w:t xml:space="preserve">… </w:t>
      </w:r>
      <w:r w:rsidR="00A9595B" w:rsidRPr="003778EF">
        <w:rPr>
          <w:rFonts w:ascii="Arial" w:hAnsi="Arial" w:cs="Arial"/>
          <w:b/>
          <w:bCs/>
          <w:sz w:val="24"/>
          <w:szCs w:val="24"/>
          <w:lang w:val="es-AR"/>
        </w:rPr>
        <w:t>a</w:t>
      </w:r>
      <w:r w:rsidR="00A9595B">
        <w:rPr>
          <w:rFonts w:ascii="Arial" w:hAnsi="Arial" w:cs="Arial"/>
          <w:b/>
          <w:bCs/>
          <w:sz w:val="24"/>
          <w:szCs w:val="24"/>
          <w:lang w:val="es-AR"/>
        </w:rPr>
        <w:t>u</w:t>
      </w:r>
      <w:r w:rsidR="00A9595B" w:rsidRPr="003778EF">
        <w:rPr>
          <w:rFonts w:ascii="Arial" w:hAnsi="Arial" w:cs="Arial"/>
          <w:b/>
          <w:bCs/>
          <w:sz w:val="24"/>
          <w:szCs w:val="24"/>
          <w:lang w:val="es-AR"/>
        </w:rPr>
        <w:t>nque</w:t>
      </w:r>
      <w:r w:rsidRPr="003778EF">
        <w:rPr>
          <w:rFonts w:ascii="Arial" w:hAnsi="Arial" w:cs="Arial"/>
          <w:b/>
          <w:bCs/>
          <w:sz w:val="24"/>
          <w:szCs w:val="24"/>
          <w:lang w:val="es-AR"/>
        </w:rPr>
        <w:t xml:space="preserve"> también sería estúpido e irrelevante.</w:t>
      </w:r>
    </w:p>
    <w:p w14:paraId="2F8BD3DD"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224B8EF1" w14:textId="29E48C62"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Levant</w:t>
      </w:r>
      <w:r w:rsidR="00A9595B">
        <w:rPr>
          <w:rFonts w:ascii="Arial" w:hAnsi="Arial" w:cs="Arial"/>
          <w:b/>
          <w:bCs/>
          <w:sz w:val="24"/>
          <w:szCs w:val="24"/>
          <w:lang w:val="es-AR"/>
        </w:rPr>
        <w:t>ó</w:t>
      </w:r>
      <w:r w:rsidRPr="003778EF">
        <w:rPr>
          <w:rFonts w:ascii="Arial" w:hAnsi="Arial" w:cs="Arial"/>
          <w:b/>
          <w:bCs/>
          <w:sz w:val="24"/>
          <w:szCs w:val="24"/>
          <w:lang w:val="es-AR"/>
        </w:rPr>
        <w:t xml:space="preserve"> su remera </w:t>
      </w:r>
      <w:r>
        <w:rPr>
          <w:rFonts w:ascii="Arial" w:hAnsi="Arial" w:cs="Arial"/>
          <w:b/>
          <w:bCs/>
          <w:sz w:val="24"/>
          <w:szCs w:val="24"/>
          <w:lang w:val="es-AR"/>
        </w:rPr>
        <w:t>y observa</w:t>
      </w:r>
      <w:r w:rsidRPr="003778EF">
        <w:rPr>
          <w:rFonts w:ascii="Arial" w:hAnsi="Arial" w:cs="Arial"/>
          <w:b/>
          <w:bCs/>
          <w:sz w:val="24"/>
          <w:szCs w:val="24"/>
          <w:lang w:val="es-AR"/>
        </w:rPr>
        <w:t xml:space="preserve"> su cintura del lado izquierdo.</w:t>
      </w:r>
    </w:p>
    <w:p w14:paraId="47B77C3B"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525C49D"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4F4AB6D"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puedo dejar que esto preocupe más a mi familia. La misión ya está completa, ahora solo concéntrate en </w:t>
      </w:r>
      <w:r>
        <w:rPr>
          <w:rFonts w:ascii="Arial" w:hAnsi="Arial" w:cs="Arial"/>
          <w:b/>
          <w:bCs/>
          <w:sz w:val="24"/>
          <w:szCs w:val="24"/>
          <w:lang w:val="es-AR"/>
        </w:rPr>
        <w:t>tus estudios y en ver cómo salirme del equipo de soccer.</w:t>
      </w:r>
    </w:p>
    <w:p w14:paraId="6961601E" w14:textId="77777777"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Su mirada se pierde por un momento, no está mirando un lugar específico, sino que sus recuerdos empiezan a darle golpes realistas de la vida y las consecuencias que lo llevaron a tener una cicatriz de 8 centímetros en su torso.</w:t>
      </w:r>
    </w:p>
    <w:p w14:paraId="57B151EA"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rápidamente al escuchar algunos pasos bajando de la segunda planta hacia la cocina. Baja su remera y retira rápidamente </w:t>
      </w:r>
      <w:r>
        <w:rPr>
          <w:rFonts w:ascii="Arial" w:hAnsi="Arial" w:cs="Arial"/>
          <w:b/>
          <w:bCs/>
          <w:sz w:val="24"/>
          <w:szCs w:val="24"/>
          <w:lang w:val="es-AR"/>
        </w:rPr>
        <w:t>la memoria</w:t>
      </w:r>
      <w:r w:rsidRPr="003778EF">
        <w:rPr>
          <w:rFonts w:ascii="Arial" w:hAnsi="Arial" w:cs="Arial"/>
          <w:b/>
          <w:bCs/>
          <w:sz w:val="24"/>
          <w:szCs w:val="24"/>
          <w:lang w:val="es-AR"/>
        </w:rPr>
        <w:t xml:space="preserve"> de la laptop guardándola en su bolsillo.</w:t>
      </w:r>
    </w:p>
    <w:p w14:paraId="48A050E1"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494B9D88" w14:textId="1DBE37AD"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-Prepar</w:t>
      </w:r>
      <w:r w:rsidR="00A9595B">
        <w:rPr>
          <w:rFonts w:ascii="Arial" w:hAnsi="Arial" w:cs="Arial"/>
          <w:b/>
          <w:bCs/>
          <w:sz w:val="24"/>
          <w:szCs w:val="24"/>
          <w:lang w:val="es-AR"/>
        </w:rPr>
        <w:t>é</w:t>
      </w:r>
      <w:r w:rsidRPr="003778EF">
        <w:rPr>
          <w:rFonts w:ascii="Arial" w:hAnsi="Arial" w:cs="Arial"/>
          <w:b/>
          <w:bCs/>
          <w:sz w:val="24"/>
          <w:szCs w:val="24"/>
          <w:lang w:val="es-AR"/>
        </w:rPr>
        <w:t xml:space="preserve"> el desayuno </w:t>
      </w:r>
      <w:r>
        <w:rPr>
          <w:rFonts w:ascii="Arial" w:hAnsi="Arial" w:cs="Arial"/>
          <w:b/>
          <w:bCs/>
          <w:sz w:val="24"/>
          <w:szCs w:val="24"/>
          <w:lang w:val="es-AR"/>
        </w:rPr>
        <w:t>Hikari</w:t>
      </w:r>
      <w:r w:rsidRPr="003778EF">
        <w:rPr>
          <w:rFonts w:ascii="Arial" w:hAnsi="Arial" w:cs="Arial"/>
          <w:b/>
          <w:bCs/>
          <w:sz w:val="24"/>
          <w:szCs w:val="24"/>
          <w:lang w:val="es-AR"/>
        </w:rPr>
        <w:t>.</w:t>
      </w:r>
    </w:p>
    <w:p w14:paraId="74E7436B" w14:textId="056E157C"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w:t>
      </w:r>
      <w:r>
        <w:rPr>
          <w:rFonts w:ascii="Arial" w:hAnsi="Arial" w:cs="Arial"/>
          <w:b/>
          <w:bCs/>
          <w:sz w:val="24"/>
          <w:szCs w:val="24"/>
          <w:lang w:val="es-AR"/>
        </w:rPr>
        <w:t>inusual</w:t>
      </w:r>
      <w:r w:rsidRPr="003778EF">
        <w:rPr>
          <w:rFonts w:ascii="Arial" w:hAnsi="Arial" w:cs="Arial"/>
          <w:b/>
          <w:bCs/>
          <w:sz w:val="24"/>
          <w:szCs w:val="24"/>
          <w:lang w:val="es-AR"/>
        </w:rPr>
        <w:t xml:space="preserve"> que incluso se ve hermos</w:t>
      </w:r>
      <w:r>
        <w:rPr>
          <w:rFonts w:ascii="Arial" w:hAnsi="Arial" w:cs="Arial"/>
          <w:b/>
          <w:bCs/>
          <w:sz w:val="24"/>
          <w:szCs w:val="24"/>
          <w:lang w:val="es-AR"/>
        </w:rPr>
        <w:t>a</w:t>
      </w:r>
      <w:r w:rsidRPr="003778EF">
        <w:rPr>
          <w:rFonts w:ascii="Arial" w:hAnsi="Arial" w:cs="Arial"/>
          <w:b/>
          <w:bCs/>
          <w:sz w:val="24"/>
          <w:szCs w:val="24"/>
          <w:lang w:val="es-AR"/>
        </w:rPr>
        <w:t>, con su pijama similar al de Hitom</w:t>
      </w:r>
      <w:r w:rsidR="00A9595B">
        <w:rPr>
          <w:rFonts w:ascii="Arial" w:hAnsi="Arial" w:cs="Arial"/>
          <w:b/>
          <w:bCs/>
          <w:sz w:val="24"/>
          <w:szCs w:val="24"/>
          <w:lang w:val="es-AR"/>
        </w:rPr>
        <w:t>i</w:t>
      </w:r>
      <w:r w:rsidRPr="003778EF">
        <w:rPr>
          <w:rFonts w:ascii="Arial" w:hAnsi="Arial" w:cs="Arial"/>
          <w:b/>
          <w:bCs/>
          <w:sz w:val="24"/>
          <w:szCs w:val="24"/>
          <w:lang w:val="es-AR"/>
        </w:rPr>
        <w:t>, solo que el color es completamente negro.</w:t>
      </w:r>
    </w:p>
    <w:p w14:paraId="671257FB" w14:textId="6B3AE3FA"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gracias hijo. </w:t>
      </w:r>
    </w:p>
    <w:p w14:paraId="45C6189E"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madre toma el desayuno con una enorme sonrisa y un poco de rubor en sus mejillas al ver como su hijo le preparo el desayuno, se sienta en la mesa </w:t>
      </w:r>
      <w:r>
        <w:rPr>
          <w:rFonts w:ascii="Arial" w:hAnsi="Arial" w:cs="Arial"/>
          <w:b/>
          <w:bCs/>
          <w:sz w:val="24"/>
          <w:szCs w:val="24"/>
          <w:lang w:val="es-AR"/>
        </w:rPr>
        <w:t>e inicia una sutil conversación.</w:t>
      </w:r>
    </w:p>
    <w:p w14:paraId="5BAB3678"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-Hitomi entro en tu habitación</w:t>
      </w:r>
      <w:r>
        <w:rPr>
          <w:rFonts w:ascii="Arial" w:hAnsi="Arial" w:cs="Arial"/>
          <w:b/>
          <w:bCs/>
          <w:sz w:val="24"/>
          <w:szCs w:val="24"/>
          <w:lang w:val="es-AR"/>
        </w:rPr>
        <w:t xml:space="preserve"> de vuelta</w:t>
      </w:r>
      <w:r w:rsidRPr="003778EF">
        <w:rPr>
          <w:rFonts w:ascii="Arial" w:hAnsi="Arial" w:cs="Arial"/>
          <w:b/>
          <w:bCs/>
          <w:sz w:val="24"/>
          <w:szCs w:val="24"/>
          <w:lang w:val="es-AR"/>
        </w:rPr>
        <w:t>, ¿no es así?</w:t>
      </w:r>
    </w:p>
    <w:p w14:paraId="525587F6"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364DD790" w14:textId="77777777" w:rsidR="00BC4EA4"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63537811"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 xml:space="preserve">-Nunca se me ocurrió dar esa clase de sorpresas… Es bastante inteligente como su madre… </w:t>
      </w:r>
      <w:r w:rsidRPr="003778EF">
        <w:rPr>
          <w:rFonts w:ascii="Arial" w:hAnsi="Arial" w:cs="Arial"/>
          <w:b/>
          <w:bCs/>
          <w:sz w:val="24"/>
          <w:szCs w:val="24"/>
          <w:lang w:val="es-AR"/>
        </w:rPr>
        <w:t>–</w:t>
      </w:r>
      <w:r>
        <w:rPr>
          <w:rFonts w:ascii="Arial" w:hAnsi="Arial" w:cs="Arial"/>
          <w:b/>
          <w:bCs/>
          <w:sz w:val="24"/>
          <w:szCs w:val="24"/>
          <w:lang w:val="es-AR"/>
        </w:rPr>
        <w:t>Por alguna razón extraña Hikari sonríe de orgullo mientras disfruta el desayuno.</w:t>
      </w:r>
    </w:p>
    <w:p w14:paraId="14320C54"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Con una sonrisa confundida el chico observa una determinación fuerte de parte de Hikari y una gran competencia maternal hacia Hitomi.</w:t>
      </w:r>
    </w:p>
    <w:p w14:paraId="5F0FB86C"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-No tengo idea por lo que están compitiendo, pero déjenme fuera de lo que sea que estén planeando. Por cierto, deja de competir con tu propia hija Hikari, ninguna de las dos ganara nada, sea lo que sea que estén apostando.</w:t>
      </w:r>
    </w:p>
    <w:p w14:paraId="7922F321" w14:textId="42651C64"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El chico sabe que mientras él duerme Hikari y Hitomi planean cosas por la madrugada y siempre terminan involucrándolo de por medio y molestando sus horas de sueño.</w:t>
      </w:r>
    </w:p>
    <w:p w14:paraId="4CD62868"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Inteligente Oziel decide desvincularse de lo que sea que estén planeando.</w:t>
      </w:r>
    </w:p>
    <w:p w14:paraId="4ED8FB84" w14:textId="7E1D392C"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Pero Hikari parecía tan competitiva y orgullosa que lleva sus brazos por debajo</w:t>
      </w:r>
      <w:r w:rsidR="00A9595B">
        <w:rPr>
          <w:rFonts w:ascii="Arial" w:hAnsi="Arial" w:cs="Arial"/>
          <w:b/>
          <w:bCs/>
          <w:sz w:val="24"/>
          <w:szCs w:val="24"/>
          <w:lang w:val="es-AR"/>
        </w:rPr>
        <w:t xml:space="preserve"> </w:t>
      </w:r>
      <w:r>
        <w:rPr>
          <w:rFonts w:ascii="Arial" w:hAnsi="Arial" w:cs="Arial"/>
          <w:b/>
          <w:bCs/>
          <w:sz w:val="24"/>
          <w:szCs w:val="24"/>
          <w:lang w:val="es-AR"/>
        </w:rPr>
        <w:t>de su voluptuoso pecho para sobresaltarlos y hablar con superioridad por alguna razón.</w:t>
      </w:r>
    </w:p>
    <w:p w14:paraId="7535D9B5" w14:textId="4FFB6412"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-Para empezar, ella aún tiene mucho por crecer, sus rutinas de gimnasta no servirán de nada si no tiene el busto necesario. Como bailarina sería buena ya que necesitan cuerpos planos para el equilibrio…</w:t>
      </w:r>
    </w:p>
    <w:p w14:paraId="78A39DF0" w14:textId="77777777" w:rsidR="00A9595B"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atronador sonido provino de la segunda planta. </w:t>
      </w:r>
    </w:p>
    <w:p w14:paraId="2DEDDE08" w14:textId="42274C36" w:rsidR="00BC4EA4"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Ambos preocupados observan el techo y el joven murmura por último</w:t>
      </w:r>
      <w:r>
        <w:rPr>
          <w:rFonts w:ascii="Arial" w:hAnsi="Arial" w:cs="Arial"/>
          <w:b/>
          <w:bCs/>
          <w:sz w:val="24"/>
          <w:szCs w:val="24"/>
          <w:lang w:val="es-AR"/>
        </w:rPr>
        <w:t xml:space="preserve"> antes de retirarse de la sala para volver a su habitación</w:t>
      </w:r>
      <w:r w:rsidRPr="003778EF">
        <w:rPr>
          <w:rFonts w:ascii="Arial" w:hAnsi="Arial" w:cs="Arial"/>
          <w:b/>
          <w:bCs/>
          <w:sz w:val="24"/>
          <w:szCs w:val="24"/>
          <w:lang w:val="es-AR"/>
        </w:rPr>
        <w:t>.</w:t>
      </w:r>
    </w:p>
    <w:p w14:paraId="196B9454" w14:textId="0B306072" w:rsidR="00BC4EA4" w:rsidRPr="003778EF"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lastRenderedPageBreak/>
        <w:t>-Procuren no hacer mucho escándalo que la última vez los vecinos pensaron que teníamos montado alguna especie de club de pelea.</w:t>
      </w:r>
    </w:p>
    <w:p w14:paraId="4F260F90" w14:textId="77777777"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-¿A dónde vas?</w:t>
      </w:r>
    </w:p>
    <w:p w14:paraId="022FF83C" w14:textId="1C9C837E" w:rsidR="00BC4EA4" w:rsidRDefault="00BC4EA4" w:rsidP="00BC4EA4">
      <w:pPr>
        <w:spacing w:line="360" w:lineRule="auto"/>
        <w:rPr>
          <w:rFonts w:ascii="Arial" w:hAnsi="Arial" w:cs="Arial"/>
          <w:b/>
          <w:bCs/>
          <w:sz w:val="24"/>
          <w:szCs w:val="24"/>
          <w:lang w:val="es-AR"/>
        </w:rPr>
      </w:pPr>
      <w:r>
        <w:rPr>
          <w:rFonts w:ascii="Arial" w:hAnsi="Arial" w:cs="Arial"/>
          <w:b/>
          <w:bCs/>
          <w:sz w:val="24"/>
          <w:szCs w:val="24"/>
          <w:lang w:val="es-AR"/>
        </w:rPr>
        <w:t>-A mi habitación, no quiero estar presente cuando ella baje.</w:t>
      </w:r>
      <w:r w:rsidR="00A9595B">
        <w:rPr>
          <w:rFonts w:ascii="Arial" w:hAnsi="Arial" w:cs="Arial"/>
          <w:b/>
          <w:bCs/>
          <w:sz w:val="24"/>
          <w:szCs w:val="24"/>
          <w:lang w:val="es-AR"/>
        </w:rPr>
        <w:t xml:space="preserve"> Al parecer te escuch</w:t>
      </w:r>
      <w:r w:rsidR="00CA0118">
        <w:rPr>
          <w:rFonts w:ascii="Arial" w:hAnsi="Arial" w:cs="Arial"/>
          <w:b/>
          <w:bCs/>
          <w:sz w:val="24"/>
          <w:szCs w:val="24"/>
          <w:lang w:val="es-AR"/>
        </w:rPr>
        <w:t>ó</w:t>
      </w:r>
      <w:r w:rsidR="00A9595B">
        <w:rPr>
          <w:rFonts w:ascii="Arial" w:hAnsi="Arial" w:cs="Arial"/>
          <w:b/>
          <w:bCs/>
          <w:sz w:val="24"/>
          <w:szCs w:val="24"/>
          <w:lang w:val="es-AR"/>
        </w:rPr>
        <w:t>…</w:t>
      </w:r>
    </w:p>
    <w:p w14:paraId="0552BF03"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527685D2"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Un demonio de pelo castaño y ojos azules empieza a descender esas largas escaleras hacia la cocina. Su simple presencia deja pálido al joven.</w:t>
      </w:r>
    </w:p>
    <w:p w14:paraId="27F8AECF" w14:textId="1B4576A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Con una voz un poco temblorosa Oziel murmura.</w:t>
      </w:r>
    </w:p>
    <w:p w14:paraId="0A570A7A"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4839A48A" w14:textId="77777777" w:rsidR="00BC4EA4" w:rsidRPr="003778EF"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w:t>
      </w:r>
      <w:r>
        <w:rPr>
          <w:rFonts w:ascii="Arial" w:hAnsi="Arial" w:cs="Arial"/>
          <w:b/>
          <w:bCs/>
          <w:sz w:val="24"/>
          <w:szCs w:val="24"/>
          <w:lang w:val="es-AR"/>
        </w:rPr>
        <w:t>expulsaba una sensación de odio y destrucción conforme descendía de las escaleras, y antes de dirigirse hacia la sala el demonio con una suabe vos contesta.</w:t>
      </w:r>
    </w:p>
    <w:p w14:paraId="666A2124" w14:textId="77777777" w:rsidR="00BC4EA4" w:rsidRDefault="00BC4EA4" w:rsidP="00BC4EA4">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6A18FBA2" w14:textId="77777777" w:rsidR="009B2659" w:rsidRDefault="009B2659" w:rsidP="009B2659">
      <w:pPr>
        <w:spacing w:line="360" w:lineRule="auto"/>
        <w:rPr>
          <w:rFonts w:ascii="Arial" w:hAnsi="Arial" w:cs="Arial"/>
          <w:b/>
          <w:bCs/>
          <w:sz w:val="24"/>
          <w:szCs w:val="24"/>
          <w:lang w:val="es-AR"/>
        </w:rPr>
      </w:pPr>
    </w:p>
    <w:p w14:paraId="50D34474" w14:textId="77777777" w:rsidR="009B2659" w:rsidRPr="00386F87" w:rsidRDefault="009B2659" w:rsidP="009B265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326B54CB" w14:textId="77777777" w:rsidR="009B2659" w:rsidRPr="003778EF" w:rsidRDefault="009B2659" w:rsidP="009B2659">
      <w:pPr>
        <w:spacing w:line="360" w:lineRule="auto"/>
        <w:rPr>
          <w:rFonts w:ascii="Arial" w:hAnsi="Arial" w:cs="Arial"/>
          <w:b/>
          <w:bCs/>
          <w:sz w:val="24"/>
          <w:szCs w:val="24"/>
          <w:lang w:val="es-AR"/>
        </w:rPr>
      </w:pPr>
    </w:p>
    <w:p w14:paraId="6814E0BC" w14:textId="77777777" w:rsidR="009B2659" w:rsidRPr="003778EF" w:rsidRDefault="009B2659" w:rsidP="002A4F40">
      <w:pPr>
        <w:spacing w:line="360" w:lineRule="auto"/>
        <w:rPr>
          <w:rFonts w:ascii="Arial" w:hAnsi="Arial" w:cs="Arial"/>
          <w:b/>
          <w:bCs/>
          <w:sz w:val="24"/>
          <w:szCs w:val="24"/>
          <w:lang w:val="es-AR"/>
        </w:rPr>
      </w:pPr>
    </w:p>
    <w:p w14:paraId="24145120" w14:textId="77777777" w:rsidR="002C564B" w:rsidRPr="003778EF" w:rsidRDefault="002C564B" w:rsidP="002C564B">
      <w:pPr>
        <w:spacing w:line="360" w:lineRule="auto"/>
        <w:rPr>
          <w:rFonts w:ascii="Arial" w:hAnsi="Arial" w:cs="Arial"/>
          <w:b/>
          <w:bCs/>
          <w:sz w:val="24"/>
          <w:szCs w:val="24"/>
          <w:lang w:val="es-AR"/>
        </w:rPr>
      </w:pPr>
    </w:p>
    <w:p w14:paraId="7D524221" w14:textId="77777777" w:rsidR="002C564B" w:rsidRDefault="002C564B" w:rsidP="00757962">
      <w:pPr>
        <w:spacing w:line="360" w:lineRule="auto"/>
        <w:rPr>
          <w:rFonts w:ascii="Arial" w:hAnsi="Arial" w:cs="Arial"/>
          <w:b/>
          <w:bCs/>
          <w:sz w:val="24"/>
          <w:szCs w:val="24"/>
          <w:lang w:val="es-AR"/>
        </w:rPr>
      </w:pPr>
    </w:p>
    <w:p w14:paraId="5772C47D" w14:textId="77777777" w:rsidR="00A8030E" w:rsidRDefault="00A8030E" w:rsidP="00757962">
      <w:pPr>
        <w:spacing w:line="360" w:lineRule="auto"/>
        <w:rPr>
          <w:rFonts w:ascii="Arial" w:hAnsi="Arial" w:cs="Arial"/>
          <w:b/>
          <w:bCs/>
          <w:sz w:val="24"/>
          <w:szCs w:val="24"/>
          <w:lang w:val="es-ES"/>
        </w:rPr>
      </w:pPr>
    </w:p>
    <w:p w14:paraId="46222878" w14:textId="77777777" w:rsidR="002F26C5" w:rsidRPr="00A8030E" w:rsidRDefault="002F26C5" w:rsidP="00757962">
      <w:pPr>
        <w:spacing w:line="360" w:lineRule="auto"/>
        <w:rPr>
          <w:rFonts w:ascii="Arial" w:hAnsi="Arial" w:cs="Arial"/>
          <w:b/>
          <w:bCs/>
          <w:sz w:val="24"/>
          <w:szCs w:val="24"/>
          <w:lang w:val="es-ES"/>
        </w:rPr>
      </w:pPr>
    </w:p>
    <w:sectPr w:rsidR="002F26C5" w:rsidRPr="00A8030E" w:rsidSect="005374B4">
      <w:headerReference w:type="even" r:id="rId8"/>
      <w:headerReference w:type="default" r:id="rId9"/>
      <w:footerReference w:type="even" r:id="rId10"/>
      <w:footerReference w:type="default" r:id="rId11"/>
      <w:headerReference w:type="first" r:id="rId12"/>
      <w:footerReference w:type="first" r:id="rId13"/>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E11E9" w14:textId="77777777" w:rsidR="004D6D4A" w:rsidRDefault="004D6D4A">
      <w:pPr>
        <w:spacing w:after="0" w:line="240" w:lineRule="auto"/>
      </w:pPr>
      <w:r>
        <w:separator/>
      </w:r>
    </w:p>
  </w:endnote>
  <w:endnote w:type="continuationSeparator" w:id="0">
    <w:p w14:paraId="579FCA2A" w14:textId="77777777" w:rsidR="004D6D4A" w:rsidRDefault="004D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7D0E" w14:textId="77777777" w:rsidR="00FF435D" w:rsidRDefault="00FF43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435" w14:textId="77777777" w:rsidR="00FF435D" w:rsidRDefault="00FF43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2FAFA" w14:textId="77777777" w:rsidR="004D6D4A" w:rsidRDefault="004D6D4A">
      <w:pPr>
        <w:spacing w:after="0" w:line="240" w:lineRule="auto"/>
      </w:pPr>
      <w:r>
        <w:separator/>
      </w:r>
    </w:p>
  </w:footnote>
  <w:footnote w:type="continuationSeparator" w:id="0">
    <w:p w14:paraId="7C7D3065" w14:textId="77777777" w:rsidR="004D6D4A" w:rsidRDefault="004D6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9739" w14:textId="77777777" w:rsidR="00FF435D" w:rsidRDefault="00FF43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C457" w14:textId="77777777" w:rsidR="00FF435D" w:rsidRDefault="00FF435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E45E" w14:textId="77777777" w:rsidR="00FF435D" w:rsidRDefault="00FF43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63902"/>
    <w:multiLevelType w:val="hybridMultilevel"/>
    <w:tmpl w:val="4A727230"/>
    <w:lvl w:ilvl="0" w:tplc="8362DD7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17AC489B"/>
    <w:multiLevelType w:val="hybridMultilevel"/>
    <w:tmpl w:val="5F803102"/>
    <w:lvl w:ilvl="0" w:tplc="5ED44F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33A95"/>
    <w:multiLevelType w:val="hybridMultilevel"/>
    <w:tmpl w:val="EF9262A2"/>
    <w:lvl w:ilvl="0" w:tplc="03D45C30">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1608786">
    <w:abstractNumId w:val="18"/>
  </w:num>
  <w:num w:numId="2" w16cid:durableId="942150754">
    <w:abstractNumId w:val="16"/>
  </w:num>
  <w:num w:numId="3" w16cid:durableId="1117680642">
    <w:abstractNumId w:val="16"/>
  </w:num>
  <w:num w:numId="4" w16cid:durableId="2014335323">
    <w:abstractNumId w:val="16"/>
  </w:num>
  <w:num w:numId="5" w16cid:durableId="1547334404">
    <w:abstractNumId w:val="16"/>
  </w:num>
  <w:num w:numId="6" w16cid:durableId="1106538982">
    <w:abstractNumId w:val="16"/>
  </w:num>
  <w:num w:numId="7" w16cid:durableId="813255168">
    <w:abstractNumId w:val="16"/>
  </w:num>
  <w:num w:numId="8" w16cid:durableId="1537742389">
    <w:abstractNumId w:val="16"/>
  </w:num>
  <w:num w:numId="9" w16cid:durableId="2136287370">
    <w:abstractNumId w:val="16"/>
  </w:num>
  <w:num w:numId="10" w16cid:durableId="732897588">
    <w:abstractNumId w:val="16"/>
  </w:num>
  <w:num w:numId="11" w16cid:durableId="1616865516">
    <w:abstractNumId w:val="16"/>
  </w:num>
  <w:num w:numId="12" w16cid:durableId="1775325030">
    <w:abstractNumId w:val="16"/>
  </w:num>
  <w:num w:numId="13" w16cid:durableId="1530953450">
    <w:abstractNumId w:val="21"/>
  </w:num>
  <w:num w:numId="14" w16cid:durableId="1474445014">
    <w:abstractNumId w:val="20"/>
  </w:num>
  <w:num w:numId="15" w16cid:durableId="495073164">
    <w:abstractNumId w:val="22"/>
  </w:num>
  <w:num w:numId="16" w16cid:durableId="964165696">
    <w:abstractNumId w:val="17"/>
  </w:num>
  <w:num w:numId="17" w16cid:durableId="73940145">
    <w:abstractNumId w:val="9"/>
  </w:num>
  <w:num w:numId="18" w16cid:durableId="1699500487">
    <w:abstractNumId w:val="7"/>
  </w:num>
  <w:num w:numId="19" w16cid:durableId="329794585">
    <w:abstractNumId w:val="6"/>
  </w:num>
  <w:num w:numId="20" w16cid:durableId="1439257591">
    <w:abstractNumId w:val="5"/>
  </w:num>
  <w:num w:numId="21" w16cid:durableId="781143521">
    <w:abstractNumId w:val="4"/>
  </w:num>
  <w:num w:numId="22" w16cid:durableId="1230768768">
    <w:abstractNumId w:val="8"/>
  </w:num>
  <w:num w:numId="23" w16cid:durableId="1306079825">
    <w:abstractNumId w:val="3"/>
  </w:num>
  <w:num w:numId="24" w16cid:durableId="240794728">
    <w:abstractNumId w:val="2"/>
  </w:num>
  <w:num w:numId="25" w16cid:durableId="2071494589">
    <w:abstractNumId w:val="1"/>
  </w:num>
  <w:num w:numId="26" w16cid:durableId="1261916789">
    <w:abstractNumId w:val="0"/>
  </w:num>
  <w:num w:numId="27" w16cid:durableId="1209031553">
    <w:abstractNumId w:val="14"/>
  </w:num>
  <w:num w:numId="28" w16cid:durableId="2145075737">
    <w:abstractNumId w:val="13"/>
  </w:num>
  <w:num w:numId="29" w16cid:durableId="1753769556">
    <w:abstractNumId w:val="11"/>
  </w:num>
  <w:num w:numId="30" w16cid:durableId="2067947420">
    <w:abstractNumId w:val="15"/>
  </w:num>
  <w:num w:numId="31" w16cid:durableId="582955010">
    <w:abstractNumId w:val="10"/>
  </w:num>
  <w:num w:numId="32" w16cid:durableId="1869679063">
    <w:abstractNumId w:val="19"/>
  </w:num>
  <w:num w:numId="33" w16cid:durableId="1545487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E69"/>
    <w:rsid w:val="00003D0A"/>
    <w:rsid w:val="0000478D"/>
    <w:rsid w:val="000047F0"/>
    <w:rsid w:val="000048B8"/>
    <w:rsid w:val="00004BD6"/>
    <w:rsid w:val="00006121"/>
    <w:rsid w:val="0000656C"/>
    <w:rsid w:val="00007BD5"/>
    <w:rsid w:val="00010D11"/>
    <w:rsid w:val="00010E62"/>
    <w:rsid w:val="00010FA8"/>
    <w:rsid w:val="00011F82"/>
    <w:rsid w:val="0001227C"/>
    <w:rsid w:val="000129BA"/>
    <w:rsid w:val="00012DA6"/>
    <w:rsid w:val="00013C4B"/>
    <w:rsid w:val="00013F2B"/>
    <w:rsid w:val="0001539B"/>
    <w:rsid w:val="00015D82"/>
    <w:rsid w:val="00017704"/>
    <w:rsid w:val="00017A0A"/>
    <w:rsid w:val="00017CEF"/>
    <w:rsid w:val="00020CA4"/>
    <w:rsid w:val="00021243"/>
    <w:rsid w:val="000214C2"/>
    <w:rsid w:val="00021E03"/>
    <w:rsid w:val="0002263C"/>
    <w:rsid w:val="0002338B"/>
    <w:rsid w:val="000235D1"/>
    <w:rsid w:val="00023AA5"/>
    <w:rsid w:val="00024438"/>
    <w:rsid w:val="000249F8"/>
    <w:rsid w:val="00024CD4"/>
    <w:rsid w:val="00025E97"/>
    <w:rsid w:val="00026520"/>
    <w:rsid w:val="0002667B"/>
    <w:rsid w:val="00027662"/>
    <w:rsid w:val="00027992"/>
    <w:rsid w:val="00027E39"/>
    <w:rsid w:val="0003029E"/>
    <w:rsid w:val="00031E65"/>
    <w:rsid w:val="00031FEE"/>
    <w:rsid w:val="00032A77"/>
    <w:rsid w:val="000340FF"/>
    <w:rsid w:val="0003416C"/>
    <w:rsid w:val="000341A9"/>
    <w:rsid w:val="0003467A"/>
    <w:rsid w:val="000367D7"/>
    <w:rsid w:val="00036C19"/>
    <w:rsid w:val="00037D33"/>
    <w:rsid w:val="000408D9"/>
    <w:rsid w:val="00041020"/>
    <w:rsid w:val="00041F39"/>
    <w:rsid w:val="00042138"/>
    <w:rsid w:val="000426B6"/>
    <w:rsid w:val="000437A7"/>
    <w:rsid w:val="00043820"/>
    <w:rsid w:val="000450E4"/>
    <w:rsid w:val="00045E94"/>
    <w:rsid w:val="00046363"/>
    <w:rsid w:val="000469A9"/>
    <w:rsid w:val="00047596"/>
    <w:rsid w:val="000502EE"/>
    <w:rsid w:val="00050AB0"/>
    <w:rsid w:val="00050BB1"/>
    <w:rsid w:val="0005100B"/>
    <w:rsid w:val="000511C0"/>
    <w:rsid w:val="00051B26"/>
    <w:rsid w:val="00053B91"/>
    <w:rsid w:val="0005521F"/>
    <w:rsid w:val="0005538A"/>
    <w:rsid w:val="000554EA"/>
    <w:rsid w:val="000555AE"/>
    <w:rsid w:val="00055C19"/>
    <w:rsid w:val="000561DE"/>
    <w:rsid w:val="0006180C"/>
    <w:rsid w:val="00061B11"/>
    <w:rsid w:val="00062725"/>
    <w:rsid w:val="000629DC"/>
    <w:rsid w:val="00063CFF"/>
    <w:rsid w:val="00064DF0"/>
    <w:rsid w:val="000653C5"/>
    <w:rsid w:val="00065F62"/>
    <w:rsid w:val="0006643B"/>
    <w:rsid w:val="00066AB8"/>
    <w:rsid w:val="00067697"/>
    <w:rsid w:val="00067884"/>
    <w:rsid w:val="000679CB"/>
    <w:rsid w:val="0007055A"/>
    <w:rsid w:val="00071323"/>
    <w:rsid w:val="00071CBB"/>
    <w:rsid w:val="0007209D"/>
    <w:rsid w:val="000721E0"/>
    <w:rsid w:val="00072411"/>
    <w:rsid w:val="00072A24"/>
    <w:rsid w:val="00072FBB"/>
    <w:rsid w:val="00073E21"/>
    <w:rsid w:val="00074245"/>
    <w:rsid w:val="00075213"/>
    <w:rsid w:val="000756DE"/>
    <w:rsid w:val="00076106"/>
    <w:rsid w:val="000767B8"/>
    <w:rsid w:val="00080D76"/>
    <w:rsid w:val="00081370"/>
    <w:rsid w:val="000813D4"/>
    <w:rsid w:val="00081495"/>
    <w:rsid w:val="00081660"/>
    <w:rsid w:val="00081ED3"/>
    <w:rsid w:val="0008216D"/>
    <w:rsid w:val="000827A3"/>
    <w:rsid w:val="000828F2"/>
    <w:rsid w:val="00083EA3"/>
    <w:rsid w:val="00084459"/>
    <w:rsid w:val="00085A6B"/>
    <w:rsid w:val="00086454"/>
    <w:rsid w:val="0008649F"/>
    <w:rsid w:val="000875D7"/>
    <w:rsid w:val="00090712"/>
    <w:rsid w:val="000914E1"/>
    <w:rsid w:val="0009376A"/>
    <w:rsid w:val="00093B3F"/>
    <w:rsid w:val="00093D37"/>
    <w:rsid w:val="0009448E"/>
    <w:rsid w:val="0009531B"/>
    <w:rsid w:val="00095B0A"/>
    <w:rsid w:val="000962AB"/>
    <w:rsid w:val="000965C6"/>
    <w:rsid w:val="00096AE8"/>
    <w:rsid w:val="00096D96"/>
    <w:rsid w:val="0009702C"/>
    <w:rsid w:val="00097337"/>
    <w:rsid w:val="000A05FF"/>
    <w:rsid w:val="000A07CC"/>
    <w:rsid w:val="000A0F9B"/>
    <w:rsid w:val="000A133E"/>
    <w:rsid w:val="000A134E"/>
    <w:rsid w:val="000A28BF"/>
    <w:rsid w:val="000A2A50"/>
    <w:rsid w:val="000A3C59"/>
    <w:rsid w:val="000A4380"/>
    <w:rsid w:val="000A4D8A"/>
    <w:rsid w:val="000A54B0"/>
    <w:rsid w:val="000A55DD"/>
    <w:rsid w:val="000A59E1"/>
    <w:rsid w:val="000A5C78"/>
    <w:rsid w:val="000A66C0"/>
    <w:rsid w:val="000A6C26"/>
    <w:rsid w:val="000A77EB"/>
    <w:rsid w:val="000B0506"/>
    <w:rsid w:val="000B07D1"/>
    <w:rsid w:val="000B08CD"/>
    <w:rsid w:val="000B1485"/>
    <w:rsid w:val="000B16EC"/>
    <w:rsid w:val="000B19AC"/>
    <w:rsid w:val="000B2ACF"/>
    <w:rsid w:val="000B37D6"/>
    <w:rsid w:val="000B469C"/>
    <w:rsid w:val="000B518C"/>
    <w:rsid w:val="000B63AB"/>
    <w:rsid w:val="000B6E1A"/>
    <w:rsid w:val="000B7BAB"/>
    <w:rsid w:val="000C07F6"/>
    <w:rsid w:val="000C0B22"/>
    <w:rsid w:val="000C0B59"/>
    <w:rsid w:val="000C0B84"/>
    <w:rsid w:val="000C0C7C"/>
    <w:rsid w:val="000C0D0E"/>
    <w:rsid w:val="000C0E68"/>
    <w:rsid w:val="000C25AD"/>
    <w:rsid w:val="000C2668"/>
    <w:rsid w:val="000C2DDA"/>
    <w:rsid w:val="000C4059"/>
    <w:rsid w:val="000C420C"/>
    <w:rsid w:val="000C5C30"/>
    <w:rsid w:val="000C6002"/>
    <w:rsid w:val="000C6178"/>
    <w:rsid w:val="000C6359"/>
    <w:rsid w:val="000C6593"/>
    <w:rsid w:val="000C65CA"/>
    <w:rsid w:val="000C7081"/>
    <w:rsid w:val="000D05AC"/>
    <w:rsid w:val="000D0959"/>
    <w:rsid w:val="000D1104"/>
    <w:rsid w:val="000D3482"/>
    <w:rsid w:val="000D385D"/>
    <w:rsid w:val="000D4709"/>
    <w:rsid w:val="000D493B"/>
    <w:rsid w:val="000D5795"/>
    <w:rsid w:val="000D6E53"/>
    <w:rsid w:val="000D7DD8"/>
    <w:rsid w:val="000E0049"/>
    <w:rsid w:val="000E0A45"/>
    <w:rsid w:val="000E0E63"/>
    <w:rsid w:val="000E1060"/>
    <w:rsid w:val="000E2382"/>
    <w:rsid w:val="000E2533"/>
    <w:rsid w:val="000E2A30"/>
    <w:rsid w:val="000E312B"/>
    <w:rsid w:val="000E3C94"/>
    <w:rsid w:val="000E43D4"/>
    <w:rsid w:val="000E4ACD"/>
    <w:rsid w:val="000E5A11"/>
    <w:rsid w:val="000E5A3D"/>
    <w:rsid w:val="000E682E"/>
    <w:rsid w:val="000E6C0E"/>
    <w:rsid w:val="000E7BD1"/>
    <w:rsid w:val="000E7C7E"/>
    <w:rsid w:val="000F090E"/>
    <w:rsid w:val="000F09EF"/>
    <w:rsid w:val="000F14C7"/>
    <w:rsid w:val="000F1B80"/>
    <w:rsid w:val="000F32B9"/>
    <w:rsid w:val="000F512D"/>
    <w:rsid w:val="000F51E8"/>
    <w:rsid w:val="000F5674"/>
    <w:rsid w:val="000F58AB"/>
    <w:rsid w:val="000F5CBB"/>
    <w:rsid w:val="000F634B"/>
    <w:rsid w:val="000F67D0"/>
    <w:rsid w:val="000F6CFC"/>
    <w:rsid w:val="000F745A"/>
    <w:rsid w:val="00101103"/>
    <w:rsid w:val="00102039"/>
    <w:rsid w:val="001020FD"/>
    <w:rsid w:val="0010285C"/>
    <w:rsid w:val="001033CB"/>
    <w:rsid w:val="00103ADF"/>
    <w:rsid w:val="00103EFF"/>
    <w:rsid w:val="0010409F"/>
    <w:rsid w:val="0010494A"/>
    <w:rsid w:val="00104E70"/>
    <w:rsid w:val="00105B69"/>
    <w:rsid w:val="001061C8"/>
    <w:rsid w:val="001066F2"/>
    <w:rsid w:val="00106B05"/>
    <w:rsid w:val="00107854"/>
    <w:rsid w:val="0011025E"/>
    <w:rsid w:val="00110D9E"/>
    <w:rsid w:val="00110FE8"/>
    <w:rsid w:val="001125A4"/>
    <w:rsid w:val="00113136"/>
    <w:rsid w:val="001133AA"/>
    <w:rsid w:val="00113C43"/>
    <w:rsid w:val="001142A6"/>
    <w:rsid w:val="0011494A"/>
    <w:rsid w:val="00114BA9"/>
    <w:rsid w:val="00115C47"/>
    <w:rsid w:val="00116E79"/>
    <w:rsid w:val="0011774C"/>
    <w:rsid w:val="001201BB"/>
    <w:rsid w:val="00120F4C"/>
    <w:rsid w:val="001213F1"/>
    <w:rsid w:val="00121E3E"/>
    <w:rsid w:val="00122FC0"/>
    <w:rsid w:val="00123ABE"/>
    <w:rsid w:val="00123E1E"/>
    <w:rsid w:val="00124B85"/>
    <w:rsid w:val="0012510F"/>
    <w:rsid w:val="001256B6"/>
    <w:rsid w:val="00126153"/>
    <w:rsid w:val="00126657"/>
    <w:rsid w:val="0012694C"/>
    <w:rsid w:val="00126C2F"/>
    <w:rsid w:val="00126DA2"/>
    <w:rsid w:val="001275FC"/>
    <w:rsid w:val="001277D7"/>
    <w:rsid w:val="00130742"/>
    <w:rsid w:val="00130DEB"/>
    <w:rsid w:val="00130EBA"/>
    <w:rsid w:val="00131322"/>
    <w:rsid w:val="00131C21"/>
    <w:rsid w:val="00131D78"/>
    <w:rsid w:val="00132859"/>
    <w:rsid w:val="00133734"/>
    <w:rsid w:val="0013591F"/>
    <w:rsid w:val="00135FC0"/>
    <w:rsid w:val="001362C3"/>
    <w:rsid w:val="00140961"/>
    <w:rsid w:val="00140A7E"/>
    <w:rsid w:val="0014266E"/>
    <w:rsid w:val="0014359A"/>
    <w:rsid w:val="00143F99"/>
    <w:rsid w:val="001446AB"/>
    <w:rsid w:val="001449C7"/>
    <w:rsid w:val="00145370"/>
    <w:rsid w:val="0014698D"/>
    <w:rsid w:val="00147B8A"/>
    <w:rsid w:val="00147E3D"/>
    <w:rsid w:val="0015088C"/>
    <w:rsid w:val="00150B65"/>
    <w:rsid w:val="00150D68"/>
    <w:rsid w:val="00150DBD"/>
    <w:rsid w:val="00151C00"/>
    <w:rsid w:val="00151D56"/>
    <w:rsid w:val="00151F8C"/>
    <w:rsid w:val="001522ED"/>
    <w:rsid w:val="001523E2"/>
    <w:rsid w:val="00152A16"/>
    <w:rsid w:val="00153E22"/>
    <w:rsid w:val="00154457"/>
    <w:rsid w:val="00154B52"/>
    <w:rsid w:val="00154DD9"/>
    <w:rsid w:val="00154E96"/>
    <w:rsid w:val="001559AD"/>
    <w:rsid w:val="00155BEF"/>
    <w:rsid w:val="00155DC8"/>
    <w:rsid w:val="0015653B"/>
    <w:rsid w:val="00157AF5"/>
    <w:rsid w:val="00157F54"/>
    <w:rsid w:val="0016008C"/>
    <w:rsid w:val="001605EF"/>
    <w:rsid w:val="00160828"/>
    <w:rsid w:val="0016280C"/>
    <w:rsid w:val="00163041"/>
    <w:rsid w:val="001630F9"/>
    <w:rsid w:val="00163D40"/>
    <w:rsid w:val="00163E5F"/>
    <w:rsid w:val="001644AE"/>
    <w:rsid w:val="00164CEC"/>
    <w:rsid w:val="00166341"/>
    <w:rsid w:val="00166898"/>
    <w:rsid w:val="00166FAD"/>
    <w:rsid w:val="001702C3"/>
    <w:rsid w:val="00170792"/>
    <w:rsid w:val="00171613"/>
    <w:rsid w:val="0017190F"/>
    <w:rsid w:val="00171BA8"/>
    <w:rsid w:val="001720A9"/>
    <w:rsid w:val="00172744"/>
    <w:rsid w:val="001727DB"/>
    <w:rsid w:val="0017296B"/>
    <w:rsid w:val="00172D34"/>
    <w:rsid w:val="00172FFE"/>
    <w:rsid w:val="0017354C"/>
    <w:rsid w:val="00173679"/>
    <w:rsid w:val="00173F89"/>
    <w:rsid w:val="001749CC"/>
    <w:rsid w:val="001751F9"/>
    <w:rsid w:val="00175896"/>
    <w:rsid w:val="0017649F"/>
    <w:rsid w:val="00176DD2"/>
    <w:rsid w:val="00176DDB"/>
    <w:rsid w:val="0018047C"/>
    <w:rsid w:val="0018127B"/>
    <w:rsid w:val="001828F5"/>
    <w:rsid w:val="00182944"/>
    <w:rsid w:val="00182ACF"/>
    <w:rsid w:val="00183091"/>
    <w:rsid w:val="001835C9"/>
    <w:rsid w:val="0018419D"/>
    <w:rsid w:val="00184346"/>
    <w:rsid w:val="00184384"/>
    <w:rsid w:val="00184C7C"/>
    <w:rsid w:val="00184E4F"/>
    <w:rsid w:val="00184EB5"/>
    <w:rsid w:val="00187EB6"/>
    <w:rsid w:val="00191C42"/>
    <w:rsid w:val="00193D53"/>
    <w:rsid w:val="0019480F"/>
    <w:rsid w:val="001953CD"/>
    <w:rsid w:val="001957E4"/>
    <w:rsid w:val="00195C3F"/>
    <w:rsid w:val="00195E7A"/>
    <w:rsid w:val="0019608D"/>
    <w:rsid w:val="00196710"/>
    <w:rsid w:val="00196F67"/>
    <w:rsid w:val="001A0A2C"/>
    <w:rsid w:val="001A1DC6"/>
    <w:rsid w:val="001A21D4"/>
    <w:rsid w:val="001A249A"/>
    <w:rsid w:val="001A2FCA"/>
    <w:rsid w:val="001A4B7B"/>
    <w:rsid w:val="001A4D63"/>
    <w:rsid w:val="001A69D7"/>
    <w:rsid w:val="001A6A58"/>
    <w:rsid w:val="001A7491"/>
    <w:rsid w:val="001A75EE"/>
    <w:rsid w:val="001A7A90"/>
    <w:rsid w:val="001A7EEC"/>
    <w:rsid w:val="001B023A"/>
    <w:rsid w:val="001B024B"/>
    <w:rsid w:val="001B033C"/>
    <w:rsid w:val="001B1B24"/>
    <w:rsid w:val="001B36C5"/>
    <w:rsid w:val="001B42D2"/>
    <w:rsid w:val="001B4CF8"/>
    <w:rsid w:val="001B591D"/>
    <w:rsid w:val="001B5DC7"/>
    <w:rsid w:val="001B6485"/>
    <w:rsid w:val="001B73BB"/>
    <w:rsid w:val="001B7A06"/>
    <w:rsid w:val="001B7F0C"/>
    <w:rsid w:val="001C03B9"/>
    <w:rsid w:val="001C05AD"/>
    <w:rsid w:val="001C1C46"/>
    <w:rsid w:val="001C1F6F"/>
    <w:rsid w:val="001C248E"/>
    <w:rsid w:val="001C2940"/>
    <w:rsid w:val="001C3931"/>
    <w:rsid w:val="001C4229"/>
    <w:rsid w:val="001C4C4F"/>
    <w:rsid w:val="001C5309"/>
    <w:rsid w:val="001C5FC6"/>
    <w:rsid w:val="001C62C9"/>
    <w:rsid w:val="001C73E0"/>
    <w:rsid w:val="001D05E0"/>
    <w:rsid w:val="001D08CE"/>
    <w:rsid w:val="001D1DFE"/>
    <w:rsid w:val="001D3221"/>
    <w:rsid w:val="001D39B5"/>
    <w:rsid w:val="001D3F8A"/>
    <w:rsid w:val="001D4A42"/>
    <w:rsid w:val="001D6299"/>
    <w:rsid w:val="001D765E"/>
    <w:rsid w:val="001D7ECB"/>
    <w:rsid w:val="001E0378"/>
    <w:rsid w:val="001E0556"/>
    <w:rsid w:val="001E05B5"/>
    <w:rsid w:val="001E18AF"/>
    <w:rsid w:val="001E1919"/>
    <w:rsid w:val="001E20DA"/>
    <w:rsid w:val="001E26D4"/>
    <w:rsid w:val="001E2D50"/>
    <w:rsid w:val="001E307D"/>
    <w:rsid w:val="001E35C2"/>
    <w:rsid w:val="001E6088"/>
    <w:rsid w:val="001E64E8"/>
    <w:rsid w:val="001E6A12"/>
    <w:rsid w:val="001E7A11"/>
    <w:rsid w:val="001F0603"/>
    <w:rsid w:val="001F07A9"/>
    <w:rsid w:val="001F1412"/>
    <w:rsid w:val="001F1AD5"/>
    <w:rsid w:val="001F1F3E"/>
    <w:rsid w:val="001F22B1"/>
    <w:rsid w:val="001F3345"/>
    <w:rsid w:val="001F336E"/>
    <w:rsid w:val="001F3742"/>
    <w:rsid w:val="001F3995"/>
    <w:rsid w:val="001F3A5D"/>
    <w:rsid w:val="001F3C1D"/>
    <w:rsid w:val="001F5AFA"/>
    <w:rsid w:val="001F6D70"/>
    <w:rsid w:val="001F70E2"/>
    <w:rsid w:val="001F7438"/>
    <w:rsid w:val="001F7BB1"/>
    <w:rsid w:val="00200F76"/>
    <w:rsid w:val="00201165"/>
    <w:rsid w:val="00201C79"/>
    <w:rsid w:val="00202776"/>
    <w:rsid w:val="00202EE6"/>
    <w:rsid w:val="002033B8"/>
    <w:rsid w:val="00203698"/>
    <w:rsid w:val="002040AB"/>
    <w:rsid w:val="002041E7"/>
    <w:rsid w:val="0020431E"/>
    <w:rsid w:val="002044A4"/>
    <w:rsid w:val="00204879"/>
    <w:rsid w:val="0020550A"/>
    <w:rsid w:val="00205BD8"/>
    <w:rsid w:val="00205F5E"/>
    <w:rsid w:val="0021013B"/>
    <w:rsid w:val="00210D6A"/>
    <w:rsid w:val="00211945"/>
    <w:rsid w:val="00211B43"/>
    <w:rsid w:val="002120B0"/>
    <w:rsid w:val="00212255"/>
    <w:rsid w:val="00212315"/>
    <w:rsid w:val="0021265D"/>
    <w:rsid w:val="00212AA9"/>
    <w:rsid w:val="00212EB8"/>
    <w:rsid w:val="00212FBF"/>
    <w:rsid w:val="00213082"/>
    <w:rsid w:val="00213629"/>
    <w:rsid w:val="00213F99"/>
    <w:rsid w:val="00214788"/>
    <w:rsid w:val="00214CBD"/>
    <w:rsid w:val="00215297"/>
    <w:rsid w:val="00216065"/>
    <w:rsid w:val="00216A3F"/>
    <w:rsid w:val="00216BF8"/>
    <w:rsid w:val="00217AB4"/>
    <w:rsid w:val="00220883"/>
    <w:rsid w:val="00220B3A"/>
    <w:rsid w:val="00220B52"/>
    <w:rsid w:val="00220B72"/>
    <w:rsid w:val="002218BC"/>
    <w:rsid w:val="00223277"/>
    <w:rsid w:val="002236E4"/>
    <w:rsid w:val="002245D4"/>
    <w:rsid w:val="00224895"/>
    <w:rsid w:val="00224CB1"/>
    <w:rsid w:val="00225363"/>
    <w:rsid w:val="00225AD4"/>
    <w:rsid w:val="002269FA"/>
    <w:rsid w:val="00227BA8"/>
    <w:rsid w:val="00227C45"/>
    <w:rsid w:val="00227F22"/>
    <w:rsid w:val="002305C6"/>
    <w:rsid w:val="00230843"/>
    <w:rsid w:val="00231A0F"/>
    <w:rsid w:val="0023219D"/>
    <w:rsid w:val="00232387"/>
    <w:rsid w:val="00233097"/>
    <w:rsid w:val="00233BAE"/>
    <w:rsid w:val="00234577"/>
    <w:rsid w:val="00234E71"/>
    <w:rsid w:val="0023500B"/>
    <w:rsid w:val="002351AB"/>
    <w:rsid w:val="0023532F"/>
    <w:rsid w:val="00235401"/>
    <w:rsid w:val="0023623F"/>
    <w:rsid w:val="00237649"/>
    <w:rsid w:val="002378D4"/>
    <w:rsid w:val="002402CB"/>
    <w:rsid w:val="0024172C"/>
    <w:rsid w:val="00241D4C"/>
    <w:rsid w:val="00241DD0"/>
    <w:rsid w:val="00241E99"/>
    <w:rsid w:val="00242235"/>
    <w:rsid w:val="002425CD"/>
    <w:rsid w:val="00242EB0"/>
    <w:rsid w:val="0024358E"/>
    <w:rsid w:val="00243B01"/>
    <w:rsid w:val="00244265"/>
    <w:rsid w:val="002446F4"/>
    <w:rsid w:val="00244E5C"/>
    <w:rsid w:val="002450C1"/>
    <w:rsid w:val="00245259"/>
    <w:rsid w:val="00245345"/>
    <w:rsid w:val="00245592"/>
    <w:rsid w:val="00246165"/>
    <w:rsid w:val="0024640E"/>
    <w:rsid w:val="0024657F"/>
    <w:rsid w:val="00247145"/>
    <w:rsid w:val="0025145A"/>
    <w:rsid w:val="002521BA"/>
    <w:rsid w:val="00254FF2"/>
    <w:rsid w:val="00255981"/>
    <w:rsid w:val="002571DE"/>
    <w:rsid w:val="002578A5"/>
    <w:rsid w:val="002579EE"/>
    <w:rsid w:val="00257BDC"/>
    <w:rsid w:val="00260531"/>
    <w:rsid w:val="00260734"/>
    <w:rsid w:val="0026073F"/>
    <w:rsid w:val="0026112A"/>
    <w:rsid w:val="002624F2"/>
    <w:rsid w:val="0026261F"/>
    <w:rsid w:val="002628C9"/>
    <w:rsid w:val="0026427D"/>
    <w:rsid w:val="0026482C"/>
    <w:rsid w:val="00264D85"/>
    <w:rsid w:val="002654AB"/>
    <w:rsid w:val="002659F6"/>
    <w:rsid w:val="00265B1C"/>
    <w:rsid w:val="0026609E"/>
    <w:rsid w:val="00266559"/>
    <w:rsid w:val="00266E21"/>
    <w:rsid w:val="00270259"/>
    <w:rsid w:val="002709A9"/>
    <w:rsid w:val="00270BFE"/>
    <w:rsid w:val="0027110B"/>
    <w:rsid w:val="00271234"/>
    <w:rsid w:val="0027163F"/>
    <w:rsid w:val="0027368F"/>
    <w:rsid w:val="00273876"/>
    <w:rsid w:val="002744F5"/>
    <w:rsid w:val="00274515"/>
    <w:rsid w:val="00275874"/>
    <w:rsid w:val="002767C9"/>
    <w:rsid w:val="002768E9"/>
    <w:rsid w:val="0027699A"/>
    <w:rsid w:val="002778EE"/>
    <w:rsid w:val="002779FE"/>
    <w:rsid w:val="00280206"/>
    <w:rsid w:val="00280CC9"/>
    <w:rsid w:val="00282D74"/>
    <w:rsid w:val="002835BB"/>
    <w:rsid w:val="00283DEE"/>
    <w:rsid w:val="00284CC5"/>
    <w:rsid w:val="002855FC"/>
    <w:rsid w:val="00285D1C"/>
    <w:rsid w:val="00286255"/>
    <w:rsid w:val="002869E1"/>
    <w:rsid w:val="00290DC8"/>
    <w:rsid w:val="0029144E"/>
    <w:rsid w:val="00291740"/>
    <w:rsid w:val="002928F9"/>
    <w:rsid w:val="00293007"/>
    <w:rsid w:val="002931C3"/>
    <w:rsid w:val="0029329D"/>
    <w:rsid w:val="00294913"/>
    <w:rsid w:val="00294EC0"/>
    <w:rsid w:val="002950AD"/>
    <w:rsid w:val="00295F82"/>
    <w:rsid w:val="00296026"/>
    <w:rsid w:val="0029653D"/>
    <w:rsid w:val="0029655C"/>
    <w:rsid w:val="00296735"/>
    <w:rsid w:val="00296E6F"/>
    <w:rsid w:val="00296FBC"/>
    <w:rsid w:val="0029703B"/>
    <w:rsid w:val="002A0BC8"/>
    <w:rsid w:val="002A1199"/>
    <w:rsid w:val="002A14E5"/>
    <w:rsid w:val="002A18E8"/>
    <w:rsid w:val="002A286E"/>
    <w:rsid w:val="002A2992"/>
    <w:rsid w:val="002A397D"/>
    <w:rsid w:val="002A3E64"/>
    <w:rsid w:val="002A3EEC"/>
    <w:rsid w:val="002A3F00"/>
    <w:rsid w:val="002A495E"/>
    <w:rsid w:val="002A4F40"/>
    <w:rsid w:val="002A549D"/>
    <w:rsid w:val="002A5997"/>
    <w:rsid w:val="002A5F29"/>
    <w:rsid w:val="002A659D"/>
    <w:rsid w:val="002A692F"/>
    <w:rsid w:val="002B1344"/>
    <w:rsid w:val="002B1540"/>
    <w:rsid w:val="002B2BC6"/>
    <w:rsid w:val="002B3C3E"/>
    <w:rsid w:val="002B3D9E"/>
    <w:rsid w:val="002B4D6D"/>
    <w:rsid w:val="002B54B5"/>
    <w:rsid w:val="002B5647"/>
    <w:rsid w:val="002B5688"/>
    <w:rsid w:val="002B56B1"/>
    <w:rsid w:val="002B5792"/>
    <w:rsid w:val="002B70FE"/>
    <w:rsid w:val="002C020C"/>
    <w:rsid w:val="002C11D0"/>
    <w:rsid w:val="002C14F4"/>
    <w:rsid w:val="002C1B16"/>
    <w:rsid w:val="002C1D9B"/>
    <w:rsid w:val="002C2AC1"/>
    <w:rsid w:val="002C33EF"/>
    <w:rsid w:val="002C35C1"/>
    <w:rsid w:val="002C3610"/>
    <w:rsid w:val="002C430B"/>
    <w:rsid w:val="002C564B"/>
    <w:rsid w:val="002C56AE"/>
    <w:rsid w:val="002C6043"/>
    <w:rsid w:val="002C7427"/>
    <w:rsid w:val="002C768C"/>
    <w:rsid w:val="002C7CDB"/>
    <w:rsid w:val="002D000B"/>
    <w:rsid w:val="002D06BA"/>
    <w:rsid w:val="002D0F77"/>
    <w:rsid w:val="002D170C"/>
    <w:rsid w:val="002D25B8"/>
    <w:rsid w:val="002D2B0F"/>
    <w:rsid w:val="002D2F38"/>
    <w:rsid w:val="002D3C38"/>
    <w:rsid w:val="002D3D9B"/>
    <w:rsid w:val="002D474F"/>
    <w:rsid w:val="002D4E8E"/>
    <w:rsid w:val="002D5C36"/>
    <w:rsid w:val="002D5CBB"/>
    <w:rsid w:val="002D6B3C"/>
    <w:rsid w:val="002D6E1E"/>
    <w:rsid w:val="002D71FA"/>
    <w:rsid w:val="002D7735"/>
    <w:rsid w:val="002D78B6"/>
    <w:rsid w:val="002D7EB3"/>
    <w:rsid w:val="002E0B33"/>
    <w:rsid w:val="002E0C62"/>
    <w:rsid w:val="002E1001"/>
    <w:rsid w:val="002E1686"/>
    <w:rsid w:val="002E1804"/>
    <w:rsid w:val="002E1D08"/>
    <w:rsid w:val="002E219F"/>
    <w:rsid w:val="002E29CC"/>
    <w:rsid w:val="002E2C2D"/>
    <w:rsid w:val="002E3100"/>
    <w:rsid w:val="002E3162"/>
    <w:rsid w:val="002E3D52"/>
    <w:rsid w:val="002E453C"/>
    <w:rsid w:val="002E462B"/>
    <w:rsid w:val="002E4B31"/>
    <w:rsid w:val="002E508D"/>
    <w:rsid w:val="002E7200"/>
    <w:rsid w:val="002E793B"/>
    <w:rsid w:val="002E7F7E"/>
    <w:rsid w:val="002F023D"/>
    <w:rsid w:val="002F051E"/>
    <w:rsid w:val="002F05C0"/>
    <w:rsid w:val="002F0F1A"/>
    <w:rsid w:val="002F11BB"/>
    <w:rsid w:val="002F1ACF"/>
    <w:rsid w:val="002F255A"/>
    <w:rsid w:val="002F26C5"/>
    <w:rsid w:val="002F2D51"/>
    <w:rsid w:val="002F2F63"/>
    <w:rsid w:val="002F3742"/>
    <w:rsid w:val="002F419E"/>
    <w:rsid w:val="002F59A0"/>
    <w:rsid w:val="002F7602"/>
    <w:rsid w:val="00300325"/>
    <w:rsid w:val="003004A9"/>
    <w:rsid w:val="00301A41"/>
    <w:rsid w:val="00301A7A"/>
    <w:rsid w:val="00301CBD"/>
    <w:rsid w:val="00303A78"/>
    <w:rsid w:val="003041D9"/>
    <w:rsid w:val="00304417"/>
    <w:rsid w:val="00304E58"/>
    <w:rsid w:val="00305134"/>
    <w:rsid w:val="003058DC"/>
    <w:rsid w:val="00306E7D"/>
    <w:rsid w:val="00307B30"/>
    <w:rsid w:val="00307DC4"/>
    <w:rsid w:val="0031081B"/>
    <w:rsid w:val="0031091E"/>
    <w:rsid w:val="00310AD6"/>
    <w:rsid w:val="00311D09"/>
    <w:rsid w:val="00311E26"/>
    <w:rsid w:val="0031217B"/>
    <w:rsid w:val="003127C5"/>
    <w:rsid w:val="00313535"/>
    <w:rsid w:val="00313D89"/>
    <w:rsid w:val="00313E0D"/>
    <w:rsid w:val="003148E0"/>
    <w:rsid w:val="0031512C"/>
    <w:rsid w:val="00315B26"/>
    <w:rsid w:val="00315C84"/>
    <w:rsid w:val="00315F5E"/>
    <w:rsid w:val="003161CB"/>
    <w:rsid w:val="003173AE"/>
    <w:rsid w:val="00317AF7"/>
    <w:rsid w:val="00321302"/>
    <w:rsid w:val="00323E07"/>
    <w:rsid w:val="0032439F"/>
    <w:rsid w:val="00324DC5"/>
    <w:rsid w:val="00325EFC"/>
    <w:rsid w:val="00325FFA"/>
    <w:rsid w:val="003301E7"/>
    <w:rsid w:val="003304C0"/>
    <w:rsid w:val="003311A0"/>
    <w:rsid w:val="00332092"/>
    <w:rsid w:val="00332220"/>
    <w:rsid w:val="0033287E"/>
    <w:rsid w:val="00333665"/>
    <w:rsid w:val="00333FA6"/>
    <w:rsid w:val="00335327"/>
    <w:rsid w:val="003356A1"/>
    <w:rsid w:val="00335924"/>
    <w:rsid w:val="00335D69"/>
    <w:rsid w:val="00336ECE"/>
    <w:rsid w:val="0033721D"/>
    <w:rsid w:val="0034018D"/>
    <w:rsid w:val="00340877"/>
    <w:rsid w:val="00340B90"/>
    <w:rsid w:val="00340D3F"/>
    <w:rsid w:val="0034113F"/>
    <w:rsid w:val="00341B03"/>
    <w:rsid w:val="003421F2"/>
    <w:rsid w:val="00342299"/>
    <w:rsid w:val="00342A14"/>
    <w:rsid w:val="003430E9"/>
    <w:rsid w:val="00343541"/>
    <w:rsid w:val="003437AB"/>
    <w:rsid w:val="00344E3F"/>
    <w:rsid w:val="00345135"/>
    <w:rsid w:val="00346C48"/>
    <w:rsid w:val="00346E83"/>
    <w:rsid w:val="003479E2"/>
    <w:rsid w:val="00350168"/>
    <w:rsid w:val="0035137D"/>
    <w:rsid w:val="0035155C"/>
    <w:rsid w:val="00351570"/>
    <w:rsid w:val="003529BE"/>
    <w:rsid w:val="003550E4"/>
    <w:rsid w:val="00355536"/>
    <w:rsid w:val="00355964"/>
    <w:rsid w:val="00355D35"/>
    <w:rsid w:val="00356233"/>
    <w:rsid w:val="00361126"/>
    <w:rsid w:val="0036168D"/>
    <w:rsid w:val="003619EB"/>
    <w:rsid w:val="0036207F"/>
    <w:rsid w:val="003625FE"/>
    <w:rsid w:val="00362AB3"/>
    <w:rsid w:val="00363591"/>
    <w:rsid w:val="0036386A"/>
    <w:rsid w:val="003639B2"/>
    <w:rsid w:val="0036493A"/>
    <w:rsid w:val="00364DFC"/>
    <w:rsid w:val="003653F0"/>
    <w:rsid w:val="00366827"/>
    <w:rsid w:val="0036685D"/>
    <w:rsid w:val="00366908"/>
    <w:rsid w:val="003709F5"/>
    <w:rsid w:val="003711A5"/>
    <w:rsid w:val="003714EB"/>
    <w:rsid w:val="003717D8"/>
    <w:rsid w:val="0037255B"/>
    <w:rsid w:val="00372783"/>
    <w:rsid w:val="00372DEE"/>
    <w:rsid w:val="00374129"/>
    <w:rsid w:val="003741F6"/>
    <w:rsid w:val="00375730"/>
    <w:rsid w:val="00376C02"/>
    <w:rsid w:val="00376CD9"/>
    <w:rsid w:val="003775C5"/>
    <w:rsid w:val="003778EF"/>
    <w:rsid w:val="00377B34"/>
    <w:rsid w:val="00377F79"/>
    <w:rsid w:val="00380043"/>
    <w:rsid w:val="00380194"/>
    <w:rsid w:val="0038143D"/>
    <w:rsid w:val="00381499"/>
    <w:rsid w:val="00381A5E"/>
    <w:rsid w:val="00382C0F"/>
    <w:rsid w:val="00386410"/>
    <w:rsid w:val="00386B44"/>
    <w:rsid w:val="00386F87"/>
    <w:rsid w:val="003870AC"/>
    <w:rsid w:val="00387C10"/>
    <w:rsid w:val="00390124"/>
    <w:rsid w:val="00390FF9"/>
    <w:rsid w:val="003910B6"/>
    <w:rsid w:val="00391364"/>
    <w:rsid w:val="00391904"/>
    <w:rsid w:val="00391D6B"/>
    <w:rsid w:val="00392924"/>
    <w:rsid w:val="00392A3D"/>
    <w:rsid w:val="00392C2B"/>
    <w:rsid w:val="00392C34"/>
    <w:rsid w:val="00392F24"/>
    <w:rsid w:val="00392F2B"/>
    <w:rsid w:val="003942B7"/>
    <w:rsid w:val="00397070"/>
    <w:rsid w:val="00397600"/>
    <w:rsid w:val="003A0483"/>
    <w:rsid w:val="003A099F"/>
    <w:rsid w:val="003A0ADC"/>
    <w:rsid w:val="003A0F38"/>
    <w:rsid w:val="003A13C0"/>
    <w:rsid w:val="003A1E13"/>
    <w:rsid w:val="003A28F9"/>
    <w:rsid w:val="003A2EB4"/>
    <w:rsid w:val="003A357C"/>
    <w:rsid w:val="003A36A8"/>
    <w:rsid w:val="003A3FD2"/>
    <w:rsid w:val="003A4448"/>
    <w:rsid w:val="003A5A4A"/>
    <w:rsid w:val="003A5AF2"/>
    <w:rsid w:val="003A61BC"/>
    <w:rsid w:val="003A6342"/>
    <w:rsid w:val="003A6AAB"/>
    <w:rsid w:val="003A74FB"/>
    <w:rsid w:val="003B0F1A"/>
    <w:rsid w:val="003B1050"/>
    <w:rsid w:val="003B1DB6"/>
    <w:rsid w:val="003B4190"/>
    <w:rsid w:val="003B49C1"/>
    <w:rsid w:val="003B49CF"/>
    <w:rsid w:val="003B4B17"/>
    <w:rsid w:val="003B56EE"/>
    <w:rsid w:val="003B66BF"/>
    <w:rsid w:val="003B6ACF"/>
    <w:rsid w:val="003B6EB8"/>
    <w:rsid w:val="003B7808"/>
    <w:rsid w:val="003B7EDA"/>
    <w:rsid w:val="003C01A2"/>
    <w:rsid w:val="003C03B6"/>
    <w:rsid w:val="003C0C1E"/>
    <w:rsid w:val="003C0E25"/>
    <w:rsid w:val="003C19AD"/>
    <w:rsid w:val="003C1F6E"/>
    <w:rsid w:val="003C242E"/>
    <w:rsid w:val="003C288A"/>
    <w:rsid w:val="003C4BB3"/>
    <w:rsid w:val="003C7359"/>
    <w:rsid w:val="003C78EC"/>
    <w:rsid w:val="003C7916"/>
    <w:rsid w:val="003C7DD3"/>
    <w:rsid w:val="003D355C"/>
    <w:rsid w:val="003D3615"/>
    <w:rsid w:val="003D41B8"/>
    <w:rsid w:val="003D4753"/>
    <w:rsid w:val="003D4B86"/>
    <w:rsid w:val="003D54BA"/>
    <w:rsid w:val="003D558A"/>
    <w:rsid w:val="003D5900"/>
    <w:rsid w:val="003D61EB"/>
    <w:rsid w:val="003D68F3"/>
    <w:rsid w:val="003E0306"/>
    <w:rsid w:val="003E32ED"/>
    <w:rsid w:val="003E3342"/>
    <w:rsid w:val="003E42B6"/>
    <w:rsid w:val="003E4687"/>
    <w:rsid w:val="003E5CC0"/>
    <w:rsid w:val="003E5CCD"/>
    <w:rsid w:val="003E7302"/>
    <w:rsid w:val="003E737C"/>
    <w:rsid w:val="003E78A9"/>
    <w:rsid w:val="003E791A"/>
    <w:rsid w:val="003E7EE3"/>
    <w:rsid w:val="003F006B"/>
    <w:rsid w:val="003F0CA6"/>
    <w:rsid w:val="003F171B"/>
    <w:rsid w:val="003F185E"/>
    <w:rsid w:val="003F355A"/>
    <w:rsid w:val="003F58B2"/>
    <w:rsid w:val="003F5D2C"/>
    <w:rsid w:val="003F6C32"/>
    <w:rsid w:val="003F6FF3"/>
    <w:rsid w:val="00400531"/>
    <w:rsid w:val="004008D6"/>
    <w:rsid w:val="0040108C"/>
    <w:rsid w:val="00402323"/>
    <w:rsid w:val="004028FC"/>
    <w:rsid w:val="00405D74"/>
    <w:rsid w:val="00405E8E"/>
    <w:rsid w:val="00406824"/>
    <w:rsid w:val="00406BEE"/>
    <w:rsid w:val="00407C6B"/>
    <w:rsid w:val="00410378"/>
    <w:rsid w:val="00411C6B"/>
    <w:rsid w:val="00412FDB"/>
    <w:rsid w:val="00413505"/>
    <w:rsid w:val="00413A24"/>
    <w:rsid w:val="00414110"/>
    <w:rsid w:val="004142A1"/>
    <w:rsid w:val="004145D1"/>
    <w:rsid w:val="00414971"/>
    <w:rsid w:val="004158DD"/>
    <w:rsid w:val="004161B4"/>
    <w:rsid w:val="0041685E"/>
    <w:rsid w:val="00417E9A"/>
    <w:rsid w:val="00417FB3"/>
    <w:rsid w:val="00417FCE"/>
    <w:rsid w:val="00421C58"/>
    <w:rsid w:val="0042229B"/>
    <w:rsid w:val="00422DDC"/>
    <w:rsid w:val="00423AF7"/>
    <w:rsid w:val="00423D12"/>
    <w:rsid w:val="00423E4C"/>
    <w:rsid w:val="004241E6"/>
    <w:rsid w:val="00424B2C"/>
    <w:rsid w:val="00425A1D"/>
    <w:rsid w:val="004261FE"/>
    <w:rsid w:val="00426D2C"/>
    <w:rsid w:val="0043071D"/>
    <w:rsid w:val="00430BAA"/>
    <w:rsid w:val="00430F66"/>
    <w:rsid w:val="004312EC"/>
    <w:rsid w:val="004315BC"/>
    <w:rsid w:val="00431DB5"/>
    <w:rsid w:val="00432CE9"/>
    <w:rsid w:val="00432CFA"/>
    <w:rsid w:val="004338E8"/>
    <w:rsid w:val="0043393A"/>
    <w:rsid w:val="00433DB3"/>
    <w:rsid w:val="0043426B"/>
    <w:rsid w:val="004344DC"/>
    <w:rsid w:val="004344FC"/>
    <w:rsid w:val="00435816"/>
    <w:rsid w:val="00435839"/>
    <w:rsid w:val="00435D02"/>
    <w:rsid w:val="00435D2A"/>
    <w:rsid w:val="00437063"/>
    <w:rsid w:val="00437E69"/>
    <w:rsid w:val="00440504"/>
    <w:rsid w:val="00441753"/>
    <w:rsid w:val="00441DBC"/>
    <w:rsid w:val="00443E4F"/>
    <w:rsid w:val="0044431F"/>
    <w:rsid w:val="004444CE"/>
    <w:rsid w:val="00445916"/>
    <w:rsid w:val="00446F59"/>
    <w:rsid w:val="00450394"/>
    <w:rsid w:val="00450DDB"/>
    <w:rsid w:val="00450ECD"/>
    <w:rsid w:val="0045180B"/>
    <w:rsid w:val="004526E8"/>
    <w:rsid w:val="00452B52"/>
    <w:rsid w:val="00452BA7"/>
    <w:rsid w:val="004552C2"/>
    <w:rsid w:val="0045589A"/>
    <w:rsid w:val="004558E7"/>
    <w:rsid w:val="00456210"/>
    <w:rsid w:val="004562A2"/>
    <w:rsid w:val="00456363"/>
    <w:rsid w:val="00456D9C"/>
    <w:rsid w:val="0045741C"/>
    <w:rsid w:val="004627D9"/>
    <w:rsid w:val="00462A28"/>
    <w:rsid w:val="0046338E"/>
    <w:rsid w:val="00463535"/>
    <w:rsid w:val="00463BA2"/>
    <w:rsid w:val="00463FC1"/>
    <w:rsid w:val="0046498F"/>
    <w:rsid w:val="00464C46"/>
    <w:rsid w:val="004652F7"/>
    <w:rsid w:val="0046555B"/>
    <w:rsid w:val="004657A8"/>
    <w:rsid w:val="0046675E"/>
    <w:rsid w:val="0046737B"/>
    <w:rsid w:val="0046772A"/>
    <w:rsid w:val="0047098B"/>
    <w:rsid w:val="00473332"/>
    <w:rsid w:val="00473D03"/>
    <w:rsid w:val="004740FA"/>
    <w:rsid w:val="00475922"/>
    <w:rsid w:val="00475976"/>
    <w:rsid w:val="0047664B"/>
    <w:rsid w:val="00477140"/>
    <w:rsid w:val="004774E0"/>
    <w:rsid w:val="00477B66"/>
    <w:rsid w:val="00477B98"/>
    <w:rsid w:val="00480BC1"/>
    <w:rsid w:val="00481B1C"/>
    <w:rsid w:val="00482AEF"/>
    <w:rsid w:val="00482FF8"/>
    <w:rsid w:val="004833A8"/>
    <w:rsid w:val="0048353B"/>
    <w:rsid w:val="004836A1"/>
    <w:rsid w:val="00484F6C"/>
    <w:rsid w:val="00485C3D"/>
    <w:rsid w:val="00486E4C"/>
    <w:rsid w:val="00486FF6"/>
    <w:rsid w:val="00487DBE"/>
    <w:rsid w:val="00487E1C"/>
    <w:rsid w:val="00487FE6"/>
    <w:rsid w:val="00490175"/>
    <w:rsid w:val="0049064C"/>
    <w:rsid w:val="00490A55"/>
    <w:rsid w:val="004916CF"/>
    <w:rsid w:val="00492068"/>
    <w:rsid w:val="00492EF2"/>
    <w:rsid w:val="00492F99"/>
    <w:rsid w:val="004933BA"/>
    <w:rsid w:val="00493613"/>
    <w:rsid w:val="00493A71"/>
    <w:rsid w:val="00493EF7"/>
    <w:rsid w:val="00494E87"/>
    <w:rsid w:val="00494F43"/>
    <w:rsid w:val="00497692"/>
    <w:rsid w:val="004A00CF"/>
    <w:rsid w:val="004A08D1"/>
    <w:rsid w:val="004A0F51"/>
    <w:rsid w:val="004A2214"/>
    <w:rsid w:val="004A262A"/>
    <w:rsid w:val="004A2C89"/>
    <w:rsid w:val="004A39F3"/>
    <w:rsid w:val="004A6D0A"/>
    <w:rsid w:val="004A7510"/>
    <w:rsid w:val="004A7F8A"/>
    <w:rsid w:val="004B0DD0"/>
    <w:rsid w:val="004B176B"/>
    <w:rsid w:val="004B1D05"/>
    <w:rsid w:val="004B2007"/>
    <w:rsid w:val="004B5350"/>
    <w:rsid w:val="004B53DA"/>
    <w:rsid w:val="004B693C"/>
    <w:rsid w:val="004B6AC3"/>
    <w:rsid w:val="004B79B3"/>
    <w:rsid w:val="004B7EE2"/>
    <w:rsid w:val="004C19DF"/>
    <w:rsid w:val="004C2457"/>
    <w:rsid w:val="004C2F23"/>
    <w:rsid w:val="004C4D00"/>
    <w:rsid w:val="004C5029"/>
    <w:rsid w:val="004C525C"/>
    <w:rsid w:val="004C64D7"/>
    <w:rsid w:val="004C6DFC"/>
    <w:rsid w:val="004C71DB"/>
    <w:rsid w:val="004C7D3D"/>
    <w:rsid w:val="004D02C1"/>
    <w:rsid w:val="004D02DD"/>
    <w:rsid w:val="004D06F3"/>
    <w:rsid w:val="004D0708"/>
    <w:rsid w:val="004D17B9"/>
    <w:rsid w:val="004D17EB"/>
    <w:rsid w:val="004D29F0"/>
    <w:rsid w:val="004D35BB"/>
    <w:rsid w:val="004D3B24"/>
    <w:rsid w:val="004D3EDB"/>
    <w:rsid w:val="004D430E"/>
    <w:rsid w:val="004D6262"/>
    <w:rsid w:val="004D6D4A"/>
    <w:rsid w:val="004E0812"/>
    <w:rsid w:val="004E1290"/>
    <w:rsid w:val="004E1F11"/>
    <w:rsid w:val="004E21C0"/>
    <w:rsid w:val="004E2380"/>
    <w:rsid w:val="004E2389"/>
    <w:rsid w:val="004E243F"/>
    <w:rsid w:val="004E41C3"/>
    <w:rsid w:val="004E4583"/>
    <w:rsid w:val="004E5E99"/>
    <w:rsid w:val="004E6127"/>
    <w:rsid w:val="004E6A4C"/>
    <w:rsid w:val="004E6A69"/>
    <w:rsid w:val="004E6DBB"/>
    <w:rsid w:val="004E6F9B"/>
    <w:rsid w:val="004F0628"/>
    <w:rsid w:val="004F0657"/>
    <w:rsid w:val="004F1FEC"/>
    <w:rsid w:val="004F224E"/>
    <w:rsid w:val="004F26A2"/>
    <w:rsid w:val="004F3199"/>
    <w:rsid w:val="004F3215"/>
    <w:rsid w:val="004F5B8D"/>
    <w:rsid w:val="004F711B"/>
    <w:rsid w:val="004F7D0B"/>
    <w:rsid w:val="00501A0D"/>
    <w:rsid w:val="00501EC9"/>
    <w:rsid w:val="00501F27"/>
    <w:rsid w:val="00502722"/>
    <w:rsid w:val="0050272B"/>
    <w:rsid w:val="0050372F"/>
    <w:rsid w:val="00505522"/>
    <w:rsid w:val="005065CA"/>
    <w:rsid w:val="00506D4D"/>
    <w:rsid w:val="00507340"/>
    <w:rsid w:val="005075C0"/>
    <w:rsid w:val="00510925"/>
    <w:rsid w:val="00510D00"/>
    <w:rsid w:val="00510ED3"/>
    <w:rsid w:val="00512469"/>
    <w:rsid w:val="0051274F"/>
    <w:rsid w:val="00512B9A"/>
    <w:rsid w:val="00512BE1"/>
    <w:rsid w:val="005136E9"/>
    <w:rsid w:val="00513D93"/>
    <w:rsid w:val="00515629"/>
    <w:rsid w:val="005178D6"/>
    <w:rsid w:val="00521700"/>
    <w:rsid w:val="00521C86"/>
    <w:rsid w:val="00522596"/>
    <w:rsid w:val="0052261E"/>
    <w:rsid w:val="0052403E"/>
    <w:rsid w:val="0052438D"/>
    <w:rsid w:val="0052479E"/>
    <w:rsid w:val="00524EEB"/>
    <w:rsid w:val="00526514"/>
    <w:rsid w:val="00526B3B"/>
    <w:rsid w:val="00526CE5"/>
    <w:rsid w:val="00526F50"/>
    <w:rsid w:val="0052776B"/>
    <w:rsid w:val="00527A10"/>
    <w:rsid w:val="00527BE3"/>
    <w:rsid w:val="0053060D"/>
    <w:rsid w:val="00530678"/>
    <w:rsid w:val="00530B8B"/>
    <w:rsid w:val="00530C33"/>
    <w:rsid w:val="00531066"/>
    <w:rsid w:val="00531073"/>
    <w:rsid w:val="00531BEA"/>
    <w:rsid w:val="00531E1B"/>
    <w:rsid w:val="00532F1E"/>
    <w:rsid w:val="005333DE"/>
    <w:rsid w:val="00533963"/>
    <w:rsid w:val="0053455C"/>
    <w:rsid w:val="00534871"/>
    <w:rsid w:val="0053498E"/>
    <w:rsid w:val="00535BA9"/>
    <w:rsid w:val="00536E53"/>
    <w:rsid w:val="00536E78"/>
    <w:rsid w:val="00536EC0"/>
    <w:rsid w:val="005374B4"/>
    <w:rsid w:val="00537532"/>
    <w:rsid w:val="00537941"/>
    <w:rsid w:val="00537B9A"/>
    <w:rsid w:val="00537D41"/>
    <w:rsid w:val="005404C4"/>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385"/>
    <w:rsid w:val="0055040D"/>
    <w:rsid w:val="00552324"/>
    <w:rsid w:val="00552440"/>
    <w:rsid w:val="005536C1"/>
    <w:rsid w:val="00554019"/>
    <w:rsid w:val="00554215"/>
    <w:rsid w:val="005546A2"/>
    <w:rsid w:val="00554A51"/>
    <w:rsid w:val="005553F6"/>
    <w:rsid w:val="00555414"/>
    <w:rsid w:val="005558FF"/>
    <w:rsid w:val="0055762F"/>
    <w:rsid w:val="0055786F"/>
    <w:rsid w:val="00557E45"/>
    <w:rsid w:val="00560695"/>
    <w:rsid w:val="00562388"/>
    <w:rsid w:val="00562AF5"/>
    <w:rsid w:val="0056392E"/>
    <w:rsid w:val="00564370"/>
    <w:rsid w:val="0056632F"/>
    <w:rsid w:val="00566F83"/>
    <w:rsid w:val="00567089"/>
    <w:rsid w:val="0056711E"/>
    <w:rsid w:val="00567C67"/>
    <w:rsid w:val="00570848"/>
    <w:rsid w:val="00570D2C"/>
    <w:rsid w:val="0057112A"/>
    <w:rsid w:val="005712EF"/>
    <w:rsid w:val="00572AF4"/>
    <w:rsid w:val="00572E59"/>
    <w:rsid w:val="005759B0"/>
    <w:rsid w:val="00575CE0"/>
    <w:rsid w:val="0057659A"/>
    <w:rsid w:val="005770C4"/>
    <w:rsid w:val="005779D4"/>
    <w:rsid w:val="00577B05"/>
    <w:rsid w:val="0058008D"/>
    <w:rsid w:val="0058026A"/>
    <w:rsid w:val="005803EC"/>
    <w:rsid w:val="005811C4"/>
    <w:rsid w:val="00581907"/>
    <w:rsid w:val="00581C07"/>
    <w:rsid w:val="005824D2"/>
    <w:rsid w:val="0058301E"/>
    <w:rsid w:val="00583179"/>
    <w:rsid w:val="00584B82"/>
    <w:rsid w:val="00586794"/>
    <w:rsid w:val="0058702B"/>
    <w:rsid w:val="00587755"/>
    <w:rsid w:val="0059043B"/>
    <w:rsid w:val="00591153"/>
    <w:rsid w:val="005919B6"/>
    <w:rsid w:val="0059231A"/>
    <w:rsid w:val="00592CB7"/>
    <w:rsid w:val="0059361C"/>
    <w:rsid w:val="005949F9"/>
    <w:rsid w:val="00594FEF"/>
    <w:rsid w:val="005958FA"/>
    <w:rsid w:val="005962CF"/>
    <w:rsid w:val="00596907"/>
    <w:rsid w:val="005A0328"/>
    <w:rsid w:val="005A152E"/>
    <w:rsid w:val="005A27A4"/>
    <w:rsid w:val="005A3B65"/>
    <w:rsid w:val="005A4848"/>
    <w:rsid w:val="005A4C17"/>
    <w:rsid w:val="005A4DB3"/>
    <w:rsid w:val="005A677E"/>
    <w:rsid w:val="005B0749"/>
    <w:rsid w:val="005B0BF1"/>
    <w:rsid w:val="005B0DEC"/>
    <w:rsid w:val="005B0E15"/>
    <w:rsid w:val="005B17AE"/>
    <w:rsid w:val="005B1968"/>
    <w:rsid w:val="005B245D"/>
    <w:rsid w:val="005B252C"/>
    <w:rsid w:val="005B27B0"/>
    <w:rsid w:val="005B3A70"/>
    <w:rsid w:val="005B5454"/>
    <w:rsid w:val="005B5518"/>
    <w:rsid w:val="005B566A"/>
    <w:rsid w:val="005B58C9"/>
    <w:rsid w:val="005B59CB"/>
    <w:rsid w:val="005B5CDC"/>
    <w:rsid w:val="005B5E91"/>
    <w:rsid w:val="005B6949"/>
    <w:rsid w:val="005B728F"/>
    <w:rsid w:val="005B72EA"/>
    <w:rsid w:val="005B7A4A"/>
    <w:rsid w:val="005C0BE7"/>
    <w:rsid w:val="005C0E3E"/>
    <w:rsid w:val="005C10EE"/>
    <w:rsid w:val="005C32A3"/>
    <w:rsid w:val="005C46AB"/>
    <w:rsid w:val="005C58E5"/>
    <w:rsid w:val="005C5E17"/>
    <w:rsid w:val="005C5ECE"/>
    <w:rsid w:val="005C5FB2"/>
    <w:rsid w:val="005C67DA"/>
    <w:rsid w:val="005C6CB3"/>
    <w:rsid w:val="005C7781"/>
    <w:rsid w:val="005D03B3"/>
    <w:rsid w:val="005D0A36"/>
    <w:rsid w:val="005D13A9"/>
    <w:rsid w:val="005D2D42"/>
    <w:rsid w:val="005D3209"/>
    <w:rsid w:val="005D3641"/>
    <w:rsid w:val="005D4429"/>
    <w:rsid w:val="005D46AA"/>
    <w:rsid w:val="005D5007"/>
    <w:rsid w:val="005D5DA0"/>
    <w:rsid w:val="005D6BA9"/>
    <w:rsid w:val="005E227B"/>
    <w:rsid w:val="005E3FE6"/>
    <w:rsid w:val="005E4071"/>
    <w:rsid w:val="005E4C43"/>
    <w:rsid w:val="005E5178"/>
    <w:rsid w:val="005E5295"/>
    <w:rsid w:val="005E52C2"/>
    <w:rsid w:val="005E53E6"/>
    <w:rsid w:val="005E5C7E"/>
    <w:rsid w:val="005E5D33"/>
    <w:rsid w:val="005E5E87"/>
    <w:rsid w:val="005E7E1A"/>
    <w:rsid w:val="005F021B"/>
    <w:rsid w:val="005F2BEF"/>
    <w:rsid w:val="005F3AEC"/>
    <w:rsid w:val="005F4343"/>
    <w:rsid w:val="005F4600"/>
    <w:rsid w:val="005F491F"/>
    <w:rsid w:val="005F49AF"/>
    <w:rsid w:val="005F4A8A"/>
    <w:rsid w:val="005F5386"/>
    <w:rsid w:val="005F66AD"/>
    <w:rsid w:val="005F6EA0"/>
    <w:rsid w:val="005F716D"/>
    <w:rsid w:val="005F7187"/>
    <w:rsid w:val="0060017D"/>
    <w:rsid w:val="006011CE"/>
    <w:rsid w:val="006012B7"/>
    <w:rsid w:val="0060246B"/>
    <w:rsid w:val="006026A6"/>
    <w:rsid w:val="00602E22"/>
    <w:rsid w:val="00603681"/>
    <w:rsid w:val="0060371A"/>
    <w:rsid w:val="006046BC"/>
    <w:rsid w:val="00604F3F"/>
    <w:rsid w:val="006050DB"/>
    <w:rsid w:val="006057D5"/>
    <w:rsid w:val="006061EE"/>
    <w:rsid w:val="00606832"/>
    <w:rsid w:val="006069C2"/>
    <w:rsid w:val="0060721D"/>
    <w:rsid w:val="0060742E"/>
    <w:rsid w:val="00607DE1"/>
    <w:rsid w:val="00610108"/>
    <w:rsid w:val="00610A09"/>
    <w:rsid w:val="00611A20"/>
    <w:rsid w:val="00612484"/>
    <w:rsid w:val="006127EB"/>
    <w:rsid w:val="00612B40"/>
    <w:rsid w:val="00613501"/>
    <w:rsid w:val="006135F1"/>
    <w:rsid w:val="00613C9A"/>
    <w:rsid w:val="00613E1F"/>
    <w:rsid w:val="0061459A"/>
    <w:rsid w:val="006146DE"/>
    <w:rsid w:val="00614938"/>
    <w:rsid w:val="00614FC6"/>
    <w:rsid w:val="00615C2B"/>
    <w:rsid w:val="00616B7B"/>
    <w:rsid w:val="00617E6D"/>
    <w:rsid w:val="006203DC"/>
    <w:rsid w:val="00620A7A"/>
    <w:rsid w:val="00620AE1"/>
    <w:rsid w:val="00620F92"/>
    <w:rsid w:val="00621B4D"/>
    <w:rsid w:val="0062277C"/>
    <w:rsid w:val="00622B01"/>
    <w:rsid w:val="00624898"/>
    <w:rsid w:val="00624E8F"/>
    <w:rsid w:val="00625906"/>
    <w:rsid w:val="00625AD1"/>
    <w:rsid w:val="00626FA4"/>
    <w:rsid w:val="00627DDD"/>
    <w:rsid w:val="00630D1A"/>
    <w:rsid w:val="00630D28"/>
    <w:rsid w:val="0063127F"/>
    <w:rsid w:val="006316F1"/>
    <w:rsid w:val="00631D69"/>
    <w:rsid w:val="0063269C"/>
    <w:rsid w:val="00633A32"/>
    <w:rsid w:val="006344D7"/>
    <w:rsid w:val="0063616E"/>
    <w:rsid w:val="006363DB"/>
    <w:rsid w:val="006369FC"/>
    <w:rsid w:val="00636C1B"/>
    <w:rsid w:val="006404DD"/>
    <w:rsid w:val="006405F5"/>
    <w:rsid w:val="00640AD1"/>
    <w:rsid w:val="00640EBD"/>
    <w:rsid w:val="00641683"/>
    <w:rsid w:val="00641E99"/>
    <w:rsid w:val="00642069"/>
    <w:rsid w:val="0064345B"/>
    <w:rsid w:val="006440CC"/>
    <w:rsid w:val="00645FEA"/>
    <w:rsid w:val="00646031"/>
    <w:rsid w:val="00646579"/>
    <w:rsid w:val="00646768"/>
    <w:rsid w:val="006474A7"/>
    <w:rsid w:val="00650F1C"/>
    <w:rsid w:val="00651A5E"/>
    <w:rsid w:val="00654D1C"/>
    <w:rsid w:val="00655216"/>
    <w:rsid w:val="00655722"/>
    <w:rsid w:val="006563C5"/>
    <w:rsid w:val="00656647"/>
    <w:rsid w:val="00656C82"/>
    <w:rsid w:val="00656EA8"/>
    <w:rsid w:val="00660265"/>
    <w:rsid w:val="00660625"/>
    <w:rsid w:val="00660985"/>
    <w:rsid w:val="00660FA7"/>
    <w:rsid w:val="00661755"/>
    <w:rsid w:val="006619FE"/>
    <w:rsid w:val="00662A11"/>
    <w:rsid w:val="00664640"/>
    <w:rsid w:val="00664A2D"/>
    <w:rsid w:val="00664F55"/>
    <w:rsid w:val="0066528C"/>
    <w:rsid w:val="00665345"/>
    <w:rsid w:val="00666A91"/>
    <w:rsid w:val="00667007"/>
    <w:rsid w:val="0066724B"/>
    <w:rsid w:val="00667989"/>
    <w:rsid w:val="0067089F"/>
    <w:rsid w:val="00671D53"/>
    <w:rsid w:val="00672289"/>
    <w:rsid w:val="00672633"/>
    <w:rsid w:val="00672A59"/>
    <w:rsid w:val="00673929"/>
    <w:rsid w:val="006742E0"/>
    <w:rsid w:val="00674A85"/>
    <w:rsid w:val="00674F18"/>
    <w:rsid w:val="00675209"/>
    <w:rsid w:val="00675BE2"/>
    <w:rsid w:val="00675C64"/>
    <w:rsid w:val="006762B6"/>
    <w:rsid w:val="0067760B"/>
    <w:rsid w:val="00677C25"/>
    <w:rsid w:val="00680A95"/>
    <w:rsid w:val="0068216E"/>
    <w:rsid w:val="00683A9E"/>
    <w:rsid w:val="0068450F"/>
    <w:rsid w:val="006848AD"/>
    <w:rsid w:val="0068498C"/>
    <w:rsid w:val="006853D1"/>
    <w:rsid w:val="006854E0"/>
    <w:rsid w:val="00685787"/>
    <w:rsid w:val="006858E1"/>
    <w:rsid w:val="00685A65"/>
    <w:rsid w:val="00686FD9"/>
    <w:rsid w:val="00687454"/>
    <w:rsid w:val="00690484"/>
    <w:rsid w:val="006910A1"/>
    <w:rsid w:val="0069417E"/>
    <w:rsid w:val="006947C0"/>
    <w:rsid w:val="00694B1F"/>
    <w:rsid w:val="00694B72"/>
    <w:rsid w:val="00694BEA"/>
    <w:rsid w:val="00695270"/>
    <w:rsid w:val="0069537A"/>
    <w:rsid w:val="00695F6F"/>
    <w:rsid w:val="006963F9"/>
    <w:rsid w:val="00696AC4"/>
    <w:rsid w:val="00697506"/>
    <w:rsid w:val="006A006E"/>
    <w:rsid w:val="006A032A"/>
    <w:rsid w:val="006A05FD"/>
    <w:rsid w:val="006A0B06"/>
    <w:rsid w:val="006A0F6E"/>
    <w:rsid w:val="006A18AD"/>
    <w:rsid w:val="006A1A8F"/>
    <w:rsid w:val="006A2DDA"/>
    <w:rsid w:val="006A2FC3"/>
    <w:rsid w:val="006A31D6"/>
    <w:rsid w:val="006A37AE"/>
    <w:rsid w:val="006A3A49"/>
    <w:rsid w:val="006A3FAA"/>
    <w:rsid w:val="006A4BB5"/>
    <w:rsid w:val="006A5FF9"/>
    <w:rsid w:val="006A63B6"/>
    <w:rsid w:val="006A6FE2"/>
    <w:rsid w:val="006A7BC5"/>
    <w:rsid w:val="006B0221"/>
    <w:rsid w:val="006B08B3"/>
    <w:rsid w:val="006B1A2A"/>
    <w:rsid w:val="006B1CD7"/>
    <w:rsid w:val="006B25B1"/>
    <w:rsid w:val="006B2FCB"/>
    <w:rsid w:val="006B3B8E"/>
    <w:rsid w:val="006B3E0C"/>
    <w:rsid w:val="006B4472"/>
    <w:rsid w:val="006B48FF"/>
    <w:rsid w:val="006B4C3B"/>
    <w:rsid w:val="006B51C9"/>
    <w:rsid w:val="006B62A6"/>
    <w:rsid w:val="006B7C2E"/>
    <w:rsid w:val="006B7EF3"/>
    <w:rsid w:val="006C078D"/>
    <w:rsid w:val="006C130B"/>
    <w:rsid w:val="006C240A"/>
    <w:rsid w:val="006C269E"/>
    <w:rsid w:val="006C2FDC"/>
    <w:rsid w:val="006C358D"/>
    <w:rsid w:val="006C40B2"/>
    <w:rsid w:val="006C4E3D"/>
    <w:rsid w:val="006C5357"/>
    <w:rsid w:val="006C588A"/>
    <w:rsid w:val="006C5A66"/>
    <w:rsid w:val="006C5BE0"/>
    <w:rsid w:val="006C66BC"/>
    <w:rsid w:val="006C67C9"/>
    <w:rsid w:val="006D0093"/>
    <w:rsid w:val="006D2F5E"/>
    <w:rsid w:val="006D43F7"/>
    <w:rsid w:val="006D44C8"/>
    <w:rsid w:val="006D523F"/>
    <w:rsid w:val="006D5575"/>
    <w:rsid w:val="006D5882"/>
    <w:rsid w:val="006D6396"/>
    <w:rsid w:val="006D7484"/>
    <w:rsid w:val="006D74BC"/>
    <w:rsid w:val="006D7EF5"/>
    <w:rsid w:val="006E0006"/>
    <w:rsid w:val="006E0B93"/>
    <w:rsid w:val="006E0E87"/>
    <w:rsid w:val="006E1751"/>
    <w:rsid w:val="006E17E4"/>
    <w:rsid w:val="006E1B78"/>
    <w:rsid w:val="006E3424"/>
    <w:rsid w:val="006E404B"/>
    <w:rsid w:val="006E494B"/>
    <w:rsid w:val="006E4AA1"/>
    <w:rsid w:val="006E4AC4"/>
    <w:rsid w:val="006E5114"/>
    <w:rsid w:val="006E5416"/>
    <w:rsid w:val="006E5AEB"/>
    <w:rsid w:val="006E5CF8"/>
    <w:rsid w:val="006E60E3"/>
    <w:rsid w:val="006E64DA"/>
    <w:rsid w:val="006E6EAC"/>
    <w:rsid w:val="006E70BD"/>
    <w:rsid w:val="006E7119"/>
    <w:rsid w:val="006F10E4"/>
    <w:rsid w:val="006F350A"/>
    <w:rsid w:val="006F3827"/>
    <w:rsid w:val="006F396B"/>
    <w:rsid w:val="006F3F17"/>
    <w:rsid w:val="006F4504"/>
    <w:rsid w:val="006F4B8D"/>
    <w:rsid w:val="006F4D50"/>
    <w:rsid w:val="006F621C"/>
    <w:rsid w:val="006F6298"/>
    <w:rsid w:val="006F75F1"/>
    <w:rsid w:val="006F770A"/>
    <w:rsid w:val="006F79C4"/>
    <w:rsid w:val="006F7C1E"/>
    <w:rsid w:val="006F7E5B"/>
    <w:rsid w:val="00700052"/>
    <w:rsid w:val="007005C2"/>
    <w:rsid w:val="007005CC"/>
    <w:rsid w:val="00701AD9"/>
    <w:rsid w:val="00701F23"/>
    <w:rsid w:val="0070263A"/>
    <w:rsid w:val="0070274F"/>
    <w:rsid w:val="00702A8F"/>
    <w:rsid w:val="00702AD7"/>
    <w:rsid w:val="00702CF6"/>
    <w:rsid w:val="007035E4"/>
    <w:rsid w:val="00703682"/>
    <w:rsid w:val="007039EC"/>
    <w:rsid w:val="00703ED0"/>
    <w:rsid w:val="00704830"/>
    <w:rsid w:val="007049E0"/>
    <w:rsid w:val="007059C2"/>
    <w:rsid w:val="00707CBE"/>
    <w:rsid w:val="007103C0"/>
    <w:rsid w:val="007108BF"/>
    <w:rsid w:val="00712854"/>
    <w:rsid w:val="00713B34"/>
    <w:rsid w:val="007141DF"/>
    <w:rsid w:val="00714433"/>
    <w:rsid w:val="007146F6"/>
    <w:rsid w:val="00714963"/>
    <w:rsid w:val="00716AB6"/>
    <w:rsid w:val="007171BA"/>
    <w:rsid w:val="00720F3B"/>
    <w:rsid w:val="0072155C"/>
    <w:rsid w:val="00721FA1"/>
    <w:rsid w:val="00722539"/>
    <w:rsid w:val="00722B37"/>
    <w:rsid w:val="00722EF8"/>
    <w:rsid w:val="00724283"/>
    <w:rsid w:val="0072428F"/>
    <w:rsid w:val="00724D2E"/>
    <w:rsid w:val="0072531B"/>
    <w:rsid w:val="00725DE8"/>
    <w:rsid w:val="00726054"/>
    <w:rsid w:val="007262A5"/>
    <w:rsid w:val="007264F8"/>
    <w:rsid w:val="007265B2"/>
    <w:rsid w:val="00726F84"/>
    <w:rsid w:val="00727368"/>
    <w:rsid w:val="007277F1"/>
    <w:rsid w:val="00730345"/>
    <w:rsid w:val="0073055F"/>
    <w:rsid w:val="00731546"/>
    <w:rsid w:val="0073291C"/>
    <w:rsid w:val="00732D4E"/>
    <w:rsid w:val="007330AC"/>
    <w:rsid w:val="00734945"/>
    <w:rsid w:val="00734FCE"/>
    <w:rsid w:val="00735ADE"/>
    <w:rsid w:val="00736655"/>
    <w:rsid w:val="00736B13"/>
    <w:rsid w:val="00736CB7"/>
    <w:rsid w:val="00737318"/>
    <w:rsid w:val="00737B46"/>
    <w:rsid w:val="00737DA1"/>
    <w:rsid w:val="0074018C"/>
    <w:rsid w:val="007401D0"/>
    <w:rsid w:val="0074031A"/>
    <w:rsid w:val="00740471"/>
    <w:rsid w:val="00740C29"/>
    <w:rsid w:val="00740CB5"/>
    <w:rsid w:val="007420F5"/>
    <w:rsid w:val="00742507"/>
    <w:rsid w:val="00742E11"/>
    <w:rsid w:val="0074314A"/>
    <w:rsid w:val="00743861"/>
    <w:rsid w:val="0074591A"/>
    <w:rsid w:val="00745947"/>
    <w:rsid w:val="007465D9"/>
    <w:rsid w:val="00746911"/>
    <w:rsid w:val="00750400"/>
    <w:rsid w:val="007508CD"/>
    <w:rsid w:val="00750A5C"/>
    <w:rsid w:val="00750D71"/>
    <w:rsid w:val="00751433"/>
    <w:rsid w:val="00751F41"/>
    <w:rsid w:val="007520F0"/>
    <w:rsid w:val="00752390"/>
    <w:rsid w:val="007539DF"/>
    <w:rsid w:val="007541F5"/>
    <w:rsid w:val="00754590"/>
    <w:rsid w:val="00754B9A"/>
    <w:rsid w:val="00754C3F"/>
    <w:rsid w:val="00755498"/>
    <w:rsid w:val="00755D83"/>
    <w:rsid w:val="00756673"/>
    <w:rsid w:val="00756AAD"/>
    <w:rsid w:val="00757427"/>
    <w:rsid w:val="007578E0"/>
    <w:rsid w:val="00757962"/>
    <w:rsid w:val="00757C29"/>
    <w:rsid w:val="0076044D"/>
    <w:rsid w:val="007607D5"/>
    <w:rsid w:val="00760DE1"/>
    <w:rsid w:val="007622BA"/>
    <w:rsid w:val="007624BE"/>
    <w:rsid w:val="00762ADC"/>
    <w:rsid w:val="00762E7B"/>
    <w:rsid w:val="007640ED"/>
    <w:rsid w:val="00764843"/>
    <w:rsid w:val="00765AA7"/>
    <w:rsid w:val="00766ECB"/>
    <w:rsid w:val="00767FBB"/>
    <w:rsid w:val="00770230"/>
    <w:rsid w:val="007704CC"/>
    <w:rsid w:val="00770580"/>
    <w:rsid w:val="00770ADC"/>
    <w:rsid w:val="00771F16"/>
    <w:rsid w:val="00772FE8"/>
    <w:rsid w:val="00773327"/>
    <w:rsid w:val="007738A2"/>
    <w:rsid w:val="007738DA"/>
    <w:rsid w:val="0077535A"/>
    <w:rsid w:val="00775584"/>
    <w:rsid w:val="0077596B"/>
    <w:rsid w:val="00775BA1"/>
    <w:rsid w:val="007767BE"/>
    <w:rsid w:val="00777FC3"/>
    <w:rsid w:val="007805D7"/>
    <w:rsid w:val="00780E87"/>
    <w:rsid w:val="0078183F"/>
    <w:rsid w:val="00781AA2"/>
    <w:rsid w:val="00781B9D"/>
    <w:rsid w:val="00781C32"/>
    <w:rsid w:val="00782773"/>
    <w:rsid w:val="0078294C"/>
    <w:rsid w:val="007838E7"/>
    <w:rsid w:val="00783DF4"/>
    <w:rsid w:val="00784571"/>
    <w:rsid w:val="007861C9"/>
    <w:rsid w:val="0078622E"/>
    <w:rsid w:val="00787A17"/>
    <w:rsid w:val="00790C58"/>
    <w:rsid w:val="00791ED1"/>
    <w:rsid w:val="00793A4C"/>
    <w:rsid w:val="00793CDF"/>
    <w:rsid w:val="0079476D"/>
    <w:rsid w:val="007947C9"/>
    <w:rsid w:val="00794CEC"/>
    <w:rsid w:val="00795322"/>
    <w:rsid w:val="00795CD6"/>
    <w:rsid w:val="0079666F"/>
    <w:rsid w:val="00797588"/>
    <w:rsid w:val="00797AB9"/>
    <w:rsid w:val="007A0674"/>
    <w:rsid w:val="007A0AD0"/>
    <w:rsid w:val="007A2202"/>
    <w:rsid w:val="007A2310"/>
    <w:rsid w:val="007A2319"/>
    <w:rsid w:val="007A289C"/>
    <w:rsid w:val="007A43E0"/>
    <w:rsid w:val="007A4D76"/>
    <w:rsid w:val="007A608F"/>
    <w:rsid w:val="007A631E"/>
    <w:rsid w:val="007A76FE"/>
    <w:rsid w:val="007B0A39"/>
    <w:rsid w:val="007B17FB"/>
    <w:rsid w:val="007B303A"/>
    <w:rsid w:val="007B3651"/>
    <w:rsid w:val="007B3775"/>
    <w:rsid w:val="007B3C66"/>
    <w:rsid w:val="007B4D3B"/>
    <w:rsid w:val="007B54C4"/>
    <w:rsid w:val="007B6A29"/>
    <w:rsid w:val="007B71EF"/>
    <w:rsid w:val="007B7D58"/>
    <w:rsid w:val="007B7E9F"/>
    <w:rsid w:val="007C091E"/>
    <w:rsid w:val="007C10B7"/>
    <w:rsid w:val="007C110D"/>
    <w:rsid w:val="007C3927"/>
    <w:rsid w:val="007C404C"/>
    <w:rsid w:val="007C5517"/>
    <w:rsid w:val="007C5652"/>
    <w:rsid w:val="007C59BC"/>
    <w:rsid w:val="007C5D84"/>
    <w:rsid w:val="007C6788"/>
    <w:rsid w:val="007D04A2"/>
    <w:rsid w:val="007D1096"/>
    <w:rsid w:val="007D1899"/>
    <w:rsid w:val="007D1EDD"/>
    <w:rsid w:val="007D2211"/>
    <w:rsid w:val="007D2A59"/>
    <w:rsid w:val="007D2C33"/>
    <w:rsid w:val="007D3642"/>
    <w:rsid w:val="007D3A9D"/>
    <w:rsid w:val="007D4F7F"/>
    <w:rsid w:val="007D5276"/>
    <w:rsid w:val="007D573B"/>
    <w:rsid w:val="007D5A7F"/>
    <w:rsid w:val="007D5D7E"/>
    <w:rsid w:val="007D5FC4"/>
    <w:rsid w:val="007D639D"/>
    <w:rsid w:val="007D7455"/>
    <w:rsid w:val="007E0409"/>
    <w:rsid w:val="007E2521"/>
    <w:rsid w:val="007E274F"/>
    <w:rsid w:val="007E2EA7"/>
    <w:rsid w:val="007E3728"/>
    <w:rsid w:val="007E4113"/>
    <w:rsid w:val="007E44C2"/>
    <w:rsid w:val="007E4745"/>
    <w:rsid w:val="007E4A30"/>
    <w:rsid w:val="007E5445"/>
    <w:rsid w:val="007E55D0"/>
    <w:rsid w:val="007E5D95"/>
    <w:rsid w:val="007E6BD8"/>
    <w:rsid w:val="007E6CB1"/>
    <w:rsid w:val="007E71E2"/>
    <w:rsid w:val="007E72AC"/>
    <w:rsid w:val="007F005E"/>
    <w:rsid w:val="007F0FA8"/>
    <w:rsid w:val="007F11EF"/>
    <w:rsid w:val="007F1E27"/>
    <w:rsid w:val="007F205D"/>
    <w:rsid w:val="007F31AC"/>
    <w:rsid w:val="007F3EED"/>
    <w:rsid w:val="007F45FC"/>
    <w:rsid w:val="007F4707"/>
    <w:rsid w:val="007F5023"/>
    <w:rsid w:val="007F5DA7"/>
    <w:rsid w:val="007F751C"/>
    <w:rsid w:val="008005A8"/>
    <w:rsid w:val="00801EBB"/>
    <w:rsid w:val="00802573"/>
    <w:rsid w:val="0080340C"/>
    <w:rsid w:val="008035A5"/>
    <w:rsid w:val="00803658"/>
    <w:rsid w:val="00803DF3"/>
    <w:rsid w:val="00804A21"/>
    <w:rsid w:val="008050EB"/>
    <w:rsid w:val="00805340"/>
    <w:rsid w:val="00805D1E"/>
    <w:rsid w:val="008062A2"/>
    <w:rsid w:val="00806317"/>
    <w:rsid w:val="00806D49"/>
    <w:rsid w:val="00806EFE"/>
    <w:rsid w:val="00807548"/>
    <w:rsid w:val="00807834"/>
    <w:rsid w:val="00807AE5"/>
    <w:rsid w:val="00807C39"/>
    <w:rsid w:val="00807D43"/>
    <w:rsid w:val="00811742"/>
    <w:rsid w:val="00811B05"/>
    <w:rsid w:val="00811ED9"/>
    <w:rsid w:val="0081278A"/>
    <w:rsid w:val="008141E4"/>
    <w:rsid w:val="008142E7"/>
    <w:rsid w:val="00815735"/>
    <w:rsid w:val="0081579A"/>
    <w:rsid w:val="00815C1A"/>
    <w:rsid w:val="00815D74"/>
    <w:rsid w:val="00815DC9"/>
    <w:rsid w:val="00816317"/>
    <w:rsid w:val="00816DC2"/>
    <w:rsid w:val="00817999"/>
    <w:rsid w:val="00821238"/>
    <w:rsid w:val="008212EC"/>
    <w:rsid w:val="0082148D"/>
    <w:rsid w:val="0082197C"/>
    <w:rsid w:val="00821CFA"/>
    <w:rsid w:val="00822966"/>
    <w:rsid w:val="00822C35"/>
    <w:rsid w:val="00822F2D"/>
    <w:rsid w:val="00823477"/>
    <w:rsid w:val="00823FBA"/>
    <w:rsid w:val="008241F9"/>
    <w:rsid w:val="00824DFE"/>
    <w:rsid w:val="00825381"/>
    <w:rsid w:val="00825FC8"/>
    <w:rsid w:val="00830262"/>
    <w:rsid w:val="00830BA6"/>
    <w:rsid w:val="00831878"/>
    <w:rsid w:val="00831B5A"/>
    <w:rsid w:val="0083290F"/>
    <w:rsid w:val="00832BF2"/>
    <w:rsid w:val="00833CE8"/>
    <w:rsid w:val="00834543"/>
    <w:rsid w:val="008345A6"/>
    <w:rsid w:val="0083470E"/>
    <w:rsid w:val="00834BC8"/>
    <w:rsid w:val="00834D3B"/>
    <w:rsid w:val="008355D0"/>
    <w:rsid w:val="008363C6"/>
    <w:rsid w:val="00837829"/>
    <w:rsid w:val="00841AF3"/>
    <w:rsid w:val="008434C4"/>
    <w:rsid w:val="0084382E"/>
    <w:rsid w:val="008438CF"/>
    <w:rsid w:val="008439A2"/>
    <w:rsid w:val="008439BD"/>
    <w:rsid w:val="00843F66"/>
    <w:rsid w:val="008448E7"/>
    <w:rsid w:val="008464A0"/>
    <w:rsid w:val="00846D67"/>
    <w:rsid w:val="00846FB9"/>
    <w:rsid w:val="00847397"/>
    <w:rsid w:val="0084744C"/>
    <w:rsid w:val="008500E5"/>
    <w:rsid w:val="008509A7"/>
    <w:rsid w:val="008522D6"/>
    <w:rsid w:val="0085251A"/>
    <w:rsid w:val="008529C0"/>
    <w:rsid w:val="00853A80"/>
    <w:rsid w:val="00854215"/>
    <w:rsid w:val="00855335"/>
    <w:rsid w:val="00855389"/>
    <w:rsid w:val="00855969"/>
    <w:rsid w:val="008559B5"/>
    <w:rsid w:val="00855C02"/>
    <w:rsid w:val="00856553"/>
    <w:rsid w:val="00856EBF"/>
    <w:rsid w:val="00860A62"/>
    <w:rsid w:val="0086181A"/>
    <w:rsid w:val="008623BF"/>
    <w:rsid w:val="00862735"/>
    <w:rsid w:val="00862C90"/>
    <w:rsid w:val="00864075"/>
    <w:rsid w:val="00864F51"/>
    <w:rsid w:val="00865B79"/>
    <w:rsid w:val="00865D3D"/>
    <w:rsid w:val="00866699"/>
    <w:rsid w:val="00867E8F"/>
    <w:rsid w:val="00867FD4"/>
    <w:rsid w:val="008702BC"/>
    <w:rsid w:val="00870CF1"/>
    <w:rsid w:val="008711E2"/>
    <w:rsid w:val="0087306D"/>
    <w:rsid w:val="0087386B"/>
    <w:rsid w:val="00873928"/>
    <w:rsid w:val="0087488C"/>
    <w:rsid w:val="00877A99"/>
    <w:rsid w:val="00877EFE"/>
    <w:rsid w:val="008807B8"/>
    <w:rsid w:val="00881381"/>
    <w:rsid w:val="00882C0F"/>
    <w:rsid w:val="00882D5F"/>
    <w:rsid w:val="00884787"/>
    <w:rsid w:val="00884EB0"/>
    <w:rsid w:val="008850DD"/>
    <w:rsid w:val="008851A6"/>
    <w:rsid w:val="00885A8D"/>
    <w:rsid w:val="00885F84"/>
    <w:rsid w:val="008869BB"/>
    <w:rsid w:val="0088754D"/>
    <w:rsid w:val="00890570"/>
    <w:rsid w:val="00890714"/>
    <w:rsid w:val="00890AC5"/>
    <w:rsid w:val="00891931"/>
    <w:rsid w:val="008919BD"/>
    <w:rsid w:val="00891ABF"/>
    <w:rsid w:val="00891BFE"/>
    <w:rsid w:val="00891D9E"/>
    <w:rsid w:val="0089220E"/>
    <w:rsid w:val="00892417"/>
    <w:rsid w:val="00893768"/>
    <w:rsid w:val="00893F69"/>
    <w:rsid w:val="00894A37"/>
    <w:rsid w:val="00894D76"/>
    <w:rsid w:val="00896D72"/>
    <w:rsid w:val="00897094"/>
    <w:rsid w:val="00897730"/>
    <w:rsid w:val="00897BB8"/>
    <w:rsid w:val="008A0468"/>
    <w:rsid w:val="008A07E6"/>
    <w:rsid w:val="008A1DDB"/>
    <w:rsid w:val="008A2446"/>
    <w:rsid w:val="008A3E33"/>
    <w:rsid w:val="008A51C5"/>
    <w:rsid w:val="008A63CD"/>
    <w:rsid w:val="008A67EA"/>
    <w:rsid w:val="008A7560"/>
    <w:rsid w:val="008A7B1C"/>
    <w:rsid w:val="008B0935"/>
    <w:rsid w:val="008B0F80"/>
    <w:rsid w:val="008B2240"/>
    <w:rsid w:val="008B32B4"/>
    <w:rsid w:val="008B487C"/>
    <w:rsid w:val="008B56AE"/>
    <w:rsid w:val="008B5EE9"/>
    <w:rsid w:val="008B6008"/>
    <w:rsid w:val="008B68FC"/>
    <w:rsid w:val="008B6B90"/>
    <w:rsid w:val="008B7303"/>
    <w:rsid w:val="008C15F6"/>
    <w:rsid w:val="008C1B75"/>
    <w:rsid w:val="008C392B"/>
    <w:rsid w:val="008C3C9D"/>
    <w:rsid w:val="008C4E76"/>
    <w:rsid w:val="008C56F2"/>
    <w:rsid w:val="008C58B4"/>
    <w:rsid w:val="008C714F"/>
    <w:rsid w:val="008C7CBF"/>
    <w:rsid w:val="008C7D24"/>
    <w:rsid w:val="008D0688"/>
    <w:rsid w:val="008D0E0F"/>
    <w:rsid w:val="008D1FA6"/>
    <w:rsid w:val="008D21F4"/>
    <w:rsid w:val="008D248F"/>
    <w:rsid w:val="008D2988"/>
    <w:rsid w:val="008D3602"/>
    <w:rsid w:val="008D47F5"/>
    <w:rsid w:val="008D4946"/>
    <w:rsid w:val="008D4A53"/>
    <w:rsid w:val="008D5939"/>
    <w:rsid w:val="008D6355"/>
    <w:rsid w:val="008D7864"/>
    <w:rsid w:val="008E09D5"/>
    <w:rsid w:val="008E0E01"/>
    <w:rsid w:val="008E0E29"/>
    <w:rsid w:val="008E0F8B"/>
    <w:rsid w:val="008E1AD4"/>
    <w:rsid w:val="008E20B2"/>
    <w:rsid w:val="008E25F8"/>
    <w:rsid w:val="008E2745"/>
    <w:rsid w:val="008E281F"/>
    <w:rsid w:val="008E30A0"/>
    <w:rsid w:val="008E353E"/>
    <w:rsid w:val="008E3674"/>
    <w:rsid w:val="008E42A9"/>
    <w:rsid w:val="008E5BC2"/>
    <w:rsid w:val="008E5C72"/>
    <w:rsid w:val="008E5ED2"/>
    <w:rsid w:val="008E5FDA"/>
    <w:rsid w:val="008E6053"/>
    <w:rsid w:val="008E6496"/>
    <w:rsid w:val="008E775E"/>
    <w:rsid w:val="008F0BE0"/>
    <w:rsid w:val="008F2319"/>
    <w:rsid w:val="008F2763"/>
    <w:rsid w:val="008F2A74"/>
    <w:rsid w:val="008F2EF8"/>
    <w:rsid w:val="008F33E4"/>
    <w:rsid w:val="008F38D2"/>
    <w:rsid w:val="008F4272"/>
    <w:rsid w:val="008F44F1"/>
    <w:rsid w:val="008F4CFD"/>
    <w:rsid w:val="008F5D04"/>
    <w:rsid w:val="008F5EA8"/>
    <w:rsid w:val="008F658D"/>
    <w:rsid w:val="00900528"/>
    <w:rsid w:val="00900943"/>
    <w:rsid w:val="00901AE4"/>
    <w:rsid w:val="00901B85"/>
    <w:rsid w:val="00902A79"/>
    <w:rsid w:val="00903368"/>
    <w:rsid w:val="00904F0B"/>
    <w:rsid w:val="00905147"/>
    <w:rsid w:val="00905887"/>
    <w:rsid w:val="0090632B"/>
    <w:rsid w:val="00906AD6"/>
    <w:rsid w:val="0090770A"/>
    <w:rsid w:val="00907D6A"/>
    <w:rsid w:val="00907ECA"/>
    <w:rsid w:val="00910A8C"/>
    <w:rsid w:val="00910D5C"/>
    <w:rsid w:val="00911AC1"/>
    <w:rsid w:val="00912D48"/>
    <w:rsid w:val="00912FA0"/>
    <w:rsid w:val="009130E8"/>
    <w:rsid w:val="00914122"/>
    <w:rsid w:val="00914196"/>
    <w:rsid w:val="009152EC"/>
    <w:rsid w:val="009160C5"/>
    <w:rsid w:val="00916860"/>
    <w:rsid w:val="00916E44"/>
    <w:rsid w:val="00916EF2"/>
    <w:rsid w:val="0091726F"/>
    <w:rsid w:val="009173E7"/>
    <w:rsid w:val="009174E0"/>
    <w:rsid w:val="00922400"/>
    <w:rsid w:val="00922C58"/>
    <w:rsid w:val="00923245"/>
    <w:rsid w:val="00923A9A"/>
    <w:rsid w:val="00923E71"/>
    <w:rsid w:val="00924733"/>
    <w:rsid w:val="00924FDF"/>
    <w:rsid w:val="00925296"/>
    <w:rsid w:val="00926633"/>
    <w:rsid w:val="009269AB"/>
    <w:rsid w:val="00926C5A"/>
    <w:rsid w:val="00926D0E"/>
    <w:rsid w:val="00926FD4"/>
    <w:rsid w:val="00931822"/>
    <w:rsid w:val="00931E3B"/>
    <w:rsid w:val="0093313B"/>
    <w:rsid w:val="0093418B"/>
    <w:rsid w:val="0093451C"/>
    <w:rsid w:val="00934CCA"/>
    <w:rsid w:val="009353A5"/>
    <w:rsid w:val="00936EF0"/>
    <w:rsid w:val="00937F2C"/>
    <w:rsid w:val="0094037A"/>
    <w:rsid w:val="00940448"/>
    <w:rsid w:val="009404BA"/>
    <w:rsid w:val="00940710"/>
    <w:rsid w:val="00942C64"/>
    <w:rsid w:val="00943424"/>
    <w:rsid w:val="00943C8F"/>
    <w:rsid w:val="00943D73"/>
    <w:rsid w:val="00943E9C"/>
    <w:rsid w:val="009466B5"/>
    <w:rsid w:val="00946FC0"/>
    <w:rsid w:val="00947355"/>
    <w:rsid w:val="009475CE"/>
    <w:rsid w:val="0095045D"/>
    <w:rsid w:val="0095195C"/>
    <w:rsid w:val="009519F9"/>
    <w:rsid w:val="00951FA9"/>
    <w:rsid w:val="0095220F"/>
    <w:rsid w:val="00952554"/>
    <w:rsid w:val="00952783"/>
    <w:rsid w:val="0095286B"/>
    <w:rsid w:val="00952AA7"/>
    <w:rsid w:val="00954F14"/>
    <w:rsid w:val="00955A18"/>
    <w:rsid w:val="009562ED"/>
    <w:rsid w:val="00956FC6"/>
    <w:rsid w:val="0095772C"/>
    <w:rsid w:val="00957A20"/>
    <w:rsid w:val="00957FA4"/>
    <w:rsid w:val="00960634"/>
    <w:rsid w:val="00961E3F"/>
    <w:rsid w:val="0096212C"/>
    <w:rsid w:val="009624F9"/>
    <w:rsid w:val="00962522"/>
    <w:rsid w:val="009626E3"/>
    <w:rsid w:val="00962BC0"/>
    <w:rsid w:val="00962F18"/>
    <w:rsid w:val="00962F46"/>
    <w:rsid w:val="00963468"/>
    <w:rsid w:val="00963EF8"/>
    <w:rsid w:val="009652F9"/>
    <w:rsid w:val="009656ED"/>
    <w:rsid w:val="009657EA"/>
    <w:rsid w:val="009663D1"/>
    <w:rsid w:val="00970B83"/>
    <w:rsid w:val="00971DEC"/>
    <w:rsid w:val="009721D7"/>
    <w:rsid w:val="0097241D"/>
    <w:rsid w:val="00972716"/>
    <w:rsid w:val="00972FBD"/>
    <w:rsid w:val="00973372"/>
    <w:rsid w:val="00973788"/>
    <w:rsid w:val="009744E6"/>
    <w:rsid w:val="00975624"/>
    <w:rsid w:val="00975CDB"/>
    <w:rsid w:val="009764E6"/>
    <w:rsid w:val="0097741B"/>
    <w:rsid w:val="00977651"/>
    <w:rsid w:val="0097779C"/>
    <w:rsid w:val="00981496"/>
    <w:rsid w:val="00981C8D"/>
    <w:rsid w:val="009824A9"/>
    <w:rsid w:val="00982B1A"/>
    <w:rsid w:val="00982BC6"/>
    <w:rsid w:val="009833B7"/>
    <w:rsid w:val="0098375B"/>
    <w:rsid w:val="009838A4"/>
    <w:rsid w:val="009838DB"/>
    <w:rsid w:val="00983A86"/>
    <w:rsid w:val="00983D20"/>
    <w:rsid w:val="00983DE7"/>
    <w:rsid w:val="00984A39"/>
    <w:rsid w:val="00984C4A"/>
    <w:rsid w:val="00984D33"/>
    <w:rsid w:val="00984FCD"/>
    <w:rsid w:val="00985644"/>
    <w:rsid w:val="009859AA"/>
    <w:rsid w:val="00985C50"/>
    <w:rsid w:val="00985DB7"/>
    <w:rsid w:val="00986103"/>
    <w:rsid w:val="009867FB"/>
    <w:rsid w:val="00987EE6"/>
    <w:rsid w:val="00991526"/>
    <w:rsid w:val="00991D10"/>
    <w:rsid w:val="009931BA"/>
    <w:rsid w:val="009932AC"/>
    <w:rsid w:val="00993422"/>
    <w:rsid w:val="00993913"/>
    <w:rsid w:val="00993934"/>
    <w:rsid w:val="00995C41"/>
    <w:rsid w:val="00995CB0"/>
    <w:rsid w:val="0099628E"/>
    <w:rsid w:val="00996781"/>
    <w:rsid w:val="00996F19"/>
    <w:rsid w:val="0099779C"/>
    <w:rsid w:val="009977EF"/>
    <w:rsid w:val="009A0052"/>
    <w:rsid w:val="009A0203"/>
    <w:rsid w:val="009A0BF1"/>
    <w:rsid w:val="009A0C54"/>
    <w:rsid w:val="009A1328"/>
    <w:rsid w:val="009A2123"/>
    <w:rsid w:val="009A2C55"/>
    <w:rsid w:val="009A37D0"/>
    <w:rsid w:val="009A3A06"/>
    <w:rsid w:val="009A3BA4"/>
    <w:rsid w:val="009A47CC"/>
    <w:rsid w:val="009A4FA0"/>
    <w:rsid w:val="009A52CC"/>
    <w:rsid w:val="009A5842"/>
    <w:rsid w:val="009A5A57"/>
    <w:rsid w:val="009A6BA0"/>
    <w:rsid w:val="009A7308"/>
    <w:rsid w:val="009A7ED6"/>
    <w:rsid w:val="009B0028"/>
    <w:rsid w:val="009B02EC"/>
    <w:rsid w:val="009B0AC8"/>
    <w:rsid w:val="009B0F8F"/>
    <w:rsid w:val="009B176A"/>
    <w:rsid w:val="009B1ABF"/>
    <w:rsid w:val="009B1C6D"/>
    <w:rsid w:val="009B2659"/>
    <w:rsid w:val="009B2A17"/>
    <w:rsid w:val="009B33F5"/>
    <w:rsid w:val="009B396A"/>
    <w:rsid w:val="009B3A6D"/>
    <w:rsid w:val="009B49D8"/>
    <w:rsid w:val="009B4CAE"/>
    <w:rsid w:val="009B51F1"/>
    <w:rsid w:val="009B5673"/>
    <w:rsid w:val="009B6DAF"/>
    <w:rsid w:val="009B7444"/>
    <w:rsid w:val="009C0359"/>
    <w:rsid w:val="009C138F"/>
    <w:rsid w:val="009C240A"/>
    <w:rsid w:val="009C2A4B"/>
    <w:rsid w:val="009C3EFE"/>
    <w:rsid w:val="009C4B67"/>
    <w:rsid w:val="009C5236"/>
    <w:rsid w:val="009C5AAE"/>
    <w:rsid w:val="009C5FBA"/>
    <w:rsid w:val="009C6A88"/>
    <w:rsid w:val="009C6C0F"/>
    <w:rsid w:val="009D03E9"/>
    <w:rsid w:val="009D080F"/>
    <w:rsid w:val="009D0F72"/>
    <w:rsid w:val="009D184E"/>
    <w:rsid w:val="009D1B53"/>
    <w:rsid w:val="009D241A"/>
    <w:rsid w:val="009D2ACC"/>
    <w:rsid w:val="009D3065"/>
    <w:rsid w:val="009D32C4"/>
    <w:rsid w:val="009D3975"/>
    <w:rsid w:val="009D3CAF"/>
    <w:rsid w:val="009D4217"/>
    <w:rsid w:val="009D4716"/>
    <w:rsid w:val="009D4D4A"/>
    <w:rsid w:val="009D4ED6"/>
    <w:rsid w:val="009D5634"/>
    <w:rsid w:val="009D5BA9"/>
    <w:rsid w:val="009D7353"/>
    <w:rsid w:val="009D7DA5"/>
    <w:rsid w:val="009E07E9"/>
    <w:rsid w:val="009E1255"/>
    <w:rsid w:val="009E169B"/>
    <w:rsid w:val="009E2AF9"/>
    <w:rsid w:val="009E31FC"/>
    <w:rsid w:val="009E32BA"/>
    <w:rsid w:val="009E3513"/>
    <w:rsid w:val="009E3E47"/>
    <w:rsid w:val="009E44BE"/>
    <w:rsid w:val="009E48A0"/>
    <w:rsid w:val="009E51A6"/>
    <w:rsid w:val="009E5E57"/>
    <w:rsid w:val="009E7009"/>
    <w:rsid w:val="009E7A5D"/>
    <w:rsid w:val="009E7E80"/>
    <w:rsid w:val="009F0498"/>
    <w:rsid w:val="009F0708"/>
    <w:rsid w:val="009F07B3"/>
    <w:rsid w:val="009F3A71"/>
    <w:rsid w:val="009F3AF3"/>
    <w:rsid w:val="009F4895"/>
    <w:rsid w:val="009F67FF"/>
    <w:rsid w:val="009F6A50"/>
    <w:rsid w:val="009F77EF"/>
    <w:rsid w:val="009F7E9F"/>
    <w:rsid w:val="00A001DB"/>
    <w:rsid w:val="00A006BB"/>
    <w:rsid w:val="00A00E1C"/>
    <w:rsid w:val="00A01510"/>
    <w:rsid w:val="00A01827"/>
    <w:rsid w:val="00A01B92"/>
    <w:rsid w:val="00A0236F"/>
    <w:rsid w:val="00A0238F"/>
    <w:rsid w:val="00A027F8"/>
    <w:rsid w:val="00A03BD5"/>
    <w:rsid w:val="00A0489B"/>
    <w:rsid w:val="00A05319"/>
    <w:rsid w:val="00A0597C"/>
    <w:rsid w:val="00A067C8"/>
    <w:rsid w:val="00A06D3B"/>
    <w:rsid w:val="00A0710A"/>
    <w:rsid w:val="00A07A5C"/>
    <w:rsid w:val="00A07C77"/>
    <w:rsid w:val="00A108DD"/>
    <w:rsid w:val="00A110C6"/>
    <w:rsid w:val="00A11273"/>
    <w:rsid w:val="00A13BFF"/>
    <w:rsid w:val="00A15073"/>
    <w:rsid w:val="00A15E31"/>
    <w:rsid w:val="00A15EF9"/>
    <w:rsid w:val="00A17D62"/>
    <w:rsid w:val="00A2021B"/>
    <w:rsid w:val="00A202C8"/>
    <w:rsid w:val="00A20482"/>
    <w:rsid w:val="00A20793"/>
    <w:rsid w:val="00A209D3"/>
    <w:rsid w:val="00A212EB"/>
    <w:rsid w:val="00A23C83"/>
    <w:rsid w:val="00A2447C"/>
    <w:rsid w:val="00A2475F"/>
    <w:rsid w:val="00A250FA"/>
    <w:rsid w:val="00A2628F"/>
    <w:rsid w:val="00A26B75"/>
    <w:rsid w:val="00A313A0"/>
    <w:rsid w:val="00A3219B"/>
    <w:rsid w:val="00A32208"/>
    <w:rsid w:val="00A33058"/>
    <w:rsid w:val="00A33811"/>
    <w:rsid w:val="00A340A5"/>
    <w:rsid w:val="00A341F0"/>
    <w:rsid w:val="00A3453A"/>
    <w:rsid w:val="00A350F7"/>
    <w:rsid w:val="00A3536E"/>
    <w:rsid w:val="00A35EE6"/>
    <w:rsid w:val="00A36165"/>
    <w:rsid w:val="00A36240"/>
    <w:rsid w:val="00A36C5B"/>
    <w:rsid w:val="00A3748F"/>
    <w:rsid w:val="00A405EE"/>
    <w:rsid w:val="00A407A5"/>
    <w:rsid w:val="00A40F96"/>
    <w:rsid w:val="00A41517"/>
    <w:rsid w:val="00A41B5A"/>
    <w:rsid w:val="00A42411"/>
    <w:rsid w:val="00A42457"/>
    <w:rsid w:val="00A42E85"/>
    <w:rsid w:val="00A430DB"/>
    <w:rsid w:val="00A44071"/>
    <w:rsid w:val="00A4474A"/>
    <w:rsid w:val="00A44B7C"/>
    <w:rsid w:val="00A4504B"/>
    <w:rsid w:val="00A451DF"/>
    <w:rsid w:val="00A457CF"/>
    <w:rsid w:val="00A500F4"/>
    <w:rsid w:val="00A50BEB"/>
    <w:rsid w:val="00A52270"/>
    <w:rsid w:val="00A5242A"/>
    <w:rsid w:val="00A526FE"/>
    <w:rsid w:val="00A528B1"/>
    <w:rsid w:val="00A52C78"/>
    <w:rsid w:val="00A53B45"/>
    <w:rsid w:val="00A55B30"/>
    <w:rsid w:val="00A55D98"/>
    <w:rsid w:val="00A56E16"/>
    <w:rsid w:val="00A56EC7"/>
    <w:rsid w:val="00A5747F"/>
    <w:rsid w:val="00A575BD"/>
    <w:rsid w:val="00A6050B"/>
    <w:rsid w:val="00A605EF"/>
    <w:rsid w:val="00A60FA5"/>
    <w:rsid w:val="00A61166"/>
    <w:rsid w:val="00A61858"/>
    <w:rsid w:val="00A619F8"/>
    <w:rsid w:val="00A61E0B"/>
    <w:rsid w:val="00A62255"/>
    <w:rsid w:val="00A6291F"/>
    <w:rsid w:val="00A62D7E"/>
    <w:rsid w:val="00A633ED"/>
    <w:rsid w:val="00A634E8"/>
    <w:rsid w:val="00A63788"/>
    <w:rsid w:val="00A63E1D"/>
    <w:rsid w:val="00A63FE4"/>
    <w:rsid w:val="00A6418F"/>
    <w:rsid w:val="00A653DE"/>
    <w:rsid w:val="00A666C1"/>
    <w:rsid w:val="00A66C7E"/>
    <w:rsid w:val="00A70A60"/>
    <w:rsid w:val="00A70C38"/>
    <w:rsid w:val="00A72283"/>
    <w:rsid w:val="00A72C99"/>
    <w:rsid w:val="00A730DF"/>
    <w:rsid w:val="00A750D0"/>
    <w:rsid w:val="00A751C3"/>
    <w:rsid w:val="00A7593A"/>
    <w:rsid w:val="00A7639B"/>
    <w:rsid w:val="00A77232"/>
    <w:rsid w:val="00A80144"/>
    <w:rsid w:val="00A8030E"/>
    <w:rsid w:val="00A81AE4"/>
    <w:rsid w:val="00A82429"/>
    <w:rsid w:val="00A82907"/>
    <w:rsid w:val="00A82BFE"/>
    <w:rsid w:val="00A83328"/>
    <w:rsid w:val="00A844C6"/>
    <w:rsid w:val="00A85847"/>
    <w:rsid w:val="00A86FDE"/>
    <w:rsid w:val="00A87BBB"/>
    <w:rsid w:val="00A90210"/>
    <w:rsid w:val="00A927D7"/>
    <w:rsid w:val="00A92ACA"/>
    <w:rsid w:val="00A95480"/>
    <w:rsid w:val="00A9595B"/>
    <w:rsid w:val="00A962E3"/>
    <w:rsid w:val="00A97086"/>
    <w:rsid w:val="00A977CE"/>
    <w:rsid w:val="00A97D21"/>
    <w:rsid w:val="00AA029B"/>
    <w:rsid w:val="00AA068A"/>
    <w:rsid w:val="00AA07E3"/>
    <w:rsid w:val="00AA094C"/>
    <w:rsid w:val="00AA0A55"/>
    <w:rsid w:val="00AA0BC1"/>
    <w:rsid w:val="00AA0D0E"/>
    <w:rsid w:val="00AA0F23"/>
    <w:rsid w:val="00AA10AE"/>
    <w:rsid w:val="00AA1B58"/>
    <w:rsid w:val="00AA28E0"/>
    <w:rsid w:val="00AA40C8"/>
    <w:rsid w:val="00AA47CC"/>
    <w:rsid w:val="00AA49B8"/>
    <w:rsid w:val="00AA5175"/>
    <w:rsid w:val="00AA5F9F"/>
    <w:rsid w:val="00AA77AD"/>
    <w:rsid w:val="00AB070B"/>
    <w:rsid w:val="00AB0998"/>
    <w:rsid w:val="00AB0AD8"/>
    <w:rsid w:val="00AB1391"/>
    <w:rsid w:val="00AB1786"/>
    <w:rsid w:val="00AB1D6B"/>
    <w:rsid w:val="00AB1F7D"/>
    <w:rsid w:val="00AB2796"/>
    <w:rsid w:val="00AB4D6D"/>
    <w:rsid w:val="00AB4ED7"/>
    <w:rsid w:val="00AB520F"/>
    <w:rsid w:val="00AB6B87"/>
    <w:rsid w:val="00AC0865"/>
    <w:rsid w:val="00AC090F"/>
    <w:rsid w:val="00AC1714"/>
    <w:rsid w:val="00AC29DD"/>
    <w:rsid w:val="00AC2E55"/>
    <w:rsid w:val="00AC3234"/>
    <w:rsid w:val="00AC33FA"/>
    <w:rsid w:val="00AC3A81"/>
    <w:rsid w:val="00AC3AD1"/>
    <w:rsid w:val="00AC3F35"/>
    <w:rsid w:val="00AC4532"/>
    <w:rsid w:val="00AC475C"/>
    <w:rsid w:val="00AC483C"/>
    <w:rsid w:val="00AC589F"/>
    <w:rsid w:val="00AC5DFD"/>
    <w:rsid w:val="00AC680F"/>
    <w:rsid w:val="00AC7134"/>
    <w:rsid w:val="00AC71CB"/>
    <w:rsid w:val="00AC7B0F"/>
    <w:rsid w:val="00AD0D27"/>
    <w:rsid w:val="00AD1DC6"/>
    <w:rsid w:val="00AD1EFB"/>
    <w:rsid w:val="00AD280F"/>
    <w:rsid w:val="00AD36BA"/>
    <w:rsid w:val="00AD3E3C"/>
    <w:rsid w:val="00AD52BC"/>
    <w:rsid w:val="00AD5509"/>
    <w:rsid w:val="00AD551B"/>
    <w:rsid w:val="00AD5D5D"/>
    <w:rsid w:val="00AD5ECC"/>
    <w:rsid w:val="00AD666E"/>
    <w:rsid w:val="00AD6A46"/>
    <w:rsid w:val="00AD75A0"/>
    <w:rsid w:val="00AD7F2A"/>
    <w:rsid w:val="00AE037D"/>
    <w:rsid w:val="00AE0ED1"/>
    <w:rsid w:val="00AE106D"/>
    <w:rsid w:val="00AE12A5"/>
    <w:rsid w:val="00AE164C"/>
    <w:rsid w:val="00AE1912"/>
    <w:rsid w:val="00AE1ADE"/>
    <w:rsid w:val="00AE1DBA"/>
    <w:rsid w:val="00AE1E69"/>
    <w:rsid w:val="00AE2CDB"/>
    <w:rsid w:val="00AE327A"/>
    <w:rsid w:val="00AE3392"/>
    <w:rsid w:val="00AE3BE8"/>
    <w:rsid w:val="00AE43D3"/>
    <w:rsid w:val="00AE466B"/>
    <w:rsid w:val="00AE5D17"/>
    <w:rsid w:val="00AE5DF8"/>
    <w:rsid w:val="00AE6A4C"/>
    <w:rsid w:val="00AE7110"/>
    <w:rsid w:val="00AE7F04"/>
    <w:rsid w:val="00AF04C3"/>
    <w:rsid w:val="00AF0729"/>
    <w:rsid w:val="00AF07B9"/>
    <w:rsid w:val="00AF17CD"/>
    <w:rsid w:val="00AF1E75"/>
    <w:rsid w:val="00AF356A"/>
    <w:rsid w:val="00AF3841"/>
    <w:rsid w:val="00AF490A"/>
    <w:rsid w:val="00AF7C73"/>
    <w:rsid w:val="00B008EC"/>
    <w:rsid w:val="00B010F9"/>
    <w:rsid w:val="00B01268"/>
    <w:rsid w:val="00B01992"/>
    <w:rsid w:val="00B019AB"/>
    <w:rsid w:val="00B022AB"/>
    <w:rsid w:val="00B024D3"/>
    <w:rsid w:val="00B026C6"/>
    <w:rsid w:val="00B0279A"/>
    <w:rsid w:val="00B02A58"/>
    <w:rsid w:val="00B030B9"/>
    <w:rsid w:val="00B0312F"/>
    <w:rsid w:val="00B0327E"/>
    <w:rsid w:val="00B03D31"/>
    <w:rsid w:val="00B04E8A"/>
    <w:rsid w:val="00B05DE2"/>
    <w:rsid w:val="00B05E07"/>
    <w:rsid w:val="00B069D8"/>
    <w:rsid w:val="00B07A29"/>
    <w:rsid w:val="00B10D14"/>
    <w:rsid w:val="00B111E9"/>
    <w:rsid w:val="00B11D04"/>
    <w:rsid w:val="00B11FFE"/>
    <w:rsid w:val="00B12EF7"/>
    <w:rsid w:val="00B138ED"/>
    <w:rsid w:val="00B14B9B"/>
    <w:rsid w:val="00B1578E"/>
    <w:rsid w:val="00B161B6"/>
    <w:rsid w:val="00B20144"/>
    <w:rsid w:val="00B20354"/>
    <w:rsid w:val="00B21028"/>
    <w:rsid w:val="00B21554"/>
    <w:rsid w:val="00B21636"/>
    <w:rsid w:val="00B21815"/>
    <w:rsid w:val="00B21AD3"/>
    <w:rsid w:val="00B21FA2"/>
    <w:rsid w:val="00B2203E"/>
    <w:rsid w:val="00B226A8"/>
    <w:rsid w:val="00B22A1A"/>
    <w:rsid w:val="00B22BC2"/>
    <w:rsid w:val="00B23346"/>
    <w:rsid w:val="00B2388B"/>
    <w:rsid w:val="00B2459D"/>
    <w:rsid w:val="00B254A1"/>
    <w:rsid w:val="00B256E4"/>
    <w:rsid w:val="00B25BED"/>
    <w:rsid w:val="00B26A49"/>
    <w:rsid w:val="00B2755C"/>
    <w:rsid w:val="00B305B8"/>
    <w:rsid w:val="00B308C0"/>
    <w:rsid w:val="00B3133E"/>
    <w:rsid w:val="00B31774"/>
    <w:rsid w:val="00B33518"/>
    <w:rsid w:val="00B34196"/>
    <w:rsid w:val="00B346CB"/>
    <w:rsid w:val="00B3521D"/>
    <w:rsid w:val="00B3522E"/>
    <w:rsid w:val="00B353DA"/>
    <w:rsid w:val="00B35A20"/>
    <w:rsid w:val="00B35C53"/>
    <w:rsid w:val="00B35C5D"/>
    <w:rsid w:val="00B35F76"/>
    <w:rsid w:val="00B36295"/>
    <w:rsid w:val="00B36990"/>
    <w:rsid w:val="00B36BA9"/>
    <w:rsid w:val="00B37756"/>
    <w:rsid w:val="00B379CC"/>
    <w:rsid w:val="00B37A0E"/>
    <w:rsid w:val="00B4024E"/>
    <w:rsid w:val="00B408C2"/>
    <w:rsid w:val="00B409DA"/>
    <w:rsid w:val="00B40FF5"/>
    <w:rsid w:val="00B41058"/>
    <w:rsid w:val="00B41294"/>
    <w:rsid w:val="00B41336"/>
    <w:rsid w:val="00B41718"/>
    <w:rsid w:val="00B41FEB"/>
    <w:rsid w:val="00B44603"/>
    <w:rsid w:val="00B4489C"/>
    <w:rsid w:val="00B455EF"/>
    <w:rsid w:val="00B458CB"/>
    <w:rsid w:val="00B461BE"/>
    <w:rsid w:val="00B465A9"/>
    <w:rsid w:val="00B469B0"/>
    <w:rsid w:val="00B46AFC"/>
    <w:rsid w:val="00B46FE1"/>
    <w:rsid w:val="00B47ACE"/>
    <w:rsid w:val="00B47CF4"/>
    <w:rsid w:val="00B501B8"/>
    <w:rsid w:val="00B50DAA"/>
    <w:rsid w:val="00B51198"/>
    <w:rsid w:val="00B51788"/>
    <w:rsid w:val="00B52583"/>
    <w:rsid w:val="00B52734"/>
    <w:rsid w:val="00B53025"/>
    <w:rsid w:val="00B552BB"/>
    <w:rsid w:val="00B55606"/>
    <w:rsid w:val="00B55B87"/>
    <w:rsid w:val="00B55F5A"/>
    <w:rsid w:val="00B56580"/>
    <w:rsid w:val="00B56D7A"/>
    <w:rsid w:val="00B56EBA"/>
    <w:rsid w:val="00B570AD"/>
    <w:rsid w:val="00B573E7"/>
    <w:rsid w:val="00B57F01"/>
    <w:rsid w:val="00B60B16"/>
    <w:rsid w:val="00B60DE8"/>
    <w:rsid w:val="00B6104A"/>
    <w:rsid w:val="00B6151E"/>
    <w:rsid w:val="00B6169A"/>
    <w:rsid w:val="00B63539"/>
    <w:rsid w:val="00B63704"/>
    <w:rsid w:val="00B643F6"/>
    <w:rsid w:val="00B646CB"/>
    <w:rsid w:val="00B64A62"/>
    <w:rsid w:val="00B64B70"/>
    <w:rsid w:val="00B64BC7"/>
    <w:rsid w:val="00B64D06"/>
    <w:rsid w:val="00B665DD"/>
    <w:rsid w:val="00B6678E"/>
    <w:rsid w:val="00B66857"/>
    <w:rsid w:val="00B669CC"/>
    <w:rsid w:val="00B66B78"/>
    <w:rsid w:val="00B67141"/>
    <w:rsid w:val="00B67924"/>
    <w:rsid w:val="00B70489"/>
    <w:rsid w:val="00B705A1"/>
    <w:rsid w:val="00B70B05"/>
    <w:rsid w:val="00B70B8E"/>
    <w:rsid w:val="00B7104A"/>
    <w:rsid w:val="00B711D5"/>
    <w:rsid w:val="00B71659"/>
    <w:rsid w:val="00B717A5"/>
    <w:rsid w:val="00B71DE1"/>
    <w:rsid w:val="00B72331"/>
    <w:rsid w:val="00B72443"/>
    <w:rsid w:val="00B73DD9"/>
    <w:rsid w:val="00B74922"/>
    <w:rsid w:val="00B74B00"/>
    <w:rsid w:val="00B7618F"/>
    <w:rsid w:val="00B7629C"/>
    <w:rsid w:val="00B765C4"/>
    <w:rsid w:val="00B76610"/>
    <w:rsid w:val="00B8038A"/>
    <w:rsid w:val="00B81670"/>
    <w:rsid w:val="00B81BC5"/>
    <w:rsid w:val="00B82EF9"/>
    <w:rsid w:val="00B830D1"/>
    <w:rsid w:val="00B83570"/>
    <w:rsid w:val="00B83B58"/>
    <w:rsid w:val="00B83B6E"/>
    <w:rsid w:val="00B846D7"/>
    <w:rsid w:val="00B84844"/>
    <w:rsid w:val="00B84C8C"/>
    <w:rsid w:val="00B85128"/>
    <w:rsid w:val="00B853D5"/>
    <w:rsid w:val="00B8546B"/>
    <w:rsid w:val="00B8574F"/>
    <w:rsid w:val="00B86733"/>
    <w:rsid w:val="00B903F9"/>
    <w:rsid w:val="00B918CC"/>
    <w:rsid w:val="00B918E5"/>
    <w:rsid w:val="00B91C44"/>
    <w:rsid w:val="00B9275F"/>
    <w:rsid w:val="00B92BCA"/>
    <w:rsid w:val="00B930FB"/>
    <w:rsid w:val="00B937CB"/>
    <w:rsid w:val="00B93ABF"/>
    <w:rsid w:val="00B9417E"/>
    <w:rsid w:val="00B95179"/>
    <w:rsid w:val="00B9718B"/>
    <w:rsid w:val="00B971EE"/>
    <w:rsid w:val="00B97799"/>
    <w:rsid w:val="00B97814"/>
    <w:rsid w:val="00BA062D"/>
    <w:rsid w:val="00BA12A8"/>
    <w:rsid w:val="00BA1701"/>
    <w:rsid w:val="00BA181F"/>
    <w:rsid w:val="00BA2125"/>
    <w:rsid w:val="00BA293A"/>
    <w:rsid w:val="00BA33DB"/>
    <w:rsid w:val="00BA3B94"/>
    <w:rsid w:val="00BA3D44"/>
    <w:rsid w:val="00BA3F9A"/>
    <w:rsid w:val="00BA5011"/>
    <w:rsid w:val="00BA5E51"/>
    <w:rsid w:val="00BA6549"/>
    <w:rsid w:val="00BA7243"/>
    <w:rsid w:val="00BA7252"/>
    <w:rsid w:val="00BA7732"/>
    <w:rsid w:val="00BA7A5D"/>
    <w:rsid w:val="00BB1655"/>
    <w:rsid w:val="00BB17D5"/>
    <w:rsid w:val="00BB1959"/>
    <w:rsid w:val="00BB2680"/>
    <w:rsid w:val="00BB2F23"/>
    <w:rsid w:val="00BB38A8"/>
    <w:rsid w:val="00BB464C"/>
    <w:rsid w:val="00BB4D6D"/>
    <w:rsid w:val="00BB636E"/>
    <w:rsid w:val="00BB6978"/>
    <w:rsid w:val="00BB6B07"/>
    <w:rsid w:val="00BB6EB7"/>
    <w:rsid w:val="00BB7096"/>
    <w:rsid w:val="00BB753E"/>
    <w:rsid w:val="00BC0604"/>
    <w:rsid w:val="00BC07B9"/>
    <w:rsid w:val="00BC0AAA"/>
    <w:rsid w:val="00BC1A2F"/>
    <w:rsid w:val="00BC1C73"/>
    <w:rsid w:val="00BC200B"/>
    <w:rsid w:val="00BC2442"/>
    <w:rsid w:val="00BC27A6"/>
    <w:rsid w:val="00BC2E87"/>
    <w:rsid w:val="00BC3571"/>
    <w:rsid w:val="00BC37FD"/>
    <w:rsid w:val="00BC3BE7"/>
    <w:rsid w:val="00BC3E40"/>
    <w:rsid w:val="00BC457C"/>
    <w:rsid w:val="00BC4CA7"/>
    <w:rsid w:val="00BC4D60"/>
    <w:rsid w:val="00BC4EA4"/>
    <w:rsid w:val="00BC53CE"/>
    <w:rsid w:val="00BC5603"/>
    <w:rsid w:val="00BC570B"/>
    <w:rsid w:val="00BC5FFF"/>
    <w:rsid w:val="00BC6F3E"/>
    <w:rsid w:val="00BC7227"/>
    <w:rsid w:val="00BD0655"/>
    <w:rsid w:val="00BD0811"/>
    <w:rsid w:val="00BD1C7E"/>
    <w:rsid w:val="00BD3AE0"/>
    <w:rsid w:val="00BD5EB2"/>
    <w:rsid w:val="00BD6341"/>
    <w:rsid w:val="00BD6B87"/>
    <w:rsid w:val="00BD6BF8"/>
    <w:rsid w:val="00BD7331"/>
    <w:rsid w:val="00BD789C"/>
    <w:rsid w:val="00BE03AA"/>
    <w:rsid w:val="00BE040D"/>
    <w:rsid w:val="00BE09FF"/>
    <w:rsid w:val="00BE24D7"/>
    <w:rsid w:val="00BE29B1"/>
    <w:rsid w:val="00BE3B19"/>
    <w:rsid w:val="00BE474E"/>
    <w:rsid w:val="00BE4A73"/>
    <w:rsid w:val="00BE4FAC"/>
    <w:rsid w:val="00BE57CF"/>
    <w:rsid w:val="00BE6865"/>
    <w:rsid w:val="00BE7079"/>
    <w:rsid w:val="00BE7771"/>
    <w:rsid w:val="00BE7B25"/>
    <w:rsid w:val="00BF0CCA"/>
    <w:rsid w:val="00BF175A"/>
    <w:rsid w:val="00BF1F17"/>
    <w:rsid w:val="00BF20AB"/>
    <w:rsid w:val="00BF2774"/>
    <w:rsid w:val="00BF4511"/>
    <w:rsid w:val="00BF47D4"/>
    <w:rsid w:val="00BF4D0A"/>
    <w:rsid w:val="00BF4E66"/>
    <w:rsid w:val="00BF5ADA"/>
    <w:rsid w:val="00BF6036"/>
    <w:rsid w:val="00BF6325"/>
    <w:rsid w:val="00BF7F94"/>
    <w:rsid w:val="00C00415"/>
    <w:rsid w:val="00C00764"/>
    <w:rsid w:val="00C0133F"/>
    <w:rsid w:val="00C01679"/>
    <w:rsid w:val="00C02F9A"/>
    <w:rsid w:val="00C03AAD"/>
    <w:rsid w:val="00C045AC"/>
    <w:rsid w:val="00C0585A"/>
    <w:rsid w:val="00C06F43"/>
    <w:rsid w:val="00C06F7E"/>
    <w:rsid w:val="00C0705D"/>
    <w:rsid w:val="00C0728E"/>
    <w:rsid w:val="00C07647"/>
    <w:rsid w:val="00C07BE9"/>
    <w:rsid w:val="00C07C94"/>
    <w:rsid w:val="00C10157"/>
    <w:rsid w:val="00C10F8F"/>
    <w:rsid w:val="00C110C1"/>
    <w:rsid w:val="00C111DE"/>
    <w:rsid w:val="00C1132A"/>
    <w:rsid w:val="00C11662"/>
    <w:rsid w:val="00C11F5D"/>
    <w:rsid w:val="00C13126"/>
    <w:rsid w:val="00C13383"/>
    <w:rsid w:val="00C136C3"/>
    <w:rsid w:val="00C13E96"/>
    <w:rsid w:val="00C14012"/>
    <w:rsid w:val="00C143D2"/>
    <w:rsid w:val="00C14C7C"/>
    <w:rsid w:val="00C150B9"/>
    <w:rsid w:val="00C15305"/>
    <w:rsid w:val="00C154C5"/>
    <w:rsid w:val="00C160B8"/>
    <w:rsid w:val="00C161E0"/>
    <w:rsid w:val="00C174F3"/>
    <w:rsid w:val="00C17E07"/>
    <w:rsid w:val="00C2140A"/>
    <w:rsid w:val="00C22A95"/>
    <w:rsid w:val="00C24652"/>
    <w:rsid w:val="00C247CF"/>
    <w:rsid w:val="00C24EE0"/>
    <w:rsid w:val="00C25648"/>
    <w:rsid w:val="00C256C0"/>
    <w:rsid w:val="00C25708"/>
    <w:rsid w:val="00C2586C"/>
    <w:rsid w:val="00C25C52"/>
    <w:rsid w:val="00C27138"/>
    <w:rsid w:val="00C27C62"/>
    <w:rsid w:val="00C30EC1"/>
    <w:rsid w:val="00C31698"/>
    <w:rsid w:val="00C31BE3"/>
    <w:rsid w:val="00C32BDC"/>
    <w:rsid w:val="00C337A0"/>
    <w:rsid w:val="00C33F98"/>
    <w:rsid w:val="00C34044"/>
    <w:rsid w:val="00C34E79"/>
    <w:rsid w:val="00C34F4B"/>
    <w:rsid w:val="00C358CD"/>
    <w:rsid w:val="00C36BD4"/>
    <w:rsid w:val="00C37BAD"/>
    <w:rsid w:val="00C40320"/>
    <w:rsid w:val="00C40671"/>
    <w:rsid w:val="00C40AF1"/>
    <w:rsid w:val="00C40CC3"/>
    <w:rsid w:val="00C411C2"/>
    <w:rsid w:val="00C42766"/>
    <w:rsid w:val="00C45ED4"/>
    <w:rsid w:val="00C46CB7"/>
    <w:rsid w:val="00C47165"/>
    <w:rsid w:val="00C504E1"/>
    <w:rsid w:val="00C509EA"/>
    <w:rsid w:val="00C5142D"/>
    <w:rsid w:val="00C51FA6"/>
    <w:rsid w:val="00C52733"/>
    <w:rsid w:val="00C545AB"/>
    <w:rsid w:val="00C54735"/>
    <w:rsid w:val="00C5570C"/>
    <w:rsid w:val="00C55915"/>
    <w:rsid w:val="00C562BB"/>
    <w:rsid w:val="00C5646F"/>
    <w:rsid w:val="00C565F7"/>
    <w:rsid w:val="00C56B70"/>
    <w:rsid w:val="00C576E9"/>
    <w:rsid w:val="00C57AC9"/>
    <w:rsid w:val="00C57F68"/>
    <w:rsid w:val="00C6114A"/>
    <w:rsid w:val="00C616FC"/>
    <w:rsid w:val="00C626AE"/>
    <w:rsid w:val="00C62CAF"/>
    <w:rsid w:val="00C63B17"/>
    <w:rsid w:val="00C64BD3"/>
    <w:rsid w:val="00C6755E"/>
    <w:rsid w:val="00C6786B"/>
    <w:rsid w:val="00C67E5D"/>
    <w:rsid w:val="00C70A9F"/>
    <w:rsid w:val="00C70F97"/>
    <w:rsid w:val="00C728AA"/>
    <w:rsid w:val="00C72C90"/>
    <w:rsid w:val="00C73B1F"/>
    <w:rsid w:val="00C73CF5"/>
    <w:rsid w:val="00C73D50"/>
    <w:rsid w:val="00C7430E"/>
    <w:rsid w:val="00C74A63"/>
    <w:rsid w:val="00C756D4"/>
    <w:rsid w:val="00C757C0"/>
    <w:rsid w:val="00C77DE6"/>
    <w:rsid w:val="00C80F8A"/>
    <w:rsid w:val="00C811E8"/>
    <w:rsid w:val="00C82151"/>
    <w:rsid w:val="00C82559"/>
    <w:rsid w:val="00C82B74"/>
    <w:rsid w:val="00C82FB4"/>
    <w:rsid w:val="00C839D8"/>
    <w:rsid w:val="00C83C04"/>
    <w:rsid w:val="00C84B30"/>
    <w:rsid w:val="00C85C15"/>
    <w:rsid w:val="00C85EE7"/>
    <w:rsid w:val="00C86742"/>
    <w:rsid w:val="00C86B0E"/>
    <w:rsid w:val="00C86FF4"/>
    <w:rsid w:val="00C87066"/>
    <w:rsid w:val="00C87E3C"/>
    <w:rsid w:val="00C905F9"/>
    <w:rsid w:val="00C90961"/>
    <w:rsid w:val="00C91BE5"/>
    <w:rsid w:val="00C928DB"/>
    <w:rsid w:val="00C93064"/>
    <w:rsid w:val="00C93286"/>
    <w:rsid w:val="00C93381"/>
    <w:rsid w:val="00C93A81"/>
    <w:rsid w:val="00C940C8"/>
    <w:rsid w:val="00C944CE"/>
    <w:rsid w:val="00C95FAE"/>
    <w:rsid w:val="00C963D1"/>
    <w:rsid w:val="00C96526"/>
    <w:rsid w:val="00C96BEB"/>
    <w:rsid w:val="00CA0118"/>
    <w:rsid w:val="00CA01B5"/>
    <w:rsid w:val="00CA044D"/>
    <w:rsid w:val="00CA0ACE"/>
    <w:rsid w:val="00CA1153"/>
    <w:rsid w:val="00CA194D"/>
    <w:rsid w:val="00CA264F"/>
    <w:rsid w:val="00CA2B52"/>
    <w:rsid w:val="00CA4592"/>
    <w:rsid w:val="00CA7B9D"/>
    <w:rsid w:val="00CA7F81"/>
    <w:rsid w:val="00CB0EA2"/>
    <w:rsid w:val="00CB10B0"/>
    <w:rsid w:val="00CB19F8"/>
    <w:rsid w:val="00CB3413"/>
    <w:rsid w:val="00CB40AB"/>
    <w:rsid w:val="00CB40F1"/>
    <w:rsid w:val="00CB427D"/>
    <w:rsid w:val="00CB4A11"/>
    <w:rsid w:val="00CB5F68"/>
    <w:rsid w:val="00CB66D9"/>
    <w:rsid w:val="00CB6B9E"/>
    <w:rsid w:val="00CB6CF6"/>
    <w:rsid w:val="00CB734E"/>
    <w:rsid w:val="00CB7B1E"/>
    <w:rsid w:val="00CC0B2A"/>
    <w:rsid w:val="00CC0B37"/>
    <w:rsid w:val="00CC0E2C"/>
    <w:rsid w:val="00CC1202"/>
    <w:rsid w:val="00CC17A2"/>
    <w:rsid w:val="00CC1F52"/>
    <w:rsid w:val="00CC2852"/>
    <w:rsid w:val="00CC29A0"/>
    <w:rsid w:val="00CC31AC"/>
    <w:rsid w:val="00CC3AB6"/>
    <w:rsid w:val="00CC3BC3"/>
    <w:rsid w:val="00CC3E4C"/>
    <w:rsid w:val="00CC4AB5"/>
    <w:rsid w:val="00CC53D1"/>
    <w:rsid w:val="00CC5FCF"/>
    <w:rsid w:val="00CC6824"/>
    <w:rsid w:val="00CC69C5"/>
    <w:rsid w:val="00CC7132"/>
    <w:rsid w:val="00CC744C"/>
    <w:rsid w:val="00CC7787"/>
    <w:rsid w:val="00CC7BE7"/>
    <w:rsid w:val="00CD0424"/>
    <w:rsid w:val="00CD10E9"/>
    <w:rsid w:val="00CD1310"/>
    <w:rsid w:val="00CD14A0"/>
    <w:rsid w:val="00CD17A5"/>
    <w:rsid w:val="00CD28B3"/>
    <w:rsid w:val="00CD3B80"/>
    <w:rsid w:val="00CD5290"/>
    <w:rsid w:val="00CD6219"/>
    <w:rsid w:val="00CD6C70"/>
    <w:rsid w:val="00CD6F69"/>
    <w:rsid w:val="00CD7118"/>
    <w:rsid w:val="00CD7A34"/>
    <w:rsid w:val="00CE00D9"/>
    <w:rsid w:val="00CE04BE"/>
    <w:rsid w:val="00CE0AF0"/>
    <w:rsid w:val="00CE0C54"/>
    <w:rsid w:val="00CE1793"/>
    <w:rsid w:val="00CE1EB0"/>
    <w:rsid w:val="00CE1EC2"/>
    <w:rsid w:val="00CE39D7"/>
    <w:rsid w:val="00CE3FA3"/>
    <w:rsid w:val="00CE47A6"/>
    <w:rsid w:val="00CE4916"/>
    <w:rsid w:val="00CE56A0"/>
    <w:rsid w:val="00CE698F"/>
    <w:rsid w:val="00CE6E59"/>
    <w:rsid w:val="00CE6E97"/>
    <w:rsid w:val="00CE7427"/>
    <w:rsid w:val="00CE74D1"/>
    <w:rsid w:val="00CE770D"/>
    <w:rsid w:val="00CE7869"/>
    <w:rsid w:val="00CF3631"/>
    <w:rsid w:val="00CF4626"/>
    <w:rsid w:val="00CF6D24"/>
    <w:rsid w:val="00CF74C7"/>
    <w:rsid w:val="00CF7E1B"/>
    <w:rsid w:val="00D0088D"/>
    <w:rsid w:val="00D01DC9"/>
    <w:rsid w:val="00D0231E"/>
    <w:rsid w:val="00D0281D"/>
    <w:rsid w:val="00D03888"/>
    <w:rsid w:val="00D03A20"/>
    <w:rsid w:val="00D044B2"/>
    <w:rsid w:val="00D04D49"/>
    <w:rsid w:val="00D059AA"/>
    <w:rsid w:val="00D05EF4"/>
    <w:rsid w:val="00D100BA"/>
    <w:rsid w:val="00D105F1"/>
    <w:rsid w:val="00D109C1"/>
    <w:rsid w:val="00D1298F"/>
    <w:rsid w:val="00D13527"/>
    <w:rsid w:val="00D13B35"/>
    <w:rsid w:val="00D14555"/>
    <w:rsid w:val="00D14DD4"/>
    <w:rsid w:val="00D164F9"/>
    <w:rsid w:val="00D16FB0"/>
    <w:rsid w:val="00D170DE"/>
    <w:rsid w:val="00D214A8"/>
    <w:rsid w:val="00D21699"/>
    <w:rsid w:val="00D216C1"/>
    <w:rsid w:val="00D2288E"/>
    <w:rsid w:val="00D22FD9"/>
    <w:rsid w:val="00D24CB3"/>
    <w:rsid w:val="00D252B3"/>
    <w:rsid w:val="00D2538C"/>
    <w:rsid w:val="00D25FCB"/>
    <w:rsid w:val="00D26639"/>
    <w:rsid w:val="00D2697F"/>
    <w:rsid w:val="00D26DC2"/>
    <w:rsid w:val="00D27D1E"/>
    <w:rsid w:val="00D30062"/>
    <w:rsid w:val="00D30516"/>
    <w:rsid w:val="00D308D9"/>
    <w:rsid w:val="00D30EAF"/>
    <w:rsid w:val="00D31667"/>
    <w:rsid w:val="00D31A99"/>
    <w:rsid w:val="00D31EFF"/>
    <w:rsid w:val="00D33620"/>
    <w:rsid w:val="00D336F0"/>
    <w:rsid w:val="00D33D86"/>
    <w:rsid w:val="00D33E9A"/>
    <w:rsid w:val="00D34F0D"/>
    <w:rsid w:val="00D35584"/>
    <w:rsid w:val="00D35BB1"/>
    <w:rsid w:val="00D35FBE"/>
    <w:rsid w:val="00D35FE4"/>
    <w:rsid w:val="00D3668F"/>
    <w:rsid w:val="00D36DA8"/>
    <w:rsid w:val="00D376D6"/>
    <w:rsid w:val="00D407AE"/>
    <w:rsid w:val="00D41034"/>
    <w:rsid w:val="00D414A9"/>
    <w:rsid w:val="00D4309A"/>
    <w:rsid w:val="00D44FEE"/>
    <w:rsid w:val="00D451F6"/>
    <w:rsid w:val="00D45687"/>
    <w:rsid w:val="00D45E55"/>
    <w:rsid w:val="00D46390"/>
    <w:rsid w:val="00D508FF"/>
    <w:rsid w:val="00D525F8"/>
    <w:rsid w:val="00D52A33"/>
    <w:rsid w:val="00D52E0F"/>
    <w:rsid w:val="00D530FF"/>
    <w:rsid w:val="00D53336"/>
    <w:rsid w:val="00D53836"/>
    <w:rsid w:val="00D53F65"/>
    <w:rsid w:val="00D54302"/>
    <w:rsid w:val="00D54FF1"/>
    <w:rsid w:val="00D55188"/>
    <w:rsid w:val="00D55444"/>
    <w:rsid w:val="00D55A13"/>
    <w:rsid w:val="00D55EE7"/>
    <w:rsid w:val="00D56AF5"/>
    <w:rsid w:val="00D57635"/>
    <w:rsid w:val="00D57719"/>
    <w:rsid w:val="00D5794E"/>
    <w:rsid w:val="00D57F96"/>
    <w:rsid w:val="00D60773"/>
    <w:rsid w:val="00D612B0"/>
    <w:rsid w:val="00D6156F"/>
    <w:rsid w:val="00D62BF7"/>
    <w:rsid w:val="00D6362D"/>
    <w:rsid w:val="00D63A29"/>
    <w:rsid w:val="00D64422"/>
    <w:rsid w:val="00D662A1"/>
    <w:rsid w:val="00D6634A"/>
    <w:rsid w:val="00D66F3C"/>
    <w:rsid w:val="00D67A50"/>
    <w:rsid w:val="00D703ED"/>
    <w:rsid w:val="00D708B6"/>
    <w:rsid w:val="00D71467"/>
    <w:rsid w:val="00D71E18"/>
    <w:rsid w:val="00D72DB4"/>
    <w:rsid w:val="00D74AA9"/>
    <w:rsid w:val="00D752C4"/>
    <w:rsid w:val="00D75A20"/>
    <w:rsid w:val="00D77009"/>
    <w:rsid w:val="00D771C7"/>
    <w:rsid w:val="00D7732D"/>
    <w:rsid w:val="00D77E04"/>
    <w:rsid w:val="00D77FE2"/>
    <w:rsid w:val="00D80182"/>
    <w:rsid w:val="00D80BC2"/>
    <w:rsid w:val="00D80C05"/>
    <w:rsid w:val="00D80CA7"/>
    <w:rsid w:val="00D81420"/>
    <w:rsid w:val="00D81479"/>
    <w:rsid w:val="00D820B2"/>
    <w:rsid w:val="00D82827"/>
    <w:rsid w:val="00D8438E"/>
    <w:rsid w:val="00D8442F"/>
    <w:rsid w:val="00D85308"/>
    <w:rsid w:val="00D860AC"/>
    <w:rsid w:val="00D862E5"/>
    <w:rsid w:val="00D86E08"/>
    <w:rsid w:val="00D86EA9"/>
    <w:rsid w:val="00D86F49"/>
    <w:rsid w:val="00D86FA7"/>
    <w:rsid w:val="00D871C0"/>
    <w:rsid w:val="00D91D4F"/>
    <w:rsid w:val="00D9215F"/>
    <w:rsid w:val="00D9263A"/>
    <w:rsid w:val="00D92A65"/>
    <w:rsid w:val="00D92BD0"/>
    <w:rsid w:val="00D96057"/>
    <w:rsid w:val="00D9635F"/>
    <w:rsid w:val="00D963C1"/>
    <w:rsid w:val="00D974E3"/>
    <w:rsid w:val="00D97B47"/>
    <w:rsid w:val="00DA0A57"/>
    <w:rsid w:val="00DA10F3"/>
    <w:rsid w:val="00DA1318"/>
    <w:rsid w:val="00DA1666"/>
    <w:rsid w:val="00DA1E57"/>
    <w:rsid w:val="00DA2053"/>
    <w:rsid w:val="00DA245D"/>
    <w:rsid w:val="00DA2EE2"/>
    <w:rsid w:val="00DA3026"/>
    <w:rsid w:val="00DA3401"/>
    <w:rsid w:val="00DA36BB"/>
    <w:rsid w:val="00DA3800"/>
    <w:rsid w:val="00DA3C28"/>
    <w:rsid w:val="00DA4BD4"/>
    <w:rsid w:val="00DA516C"/>
    <w:rsid w:val="00DA57C3"/>
    <w:rsid w:val="00DA5C67"/>
    <w:rsid w:val="00DA5DBC"/>
    <w:rsid w:val="00DA61E2"/>
    <w:rsid w:val="00DA6422"/>
    <w:rsid w:val="00DA65C6"/>
    <w:rsid w:val="00DA6E08"/>
    <w:rsid w:val="00DA7646"/>
    <w:rsid w:val="00DB05DF"/>
    <w:rsid w:val="00DB0984"/>
    <w:rsid w:val="00DB0D39"/>
    <w:rsid w:val="00DB0D45"/>
    <w:rsid w:val="00DB138F"/>
    <w:rsid w:val="00DB1A0F"/>
    <w:rsid w:val="00DB2850"/>
    <w:rsid w:val="00DB2A4C"/>
    <w:rsid w:val="00DB37F8"/>
    <w:rsid w:val="00DB3D4B"/>
    <w:rsid w:val="00DB4AC6"/>
    <w:rsid w:val="00DB4FAA"/>
    <w:rsid w:val="00DB5002"/>
    <w:rsid w:val="00DB5AB5"/>
    <w:rsid w:val="00DB72AE"/>
    <w:rsid w:val="00DB73DF"/>
    <w:rsid w:val="00DB7BD9"/>
    <w:rsid w:val="00DC05D8"/>
    <w:rsid w:val="00DC0856"/>
    <w:rsid w:val="00DC0AB7"/>
    <w:rsid w:val="00DC0F3C"/>
    <w:rsid w:val="00DC1142"/>
    <w:rsid w:val="00DC16D1"/>
    <w:rsid w:val="00DC18EE"/>
    <w:rsid w:val="00DC19CA"/>
    <w:rsid w:val="00DC1B01"/>
    <w:rsid w:val="00DC2054"/>
    <w:rsid w:val="00DC25B1"/>
    <w:rsid w:val="00DC3823"/>
    <w:rsid w:val="00DC4B40"/>
    <w:rsid w:val="00DC531F"/>
    <w:rsid w:val="00DC5AC9"/>
    <w:rsid w:val="00DC6402"/>
    <w:rsid w:val="00DC7EA2"/>
    <w:rsid w:val="00DD02A2"/>
    <w:rsid w:val="00DD1656"/>
    <w:rsid w:val="00DD28FF"/>
    <w:rsid w:val="00DD34E7"/>
    <w:rsid w:val="00DD3933"/>
    <w:rsid w:val="00DD3BFA"/>
    <w:rsid w:val="00DD3D0C"/>
    <w:rsid w:val="00DD4AA5"/>
    <w:rsid w:val="00DD6DBB"/>
    <w:rsid w:val="00DD6E35"/>
    <w:rsid w:val="00DD6E65"/>
    <w:rsid w:val="00DD76F2"/>
    <w:rsid w:val="00DD7CA2"/>
    <w:rsid w:val="00DE043A"/>
    <w:rsid w:val="00DE05A5"/>
    <w:rsid w:val="00DE0690"/>
    <w:rsid w:val="00DE0ACF"/>
    <w:rsid w:val="00DE13D1"/>
    <w:rsid w:val="00DE1CDD"/>
    <w:rsid w:val="00DE23ED"/>
    <w:rsid w:val="00DE25AD"/>
    <w:rsid w:val="00DE2683"/>
    <w:rsid w:val="00DE3B61"/>
    <w:rsid w:val="00DE4E66"/>
    <w:rsid w:val="00DE544E"/>
    <w:rsid w:val="00DE5B46"/>
    <w:rsid w:val="00DF052F"/>
    <w:rsid w:val="00DF09F9"/>
    <w:rsid w:val="00DF0A5C"/>
    <w:rsid w:val="00DF0EB3"/>
    <w:rsid w:val="00DF0FFA"/>
    <w:rsid w:val="00DF1594"/>
    <w:rsid w:val="00DF1C3A"/>
    <w:rsid w:val="00DF20FA"/>
    <w:rsid w:val="00DF219A"/>
    <w:rsid w:val="00DF2324"/>
    <w:rsid w:val="00DF53CD"/>
    <w:rsid w:val="00DF5BCC"/>
    <w:rsid w:val="00DF5D93"/>
    <w:rsid w:val="00DF6595"/>
    <w:rsid w:val="00DF6C5E"/>
    <w:rsid w:val="00DF75B3"/>
    <w:rsid w:val="00DF76CF"/>
    <w:rsid w:val="00DF7DA7"/>
    <w:rsid w:val="00E002C9"/>
    <w:rsid w:val="00E009D8"/>
    <w:rsid w:val="00E02E70"/>
    <w:rsid w:val="00E037BA"/>
    <w:rsid w:val="00E03DB3"/>
    <w:rsid w:val="00E04220"/>
    <w:rsid w:val="00E0449F"/>
    <w:rsid w:val="00E04EB1"/>
    <w:rsid w:val="00E0631E"/>
    <w:rsid w:val="00E06C83"/>
    <w:rsid w:val="00E10077"/>
    <w:rsid w:val="00E10215"/>
    <w:rsid w:val="00E124AB"/>
    <w:rsid w:val="00E13230"/>
    <w:rsid w:val="00E1352A"/>
    <w:rsid w:val="00E13574"/>
    <w:rsid w:val="00E13A4D"/>
    <w:rsid w:val="00E13FED"/>
    <w:rsid w:val="00E149FB"/>
    <w:rsid w:val="00E14A2D"/>
    <w:rsid w:val="00E15E8F"/>
    <w:rsid w:val="00E15EBC"/>
    <w:rsid w:val="00E16EC5"/>
    <w:rsid w:val="00E17232"/>
    <w:rsid w:val="00E17409"/>
    <w:rsid w:val="00E17959"/>
    <w:rsid w:val="00E200A1"/>
    <w:rsid w:val="00E2065A"/>
    <w:rsid w:val="00E2095D"/>
    <w:rsid w:val="00E22421"/>
    <w:rsid w:val="00E2271F"/>
    <w:rsid w:val="00E238CA"/>
    <w:rsid w:val="00E25A89"/>
    <w:rsid w:val="00E26433"/>
    <w:rsid w:val="00E266C5"/>
    <w:rsid w:val="00E3014A"/>
    <w:rsid w:val="00E30A7E"/>
    <w:rsid w:val="00E30F6D"/>
    <w:rsid w:val="00E31E51"/>
    <w:rsid w:val="00E3295E"/>
    <w:rsid w:val="00E329C2"/>
    <w:rsid w:val="00E336E6"/>
    <w:rsid w:val="00E342E7"/>
    <w:rsid w:val="00E34718"/>
    <w:rsid w:val="00E34A15"/>
    <w:rsid w:val="00E35168"/>
    <w:rsid w:val="00E358B8"/>
    <w:rsid w:val="00E361CB"/>
    <w:rsid w:val="00E36927"/>
    <w:rsid w:val="00E40922"/>
    <w:rsid w:val="00E4220D"/>
    <w:rsid w:val="00E42D11"/>
    <w:rsid w:val="00E43182"/>
    <w:rsid w:val="00E433C8"/>
    <w:rsid w:val="00E43651"/>
    <w:rsid w:val="00E43E53"/>
    <w:rsid w:val="00E44F93"/>
    <w:rsid w:val="00E45468"/>
    <w:rsid w:val="00E4580A"/>
    <w:rsid w:val="00E45E94"/>
    <w:rsid w:val="00E4641C"/>
    <w:rsid w:val="00E4693D"/>
    <w:rsid w:val="00E46FBF"/>
    <w:rsid w:val="00E47A03"/>
    <w:rsid w:val="00E47BFE"/>
    <w:rsid w:val="00E47F71"/>
    <w:rsid w:val="00E5094C"/>
    <w:rsid w:val="00E50B84"/>
    <w:rsid w:val="00E50F63"/>
    <w:rsid w:val="00E51C20"/>
    <w:rsid w:val="00E51D20"/>
    <w:rsid w:val="00E52220"/>
    <w:rsid w:val="00E52B5D"/>
    <w:rsid w:val="00E54993"/>
    <w:rsid w:val="00E54F38"/>
    <w:rsid w:val="00E5534B"/>
    <w:rsid w:val="00E559F6"/>
    <w:rsid w:val="00E55B2C"/>
    <w:rsid w:val="00E562D9"/>
    <w:rsid w:val="00E571FD"/>
    <w:rsid w:val="00E572A1"/>
    <w:rsid w:val="00E57311"/>
    <w:rsid w:val="00E57368"/>
    <w:rsid w:val="00E60064"/>
    <w:rsid w:val="00E60789"/>
    <w:rsid w:val="00E61EFF"/>
    <w:rsid w:val="00E61F15"/>
    <w:rsid w:val="00E6250A"/>
    <w:rsid w:val="00E62B58"/>
    <w:rsid w:val="00E635B3"/>
    <w:rsid w:val="00E64810"/>
    <w:rsid w:val="00E66316"/>
    <w:rsid w:val="00E66B94"/>
    <w:rsid w:val="00E71CC1"/>
    <w:rsid w:val="00E73529"/>
    <w:rsid w:val="00E73D56"/>
    <w:rsid w:val="00E73EB9"/>
    <w:rsid w:val="00E73F64"/>
    <w:rsid w:val="00E74B78"/>
    <w:rsid w:val="00E76E50"/>
    <w:rsid w:val="00E77A88"/>
    <w:rsid w:val="00E801D5"/>
    <w:rsid w:val="00E8064E"/>
    <w:rsid w:val="00E8075D"/>
    <w:rsid w:val="00E80854"/>
    <w:rsid w:val="00E8087A"/>
    <w:rsid w:val="00E80A17"/>
    <w:rsid w:val="00E80B13"/>
    <w:rsid w:val="00E819A3"/>
    <w:rsid w:val="00E81B15"/>
    <w:rsid w:val="00E81D10"/>
    <w:rsid w:val="00E81E42"/>
    <w:rsid w:val="00E828B9"/>
    <w:rsid w:val="00E82C73"/>
    <w:rsid w:val="00E84195"/>
    <w:rsid w:val="00E85D78"/>
    <w:rsid w:val="00E86881"/>
    <w:rsid w:val="00E868F8"/>
    <w:rsid w:val="00E87063"/>
    <w:rsid w:val="00E8722B"/>
    <w:rsid w:val="00E8782D"/>
    <w:rsid w:val="00E87AD7"/>
    <w:rsid w:val="00E87B67"/>
    <w:rsid w:val="00E902EE"/>
    <w:rsid w:val="00E9103A"/>
    <w:rsid w:val="00E9238C"/>
    <w:rsid w:val="00E9390C"/>
    <w:rsid w:val="00E94A13"/>
    <w:rsid w:val="00E94CB7"/>
    <w:rsid w:val="00E955DA"/>
    <w:rsid w:val="00E95C2B"/>
    <w:rsid w:val="00E97025"/>
    <w:rsid w:val="00E9768B"/>
    <w:rsid w:val="00E97D21"/>
    <w:rsid w:val="00EA0011"/>
    <w:rsid w:val="00EA07EF"/>
    <w:rsid w:val="00EA1C2F"/>
    <w:rsid w:val="00EA241E"/>
    <w:rsid w:val="00EA2D4B"/>
    <w:rsid w:val="00EA3210"/>
    <w:rsid w:val="00EA32F3"/>
    <w:rsid w:val="00EA3D61"/>
    <w:rsid w:val="00EA49AA"/>
    <w:rsid w:val="00EA4F5A"/>
    <w:rsid w:val="00EA5978"/>
    <w:rsid w:val="00EA5A74"/>
    <w:rsid w:val="00EA5CB0"/>
    <w:rsid w:val="00EA64C0"/>
    <w:rsid w:val="00EA6C31"/>
    <w:rsid w:val="00EA6DBE"/>
    <w:rsid w:val="00EA7515"/>
    <w:rsid w:val="00EA7AE4"/>
    <w:rsid w:val="00EB035C"/>
    <w:rsid w:val="00EB10EA"/>
    <w:rsid w:val="00EB13F6"/>
    <w:rsid w:val="00EB1766"/>
    <w:rsid w:val="00EB1A7C"/>
    <w:rsid w:val="00EB1CD4"/>
    <w:rsid w:val="00EB1E9F"/>
    <w:rsid w:val="00EB2103"/>
    <w:rsid w:val="00EB25F7"/>
    <w:rsid w:val="00EB2D71"/>
    <w:rsid w:val="00EB2F38"/>
    <w:rsid w:val="00EB3022"/>
    <w:rsid w:val="00EB4041"/>
    <w:rsid w:val="00EB429A"/>
    <w:rsid w:val="00EB4D95"/>
    <w:rsid w:val="00EB5989"/>
    <w:rsid w:val="00EB6196"/>
    <w:rsid w:val="00EC0378"/>
    <w:rsid w:val="00EC0A01"/>
    <w:rsid w:val="00EC0BD7"/>
    <w:rsid w:val="00EC1931"/>
    <w:rsid w:val="00EC1F59"/>
    <w:rsid w:val="00EC23EF"/>
    <w:rsid w:val="00EC2C02"/>
    <w:rsid w:val="00EC3D91"/>
    <w:rsid w:val="00EC40E6"/>
    <w:rsid w:val="00EC4107"/>
    <w:rsid w:val="00EC4624"/>
    <w:rsid w:val="00EC5213"/>
    <w:rsid w:val="00EC5686"/>
    <w:rsid w:val="00EC56A2"/>
    <w:rsid w:val="00EC5AB2"/>
    <w:rsid w:val="00EC6421"/>
    <w:rsid w:val="00EC6844"/>
    <w:rsid w:val="00EC7AAE"/>
    <w:rsid w:val="00ED0CFF"/>
    <w:rsid w:val="00ED10E8"/>
    <w:rsid w:val="00ED1208"/>
    <w:rsid w:val="00ED1D25"/>
    <w:rsid w:val="00ED24BF"/>
    <w:rsid w:val="00ED372B"/>
    <w:rsid w:val="00ED3E07"/>
    <w:rsid w:val="00ED48B6"/>
    <w:rsid w:val="00ED5706"/>
    <w:rsid w:val="00ED677E"/>
    <w:rsid w:val="00ED71CA"/>
    <w:rsid w:val="00EE04EB"/>
    <w:rsid w:val="00EE0638"/>
    <w:rsid w:val="00EE14E2"/>
    <w:rsid w:val="00EE18D2"/>
    <w:rsid w:val="00EE2094"/>
    <w:rsid w:val="00EE27D3"/>
    <w:rsid w:val="00EE27D5"/>
    <w:rsid w:val="00EE32B4"/>
    <w:rsid w:val="00EE3856"/>
    <w:rsid w:val="00EE4DB1"/>
    <w:rsid w:val="00EE4DC6"/>
    <w:rsid w:val="00EE533B"/>
    <w:rsid w:val="00EE546F"/>
    <w:rsid w:val="00EE6007"/>
    <w:rsid w:val="00EE6C6F"/>
    <w:rsid w:val="00EE6E28"/>
    <w:rsid w:val="00EE6E7E"/>
    <w:rsid w:val="00EE7178"/>
    <w:rsid w:val="00EE730C"/>
    <w:rsid w:val="00EE7F54"/>
    <w:rsid w:val="00EF066F"/>
    <w:rsid w:val="00EF0848"/>
    <w:rsid w:val="00EF172B"/>
    <w:rsid w:val="00EF2094"/>
    <w:rsid w:val="00EF2E4C"/>
    <w:rsid w:val="00EF3D42"/>
    <w:rsid w:val="00EF3DA1"/>
    <w:rsid w:val="00EF4084"/>
    <w:rsid w:val="00EF41F7"/>
    <w:rsid w:val="00EF461E"/>
    <w:rsid w:val="00EF4768"/>
    <w:rsid w:val="00EF524C"/>
    <w:rsid w:val="00EF6468"/>
    <w:rsid w:val="00EF6BB2"/>
    <w:rsid w:val="00EF701F"/>
    <w:rsid w:val="00EF7118"/>
    <w:rsid w:val="00EF7200"/>
    <w:rsid w:val="00F008FF"/>
    <w:rsid w:val="00F0099F"/>
    <w:rsid w:val="00F00F90"/>
    <w:rsid w:val="00F01779"/>
    <w:rsid w:val="00F01ABC"/>
    <w:rsid w:val="00F02C6A"/>
    <w:rsid w:val="00F03339"/>
    <w:rsid w:val="00F05BA0"/>
    <w:rsid w:val="00F061C7"/>
    <w:rsid w:val="00F0685F"/>
    <w:rsid w:val="00F0781E"/>
    <w:rsid w:val="00F10289"/>
    <w:rsid w:val="00F1080C"/>
    <w:rsid w:val="00F10A8E"/>
    <w:rsid w:val="00F1171F"/>
    <w:rsid w:val="00F11858"/>
    <w:rsid w:val="00F124B0"/>
    <w:rsid w:val="00F126A3"/>
    <w:rsid w:val="00F12DED"/>
    <w:rsid w:val="00F135F1"/>
    <w:rsid w:val="00F136DD"/>
    <w:rsid w:val="00F13792"/>
    <w:rsid w:val="00F13FE6"/>
    <w:rsid w:val="00F1407D"/>
    <w:rsid w:val="00F14389"/>
    <w:rsid w:val="00F143B2"/>
    <w:rsid w:val="00F144B0"/>
    <w:rsid w:val="00F14846"/>
    <w:rsid w:val="00F149BC"/>
    <w:rsid w:val="00F14DA7"/>
    <w:rsid w:val="00F15072"/>
    <w:rsid w:val="00F15728"/>
    <w:rsid w:val="00F169C3"/>
    <w:rsid w:val="00F16E09"/>
    <w:rsid w:val="00F16E24"/>
    <w:rsid w:val="00F174AC"/>
    <w:rsid w:val="00F20708"/>
    <w:rsid w:val="00F2130D"/>
    <w:rsid w:val="00F214B8"/>
    <w:rsid w:val="00F21E8B"/>
    <w:rsid w:val="00F222A6"/>
    <w:rsid w:val="00F22358"/>
    <w:rsid w:val="00F22827"/>
    <w:rsid w:val="00F22DE0"/>
    <w:rsid w:val="00F22FF2"/>
    <w:rsid w:val="00F231A9"/>
    <w:rsid w:val="00F23A5F"/>
    <w:rsid w:val="00F23ED9"/>
    <w:rsid w:val="00F23EDB"/>
    <w:rsid w:val="00F24329"/>
    <w:rsid w:val="00F25982"/>
    <w:rsid w:val="00F25A20"/>
    <w:rsid w:val="00F25E02"/>
    <w:rsid w:val="00F25E36"/>
    <w:rsid w:val="00F2615E"/>
    <w:rsid w:val="00F26E35"/>
    <w:rsid w:val="00F27BCF"/>
    <w:rsid w:val="00F27CEF"/>
    <w:rsid w:val="00F308DE"/>
    <w:rsid w:val="00F3230A"/>
    <w:rsid w:val="00F32395"/>
    <w:rsid w:val="00F3326A"/>
    <w:rsid w:val="00F33BC2"/>
    <w:rsid w:val="00F341E6"/>
    <w:rsid w:val="00F3457A"/>
    <w:rsid w:val="00F34E09"/>
    <w:rsid w:val="00F353D7"/>
    <w:rsid w:val="00F35625"/>
    <w:rsid w:val="00F36EED"/>
    <w:rsid w:val="00F37A0E"/>
    <w:rsid w:val="00F37E81"/>
    <w:rsid w:val="00F417FC"/>
    <w:rsid w:val="00F41E74"/>
    <w:rsid w:val="00F45250"/>
    <w:rsid w:val="00F45849"/>
    <w:rsid w:val="00F45DF4"/>
    <w:rsid w:val="00F46D7B"/>
    <w:rsid w:val="00F47747"/>
    <w:rsid w:val="00F479F5"/>
    <w:rsid w:val="00F47BBA"/>
    <w:rsid w:val="00F47F66"/>
    <w:rsid w:val="00F50B4D"/>
    <w:rsid w:val="00F50E50"/>
    <w:rsid w:val="00F51751"/>
    <w:rsid w:val="00F52531"/>
    <w:rsid w:val="00F52A91"/>
    <w:rsid w:val="00F52FDE"/>
    <w:rsid w:val="00F537C2"/>
    <w:rsid w:val="00F54447"/>
    <w:rsid w:val="00F54F20"/>
    <w:rsid w:val="00F54FCF"/>
    <w:rsid w:val="00F55178"/>
    <w:rsid w:val="00F5583F"/>
    <w:rsid w:val="00F5586C"/>
    <w:rsid w:val="00F56114"/>
    <w:rsid w:val="00F57C48"/>
    <w:rsid w:val="00F602DD"/>
    <w:rsid w:val="00F6056E"/>
    <w:rsid w:val="00F60683"/>
    <w:rsid w:val="00F60B38"/>
    <w:rsid w:val="00F6177A"/>
    <w:rsid w:val="00F62AB0"/>
    <w:rsid w:val="00F63468"/>
    <w:rsid w:val="00F63DF2"/>
    <w:rsid w:val="00F64BD6"/>
    <w:rsid w:val="00F65275"/>
    <w:rsid w:val="00F65342"/>
    <w:rsid w:val="00F65D70"/>
    <w:rsid w:val="00F6795B"/>
    <w:rsid w:val="00F7012D"/>
    <w:rsid w:val="00F71903"/>
    <w:rsid w:val="00F72047"/>
    <w:rsid w:val="00F721A1"/>
    <w:rsid w:val="00F72342"/>
    <w:rsid w:val="00F72D89"/>
    <w:rsid w:val="00F73027"/>
    <w:rsid w:val="00F746F2"/>
    <w:rsid w:val="00F75649"/>
    <w:rsid w:val="00F75C94"/>
    <w:rsid w:val="00F77267"/>
    <w:rsid w:val="00F80768"/>
    <w:rsid w:val="00F80A6D"/>
    <w:rsid w:val="00F815E7"/>
    <w:rsid w:val="00F818B2"/>
    <w:rsid w:val="00F81F2E"/>
    <w:rsid w:val="00F82202"/>
    <w:rsid w:val="00F82782"/>
    <w:rsid w:val="00F82B3C"/>
    <w:rsid w:val="00F82FD2"/>
    <w:rsid w:val="00F82FE4"/>
    <w:rsid w:val="00F83016"/>
    <w:rsid w:val="00F83230"/>
    <w:rsid w:val="00F83BCD"/>
    <w:rsid w:val="00F8558F"/>
    <w:rsid w:val="00F85F26"/>
    <w:rsid w:val="00F87033"/>
    <w:rsid w:val="00F876B3"/>
    <w:rsid w:val="00F90D42"/>
    <w:rsid w:val="00F91BCA"/>
    <w:rsid w:val="00F921EA"/>
    <w:rsid w:val="00F9264C"/>
    <w:rsid w:val="00F92727"/>
    <w:rsid w:val="00F94922"/>
    <w:rsid w:val="00F9577D"/>
    <w:rsid w:val="00F96982"/>
    <w:rsid w:val="00F96CD1"/>
    <w:rsid w:val="00F96D7E"/>
    <w:rsid w:val="00F97309"/>
    <w:rsid w:val="00F9753F"/>
    <w:rsid w:val="00F977E0"/>
    <w:rsid w:val="00F97D01"/>
    <w:rsid w:val="00FA00E6"/>
    <w:rsid w:val="00FA01E2"/>
    <w:rsid w:val="00FA0742"/>
    <w:rsid w:val="00FA20B8"/>
    <w:rsid w:val="00FA24A1"/>
    <w:rsid w:val="00FA25E1"/>
    <w:rsid w:val="00FA2A1C"/>
    <w:rsid w:val="00FA3675"/>
    <w:rsid w:val="00FA3F47"/>
    <w:rsid w:val="00FA47C3"/>
    <w:rsid w:val="00FA47E7"/>
    <w:rsid w:val="00FA4806"/>
    <w:rsid w:val="00FA531D"/>
    <w:rsid w:val="00FA64ED"/>
    <w:rsid w:val="00FA75F8"/>
    <w:rsid w:val="00FA7E88"/>
    <w:rsid w:val="00FB03DF"/>
    <w:rsid w:val="00FB0D19"/>
    <w:rsid w:val="00FB1036"/>
    <w:rsid w:val="00FB1E8C"/>
    <w:rsid w:val="00FB22C4"/>
    <w:rsid w:val="00FB2552"/>
    <w:rsid w:val="00FB468C"/>
    <w:rsid w:val="00FB5409"/>
    <w:rsid w:val="00FB5B26"/>
    <w:rsid w:val="00FB5BA9"/>
    <w:rsid w:val="00FB72C8"/>
    <w:rsid w:val="00FB7994"/>
    <w:rsid w:val="00FB7E51"/>
    <w:rsid w:val="00FC0236"/>
    <w:rsid w:val="00FC0625"/>
    <w:rsid w:val="00FC1C87"/>
    <w:rsid w:val="00FC2154"/>
    <w:rsid w:val="00FC3387"/>
    <w:rsid w:val="00FC34D9"/>
    <w:rsid w:val="00FC3A25"/>
    <w:rsid w:val="00FC4365"/>
    <w:rsid w:val="00FC48CC"/>
    <w:rsid w:val="00FC4DC3"/>
    <w:rsid w:val="00FC5CC2"/>
    <w:rsid w:val="00FC5F21"/>
    <w:rsid w:val="00FC6C39"/>
    <w:rsid w:val="00FC6DC7"/>
    <w:rsid w:val="00FC7188"/>
    <w:rsid w:val="00FC7975"/>
    <w:rsid w:val="00FC7A3B"/>
    <w:rsid w:val="00FC7C17"/>
    <w:rsid w:val="00FC7CF8"/>
    <w:rsid w:val="00FC7E10"/>
    <w:rsid w:val="00FC7FB6"/>
    <w:rsid w:val="00FD1143"/>
    <w:rsid w:val="00FD1B67"/>
    <w:rsid w:val="00FD3914"/>
    <w:rsid w:val="00FD3B26"/>
    <w:rsid w:val="00FD40DE"/>
    <w:rsid w:val="00FD473D"/>
    <w:rsid w:val="00FD57F4"/>
    <w:rsid w:val="00FD5D9D"/>
    <w:rsid w:val="00FD62A2"/>
    <w:rsid w:val="00FD72A3"/>
    <w:rsid w:val="00FE0707"/>
    <w:rsid w:val="00FE0E13"/>
    <w:rsid w:val="00FE1D04"/>
    <w:rsid w:val="00FE21CD"/>
    <w:rsid w:val="00FE2CEB"/>
    <w:rsid w:val="00FE2EBC"/>
    <w:rsid w:val="00FE3575"/>
    <w:rsid w:val="00FE54AE"/>
    <w:rsid w:val="00FE5D63"/>
    <w:rsid w:val="00FE71C6"/>
    <w:rsid w:val="00FE7313"/>
    <w:rsid w:val="00FE74CF"/>
    <w:rsid w:val="00FE7EBE"/>
    <w:rsid w:val="00FF038F"/>
    <w:rsid w:val="00FF0BB8"/>
    <w:rsid w:val="00FF1238"/>
    <w:rsid w:val="00FF1AD0"/>
    <w:rsid w:val="00FF1B31"/>
    <w:rsid w:val="00FF3B5B"/>
    <w:rsid w:val="00FF435D"/>
    <w:rsid w:val="00FF44D0"/>
    <w:rsid w:val="00FF51BE"/>
    <w:rsid w:val="00FF578E"/>
    <w:rsid w:val="00FF5E68"/>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26991</TotalTime>
  <Pages>19</Pages>
  <Words>4397</Words>
  <Characters>24185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733</cp:revision>
  <cp:lastPrinted>2019-09-02T17:01:00Z</cp:lastPrinted>
  <dcterms:created xsi:type="dcterms:W3CDTF">2018-10-09T23:35:00Z</dcterms:created>
  <dcterms:modified xsi:type="dcterms:W3CDTF">2023-11-01T12:18:00Z</dcterms:modified>
</cp:coreProperties>
</file>