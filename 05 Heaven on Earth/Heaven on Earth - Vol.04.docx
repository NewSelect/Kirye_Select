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D28EA5" w:rsidR="00EC0D30" w:rsidRPr="00BF03E5" w:rsidRDefault="00EC0D30" w:rsidP="00F015D2">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w:t>
      </w:r>
      <w:r w:rsidRPr="00BF03E5">
        <w:rPr>
          <w:rFonts w:ascii="Times New Roman" w:hAnsi="Times New Roman" w:cs="Times New Roman"/>
          <w:b/>
          <w:color w:val="1C6194" w:themeColor="accent2" w:themeShade="BF"/>
          <w:sz w:val="36"/>
          <w:szCs w:val="36"/>
        </w:rPr>
        <w:t>_</w:t>
      </w:r>
      <w:r w:rsidR="00BF03E5" w:rsidRPr="00BF03E5">
        <w:rPr>
          <w:rFonts w:ascii="Times New Roman" w:hAnsi="Times New Roman" w:cs="Times New Roman"/>
          <w:b/>
          <w:color w:val="1C6194" w:themeColor="accent2" w:themeShade="BF"/>
          <w:sz w:val="36"/>
          <w:szCs w:val="36"/>
        </w:rPr>
        <w:t>A new Earthquake Makes the Tous Sauvés Tremble</w:t>
      </w:r>
      <w:r w:rsidR="00373CA1" w:rsidRPr="00BF03E5">
        <w:rPr>
          <w:rFonts w:ascii="Times New Roman" w:hAnsi="Times New Roman" w:cs="Times New Roman"/>
          <w:b/>
          <w:color w:val="1C6194" w:themeColor="accent2" w:themeShade="BF"/>
          <w:sz w:val="36"/>
          <w:szCs w:val="36"/>
        </w:rPr>
        <w:t>.</w:t>
      </w:r>
    </w:p>
    <w:p w14:paraId="24E3321B" w14:textId="2F6599FF" w:rsidR="00EC0D30" w:rsidRPr="00BF03E5" w:rsidRDefault="00EC0D30" w:rsidP="00EC0D30">
      <w:pPr>
        <w:rPr>
          <w:rFonts w:ascii="Arial" w:hAnsi="Arial" w:cs="Arial"/>
          <w:b/>
          <w:bCs/>
          <w:sz w:val="24"/>
          <w:szCs w:val="24"/>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distrito 7 es uno de los pocos distritos bajos de Homeland</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Sauvés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 más, la mujer que acompaña al hombre bien vestido ni siquiera estuvo dentro de Homeland.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está aquí como una alumna aprendiendo de los movimientos ilegales de los distritos Z de los Tous Sauvés.</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hombre le dijo que podría utilizar cualquier método y todo lo que aprenda para liberar a su líder y robar los secretos de Homeland,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Mover gran cantidad de drogas y armas fuera de los muros de un Tous Sauvés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Los delincuentes de los Tous Sauvés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ajustado de polímero reforzado con Akarium y Ederiun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El Akarium y Ederiun son dos nuevos metales de la tabla periódica privada que solo habita en los Tous Sauvés.</w:t>
      </w:r>
    </w:p>
    <w:p w14:paraId="735958C0" w14:textId="2BD5640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-¿Estás diciendo que encontraron dos nuevos materiales de la tabla y solo pertenecen a los Tous Sauvés?</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Akarium y Ederiun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-Aún no lo entiendo, Kazomi.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 chico bien vestido es Kazomi Shiki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Kazomi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Kazomi Shiki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-hmm…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-Exacto. Y en el camino puedo buscar más información sobre algo llamado, Alice Madnes.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aquel nombre que salió de la información de Kazomi Shiki.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Shiki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-Solo te diré lo que se. No lo sabría explicar con exactitud para contestar a todas tus preguntas. Solo puedo decirte lo que escuche sobre el proyecto Alice Madnes.</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Sauvés.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Madnes.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r w:rsidR="0052211F">
        <w:rPr>
          <w:rFonts w:ascii="Arial" w:hAnsi="Arial" w:cs="Arial"/>
          <w:b/>
          <w:bCs/>
          <w:sz w:val="24"/>
          <w:szCs w:val="24"/>
          <w:lang w:val="es-AR"/>
        </w:rPr>
        <w:t>Hoeizan.</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w:t>
      </w:r>
      <w:r>
        <w:rPr>
          <w:rFonts w:ascii="Arial" w:hAnsi="Arial" w:cs="Arial"/>
          <w:b/>
          <w:bCs/>
          <w:sz w:val="24"/>
          <w:szCs w:val="24"/>
          <w:lang w:val="es-AR"/>
        </w:rPr>
        <w:lastRenderedPageBreak/>
        <w:t xml:space="preserve">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73EA2CA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w:t>
      </w:r>
      <w:r w:rsidR="00F51167">
        <w:rPr>
          <w:rFonts w:ascii="Arial" w:hAnsi="Arial" w:cs="Arial"/>
          <w:b/>
          <w:bCs/>
          <w:sz w:val="24"/>
          <w:szCs w:val="24"/>
          <w:lang w:val="es-AR"/>
        </w:rPr>
        <w:t>kini</w:t>
      </w:r>
      <w:r w:rsidR="000C6F22">
        <w:rPr>
          <w:rFonts w:ascii="Arial" w:hAnsi="Arial" w:cs="Arial"/>
          <w:b/>
          <w:bCs/>
          <w:sz w:val="24"/>
          <w:szCs w:val="24"/>
          <w:lang w:val="es-AR"/>
        </w:rPr>
        <w:t xml:space="preserve">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Sandalphon?</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Azrael?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e observa de pies a cabeza y luego con una mirada curiosa habla con su compañero Azrael.</w:t>
      </w:r>
    </w:p>
    <w:p w14:paraId="283B8169" w14:textId="5590032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observa el cuerpo de Sandalphon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Sandalphon.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-Waaaa…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-Tch…</w:t>
      </w:r>
    </w:p>
    <w:p w14:paraId="2975D285" w14:textId="722C036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Sandalphon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-hmmm….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Ya no estaba para seguir explicando las cosas a Sandalphon,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r w:rsidR="0057126D">
        <w:rPr>
          <w:rFonts w:ascii="Arial" w:hAnsi="Arial" w:cs="Arial"/>
          <w:b/>
          <w:bCs/>
          <w:sz w:val="24"/>
          <w:szCs w:val="24"/>
          <w:lang w:val="es-AR"/>
        </w:rPr>
        <w:t>¡</w:t>
      </w:r>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Azrael!</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Sandalphon corre detrás de Azrael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Azrael se detiene luego de esas palabras.</w:t>
      </w:r>
    </w:p>
    <w:p w14:paraId="4981BEC3" w14:textId="775A4B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sonido del viento se tensa en el frio lugar por un leve momento y luego de un par de minutos esperando Azrale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lastRenderedPageBreak/>
        <w:t>-No tengo la más mínima idea… Pero tenemos que estar atentos a cuando presenciemos de nuevo la energía de Almael.</w:t>
      </w:r>
    </w:p>
    <w:p w14:paraId="696D7992" w14:textId="0DB6509C"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Sandalphon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Azrael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-F</w:t>
      </w:r>
      <w:r w:rsidR="004834E7">
        <w:rPr>
          <w:rFonts w:ascii="Arial" w:hAnsi="Arial" w:cs="Arial"/>
          <w:b/>
          <w:bCs/>
          <w:sz w:val="24"/>
          <w:szCs w:val="24"/>
          <w:lang w:val="es-AR"/>
        </w:rPr>
        <w:t>uuuuuuu</w:t>
      </w:r>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Una sensación de dejá-vu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aunque no lo acepte, la hermana melliza vestida de blanco Yuritsuga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Probablemente ella tendría que decidir en escucharlo o en asesinarlo. Y sabiendo que su orgullo es más grande que un Tous Sauvés,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r w:rsidR="009C2B26">
        <w:rPr>
          <w:rFonts w:ascii="Arial" w:hAnsi="Arial" w:cs="Arial"/>
          <w:b/>
          <w:bCs/>
          <w:sz w:val="24"/>
          <w:szCs w:val="24"/>
          <w:lang w:val="es-AR"/>
        </w:rPr>
        <w:t>Viane</w:t>
      </w:r>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Yuritsuga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w:t>
      </w:r>
      <w:r>
        <w:rPr>
          <w:rFonts w:ascii="Arial" w:hAnsi="Arial" w:cs="Arial"/>
          <w:b/>
          <w:bCs/>
          <w:sz w:val="24"/>
          <w:szCs w:val="24"/>
          <w:lang w:val="es-AR"/>
        </w:rPr>
        <w:lastRenderedPageBreak/>
        <w:t xml:space="preserve">Y espero que </w:t>
      </w:r>
      <w:r w:rsidR="009C2B26">
        <w:rPr>
          <w:rFonts w:ascii="Arial" w:hAnsi="Arial" w:cs="Arial"/>
          <w:b/>
          <w:bCs/>
          <w:sz w:val="24"/>
          <w:szCs w:val="24"/>
          <w:lang w:val="es-AR"/>
        </w:rPr>
        <w:t>Viane</w:t>
      </w:r>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Energía Rotatoria, aquella función le permitió no solo a Unificación Central, sino a todos los Tous Sauvés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Tosaka Sixto no será problema para </w:t>
      </w:r>
      <w:r w:rsidR="009C2B26">
        <w:rPr>
          <w:rFonts w:ascii="Arial" w:hAnsi="Arial" w:cs="Arial"/>
          <w:b/>
          <w:bCs/>
          <w:sz w:val="24"/>
          <w:szCs w:val="24"/>
          <w:lang w:val="es-AR"/>
        </w:rPr>
        <w:t>Viane</w:t>
      </w:r>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r w:rsidR="009C2B26">
        <w:rPr>
          <w:rFonts w:ascii="Arial" w:hAnsi="Arial" w:cs="Arial"/>
          <w:b/>
          <w:bCs/>
          <w:sz w:val="24"/>
          <w:szCs w:val="24"/>
          <w:lang w:val="es-AR"/>
        </w:rPr>
        <w:t>Viane</w:t>
      </w:r>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necesito ayuda… Nunca la necesitamos y ahora que tenemos la fuerza nunca más la necesitaremos… Unlock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Esto hubiera empezado desde un principio si el orgullo no fuera un gran factor importante que está del lado de Unificación Central por el momento. Que la hermana mayor Yuritsuga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1BB5168F" w:rsidR="00246531" w:rsidRDefault="009943DE" w:rsidP="00246531">
      <w:pPr>
        <w:spacing w:line="360" w:lineRule="auto"/>
        <w:rPr>
          <w:rFonts w:ascii="Arial" w:hAnsi="Arial" w:cs="Arial"/>
          <w:b/>
          <w:bCs/>
          <w:sz w:val="24"/>
          <w:szCs w:val="24"/>
          <w:lang w:val="es-AR"/>
        </w:rPr>
      </w:pPr>
      <w:r>
        <w:rPr>
          <w:rFonts w:ascii="Arial" w:hAnsi="Arial" w:cs="Arial"/>
          <w:b/>
          <w:bCs/>
          <w:sz w:val="24"/>
          <w:szCs w:val="24"/>
          <w:lang w:val="es-AR"/>
        </w:rPr>
        <w:t xml:space="preserve">Viernes 14 </w:t>
      </w:r>
      <w:r w:rsidR="00246531">
        <w:rPr>
          <w:rFonts w:ascii="Arial" w:hAnsi="Arial" w:cs="Arial"/>
          <w:b/>
          <w:bCs/>
          <w:sz w:val="24"/>
          <w:szCs w:val="24"/>
          <w:lang w:val="es-AR"/>
        </w:rPr>
        <w:t>Academia C.F.G</w:t>
      </w:r>
      <w:r>
        <w:rPr>
          <w:rFonts w:ascii="Arial" w:hAnsi="Arial" w:cs="Arial"/>
          <w:b/>
          <w:bCs/>
          <w:sz w:val="24"/>
          <w:szCs w:val="24"/>
          <w:lang w:val="es-AR"/>
        </w:rPr>
        <w:t>.</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En una “supuesta vida cotidiana”, Kaminoa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 igual que el chico, sus compañeros, Aiko, Takeru, Onodera y la recién llegada Yomikawa Ruiko,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-A-Aozora… Como… ¡¡Como es que tienes imágenes exclusivas de H.Monako!!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Kaminoa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Como una fanática, si se puede poner un número, como la fan número 1 de H.Monako,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-N-No sé quién es ese tal H.Monako…</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chico dice la verdad, él nunca la conoció con ese seudónimo. Para el H.Monako es Ávila Hayley. La chica que es reconocida por sus fotos en más de 30 países de todo el mundo. Y la cual fue una gran ayuda en seguir a NZIQ farmacéutica y a Kamiage Arima.</w:t>
      </w:r>
    </w:p>
    <w:p w14:paraId="618538F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H.Monoko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H.Monako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Cerrar una cuenta es fácil, pero Pinterest no es cualquier página de fotografía. Es única y explosiva que no está atada a un gobierno como para ceder la cuenta de H.Monako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Todo esto llevo a H.Monako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H.Monako?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cruza de brazos y habla con un abundante conocimiento oculto de las fotos de H.Monako,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-H.Monako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ese cuento de hadas. H.Monako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solo Kaminoa sabe sobre esto y tiene que mentir como Tosaka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H.Monako.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Takeru, Onodera y Ruiko se ace</w:t>
      </w:r>
      <w:r>
        <w:rPr>
          <w:rFonts w:ascii="Arial" w:hAnsi="Arial" w:cs="Arial"/>
          <w:b/>
          <w:bCs/>
          <w:sz w:val="24"/>
          <w:szCs w:val="24"/>
          <w:lang w:val="es-AR"/>
        </w:rPr>
        <w:t>rcan a observar y verificar la mancha de agua de H.Monako.</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-Wauu… –Ruiko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H.Monako –Onodera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-E-Es que no lo sé, de verdad… Nunca conocí a H.Monako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Kaminoa.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H.Monako.</w:t>
      </w:r>
    </w:p>
    <w:p w14:paraId="7B72B8A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H.Monako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Algunos alumnos en la cafetería la observaron mientras gritaba, y Takeru se dio cuenta de esto. El momento tenso de atraer miradas tenía que ser interrumpidos antes que vean a Aiko como una acosadora de H.Monako.</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-B-Bueno… ¿Y si cambiamos de tema mejor? Como… ¿Vamos Antars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quiero ir! –Ruiko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Anatars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Antars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Onodera solo levanto su mano derecha para acompañar a Takeru y Ruiko.</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-hmmm…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sí puedo! –Contesta Ruiko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también puedo. ¿En dónde nos reunimos? –Afirma Onodera.</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-hmmm….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Tosaka Sixto. Y si falta sin avisar es capaz de asesinarlo, aunque parece mucho. Luego que lo haya pensado Tosaka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fábrica es un matadero de vacas de alto rendimiento que comercializa con el resto de los Tous Sauvés.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11229965" w14:textId="77777777" w:rsidR="00443FB8" w:rsidRDefault="00443FB8" w:rsidP="00EC0D30">
      <w:pPr>
        <w:rPr>
          <w:rFonts w:ascii="Times New Roman" w:hAnsi="Times New Roman" w:cs="Times New Roman"/>
          <w:b/>
          <w:color w:val="1C6194" w:themeColor="accent2" w:themeShade="BF"/>
          <w:sz w:val="36"/>
          <w:szCs w:val="36"/>
          <w:lang w:val="es-AR"/>
        </w:rPr>
      </w:pPr>
    </w:p>
    <w:p w14:paraId="3C440018" w14:textId="77777777" w:rsidR="00443FB8" w:rsidRDefault="00443FB8" w:rsidP="00EC0D30">
      <w:pPr>
        <w:rPr>
          <w:rFonts w:ascii="Times New Roman" w:hAnsi="Times New Roman" w:cs="Times New Roman"/>
          <w:b/>
          <w:color w:val="1C6194" w:themeColor="accent2" w:themeShade="BF"/>
          <w:sz w:val="36"/>
          <w:szCs w:val="36"/>
          <w:lang w:val="es-AR"/>
        </w:rPr>
      </w:pPr>
    </w:p>
    <w:p w14:paraId="675D1EC1" w14:textId="77777777" w:rsidR="00443FB8" w:rsidRDefault="00443FB8" w:rsidP="00EC0D30">
      <w:pPr>
        <w:rPr>
          <w:rFonts w:ascii="Times New Roman" w:hAnsi="Times New Roman" w:cs="Times New Roman"/>
          <w:b/>
          <w:color w:val="1C6194" w:themeColor="accent2" w:themeShade="BF"/>
          <w:sz w:val="36"/>
          <w:szCs w:val="36"/>
          <w:lang w:val="es-AR"/>
        </w:rPr>
      </w:pPr>
    </w:p>
    <w:p w14:paraId="7B6A816C" w14:textId="77777777" w:rsidR="00443FB8" w:rsidRDefault="00443FB8" w:rsidP="00EC0D30">
      <w:pPr>
        <w:rPr>
          <w:rFonts w:ascii="Times New Roman" w:hAnsi="Times New Roman" w:cs="Times New Roman"/>
          <w:b/>
          <w:color w:val="1C6194" w:themeColor="accent2" w:themeShade="BF"/>
          <w:sz w:val="36"/>
          <w:szCs w:val="36"/>
          <w:lang w:val="es-AR"/>
        </w:rPr>
      </w:pPr>
    </w:p>
    <w:p w14:paraId="101AFB9C" w14:textId="77777777" w:rsidR="00443FB8" w:rsidRDefault="00443FB8" w:rsidP="00EC0D30">
      <w:pPr>
        <w:rPr>
          <w:rFonts w:ascii="Times New Roman" w:hAnsi="Times New Roman" w:cs="Times New Roman"/>
          <w:b/>
          <w:color w:val="1C6194" w:themeColor="accent2" w:themeShade="BF"/>
          <w:sz w:val="36"/>
          <w:szCs w:val="36"/>
          <w:lang w:val="es-AR"/>
        </w:rPr>
      </w:pPr>
    </w:p>
    <w:p w14:paraId="2A52DB92" w14:textId="77777777" w:rsidR="00443FB8" w:rsidRDefault="00443FB8" w:rsidP="00EC0D30">
      <w:pPr>
        <w:rPr>
          <w:rFonts w:ascii="Times New Roman" w:hAnsi="Times New Roman" w:cs="Times New Roman"/>
          <w:b/>
          <w:color w:val="1C6194" w:themeColor="accent2" w:themeShade="BF"/>
          <w:sz w:val="36"/>
          <w:szCs w:val="36"/>
          <w:lang w:val="es-AR"/>
        </w:rPr>
      </w:pPr>
    </w:p>
    <w:p w14:paraId="6636FBAC" w14:textId="77777777" w:rsidR="00443FB8" w:rsidRDefault="00443FB8" w:rsidP="00EC0D30">
      <w:pPr>
        <w:rPr>
          <w:rFonts w:ascii="Times New Roman" w:hAnsi="Times New Roman" w:cs="Times New Roman"/>
          <w:b/>
          <w:color w:val="1C6194" w:themeColor="accent2" w:themeShade="BF"/>
          <w:sz w:val="36"/>
          <w:szCs w:val="36"/>
          <w:lang w:val="es-AR"/>
        </w:rPr>
      </w:pPr>
    </w:p>
    <w:p w14:paraId="54B9CE07" w14:textId="77777777" w:rsidR="00443FB8" w:rsidRDefault="00443FB8" w:rsidP="00EC0D30">
      <w:pPr>
        <w:rPr>
          <w:rFonts w:ascii="Times New Roman" w:hAnsi="Times New Roman" w:cs="Times New Roman"/>
          <w:b/>
          <w:color w:val="1C6194" w:themeColor="accent2" w:themeShade="BF"/>
          <w:sz w:val="36"/>
          <w:szCs w:val="36"/>
          <w:lang w:val="es-AR"/>
        </w:rPr>
      </w:pPr>
    </w:p>
    <w:p w14:paraId="62E61D0D" w14:textId="77777777" w:rsidR="00443FB8" w:rsidRDefault="00443FB8" w:rsidP="00EC0D30">
      <w:pPr>
        <w:rPr>
          <w:rFonts w:ascii="Times New Roman" w:hAnsi="Times New Roman" w:cs="Times New Roman"/>
          <w:b/>
          <w:color w:val="1C6194" w:themeColor="accent2" w:themeShade="BF"/>
          <w:sz w:val="36"/>
          <w:szCs w:val="36"/>
          <w:lang w:val="es-AR"/>
        </w:rPr>
      </w:pPr>
    </w:p>
    <w:p w14:paraId="4F6A40C7" w14:textId="77777777" w:rsidR="00443FB8" w:rsidRDefault="00443FB8" w:rsidP="00EC0D30">
      <w:pPr>
        <w:rPr>
          <w:rFonts w:ascii="Times New Roman" w:hAnsi="Times New Roman" w:cs="Times New Roman"/>
          <w:b/>
          <w:color w:val="1C6194" w:themeColor="accent2" w:themeShade="BF"/>
          <w:sz w:val="36"/>
          <w:szCs w:val="36"/>
          <w:lang w:val="es-AR"/>
        </w:rPr>
      </w:pPr>
    </w:p>
    <w:p w14:paraId="59CF7125" w14:textId="77777777" w:rsidR="00443FB8" w:rsidRDefault="00443FB8" w:rsidP="00EC0D30">
      <w:pPr>
        <w:rPr>
          <w:rFonts w:ascii="Times New Roman" w:hAnsi="Times New Roman" w:cs="Times New Roman"/>
          <w:b/>
          <w:color w:val="1C6194" w:themeColor="accent2" w:themeShade="BF"/>
          <w:sz w:val="36"/>
          <w:szCs w:val="36"/>
          <w:lang w:val="es-AR"/>
        </w:rPr>
      </w:pPr>
    </w:p>
    <w:p w14:paraId="265E76D4" w14:textId="77777777" w:rsidR="00443FB8" w:rsidRDefault="00443FB8" w:rsidP="00EC0D30">
      <w:pPr>
        <w:rPr>
          <w:rFonts w:ascii="Times New Roman" w:hAnsi="Times New Roman" w:cs="Times New Roman"/>
          <w:b/>
          <w:color w:val="1C6194" w:themeColor="accent2" w:themeShade="BF"/>
          <w:sz w:val="36"/>
          <w:szCs w:val="36"/>
          <w:lang w:val="es-AR"/>
        </w:rPr>
      </w:pPr>
    </w:p>
    <w:p w14:paraId="7E680E86" w14:textId="77777777" w:rsidR="00443FB8" w:rsidRDefault="00443FB8" w:rsidP="00EC0D30">
      <w:pPr>
        <w:rPr>
          <w:rFonts w:ascii="Times New Roman" w:hAnsi="Times New Roman" w:cs="Times New Roman"/>
          <w:b/>
          <w:color w:val="1C6194" w:themeColor="accent2" w:themeShade="BF"/>
          <w:sz w:val="36"/>
          <w:szCs w:val="36"/>
          <w:lang w:val="es-AR"/>
        </w:rPr>
      </w:pPr>
    </w:p>
    <w:p w14:paraId="631CF2E2" w14:textId="77777777" w:rsidR="00443FB8" w:rsidRDefault="00443FB8" w:rsidP="00EC0D30">
      <w:pPr>
        <w:rPr>
          <w:rFonts w:ascii="Times New Roman" w:hAnsi="Times New Roman" w:cs="Times New Roman"/>
          <w:b/>
          <w:color w:val="1C6194" w:themeColor="accent2" w:themeShade="BF"/>
          <w:sz w:val="36"/>
          <w:szCs w:val="36"/>
          <w:lang w:val="es-AR"/>
        </w:rPr>
      </w:pPr>
    </w:p>
    <w:p w14:paraId="28E56A28" w14:textId="77777777" w:rsidR="00443FB8" w:rsidRDefault="00443FB8" w:rsidP="00EC0D30">
      <w:pPr>
        <w:rPr>
          <w:rFonts w:ascii="Times New Roman" w:hAnsi="Times New Roman" w:cs="Times New Roman"/>
          <w:b/>
          <w:color w:val="1C6194" w:themeColor="accent2" w:themeShade="BF"/>
          <w:sz w:val="36"/>
          <w:szCs w:val="36"/>
          <w:lang w:val="es-AR"/>
        </w:rPr>
      </w:pPr>
    </w:p>
    <w:p w14:paraId="4FF113BA" w14:textId="1009A1DC"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443FB8">
        <w:rPr>
          <w:rFonts w:ascii="Times New Roman" w:hAnsi="Times New Roman" w:cs="Times New Roman"/>
          <w:b/>
          <w:color w:val="1C6194" w:themeColor="accent2" w:themeShade="BF"/>
          <w:sz w:val="36"/>
          <w:szCs w:val="36"/>
          <w:lang w:val="es-ES"/>
        </w:rPr>
        <w:t>The new Generation of Espers, the</w:t>
      </w:r>
      <w:r w:rsidR="00373CA1">
        <w:rPr>
          <w:rFonts w:ascii="Times New Roman" w:hAnsi="Times New Roman" w:cs="Times New Roman"/>
          <w:b/>
          <w:color w:val="1C6194" w:themeColor="accent2" w:themeShade="BF"/>
          <w:sz w:val="36"/>
          <w:szCs w:val="36"/>
          <w:lang w:val="es-ES"/>
        </w:rPr>
        <w:t xml:space="preserve"> Prototype</w:t>
      </w:r>
      <w:r w:rsidR="00AD4E64">
        <w:rPr>
          <w:rFonts w:ascii="Times New Roman" w:hAnsi="Times New Roman" w:cs="Times New Roman"/>
          <w:b/>
          <w:color w:val="1C6194" w:themeColor="accent2" w:themeShade="BF"/>
          <w:sz w:val="36"/>
          <w:szCs w:val="36"/>
          <w:lang w:val="es-ES"/>
        </w:rPr>
        <w:t>s</w:t>
      </w:r>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Jiu-Jitsu es un arte marcial japonesa clásica o también conocido como Kuryu Budo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 xml:space="preserve">as calles están preparadas con esquinas cerradas y callejones, también semáforos </w:t>
      </w:r>
      <w:r>
        <w:rPr>
          <w:rFonts w:ascii="Arial" w:hAnsi="Arial" w:cs="Arial"/>
          <w:b/>
          <w:bCs/>
          <w:sz w:val="24"/>
          <w:szCs w:val="24"/>
          <w:lang w:val="es-AR"/>
        </w:rPr>
        <w:lastRenderedPageBreak/>
        <w:t>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Las ramas de las sedes de los Tous Sauvés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Kaminoa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a velocidad de Tosaka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Kaminoa</w:t>
      </w:r>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Kaminoa!</w:t>
      </w:r>
    </w:p>
    <w:p w14:paraId="5A8F1A09" w14:textId="408D2EF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Tosaka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 saca una gran ventaja por salir por una ventana y utilizar su agilidad de subir trepando entre las barandillas de las escaleras de emergencia. Tosaka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ventaja a Tosaka. Que ella corra no significa que tenga menos probabilidad de alcanzarlo. Con la velocidad de Tosaka,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-¡¿Esta es tu estrategia?! –Supuso Tosaka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edificio impulsado fue destruida por completo y el sonido resonante llego rápidamente a los oídos de Kaminoa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orilla del otro edificio fue totalmente destruida y Tosaka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Kaminoa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No tiene otra manera de escapar. Pensó lo más rápido que pudo pensar con la adrenalina del miedo recorriendo todo su cerebro, y esta es la única manera que se le ocurrió. Correr por las escaleras internas de emergencia no lo solucionara porque Tosaka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Tosaka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percato.</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2E1B4B39" w14:textId="08D5185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Tosaka también se percató y ahora su objetivo había cambiado por completo. Ya no estaban en entrenamiento, ahora es una misión de rescate para Kaminoa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Tosaka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Tosaka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Tanto Oziel como Tosaka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Tosaka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Tosaka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r w:rsidR="00FD5018">
        <w:rPr>
          <w:rFonts w:ascii="Arial" w:hAnsi="Arial" w:cs="Arial"/>
          <w:b/>
          <w:bCs/>
          <w:sz w:val="24"/>
          <w:szCs w:val="24"/>
          <w:lang w:val="es-AR"/>
        </w:rPr>
        <w:t>¿</w:t>
      </w:r>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Tosaka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Tosaka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Tosaka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Tosaka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Estaba más que exhausto con su corazón a una gran aceleración por el temor que Tosaka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Tosaka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Tosaka como profesora, sin embargo, Kaminoa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se perdió en estos pensamientos al estar descansando en la azotea del edificio al cual encallo. Se fue hacia la orilla y con sus piernas hacia fuera se sentó a esperar que Tosaka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-¿Que se supone que fue eso…? –Pregunta Tosaka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 Tosaka.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se sienta junto a Kaminoa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-Hmm…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intercambia una mirada rápida con Tosaka.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sin prestar atención a lo último que Tosaka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Tosaka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Tosaka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Kaminoa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w:t>
      </w:r>
      <w:r>
        <w:rPr>
          <w:rFonts w:ascii="Arial" w:hAnsi="Arial" w:cs="Arial"/>
          <w:b/>
          <w:bCs/>
          <w:sz w:val="24"/>
          <w:szCs w:val="24"/>
          <w:lang w:val="es-AR"/>
        </w:rPr>
        <w:lastRenderedPageBreak/>
        <w:t>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Los labios de Tosaka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Tosaka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tela está fabricada de Ouwonthum. Es la tela más resistente del mundo. Tiene la misma resistencia que el Akarium y Ederiun.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cabello de Tosaka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Ya había visto esta clase de arma invisible. Kaminoa recuerda el enorme brazo de Kazomi Shiki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Tosaka utiliza su arma para vestirse, significa que ahora está completamente desnuda con su traje de Ouwonthum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Tosaka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Kaminoa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solo se necesita músculos para mover el traje a su máxima capacidad. Lo que se necesita es tener una gran sincronización de resistencia física y </w:t>
      </w:r>
      <w:r>
        <w:rPr>
          <w:rFonts w:ascii="Arial" w:hAnsi="Arial" w:cs="Arial"/>
          <w:b/>
          <w:bCs/>
          <w:sz w:val="24"/>
          <w:szCs w:val="24"/>
          <w:lang w:val="es-AR"/>
        </w:rPr>
        <w:lastRenderedPageBreak/>
        <w:t>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Tiene que concentrarse a un nivel demasiado alto para controlar cada fibra de tela y dispersar energía física tanto a pies como a manos y conciencia. </w:t>
      </w:r>
      <w:r>
        <w:rPr>
          <w:rFonts w:ascii="Arial" w:hAnsi="Arial" w:cs="Arial"/>
          <w:b/>
          <w:bCs/>
          <w:sz w:val="24"/>
          <w:szCs w:val="24"/>
          <w:lang w:val="es-AR"/>
        </w:rPr>
        <w:lastRenderedPageBreak/>
        <w:t>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utilizo todos los métodos que se le hubiera ocurrido a cualquier persona. Después de todo ella es quien cuenta con el traje y nadie sabe más que eso que ella. Todas las ideas de Kaminoa</w:t>
      </w:r>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-También lo intente. Entrenar bastante mi cuerpo y luego concentrarme en ampliar mi conocimiento. Pero nada de eso funciona. Se que el estado físico </w:t>
      </w:r>
      <w:r>
        <w:rPr>
          <w:rFonts w:ascii="Arial" w:hAnsi="Arial" w:cs="Arial"/>
          <w:b/>
          <w:bCs/>
          <w:sz w:val="24"/>
          <w:szCs w:val="24"/>
          <w:lang w:val="es-AR"/>
        </w:rPr>
        <w:lastRenderedPageBreak/>
        <w:t>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lla intento todo, incluso métodos que ni a Kaminoa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Sauvés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lo fue! Yo en aquel entonces tenía mucha intriga de sentirme como una mujer normal… ¡¡Fui una estúpida!! –Furiosa Tosaka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-Si me hubiera comportado como un verdadero guardaespaldas nada de eso hubiera pasado. Si los hubiera acompañado hubiera detectado la bomba que pusieron en el jet privado. ¡O hubiera utilizado las telas de Ouwonthum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ella los abandonó. Es lo que piensa Tosaka.</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Kazou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w:t>
      </w:r>
      <w:r>
        <w:rPr>
          <w:rFonts w:ascii="Arial" w:hAnsi="Arial" w:cs="Arial"/>
          <w:b/>
          <w:bCs/>
          <w:sz w:val="24"/>
          <w:szCs w:val="24"/>
          <w:lang w:val="es-AR"/>
        </w:rPr>
        <w:lastRenderedPageBreak/>
        <w:t>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Tosaka.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 arrepiente de perder su memoria, por lo tanto, de salvar a Naomi. Pero no se arrepiente del poder que logro obtener para salvar a Onodera Kosaki.</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w:t>
      </w:r>
      <w:r>
        <w:rPr>
          <w:rFonts w:ascii="Arial" w:hAnsi="Arial" w:cs="Arial"/>
          <w:b/>
          <w:bCs/>
          <w:sz w:val="24"/>
          <w:szCs w:val="24"/>
          <w:lang w:val="es-AR"/>
        </w:rPr>
        <w:lastRenderedPageBreak/>
        <w:t>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Kaminoa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Tosaka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Tosaka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lastRenderedPageBreak/>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Onee-san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Yuritsuga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menor de las Yuritsuga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Yurisuga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Yuritsuga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Yuritsuga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Con sus ojos somnolientos y una sonrisa, Yuritsuga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Yuritsuga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que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Yuritsuga </w:t>
      </w:r>
      <w:r w:rsidR="009C2B26">
        <w:rPr>
          <w:rFonts w:ascii="Arial" w:hAnsi="Arial" w:cs="Arial"/>
          <w:b/>
          <w:bCs/>
          <w:sz w:val="24"/>
          <w:szCs w:val="24"/>
          <w:lang w:val="es-AR"/>
        </w:rPr>
        <w:t>Viane</w:t>
      </w:r>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Mi nombre es Hasami Tsuki.</w:t>
      </w:r>
    </w:p>
    <w:p w14:paraId="31E80B2C" w14:textId="47AD687A" w:rsidR="00FD655C" w:rsidRDefault="009C2B26" w:rsidP="00FD655C">
      <w:pPr>
        <w:spacing w:line="360" w:lineRule="auto"/>
        <w:rPr>
          <w:rFonts w:ascii="Arial" w:hAnsi="Arial" w:cs="Arial"/>
          <w:b/>
          <w:bCs/>
          <w:sz w:val="24"/>
          <w:szCs w:val="24"/>
          <w:lang w:val="es-AR"/>
        </w:rPr>
      </w:pPr>
      <w:r>
        <w:rPr>
          <w:rFonts w:ascii="Arial" w:hAnsi="Arial" w:cs="Arial"/>
          <w:b/>
          <w:bCs/>
          <w:sz w:val="24"/>
          <w:szCs w:val="24"/>
          <w:lang w:val="es-AR"/>
        </w:rPr>
        <w:t>Viane</w:t>
      </w:r>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Tsuki.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w:t>
      </w:r>
      <w:r>
        <w:rPr>
          <w:rFonts w:ascii="Arial" w:hAnsi="Arial" w:cs="Arial"/>
          <w:b/>
          <w:bCs/>
          <w:sz w:val="24"/>
          <w:szCs w:val="24"/>
          <w:lang w:val="es-AR"/>
        </w:rPr>
        <w:lastRenderedPageBreak/>
        <w:t xml:space="preserve">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Ahora, su objetivo la llevo hasta aquí, junto con Hasami Tsuki.</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062AA4">
        <w:rPr>
          <w:rFonts w:ascii="Arial" w:hAnsi="Arial" w:cs="Arial"/>
          <w:b/>
          <w:bCs/>
          <w:sz w:val="24"/>
          <w:szCs w:val="24"/>
          <w:lang w:val="es-AR"/>
        </w:rPr>
        <w:t>Viane</w:t>
      </w:r>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Esa fue la propuesta que Yuritsuga </w:t>
      </w:r>
      <w:r w:rsidR="00062AA4">
        <w:rPr>
          <w:rFonts w:ascii="Arial" w:hAnsi="Arial" w:cs="Arial"/>
          <w:b/>
          <w:bCs/>
          <w:sz w:val="24"/>
          <w:szCs w:val="24"/>
          <w:lang w:val="es-AR"/>
        </w:rPr>
        <w:t>Viane</w:t>
      </w:r>
      <w:r>
        <w:rPr>
          <w:rFonts w:ascii="Arial" w:hAnsi="Arial" w:cs="Arial"/>
          <w:b/>
          <w:bCs/>
          <w:sz w:val="24"/>
          <w:szCs w:val="24"/>
          <w:lang w:val="es-AR"/>
        </w:rPr>
        <w:t xml:space="preserve"> tiene para Hasami Tsuki.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lastRenderedPageBreak/>
        <w:t>Con estas armas podría crear incluso disturbios que terminen en una guerra civil con el distrito Z. esto va más allá que todo el dinero que le puedan ofrecer. La tecnología de Unificación Central no tiene precio alguno. Es lo que piensa Hasami Tsuki.</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Yuritsuga </w:t>
      </w:r>
      <w:r w:rsidR="00062AA4">
        <w:rPr>
          <w:rFonts w:ascii="Arial" w:hAnsi="Arial" w:cs="Arial"/>
          <w:b/>
          <w:bCs/>
          <w:sz w:val="24"/>
          <w:szCs w:val="24"/>
          <w:lang w:val="es-AR"/>
        </w:rPr>
        <w:t>Viane</w:t>
      </w:r>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estas segura de venir con nosotros? –Tsuki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r w:rsidR="00062AA4">
        <w:rPr>
          <w:rFonts w:ascii="Arial" w:hAnsi="Arial" w:cs="Arial"/>
          <w:b/>
          <w:bCs/>
          <w:sz w:val="24"/>
          <w:szCs w:val="24"/>
          <w:lang w:val="es-AR"/>
        </w:rPr>
        <w:t>Viane</w:t>
      </w:r>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Yuritsuga </w:t>
      </w:r>
      <w:r w:rsidR="00062AA4">
        <w:rPr>
          <w:rFonts w:ascii="Arial" w:hAnsi="Arial" w:cs="Arial"/>
          <w:b/>
          <w:bCs/>
          <w:sz w:val="24"/>
          <w:szCs w:val="24"/>
          <w:lang w:val="es-AR"/>
        </w:rPr>
        <w:t>Viane</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equipos se dividieron en 4 camiones de carga. Todos se escondieron en contenedores de camiones para adentrarse al distrito de cargamento. El </w:t>
      </w:r>
      <w:r>
        <w:rPr>
          <w:rFonts w:ascii="Arial" w:hAnsi="Arial" w:cs="Arial"/>
          <w:b/>
          <w:bCs/>
          <w:sz w:val="24"/>
          <w:szCs w:val="24"/>
          <w:lang w:val="es-AR"/>
        </w:rPr>
        <w:lastRenderedPageBreak/>
        <w:t xml:space="preserve">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r w:rsidR="00062AA4">
        <w:rPr>
          <w:rFonts w:ascii="Arial" w:hAnsi="Arial" w:cs="Arial"/>
          <w:b/>
          <w:bCs/>
          <w:sz w:val="24"/>
          <w:szCs w:val="24"/>
          <w:lang w:val="es-AR"/>
        </w:rPr>
        <w:t>Viane</w:t>
      </w:r>
      <w:r>
        <w:rPr>
          <w:rFonts w:ascii="Arial" w:hAnsi="Arial" w:cs="Arial"/>
          <w:b/>
          <w:bCs/>
          <w:sz w:val="24"/>
          <w:szCs w:val="24"/>
          <w:lang w:val="es-AR"/>
        </w:rPr>
        <w:t xml:space="preserve"> y Tsuki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Tsuki y </w:t>
      </w:r>
      <w:r w:rsidR="00062AA4">
        <w:rPr>
          <w:rFonts w:ascii="Arial" w:hAnsi="Arial" w:cs="Arial"/>
          <w:b/>
          <w:bCs/>
          <w:sz w:val="24"/>
          <w:szCs w:val="24"/>
          <w:lang w:val="es-AR"/>
        </w:rPr>
        <w:t>Viane</w:t>
      </w:r>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Tsuki como </w:t>
      </w:r>
      <w:r w:rsidR="00062AA4">
        <w:rPr>
          <w:rFonts w:ascii="Arial" w:hAnsi="Arial" w:cs="Arial"/>
          <w:b/>
          <w:bCs/>
          <w:sz w:val="24"/>
          <w:szCs w:val="24"/>
          <w:lang w:val="es-AR"/>
        </w:rPr>
        <w:t>Viane</w:t>
      </w:r>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C209E">
        <w:rPr>
          <w:rFonts w:ascii="Arial" w:hAnsi="Arial" w:cs="Arial"/>
          <w:b/>
          <w:bCs/>
          <w:sz w:val="24"/>
          <w:szCs w:val="24"/>
          <w:lang w:val="es-AR"/>
        </w:rPr>
        <w:t>¡</w:t>
      </w:r>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Tsuki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r w:rsidR="00062AA4">
        <w:rPr>
          <w:rFonts w:ascii="Arial" w:hAnsi="Arial" w:cs="Arial"/>
          <w:b/>
          <w:bCs/>
          <w:sz w:val="24"/>
          <w:szCs w:val="24"/>
          <w:lang w:val="es-AR"/>
        </w:rPr>
        <w:t>Viane</w:t>
      </w:r>
      <w:r>
        <w:rPr>
          <w:rFonts w:ascii="Arial" w:hAnsi="Arial" w:cs="Arial"/>
          <w:b/>
          <w:bCs/>
          <w:sz w:val="24"/>
          <w:szCs w:val="24"/>
          <w:lang w:val="es-AR"/>
        </w:rPr>
        <w:t xml:space="preserve"> y Tsuki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Yuritsuga </w:t>
      </w:r>
      <w:r w:rsidR="00062AA4">
        <w:rPr>
          <w:rFonts w:ascii="Arial" w:hAnsi="Arial" w:cs="Arial"/>
          <w:b/>
          <w:bCs/>
          <w:sz w:val="24"/>
          <w:szCs w:val="24"/>
          <w:lang w:val="es-AR"/>
        </w:rPr>
        <w:t>Viane</w:t>
      </w:r>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Yuritsuga </w:t>
      </w:r>
      <w:r w:rsidR="00062AA4">
        <w:rPr>
          <w:rFonts w:ascii="Arial" w:hAnsi="Arial" w:cs="Arial"/>
          <w:b/>
          <w:bCs/>
          <w:sz w:val="24"/>
          <w:szCs w:val="24"/>
          <w:lang w:val="es-AR"/>
        </w:rPr>
        <w:t>Viane</w:t>
      </w:r>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r w:rsidR="00062AA4">
        <w:rPr>
          <w:rFonts w:ascii="Arial" w:hAnsi="Arial" w:cs="Arial"/>
          <w:b/>
          <w:bCs/>
          <w:sz w:val="24"/>
          <w:szCs w:val="24"/>
          <w:lang w:val="es-AR"/>
        </w:rPr>
        <w:t>Viane</w:t>
      </w:r>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Tsuki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Tsuki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Yuritsuga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r w:rsidR="00062AA4">
        <w:rPr>
          <w:rFonts w:ascii="Arial" w:hAnsi="Arial" w:cs="Arial"/>
          <w:b/>
          <w:bCs/>
          <w:sz w:val="24"/>
          <w:szCs w:val="24"/>
          <w:lang w:val="es-AR"/>
        </w:rPr>
        <w:t>Viane</w:t>
      </w:r>
      <w:r>
        <w:rPr>
          <w:rFonts w:ascii="Arial" w:hAnsi="Arial" w:cs="Arial"/>
          <w:b/>
          <w:bCs/>
          <w:sz w:val="24"/>
          <w:szCs w:val="24"/>
          <w:lang w:val="es-AR"/>
        </w:rPr>
        <w:t xml:space="preserve"> miro a Tsuki confundida y hablo– Soy Yuritsuga </w:t>
      </w:r>
      <w:r w:rsidR="00062AA4">
        <w:rPr>
          <w:rFonts w:ascii="Arial" w:hAnsi="Arial" w:cs="Arial"/>
          <w:b/>
          <w:bCs/>
          <w:sz w:val="24"/>
          <w:szCs w:val="24"/>
          <w:lang w:val="es-AR"/>
        </w:rPr>
        <w:t>Viane</w:t>
      </w:r>
      <w:r>
        <w:rPr>
          <w:rFonts w:ascii="Arial" w:hAnsi="Arial" w:cs="Arial"/>
          <w:b/>
          <w:bCs/>
          <w:sz w:val="24"/>
          <w:szCs w:val="24"/>
          <w:lang w:val="es-AR"/>
        </w:rPr>
        <w:t>… ya lo dije. Creo… ¡Ah! Y un Prototype.</w:t>
      </w:r>
    </w:p>
    <w:p w14:paraId="03880E6E" w14:textId="7ECD82E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Hasami Tsuki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 xml:space="preserve">enormes </w:t>
      </w:r>
      <w:r w:rsidR="00EE2971">
        <w:rPr>
          <w:rFonts w:ascii="Arial" w:hAnsi="Arial" w:cs="Arial"/>
          <w:b/>
          <w:bCs/>
          <w:sz w:val="24"/>
          <w:szCs w:val="24"/>
          <w:lang w:val="es-AR"/>
        </w:rPr>
        <w:lastRenderedPageBreak/>
        <w:t>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Kaminoa Oziel y Tosaka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Como a Kaminoa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Tosaka se vistió con su traje de oficina de siempre con su falda corta y calzas que de seguro son parte de su traje. Kaminoa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nada le prohíbe utilizar a Tosaka Sixto que sirve como guarda espaldas y al nuevo integrante pupilo, Kaminoa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-Tch…</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el momento que Naomi no logro nada. Tosaka y Kaminoa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Aunque sus palabras parezcan estar avergonzada, su cara de Poker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-¿Qué es lo que sucede? –Pregunto Kaminoa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mas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matadero que tiene que ver en eso? No es un lugar explosivo ni nada por el estilo. –Kaminoa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Tosaka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hace una semana están probando el nuevo modelo Seiki 22 Kentauri y se terminaba de probar dentro de dos semanas más. Si esto fue planeado por alguna clase de terrorista y toman el arma Kentauri estamos completamente en aprietos. Los Terrans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Tosaka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Terrans,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Terrans son máquinas de defensa que se planta en el suelo y con dos grandes armas pesadas a los lados que crean un gran daño a cualquier cosa que no pertenezca a los nuevos materiales, Ouwonthum, Akarium y Ederiun.</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 cuestión de tiempo para que creen un arma que pueda atravesar el metal más fuerte de los Tous Sauvés.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el problema no es atravesar el metal o no. El problema consiste en poder vencer a una máquina que era casi imposible de vencer con el traje de Tosaka Sixto. Y ahora no enfrentaría a un Terran,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Kentauri solo le dan un gran escalofrío a Tosaka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Kaminoa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 espina de Kaminoa fue invadida por un gran escalofrió hacia el comentario de Tosaka.</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-Lo nuevo que descubrimos en ti puede ser de utilidad. No seas llorón. Además, tengo el traje de Ouwonthum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Tengo un plan en mente, vamonos.</w:t>
      </w:r>
    </w:p>
    <w:p w14:paraId="12F46A1C" w14:textId="00FA8EE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r>
        <w:rPr>
          <w:rFonts w:ascii="Arial" w:hAnsi="Arial" w:cs="Arial"/>
          <w:b/>
          <w:bCs/>
          <w:sz w:val="24"/>
          <w:szCs w:val="24"/>
          <w:lang w:val="es-AR"/>
        </w:rPr>
        <w:t>Tosaka</w:t>
      </w:r>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C213FE">
        <w:rPr>
          <w:rFonts w:ascii="Arial" w:hAnsi="Arial" w:cs="Arial"/>
          <w:b/>
          <w:bCs/>
          <w:sz w:val="24"/>
          <w:szCs w:val="24"/>
          <w:lang w:val="es-AR"/>
        </w:rPr>
        <w:t>siguió</w:t>
      </w:r>
      <w:r>
        <w:rPr>
          <w:rFonts w:ascii="Arial" w:hAnsi="Arial" w:cs="Arial"/>
          <w:b/>
          <w:bCs/>
          <w:sz w:val="24"/>
          <w:szCs w:val="24"/>
          <w:lang w:val="es-AR"/>
        </w:rPr>
        <w:t xml:space="preserve"> a Tosaka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B812D9">
        <w:rPr>
          <w:rFonts w:ascii="Arial" w:hAnsi="Arial" w:cs="Arial"/>
          <w:b/>
          <w:bCs/>
          <w:sz w:val="24"/>
          <w:szCs w:val="24"/>
          <w:lang w:val="es-AR"/>
        </w:rPr>
        <w:t>¡</w:t>
      </w:r>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w:t>
      </w:r>
      <w:r>
        <w:rPr>
          <w:rFonts w:ascii="Arial" w:hAnsi="Arial" w:cs="Arial"/>
          <w:b/>
          <w:bCs/>
          <w:sz w:val="24"/>
          <w:szCs w:val="24"/>
          <w:lang w:val="es-AR"/>
        </w:rPr>
        <w:lastRenderedPageBreak/>
        <w:t xml:space="preserve">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Kaminoa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-¡Pero aún tienen a los policías y sus reportes! –Afirmo Oziel esperando que Tosaka entendiera a la primera.</w:t>
      </w:r>
    </w:p>
    <w:p w14:paraId="2B5C1676" w14:textId="6AEA19EF"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Tosaka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Tosaka se percató. Algo que Kaminoa dijo como una ayuda para Naomi también fue </w:t>
      </w:r>
      <w:r w:rsidR="002D497B">
        <w:rPr>
          <w:rFonts w:ascii="Arial" w:hAnsi="Arial" w:cs="Arial"/>
          <w:b/>
          <w:bCs/>
          <w:sz w:val="24"/>
          <w:szCs w:val="24"/>
          <w:lang w:val="es-AR"/>
        </w:rPr>
        <w:t>de gran utilidad para Tosaka.</w:t>
      </w:r>
    </w:p>
    <w:p w14:paraId="01F1B80B" w14:textId="01E2677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–Oziel alcanzo a escuchar a Tosaka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Kaminoa no escucho lo que dijo Tosaka,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D497B">
        <w:rPr>
          <w:rFonts w:ascii="Arial" w:hAnsi="Arial" w:cs="Arial"/>
          <w:b/>
          <w:bCs/>
          <w:sz w:val="24"/>
          <w:szCs w:val="24"/>
          <w:lang w:val="es-AR"/>
        </w:rPr>
        <w:t>¡</w:t>
      </w:r>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Tosaka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Kaminoa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–Repitió lo mismo Kaminoa para estar del todo seguro.</w:t>
      </w:r>
    </w:p>
    <w:p w14:paraId="4E543607" w14:textId="3E60889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w:t>
      </w:r>
      <w:r>
        <w:rPr>
          <w:rFonts w:ascii="Arial" w:hAnsi="Arial" w:cs="Arial"/>
          <w:b/>
          <w:bCs/>
          <w:sz w:val="24"/>
          <w:szCs w:val="24"/>
          <w:lang w:val="es-AR"/>
        </w:rPr>
        <w:lastRenderedPageBreak/>
        <w:t xml:space="preserve">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w:t>
      </w:r>
      <w:r w:rsidR="00551980">
        <w:rPr>
          <w:rFonts w:ascii="Arial" w:hAnsi="Arial" w:cs="Arial"/>
          <w:b/>
          <w:bCs/>
          <w:sz w:val="24"/>
          <w:szCs w:val="24"/>
          <w:lang w:val="es-AR"/>
        </w:rPr>
        <w:t>¡</w:t>
      </w:r>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Tosaka.</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No pelearían solo del todo. Pero ahora solo queda crear un poco de tiempo para que los militares lleguen al distrito 14 por su cuenta. Por el momento solo pueden esperar que no hayan logrado tomar el Kentauri.</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-¿¡Hasami-sama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-¡No tenemos otra opción! Hasami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Los militares tienen armas y protecciones más fuertes que un simple contenedor. Ellos avanzarían de tal manera hasta suprimir a cada uno de </w:t>
      </w:r>
      <w:r>
        <w:rPr>
          <w:rFonts w:ascii="Arial" w:hAnsi="Arial" w:cs="Arial"/>
          <w:b/>
          <w:bCs/>
          <w:sz w:val="24"/>
          <w:szCs w:val="24"/>
          <w:lang w:val="es-AR"/>
        </w:rPr>
        <w:lastRenderedPageBreak/>
        <w:t>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Cuánto tiempo crees que tarde Hasami-sama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Shooter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A57F0C">
        <w:rPr>
          <w:rFonts w:ascii="Arial" w:hAnsi="Arial" w:cs="Arial"/>
          <w:b/>
          <w:bCs/>
          <w:sz w:val="24"/>
          <w:szCs w:val="24"/>
          <w:lang w:val="es-AR"/>
        </w:rPr>
        <w:t>¡</w:t>
      </w:r>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equipo no dejo pasar a cualquier auto deportivo. Aquel Ferrari 488 era nada más que el económico vehículo que Tosaka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Tosaka y Kaminoa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Tosaka se deslizo hacia los oficiales a su derecha y Kaminoa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Sixto y Kaminoa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cuánto sucedió esto? –Tosaka habla con su cara de poker.</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cambia su atención al chico de pelo revuelto, Kaminoa.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-¿EH? Pero si lo utilizamos para enviar un mensaje antes de venir. –Confundido Kaminoa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-Pero para bloquear las señales de todo un distrito es muy complejo. –Tosaka toma su mentón con su mano derecha y habla– Cada distrito cuenta con una antena principal y su propio servidor MSC. Pero para evitar que las señales sean interferidas mejoramos el concepto básico de las antenas para </w:t>
      </w:r>
      <w:r>
        <w:rPr>
          <w:rFonts w:ascii="Arial" w:hAnsi="Arial" w:cs="Arial"/>
          <w:b/>
          <w:bCs/>
          <w:sz w:val="24"/>
          <w:szCs w:val="24"/>
          <w:lang w:val="es-AR"/>
        </w:rPr>
        <w:lastRenderedPageBreak/>
        <w:t>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 capitán fue el que interrumpió sorprendido. Algo que Tosaka no demostró por su cara de poker,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Tosaka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Unificación Central no es tan amplia para necesitar múltiples antenas, pero es lo más seguro por lo que Tosaka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w:t>
      </w:r>
      <w:r>
        <w:rPr>
          <w:rFonts w:ascii="Arial" w:hAnsi="Arial" w:cs="Arial"/>
          <w:b/>
          <w:bCs/>
          <w:sz w:val="24"/>
          <w:szCs w:val="24"/>
          <w:lang w:val="es-AR"/>
        </w:rPr>
        <w:lastRenderedPageBreak/>
        <w:t>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aquel momento el capitán iba a hablar, pero uno de los otros policías hablo primero antes que Tosaka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-Soy Tosaka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Tosaka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Tosaka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Tosaka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Tosaka.</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Tosaka cuenta con un traje que no puede ser penetrado por ninguna arma del planeta tierra y Kaminoa se esta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Por más trabajo de guarda espaldas que tenga Tosaka,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Oziel y Tosaka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Tosaka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Tosaka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Kaminoa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Tosaka reacciono tomando a Kaminoa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Tosaka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-Shhh… no hagas ruido.</w:t>
      </w:r>
    </w:p>
    <w:p w14:paraId="2D162C9D"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y Kaminoa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Kaminoa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concepto básico de los Terrans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Terrans.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-Kentauri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Kaminoa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Kentauri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a capsula de monitoreo de la máquina. Aquel Kentauri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Hasami Tsuki,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Kiru.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os karambit.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Concéntrate</w:t>
      </w:r>
      <w:r>
        <w:rPr>
          <w:rFonts w:ascii="Arial" w:hAnsi="Arial" w:cs="Arial"/>
          <w:b/>
          <w:bCs/>
          <w:sz w:val="24"/>
          <w:szCs w:val="24"/>
          <w:lang w:val="es-AR"/>
        </w:rPr>
        <w:t>! –Fue aclarar esa única misión y salir hacia aquel enorme Kentauri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Kaminoa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w:t>
      </w:r>
      <w:r>
        <w:rPr>
          <w:rFonts w:ascii="Arial" w:hAnsi="Arial" w:cs="Arial"/>
          <w:b/>
          <w:bCs/>
          <w:sz w:val="24"/>
          <w:szCs w:val="24"/>
          <w:lang w:val="es-AR"/>
        </w:rPr>
        <w:lastRenderedPageBreak/>
        <w:t xml:space="preserve">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7363F5">
        <w:rPr>
          <w:rFonts w:ascii="Arial" w:hAnsi="Arial" w:cs="Arial"/>
          <w:b/>
          <w:bCs/>
          <w:sz w:val="24"/>
          <w:szCs w:val="24"/>
          <w:lang w:val="es-AR"/>
        </w:rPr>
        <w:t>¿</w:t>
      </w:r>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Asomo su cabeza para ver si Tosaka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Kentauri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r w:rsidR="005934C9">
        <w:rPr>
          <w:rFonts w:ascii="Arial" w:hAnsi="Arial" w:cs="Arial"/>
          <w:b/>
          <w:bCs/>
          <w:sz w:val="24"/>
          <w:szCs w:val="24"/>
          <w:lang w:val="es-AR"/>
        </w:rPr>
        <w:t>T</w:t>
      </w:r>
      <w:r>
        <w:rPr>
          <w:rFonts w:ascii="Arial" w:hAnsi="Arial" w:cs="Arial"/>
          <w:b/>
          <w:bCs/>
          <w:sz w:val="24"/>
          <w:szCs w:val="24"/>
          <w:lang w:val="es-AR"/>
        </w:rPr>
        <w:t xml:space="preserve">errans son insignificantes comparados con los Kentauri.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Terrans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Kentauri?</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Tosaka es Hasami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conoce la velocidad, fuerza, y lo capaz que es Tosaka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Hasami.</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os karambit intento sujetar el brazo de Tosaka,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intento soportar a la primera esa enorme velocidad para demostrarle que no le tiene miedo en lo absoluto a su traje de Ouwonthum.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karambit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Hasami.</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Tosaka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Hasami…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observa al enorme Kentauri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-¿Crees que utilizare esa enorme arma contra alguien que no puede ni siquiera contra un Terrans?</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Hasami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Hasami inclino su cintura y esquivo a Tosaka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antes de que Tosaka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Kentauri.</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Hasami.</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Kentauri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Cuando Hasami logro girar su cuerpo, Tosaka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Hasami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cuerpo de Hasami salió volando e impacto contra otra de las piernas del Kentauri.</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Kentauri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Terrans. Estas muy desactualizada Hasami.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(-Tch…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w:t>
      </w:r>
      <w:r>
        <w:rPr>
          <w:rFonts w:ascii="Arial" w:hAnsi="Arial" w:cs="Arial"/>
          <w:b/>
          <w:bCs/>
          <w:sz w:val="24"/>
          <w:szCs w:val="24"/>
          <w:lang w:val="es-AR"/>
        </w:rPr>
        <w:lastRenderedPageBreak/>
        <w:t xml:space="preserve">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ya no era la de antes y Hasami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te tomare la palabra. Utilizare el Kenturi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Kentauri.</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Kentauri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-Hasami-sama.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-Tch… Esta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r>
        <w:rPr>
          <w:rFonts w:ascii="Arial" w:hAnsi="Arial" w:cs="Arial"/>
          <w:b/>
          <w:bCs/>
          <w:sz w:val="24"/>
          <w:szCs w:val="24"/>
          <w:lang w:val="es-AR"/>
        </w:rPr>
        <w:t>Esta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Tosaka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Kentauri.</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Tosaka sabe que pueda detener al Kentauri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sus delgados y afilados dedos salto hacia los brazos sin protección de Tosaka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r>
        <w:rPr>
          <w:rFonts w:ascii="Arial" w:hAnsi="Arial" w:cs="Arial"/>
          <w:b/>
          <w:bCs/>
          <w:sz w:val="24"/>
          <w:szCs w:val="24"/>
          <w:lang w:val="es-AR"/>
        </w:rPr>
        <w:t>Tosaka retira las telas enredadas del Kentauri y se aparta lo más que puede. Utiliza su mano izquierda para que la tela sujete una lampara del muelle a lo lejos y así alejarse de Hasami.</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decidas como morir. Tu morirás por mis manos y el Kentauri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Terrans. Es lo que me dijo Naomi, pero creo que eso no es algo que le guste a Tosaka…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Kaminoa no dejaría que ella muriera de esa manera. Si Tosaka logro encontrar otro estilo de pelea contra los Terrans, él podría encontrar la manera de detener al Kentauri sin esa preciada electricidad de la que Tosaka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Kaminoa solo puede observar </w:t>
      </w:r>
      <w:r w:rsidR="00AD0507">
        <w:rPr>
          <w:rFonts w:ascii="Arial" w:hAnsi="Arial" w:cs="Arial"/>
          <w:b/>
          <w:bCs/>
          <w:sz w:val="24"/>
          <w:szCs w:val="24"/>
          <w:lang w:val="es-AR"/>
        </w:rPr>
        <w:t>cómo</w:t>
      </w:r>
      <w:r>
        <w:rPr>
          <w:rFonts w:ascii="Arial" w:hAnsi="Arial" w:cs="Arial"/>
          <w:b/>
          <w:bCs/>
          <w:sz w:val="24"/>
          <w:szCs w:val="24"/>
          <w:lang w:val="es-AR"/>
        </w:rPr>
        <w:t xml:space="preserve"> Tosaka se balancea por el Kentauri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t>Ella estaba haciendo que el Kentauri se desesperara moviéndose por todo su “cuerpo” y así distraer a Hasami.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Tosaka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r>
        <w:rPr>
          <w:rFonts w:ascii="Arial" w:hAnsi="Arial" w:cs="Arial"/>
          <w:b/>
          <w:bCs/>
          <w:sz w:val="24"/>
          <w:szCs w:val="24"/>
          <w:lang w:val="es-AR"/>
        </w:rPr>
        <w:t>Kaminoa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Kentauri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logro que dejara de balancearse por el Kentauri y la aparto un poco. De esta manera el Kentauri empezó a disparar fría y siniestra hacia Tosaka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Kentauri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se ve sorprendido por la agilidad y la fuerza de lo que en verdad puede hacer Tosaka</w:t>
      </w:r>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r w:rsidR="00960715">
        <w:rPr>
          <w:rFonts w:ascii="Arial" w:hAnsi="Arial" w:cs="Arial"/>
          <w:b/>
          <w:bCs/>
          <w:sz w:val="24"/>
          <w:szCs w:val="24"/>
          <w:lang w:val="es-AR"/>
        </w:rPr>
        <w:t>Tosaka</w:t>
      </w:r>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tiene que idear otra manera de detener al Kentauri.</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Ver a Tosaka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w:t>
      </w:r>
      <w:r>
        <w:rPr>
          <w:rFonts w:ascii="Arial" w:hAnsi="Arial" w:cs="Arial"/>
          <w:b/>
          <w:bCs/>
          <w:sz w:val="24"/>
          <w:szCs w:val="24"/>
          <w:lang w:val="es-AR"/>
        </w:rPr>
        <w:lastRenderedPageBreak/>
        <w:t xml:space="preserve">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Kaminoa,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Kaminoa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Tosaka ni mucho menos cuenta con un traje para luchar de esa manera. Pero no puede quedarse viendo como Tosaka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solo Tosaka.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Kosaki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Él recordó en el gran aprieto que estaba Onodera y nada de esto es distinto.</w:t>
      </w:r>
    </w:p>
    <w:p w14:paraId="2C6F2903" w14:textId="72C8A44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Tosaka se puede defender a diferencia de Onodera,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karambit.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solo Tosaka, el Kentauri y Hasami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Con todas sus fuerzas Kaminoa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Su fuerza es más que la de cualquier humano, es por eso que desde una gran distancia logro lanzar esa pesada puerta como si fuera una jabalina. En cuestión de segundos la puerta llego a Tosaka,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-¡¡Yo tampoco logré vencer a un Kentauri, pero encontré otro método al igual que tú lo hiciste para vencer a los Terrans!!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Hasami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En los ojos del chico se podían ver respeto y mucha voluntad. Al igual que en los ojos de Tosaka, algo que en verdad indigno a Hasami.</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-Mata al niño –Dijo Hasami al Kentauri.</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cañón se empezó a cargar y el brillo azulado intenso inundo la punta del gran cañón de antimateria apuntando hacia Kaminoa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Tosaka frunció el entrecejo y con su otra mano utilizo las vendas para lanzarse hacia el arma del Kentauri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Tosaka intercambio rápido una última mirada con Kaminoa.</w:t>
      </w:r>
    </w:p>
    <w:p w14:paraId="4EADCCF1" w14:textId="5EF349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Kentauri</w:t>
      </w:r>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Confía en mí, Tosaka</w:t>
      </w:r>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Ella solo asintió la cabeza y se empezó a alejar un poco del lugar para que uno de los cañones no alcanzara a Kaminoa.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Kentauri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Tosaka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CF09FB">
        <w:rPr>
          <w:rFonts w:ascii="Arial" w:hAnsi="Arial" w:cs="Arial"/>
          <w:b/>
          <w:bCs/>
          <w:sz w:val="24"/>
          <w:szCs w:val="24"/>
          <w:lang w:val="es-AR"/>
        </w:rPr>
        <w:t>¡</w:t>
      </w:r>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Para cuando Tosaka detenga al Kentauri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–Rie sarcásticamente mientras lleva una mano a su cintura– ¿Crees poder contra un ex militar? Solo eres un simple niño de secundaria. Además, dudo que Tosaka pueda contra el Kentauri, cuando en verdad nunca logro vencer al Terrans.</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Tosaka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con una mirada molesta por que un simple niño es la distracción que Tosaka utilizo, se lanza con sus dedos como cuchillos karambit.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Oziel logra esquivarla sin moverse mucho, pero subestima demasiado a Hasami.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doblo su brazo y con su codo rompió las costillas de Kaminoa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Esto le demostró a Kaminoa que no está solo con una mujer que depende de sus dedos afilados para matar. Utilizará cualquier cosa a su alcance para matarlo. Esto es lo que en verdad puede hacer un ex militar reconocido por Tosaka Sixto.</w:t>
      </w:r>
    </w:p>
    <w:p w14:paraId="02E049BF" w14:textId="3E14D549" w:rsidR="00961EF6" w:rsidRDefault="00961EF6" w:rsidP="00961EF6">
      <w:pPr>
        <w:spacing w:line="360" w:lineRule="auto"/>
        <w:rPr>
          <w:rFonts w:ascii="Arial" w:hAnsi="Arial" w:cs="Arial"/>
          <w:b/>
          <w:bCs/>
          <w:sz w:val="24"/>
          <w:szCs w:val="24"/>
          <w:lang w:val="es-AR"/>
        </w:rPr>
      </w:pPr>
      <w:r>
        <w:rPr>
          <w:rFonts w:ascii="Arial" w:hAnsi="Arial" w:cs="Arial"/>
          <w:b/>
          <w:bCs/>
          <w:sz w:val="24"/>
          <w:szCs w:val="24"/>
          <w:lang w:val="es-AR"/>
        </w:rPr>
        <w:t xml:space="preserve">Kaminoa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-¿Que? –Hasami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Hasami embistió nuevamente con su mano izquierda diagonalmente hacia abajo para cortar el cuello de Kaminoa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Pero ella también está subestimando a Kaminoa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Hasami.</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Kaminoa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El ataque de Hasami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-Tch…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Tosaka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Hasami. El odio que tienes hacia Tosaka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Nunca se hubiera aprendido mi nombre o recordado mi rostro si no me diferenciara de alguien. Tosaka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Kentauri,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Kentauri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karambit. Pero no parece que este atacando adecuadamente, o Kaminoa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Hasami esperaba.</w:t>
      </w:r>
    </w:p>
    <w:p w14:paraId="66411A84" w14:textId="7343C34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Tosaka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Kentauri, no lo niegues, Hasami!!</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karambit,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Hasami, pero Kaminoa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Hasami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Kaminoa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Hasami.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qué lo haces!? ¡¡Si fuiste alguien que Tosaka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Hasami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Kaminoa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Tosaka muriera junto al Kentauri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Kaminoa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Kaminoa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Sauvés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Sauvés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Sauvés: director Volkov Mijail, director Assad Alim, director Huang Cheng, y directora </w:t>
      </w:r>
      <w:r>
        <w:rPr>
          <w:rFonts w:ascii="Arial" w:hAnsi="Arial" w:cs="Arial"/>
          <w:b/>
          <w:bCs/>
          <w:sz w:val="24"/>
          <w:szCs w:val="24"/>
          <w:lang w:val="es-AR"/>
        </w:rPr>
        <w:lastRenderedPageBreak/>
        <w:t xml:space="preserve">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Sauvés</w:t>
      </w:r>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Shin Mei de Sabia </w:t>
      </w:r>
      <w:r w:rsidR="005121AB">
        <w:rPr>
          <w:rFonts w:ascii="Arial" w:hAnsi="Arial" w:cs="Arial"/>
          <w:b/>
          <w:bCs/>
          <w:sz w:val="24"/>
          <w:szCs w:val="24"/>
          <w:lang w:val="es-AR"/>
        </w:rPr>
        <w:t>Tradición</w:t>
      </w:r>
      <w:r>
        <w:rPr>
          <w:rFonts w:ascii="Arial" w:hAnsi="Arial" w:cs="Arial"/>
          <w:b/>
          <w:bCs/>
          <w:sz w:val="24"/>
          <w:szCs w:val="24"/>
          <w:lang w:val="es-AR"/>
        </w:rPr>
        <w:t xml:space="preserve">, Volskaya Lehyla de La </w:t>
      </w:r>
      <w:r w:rsidR="005121AB">
        <w:rPr>
          <w:rFonts w:ascii="Arial" w:hAnsi="Arial" w:cs="Arial"/>
          <w:b/>
          <w:bCs/>
          <w:sz w:val="24"/>
          <w:szCs w:val="24"/>
          <w:lang w:val="es-AR"/>
        </w:rPr>
        <w:t>Unión</w:t>
      </w:r>
      <w:r>
        <w:rPr>
          <w:rFonts w:ascii="Arial" w:hAnsi="Arial" w:cs="Arial"/>
          <w:b/>
          <w:bCs/>
          <w:sz w:val="24"/>
          <w:szCs w:val="24"/>
          <w:lang w:val="es-AR"/>
        </w:rPr>
        <w:t xml:space="preserve">, Zayed Jara de Utopia01, y Tosaka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Sauvés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Sauvés.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Sauvés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Sauvés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Sauvés.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Sauvés,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“-No te atrevas a dejarlos… Tosaka.”</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“-Ya nos pidieron que nos retiremos. No podemos hacer nada. La guerra se detendra.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Tosaka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Solo los soldados pueden sentir tan atroz mundo de una guerra de la cual ninguno serán recordado. Los muertos solo serán recordados por los Tous Sauvés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Hasami”</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Sauvés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Hasami.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Hasami.”</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Hasami y se vio desconcentrado. </w:t>
      </w:r>
      <w:r w:rsidR="00871B94">
        <w:rPr>
          <w:rFonts w:ascii="Arial" w:hAnsi="Arial" w:cs="Arial"/>
          <w:b/>
          <w:bCs/>
          <w:sz w:val="24"/>
          <w:szCs w:val="24"/>
          <w:lang w:val="es-AR"/>
        </w:rPr>
        <w:t>E</w:t>
      </w:r>
      <w:r>
        <w:rPr>
          <w:rFonts w:ascii="Arial" w:hAnsi="Arial" w:cs="Arial"/>
          <w:b/>
          <w:bCs/>
          <w:sz w:val="24"/>
          <w:szCs w:val="24"/>
          <w:lang w:val="es-AR"/>
        </w:rPr>
        <w:t>l vacile de Oziel fue lo que lo llevo a que Hasami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871B94">
        <w:rPr>
          <w:rFonts w:ascii="Arial" w:hAnsi="Arial" w:cs="Arial"/>
          <w:b/>
          <w:bCs/>
          <w:sz w:val="24"/>
          <w:szCs w:val="24"/>
          <w:lang w:val="es-AR"/>
        </w:rPr>
        <w:t>¡</w:t>
      </w:r>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r>
        <w:rPr>
          <w:rFonts w:ascii="Arial" w:hAnsi="Arial" w:cs="Arial"/>
          <w:b/>
          <w:bCs/>
          <w:sz w:val="24"/>
          <w:szCs w:val="24"/>
          <w:lang w:val="es-AR"/>
        </w:rPr>
        <w:lastRenderedPageBreak/>
        <w:t>Hasami golpea sus dedos entre sí para sacarle algunas chispas, de esta forma afila sus dedos en forma de karambit.</w:t>
      </w:r>
    </w:p>
    <w:p w14:paraId="0D268B55" w14:textId="3E137C1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Tosaka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Incluso asesino a sus propios soldados simplemente por una orden de los directores de los Tous Sauvés</w:t>
      </w:r>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Aunque esas palabras no se interpretaran de la forma que Hasami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793730">
        <w:rPr>
          <w:rFonts w:ascii="Arial" w:hAnsi="Arial" w:cs="Arial"/>
          <w:b/>
          <w:bCs/>
          <w:sz w:val="24"/>
          <w:szCs w:val="24"/>
          <w:lang w:val="es-AR"/>
        </w:rPr>
        <w:t>¡</w:t>
      </w:r>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solo estrecho sus puños y luego de limpiar sus labios ensangrentados embistió a Hasami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Kaminoa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Sujeto el ataque de Hasami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Kaminoa no podía aceptar esas palabras que le hacían pensar que Toska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Tosaka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Hasami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Tosaka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Tosaka en verdad es una simple mujer con una gran destreza. Sus sentimientos y lágrimas están en </w:t>
      </w:r>
      <w:r>
        <w:rPr>
          <w:rFonts w:ascii="Arial" w:hAnsi="Arial" w:cs="Arial"/>
          <w:b/>
          <w:bCs/>
          <w:sz w:val="24"/>
          <w:szCs w:val="24"/>
          <w:lang w:val="es-AR"/>
        </w:rPr>
        <w:lastRenderedPageBreak/>
        <w:t>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Tosaka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desde el suelo empezó a levantarse desesperadamente mientras empieza a cerrar como puede hacia Kaminoa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Kaminoa Oziel. Las puntas de los dedos de Hasami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Hasami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Hasami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dejo lentamente que el bazo izquierdo de Hasami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suelta, Kaminoa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Hasami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Tosaka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Hasami se </w:t>
      </w:r>
      <w:r w:rsidR="00907464">
        <w:rPr>
          <w:rFonts w:ascii="Arial" w:hAnsi="Arial" w:cs="Arial"/>
          <w:b/>
          <w:bCs/>
          <w:sz w:val="24"/>
          <w:szCs w:val="24"/>
          <w:lang w:val="es-AR"/>
        </w:rPr>
        <w:t>centrara</w:t>
      </w:r>
      <w:r>
        <w:rPr>
          <w:rFonts w:ascii="Arial" w:hAnsi="Arial" w:cs="Arial"/>
          <w:b/>
          <w:bCs/>
          <w:sz w:val="24"/>
          <w:szCs w:val="24"/>
          <w:lang w:val="es-AR"/>
        </w:rPr>
        <w:t xml:space="preserve"> en Tosaka luchando con el Kentauri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Antes de proseguir, llevó nuevamente su mano a la mano de Hasami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Tosaka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¡¡Tosaka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Kentauri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lastRenderedPageBreak/>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Kentauri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Terrans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w:t>
      </w:r>
      <w:r w:rsidR="00427087">
        <w:rPr>
          <w:rFonts w:ascii="Arial" w:hAnsi="Arial" w:cs="Arial"/>
          <w:b/>
          <w:bCs/>
          <w:sz w:val="24"/>
          <w:szCs w:val="24"/>
          <w:lang w:val="es-AR"/>
        </w:rPr>
        <w:t xml:space="preserve">unca se puso a pensar que paso por la mente de Tosaka en aquel momento. Si Hasami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Tosaka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Tosaka</w:t>
      </w:r>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Kentauri sin la necesidad de la electricidad que ella esperaba obtener de Kaminoa.</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echas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311F35">
        <w:rPr>
          <w:rFonts w:ascii="Arial" w:hAnsi="Arial" w:cs="Arial"/>
          <w:b/>
          <w:bCs/>
          <w:sz w:val="24"/>
          <w:szCs w:val="24"/>
          <w:lang w:val="es-AR"/>
        </w:rPr>
        <w:t>¡</w:t>
      </w:r>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Kentauri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Tosaka de encima. El enorme Kentauri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Tosaka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Kentauri,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Tosaka,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Kaminoa Oziel y Hasami Tsuki.</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Tosaka…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-D</w:t>
      </w:r>
      <w:r w:rsidR="00592304">
        <w:rPr>
          <w:rFonts w:ascii="Arial" w:hAnsi="Arial" w:cs="Arial"/>
          <w:b/>
          <w:bCs/>
          <w:sz w:val="24"/>
          <w:szCs w:val="24"/>
          <w:lang w:val="es-AR"/>
        </w:rPr>
        <w:t>e</w:t>
      </w:r>
      <w:r>
        <w:rPr>
          <w:rFonts w:ascii="Arial" w:hAnsi="Arial" w:cs="Arial"/>
          <w:b/>
          <w:bCs/>
          <w:sz w:val="24"/>
          <w:szCs w:val="24"/>
          <w:lang w:val="es-AR"/>
        </w:rPr>
        <w:t>-Destruyo el Kentauri…</w:t>
      </w:r>
    </w:p>
    <w:p w14:paraId="5CF408F4" w14:textId="4F1CCA1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Hasami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Hasami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Con ambas manos sueltas Kaminoa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Hasami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con capucha de cuernos se encuentra sentada observando la pelea que Kaminoa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pudo ayudar a Hasami, pero al escuchar a Kaminoa</w:t>
      </w:r>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echo esa mujer Tosaka. Decidido defenderla así nada más… No mato a Hasami,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Yuritsuga </w:t>
      </w:r>
      <w:r w:rsidR="00062AA4">
        <w:rPr>
          <w:rFonts w:ascii="Arial" w:hAnsi="Arial" w:cs="Arial"/>
          <w:b/>
          <w:bCs/>
          <w:sz w:val="24"/>
          <w:szCs w:val="24"/>
          <w:lang w:val="es-AR"/>
        </w:rPr>
        <w:t>Viane</w:t>
      </w:r>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-¿Que se supone que es esto?... No dejare que esto se interponga entre la misión de Onee-san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Aunque ella no esté sintiendo eso en verdad, aquel sentimiento que se manifestó al observar a Kaminoa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Quiere librarse de esos aleteos en el estómago y ese calor por todo su cuerpo, y la única forma de hacerlo es deshacerse de la persona que la “resfrió”. O es lo que Yuritsuga piensa.</w:t>
      </w:r>
    </w:p>
    <w:p w14:paraId="64719A3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2F8A03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FAA94A0"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780265DF"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49D25E3"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FDD0876"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6C271BCA"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32D0224"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2C5F4659"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3AB4E361" w14:textId="77777777" w:rsidR="004A14E6" w:rsidRDefault="004A14E6" w:rsidP="00B60A5A">
      <w:pPr>
        <w:spacing w:line="360" w:lineRule="auto"/>
        <w:rPr>
          <w:rFonts w:ascii="Times New Roman" w:hAnsi="Times New Roman" w:cs="Times New Roman"/>
          <w:b/>
          <w:color w:val="1C6194" w:themeColor="accent2" w:themeShade="BF"/>
          <w:sz w:val="36"/>
          <w:szCs w:val="36"/>
          <w:lang w:val="es-AR"/>
        </w:rPr>
      </w:pPr>
    </w:p>
    <w:p w14:paraId="55D0F799" w14:textId="0C14A103"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w:t>
      </w:r>
      <w:r w:rsidR="004A14E6">
        <w:rPr>
          <w:rFonts w:ascii="Times New Roman" w:hAnsi="Times New Roman" w:cs="Times New Roman"/>
          <w:b/>
          <w:color w:val="1C6194" w:themeColor="accent2" w:themeShade="BF"/>
          <w:sz w:val="36"/>
          <w:szCs w:val="36"/>
          <w:lang w:val="es-ES"/>
        </w:rPr>
        <w:t>The Sisters</w:t>
      </w:r>
      <w:r>
        <w:rPr>
          <w:rFonts w:ascii="Times New Roman" w:hAnsi="Times New Roman" w:cs="Times New Roman"/>
          <w:b/>
          <w:color w:val="1C6194" w:themeColor="accent2" w:themeShade="BF"/>
          <w:sz w:val="36"/>
          <w:szCs w:val="36"/>
          <w:lang w:val="es-ES"/>
        </w:rPr>
        <w:t xml:space="preserve"> Yuritsuga </w:t>
      </w:r>
      <w:r w:rsidR="004A14E6">
        <w:rPr>
          <w:rFonts w:ascii="Times New Roman" w:hAnsi="Times New Roman" w:cs="Times New Roman"/>
          <w:b/>
          <w:color w:val="1C6194" w:themeColor="accent2" w:themeShade="BF"/>
          <w:sz w:val="36"/>
          <w:szCs w:val="36"/>
          <w:lang w:val="es-ES"/>
        </w:rPr>
        <w:t>And</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Yuritsuga Diane, la hermana mayor de Yuritsuga Viane,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Yuritsuga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Yuritsuga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-Viane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 xml:space="preserve">(-Con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w:t>
      </w:r>
      <w:r>
        <w:rPr>
          <w:rFonts w:ascii="Arial" w:hAnsi="Arial" w:cs="Arial"/>
          <w:b/>
          <w:bCs/>
          <w:sz w:val="24"/>
          <w:szCs w:val="24"/>
          <w:lang w:val="es-AR"/>
        </w:rPr>
        <w:lastRenderedPageBreak/>
        <w:t>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Hasami Tsuki, fueron encerrados en grandes camionetas de policías. Hasami está en la Ferrari sin puerta de Tosaka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Kaminoa Oziel. Aunque esas heridas desaparecerán en cuestión de algunos </w:t>
      </w:r>
      <w:r>
        <w:rPr>
          <w:rFonts w:ascii="Arial" w:hAnsi="Arial" w:cs="Arial"/>
          <w:b/>
          <w:bCs/>
          <w:sz w:val="24"/>
          <w:szCs w:val="24"/>
          <w:lang w:val="es-AR"/>
        </w:rPr>
        <w:lastRenderedPageBreak/>
        <w:t>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cara de satisfacción por ser atendido por hermosas “ángeles” doctoras se borró cuando Tosaka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-T-T-Tosaka.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Kamnoa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Tosaka no contesto a esa pregunta. Solo cambio su atención de Hasami a Kaminoa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-hmmm…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Hasami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levanto la mirada al ver a Kaminoa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Kaminoa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suspiro por la falta de profesionalismo de Tosaka. Con esta actitud ahora solo se da cuenta que Tosaka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bajo la mirada e intento recordar todo lo que paso, desde que esa niña Yuritsuga Viane,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nombre es Yuritsuga Viane.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-¿Yuritsuga Viane es alguien que Tosaka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5F42007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-¿Una niña con 15 años hacía que temblaras? Eso me suena a e</w:t>
      </w:r>
      <w:r w:rsidR="00F51167">
        <w:rPr>
          <w:rFonts w:ascii="Arial" w:hAnsi="Arial" w:cs="Arial"/>
          <w:b/>
          <w:bCs/>
          <w:sz w:val="24"/>
          <w:szCs w:val="24"/>
          <w:lang w:val="es-AR"/>
        </w:rPr>
        <w:t>x</w:t>
      </w:r>
      <w:r>
        <w:rPr>
          <w:rFonts w:ascii="Arial" w:hAnsi="Arial" w:cs="Arial"/>
          <w:b/>
          <w:bCs/>
          <w:sz w:val="24"/>
          <w:szCs w:val="24"/>
          <w:lang w:val="es-AR"/>
        </w:rPr>
        <w:t>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-Claro que no miento. Esa niña no parece humana del todo. Es alguna clase de Esper o algo así. –En aquel momento se percató que se equivocó y volvo a hablar retomando lo último que dijo– No, me equivoco. No dijo Esper… Dijo que se llama Prototype…</w:t>
      </w:r>
    </w:p>
    <w:p w14:paraId="178EF64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¿Poderes sobre naturales controlados psíquicamente como Espers pero se llamó a ella misma Prototype?</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–Kaminoa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-Como sea. Esa niña creo una estrategia tan perfecta que me sorprendió que fuera una niña. Pensó de la misma manera que un militar y sus suposiciones </w:t>
      </w:r>
      <w:r>
        <w:rPr>
          <w:rFonts w:ascii="Arial" w:hAnsi="Arial" w:cs="Arial"/>
          <w:b/>
          <w:bCs/>
          <w:sz w:val="24"/>
          <w:szCs w:val="24"/>
          <w:lang w:val="es-AR"/>
        </w:rPr>
        <w:lastRenderedPageBreak/>
        <w:t>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Y luego de tomar el Kentauri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no aclaro para que utilizaría todas esas armas con el Kentauri?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parece haber recordado algo que Yuritsuga Viane dijo mientras trazaban el plan para tomar el Kentauri.</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-¡¡Maldición…!! ¡Tienes que decirle a Tosaka cuanto antes que movilice militares hacia el distrito 7! Si por lo que dijo Viane,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569A6">
        <w:rPr>
          <w:rFonts w:ascii="Arial" w:hAnsi="Arial" w:cs="Arial"/>
          <w:b/>
          <w:bCs/>
          <w:sz w:val="24"/>
          <w:szCs w:val="24"/>
          <w:lang w:val="es-AR"/>
        </w:rPr>
        <w:t>¡</w:t>
      </w:r>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Hasami cambio su atención y observo a Tosaka.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Tosaka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Tienes que hacer que Tosaka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w:t>
      </w:r>
      <w:r>
        <w:rPr>
          <w:rFonts w:ascii="Arial" w:hAnsi="Arial" w:cs="Arial"/>
          <w:b/>
          <w:bCs/>
          <w:sz w:val="24"/>
          <w:szCs w:val="24"/>
          <w:lang w:val="es-AR"/>
        </w:rPr>
        <w:lastRenderedPageBreak/>
        <w:t xml:space="preserve">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Kaminoa traga saliva. En verdad parece creer cada palabra de Hasami, pero ahora el problema era en hacer que Tosaka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Kentauri es una versión mejorada del Terran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-Tienen que encontrar otra manera de adentrarse a la torre sin el Kentauri ayudándolos a destruir a los Terrans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tiempo sigue siendo el mismo. Aunque no tengan el Kentauri dudo que se detengan. Seguirán con su plan de destruir todo Unificación Central. Si destruyen todo incluyendo la información sigue siendo igual de malo. Tosaka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-Esto no suena nada bien. Aunque hayamos detenido al Kentauri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Detener al Kentauri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Yuritsuga Viane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ex militar Hasami Tsuki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Suvés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logro prestar atención al mensaje junto con las palabras Kiyomoto Hotomi,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-Claro, Kiyomoto-san. Pero creo que tiene que entender que, aunque Unificación Central aun sea inexpugnable y los secretos se hayan mantenido escondidos tantos años sin ningún error, no significa que otros Tous Sauvés sean iguales. Alrededor del mundo contamos con cientos y miles de organizaciones que intentan robar incluso el secreto más pequeño de los Tous Sauvés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Como es que nuestros enemigos tienen esta información que tiene que estar muy resguardad por los Tous Sauvés</w:t>
      </w:r>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Sauvés contra el mundo entero. No dependemos de ellos y no somos una especie de CIA especial que puedan utilizarnos. Somos simples ciudades independientes del mundo entero y con tecnología militar que puede destruir una ciudad con 10 militares con trajes Full-HP y nuestro nuevo Kentauri</w:t>
      </w:r>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claro que no estoy. Ustedes están para eso junto a providencia. No estoy afirmando que sigan confiando en esas personas. Solo que aprovechen lo que Kiyomoto-san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Los Tous Sauvés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lastRenderedPageBreak/>
        <w:t>Estas reuniones son tolerables cuando se reúnen los 10 directores de los Tous Sauvés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En otras palabras. Están en su círculo de confort cuando hablan con el resto de los Tous Sauvés.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-Está bien. –Kiritsuga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–Hitsuki Dai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–Himura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 la información de la confesión de Hasami Tsuki,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representar miedo que una amenaza. Después de todo nadie quiere ser un obstáculo de un Tous Sauvés.</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veo la necesidad de todo esto… Por cierto. ¿Dónde está Hasami-sama?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mayoría están abajo y de seguro aquel mercenario que baja corriendo preocupado se dirigía hacia el baño o por algo de comer. Pero se vio sorprendido por las noticias que mostraban a su Hasami-sama en problemas.</w:t>
      </w:r>
    </w:p>
    <w:p w14:paraId="3431A158" w14:textId="1B0F655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Hasami-sama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Destruyeron el Kentauri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-¡Maldición! ¡Estamos aquí mientras Hasami-sama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-hhhmmm Veo que están molestos, pero no entiendo ¿Por qué? Hasami dijo que siguieran mis órdenes. Por si no saben, soy quien ayudo a que pudieran tomar el Kentauri.</w:t>
      </w:r>
    </w:p>
    <w:p w14:paraId="4F7243E5" w14:textId="10EA89C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La señora Hasami-sama fue capturada y el Kentauri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Hasami-sama dijo que </w:t>
      </w:r>
      <w:r>
        <w:rPr>
          <w:rFonts w:ascii="Arial" w:hAnsi="Arial" w:cs="Arial"/>
          <w:b/>
          <w:bCs/>
          <w:sz w:val="24"/>
          <w:szCs w:val="24"/>
          <w:lang w:val="es-AR"/>
        </w:rPr>
        <w:lastRenderedPageBreak/>
        <w:t>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Hasami-</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Una enorme explosión como el de un cohete salió de la palma de Yuritsuga Viane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sus puestos a esperar a los militares junto con Tosaka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-Ahora díganme. ¿Seguirán con su estúpido orgullo de rescatar a su estúpida y débil Hasami-sama,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-R-Regresaremos a nu-nuestro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Yuritsuga-sama...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Yuritsuga.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Viane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Yuritsuga Viane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ese chico también contagie a Onee-san.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Por lo que recuerda de Hasami Tsuki, la que esta vestida de negro encaja perfectamente con la descripción de Yuritsuga Viane.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Tosaka sobre el plan de las hermanas Yuritsuga. Tosaka solo asintió la cabeza y no dudo ni por un segundo en lo que dijo Hasami Tsuki.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Tanto como para Oziel y Tsuki,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 esta manera, antes de que Tosaka y Oziel se dirigieran hacia el distrito 7, Tosaka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Tosaka y Kaminoa se dividieron para intentar detener a las dos hermanas Yuritsuga. Si ella se encarga de la hermana Viane, él se podría encargar de la hermana Diane. </w:t>
      </w:r>
      <w:r w:rsidR="00EF2685">
        <w:rPr>
          <w:rFonts w:ascii="Arial" w:hAnsi="Arial" w:cs="Arial"/>
          <w:b/>
          <w:bCs/>
          <w:sz w:val="24"/>
          <w:szCs w:val="24"/>
          <w:lang w:val="es-AR"/>
        </w:rPr>
        <w:t>Tosaka</w:t>
      </w:r>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Tosaka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Hasami. Pero creo que tiene razón. La conoce desde hace muchos años y ella nunca es de mentir cuando se trata de problemas como estos. Creo que en verdad conoce bastante bien a Hasami Tsuki.</w:t>
      </w:r>
    </w:p>
    <w:p w14:paraId="650A6227" w14:textId="2425C1A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puedo decepcionar a Tosaka.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Yuritsuga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una ciudad con más de 2.4 millones de habitantes, Kaminoa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a su alrededor los observaron, pero siguieron caminando. Fue una simple reacción por el grito inesperado de Kaminoa.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-Sabemos lo que intentas. Ahora mismo Tosaka Sixto está detrás de tu hermana. El Kentauri está destruido y no podrán utilizarlo contra Unificación Central. Se acabo, Yuritsuga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Tosaka está con mi hermana y te enviaron a ti, un don nadie, a detenerme. No digo que Unificación </w:t>
      </w:r>
      <w:r>
        <w:rPr>
          <w:rFonts w:ascii="Arial" w:hAnsi="Arial" w:cs="Arial"/>
          <w:b/>
          <w:bCs/>
          <w:sz w:val="24"/>
          <w:szCs w:val="24"/>
          <w:lang w:val="es-AR"/>
        </w:rPr>
        <w:lastRenderedPageBreak/>
        <w:t xml:space="preserve">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-Tch… –Diane chasqueo su lengua con una sonrisa– Creo que te utilizare como ejemplo para Unificación Central y para todo lo que intenten enviarme, eso incluye a esa debilucha de Tosaka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Aunque Kaminoa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recordó las palabras de Hasami sobre el poder extraño de Yuritsuga Viane.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A Yuritsuga Diane ya no le parece nada divertido la forma de hablar de Kaminoa.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empezó a caminar hacia Kaminoa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Kaminoa y Yuritsuga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otras palabras, el famoso y conocido backdraft.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lo noto Kaminoa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Detrás de esa cortina de humo con el fuego extinguiéndose Yuritsuga Diane sale con su mano derecha un poco extendida hacia las costillas de Kaminoa.</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Kaminoa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Yuritsuga alcanzo el costado de Kaminoa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-Hubiera sido mejor encontrarme con Tosaka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-KKCkc –Kaminoa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Somos la nueva generación que viene a demostrarles que Unificación Central se está por quedar muy atrás en cuanto a soldados. Somos el futuro de los viejos Espers…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Prototype…</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Esa sonrisa de Viane llego de una forma muy distinta a Kaminoa.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Kaminoa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–Yuritsuga nota algo muy raro en aquel chico. Y no por su forma de levantarse tan naturalmente, aunque con dificultad, después de salir volando por una explosión backdraft–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Con una sonrisa forzada Kaminoa levanta la mirada y habla para no perder aquel coraje. Las palabras de Yuritsuga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Kaminoa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Yuritsuga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Kaminoa lanzó su mano derecha hacia el rostro de Yurituga para un golpe limpio. La distancia de ambos no era demasiado y llego en cuestión de segundos por el gran metabolismo de Kaminoa</w:t>
      </w:r>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Kaminoa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Kaminoa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humo diseñado se dispersó, pero Yuritsuga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Diane le lleva muy poca ventaja a Kaminoa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no intento comprender las últimas palabras de Kaminoa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Yuritsuga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En el momento que Kaminoa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que rodea a Yuritsuga.</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Kaminoa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Yuritsuga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Kaminoa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Yuritsuga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Ella escapo, por el momento, pero esto no detendría a Kaminoa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Luego de que el muro de humo se haya dispersado, vio todas sus posibilidades por las cuales Yuritsuga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Yuritsuga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Naomi no se escuchaba nada seguirá de lo que Tosaka intenta hacer. Un mínimo fallo y empezaran a asesinar rehenes. Si esto se llega a saber la primera que caerá es Tosaka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Ella ya había movido a su gente para detener a Yuritsuga Viane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En las opciones del mapa hay una opción fácil que se llama “Mapeo Visualizado” esa opción le permite crear el mapa alrededor de una gran zona como alguna especie de holograma 3D del aeropuerto en donde se encuentra Yuritsuga Viane.</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Sauvés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-Por precaución, capitán de brigada. No tenemos idea de cuanta gente se llevó Yuritsuga Viane. Bueno en verdad si, pero hay que ser precavidos.</w:t>
      </w:r>
    </w:p>
    <w:p w14:paraId="60AF283E"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-Con 178 mercenarios. Pero tenemos la ventaja del statu quo, sin contar las armas de los militares. Sabemos, por información de Hasami Tsuki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lastRenderedPageBreak/>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Esto solo hizo dudar de las ordenes de Tosaka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depende si es que lo creen… Como sea. Estamos aquí con información de los mercenarios a los que enfrentaremos. Son policías, jueguen con sus </w:t>
      </w:r>
      <w:r>
        <w:rPr>
          <w:rFonts w:ascii="Arial" w:hAnsi="Arial" w:cs="Arial"/>
          <w:b/>
          <w:bCs/>
          <w:sz w:val="24"/>
          <w:szCs w:val="24"/>
          <w:lang w:val="es-AR"/>
        </w:rPr>
        <w:lastRenderedPageBreak/>
        <w:t>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Yuritsuga Viane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Tosaka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Tosaka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Esta bastante lejos por el momento y los mercenarios que controla Yuritsuga Viane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Solo se puede juzgar el tono de voz de Tosaka, ya que sus expresiones son nulas. Ella parece un poco molesta por lo que acaba de escuchar que ni siquiera presto atención a lo que dijo Kaminoa.</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Kaminoa está tranquilo caminando en busca de esa niña, significa que tiene un plan en mente. Fue capaz de huir de </w:t>
      </w:r>
      <w:r w:rsidR="00AE046F">
        <w:rPr>
          <w:rFonts w:ascii="Arial" w:hAnsi="Arial" w:cs="Arial"/>
          <w:b/>
          <w:bCs/>
          <w:sz w:val="24"/>
          <w:szCs w:val="24"/>
          <w:lang w:val="es-AR"/>
        </w:rPr>
        <w:t>Tosaka</w:t>
      </w:r>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silencio duro algunos segundos. Puede que tenga las preguntas, ¿pero serán las adecuadas para que Tosaka pueda dar las respuestas? Puede que Kaminoa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Tosaka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–Tosaka interrumpe a Kaminoa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Hasami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-Eso en verdad dolió Tosaka-sensei…</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Kaminoa no le gano a Tosaka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Con Hasami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incómodo silencio se rompió en el momento que Tosaka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Un disparo resonó lo suficiente para hacer preocuparte a Kaminoa.</w:t>
      </w:r>
    </w:p>
    <w:p w14:paraId="4C49A1E7"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-¿T-Tosaka,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E-Esta bien. Tosaka.</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Sauvés. Si el mundo supiera que esta clase de energía incluso es más peligrosa que la nuclear, la prohibirían incluso en los Tous Sauvés.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Yuritsuga.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Pero algo más hace dudar a Yuritsuga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w:t>
      </w:r>
      <w:r>
        <w:rPr>
          <w:rFonts w:ascii="Arial" w:hAnsi="Arial" w:cs="Arial"/>
          <w:b/>
          <w:bCs/>
          <w:sz w:val="24"/>
          <w:szCs w:val="24"/>
          <w:lang w:val="es-AR"/>
        </w:rPr>
        <w:lastRenderedPageBreak/>
        <w:t>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–Yuritsuga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Kaminoa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En la información que me llego sobre tú y tu hermana también logre ver que son de Dead-Lock. </w:t>
      </w:r>
      <w:r w:rsidR="00B9757D">
        <w:rPr>
          <w:rFonts w:ascii="Arial" w:hAnsi="Arial" w:cs="Arial"/>
          <w:b/>
          <w:bCs/>
          <w:sz w:val="24"/>
          <w:szCs w:val="24"/>
          <w:lang w:val="es-AR"/>
        </w:rPr>
        <w:t>¿</w:t>
      </w:r>
      <w:r>
        <w:rPr>
          <w:rFonts w:ascii="Arial" w:hAnsi="Arial" w:cs="Arial"/>
          <w:b/>
          <w:bCs/>
          <w:sz w:val="24"/>
          <w:szCs w:val="24"/>
          <w:lang w:val="es-AR"/>
        </w:rPr>
        <w:t>O la nueva Unlock</w:t>
      </w:r>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-Tch…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Kaminoa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Tira la chaqueta a un lado un poco lejos y corre hacia Yuritsuga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Yuritsuga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-¿Aun así planeas seguir con estas tonterías? –Afirmo Yuritsuga Diane mientras observa a Kaminoa Oziel un poco apartado de ella.</w:t>
      </w:r>
    </w:p>
    <w:p w14:paraId="4FD00A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frunce el entrecejo y se lanza hacia Kaminoa.</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manos se mueven como si sujetaran algo invisible en el aire. Su mano derecha a la altura del cuello de Kaminoa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mueve su cuerpo de izquierda a derecha, también inclina su cintura para agacharse y esquivar lo que parecen ser explosiones de backdraft.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para cortar esa cortina de humo y no perder de vista a Yuritsuga.</w:t>
      </w:r>
    </w:p>
    <w:p w14:paraId="518B6C28" w14:textId="55BB27D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un poco más, Yuritsuga solo estrecha su mano derecha para que una explosión saque volando a Kaminoa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Kaminoa.</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ser que sepa, ¿por qué aun así sigue saliendo lastimado? Si ya sabe cómo funciona el poder de Yuritsuga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Luego de que esa cortina de humo que cubría a Kaminoa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sacudieron por completo a Yuritsuga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Yuritsuga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Kaminoa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 respiración que Kaminoa</w:t>
      </w:r>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Yuritsuga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No se detuvo ni por un segundo, ni siquiera para hablar, ella prosiguió sin importar si Kaminoa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Los dientes de Diane rechinaron. Juntó sus muñecas para luego cerrar sus palmas al mismo tiempo para que una explosión más fuerte sacara volando de nuevo a Kaminoa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Kaminoa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w:t>
      </w:r>
      <w:r>
        <w:rPr>
          <w:rFonts w:ascii="Arial" w:hAnsi="Arial" w:cs="Arial"/>
          <w:b/>
          <w:bCs/>
          <w:sz w:val="24"/>
          <w:szCs w:val="24"/>
          <w:lang w:val="es-AR"/>
        </w:rPr>
        <w:lastRenderedPageBreak/>
        <w:t xml:space="preserve">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 xml:space="preserve">-¡¡Pero mi hermana no se merece esta clase de vida!! ¡¡¡Ella tiene que vivir su propia vida!!! ¡¡¡¡El maldito trauma de nuestra niñez provoco que Viane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Viane…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Tosaka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Khaaa</w:t>
      </w:r>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Kaminoa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Yuritsuga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Kaminoa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Yuritsuga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Viane… No me rendiré con ustedes.</w:t>
      </w:r>
    </w:p>
    <w:p w14:paraId="1A3A8D0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Kaminoa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Kaminoa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Se miraron sin demostrar sentimiento alguno. Tosaka Sixto con su cara de póker y Yuritsuga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Ouwonthum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–Yuritsuga Viane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ESPERs y de los 10 humanos más letales del mundo. Tenemos tecnología micro cerebral </w:t>
      </w:r>
      <w:r>
        <w:rPr>
          <w:rFonts w:ascii="Arial" w:hAnsi="Arial" w:cs="Arial"/>
          <w:b/>
          <w:bCs/>
          <w:sz w:val="24"/>
          <w:szCs w:val="24"/>
          <w:lang w:val="es-AR"/>
        </w:rPr>
        <w:lastRenderedPageBreak/>
        <w:t xml:space="preserve">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r>
        <w:rPr>
          <w:rFonts w:ascii="Arial" w:hAnsi="Arial" w:cs="Arial"/>
          <w:b/>
          <w:bCs/>
          <w:sz w:val="24"/>
          <w:szCs w:val="24"/>
          <w:lang w:val="es-AR"/>
        </w:rPr>
        <w:t>Tosaka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Viane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-Déjame orientarte un poco en la nueva generación de los ESPERs… Conoce a los Prototype…</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no solo destruyo esa turbina con la mitad del ala, sino que cubrió por completo a Tosaka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Luego de algunos segundos, Yuritsuga Viane pensó que era más que suficiente para que cada musculo y calcio de los huesos de Tosaka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En medio de esos dos aviones y la destrucción que Viane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Tosaka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Las vendas habían cubierto a Tosaka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Tosaka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w:t>
      </w:r>
      <w:r w:rsidR="00824B40">
        <w:rPr>
          <w:rFonts w:ascii="Arial" w:hAnsi="Arial" w:cs="Arial"/>
          <w:b/>
          <w:bCs/>
          <w:sz w:val="24"/>
          <w:szCs w:val="24"/>
          <w:lang w:val="es-AR"/>
        </w:rPr>
        <w:t xml:space="preserve">Viane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Tosaka.</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Yuritsuga bajo una de sus manos mientras la otra la apunto hacia Tosaka.</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Prototype somos perfectos al no depender de un desgaste físico ni nada </w:t>
      </w:r>
      <w:r>
        <w:rPr>
          <w:rFonts w:ascii="Arial" w:hAnsi="Arial" w:cs="Arial"/>
          <w:b/>
          <w:bCs/>
          <w:sz w:val="24"/>
          <w:szCs w:val="24"/>
          <w:lang w:val="es-AR"/>
        </w:rPr>
        <w:lastRenderedPageBreak/>
        <w:t xml:space="preserve">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Tosaka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Viane frunció el entrecejo y se inclinó un poco para embestir a Tosaka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-Tch.</w:t>
      </w:r>
    </w:p>
    <w:p w14:paraId="2FF081AD" w14:textId="32A87A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Yuritsuga Viane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Tosaka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r w:rsidR="00FC2DE0">
        <w:rPr>
          <w:rFonts w:ascii="Arial" w:hAnsi="Arial" w:cs="Arial"/>
          <w:b/>
          <w:bCs/>
          <w:sz w:val="24"/>
          <w:szCs w:val="24"/>
          <w:lang w:val="es-AR"/>
        </w:rPr>
        <w:t>Tosaka</w:t>
      </w:r>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Tosaka lo sabía desde un principio. Pueden conocer todos sus </w:t>
      </w:r>
      <w:r>
        <w:rPr>
          <w:rFonts w:ascii="Arial" w:hAnsi="Arial" w:cs="Arial"/>
          <w:b/>
          <w:bCs/>
          <w:sz w:val="24"/>
          <w:szCs w:val="24"/>
          <w:lang w:val="es-AR"/>
        </w:rPr>
        <w:lastRenderedPageBreak/>
        <w:t>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¿No sirve conocer las debilidades de tu oponente? ¿Acaso esto no es ni siquiera una pequeña ventaja para Yuritsuga Viane?</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En lo absoluto, nada de esto servirá contra Tosaka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r>
        <w:rPr>
          <w:rFonts w:ascii="Arial" w:hAnsi="Arial" w:cs="Arial"/>
          <w:b/>
          <w:bCs/>
          <w:sz w:val="24"/>
          <w:szCs w:val="24"/>
          <w:lang w:val="es-AR"/>
        </w:rPr>
        <w:t xml:space="preserve">Tosaka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Viane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está olvidando otros cientos de cosas que Tosaka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F5C4FA2" w14:textId="77777777" w:rsidR="00B95C7B"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Tosaka Sixto se lanza hacia Yuritsuga Viane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36585A5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7DD3694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39E8355"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84BBB63"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6656815A"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577008F6"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319FAC44"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6097357"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4AE0BEC1"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89B9BAE"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66D025F"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1CD2E38B"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22391540" w14:textId="77777777" w:rsidR="005572C2" w:rsidRDefault="005572C2" w:rsidP="00B60A5A">
      <w:pPr>
        <w:spacing w:line="360" w:lineRule="auto"/>
        <w:rPr>
          <w:rFonts w:ascii="Times New Roman" w:hAnsi="Times New Roman" w:cs="Times New Roman"/>
          <w:b/>
          <w:color w:val="1C6194" w:themeColor="accent2" w:themeShade="BF"/>
          <w:sz w:val="36"/>
          <w:szCs w:val="36"/>
          <w:lang w:val="es-ES"/>
        </w:rPr>
      </w:pPr>
    </w:p>
    <w:p w14:paraId="0FAA95E7" w14:textId="2127A1ED" w:rsidR="00B60A5A" w:rsidRPr="005572C2" w:rsidRDefault="008B7180" w:rsidP="00B60A5A">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 xml:space="preserve">Capítulo 3: Las hojas escritas con tinta de sangre. </w:t>
      </w:r>
      <w:r w:rsidRPr="005572C2">
        <w:rPr>
          <w:rFonts w:ascii="Times New Roman" w:hAnsi="Times New Roman" w:cs="Times New Roman"/>
          <w:b/>
          <w:color w:val="1C6194" w:themeColor="accent2" w:themeShade="BF"/>
          <w:sz w:val="36"/>
          <w:szCs w:val="36"/>
        </w:rPr>
        <w:t>_</w:t>
      </w:r>
      <w:r w:rsidR="005572C2" w:rsidRPr="005572C2">
        <w:rPr>
          <w:rFonts w:ascii="Times New Roman" w:hAnsi="Times New Roman" w:cs="Times New Roman"/>
          <w:b/>
          <w:color w:val="1C6194" w:themeColor="accent2" w:themeShade="BF"/>
          <w:sz w:val="36"/>
          <w:szCs w:val="36"/>
        </w:rPr>
        <w:t>The new Darkness of</w:t>
      </w:r>
      <w:r w:rsidRPr="005572C2">
        <w:rPr>
          <w:rFonts w:ascii="Times New Roman" w:hAnsi="Times New Roman" w:cs="Times New Roman"/>
          <w:b/>
          <w:color w:val="1C6194" w:themeColor="accent2" w:themeShade="BF"/>
          <w:sz w:val="36"/>
          <w:szCs w:val="36"/>
        </w:rPr>
        <w:t xml:space="preserve"> Unificación Central.</w:t>
      </w:r>
    </w:p>
    <w:p w14:paraId="1505FEE6" w14:textId="77777777" w:rsidR="00D94DFD" w:rsidRPr="005572C2" w:rsidRDefault="00D94DFD" w:rsidP="00D94DFD">
      <w:pPr>
        <w:rPr>
          <w:rFonts w:ascii="Calibri" w:hAnsi="Calibri" w:cs="Calibri"/>
          <w:b/>
          <w:sz w:val="16"/>
          <w:szCs w:val="16"/>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Yuritsuga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busco en la primera planta solo encontró centinelas de ataque por todas partes. Las cuales están merodeando el lugar en busca de Yuritsuga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O es lo que pensaron algunas personas al fabricar los centinelas de ataque. Nunca pensaron que tales centinelas enfrentarían a una persona que es capaz de hacer explotar su alrededor con explosiones de backdraft.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w:t>
      </w:r>
      <w:r>
        <w:rPr>
          <w:rFonts w:ascii="Arial" w:hAnsi="Arial" w:cs="Arial"/>
          <w:b/>
          <w:bCs/>
          <w:sz w:val="24"/>
          <w:szCs w:val="24"/>
          <w:lang w:val="es-AR"/>
        </w:rPr>
        <w:lastRenderedPageBreak/>
        <w:t xml:space="preserve">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Tch…</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Viane, y ella a Diane. Ambas </w:t>
      </w:r>
      <w:r>
        <w:rPr>
          <w:rFonts w:ascii="Arial" w:hAnsi="Arial" w:cs="Arial"/>
          <w:b/>
          <w:bCs/>
          <w:sz w:val="24"/>
          <w:szCs w:val="24"/>
          <w:lang w:val="es-AR"/>
        </w:rPr>
        <w:lastRenderedPageBreak/>
        <w:t xml:space="preserve">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Esa mirada de fuerza de voluntad de Kaminoa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Yuritsuga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Yuritsuga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tienen a la vista a Yuritsuga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te necesito… Kaminoa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w:t>
      </w:r>
      <w:r>
        <w:rPr>
          <w:rFonts w:ascii="Arial" w:hAnsi="Arial" w:cs="Arial"/>
          <w:b/>
          <w:bCs/>
          <w:sz w:val="24"/>
          <w:szCs w:val="24"/>
          <w:lang w:val="es-AR"/>
        </w:rPr>
        <w:lastRenderedPageBreak/>
        <w:t xml:space="preserve">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r w:rsidR="00203F3A">
        <w:rPr>
          <w:rFonts w:ascii="Arial" w:hAnsi="Arial" w:cs="Arial"/>
          <w:b/>
          <w:bCs/>
          <w:sz w:val="24"/>
          <w:szCs w:val="24"/>
          <w:lang w:val="es-AR"/>
        </w:rPr>
        <w:t>Viane</w:t>
      </w:r>
      <w:r>
        <w:rPr>
          <w:rFonts w:ascii="Arial" w:hAnsi="Arial" w:cs="Arial"/>
          <w:b/>
          <w:bCs/>
          <w:sz w:val="24"/>
          <w:szCs w:val="24"/>
          <w:lang w:val="es-AR"/>
        </w:rPr>
        <w:t xml:space="preserve"> y yo mellizas… Annie logro </w:t>
      </w:r>
      <w:r>
        <w:rPr>
          <w:rFonts w:ascii="Arial" w:hAnsi="Arial" w:cs="Arial"/>
          <w:b/>
          <w:bCs/>
          <w:sz w:val="24"/>
          <w:szCs w:val="24"/>
          <w:lang w:val="es-AR"/>
        </w:rPr>
        <w:lastRenderedPageBreak/>
        <w:t xml:space="preserve">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w:t>
      </w:r>
      <w:r w:rsidR="00203F3A">
        <w:rPr>
          <w:rFonts w:ascii="Arial" w:hAnsi="Arial" w:cs="Arial"/>
          <w:b/>
          <w:bCs/>
          <w:sz w:val="24"/>
          <w:szCs w:val="24"/>
          <w:lang w:val="es-AR"/>
        </w:rPr>
        <w:lastRenderedPageBreak/>
        <w:t xml:space="preserve">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 xml:space="preserve">(“-Desde ese entonces aprendí que pedir ayuda solo te arrastra a un infierno distinto. La confianza es para idiotas que piensan que las personas son distintas cuando en verdad todas son iguales. Nadie te salva sin arrastrarte a </w:t>
      </w:r>
      <w:r w:rsidR="00457FE3">
        <w:rPr>
          <w:rFonts w:ascii="Arial" w:hAnsi="Arial" w:cs="Arial"/>
          <w:b/>
          <w:bCs/>
          <w:sz w:val="24"/>
          <w:szCs w:val="24"/>
          <w:lang w:val="es-AR"/>
        </w:rPr>
        <w:lastRenderedPageBreak/>
        <w:t>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6F42AD">
        <w:rPr>
          <w:rFonts w:ascii="Arial" w:hAnsi="Arial" w:cs="Arial"/>
          <w:b/>
          <w:bCs/>
          <w:sz w:val="24"/>
          <w:szCs w:val="24"/>
          <w:lang w:val="es-AR"/>
        </w:rPr>
        <w:t>¡</w:t>
      </w:r>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Tosaka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de Viane.</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cuchillas de la mano izquierda de Viane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r w:rsidR="006F42AD">
        <w:rPr>
          <w:rFonts w:ascii="Arial" w:hAnsi="Arial" w:cs="Arial"/>
          <w:b/>
          <w:bCs/>
          <w:sz w:val="24"/>
          <w:szCs w:val="24"/>
          <w:lang w:val="es-AR"/>
        </w:rPr>
        <w:t>Viane</w:t>
      </w:r>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Viane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Viane al ver un enorme error en la pelea.</w:t>
      </w:r>
    </w:p>
    <w:p w14:paraId="098B69FA" w14:textId="61054BB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Yuritsuga Viane.</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Viane.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Con su mano aun sujeta, ella levanto sus pies para dar un gran salto y utilizar su brazo sujeto como el punto de un eje para girar todo su cuerpo y balancear su mano derecha con esas mechas de uñas hacia el cuerpo de Tosaka.</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Viano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Tosaka.</w:t>
      </w:r>
    </w:p>
    <w:p w14:paraId="4178D3B9" w14:textId="16FC64F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Viane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-¡¡Cierra la puta boca!! –Grita Viane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Viane ataco a Tosaka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Tosaka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Tosaka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Viane y el traje de Tosaka.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Tosaka y </w:t>
      </w:r>
      <w:r w:rsidR="00376840">
        <w:rPr>
          <w:rFonts w:ascii="Arial" w:hAnsi="Arial" w:cs="Arial"/>
          <w:b/>
          <w:bCs/>
          <w:sz w:val="24"/>
          <w:szCs w:val="24"/>
          <w:lang w:val="es-AR"/>
        </w:rPr>
        <w:t>manos</w:t>
      </w:r>
      <w:r>
        <w:rPr>
          <w:rFonts w:ascii="Arial" w:hAnsi="Arial" w:cs="Arial"/>
          <w:b/>
          <w:bCs/>
          <w:sz w:val="24"/>
          <w:szCs w:val="24"/>
          <w:lang w:val="es-AR"/>
        </w:rPr>
        <w:t xml:space="preserve"> de Viane.</w:t>
      </w:r>
    </w:p>
    <w:p w14:paraId="26648941" w14:textId="29A280C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Entre medio de esos choques, Tosaka habla.</w:t>
      </w:r>
    </w:p>
    <w:p w14:paraId="5D03572A" w14:textId="3F58814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376840">
        <w:rPr>
          <w:rFonts w:ascii="Arial" w:hAnsi="Arial" w:cs="Arial"/>
          <w:b/>
          <w:bCs/>
          <w:sz w:val="24"/>
          <w:szCs w:val="24"/>
          <w:lang w:val="es-AR"/>
        </w:rPr>
        <w:t>¡</w:t>
      </w:r>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tu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Tosaka contraataco. Esquivo las diez uñas de Viane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-Tch…</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Viane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Tch,</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 –Viane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Eso es lo que ella estaba pensando y Tosaka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Luego de que Viane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solo deja caer sus hombros. Viane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Tosaka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Tosaka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Yuritsuga Viane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Tosaka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Viane?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r>
        <w:rPr>
          <w:rFonts w:ascii="Arial" w:hAnsi="Arial" w:cs="Arial"/>
          <w:b/>
          <w:bCs/>
          <w:sz w:val="24"/>
          <w:szCs w:val="24"/>
          <w:lang w:val="es-AR"/>
        </w:rPr>
        <w:t>Yuritsuga Viane rechino sus dientes y con una mirada determinada observo a Tosaka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dejare de pelear… ¿¡Crees que este sufrimiento se equipara a lo que mi </w:t>
      </w:r>
      <w:r w:rsidR="00E3320C">
        <w:rPr>
          <w:rFonts w:ascii="Arial" w:hAnsi="Arial" w:cs="Arial"/>
          <w:b/>
          <w:bCs/>
          <w:sz w:val="24"/>
          <w:szCs w:val="24"/>
          <w:lang w:val="es-AR"/>
        </w:rPr>
        <w:t>O</w:t>
      </w:r>
      <w:r>
        <w:rPr>
          <w:rFonts w:ascii="Arial" w:hAnsi="Arial" w:cs="Arial"/>
          <w:b/>
          <w:bCs/>
          <w:sz w:val="24"/>
          <w:szCs w:val="24"/>
          <w:lang w:val="es-AR"/>
        </w:rPr>
        <w:t>nee-san y yo sentimos!? ¡¡¡¡Jajajajajaj!!!! –Viane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Unlock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-Odoriko Hanako…</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Hanako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chino no tendría que estar en nuestros planes. No tengo idea de su papel aquí. Tosaka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Del otro lado de la llamada, un hombre que solo recibió una llamada de algunas pocas milésimas de segundos marco un numero rápido luego de escuchar el nombre, Odoriko Hanako.</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-Ok… Informare al jefe. Por cierto, eres Odoriko Hanako o Hanako Odoriko…</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Odoriko Hanako.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Heaven-ECO.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Sus movimientos son más rápidos desde los primeros dos golpes, pero Yuritsuga Viane sigue teniendo una gran desventaja contra una de los 10 humanos más letales del mundo, Tosaka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Viane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la gravedad regresara a Viane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Tosaka.</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gran giro y velocidad lograron mover a Tosaka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la roca de Tosaka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Tosaka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sujeta apresuradamente a Viane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Viane intentara defenderse, Tosaka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De los delgados labios de Viane una gran cantidad de sangre es escupida y mancha el traje del brazo izquierdo de Tosaka.</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–Viane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Yuritsuga Viane.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Tosaka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o dejare que este dolor me derrumbe de nuevo… No dejare que Onee-san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Tosaka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seguiré con esto. Terminare de una vez por todas –Afirma Tosaka mientras se pone en guarda para recibir a Yuritsuga Viane.</w:t>
      </w:r>
    </w:p>
    <w:p w14:paraId="7C265660" w14:textId="347F423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logra esquivar las uñas de Viane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Tosaka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Yuritsuga Viane se terminó convirtiendo en esa enorme roca. Pero esta roca no tenía que ser movida como Tosaka,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roca llamada Yuritsuga Viane seguiría cayendo hacia Tosaka Sixto como si la gravedad la reclamara y solo ver como cae hacia ella y por más golpe que le dé, esa roca no dejaría de caer por que la gravedad era mucho más fuerte y ese orgullo de Viane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Tosaka al percatarse de esto, rápidamente se mueve hacia un lado. Fue lo bastante ágil para lograr esquivar un golpe que Viane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Tosaka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Tosaka lograba impactar tres, cuatro, hasta cinco golpes al rostro y estomago de Yuritsuga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Viane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Tosaka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–Los ojos impactados de Viane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Si esto estaba más que decidido desde mucho antes que empiece la pelea, ¿por qué la pelea se alargó hasta este punto? ¿Por qué Tosaka simplemente no termina de noquear a Viane con un gran golpe o con su gran agilidad y movilidad? ¿Por qué Viane sigue dándole alguna clase de “competencia” a Tosaka?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no solo pensó en sacar a los rehenes y detener a Yuritsuga Viane.</w:t>
      </w:r>
    </w:p>
    <w:p w14:paraId="2924986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Esta pelea se alargó solo para esperar la seña que Tosaka le dio al jefe de policías. Le entrego una bengala mucho antes de separarse para que terminara la pelea con Viane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mientras Tosaka seguía pensando en eso, un asqueroso sonido interrumpió sus pensamientos y cambio su atención a Viane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sonido se escuchó un par de veces mientras la niña forzaba a su hombro a regresar a su lugar. El asqueroso sonido llego hasta los oídos de Tosaka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-No dejare… –Con el poco aire en sus pulmones ella de todos modos grita con rabia– ¡¡No permitiré que Onee-san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0B37B182" w14:textId="4669E3C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roca no dejaría de caer por que su hermana la necesita más que nunca y no diaria que otro infierno la arrastrara a más problemas por su culpa. En el pasado ella casi muere y su hermana estiro su mano por ayuda y fue ahí donde su verdadero infierno comenzó y se volvieron Protot</w:t>
      </w:r>
      <w:r w:rsidR="00643E48">
        <w:rPr>
          <w:rFonts w:ascii="Arial" w:hAnsi="Arial" w:cs="Arial"/>
          <w:b/>
          <w:bCs/>
          <w:sz w:val="24"/>
          <w:szCs w:val="24"/>
          <w:lang w:val="es-AR"/>
        </w:rPr>
        <w:t>y</w:t>
      </w:r>
      <w:r>
        <w:rPr>
          <w:rFonts w:ascii="Arial" w:hAnsi="Arial" w:cs="Arial"/>
          <w:b/>
          <w:bCs/>
          <w:sz w:val="24"/>
          <w:szCs w:val="24"/>
          <w:lang w:val="es-AR"/>
        </w:rPr>
        <w:t>pes.</w:t>
      </w:r>
    </w:p>
    <w:p w14:paraId="062A0D1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 xml:space="preserve">signo de lamento o aliento de ánimo hacia esa </w:t>
      </w:r>
      <w:r>
        <w:rPr>
          <w:rFonts w:ascii="Arial" w:hAnsi="Arial" w:cs="Arial"/>
          <w:b/>
          <w:bCs/>
          <w:sz w:val="24"/>
          <w:szCs w:val="24"/>
          <w:lang w:val="es-AR"/>
        </w:rPr>
        <w:lastRenderedPageBreak/>
        <w:t>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Viane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observa esa determinación en los ojos de Viane y no puede evitar observar los mismos ojos que Kaminoa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(-Tiene los mismos ojos… por más que los observe en muchas personas, no logro comprender que significa ese sentimiento que muchas personas como el cabezota de Kaminoa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Mientras Tosaka esquiva las uñas de combustión concentrada de Yuritsuga, no puede evitar hablar y preguntar.</w:t>
      </w:r>
    </w:p>
    <w:p w14:paraId="2D0C62E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-¡¡¡GGHHHHRRRAAAAA!!! –Viane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Viane improviso impacto a Tosaka.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Para que Tosak</w:t>
      </w:r>
      <w:r w:rsidR="00B72FCE">
        <w:rPr>
          <w:rFonts w:ascii="Arial" w:hAnsi="Arial" w:cs="Arial"/>
          <w:b/>
          <w:bCs/>
          <w:sz w:val="24"/>
          <w:szCs w:val="24"/>
          <w:lang w:val="es-AR"/>
        </w:rPr>
        <w:t>a</w:t>
      </w:r>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Yuritsuga Viane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capucha de cuernos dio un rasguño verticalmente de arriba hacia abajo, pero se detuvo en una cierta altura que horizontalmente queda a la altura de la cintura de Tosaka.</w:t>
      </w:r>
    </w:p>
    <w:p w14:paraId="5A687BD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Yuritusga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Tosaka y Yuritsuga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enorme combustión en forma de mecha o de propulsión de un cohete de Viane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-Jaaahhheeeaaaaa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-Tch… –Viane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-Tch…</w:t>
      </w:r>
    </w:p>
    <w:p w14:paraId="5B1A0B9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Viane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bengala fue disparada a lo lejos por detrás de Yuritsiga Viane. La niña no logro verlo, pero Tosaka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Toda la tela girando alrededor de Tosaka rápidamente se adhirió a su piel haciéndola sonar y luego salto horizontalmente hacia Viane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En milésimas de segundos la tela de la planta de sus pies se adhirió y las de su brazo derecho se expandieron para envolver su puño. Con una gran velocidad y un gran impacto Tosaka golpea a Yuritsuga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se acercó a la aun consiente Viane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Tosaka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-J-JJJJAAAAAAAAAHHHHHHHHHHHHHHHHHH…..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sto está fuera de nuestro alcance como guardaespaldas. Estos Protot</w:t>
      </w:r>
      <w:r w:rsidR="00B845C0">
        <w:rPr>
          <w:rFonts w:ascii="Arial" w:hAnsi="Arial" w:cs="Arial"/>
          <w:b/>
          <w:bCs/>
          <w:sz w:val="24"/>
          <w:szCs w:val="24"/>
          <w:lang w:val="es-AR"/>
        </w:rPr>
        <w:t>y</w:t>
      </w:r>
      <w:r>
        <w:rPr>
          <w:rFonts w:ascii="Arial" w:hAnsi="Arial" w:cs="Arial"/>
          <w:b/>
          <w:bCs/>
          <w:sz w:val="24"/>
          <w:szCs w:val="24"/>
          <w:lang w:val="es-AR"/>
        </w:rPr>
        <w:t>pes…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Tosaka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Esos poderes están fuera de serie y van más hacia el lado Espers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-Los 10 humanos fuimos creados para esta clase de caos. Pero nunca luchamos contra algo así. Trajes de fuerza y maquinas son una cosa… estos Prototypes son la nueva generación de los Espers y son mucho más fuertes de lo que indicaban los archivos de los Espers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sta nueva generación no tiene un limitador o un punto débil como los Errantes y los Verdaderos… Creo que no solo nosotros mejoramos, los Espers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En el distrito 25 Yuritsuga Viane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Yuritsuga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(“-¿Por qué sigo siendo así de débil? ¿Por qué en aquella ocasión tuve que ser tan débil para que Onee-san pidiera ayuda? Ella me cuido incluso siendo una carga para ella, nunca soltó mi mano y eso en verdad siempre lo voy a llevar en mi corazón. Pero en ocasiones hubiera deseado que me dejara morir y ella pueda lograr algo de su vida, como Annie-onee.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Viane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Tosaka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Onee-san…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Onee-san.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Onee-san.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El cuerpo de Viane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(“-Escupiría en este infierno en donde nos encontramos para decirles que nunca podrán con nosotras si estamos juntas… Onee-san…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Luego de tanto, luego de perderse por su orgullo, ella sola encontró lo que vino a buscar desde que aterrizo en Unificación Central. Ella no necesita otra ayuda, no necesita a Kaminoa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Diane levanto sus manos y grito molesta por lo que intentaba hacer Kaminoa.</w:t>
      </w:r>
    </w:p>
    <w:p w14:paraId="1E2AC18B" w14:textId="50ABFDA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Kaminoa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Viane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Kaminoa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es algo que cualquier persona con la información adecuada sabría. Pero Yuritsuga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r>
        <w:rPr>
          <w:rFonts w:ascii="Arial" w:hAnsi="Arial" w:cs="Arial"/>
          <w:b/>
          <w:bCs/>
          <w:sz w:val="24"/>
          <w:szCs w:val="24"/>
          <w:lang w:val="es-AR"/>
        </w:rPr>
        <w:t>Unlock.</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significa que las palabras de la persona que pensó que podría confiar porque le estaba devolviendo el favor también le mintió y Kaminoa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Esos sentimientos que acepto de Kaminoa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Diane con una extraña mirada a Kaminoa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Kaminoa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r>
        <w:rPr>
          <w:rFonts w:ascii="Arial" w:hAnsi="Arial" w:cs="Arial"/>
          <w:b/>
          <w:bCs/>
          <w:sz w:val="24"/>
          <w:szCs w:val="24"/>
          <w:lang w:val="es-AR"/>
        </w:rPr>
        <w:t>Yuritsuga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Inmediatamente después de esas palabras, una enorme explosión resonó por todo el lugar y envolvió a Kaminoa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Kaminoa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Kaminoa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w:t>
      </w:r>
      <w:r>
        <w:rPr>
          <w:rFonts w:ascii="Arial" w:hAnsi="Arial" w:cs="Arial"/>
          <w:b/>
          <w:bCs/>
          <w:sz w:val="24"/>
          <w:szCs w:val="24"/>
          <w:lang w:val="es-AR"/>
        </w:rPr>
        <w:lastRenderedPageBreak/>
        <w:t>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Luego que Kaminoa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sus ojos entrecerrados por el dolor de su nariz ensangrentada por el golpe, Kaminoa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Aunque acepte su ayuda, quiere saber a qué clase de infierno distinto será arrastrada. Diane no quiere aceptar que exista Kaminoa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–Pero Kaminoa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golpea el rostro de Kaminoa una vez más.</w:t>
      </w:r>
    </w:p>
    <w:p w14:paraId="26276FC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Kaminoa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Observo la mirada sorprendida y estupefacta de Yuritsuga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Tosaka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 ¿¡La Decima Junta!? Sabes muy bien que la Décima Junta no puede ser convocada así nada más, si no es por un propósito que amenaza a los 10 Tous Sauvés</w:t>
      </w:r>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-Naomi-sama… Creo que los Tous Sauvés tiene que saber que tenemos a una nueva generación de Espers que están en nuestra contra.</w:t>
      </w:r>
    </w:p>
    <w:p w14:paraId="7FFB6707"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-¿¡Q-Que!? ¡¿Nueva generación de Espers?!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explicarlo, Naomi-sama. Pero las dos niñas que llegaron a Unificación Central no son simples niñas. Su capacidad de utilizar habilidades sobrenaturales esta fuera de los límites que tenemos registrados de los antiguos Espers. Esta niña era capaz de concentrar una gran cantidad de combustión en tan solo la palma de su mano. No quiero imaginarme que otra clase de poderes se puedan desatar por otras clases de nuevos Espers.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r w:rsidR="0016750E">
        <w:rPr>
          <w:rFonts w:ascii="Arial" w:hAnsi="Arial" w:cs="Arial"/>
          <w:b/>
          <w:bCs/>
          <w:sz w:val="24"/>
          <w:szCs w:val="24"/>
          <w:lang w:val="es-AR"/>
        </w:rPr>
        <w:t>¡</w:t>
      </w:r>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–Tosaka observa la destrucción de la pista de aterrizaje que causo Yuritsuga Viane–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sé cómo funciona del todo, pero creo que utilizan ciencia para poder controlar la magia y así ser mucho más fuerte. Tendría que hablar más con la doctora Matsuoka Akiko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La Decima Junta solo se convoca cuando hay una amenaza mundial que pone en riesgo a los 10 Tous Sauvés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ciencia y magia en un ser humano es algo que incumbe por competo a los 10 Tous Sauvés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-Claro, –Tosaka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Kaminoa.</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Tosaka Sixto.</w:t>
      </w:r>
    </w:p>
    <w:p w14:paraId="0787053A"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-¿EH?</w:t>
      </w:r>
    </w:p>
    <w:p w14:paraId="61E030F9" w14:textId="0C5280D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Kaminoa, pero diría que dejemos que </w:t>
      </w:r>
      <w:r w:rsidR="0016750E">
        <w:rPr>
          <w:rFonts w:ascii="Arial" w:hAnsi="Arial" w:cs="Arial"/>
          <w:b/>
          <w:bCs/>
          <w:sz w:val="24"/>
          <w:szCs w:val="24"/>
          <w:lang w:val="es-AR"/>
        </w:rPr>
        <w:t>e</w:t>
      </w:r>
      <w:r>
        <w:rPr>
          <w:rFonts w:ascii="Arial" w:hAnsi="Arial" w:cs="Arial"/>
          <w:b/>
          <w:bCs/>
          <w:sz w:val="24"/>
          <w:szCs w:val="24"/>
          <w:lang w:val="es-AR"/>
        </w:rPr>
        <w:t xml:space="preserve">l solo se encargue. Los entrenamientos que hemos tenido hasta ahora lo capacitan perfectamente para detener este desastre </w:t>
      </w:r>
      <w:r w:rsidR="006B043E">
        <w:rPr>
          <w:rFonts w:ascii="Arial" w:hAnsi="Arial" w:cs="Arial"/>
          <w:b/>
          <w:bCs/>
          <w:sz w:val="24"/>
          <w:szCs w:val="24"/>
          <w:lang w:val="es-AR"/>
        </w:rPr>
        <w:t>él</w:t>
      </w:r>
      <w:r>
        <w:rPr>
          <w:rFonts w:ascii="Arial" w:hAnsi="Arial" w:cs="Arial"/>
          <w:b/>
          <w:bCs/>
          <w:sz w:val="24"/>
          <w:szCs w:val="24"/>
          <w:lang w:val="es-AR"/>
        </w:rPr>
        <w:t xml:space="preserve">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2108047"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37F8B7D8"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4986A2E6" w14:textId="77777777" w:rsidR="00296A42" w:rsidRDefault="00296A42" w:rsidP="003B560C">
      <w:pPr>
        <w:spacing w:line="360" w:lineRule="auto"/>
        <w:rPr>
          <w:rFonts w:ascii="Times New Roman" w:hAnsi="Times New Roman" w:cs="Times New Roman"/>
          <w:b/>
          <w:color w:val="1C6194" w:themeColor="accent2" w:themeShade="BF"/>
          <w:sz w:val="36"/>
          <w:szCs w:val="36"/>
          <w:lang w:val="es-ES"/>
        </w:rPr>
      </w:pPr>
    </w:p>
    <w:p w14:paraId="05BE06C5" w14:textId="0525FA64"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w:t>
      </w:r>
      <w:r w:rsidR="00296A42">
        <w:rPr>
          <w:rFonts w:ascii="Times New Roman" w:hAnsi="Times New Roman" w:cs="Times New Roman"/>
          <w:b/>
          <w:color w:val="1C6194" w:themeColor="accent2" w:themeShade="BF"/>
          <w:sz w:val="36"/>
          <w:szCs w:val="36"/>
          <w:lang w:val="es-ES"/>
        </w:rPr>
        <w:t>Pride Beyond Defeat</w:t>
      </w:r>
      <w:r w:rsidR="003B560C">
        <w:rPr>
          <w:rFonts w:ascii="Times New Roman" w:hAnsi="Times New Roman" w:cs="Times New Roman"/>
          <w:b/>
          <w:color w:val="1C6194" w:themeColor="accent2" w:themeShade="BF"/>
          <w:sz w:val="36"/>
          <w:szCs w:val="36"/>
          <w:lang w:val="es-ES"/>
        </w:rPr>
        <w:t>.</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Anters es un gran edificio dedicado a los juegos de todo tipo, desde los simples juegos de mesa como el Shogi hasta los juegos más modernos como los visores VR (Virtual Reality,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Anters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Anters.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-Mhhh…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-T-Takestúpido…</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-Juhm… No me enojare… pero ahora serás tú el que se ira a casa solo porque alquilare una suite para Onodera, Ruiko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Anters. Espero que no </w:t>
      </w:r>
      <w:r w:rsidR="003134D8">
        <w:rPr>
          <w:rFonts w:ascii="Arial" w:hAnsi="Arial" w:cs="Arial"/>
          <w:b/>
          <w:bCs/>
          <w:sz w:val="24"/>
          <w:szCs w:val="24"/>
          <w:lang w:val="es-AR"/>
        </w:rPr>
        <w:t xml:space="preserve">quieras ir a los juegos mas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Takeru se haya ido por un par de minutos, Yomikawa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-Wauu…</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Onodera al unisonó observaron a Ruiko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no podía ver, pero Onodera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w:t>
      </w:r>
      <w:r>
        <w:rPr>
          <w:rFonts w:ascii="Arial" w:hAnsi="Arial" w:cs="Arial"/>
          <w:b/>
          <w:bCs/>
          <w:sz w:val="24"/>
          <w:szCs w:val="24"/>
          <w:lang w:val="es-AR"/>
        </w:rPr>
        <w:lastRenderedPageBreak/>
        <w:t xml:space="preserve">momento denle like y retweet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Luego de que Onodera y Ruiko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-También hay muchas imágenes de Homeland.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Homeland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miro a Onodera,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-S-Si… perdón Onodera-chan. Pero esto solo demuestra que ni los Tous Sauvés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-¿Creen que Providencia se encargue de estos problemas o dejaran que los Tous Sauvés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Sauvés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3134D8">
        <w:rPr>
          <w:rFonts w:ascii="Arial" w:hAnsi="Arial" w:cs="Arial"/>
          <w:b/>
          <w:bCs/>
          <w:sz w:val="24"/>
          <w:szCs w:val="24"/>
          <w:lang w:val="es-AR"/>
        </w:rPr>
        <w:t>–Afirmo Ruiko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Sauvés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-Espero que los Tous Sauvés sean más una salvación que una amenaza… No quiero vivir una guerra. –Murmuro Ruiko.</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¡¡Antes de eso Onodera tiene que tener una cita con Aozora</w:t>
      </w:r>
      <w:r w:rsidR="003134D8">
        <w:rPr>
          <w:rFonts w:ascii="Arial" w:hAnsi="Arial" w:cs="Arial"/>
          <w:b/>
          <w:bCs/>
          <w:sz w:val="24"/>
          <w:szCs w:val="24"/>
          <w:lang w:val="es-AR"/>
        </w:rPr>
        <w:t>-sempai</w:t>
      </w:r>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Kosaki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es justo. ¡¡Jhuumm!!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lastRenderedPageBreak/>
        <w:t>Aiko chasqueo su lengua y con una mirada aburrida miro a Ruiko. Sabía que ese amor platónico entre Onodera Kosaki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Aozora y Onodera, ya era suficiente con el problema que hubo entre la presidenta del consejo estudiantil y el chico de Onodera.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t xml:space="preserve">Con esto los problemas para Onodera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Al saber que había mas mujeres girando alrededor de Aozora,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-Tch… Cierto. Tu eres la otra que intenta robarse el Aozora de Onodera-chan.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–Ruiko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Onodera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–Onodera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Ruiko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Kaminoa Oziel, o Aozora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Onodera Kosaki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Ruiko.</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un momento se olvidaron del conflicto del mundo. Se olvidaron de todos los problemas que rodean a los Tous Sauvés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w:t>
      </w:r>
      <w:r w:rsidR="002A6A81">
        <w:rPr>
          <w:rFonts w:ascii="Arial" w:hAnsi="Arial" w:cs="Arial"/>
          <w:b/>
          <w:bCs/>
          <w:sz w:val="24"/>
          <w:szCs w:val="24"/>
          <w:lang w:val="es-AR"/>
        </w:rPr>
        <w:lastRenderedPageBreak/>
        <w:t xml:space="preserve">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w:t>
      </w:r>
      <w:r>
        <w:rPr>
          <w:rFonts w:ascii="Arial" w:hAnsi="Arial" w:cs="Arial"/>
          <w:b/>
          <w:bCs/>
          <w:sz w:val="24"/>
          <w:szCs w:val="24"/>
          <w:lang w:val="es-AR"/>
        </w:rPr>
        <w:lastRenderedPageBreak/>
        <w:t>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-¡¿Araaaaaa?! ¿¡A donde me trajiste esta vez Odoriko-Chaaan!?</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Odoriko-Chaaan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w:t>
      </w:r>
      <w:r>
        <w:rPr>
          <w:rFonts w:ascii="Arial" w:hAnsi="Arial" w:cs="Arial"/>
          <w:b/>
          <w:bCs/>
          <w:sz w:val="24"/>
          <w:szCs w:val="24"/>
          <w:lang w:val="es-AR"/>
        </w:rPr>
        <w:lastRenderedPageBreak/>
        <w:t>que en su bolsillo la billetera este llena de dinero– Por el momento comeré todo lo que quiera, perdón Odoriko-Chaaan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Yuritsuga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Yuritsuga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Kaminoa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Yuritsuga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“Nif, nif, nif, nif”</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Yurituga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Kaminoa</w:t>
      </w:r>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Kaminoa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Kaminoa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r cierto, mucho gusto en conocerte. Me llamo, Kaminoa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-Mucho gusto en conocerte, Kaminoa Oziel. Mi nombre es Yuritsuga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Kaminoa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Kmainoa</w:t>
      </w:r>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las extremidades de Kaminoa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Jaaaaa</w:t>
      </w:r>
      <w:r>
        <w:rPr>
          <w:rFonts w:ascii="Arial" w:hAnsi="Arial" w:cs="Arial"/>
          <w:b/>
          <w:bCs/>
          <w:sz w:val="24"/>
          <w:szCs w:val="24"/>
          <w:lang w:val="es-AR"/>
        </w:rPr>
        <w:t xml:space="preserve">h…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Yuritsuga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backdraft.</w:t>
      </w:r>
    </w:p>
    <w:p w14:paraId="7072B6C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Tosaka.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Kaminoa.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Kaminoa.</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Kaminoa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Yuritsuga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Kaminoa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Viane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Kaminoa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backfraft.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Kaminoa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Kaminoa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sosteniendo la cabeza de Kaminoa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-Salimos… Oziel… Salimos de ese maldito infier…----</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Hitsuyo…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cierto lugar del mundo descuartizando personas, no, descuartizando agentes de Unlock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-¿Hitsuyo?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-¿Araaaa?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veo… escogieron esta casa porque Mayumi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lastRenderedPageBreak/>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Mayumi,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Mayumi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Comenzando por la niña loli Mayumi</w:t>
      </w:r>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que se supone que haremos ahora? El jefe ya no está y nuestro número disminuyo bastante desde que Dead-Lock se separó de Unlock. O Unlock separo a Dead-Lock</w:t>
      </w:r>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-Con el personal y los subordinados que tenemos no hay manera de hacer algo contra Unificación Central o incluso Unlock.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-Estoy de acuerdo con Kosai. ¿Como es que toda esta mierda se vino abajo tan rápido? Ni siquiera juntando a todos los subordinados de todo el mundo lograremos algo. Somos los únicos sobrevivientes de la familia Shigamitsuku. Como se supone que le haremos frente a Unlock que cuenta con la tecnología de los Prototypes y Heaven-ECO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Spandex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Dead-Lock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n verdad lo necesitamos mucho, sin él no le veo mucho futuro a esto y a la familia Shigamitsuku.</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Las demás mujeres parecen tener entre unos 17 y 20 años, a excepción de la “loli” Mayumi y el niño de 10 años o menos llamado Hitsuyo</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-Malditos Unlock, Si Unificación Central y Homeland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-Ya les dije, la única forma de hacer caer a cualquiera de las dos organizaciones, o incluso a Unificación Central es centrarse en Kuroiniji y en mí. Nosotras dos podremos colapsarlos desde los pilares mientras ustedes actúan por fuera, como siempre lo hicieron con todas sus super extrañas habilidades. Vamos, Kuroiniji,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-Sotori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Esas dos mujeres que se habían sentado y compartido el sofá doble estaban vestidas muy distintas para estar tan de acuerdo a que toda la responsabilidad de la organización Dead-Lock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La primera mujer, Sotori,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Kuroiniji,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similar a Sotori.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Kamiage Arima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1545604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5E9A">
        <w:rPr>
          <w:rFonts w:ascii="Arial" w:hAnsi="Arial" w:cs="Arial"/>
          <w:b/>
          <w:bCs/>
          <w:sz w:val="24"/>
          <w:szCs w:val="24"/>
          <w:lang w:val="es-AR"/>
        </w:rPr>
        <w:t>¡</w:t>
      </w:r>
      <w:r w:rsidR="002B113A">
        <w:rPr>
          <w:rFonts w:ascii="Arial" w:hAnsi="Arial" w:cs="Arial"/>
          <w:b/>
          <w:bCs/>
          <w:sz w:val="24"/>
          <w:szCs w:val="24"/>
          <w:lang w:val="es-AR"/>
        </w:rPr>
        <w:t>Shu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-Somos los únicos de la familia Shigamitsuku.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-Lo lamento, Sotori, Kuroiniji.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mujer científica apoyo su codo a un lado del sofá para sujetar su cabeza hacia ese lado. Como si hablar le diera pereza o aburrimiento. Con su cabeza inclinada observo a cada uno de los integrantes de la familia Shigamitsuku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-¿Y cómo se supone que haremos eso? –Pregunta Kosai.</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-Jajajajaja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Shigamitsuku.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qué te refieres con el decima integrante? –Mayumi a lo lejos completamente confundida habla.</w:t>
      </w:r>
    </w:p>
    <w:p w14:paraId="11D60DD5" w14:textId="64C360D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2B113A">
        <w:rPr>
          <w:rFonts w:ascii="Arial" w:hAnsi="Arial" w:cs="Arial"/>
          <w:b/>
          <w:bCs/>
          <w:sz w:val="24"/>
          <w:szCs w:val="24"/>
          <w:lang w:val="es-AR"/>
        </w:rPr>
        <w:t xml:space="preserve">mujer con ropa de </w:t>
      </w:r>
      <w:r>
        <w:rPr>
          <w:rFonts w:ascii="Arial" w:hAnsi="Arial" w:cs="Arial"/>
          <w:b/>
          <w:bCs/>
          <w:sz w:val="24"/>
          <w:szCs w:val="24"/>
          <w:lang w:val="es-AR"/>
        </w:rPr>
        <w:t xml:space="preserve">científica que se puede encontrar en cualquier parte se para y habla con su mirada somnolienta. </w:t>
      </w:r>
    </w:p>
    <w:p w14:paraId="5BDD61AB" w14:textId="3666A6DE"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Madnes. Es hora de que Onodera Kosaki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Dead-Lock. </w:t>
      </w:r>
      <w:r w:rsidR="005542F4">
        <w:rPr>
          <w:rFonts w:ascii="Arial" w:hAnsi="Arial" w:cs="Arial"/>
          <w:b/>
          <w:bCs/>
          <w:sz w:val="24"/>
          <w:szCs w:val="24"/>
          <w:lang w:val="es-AR"/>
        </w:rPr>
        <w:t>P</w:t>
      </w:r>
      <w:r>
        <w:rPr>
          <w:rFonts w:ascii="Arial" w:hAnsi="Arial" w:cs="Arial"/>
          <w:b/>
          <w:bCs/>
          <w:sz w:val="24"/>
          <w:szCs w:val="24"/>
          <w:lang w:val="es-AR"/>
        </w:rPr>
        <w:t>od</w:t>
      </w:r>
      <w:r w:rsidR="002B113A">
        <w:rPr>
          <w:rFonts w:ascii="Arial" w:hAnsi="Arial" w:cs="Arial"/>
          <w:b/>
          <w:bCs/>
          <w:sz w:val="24"/>
          <w:szCs w:val="24"/>
          <w:lang w:val="es-AR"/>
        </w:rPr>
        <w:t>r</w:t>
      </w:r>
      <w:r>
        <w:rPr>
          <w:rFonts w:ascii="Arial" w:hAnsi="Arial" w:cs="Arial"/>
          <w:b/>
          <w:bCs/>
          <w:sz w:val="24"/>
          <w:szCs w:val="24"/>
          <w:lang w:val="es-AR"/>
        </w:rPr>
        <w:t>emos ser solo 10 Shigamitsuku, pero valemos por miles y miles de soldados y Prototypes</w:t>
      </w:r>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31EFF90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las 00:47 y las personas </w:t>
      </w:r>
      <w:r w:rsidR="00C26904">
        <w:rPr>
          <w:rFonts w:ascii="Arial" w:hAnsi="Arial" w:cs="Arial"/>
          <w:b/>
          <w:bCs/>
          <w:sz w:val="24"/>
          <w:szCs w:val="24"/>
          <w:lang w:val="es-AR"/>
        </w:rPr>
        <w:t>aún</w:t>
      </w:r>
      <w:r>
        <w:rPr>
          <w:rFonts w:ascii="Arial" w:hAnsi="Arial" w:cs="Arial"/>
          <w:b/>
          <w:bCs/>
          <w:sz w:val="24"/>
          <w:szCs w:val="24"/>
          <w:lang w:val="es-AR"/>
        </w:rPr>
        <w:t xml:space="preserve">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La tecnología de los Tous Sauvés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y el grupo que se había dirigido a Antars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Kaminoa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Maldición Aozora-sempai</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Onodera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-“P-p-</w:t>
      </w:r>
      <w:r w:rsidR="00857C7E">
        <w:rPr>
          <w:rFonts w:ascii="Arial" w:hAnsi="Arial" w:cs="Arial"/>
          <w:b/>
          <w:bCs/>
          <w:sz w:val="24"/>
          <w:szCs w:val="24"/>
          <w:lang w:val="es-AR"/>
        </w:rPr>
        <w:t>perdón</w:t>
      </w:r>
      <w:r>
        <w:rPr>
          <w:rFonts w:ascii="Arial" w:hAnsi="Arial" w:cs="Arial"/>
          <w:b/>
          <w:bCs/>
          <w:sz w:val="24"/>
          <w:szCs w:val="24"/>
          <w:lang w:val="es-AR"/>
        </w:rPr>
        <w:t>… Onodera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r w:rsidR="00857C7E">
        <w:rPr>
          <w:rFonts w:ascii="Arial" w:hAnsi="Arial" w:cs="Arial"/>
          <w:b/>
          <w:bCs/>
          <w:sz w:val="24"/>
          <w:szCs w:val="24"/>
          <w:lang w:val="es-AR"/>
        </w:rPr>
        <w:t>O</w:t>
      </w:r>
      <w:r>
        <w:rPr>
          <w:rFonts w:ascii="Arial" w:hAnsi="Arial" w:cs="Arial"/>
          <w:b/>
          <w:bCs/>
          <w:sz w:val="24"/>
          <w:szCs w:val="24"/>
          <w:lang w:val="es-AR"/>
        </w:rPr>
        <w:t xml:space="preserve">nodera.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el centro comercial… e</w:t>
      </w:r>
      <w:r w:rsidR="00857C7E">
        <w:rPr>
          <w:rFonts w:ascii="Arial" w:hAnsi="Arial" w:cs="Arial"/>
          <w:b/>
          <w:bCs/>
          <w:sz w:val="24"/>
          <w:szCs w:val="24"/>
          <w:lang w:val="es-AR"/>
        </w:rPr>
        <w:t>ee</w:t>
      </w:r>
      <w:r>
        <w:rPr>
          <w:rFonts w:ascii="Arial" w:hAnsi="Arial" w:cs="Arial"/>
          <w:b/>
          <w:bCs/>
          <w:sz w:val="24"/>
          <w:szCs w:val="24"/>
          <w:lang w:val="es-AR"/>
        </w:rPr>
        <w:t>mmm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pospuso por que Kaminoa</w:t>
      </w:r>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-Ahh…. ¿Que se supone que tenga que contestar a todo eso?</w:t>
      </w:r>
    </w:p>
    <w:p w14:paraId="286BB7FB" w14:textId="6FCE623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B658B0">
        <w:rPr>
          <w:rFonts w:ascii="Arial" w:hAnsi="Arial" w:cs="Arial"/>
          <w:b/>
          <w:bCs/>
          <w:sz w:val="24"/>
          <w:szCs w:val="24"/>
          <w:lang w:val="es-AR"/>
        </w:rPr>
        <w:t>Tú</w:t>
      </w:r>
      <w:r w:rsidR="00805CAA">
        <w:rPr>
          <w:rFonts w:ascii="Arial" w:hAnsi="Arial" w:cs="Arial"/>
          <w:b/>
          <w:bCs/>
          <w:sz w:val="24"/>
          <w:szCs w:val="24"/>
          <w:lang w:val="es-AR"/>
        </w:rPr>
        <w:t>.</w:t>
      </w:r>
      <w:r>
        <w:rPr>
          <w:rFonts w:ascii="Arial" w:hAnsi="Arial" w:cs="Arial"/>
          <w:b/>
          <w:bCs/>
          <w:sz w:val="24"/>
          <w:szCs w:val="24"/>
          <w:lang w:val="es-AR"/>
        </w:rPr>
        <w:t xml:space="preserve"> Onodera</w:t>
      </w:r>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mi</w:t>
      </w:r>
      <w:r w:rsidR="00857C7E">
        <w:rPr>
          <w:rFonts w:ascii="Arial" w:hAnsi="Arial" w:cs="Arial"/>
          <w:b/>
          <w:bCs/>
          <w:sz w:val="24"/>
          <w:szCs w:val="24"/>
          <w:lang w:val="es-AR"/>
        </w:rPr>
        <w:t>er</w:t>
      </w:r>
      <w:r>
        <w:rPr>
          <w:rFonts w:ascii="Arial" w:hAnsi="Arial" w:cs="Arial"/>
          <w:b/>
          <w:bCs/>
          <w:sz w:val="24"/>
          <w:szCs w:val="24"/>
          <w:lang w:val="es-AR"/>
        </w:rPr>
        <w:t>…--“</w:t>
      </w:r>
    </w:p>
    <w:p w14:paraId="477DEFD9" w14:textId="481ABC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w:t>
      </w:r>
      <w:r w:rsidR="006B043E">
        <w:rPr>
          <w:rFonts w:ascii="Arial" w:hAnsi="Arial" w:cs="Arial"/>
          <w:b/>
          <w:bCs/>
          <w:sz w:val="24"/>
          <w:szCs w:val="24"/>
          <w:lang w:val="es-AR"/>
        </w:rPr>
        <w:t>último</w:t>
      </w:r>
      <w:r>
        <w:rPr>
          <w:rFonts w:ascii="Arial" w:hAnsi="Arial" w:cs="Arial"/>
          <w:b/>
          <w:bCs/>
          <w:sz w:val="24"/>
          <w:szCs w:val="24"/>
          <w:lang w:val="es-AR"/>
        </w:rPr>
        <w:t xml:space="preserve"> audio.</w:t>
      </w:r>
    </w:p>
    <w:p w14:paraId="4567459A" w14:textId="33E12A3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Tosaka,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r w:rsidR="00805CAA">
        <w:rPr>
          <w:rFonts w:ascii="Arial" w:hAnsi="Arial" w:cs="Arial"/>
          <w:b/>
          <w:bCs/>
          <w:sz w:val="24"/>
          <w:szCs w:val="24"/>
          <w:lang w:val="es-AR"/>
        </w:rPr>
        <w:t>Perdón</w:t>
      </w:r>
      <w:r>
        <w:rPr>
          <w:rFonts w:ascii="Arial" w:hAnsi="Arial" w:cs="Arial"/>
          <w:b/>
          <w:bCs/>
          <w:sz w:val="24"/>
          <w:szCs w:val="24"/>
          <w:lang w:val="es-AR"/>
        </w:rPr>
        <w:t xml:space="preserve">, Kaminoa-kun. Soy Onodera.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-“Onodera,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Onodera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Tosaka.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Onodera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Onodera </w:t>
      </w:r>
      <w:r w:rsidR="009C6515">
        <w:rPr>
          <w:rFonts w:ascii="Arial" w:hAnsi="Arial" w:cs="Arial"/>
          <w:b/>
          <w:bCs/>
          <w:sz w:val="24"/>
          <w:szCs w:val="24"/>
          <w:lang w:val="es-AR"/>
        </w:rPr>
        <w:t xml:space="preserve">Kosaki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Onodera un par de veces. </w:t>
      </w:r>
    </w:p>
    <w:p w14:paraId="543B935A"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Kaminoa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Tosaka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-Pero aún tengo que averiguar qué organización envió a esas dos chicas. Tengo que hablar con Akiko-san y muchos otros trabajos. Sin contar el papeleo que en verdad… eeemmmm…</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Tosaka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Kaminoa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Naomi no podía comprender nada de esta determinación que inundo los ojos de Tosaka como si fuera algo muy necesario. Ella sabe que a Tosaka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¿Ahora que estaría pasando por su mente al estar pidiendo esta clase de cosas abiertamente con público a su alrededor? ¿Estas palabras en verdad son de Tosaka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Tosaka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Kaminoa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Tosaka parecía bastante determinada a que ella asista de cualquier modo a una cita por la tarde con Kaminoa.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r w:rsidR="00C43FBC">
        <w:rPr>
          <w:rFonts w:ascii="Arial" w:hAnsi="Arial" w:cs="Arial"/>
          <w:b/>
          <w:bCs/>
          <w:sz w:val="24"/>
          <w:szCs w:val="24"/>
          <w:lang w:val="es-AR"/>
        </w:rPr>
        <w:t>Tosaka</w:t>
      </w:r>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Onodera Kosaki</w:t>
      </w:r>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la cita con Onodera Kosaki.</w:t>
      </w:r>
    </w:p>
    <w:p w14:paraId="570AEA0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Tosaka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Esto es algo muy inusual de parte de Tosaka,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r>
        <w:rPr>
          <w:rFonts w:ascii="Arial" w:hAnsi="Arial" w:cs="Arial"/>
          <w:b/>
          <w:bCs/>
          <w:sz w:val="24"/>
          <w:szCs w:val="24"/>
          <w:lang w:val="es-AR"/>
        </w:rPr>
        <w:t>-¿</w:t>
      </w:r>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6988F42B" w14:textId="77777777" w:rsidR="00B658B0" w:rsidRDefault="00B658B0" w:rsidP="00196372">
      <w:pPr>
        <w:spacing w:line="360" w:lineRule="auto"/>
        <w:rPr>
          <w:rFonts w:ascii="Arial" w:hAnsi="Arial" w:cs="Arial"/>
          <w:b/>
          <w:bCs/>
          <w:sz w:val="24"/>
          <w:szCs w:val="24"/>
          <w:lang w:val="es-AR"/>
        </w:rPr>
      </w:pPr>
    </w:p>
    <w:p w14:paraId="12C36872"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77E54C7F"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705EFDE"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5CE29261"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671C94B" w14:textId="77777777" w:rsidR="008E4086" w:rsidRDefault="008E4086" w:rsidP="00196372">
      <w:pPr>
        <w:spacing w:line="360" w:lineRule="auto"/>
        <w:rPr>
          <w:rFonts w:ascii="Times New Roman" w:hAnsi="Times New Roman" w:cs="Times New Roman"/>
          <w:b/>
          <w:color w:val="1C6194" w:themeColor="accent2" w:themeShade="BF"/>
          <w:sz w:val="36"/>
          <w:szCs w:val="36"/>
          <w:lang w:val="es-ES"/>
        </w:rPr>
      </w:pPr>
    </w:p>
    <w:p w14:paraId="20A06F4D" w14:textId="48EE6B8A"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w:t>
      </w:r>
      <w:r w:rsidR="008E4086">
        <w:rPr>
          <w:rFonts w:ascii="Times New Roman" w:hAnsi="Times New Roman" w:cs="Times New Roman"/>
          <w:b/>
          <w:color w:val="1C6194" w:themeColor="accent2" w:themeShade="BF"/>
          <w:sz w:val="36"/>
          <w:szCs w:val="36"/>
          <w:lang w:val="es-ES"/>
        </w:rPr>
        <w:t>de</w:t>
      </w:r>
      <w:r w:rsidR="00536FC8">
        <w:rPr>
          <w:rFonts w:ascii="Times New Roman" w:hAnsi="Times New Roman" w:cs="Times New Roman"/>
          <w:b/>
          <w:color w:val="1C6194" w:themeColor="accent2" w:themeShade="BF"/>
          <w:sz w:val="36"/>
          <w:szCs w:val="36"/>
          <w:lang w:val="es-ES"/>
        </w:rPr>
        <w:t>, 1:08</w:t>
      </w:r>
      <w:r w:rsidR="008E4086">
        <w:rPr>
          <w:rFonts w:ascii="Times New Roman" w:hAnsi="Times New Roman" w:cs="Times New Roman"/>
          <w:b/>
          <w:color w:val="1C6194" w:themeColor="accent2" w:themeShade="BF"/>
          <w:sz w:val="36"/>
          <w:szCs w:val="36"/>
          <w:lang w:val="es-ES"/>
        </w:rPr>
        <w:t>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Por suerte ella mantiene todo ordenado y le da grandes puntos a considerar, es lo que pensó Tosaka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Quitando ese punto, Tosaka Sixto, Shimada Naomi, Matsuoka Akiko y Kaminoa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Tosaka. Por alguna razón Kaminoa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Akiko.</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en verdad incomodo a Naomi. Significa que la magia y la ciencia no solo abarcan los corazones de Kaminoa Oziel y Kamiage Arima</w:t>
      </w:r>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Tosaka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-Te refieres a los objetos del Eden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Aleck hasta que llego a Kaminoa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Kamiage Arima y Kaminoa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esta tecnología solo le pertenecía a los Tous Sauvés</w:t>
      </w:r>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Sauvés</w:t>
      </w:r>
      <w:r>
        <w:rPr>
          <w:rFonts w:ascii="Arial" w:hAnsi="Arial" w:cs="Arial"/>
          <w:b/>
          <w:bCs/>
          <w:sz w:val="24"/>
          <w:szCs w:val="24"/>
          <w:lang w:val="es-AR"/>
        </w:rPr>
        <w:t>, Kamiage Arima. Luego de algunos años lograron que el segundo humano en soportar dicho corazón llegara, Kaminoa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Con el dinero y la poca información robada de los demás Tous Sauvés lograron avanzar en sus investigaciones y lograr juntar los poderes Espers con magia y crear una nueva raza nombrada Prototypes.</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Prototypes también pudieron ser descubiertos por los Tous Sauvés hace muchos años, pero ellos decidieron ir por algo más alto, anhelaron algo más que Espers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Sauvés,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on esto lograrían crear lo suficiente para destronar a los Tous Sauvés.</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los Tous Sauvés</w:t>
      </w:r>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Prototypes. </w:t>
      </w:r>
    </w:p>
    <w:p w14:paraId="1ED4A0B2" w14:textId="75949D9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-Entonces lo que dijo esa ni</w:t>
      </w:r>
      <w:r w:rsidR="00825AA9">
        <w:rPr>
          <w:rFonts w:ascii="Arial" w:hAnsi="Arial" w:cs="Arial"/>
          <w:b/>
          <w:bCs/>
          <w:sz w:val="24"/>
          <w:szCs w:val="24"/>
          <w:lang w:val="es-AR"/>
        </w:rPr>
        <w:t>ña</w:t>
      </w:r>
      <w:r>
        <w:rPr>
          <w:rFonts w:ascii="Arial" w:hAnsi="Arial" w:cs="Arial"/>
          <w:b/>
          <w:bCs/>
          <w:sz w:val="24"/>
          <w:szCs w:val="24"/>
          <w:lang w:val="es-AR"/>
        </w:rPr>
        <w:t xml:space="preserve"> a Tosaka es verdad… Los Espers que conocemos comúnmente han evolucionado hasta lograr ser llamados Prototypes, la nueva generación de Espers.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Tosaka estaba pensando en algo que llego a su mente luego de analizar las conjeturas de Matsuoka Akiko.</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rápidamente en su amplia mente se percató de lo que Tosaka quería hablar. Ella sabía de quien hablaba por que estuvo ahí para presenciarlo. Pero como todo había terminado bien, no le dio mucha importancia a ese sujeto.</w:t>
      </w:r>
    </w:p>
    <w:p w14:paraId="59AE7589" w14:textId="2BE88D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-¡Así es! Te refieres a como aquel sujeto que detuvimos en la torre A.L.I.C.</w:t>
      </w:r>
      <w:r w:rsidR="006D2347">
        <w:rPr>
          <w:rFonts w:ascii="Arial" w:hAnsi="Arial" w:cs="Arial"/>
          <w:b/>
          <w:bCs/>
          <w:sz w:val="24"/>
          <w:szCs w:val="24"/>
          <w:lang w:val="es-AR"/>
        </w:rPr>
        <w:t>E</w:t>
      </w:r>
      <w:r>
        <w:rPr>
          <w:rFonts w:ascii="Arial" w:hAnsi="Arial" w:cs="Arial"/>
          <w:b/>
          <w:bCs/>
          <w:sz w:val="24"/>
          <w:szCs w:val="24"/>
          <w:lang w:val="es-AR"/>
        </w:rPr>
        <w:t xml:space="preserve"> Kaminoa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-Puede que eso haya sido alguna especie de beta, ¿no? –Agrego Tosaka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1B670A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ritual de invocación, o cambio de energía mágica. Puede que de esa manera sea efectivo de alguna manera. Pero aun así es una especulación. No sabría </w:t>
      </w:r>
      <w:r w:rsidR="005A264E">
        <w:rPr>
          <w:rFonts w:ascii="Arial" w:hAnsi="Arial" w:cs="Arial"/>
          <w:b/>
          <w:bCs/>
          <w:sz w:val="24"/>
          <w:szCs w:val="24"/>
          <w:lang w:val="es-AR"/>
        </w:rPr>
        <w:t>cómo</w:t>
      </w:r>
      <w:r>
        <w:rPr>
          <w:rFonts w:ascii="Arial" w:hAnsi="Arial" w:cs="Arial"/>
          <w:b/>
          <w:bCs/>
          <w:sz w:val="24"/>
          <w:szCs w:val="24"/>
          <w:lang w:val="es-AR"/>
        </w:rPr>
        <w:t xml:space="preserve">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Kaminoa parece haber recordado algo, no, parece haber esperado claramente a que Matsuoka Akiko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Kaminoa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–Akiko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Yuritsuga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r w:rsidR="00C3755F">
        <w:rPr>
          <w:rFonts w:ascii="Arial" w:hAnsi="Arial" w:cs="Arial"/>
          <w:b/>
          <w:bCs/>
          <w:sz w:val="24"/>
          <w:szCs w:val="24"/>
          <w:lang w:val="es-AR"/>
        </w:rPr>
        <w:t>P</w:t>
      </w:r>
      <w:r>
        <w:rPr>
          <w:rFonts w:ascii="Arial" w:hAnsi="Arial" w:cs="Arial"/>
          <w:b/>
          <w:bCs/>
          <w:sz w:val="24"/>
          <w:szCs w:val="24"/>
          <w:lang w:val="es-AR"/>
        </w:rPr>
        <w:t>rototypes,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Tosaka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Prototypes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Viane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Pr>
          <w:rFonts w:ascii="Arial" w:hAnsi="Arial" w:cs="Arial"/>
          <w:b/>
          <w:bCs/>
          <w:sz w:val="24"/>
          <w:szCs w:val="24"/>
          <w:lang w:val="es-AR"/>
        </w:rPr>
        <w:lastRenderedPageBreak/>
        <w:t>enviándolas a ellas dos. Si esto es verdad, tendremos que saber todo lo relacionado con esa ciencia mágica. Y si ellas pueden ayudar a Akiko-san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Kaminoa, no, no solo él, Tosaka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-Ahhhffuuuu…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Tosaka.</w:t>
      </w:r>
    </w:p>
    <w:p w14:paraId="6CCC2BE8" w14:textId="0892550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Akiko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l no estuvo solo en esto y gracias a Tosaka es que logro cumplir su promesa de darles una vida normal a las hermanas gemelas Yuritsuga.</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Viane.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Tosaka-sensei.</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-Araaa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Sandalphon.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Sandalphon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Azrael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Sandalphon.</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6F59DD3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observa como Azrael aparta la mirada como si intentara aparentar que no se conocer. No dijo las palabras, pero parece ser que solo le </w:t>
      </w:r>
      <w:r w:rsidR="00480491">
        <w:rPr>
          <w:rFonts w:ascii="Arial" w:hAnsi="Arial" w:cs="Arial"/>
          <w:b/>
          <w:bCs/>
          <w:sz w:val="24"/>
          <w:szCs w:val="24"/>
          <w:lang w:val="es-AR"/>
        </w:rPr>
        <w:t>está</w:t>
      </w:r>
      <w:r>
        <w:rPr>
          <w:rFonts w:ascii="Arial" w:hAnsi="Arial" w:cs="Arial"/>
          <w:b/>
          <w:bCs/>
          <w:sz w:val="24"/>
          <w:szCs w:val="24"/>
          <w:lang w:val="es-AR"/>
        </w:rPr>
        <w:t xml:space="preserve">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Sandalphon no parece agradarle la forma en la que Azrael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-Huuum</w:t>
      </w:r>
    </w:p>
    <w:p w14:paraId="6B5063E8"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Sandalphon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–Azrael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ropa de Sandalphon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544947E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w:t>
      </w:r>
      <w:r w:rsidR="00F51167">
        <w:rPr>
          <w:rFonts w:ascii="Arial" w:hAnsi="Arial" w:cs="Arial"/>
          <w:b/>
          <w:bCs/>
          <w:sz w:val="24"/>
          <w:szCs w:val="24"/>
          <w:lang w:val="es-AR"/>
        </w:rPr>
        <w:t>kini</w:t>
      </w:r>
      <w:r>
        <w:rPr>
          <w:rFonts w:ascii="Arial" w:hAnsi="Arial" w:cs="Arial"/>
          <w:b/>
          <w:bCs/>
          <w:sz w:val="24"/>
          <w:szCs w:val="24"/>
          <w:lang w:val="es-AR"/>
        </w:rPr>
        <w:t xml:space="preserve">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como una abertura. En la parte inferior, un bi</w:t>
      </w:r>
      <w:r w:rsidR="00F51167">
        <w:rPr>
          <w:rFonts w:ascii="Arial" w:hAnsi="Arial" w:cs="Arial"/>
          <w:b/>
          <w:bCs/>
          <w:sz w:val="24"/>
          <w:szCs w:val="24"/>
          <w:lang w:val="es-AR"/>
        </w:rPr>
        <w:t>kini</w:t>
      </w:r>
      <w:r>
        <w:rPr>
          <w:rFonts w:ascii="Arial" w:hAnsi="Arial" w:cs="Arial"/>
          <w:b/>
          <w:bCs/>
          <w:sz w:val="24"/>
          <w:szCs w:val="24"/>
          <w:lang w:val="es-AR"/>
        </w:rPr>
        <w:t xml:space="preserve">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-¡¡WWWWWWWHHHHHHHHHHOOOOOOOOOOOOO!! ¡Es grandioso Azrael,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-Hmmmm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Azrael.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2A58D34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 xml:space="preserve">Pero </w:t>
      </w:r>
      <w:r w:rsidR="005A264E">
        <w:rPr>
          <w:rFonts w:ascii="Arial" w:hAnsi="Arial" w:cs="Arial"/>
          <w:b/>
          <w:bCs/>
          <w:sz w:val="24"/>
          <w:szCs w:val="24"/>
          <w:lang w:val="es-AR"/>
        </w:rPr>
        <w:t>cómo</w:t>
      </w:r>
      <w:r>
        <w:rPr>
          <w:rFonts w:ascii="Arial" w:hAnsi="Arial" w:cs="Arial"/>
          <w:b/>
          <w:bCs/>
          <w:sz w:val="24"/>
          <w:szCs w:val="24"/>
          <w:lang w:val="es-AR"/>
        </w:rPr>
        <w:t xml:space="preserve">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5CBAE26E"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La hermosa chica de pelo dorado y bi</w:t>
      </w:r>
      <w:r w:rsidR="00F51167">
        <w:rPr>
          <w:rFonts w:ascii="Arial" w:hAnsi="Arial" w:cs="Arial"/>
          <w:b/>
          <w:bCs/>
          <w:sz w:val="24"/>
          <w:szCs w:val="24"/>
          <w:lang w:val="es-AR"/>
        </w:rPr>
        <w:t>kini</w:t>
      </w:r>
      <w:r>
        <w:rPr>
          <w:rFonts w:ascii="Arial" w:hAnsi="Arial" w:cs="Arial"/>
          <w:b/>
          <w:bCs/>
          <w:sz w:val="24"/>
          <w:szCs w:val="24"/>
          <w:lang w:val="es-AR"/>
        </w:rPr>
        <w:t xml:space="preserve"> blanco con turquesa dejo caer </w:t>
      </w:r>
      <w:r w:rsidR="005A264E">
        <w:rPr>
          <w:rFonts w:ascii="Arial" w:hAnsi="Arial" w:cs="Arial"/>
          <w:b/>
          <w:bCs/>
          <w:sz w:val="24"/>
          <w:szCs w:val="24"/>
          <w:lang w:val="es-AR"/>
        </w:rPr>
        <w:t>sus rosados hombros tensos</w:t>
      </w:r>
      <w:r w:rsidR="006468D7">
        <w:rPr>
          <w:rFonts w:ascii="Arial" w:hAnsi="Arial" w:cs="Arial"/>
          <w:b/>
          <w:bCs/>
          <w:sz w:val="24"/>
          <w:szCs w:val="24"/>
          <w:lang w:val="es-AR"/>
        </w:rPr>
        <w:t xml:space="preserve"> </w:t>
      </w:r>
      <w:r>
        <w:rPr>
          <w:rFonts w:ascii="Arial" w:hAnsi="Arial" w:cs="Arial"/>
          <w:b/>
          <w:bCs/>
          <w:sz w:val="24"/>
          <w:szCs w:val="24"/>
          <w:lang w:val="es-AR"/>
        </w:rPr>
        <w:t>y cruzo sus brazos por debajo de su pecho.</w:t>
      </w:r>
    </w:p>
    <w:p w14:paraId="2A9AAF8A" w14:textId="0D7A8F5D"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no veo la hora de poner todo esto en equilibrio nuevamente. Si lo que dices es verdad, usare todo lo que </w:t>
      </w:r>
      <w:r w:rsidR="005A264E">
        <w:rPr>
          <w:rFonts w:ascii="Arial" w:hAnsi="Arial" w:cs="Arial"/>
          <w:b/>
          <w:bCs/>
          <w:sz w:val="24"/>
          <w:szCs w:val="24"/>
          <w:lang w:val="es-AR"/>
        </w:rPr>
        <w:t>esté</w:t>
      </w:r>
      <w:r>
        <w:rPr>
          <w:rFonts w:ascii="Arial" w:hAnsi="Arial" w:cs="Arial"/>
          <w:b/>
          <w:bCs/>
          <w:sz w:val="24"/>
          <w:szCs w:val="24"/>
          <w:lang w:val="es-AR"/>
        </w:rPr>
        <w:t xml:space="preserve"> a mi alcance para cumplir con el plan divino. Aunque </w:t>
      </w:r>
      <w:r w:rsidR="005A264E">
        <w:rPr>
          <w:rFonts w:ascii="Arial" w:hAnsi="Arial" w:cs="Arial"/>
          <w:b/>
          <w:bCs/>
          <w:sz w:val="24"/>
          <w:szCs w:val="24"/>
          <w:lang w:val="es-AR"/>
        </w:rPr>
        <w:t>esté</w:t>
      </w:r>
      <w:r>
        <w:rPr>
          <w:rFonts w:ascii="Arial" w:hAnsi="Arial" w:cs="Arial"/>
          <w:b/>
          <w:bCs/>
          <w:sz w:val="24"/>
          <w:szCs w:val="24"/>
          <w:lang w:val="es-AR"/>
        </w:rPr>
        <w:t xml:space="preserv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Almael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–Azrael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Sandalphon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Almael.</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Azrael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Con sus brazos cruzados Sandalphon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oficina de Shimada Naomi ahora parece más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de los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 tenía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Aquella reunión que reúne a los 10 directores de todos los Tous Sauvés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no previenen este gran caos antes de que se maximice, podrían correr gran riesgo de que las grandes armas y tecnología de punta se conviertan inútiles ante los nuevos Espers de este nuevo mundo llamados, Prototypes.</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la amenaza no es tan grave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más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abrió un pequeño cajón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-Qué raro… Es cierto que desde que Oziel llego a la sede no toque esos cigarrillos en lo más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Puede que este lo suficientemente ocupada o su tensión de nervios no sea la necesaria para necesitar el tabaco en sus pulmones para calmar las ansias. Puede que incluso ahora el humo del cigarrillo le parezca algo amargo y seco en su garganta.</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Pero eso no quita el hecho que no toco esos cigarrillos desde que llego Kaminoa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puede hacerse creer que lo hace por que Tosaka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sorprendió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 primero en entrar a esa habitación solitaria con los pensamientos de Naomi recorriendo el lugar, es Kaminoa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cerro el cajón y luego observo a Tosaka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-Veo que ya está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-Así es, –Afirmo Tosaka mientras se pare frente al escritorio– Liberamos a las hermanas y ya están descansando para mañana. También envié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-Por el momento se quedarán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veré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-Gracias, Tosaka.</w:t>
      </w:r>
    </w:p>
    <w:p w14:paraId="45E9F47F" w14:textId="717C00E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-¿Y bien? ¿Qué querías hablan con nosotros? Yo ya tenía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aclaro su garganta interrumpiendo esa conversación para tomar la atención de ambos al unisonó.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-Creo que deberíamos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razón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Viane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también, pero no podía hacer </w:t>
      </w:r>
      <w:r w:rsidR="00911E71">
        <w:rPr>
          <w:rFonts w:ascii="Arial" w:hAnsi="Arial" w:cs="Arial"/>
          <w:b/>
          <w:bCs/>
          <w:sz w:val="24"/>
          <w:szCs w:val="24"/>
          <w:lang w:val="es-AR"/>
        </w:rPr>
        <w:t>nad</w:t>
      </w:r>
      <w:r>
        <w:rPr>
          <w:rFonts w:ascii="Arial" w:hAnsi="Arial" w:cs="Arial"/>
          <w:b/>
          <w:bCs/>
          <w:sz w:val="24"/>
          <w:szCs w:val="24"/>
          <w:lang w:val="es-AR"/>
        </w:rPr>
        <w:t>a para calmar sus pensamientos. Si los poderes de Diane eran suficientemente grandes para destruir todo a su alrededor, no quería ni imaginar que más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Tosaka-sempai en verdad avanzamos mucho. No sé si mi poder es ilimitado, si puedo hacer más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más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razón por la que me rinda y diga que no tengo más limites que romper.</w:t>
      </w:r>
    </w:p>
    <w:p w14:paraId="48BD25D6" w14:textId="556966D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Tosaka se guardó los sentimientos de golpear al chico por seguir diciéndole Tosaka-semai,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también estaba dudando de los próximos problemas. Puede ser el sexto humano más fuerte del mundo que detuvo a un Prototype sin la ayuda de nadie y sin recibir ningún rasguño grave. Pero ella sabe que es todo lo contrario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Viane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cómo usarlos se le envió a invadir y crear problemas a uno de los Tous Sauvés más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Si esa niña hubiera entrenado adecuadamente y sabido aprovechar sus habilidades de Prototypes para unirlo a su conocimiento en combate, hubiera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-Kaminoa tiene razón. El entrenamiento de ayer nos mostró mucho más de lo que esperábamos y creo que aún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más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-Seguiré intentado hacerme más fuerte. Seguiré practicando incluso si logro llegar a mis límites. </w:t>
      </w:r>
      <w:r w:rsidR="00D9751D">
        <w:rPr>
          <w:rFonts w:ascii="Arial" w:hAnsi="Arial" w:cs="Arial"/>
          <w:b/>
          <w:bCs/>
          <w:sz w:val="24"/>
          <w:szCs w:val="24"/>
          <w:lang w:val="es-AR"/>
        </w:rPr>
        <w:t>Ya morí una vez y</w:t>
      </w:r>
      <w:r>
        <w:rPr>
          <w:rFonts w:ascii="Arial" w:hAnsi="Arial" w:cs="Arial"/>
          <w:b/>
          <w:bCs/>
          <w:sz w:val="24"/>
          <w:szCs w:val="24"/>
          <w:lang w:val="es-AR"/>
        </w:rPr>
        <w:t xml:space="preserve"> no permitiré que eso vuelva a suceder para que muchas personas se pongan tristes. No dejare a ninguna de las personas que les prometí ser más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-Se que no se rendirán. Se que me ayudaran a mantener Unificación Central bajo control. Nunca podre agradecerles todo lo que hacen por mí. No me importa si piensan que no tengo que agradecerles, de cualquier manera, quiero. Gracias por todo, Tosaka, Oziel, en verdad agradezco todo lo que hacen por mí y esta ciudad.</w:t>
      </w:r>
    </w:p>
    <w:p w14:paraId="1841258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Kaminoa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Tosaka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3D8FCD74"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 xml:space="preserve">Ambos tienen razones para seguir haciéndose </w:t>
      </w:r>
      <w:r w:rsidR="005A264E">
        <w:rPr>
          <w:rFonts w:ascii="Arial" w:hAnsi="Arial" w:cs="Arial"/>
          <w:b/>
          <w:bCs/>
          <w:sz w:val="24"/>
          <w:szCs w:val="24"/>
          <w:lang w:val="es-AR"/>
        </w:rPr>
        <w:t>más</w:t>
      </w:r>
      <w:r>
        <w:rPr>
          <w:rFonts w:ascii="Arial" w:hAnsi="Arial" w:cs="Arial"/>
          <w:b/>
          <w:bCs/>
          <w:sz w:val="24"/>
          <w:szCs w:val="24"/>
          <w:lang w:val="es-AR"/>
        </w:rPr>
        <w:t xml:space="preserve">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-Las hermanas Yuritsuga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-No se preocupe, yo me encargare del resto. Nuestras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dio más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-Maika, creo que iremos a Unificación Central después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-Kurihara-kun, ¿Por qué dejaste que ese tonto enviara a esos dos perros callejeros a hacer nuestro trabajo?</w:t>
      </w:r>
    </w:p>
    <w:p w14:paraId="69D14575" w14:textId="50C9AF96" w:rsidR="00E678CA" w:rsidRDefault="00A86FB6" w:rsidP="00EC0D30">
      <w:pPr>
        <w:spacing w:line="360" w:lineRule="auto"/>
        <w:rPr>
          <w:rFonts w:ascii="Arial" w:hAnsi="Arial" w:cs="Arial"/>
          <w:b/>
          <w:bCs/>
          <w:sz w:val="24"/>
          <w:szCs w:val="24"/>
          <w:lang w:val="es-AR"/>
        </w:rPr>
      </w:pPr>
      <w:r>
        <w:rPr>
          <w:rFonts w:ascii="Arial" w:hAnsi="Arial" w:cs="Arial"/>
          <w:b/>
          <w:bCs/>
          <w:sz w:val="24"/>
          <w:szCs w:val="24"/>
          <w:lang w:val="es-AR"/>
        </w:rPr>
        <w:t>-Tranquila, después de todo podremos tomar la justicia por nuestra mano…</w:t>
      </w:r>
    </w:p>
    <w:p w14:paraId="6461DC2A" w14:textId="77777777" w:rsidR="005A264E" w:rsidRDefault="005A264E"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25CF031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Kýrie Select agradeciendo que lean este volumen 4 de </w:t>
      </w:r>
      <w:r w:rsidR="005B22AD">
        <w:rPr>
          <w:rFonts w:ascii="Arial" w:hAnsi="Arial" w:cs="Arial"/>
          <w:b/>
          <w:bCs/>
          <w:sz w:val="24"/>
          <w:szCs w:val="24"/>
          <w:lang w:val="es-AR"/>
        </w:rPr>
        <w:t>El Cielo en la Tierra.</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 más para representar algo que está sucediendo en un segundo plano mientras sucede la historia principal. Se puede ver las jugadas de las organizaciones y otros actos, todo depende de que si lo considere importante para el momento o sea algo a tener en cuenta.</w:t>
      </w:r>
    </w:p>
    <w:p w14:paraId="09228407" w14:textId="2EFC6A0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Entre líneas: Este es más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iré sumando varias veces </w:t>
      </w:r>
      <w:r w:rsidR="007C7A93">
        <w:rPr>
          <w:rFonts w:ascii="Arial" w:hAnsi="Arial" w:cs="Arial"/>
          <w:b/>
          <w:bCs/>
          <w:sz w:val="24"/>
          <w:szCs w:val="24"/>
          <w:lang w:val="es-AR"/>
        </w:rPr>
        <w:t>más</w:t>
      </w:r>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En pocas palabras entre líneas es para mostrar lo que pasa entre medio de la historia y entre latidos lo que pasa en los recuerdos y corazones de las personas.</w:t>
      </w:r>
    </w:p>
    <w:p w14:paraId="1D2B34B7" w14:textId="7FA8F29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Sobre el entrenamiento de Oziel junto a Tosaka-sempai. Esto es algo que quería introducirlo ya que como Kamiage Arima, el corazón se tiene que poner en entrenamiento para que sea más fuerte y resistente. Esto también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w:t>
      </w:r>
      <w:r w:rsidR="004A152B">
        <w:rPr>
          <w:rFonts w:ascii="Arial" w:hAnsi="Arial" w:cs="Arial"/>
          <w:b/>
          <w:bCs/>
          <w:sz w:val="24"/>
          <w:szCs w:val="24"/>
          <w:lang w:val="es-AR"/>
        </w:rPr>
        <w:t>término</w:t>
      </w:r>
      <w:r>
        <w:rPr>
          <w:rFonts w:ascii="Arial" w:hAnsi="Arial" w:cs="Arial"/>
          <w:b/>
          <w:bCs/>
          <w:sz w:val="24"/>
          <w:szCs w:val="24"/>
          <w:lang w:val="es-AR"/>
        </w:rPr>
        <w:t xml:space="preserve">.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corazón, pulmones y todo el cuerpo. </w:t>
      </w:r>
      <w:r w:rsidR="000A6DB4">
        <w:rPr>
          <w:rFonts w:ascii="Arial" w:hAnsi="Arial" w:cs="Arial"/>
          <w:b/>
          <w:bCs/>
          <w:sz w:val="24"/>
          <w:szCs w:val="24"/>
          <w:lang w:val="es-AR"/>
        </w:rPr>
        <w:t>P</w:t>
      </w:r>
      <w:r>
        <w:rPr>
          <w:rFonts w:ascii="Arial" w:hAnsi="Arial" w:cs="Arial"/>
          <w:b/>
          <w:bCs/>
          <w:sz w:val="24"/>
          <w:szCs w:val="24"/>
          <w:lang w:val="es-AR"/>
        </w:rPr>
        <w:t>ara Oziel este entrenamiento es como un gimnasio y es por eso que les dijo a sus amigos que es un gimnasio y no un entrenamiento para su corazón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3B40428F"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Las armas en esta</w:t>
      </w:r>
      <w:r w:rsidR="004A152B">
        <w:rPr>
          <w:rFonts w:ascii="Arial" w:hAnsi="Arial" w:cs="Arial"/>
          <w:b/>
          <w:bCs/>
          <w:sz w:val="24"/>
          <w:szCs w:val="24"/>
          <w:lang w:val="es-AR"/>
        </w:rPr>
        <w:t xml:space="preserve"> ocasión, y espero que no se repit</w:t>
      </w:r>
      <w:r>
        <w:rPr>
          <w:rFonts w:ascii="Arial" w:hAnsi="Arial" w:cs="Arial"/>
          <w:b/>
          <w:bCs/>
          <w:sz w:val="24"/>
          <w:szCs w:val="24"/>
          <w:lang w:val="es-AR"/>
        </w:rPr>
        <w:t xml:space="preserve">a, acorte sus explicaciones por tema de que lo consideraba demasiado relleno de palabras y no pensé que llegaría. Como es novela ligera, no quiero que la mayoría de lo que escribo </w:t>
      </w:r>
      <w:r w:rsidR="004A152B">
        <w:rPr>
          <w:rFonts w:ascii="Arial" w:hAnsi="Arial" w:cs="Arial"/>
          <w:b/>
          <w:bCs/>
          <w:sz w:val="24"/>
          <w:szCs w:val="24"/>
          <w:lang w:val="es-AR"/>
        </w:rPr>
        <w:t>supere</w:t>
      </w:r>
      <w:r>
        <w:rPr>
          <w:rFonts w:ascii="Arial" w:hAnsi="Arial" w:cs="Arial"/>
          <w:b/>
          <w:bCs/>
          <w:sz w:val="24"/>
          <w:szCs w:val="24"/>
          <w:lang w:val="es-AR"/>
        </w:rPr>
        <w:t xml:space="preserve">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Puede que algún día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pacientes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se irán moviendo por todo Unificación Central ya que es una ciudad científica en armas de punta. Mas como esas máquinas aparecerán si se requieren, espero que les guste también.</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El tema de los Espers mejorados. No me gustaría llamarlos Espers y ser un básico estereotipo de cierta ciudad muy académica. Prefiero llamarlos por otros nombres y darles otros términos a sus poderes al utilizar los poderes psíquicos para controlar la magia. Espero que les guste esta clase de nuevos Espers.</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Oziel aun no confía que todo tenga que solucionarse haciéndose más fuerte para superar a su oponente. A veces se puede llegar a un acuerdo intermedio o convencerlos de lo que hace está mal. Pero sabe en lo más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aún habrá personas que no comprenderán con palabras y tendrá que utilizar la fuerza,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organizaciones se están empezando a mover muy rápido. También la organización casi muerta de Dead-Lock tiene planes para Onodera Kosaki.</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5380D9C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4A152B">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37D93B0B"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r w:rsidR="009D1C78" w:rsidRPr="008E3C88">
        <w:rPr>
          <w:rFonts w:ascii="Bodoni MT" w:hAnsi="Bodoni MT" w:cs="Arial"/>
          <w:b/>
          <w:bCs/>
          <w:i/>
          <w:iCs/>
          <w:sz w:val="32"/>
          <w:szCs w:val="32"/>
          <w:lang w:val="es-AR"/>
        </w:rPr>
        <w:t>Kýrie Selec</w:t>
      </w:r>
      <w:r w:rsidR="009D1C78">
        <w:rPr>
          <w:rFonts w:ascii="Bodoni MT" w:hAnsi="Bodoni MT" w:cs="Arial"/>
          <w:b/>
          <w:bCs/>
          <w:i/>
          <w:iCs/>
          <w:sz w:val="32"/>
          <w:szCs w:val="32"/>
          <w:lang w:val="es-AR"/>
        </w:rPr>
        <w:t>t.</w:t>
      </w:r>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8941E" w14:textId="77777777" w:rsidR="00B24A4C" w:rsidRDefault="00B24A4C">
      <w:pPr>
        <w:spacing w:after="0" w:line="240" w:lineRule="auto"/>
      </w:pPr>
      <w:r>
        <w:separator/>
      </w:r>
    </w:p>
  </w:endnote>
  <w:endnote w:type="continuationSeparator" w:id="0">
    <w:p w14:paraId="5EC18332" w14:textId="77777777" w:rsidR="00B24A4C" w:rsidRDefault="00B2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sidR="004A152B">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5EBD1" w14:textId="77777777" w:rsidR="00B24A4C" w:rsidRDefault="00B24A4C">
      <w:pPr>
        <w:spacing w:after="0" w:line="240" w:lineRule="auto"/>
      </w:pPr>
      <w:r>
        <w:separator/>
      </w:r>
    </w:p>
  </w:footnote>
  <w:footnote w:type="continuationSeparator" w:id="0">
    <w:p w14:paraId="76B52425" w14:textId="77777777" w:rsidR="00B24A4C" w:rsidRDefault="00B24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10C9"/>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2C86"/>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4F25"/>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0DEC"/>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96A42"/>
    <w:rsid w:val="002A14E5"/>
    <w:rsid w:val="002A18E8"/>
    <w:rsid w:val="002A29E9"/>
    <w:rsid w:val="002A3E64"/>
    <w:rsid w:val="002A3EEC"/>
    <w:rsid w:val="002A3F00"/>
    <w:rsid w:val="002A495E"/>
    <w:rsid w:val="002A692F"/>
    <w:rsid w:val="002A6A81"/>
    <w:rsid w:val="002B113A"/>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3FB8"/>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0491"/>
    <w:rsid w:val="00482FF8"/>
    <w:rsid w:val="004834E7"/>
    <w:rsid w:val="0048353B"/>
    <w:rsid w:val="004843B7"/>
    <w:rsid w:val="004857EE"/>
    <w:rsid w:val="00486FF6"/>
    <w:rsid w:val="00490A55"/>
    <w:rsid w:val="004916AE"/>
    <w:rsid w:val="004916CF"/>
    <w:rsid w:val="004933BA"/>
    <w:rsid w:val="00493827"/>
    <w:rsid w:val="00493EF7"/>
    <w:rsid w:val="004A14E6"/>
    <w:rsid w:val="004A152B"/>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2C2"/>
    <w:rsid w:val="00557E45"/>
    <w:rsid w:val="005626D6"/>
    <w:rsid w:val="005633E8"/>
    <w:rsid w:val="00563766"/>
    <w:rsid w:val="00564370"/>
    <w:rsid w:val="0056566F"/>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64E"/>
    <w:rsid w:val="005A27A4"/>
    <w:rsid w:val="005A2F89"/>
    <w:rsid w:val="005B11BB"/>
    <w:rsid w:val="005B17AE"/>
    <w:rsid w:val="005B22AD"/>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6DD9"/>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043E"/>
    <w:rsid w:val="006B10FD"/>
    <w:rsid w:val="006B1CD7"/>
    <w:rsid w:val="006B25B1"/>
    <w:rsid w:val="006B3B8E"/>
    <w:rsid w:val="006B3E0C"/>
    <w:rsid w:val="006B40B2"/>
    <w:rsid w:val="006B469A"/>
    <w:rsid w:val="006B62A6"/>
    <w:rsid w:val="006B7C2E"/>
    <w:rsid w:val="006C078D"/>
    <w:rsid w:val="006C5A66"/>
    <w:rsid w:val="006C63B6"/>
    <w:rsid w:val="006C66F5"/>
    <w:rsid w:val="006C67C9"/>
    <w:rsid w:val="006C6D33"/>
    <w:rsid w:val="006D1A6E"/>
    <w:rsid w:val="006D2347"/>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A93"/>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5AA9"/>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086"/>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6BF6"/>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43DE"/>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1C78"/>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0E0B"/>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4A4C"/>
    <w:rsid w:val="00B254A1"/>
    <w:rsid w:val="00B256E4"/>
    <w:rsid w:val="00B25BED"/>
    <w:rsid w:val="00B2755C"/>
    <w:rsid w:val="00B305B8"/>
    <w:rsid w:val="00B308C0"/>
    <w:rsid w:val="00B3133E"/>
    <w:rsid w:val="00B324AC"/>
    <w:rsid w:val="00B33331"/>
    <w:rsid w:val="00B33518"/>
    <w:rsid w:val="00B35A20"/>
    <w:rsid w:val="00B35C53"/>
    <w:rsid w:val="00B36BA9"/>
    <w:rsid w:val="00B3787E"/>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04"/>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8B0"/>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03E5"/>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6904"/>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37049"/>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0C10"/>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167"/>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2EDB"/>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D4F0-FCF8-4F1D-A6AD-5E4B9024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5177</TotalTime>
  <Pages>292</Pages>
  <Words>71452</Words>
  <Characters>392992</Characters>
  <Application>Microsoft Office Word</Application>
  <DocSecurity>0</DocSecurity>
  <Lines>3274</Lines>
  <Paragraphs>927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261</cp:revision>
  <cp:lastPrinted>2020-02-17T00:50:00Z</cp:lastPrinted>
  <dcterms:created xsi:type="dcterms:W3CDTF">2020-02-04T12:12:00Z</dcterms:created>
  <dcterms:modified xsi:type="dcterms:W3CDTF">2020-12-29T02:38:00Z</dcterms:modified>
</cp:coreProperties>
</file>