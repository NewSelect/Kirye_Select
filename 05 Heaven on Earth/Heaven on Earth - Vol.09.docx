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CB66" w14:textId="4C57EB0A" w:rsidR="009D3CAF" w:rsidRPr="00386F87" w:rsidRDefault="009D3CAF" w:rsidP="009D3CAF">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 xml:space="preserve">o: </w:t>
      </w:r>
      <w:r w:rsidR="00CE74D1">
        <w:rPr>
          <w:rFonts w:ascii="Times New Roman" w:hAnsi="Times New Roman" w:cs="Times New Roman"/>
          <w:b/>
          <w:color w:val="1C6194" w:themeColor="accent2" w:themeShade="BF"/>
          <w:sz w:val="36"/>
          <w:szCs w:val="36"/>
          <w:lang w:val="es-ES"/>
        </w:rPr>
        <w:t>Esa decisión la tome sabiendo lo que terminaría encontrando</w:t>
      </w:r>
      <w:r w:rsidR="00DB73DF">
        <w:rPr>
          <w:rFonts w:ascii="Times New Roman" w:hAnsi="Times New Roman" w:cs="Times New Roman"/>
          <w:b/>
          <w:color w:val="1C6194" w:themeColor="accent2" w:themeShade="BF"/>
          <w:sz w:val="36"/>
          <w:szCs w:val="36"/>
          <w:lang w:val="es-ES"/>
        </w:rPr>
        <w:t>. _New Tricks.</w:t>
      </w:r>
    </w:p>
    <w:p w14:paraId="5ECBE903" w14:textId="77777777" w:rsidR="009D3CAF" w:rsidRDefault="009D3CAF" w:rsidP="009D3CAF">
      <w:pPr>
        <w:rPr>
          <w:rFonts w:ascii="Calibri" w:hAnsi="Calibri" w:cs="Calibri"/>
          <w:sz w:val="24"/>
          <w:szCs w:val="24"/>
          <w:lang w:val="es-ES"/>
        </w:rPr>
      </w:pPr>
    </w:p>
    <w:p w14:paraId="62844D21" w14:textId="3B0AAD3E" w:rsidR="009D3CAF" w:rsidRDefault="009D3CAF" w:rsidP="009D3CAF">
      <w:pPr>
        <w:spacing w:line="360" w:lineRule="auto"/>
        <w:rPr>
          <w:rFonts w:ascii="Arial" w:hAnsi="Arial" w:cs="Arial"/>
          <w:b/>
          <w:bCs/>
          <w:sz w:val="24"/>
          <w:szCs w:val="24"/>
          <w:lang w:val="es-ES"/>
        </w:rPr>
      </w:pPr>
      <w:r>
        <w:rPr>
          <w:rFonts w:ascii="Arial" w:hAnsi="Arial" w:cs="Arial"/>
          <w:b/>
          <w:bCs/>
          <w:sz w:val="24"/>
          <w:szCs w:val="24"/>
          <w:lang w:val="es-ES"/>
        </w:rPr>
        <w:t>-sadsadsadsadasd</w:t>
      </w:r>
    </w:p>
    <w:p w14:paraId="23A5078E" w14:textId="0D1F98DF" w:rsidR="00294913" w:rsidRDefault="00294913" w:rsidP="009D3CAF">
      <w:pPr>
        <w:spacing w:line="360" w:lineRule="auto"/>
        <w:rPr>
          <w:rFonts w:ascii="Arial" w:hAnsi="Arial" w:cs="Arial"/>
          <w:b/>
          <w:bCs/>
          <w:sz w:val="24"/>
          <w:szCs w:val="24"/>
          <w:lang w:val="es-ES"/>
        </w:rPr>
      </w:pPr>
    </w:p>
    <w:p w14:paraId="10386507" w14:textId="5E8871FE" w:rsidR="00294913" w:rsidRDefault="00294913" w:rsidP="009D3CAF">
      <w:pPr>
        <w:spacing w:line="360" w:lineRule="auto"/>
        <w:rPr>
          <w:rFonts w:ascii="Arial" w:hAnsi="Arial" w:cs="Arial"/>
          <w:b/>
          <w:bCs/>
          <w:sz w:val="24"/>
          <w:szCs w:val="24"/>
          <w:lang w:val="es-ES"/>
        </w:rPr>
      </w:pPr>
    </w:p>
    <w:p w14:paraId="4FB45B61" w14:textId="08BAD7A3" w:rsidR="00294913" w:rsidRDefault="00294913" w:rsidP="00294913">
      <w:pPr>
        <w:spacing w:line="360" w:lineRule="auto"/>
        <w:rPr>
          <w:rFonts w:ascii="Arial" w:hAnsi="Arial" w:cs="Arial"/>
          <w:b/>
          <w:bCs/>
          <w:sz w:val="24"/>
          <w:szCs w:val="24"/>
          <w:lang w:val="es-ES"/>
        </w:rPr>
      </w:pPr>
      <w:r>
        <w:rPr>
          <w:rFonts w:ascii="Arial" w:hAnsi="Arial" w:cs="Arial"/>
          <w:b/>
          <w:bCs/>
          <w:sz w:val="24"/>
          <w:szCs w:val="24"/>
          <w:lang w:val="es-AR"/>
        </w:rPr>
        <w:t>Lunes</w:t>
      </w:r>
      <w:r w:rsidR="00750A5C">
        <w:rPr>
          <w:rFonts w:ascii="Arial" w:hAnsi="Arial" w:cs="Arial"/>
          <w:b/>
          <w:bCs/>
          <w:sz w:val="24"/>
          <w:szCs w:val="24"/>
          <w:lang w:val="es-AR"/>
        </w:rPr>
        <w:t xml:space="preserve"> 24</w:t>
      </w:r>
      <w:r>
        <w:rPr>
          <w:rFonts w:ascii="Arial" w:hAnsi="Arial" w:cs="Arial"/>
          <w:b/>
          <w:bCs/>
          <w:sz w:val="24"/>
          <w:szCs w:val="24"/>
          <w:lang w:val="es-AR"/>
        </w:rPr>
        <w:t xml:space="preserve"> por la tarde Si hay tiempo, la madre de Oziel esta hablando con la madre de Onodera y que lamenta todo lo que esta pasando en su familia por su culpa. Le dice que no tiene por que lamentarlo, sabia en donde se adentraba al enamorarse de </w:t>
      </w:r>
      <w:r>
        <w:rPr>
          <w:rFonts w:ascii="Arial" w:hAnsi="Arial" w:cs="Arial"/>
          <w:b/>
          <w:bCs/>
          <w:sz w:val="24"/>
          <w:szCs w:val="24"/>
          <w:lang w:val="es-ES"/>
        </w:rPr>
        <w:t>Cohen Aarón</w:t>
      </w:r>
    </w:p>
    <w:p w14:paraId="55226B55" w14:textId="77777777" w:rsidR="00294913" w:rsidRDefault="00294913" w:rsidP="00294913">
      <w:pPr>
        <w:spacing w:line="360" w:lineRule="auto"/>
        <w:rPr>
          <w:rFonts w:ascii="Arial" w:hAnsi="Arial" w:cs="Arial"/>
          <w:b/>
          <w:bCs/>
          <w:sz w:val="24"/>
          <w:szCs w:val="24"/>
          <w:lang w:val="es-AR"/>
        </w:rPr>
      </w:pPr>
    </w:p>
    <w:p w14:paraId="247C8694" w14:textId="07B1704A" w:rsidR="00294913" w:rsidRDefault="00294913" w:rsidP="00294913">
      <w:pPr>
        <w:spacing w:line="360" w:lineRule="auto"/>
        <w:rPr>
          <w:rFonts w:ascii="Arial" w:hAnsi="Arial" w:cs="Arial"/>
          <w:b/>
          <w:bCs/>
          <w:sz w:val="24"/>
          <w:szCs w:val="24"/>
          <w:lang w:val="es-AR"/>
        </w:rPr>
      </w:pPr>
      <w:r>
        <w:rPr>
          <w:rFonts w:ascii="Arial" w:hAnsi="Arial" w:cs="Arial"/>
          <w:b/>
          <w:bCs/>
          <w:sz w:val="24"/>
          <w:szCs w:val="24"/>
          <w:lang w:val="es-AR"/>
        </w:rPr>
        <w:t xml:space="preserve">Lunes </w:t>
      </w:r>
      <w:r w:rsidR="00750A5C">
        <w:rPr>
          <w:rFonts w:ascii="Arial" w:hAnsi="Arial" w:cs="Arial"/>
          <w:b/>
          <w:bCs/>
          <w:sz w:val="24"/>
          <w:szCs w:val="24"/>
          <w:lang w:val="es-AR"/>
        </w:rPr>
        <w:t xml:space="preserve">24 </w:t>
      </w:r>
      <w:r>
        <w:rPr>
          <w:rFonts w:ascii="Arial" w:hAnsi="Arial" w:cs="Arial"/>
          <w:b/>
          <w:bCs/>
          <w:sz w:val="24"/>
          <w:szCs w:val="24"/>
          <w:lang w:val="es-AR"/>
        </w:rPr>
        <w:t>por la tarde Naomi llega a la casa de Oziel para hablar con la madre y disculparse y que hará todo lo posible para cuidar a Oziel incluso en otros países. Y le pide disculpa. Luego la madre le dice que no tiene que preocuparse, ya que sus destinos estaban escritos hace mucho, y que estaban destinados a encontrarse y conocerse. Además, Oziel siempre tiene ese tonto anelo de ayudar a quienes no piden ayuda, pero siempre la desearon. Es como si oliera la inocencia de los que no quieren hacer el mal.</w:t>
      </w:r>
    </w:p>
    <w:p w14:paraId="47873A08" w14:textId="29CA2425" w:rsidR="007B3775" w:rsidRDefault="007B3775" w:rsidP="00294913">
      <w:pPr>
        <w:spacing w:line="360" w:lineRule="auto"/>
        <w:rPr>
          <w:rFonts w:ascii="Arial" w:hAnsi="Arial" w:cs="Arial"/>
          <w:b/>
          <w:bCs/>
          <w:sz w:val="24"/>
          <w:szCs w:val="24"/>
          <w:lang w:val="es-AR"/>
        </w:rPr>
      </w:pPr>
    </w:p>
    <w:p w14:paraId="4AD95936" w14:textId="6121A17C" w:rsidR="007B3775" w:rsidRDefault="00750A5C" w:rsidP="00294913">
      <w:pPr>
        <w:spacing w:line="360" w:lineRule="auto"/>
        <w:rPr>
          <w:rFonts w:ascii="Arial" w:hAnsi="Arial" w:cs="Arial"/>
          <w:b/>
          <w:bCs/>
          <w:sz w:val="24"/>
          <w:szCs w:val="24"/>
          <w:lang w:val="es-AR"/>
        </w:rPr>
      </w:pPr>
      <w:r>
        <w:rPr>
          <w:rFonts w:ascii="Arial" w:hAnsi="Arial" w:cs="Arial"/>
          <w:b/>
          <w:bCs/>
          <w:sz w:val="24"/>
          <w:szCs w:val="24"/>
          <w:lang w:val="es-AR"/>
        </w:rPr>
        <w:t xml:space="preserve">Lunes 24 </w:t>
      </w:r>
      <w:r w:rsidR="007B3775">
        <w:rPr>
          <w:rFonts w:ascii="Arial" w:hAnsi="Arial" w:cs="Arial"/>
          <w:b/>
          <w:bCs/>
          <w:sz w:val="24"/>
          <w:szCs w:val="24"/>
          <w:lang w:val="es-AR"/>
        </w:rPr>
        <w:t>Sandalphon y Oziel hablan en el avión de viaje a Rusia. Le da las greacias por este viaje y que lamenta sacarla de Unificacion Central asi de rápido. Ella le gusta explorar, y es lo que hará, no le gusta quedarse mucho tiempo en un solo lugar. Mientras ella viaja, le enviara correo para que sepa lo que aprenda en este nuevo mundo que desconoce.</w:t>
      </w:r>
    </w:p>
    <w:p w14:paraId="5586F3A1" w14:textId="353D5CA4" w:rsidR="007B3775" w:rsidRDefault="007B3775" w:rsidP="00294913">
      <w:pPr>
        <w:spacing w:line="360" w:lineRule="auto"/>
        <w:rPr>
          <w:rFonts w:ascii="Arial" w:hAnsi="Arial" w:cs="Arial"/>
          <w:b/>
          <w:bCs/>
          <w:sz w:val="24"/>
          <w:szCs w:val="24"/>
          <w:lang w:val="es-AR"/>
        </w:rPr>
      </w:pPr>
    </w:p>
    <w:p w14:paraId="0E17C604" w14:textId="63CABCE3" w:rsidR="007B3775" w:rsidRDefault="00750A5C" w:rsidP="00294913">
      <w:pPr>
        <w:spacing w:line="360" w:lineRule="auto"/>
        <w:rPr>
          <w:rFonts w:ascii="Arial" w:hAnsi="Arial" w:cs="Arial"/>
          <w:b/>
          <w:bCs/>
          <w:sz w:val="24"/>
          <w:szCs w:val="24"/>
          <w:lang w:val="es-AR"/>
        </w:rPr>
      </w:pPr>
      <w:r>
        <w:rPr>
          <w:rFonts w:ascii="Arial" w:hAnsi="Arial" w:cs="Arial"/>
          <w:b/>
          <w:bCs/>
          <w:sz w:val="24"/>
          <w:szCs w:val="24"/>
          <w:lang w:val="es-AR"/>
        </w:rPr>
        <w:t xml:space="preserve">Miércoles 26 </w:t>
      </w:r>
      <w:r w:rsidR="007B3775">
        <w:rPr>
          <w:rFonts w:ascii="Arial" w:hAnsi="Arial" w:cs="Arial"/>
          <w:b/>
          <w:bCs/>
          <w:sz w:val="24"/>
          <w:szCs w:val="24"/>
          <w:lang w:val="es-AR"/>
        </w:rPr>
        <w:t>L</w:t>
      </w:r>
      <w:r w:rsidR="00C504E1">
        <w:rPr>
          <w:rFonts w:ascii="Arial" w:hAnsi="Arial" w:cs="Arial"/>
          <w:b/>
          <w:bCs/>
          <w:sz w:val="24"/>
          <w:szCs w:val="24"/>
          <w:lang w:val="es-AR"/>
        </w:rPr>
        <w:t xml:space="preserve">a manzada del eden les permite mejorar su armamento con investigaciones, pero tienen que correr por que Heaven-ECO estan detrás de </w:t>
      </w:r>
      <w:r w:rsidR="00C504E1">
        <w:rPr>
          <w:rFonts w:ascii="Arial" w:hAnsi="Arial" w:cs="Arial"/>
          <w:b/>
          <w:bCs/>
          <w:sz w:val="24"/>
          <w:szCs w:val="24"/>
          <w:lang w:val="es-AR"/>
        </w:rPr>
        <w:lastRenderedPageBreak/>
        <w:t>ellas. Onodera demuestra que no esta jugando y que en verdad intenta acabar con Unificacion Central y los Tous Sauvés. Ella quiere ir derrocando a lideres políticos lo mas rápido, y tendrían que comenzar con UC pero estan perdiendo el tiempo corriendo y ocultándose con esa manzana para investigar y crear armas.</w:t>
      </w:r>
    </w:p>
    <w:p w14:paraId="73BD3730" w14:textId="77777777" w:rsidR="00750A5C" w:rsidRDefault="00750A5C" w:rsidP="00294913">
      <w:pPr>
        <w:spacing w:line="360" w:lineRule="auto"/>
        <w:rPr>
          <w:rFonts w:ascii="Arial" w:hAnsi="Arial" w:cs="Arial"/>
          <w:b/>
          <w:bCs/>
          <w:sz w:val="24"/>
          <w:szCs w:val="24"/>
          <w:lang w:val="es-AR"/>
        </w:rPr>
      </w:pPr>
    </w:p>
    <w:p w14:paraId="6DFFA345" w14:textId="3871F24D" w:rsidR="00750A5C" w:rsidRDefault="00750A5C" w:rsidP="00294913">
      <w:pPr>
        <w:spacing w:line="360" w:lineRule="auto"/>
        <w:rPr>
          <w:rFonts w:ascii="Arial" w:hAnsi="Arial" w:cs="Arial"/>
          <w:b/>
          <w:bCs/>
          <w:sz w:val="24"/>
          <w:szCs w:val="24"/>
          <w:lang w:val="es-AR"/>
        </w:rPr>
      </w:pPr>
      <w:r>
        <w:rPr>
          <w:rFonts w:ascii="Arial" w:hAnsi="Arial" w:cs="Arial"/>
          <w:b/>
          <w:bCs/>
          <w:sz w:val="24"/>
          <w:szCs w:val="24"/>
          <w:lang w:val="es-AR"/>
        </w:rPr>
        <w:t>Jueves 27 Oziel logra utilizar los ojos de Sandalphon, pero no del todo bien. Aun tiene trabajo. Sandalphon se despide ya que su camino sigue por otros lugares que lo separa de él, pero ya le enseño lo necesario, solo necesita mucha practica para dominarlo por completo.</w:t>
      </w:r>
    </w:p>
    <w:p w14:paraId="5F25D452" w14:textId="494F31E5" w:rsidR="004D430E" w:rsidRDefault="004D430E" w:rsidP="00294913">
      <w:pPr>
        <w:spacing w:line="360" w:lineRule="auto"/>
        <w:rPr>
          <w:rFonts w:ascii="Arial" w:hAnsi="Arial" w:cs="Arial"/>
          <w:b/>
          <w:bCs/>
          <w:sz w:val="24"/>
          <w:szCs w:val="24"/>
          <w:lang w:val="es-AR"/>
        </w:rPr>
      </w:pPr>
    </w:p>
    <w:p w14:paraId="61AE50E2" w14:textId="390D0390" w:rsidR="004D430E" w:rsidRDefault="004D430E" w:rsidP="00294913">
      <w:pPr>
        <w:spacing w:line="360" w:lineRule="auto"/>
        <w:rPr>
          <w:rFonts w:ascii="Arial" w:hAnsi="Arial" w:cs="Arial"/>
          <w:b/>
          <w:bCs/>
          <w:sz w:val="24"/>
          <w:szCs w:val="24"/>
          <w:lang w:val="es-AR"/>
        </w:rPr>
      </w:pPr>
      <w:r>
        <w:rPr>
          <w:rFonts w:ascii="Arial" w:hAnsi="Arial" w:cs="Arial"/>
          <w:b/>
          <w:bCs/>
          <w:sz w:val="24"/>
          <w:szCs w:val="24"/>
          <w:lang w:val="es-AR"/>
        </w:rPr>
        <w:t xml:space="preserve">Viernes 28 Reunión de los 10 grandes directores de los Tous Sauvés. Discuten sobre el liderazgo de Shimada Naomi sobre Unificación Central y quieren destituirla por el bien de la ciudad. Algunos molestos sabes que no es el mejor momento, además, nunca hicieron algo como esto antes, la de corea del sur lo dice. Pero el de árabe unido aclara que nunca llegaron a tal extremo para hacerlo, además por ocultar información sobre Oziel. Aunque discutan, el ruso habla para aclarar que le gustaría esta clase de poder que todos buscan, pero el piensa mejor que cualquiera de ellos y decide ir a por votación. 5 a 5, rusia termina con el ultimo voto, todos pensaron que iría para sustituirla y quedarse con el poder, pero va a favor de ella ya que tiene planes mejores que tomar un Tous Sauvés y será mucho mejor. La reunión termina </w:t>
      </w:r>
      <w:r w:rsidR="00651A5E">
        <w:rPr>
          <w:rFonts w:ascii="Arial" w:hAnsi="Arial" w:cs="Arial"/>
          <w:b/>
          <w:bCs/>
          <w:sz w:val="24"/>
          <w:szCs w:val="24"/>
          <w:lang w:val="es-AR"/>
        </w:rPr>
        <w:t>con muchos problemas entre ciudades, 5 contra 5, Tous Sauvés divididos.</w:t>
      </w:r>
    </w:p>
    <w:p w14:paraId="641CDD5D" w14:textId="426533AB" w:rsidR="00C504E1" w:rsidRDefault="00C504E1" w:rsidP="00294913">
      <w:pPr>
        <w:spacing w:line="360" w:lineRule="auto"/>
        <w:rPr>
          <w:rFonts w:ascii="Arial" w:hAnsi="Arial" w:cs="Arial"/>
          <w:b/>
          <w:bCs/>
          <w:sz w:val="24"/>
          <w:szCs w:val="24"/>
          <w:lang w:val="es-AR"/>
        </w:rPr>
      </w:pPr>
    </w:p>
    <w:p w14:paraId="3F7BFCC4" w14:textId="77777777" w:rsidR="00C504E1" w:rsidRDefault="00C504E1" w:rsidP="00294913">
      <w:pPr>
        <w:spacing w:line="360" w:lineRule="auto"/>
        <w:rPr>
          <w:rFonts w:ascii="Arial" w:hAnsi="Arial" w:cs="Arial"/>
          <w:b/>
          <w:bCs/>
          <w:sz w:val="24"/>
          <w:szCs w:val="24"/>
          <w:lang w:val="es-AR"/>
        </w:rPr>
      </w:pPr>
    </w:p>
    <w:p w14:paraId="3389FCCF" w14:textId="77777777" w:rsidR="00294913" w:rsidRDefault="00294913" w:rsidP="009D3CAF">
      <w:pPr>
        <w:spacing w:line="360" w:lineRule="auto"/>
        <w:rPr>
          <w:rFonts w:ascii="Arial" w:hAnsi="Arial" w:cs="Arial"/>
          <w:b/>
          <w:bCs/>
          <w:sz w:val="24"/>
          <w:szCs w:val="24"/>
          <w:lang w:val="es-ES"/>
        </w:rPr>
      </w:pPr>
    </w:p>
    <w:p w14:paraId="19F27649" w14:textId="05B08BE4" w:rsidR="009D3CAF" w:rsidRDefault="009D3CAF" w:rsidP="009D3CAF">
      <w:pPr>
        <w:spacing w:line="360" w:lineRule="auto"/>
        <w:rPr>
          <w:rFonts w:ascii="Arial" w:hAnsi="Arial" w:cs="Arial"/>
          <w:b/>
          <w:bCs/>
          <w:sz w:val="24"/>
          <w:szCs w:val="24"/>
          <w:lang w:val="es-ES"/>
        </w:rPr>
      </w:pPr>
    </w:p>
    <w:p w14:paraId="60F3543C" w14:textId="71F37AA7" w:rsidR="009D3CAF" w:rsidRDefault="009D3CAF" w:rsidP="009D3CAF">
      <w:pPr>
        <w:spacing w:line="360" w:lineRule="auto"/>
        <w:rPr>
          <w:rFonts w:ascii="Arial" w:hAnsi="Arial" w:cs="Arial"/>
          <w:b/>
          <w:bCs/>
          <w:sz w:val="24"/>
          <w:szCs w:val="24"/>
          <w:lang w:val="es-ES"/>
        </w:rPr>
      </w:pPr>
    </w:p>
    <w:p w14:paraId="24B55859" w14:textId="77777777" w:rsidR="009D3CAF" w:rsidRDefault="009D3CAF" w:rsidP="009D3CAF">
      <w:pPr>
        <w:spacing w:line="360" w:lineRule="auto"/>
        <w:rPr>
          <w:rFonts w:ascii="Times New Roman" w:hAnsi="Times New Roman" w:cs="Times New Roman"/>
          <w:b/>
          <w:color w:val="1C6194" w:themeColor="accent2" w:themeShade="BF"/>
          <w:sz w:val="36"/>
          <w:szCs w:val="36"/>
          <w:lang w:val="es-AR"/>
        </w:rPr>
      </w:pPr>
    </w:p>
    <w:p w14:paraId="4C227392" w14:textId="742495D7" w:rsidR="009D3CAF" w:rsidRPr="009D3CAF" w:rsidRDefault="005E5C7E" w:rsidP="005E5C7E">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 xml:space="preserve">: </w:t>
      </w:r>
      <w:r w:rsidR="00CE74D1">
        <w:rPr>
          <w:rFonts w:ascii="Times New Roman" w:hAnsi="Times New Roman" w:cs="Times New Roman"/>
          <w:b/>
          <w:color w:val="1C6194" w:themeColor="accent2" w:themeShade="BF"/>
          <w:sz w:val="36"/>
          <w:szCs w:val="36"/>
          <w:lang w:val="es-ES"/>
        </w:rPr>
        <w:t>Los ojos te permiten ver la nueva realidad que rodea a este mundo</w:t>
      </w:r>
      <w:r w:rsidR="009D32C4">
        <w:rPr>
          <w:rFonts w:ascii="Times New Roman" w:hAnsi="Times New Roman" w:cs="Times New Roman"/>
          <w:b/>
          <w:color w:val="1C6194" w:themeColor="accent2" w:themeShade="BF"/>
          <w:sz w:val="36"/>
          <w:szCs w:val="36"/>
          <w:lang w:val="es-ES"/>
        </w:rPr>
        <w:t>. _</w:t>
      </w:r>
      <w:r w:rsidR="00CE74D1">
        <w:rPr>
          <w:rFonts w:ascii="Times New Roman" w:hAnsi="Times New Roman" w:cs="Times New Roman"/>
          <w:b/>
          <w:color w:val="1C6194" w:themeColor="accent2" w:themeShade="BF"/>
          <w:sz w:val="36"/>
          <w:szCs w:val="36"/>
          <w:lang w:val="es-ES"/>
        </w:rPr>
        <w:t>Frozen City.</w:t>
      </w:r>
    </w:p>
    <w:p w14:paraId="0274A0E7" w14:textId="77777777" w:rsidR="005E5C7E" w:rsidRPr="00CB40F1" w:rsidRDefault="005E5C7E" w:rsidP="005E5C7E">
      <w:pPr>
        <w:rPr>
          <w:rFonts w:ascii="Times New Roman" w:hAnsi="Times New Roman" w:cs="Times New Roman"/>
          <w:b/>
          <w:color w:val="1C6194" w:themeColor="accent2" w:themeShade="BF"/>
          <w:sz w:val="24"/>
          <w:szCs w:val="24"/>
          <w:lang w:val="es-ES"/>
        </w:rPr>
      </w:pPr>
    </w:p>
    <w:p w14:paraId="4F4D7D15" w14:textId="77777777" w:rsidR="005E5C7E" w:rsidRPr="00970B83" w:rsidRDefault="005E5C7E" w:rsidP="005E5C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6AC46D30" w14:textId="77777777" w:rsidR="005E5C7E" w:rsidRPr="00CB40F1" w:rsidRDefault="005E5C7E" w:rsidP="005E5C7E">
      <w:pPr>
        <w:rPr>
          <w:rFonts w:ascii="Times New Roman" w:hAnsi="Times New Roman" w:cs="Times New Roman"/>
          <w:b/>
          <w:color w:val="1C6194" w:themeColor="accent2" w:themeShade="BF"/>
          <w:sz w:val="36"/>
          <w:szCs w:val="36"/>
          <w:lang w:val="es-ES"/>
        </w:rPr>
      </w:pPr>
    </w:p>
    <w:p w14:paraId="0C9DC420" w14:textId="3C3B88C1" w:rsidR="005E5C7E" w:rsidRDefault="00750A5C" w:rsidP="005E5C7E">
      <w:pPr>
        <w:spacing w:line="360" w:lineRule="auto"/>
        <w:rPr>
          <w:rFonts w:ascii="Arial" w:hAnsi="Arial" w:cs="Arial"/>
          <w:b/>
          <w:bCs/>
          <w:sz w:val="24"/>
          <w:szCs w:val="24"/>
          <w:lang w:val="es-AR"/>
        </w:rPr>
      </w:pPr>
      <w:r>
        <w:rPr>
          <w:rFonts w:ascii="Arial" w:hAnsi="Arial" w:cs="Arial"/>
          <w:b/>
          <w:bCs/>
          <w:sz w:val="24"/>
          <w:szCs w:val="24"/>
          <w:lang w:val="es-AR"/>
        </w:rPr>
        <w:t>Viernes 28</w:t>
      </w:r>
    </w:p>
    <w:p w14:paraId="64612D30" w14:textId="136B6C9B" w:rsidR="00816DC2" w:rsidRDefault="00816DC2" w:rsidP="005E5C7E">
      <w:pPr>
        <w:spacing w:line="360" w:lineRule="auto"/>
        <w:rPr>
          <w:rFonts w:ascii="Arial" w:hAnsi="Arial" w:cs="Arial"/>
          <w:b/>
          <w:bCs/>
          <w:sz w:val="24"/>
          <w:szCs w:val="24"/>
          <w:lang w:val="es-AR"/>
        </w:rPr>
      </w:pPr>
    </w:p>
    <w:p w14:paraId="1B3233E7" w14:textId="6FFDE43B" w:rsidR="00816DC2" w:rsidRDefault="00816DC2" w:rsidP="005E5C7E">
      <w:pPr>
        <w:spacing w:line="360" w:lineRule="auto"/>
        <w:rPr>
          <w:rFonts w:ascii="Arial" w:hAnsi="Arial" w:cs="Arial"/>
          <w:b/>
          <w:bCs/>
          <w:sz w:val="24"/>
          <w:szCs w:val="24"/>
          <w:lang w:val="es-AR"/>
        </w:rPr>
      </w:pPr>
    </w:p>
    <w:p w14:paraId="7A2997ED" w14:textId="28B65FE7" w:rsidR="00816DC2" w:rsidRDefault="00816DC2" w:rsidP="005E5C7E">
      <w:pPr>
        <w:spacing w:line="360" w:lineRule="auto"/>
        <w:rPr>
          <w:rFonts w:ascii="Arial" w:hAnsi="Arial" w:cs="Arial"/>
          <w:b/>
          <w:bCs/>
          <w:sz w:val="24"/>
          <w:szCs w:val="24"/>
          <w:lang w:val="es-AR"/>
        </w:rPr>
      </w:pPr>
    </w:p>
    <w:p w14:paraId="7789DDAF" w14:textId="7F0A6853" w:rsidR="00816DC2" w:rsidRDefault="00816DC2" w:rsidP="005E5C7E">
      <w:pPr>
        <w:spacing w:line="360" w:lineRule="auto"/>
        <w:rPr>
          <w:rFonts w:ascii="Arial" w:hAnsi="Arial" w:cs="Arial"/>
          <w:b/>
          <w:bCs/>
          <w:sz w:val="24"/>
          <w:szCs w:val="24"/>
          <w:lang w:val="es-AR"/>
        </w:rPr>
      </w:pPr>
    </w:p>
    <w:p w14:paraId="4D512BC4" w14:textId="3E08E288" w:rsidR="00816DC2" w:rsidRDefault="00816DC2" w:rsidP="005E5C7E">
      <w:pPr>
        <w:spacing w:line="360" w:lineRule="auto"/>
        <w:rPr>
          <w:rFonts w:ascii="Arial" w:hAnsi="Arial" w:cs="Arial"/>
          <w:b/>
          <w:bCs/>
          <w:sz w:val="24"/>
          <w:szCs w:val="24"/>
          <w:lang w:val="es-AR"/>
        </w:rPr>
      </w:pPr>
    </w:p>
    <w:p w14:paraId="75E75D8F" w14:textId="47FD3534" w:rsidR="00816DC2" w:rsidRDefault="00816DC2" w:rsidP="005E5C7E">
      <w:pPr>
        <w:spacing w:line="360" w:lineRule="auto"/>
        <w:rPr>
          <w:rFonts w:ascii="Arial" w:hAnsi="Arial" w:cs="Arial"/>
          <w:b/>
          <w:bCs/>
          <w:sz w:val="24"/>
          <w:szCs w:val="24"/>
          <w:lang w:val="es-AR"/>
        </w:rPr>
      </w:pPr>
    </w:p>
    <w:p w14:paraId="57EEE847" w14:textId="0351C436" w:rsidR="00816DC2" w:rsidRDefault="00816DC2" w:rsidP="005E5C7E">
      <w:pPr>
        <w:spacing w:line="360" w:lineRule="auto"/>
        <w:rPr>
          <w:rFonts w:ascii="Arial" w:hAnsi="Arial" w:cs="Arial"/>
          <w:b/>
          <w:bCs/>
          <w:sz w:val="24"/>
          <w:szCs w:val="24"/>
          <w:lang w:val="es-AR"/>
        </w:rPr>
      </w:pPr>
    </w:p>
    <w:p w14:paraId="72E10BFA" w14:textId="3E957726" w:rsidR="00816DC2" w:rsidRDefault="00816DC2" w:rsidP="005E5C7E">
      <w:pPr>
        <w:spacing w:line="360" w:lineRule="auto"/>
        <w:rPr>
          <w:rFonts w:ascii="Arial" w:hAnsi="Arial" w:cs="Arial"/>
          <w:b/>
          <w:bCs/>
          <w:sz w:val="24"/>
          <w:szCs w:val="24"/>
          <w:lang w:val="es-AR"/>
        </w:rPr>
      </w:pPr>
    </w:p>
    <w:p w14:paraId="0708CAFE" w14:textId="7760321C" w:rsidR="00816DC2" w:rsidRDefault="00816DC2" w:rsidP="005E5C7E">
      <w:pPr>
        <w:spacing w:line="360" w:lineRule="auto"/>
        <w:rPr>
          <w:rFonts w:ascii="Arial" w:hAnsi="Arial" w:cs="Arial"/>
          <w:b/>
          <w:bCs/>
          <w:sz w:val="24"/>
          <w:szCs w:val="24"/>
          <w:lang w:val="es-AR"/>
        </w:rPr>
      </w:pPr>
    </w:p>
    <w:p w14:paraId="406F5315" w14:textId="09D330A9" w:rsidR="00816DC2" w:rsidRDefault="00816DC2" w:rsidP="005E5C7E">
      <w:pPr>
        <w:spacing w:line="360" w:lineRule="auto"/>
        <w:rPr>
          <w:rFonts w:ascii="Arial" w:hAnsi="Arial" w:cs="Arial"/>
          <w:b/>
          <w:bCs/>
          <w:sz w:val="24"/>
          <w:szCs w:val="24"/>
          <w:lang w:val="es-AR"/>
        </w:rPr>
      </w:pPr>
    </w:p>
    <w:p w14:paraId="05FE89AE" w14:textId="10F49A3A" w:rsidR="00816DC2" w:rsidRDefault="00816DC2" w:rsidP="005E5C7E">
      <w:pPr>
        <w:spacing w:line="360" w:lineRule="auto"/>
        <w:rPr>
          <w:rFonts w:ascii="Arial" w:hAnsi="Arial" w:cs="Arial"/>
          <w:b/>
          <w:bCs/>
          <w:sz w:val="24"/>
          <w:szCs w:val="24"/>
          <w:lang w:val="es-AR"/>
        </w:rPr>
      </w:pPr>
    </w:p>
    <w:p w14:paraId="12CD5786" w14:textId="6AA368D9" w:rsidR="00816DC2" w:rsidRDefault="00816DC2" w:rsidP="005E5C7E">
      <w:pPr>
        <w:spacing w:line="360" w:lineRule="auto"/>
        <w:rPr>
          <w:rFonts w:ascii="Arial" w:hAnsi="Arial" w:cs="Arial"/>
          <w:b/>
          <w:bCs/>
          <w:sz w:val="24"/>
          <w:szCs w:val="24"/>
          <w:lang w:val="es-AR"/>
        </w:rPr>
      </w:pPr>
    </w:p>
    <w:p w14:paraId="19FA3D61" w14:textId="30115EF9" w:rsidR="00816DC2" w:rsidRDefault="00816DC2" w:rsidP="005E5C7E">
      <w:pPr>
        <w:spacing w:line="360" w:lineRule="auto"/>
        <w:rPr>
          <w:rFonts w:ascii="Arial" w:hAnsi="Arial" w:cs="Arial"/>
          <w:b/>
          <w:bCs/>
          <w:sz w:val="24"/>
          <w:szCs w:val="24"/>
          <w:lang w:val="es-AR"/>
        </w:rPr>
      </w:pPr>
    </w:p>
    <w:p w14:paraId="25753ACB" w14:textId="1D5D4A66" w:rsidR="00816DC2" w:rsidRDefault="00816DC2" w:rsidP="005E5C7E">
      <w:pPr>
        <w:spacing w:line="360" w:lineRule="auto"/>
        <w:rPr>
          <w:rFonts w:ascii="Arial" w:hAnsi="Arial" w:cs="Arial"/>
          <w:b/>
          <w:bCs/>
          <w:sz w:val="24"/>
          <w:szCs w:val="24"/>
          <w:lang w:val="es-AR"/>
        </w:rPr>
      </w:pPr>
    </w:p>
    <w:p w14:paraId="1EFBFDED" w14:textId="444942E4" w:rsidR="00816DC2" w:rsidRDefault="00816DC2" w:rsidP="005E5C7E">
      <w:pPr>
        <w:spacing w:line="360" w:lineRule="auto"/>
        <w:rPr>
          <w:rFonts w:ascii="Arial" w:hAnsi="Arial" w:cs="Arial"/>
          <w:b/>
          <w:bCs/>
          <w:sz w:val="24"/>
          <w:szCs w:val="24"/>
          <w:lang w:val="es-AR"/>
        </w:rPr>
      </w:pPr>
    </w:p>
    <w:p w14:paraId="4997FDD8" w14:textId="66F21937" w:rsidR="00816DC2" w:rsidRDefault="00816DC2" w:rsidP="005E5C7E">
      <w:pPr>
        <w:spacing w:line="360" w:lineRule="auto"/>
        <w:rPr>
          <w:rFonts w:ascii="Arial" w:hAnsi="Arial" w:cs="Arial"/>
          <w:b/>
          <w:bCs/>
          <w:sz w:val="24"/>
          <w:szCs w:val="24"/>
          <w:lang w:val="es-AR"/>
        </w:rPr>
      </w:pPr>
    </w:p>
    <w:p w14:paraId="70BE3356" w14:textId="4BC45AB6" w:rsidR="00816DC2" w:rsidRDefault="00816DC2" w:rsidP="005E5C7E">
      <w:pPr>
        <w:spacing w:line="360" w:lineRule="auto"/>
        <w:rPr>
          <w:rFonts w:ascii="Arial" w:hAnsi="Arial" w:cs="Arial"/>
          <w:b/>
          <w:bCs/>
          <w:sz w:val="24"/>
          <w:szCs w:val="24"/>
          <w:lang w:val="es-AR"/>
        </w:rPr>
      </w:pPr>
    </w:p>
    <w:p w14:paraId="46D8C452" w14:textId="04F04D38" w:rsidR="00816DC2" w:rsidRDefault="00816DC2" w:rsidP="005E5C7E">
      <w:pPr>
        <w:spacing w:line="360" w:lineRule="auto"/>
        <w:rPr>
          <w:rFonts w:ascii="Arial" w:hAnsi="Arial" w:cs="Arial"/>
          <w:b/>
          <w:bCs/>
          <w:sz w:val="24"/>
          <w:szCs w:val="24"/>
          <w:lang w:val="es-AR"/>
        </w:rPr>
      </w:pPr>
    </w:p>
    <w:p w14:paraId="11CEFF24" w14:textId="4D1EB87B" w:rsidR="00816DC2" w:rsidRDefault="00816DC2" w:rsidP="005E5C7E">
      <w:pPr>
        <w:spacing w:line="360" w:lineRule="auto"/>
        <w:rPr>
          <w:rFonts w:ascii="Arial" w:hAnsi="Arial" w:cs="Arial"/>
          <w:b/>
          <w:bCs/>
          <w:sz w:val="24"/>
          <w:szCs w:val="24"/>
          <w:lang w:val="es-AR"/>
        </w:rPr>
      </w:pPr>
    </w:p>
    <w:p w14:paraId="2E982D90" w14:textId="1F18AFDA" w:rsidR="00816DC2" w:rsidRDefault="00816DC2" w:rsidP="005E5C7E">
      <w:pPr>
        <w:spacing w:line="360" w:lineRule="auto"/>
        <w:rPr>
          <w:rFonts w:ascii="Arial" w:hAnsi="Arial" w:cs="Arial"/>
          <w:b/>
          <w:bCs/>
          <w:sz w:val="24"/>
          <w:szCs w:val="24"/>
          <w:lang w:val="es-AR"/>
        </w:rPr>
      </w:pPr>
    </w:p>
    <w:p w14:paraId="111EFD10" w14:textId="6CDF117F" w:rsidR="00816DC2" w:rsidRDefault="00816DC2" w:rsidP="005E5C7E">
      <w:pPr>
        <w:spacing w:line="360" w:lineRule="auto"/>
        <w:rPr>
          <w:rFonts w:ascii="Arial" w:hAnsi="Arial" w:cs="Arial"/>
          <w:b/>
          <w:bCs/>
          <w:sz w:val="24"/>
          <w:szCs w:val="24"/>
          <w:lang w:val="es-AR"/>
        </w:rPr>
      </w:pPr>
    </w:p>
    <w:p w14:paraId="44AF284D" w14:textId="0EA9F2DC" w:rsidR="00816DC2" w:rsidRDefault="00816DC2" w:rsidP="005E5C7E">
      <w:pPr>
        <w:spacing w:line="360" w:lineRule="auto"/>
        <w:rPr>
          <w:rFonts w:ascii="Arial" w:hAnsi="Arial" w:cs="Arial"/>
          <w:b/>
          <w:bCs/>
          <w:sz w:val="24"/>
          <w:szCs w:val="24"/>
          <w:lang w:val="es-AR"/>
        </w:rPr>
      </w:pPr>
    </w:p>
    <w:p w14:paraId="28D69014" w14:textId="4A6224E9" w:rsidR="00816DC2" w:rsidRDefault="00816DC2" w:rsidP="005E5C7E">
      <w:pPr>
        <w:spacing w:line="360" w:lineRule="auto"/>
        <w:rPr>
          <w:rFonts w:ascii="Arial" w:hAnsi="Arial" w:cs="Arial"/>
          <w:b/>
          <w:bCs/>
          <w:sz w:val="24"/>
          <w:szCs w:val="24"/>
          <w:lang w:val="es-AR"/>
        </w:rPr>
      </w:pPr>
    </w:p>
    <w:p w14:paraId="322EC9B9" w14:textId="47FD9832" w:rsidR="00816DC2" w:rsidRDefault="00816DC2" w:rsidP="005E5C7E">
      <w:pPr>
        <w:spacing w:line="360" w:lineRule="auto"/>
        <w:rPr>
          <w:rFonts w:ascii="Arial" w:hAnsi="Arial" w:cs="Arial"/>
          <w:b/>
          <w:bCs/>
          <w:sz w:val="24"/>
          <w:szCs w:val="24"/>
          <w:lang w:val="es-AR"/>
        </w:rPr>
      </w:pPr>
    </w:p>
    <w:p w14:paraId="66C495C5" w14:textId="1EB29E14" w:rsidR="00816DC2" w:rsidRDefault="00816DC2" w:rsidP="005E5C7E">
      <w:pPr>
        <w:spacing w:line="360" w:lineRule="auto"/>
        <w:rPr>
          <w:rFonts w:ascii="Arial" w:hAnsi="Arial" w:cs="Arial"/>
          <w:b/>
          <w:bCs/>
          <w:sz w:val="24"/>
          <w:szCs w:val="24"/>
          <w:lang w:val="es-AR"/>
        </w:rPr>
      </w:pPr>
    </w:p>
    <w:p w14:paraId="4567343D" w14:textId="234BF33C" w:rsidR="00816DC2" w:rsidRDefault="00816DC2" w:rsidP="005E5C7E">
      <w:pPr>
        <w:spacing w:line="360" w:lineRule="auto"/>
        <w:rPr>
          <w:rFonts w:ascii="Arial" w:hAnsi="Arial" w:cs="Arial"/>
          <w:b/>
          <w:bCs/>
          <w:sz w:val="24"/>
          <w:szCs w:val="24"/>
          <w:lang w:val="es-AR"/>
        </w:rPr>
      </w:pPr>
    </w:p>
    <w:p w14:paraId="33BF0DEE" w14:textId="438621BA" w:rsidR="00816DC2" w:rsidRDefault="00816DC2" w:rsidP="005E5C7E">
      <w:pPr>
        <w:spacing w:line="360" w:lineRule="auto"/>
        <w:rPr>
          <w:rFonts w:ascii="Arial" w:hAnsi="Arial" w:cs="Arial"/>
          <w:b/>
          <w:bCs/>
          <w:sz w:val="24"/>
          <w:szCs w:val="24"/>
          <w:lang w:val="es-AR"/>
        </w:rPr>
      </w:pPr>
    </w:p>
    <w:p w14:paraId="2DB74F91" w14:textId="66F76D93" w:rsidR="00816DC2" w:rsidRPr="009D3CAF" w:rsidRDefault="00816DC2" w:rsidP="00816DC2">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La Reina </w:t>
      </w:r>
      <w:r w:rsidR="00926FD4">
        <w:rPr>
          <w:rFonts w:ascii="Times New Roman" w:hAnsi="Times New Roman" w:cs="Times New Roman"/>
          <w:b/>
          <w:color w:val="1C6194" w:themeColor="accent2" w:themeShade="BF"/>
          <w:sz w:val="36"/>
          <w:szCs w:val="36"/>
          <w:lang w:val="es-ES"/>
        </w:rPr>
        <w:t xml:space="preserve">número 1 </w:t>
      </w:r>
      <w:r>
        <w:rPr>
          <w:rFonts w:ascii="Times New Roman" w:hAnsi="Times New Roman" w:cs="Times New Roman"/>
          <w:b/>
          <w:color w:val="1C6194" w:themeColor="accent2" w:themeShade="BF"/>
          <w:sz w:val="36"/>
          <w:szCs w:val="36"/>
          <w:lang w:val="es-ES"/>
        </w:rPr>
        <w:t>de las 10 piezas de</w:t>
      </w:r>
      <w:r w:rsidR="00662A11">
        <w:rPr>
          <w:rFonts w:ascii="Times New Roman" w:hAnsi="Times New Roman" w:cs="Times New Roman"/>
          <w:b/>
          <w:color w:val="1C6194" w:themeColor="accent2" w:themeShade="BF"/>
          <w:sz w:val="36"/>
          <w:szCs w:val="36"/>
          <w:lang w:val="es-ES"/>
        </w:rPr>
        <w:t>l</w:t>
      </w:r>
      <w:r>
        <w:rPr>
          <w:rFonts w:ascii="Times New Roman" w:hAnsi="Times New Roman" w:cs="Times New Roman"/>
          <w:b/>
          <w:color w:val="1C6194" w:themeColor="accent2" w:themeShade="BF"/>
          <w:sz w:val="36"/>
          <w:szCs w:val="36"/>
          <w:lang w:val="es-ES"/>
        </w:rPr>
        <w:t xml:space="preserve"> ajedrez</w:t>
      </w:r>
      <w:r w:rsidR="00926FD4">
        <w:rPr>
          <w:rFonts w:ascii="Times New Roman" w:hAnsi="Times New Roman" w:cs="Times New Roman"/>
          <w:b/>
          <w:color w:val="1C6194" w:themeColor="accent2" w:themeShade="BF"/>
          <w:sz w:val="36"/>
          <w:szCs w:val="36"/>
          <w:lang w:val="es-ES"/>
        </w:rPr>
        <w:t>. _</w:t>
      </w:r>
      <w:r w:rsidR="00662A11">
        <w:rPr>
          <w:rFonts w:ascii="Times New Roman" w:hAnsi="Times New Roman" w:cs="Times New Roman"/>
          <w:b/>
          <w:color w:val="1C6194" w:themeColor="accent2" w:themeShade="BF"/>
          <w:sz w:val="36"/>
          <w:szCs w:val="36"/>
          <w:lang w:val="es-ES"/>
        </w:rPr>
        <w:t>Playng whith the Pawn</w:t>
      </w:r>
    </w:p>
    <w:p w14:paraId="6C744B7C" w14:textId="77777777" w:rsidR="00816DC2" w:rsidRPr="00CB40F1" w:rsidRDefault="00816DC2" w:rsidP="00816DC2">
      <w:pPr>
        <w:rPr>
          <w:rFonts w:ascii="Times New Roman" w:hAnsi="Times New Roman" w:cs="Times New Roman"/>
          <w:b/>
          <w:color w:val="1C6194" w:themeColor="accent2" w:themeShade="BF"/>
          <w:sz w:val="24"/>
          <w:szCs w:val="24"/>
          <w:lang w:val="es-ES"/>
        </w:rPr>
      </w:pPr>
    </w:p>
    <w:p w14:paraId="4480BDC5" w14:textId="77777777" w:rsidR="00816DC2" w:rsidRPr="00970B83" w:rsidRDefault="00816DC2" w:rsidP="00816DC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19FD13CC" w14:textId="77777777" w:rsidR="00816DC2" w:rsidRPr="00CB40F1" w:rsidRDefault="00816DC2" w:rsidP="00816DC2">
      <w:pPr>
        <w:rPr>
          <w:rFonts w:ascii="Times New Roman" w:hAnsi="Times New Roman" w:cs="Times New Roman"/>
          <w:b/>
          <w:color w:val="1C6194" w:themeColor="accent2" w:themeShade="BF"/>
          <w:sz w:val="36"/>
          <w:szCs w:val="36"/>
          <w:lang w:val="es-ES"/>
        </w:rPr>
      </w:pPr>
    </w:p>
    <w:p w14:paraId="1CED3BCC" w14:textId="77777777" w:rsidR="00816DC2" w:rsidRDefault="00816DC2" w:rsidP="00816DC2">
      <w:pPr>
        <w:spacing w:line="360" w:lineRule="auto"/>
        <w:rPr>
          <w:rFonts w:ascii="Arial" w:hAnsi="Arial" w:cs="Arial"/>
          <w:b/>
          <w:bCs/>
          <w:sz w:val="24"/>
          <w:szCs w:val="24"/>
          <w:lang w:val="es-AR"/>
        </w:rPr>
      </w:pPr>
      <w:r>
        <w:rPr>
          <w:rFonts w:ascii="Arial" w:hAnsi="Arial" w:cs="Arial"/>
          <w:b/>
          <w:bCs/>
          <w:sz w:val="24"/>
          <w:szCs w:val="24"/>
          <w:lang w:val="es-AR"/>
        </w:rPr>
        <w:t>asdasdasdasd</w:t>
      </w:r>
    </w:p>
    <w:p w14:paraId="0BC8B43D" w14:textId="541BCDE9" w:rsidR="00816DC2" w:rsidRDefault="00816DC2" w:rsidP="005E5C7E">
      <w:pPr>
        <w:spacing w:line="360" w:lineRule="auto"/>
        <w:rPr>
          <w:rFonts w:ascii="Arial" w:hAnsi="Arial" w:cs="Arial"/>
          <w:b/>
          <w:bCs/>
          <w:sz w:val="24"/>
          <w:szCs w:val="24"/>
          <w:lang w:val="es-AR"/>
        </w:rPr>
      </w:pPr>
    </w:p>
    <w:p w14:paraId="49B74474" w14:textId="16C9E3B2" w:rsidR="00816DC2" w:rsidRDefault="00816DC2" w:rsidP="005E5C7E">
      <w:pPr>
        <w:spacing w:line="360" w:lineRule="auto"/>
        <w:rPr>
          <w:rFonts w:ascii="Arial" w:hAnsi="Arial" w:cs="Arial"/>
          <w:b/>
          <w:bCs/>
          <w:sz w:val="24"/>
          <w:szCs w:val="24"/>
          <w:lang w:val="es-AR"/>
        </w:rPr>
      </w:pPr>
    </w:p>
    <w:p w14:paraId="5A30D710" w14:textId="1EB771E2" w:rsidR="00816DC2" w:rsidRDefault="00816DC2" w:rsidP="005E5C7E">
      <w:pPr>
        <w:spacing w:line="360" w:lineRule="auto"/>
        <w:rPr>
          <w:rFonts w:ascii="Arial" w:hAnsi="Arial" w:cs="Arial"/>
          <w:b/>
          <w:bCs/>
          <w:sz w:val="24"/>
          <w:szCs w:val="24"/>
          <w:lang w:val="es-AR"/>
        </w:rPr>
      </w:pPr>
    </w:p>
    <w:p w14:paraId="7E98A23F" w14:textId="40953F1A" w:rsidR="00816DC2" w:rsidRDefault="00816DC2" w:rsidP="005E5C7E">
      <w:pPr>
        <w:spacing w:line="360" w:lineRule="auto"/>
        <w:rPr>
          <w:rFonts w:ascii="Arial" w:hAnsi="Arial" w:cs="Arial"/>
          <w:b/>
          <w:bCs/>
          <w:sz w:val="24"/>
          <w:szCs w:val="24"/>
          <w:lang w:val="es-AR"/>
        </w:rPr>
      </w:pPr>
    </w:p>
    <w:p w14:paraId="38A297CC" w14:textId="50A62E4C" w:rsidR="00816DC2" w:rsidRDefault="00816DC2" w:rsidP="005E5C7E">
      <w:pPr>
        <w:spacing w:line="360" w:lineRule="auto"/>
        <w:rPr>
          <w:rFonts w:ascii="Arial" w:hAnsi="Arial" w:cs="Arial"/>
          <w:b/>
          <w:bCs/>
          <w:sz w:val="24"/>
          <w:szCs w:val="24"/>
          <w:lang w:val="es-AR"/>
        </w:rPr>
      </w:pPr>
    </w:p>
    <w:p w14:paraId="124AF480" w14:textId="609292A3" w:rsidR="00816DC2" w:rsidRDefault="00816DC2" w:rsidP="005E5C7E">
      <w:pPr>
        <w:spacing w:line="360" w:lineRule="auto"/>
        <w:rPr>
          <w:rFonts w:ascii="Arial" w:hAnsi="Arial" w:cs="Arial"/>
          <w:b/>
          <w:bCs/>
          <w:sz w:val="24"/>
          <w:szCs w:val="24"/>
          <w:lang w:val="es-AR"/>
        </w:rPr>
      </w:pPr>
    </w:p>
    <w:p w14:paraId="721063A2" w14:textId="79CB37AF" w:rsidR="00816DC2" w:rsidRDefault="00816DC2" w:rsidP="005E5C7E">
      <w:pPr>
        <w:spacing w:line="360" w:lineRule="auto"/>
        <w:rPr>
          <w:rFonts w:ascii="Arial" w:hAnsi="Arial" w:cs="Arial"/>
          <w:b/>
          <w:bCs/>
          <w:sz w:val="24"/>
          <w:szCs w:val="24"/>
          <w:lang w:val="es-AR"/>
        </w:rPr>
      </w:pPr>
    </w:p>
    <w:p w14:paraId="04241BE8" w14:textId="784F32F9" w:rsidR="00816DC2" w:rsidRDefault="00816DC2" w:rsidP="005E5C7E">
      <w:pPr>
        <w:spacing w:line="360" w:lineRule="auto"/>
        <w:rPr>
          <w:rFonts w:ascii="Arial" w:hAnsi="Arial" w:cs="Arial"/>
          <w:b/>
          <w:bCs/>
          <w:sz w:val="24"/>
          <w:szCs w:val="24"/>
          <w:lang w:val="es-AR"/>
        </w:rPr>
      </w:pPr>
    </w:p>
    <w:p w14:paraId="1163744B" w14:textId="2F712236" w:rsidR="00816DC2" w:rsidRDefault="00816DC2" w:rsidP="005E5C7E">
      <w:pPr>
        <w:spacing w:line="360" w:lineRule="auto"/>
        <w:rPr>
          <w:rFonts w:ascii="Arial" w:hAnsi="Arial" w:cs="Arial"/>
          <w:b/>
          <w:bCs/>
          <w:sz w:val="24"/>
          <w:szCs w:val="24"/>
          <w:lang w:val="es-AR"/>
        </w:rPr>
      </w:pPr>
    </w:p>
    <w:p w14:paraId="223A379A" w14:textId="2E73DB73" w:rsidR="00816DC2" w:rsidRDefault="00816DC2" w:rsidP="005E5C7E">
      <w:pPr>
        <w:spacing w:line="360" w:lineRule="auto"/>
        <w:rPr>
          <w:rFonts w:ascii="Arial" w:hAnsi="Arial" w:cs="Arial"/>
          <w:b/>
          <w:bCs/>
          <w:sz w:val="24"/>
          <w:szCs w:val="24"/>
          <w:lang w:val="es-AR"/>
        </w:rPr>
      </w:pPr>
    </w:p>
    <w:p w14:paraId="2DB68FB6" w14:textId="4FB41727" w:rsidR="00816DC2" w:rsidRDefault="00816DC2" w:rsidP="005E5C7E">
      <w:pPr>
        <w:spacing w:line="360" w:lineRule="auto"/>
        <w:rPr>
          <w:rFonts w:ascii="Arial" w:hAnsi="Arial" w:cs="Arial"/>
          <w:b/>
          <w:bCs/>
          <w:sz w:val="24"/>
          <w:szCs w:val="24"/>
          <w:lang w:val="es-AR"/>
        </w:rPr>
      </w:pPr>
    </w:p>
    <w:p w14:paraId="4AE90B6F" w14:textId="69687A1D" w:rsidR="00816DC2" w:rsidRDefault="00816DC2" w:rsidP="005E5C7E">
      <w:pPr>
        <w:spacing w:line="360" w:lineRule="auto"/>
        <w:rPr>
          <w:rFonts w:ascii="Arial" w:hAnsi="Arial" w:cs="Arial"/>
          <w:b/>
          <w:bCs/>
          <w:sz w:val="24"/>
          <w:szCs w:val="24"/>
          <w:lang w:val="es-AR"/>
        </w:rPr>
      </w:pPr>
    </w:p>
    <w:p w14:paraId="68218DBD" w14:textId="6A477861" w:rsidR="00816DC2" w:rsidRDefault="00816DC2" w:rsidP="005E5C7E">
      <w:pPr>
        <w:spacing w:line="360" w:lineRule="auto"/>
        <w:rPr>
          <w:rFonts w:ascii="Arial" w:hAnsi="Arial" w:cs="Arial"/>
          <w:b/>
          <w:bCs/>
          <w:sz w:val="24"/>
          <w:szCs w:val="24"/>
          <w:lang w:val="es-AR"/>
        </w:rPr>
      </w:pPr>
    </w:p>
    <w:p w14:paraId="52E21095" w14:textId="45A2FAD2" w:rsidR="00816DC2" w:rsidRDefault="00816DC2" w:rsidP="005E5C7E">
      <w:pPr>
        <w:spacing w:line="360" w:lineRule="auto"/>
        <w:rPr>
          <w:rFonts w:ascii="Arial" w:hAnsi="Arial" w:cs="Arial"/>
          <w:b/>
          <w:bCs/>
          <w:sz w:val="24"/>
          <w:szCs w:val="24"/>
          <w:lang w:val="es-AR"/>
        </w:rPr>
      </w:pPr>
    </w:p>
    <w:p w14:paraId="187D2A33" w14:textId="14C8AD30" w:rsidR="00816DC2" w:rsidRDefault="00816DC2" w:rsidP="005E5C7E">
      <w:pPr>
        <w:spacing w:line="360" w:lineRule="auto"/>
        <w:rPr>
          <w:rFonts w:ascii="Arial" w:hAnsi="Arial" w:cs="Arial"/>
          <w:b/>
          <w:bCs/>
          <w:sz w:val="24"/>
          <w:szCs w:val="24"/>
          <w:lang w:val="es-AR"/>
        </w:rPr>
      </w:pPr>
    </w:p>
    <w:p w14:paraId="71A8C8ED" w14:textId="733118AA" w:rsidR="00816DC2" w:rsidRDefault="00816DC2" w:rsidP="005E5C7E">
      <w:pPr>
        <w:spacing w:line="360" w:lineRule="auto"/>
        <w:rPr>
          <w:rFonts w:ascii="Arial" w:hAnsi="Arial" w:cs="Arial"/>
          <w:b/>
          <w:bCs/>
          <w:sz w:val="24"/>
          <w:szCs w:val="24"/>
          <w:lang w:val="es-AR"/>
        </w:rPr>
      </w:pPr>
    </w:p>
    <w:p w14:paraId="3D8C399A" w14:textId="478AAEEC" w:rsidR="00816DC2" w:rsidRDefault="00816DC2" w:rsidP="005E5C7E">
      <w:pPr>
        <w:spacing w:line="360" w:lineRule="auto"/>
        <w:rPr>
          <w:rFonts w:ascii="Arial" w:hAnsi="Arial" w:cs="Arial"/>
          <w:b/>
          <w:bCs/>
          <w:sz w:val="24"/>
          <w:szCs w:val="24"/>
          <w:lang w:val="es-AR"/>
        </w:rPr>
      </w:pPr>
    </w:p>
    <w:p w14:paraId="2E6575BE" w14:textId="0562C3FB" w:rsidR="00816DC2" w:rsidRDefault="00816DC2" w:rsidP="005E5C7E">
      <w:pPr>
        <w:spacing w:line="360" w:lineRule="auto"/>
        <w:rPr>
          <w:rFonts w:ascii="Arial" w:hAnsi="Arial" w:cs="Arial"/>
          <w:b/>
          <w:bCs/>
          <w:sz w:val="24"/>
          <w:szCs w:val="24"/>
          <w:lang w:val="es-AR"/>
        </w:rPr>
      </w:pPr>
    </w:p>
    <w:p w14:paraId="39053260" w14:textId="176A5D93" w:rsidR="00816DC2" w:rsidRDefault="00816DC2" w:rsidP="005E5C7E">
      <w:pPr>
        <w:spacing w:line="360" w:lineRule="auto"/>
        <w:rPr>
          <w:rFonts w:ascii="Arial" w:hAnsi="Arial" w:cs="Arial"/>
          <w:b/>
          <w:bCs/>
          <w:sz w:val="24"/>
          <w:szCs w:val="24"/>
          <w:lang w:val="es-AR"/>
        </w:rPr>
      </w:pPr>
    </w:p>
    <w:p w14:paraId="66949BEE" w14:textId="6E2ED6E5" w:rsidR="00816DC2" w:rsidRDefault="00816DC2" w:rsidP="005E5C7E">
      <w:pPr>
        <w:spacing w:line="360" w:lineRule="auto"/>
        <w:rPr>
          <w:rFonts w:ascii="Arial" w:hAnsi="Arial" w:cs="Arial"/>
          <w:b/>
          <w:bCs/>
          <w:sz w:val="24"/>
          <w:szCs w:val="24"/>
          <w:lang w:val="es-AR"/>
        </w:rPr>
      </w:pPr>
    </w:p>
    <w:p w14:paraId="15F6FC71" w14:textId="3F3F283C" w:rsidR="00816DC2" w:rsidRDefault="00816DC2" w:rsidP="005E5C7E">
      <w:pPr>
        <w:spacing w:line="360" w:lineRule="auto"/>
        <w:rPr>
          <w:rFonts w:ascii="Arial" w:hAnsi="Arial" w:cs="Arial"/>
          <w:b/>
          <w:bCs/>
          <w:sz w:val="24"/>
          <w:szCs w:val="24"/>
          <w:lang w:val="es-AR"/>
        </w:rPr>
      </w:pPr>
    </w:p>
    <w:p w14:paraId="74F74D93" w14:textId="4E68010E" w:rsidR="00816DC2" w:rsidRDefault="00816DC2" w:rsidP="005E5C7E">
      <w:pPr>
        <w:spacing w:line="360" w:lineRule="auto"/>
        <w:rPr>
          <w:rFonts w:ascii="Arial" w:hAnsi="Arial" w:cs="Arial"/>
          <w:b/>
          <w:bCs/>
          <w:sz w:val="24"/>
          <w:szCs w:val="24"/>
          <w:lang w:val="es-AR"/>
        </w:rPr>
      </w:pPr>
    </w:p>
    <w:p w14:paraId="06FD4B49" w14:textId="3E3DD0CA" w:rsidR="00816DC2" w:rsidRDefault="00816DC2" w:rsidP="005E5C7E">
      <w:pPr>
        <w:spacing w:line="360" w:lineRule="auto"/>
        <w:rPr>
          <w:rFonts w:ascii="Arial" w:hAnsi="Arial" w:cs="Arial"/>
          <w:b/>
          <w:bCs/>
          <w:sz w:val="24"/>
          <w:szCs w:val="24"/>
          <w:lang w:val="es-AR"/>
        </w:rPr>
      </w:pPr>
    </w:p>
    <w:p w14:paraId="647FA1BC" w14:textId="0F6C86A9" w:rsidR="00816DC2" w:rsidRDefault="00816DC2" w:rsidP="005E5C7E">
      <w:pPr>
        <w:spacing w:line="360" w:lineRule="auto"/>
        <w:rPr>
          <w:rFonts w:ascii="Arial" w:hAnsi="Arial" w:cs="Arial"/>
          <w:b/>
          <w:bCs/>
          <w:sz w:val="24"/>
          <w:szCs w:val="24"/>
          <w:lang w:val="es-AR"/>
        </w:rPr>
      </w:pPr>
    </w:p>
    <w:p w14:paraId="5176C14F" w14:textId="53E2CB37" w:rsidR="00816DC2" w:rsidRDefault="00816DC2" w:rsidP="005E5C7E">
      <w:pPr>
        <w:spacing w:line="360" w:lineRule="auto"/>
        <w:rPr>
          <w:rFonts w:ascii="Arial" w:hAnsi="Arial" w:cs="Arial"/>
          <w:b/>
          <w:bCs/>
          <w:sz w:val="24"/>
          <w:szCs w:val="24"/>
          <w:lang w:val="es-AR"/>
        </w:rPr>
      </w:pPr>
    </w:p>
    <w:p w14:paraId="3E9ADCD0" w14:textId="5615FD9D" w:rsidR="00816DC2" w:rsidRDefault="00816DC2" w:rsidP="005E5C7E">
      <w:pPr>
        <w:spacing w:line="360" w:lineRule="auto"/>
        <w:rPr>
          <w:rFonts w:ascii="Arial" w:hAnsi="Arial" w:cs="Arial"/>
          <w:b/>
          <w:bCs/>
          <w:sz w:val="24"/>
          <w:szCs w:val="24"/>
          <w:lang w:val="es-AR"/>
        </w:rPr>
      </w:pPr>
    </w:p>
    <w:p w14:paraId="24AF5903" w14:textId="75F68DEC" w:rsidR="00816DC2" w:rsidRDefault="00816DC2" w:rsidP="005E5C7E">
      <w:pPr>
        <w:spacing w:line="360" w:lineRule="auto"/>
        <w:rPr>
          <w:rFonts w:ascii="Arial" w:hAnsi="Arial" w:cs="Arial"/>
          <w:b/>
          <w:bCs/>
          <w:sz w:val="24"/>
          <w:szCs w:val="24"/>
          <w:lang w:val="es-AR"/>
        </w:rPr>
      </w:pPr>
    </w:p>
    <w:p w14:paraId="0EAF7BAB" w14:textId="7D27F601" w:rsidR="00816DC2" w:rsidRDefault="00816DC2" w:rsidP="005E5C7E">
      <w:pPr>
        <w:spacing w:line="360" w:lineRule="auto"/>
        <w:rPr>
          <w:rFonts w:ascii="Arial" w:hAnsi="Arial" w:cs="Arial"/>
          <w:b/>
          <w:bCs/>
          <w:sz w:val="24"/>
          <w:szCs w:val="24"/>
          <w:lang w:val="es-AR"/>
        </w:rPr>
      </w:pPr>
    </w:p>
    <w:p w14:paraId="331B0E86" w14:textId="1A41FC12" w:rsidR="00816DC2" w:rsidRPr="009D3CAF" w:rsidRDefault="00816DC2" w:rsidP="00816DC2">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sidR="00662A11">
        <w:rPr>
          <w:rFonts w:ascii="Times New Roman" w:hAnsi="Times New Roman" w:cs="Times New Roman"/>
          <w:b/>
          <w:color w:val="1C6194" w:themeColor="accent2" w:themeShade="BF"/>
          <w:sz w:val="36"/>
          <w:szCs w:val="36"/>
          <w:lang w:val="es-ES"/>
        </w:rPr>
        <w:t xml:space="preserve">Esa manzana del Edén causa más problemas de lo que </w:t>
      </w:r>
      <w:r w:rsidR="006C5BE0">
        <w:rPr>
          <w:rFonts w:ascii="Times New Roman" w:hAnsi="Times New Roman" w:cs="Times New Roman"/>
          <w:b/>
          <w:color w:val="1C6194" w:themeColor="accent2" w:themeShade="BF"/>
          <w:sz w:val="36"/>
          <w:szCs w:val="36"/>
          <w:lang w:val="es-ES"/>
        </w:rPr>
        <w:t>parece</w:t>
      </w:r>
      <w:r w:rsidR="00662A11">
        <w:rPr>
          <w:rFonts w:ascii="Times New Roman" w:hAnsi="Times New Roman" w:cs="Times New Roman"/>
          <w:b/>
          <w:color w:val="1C6194" w:themeColor="accent2" w:themeShade="BF"/>
          <w:sz w:val="36"/>
          <w:szCs w:val="36"/>
          <w:lang w:val="es-ES"/>
        </w:rPr>
        <w:t xml:space="preserve">. _Eva is </w:t>
      </w:r>
      <w:r w:rsidR="006C5BE0">
        <w:rPr>
          <w:rFonts w:ascii="Times New Roman" w:hAnsi="Times New Roman" w:cs="Times New Roman"/>
          <w:b/>
          <w:color w:val="1C6194" w:themeColor="accent2" w:themeShade="BF"/>
          <w:sz w:val="36"/>
          <w:szCs w:val="36"/>
          <w:lang w:val="es-ES"/>
        </w:rPr>
        <w:t>n</w:t>
      </w:r>
      <w:r w:rsidR="00662A11">
        <w:rPr>
          <w:rFonts w:ascii="Times New Roman" w:hAnsi="Times New Roman" w:cs="Times New Roman"/>
          <w:b/>
          <w:color w:val="1C6194" w:themeColor="accent2" w:themeShade="BF"/>
          <w:sz w:val="36"/>
          <w:szCs w:val="36"/>
          <w:lang w:val="es-ES"/>
        </w:rPr>
        <w:t xml:space="preserve">ot the only one </w:t>
      </w:r>
      <w:r w:rsidR="006C5BE0">
        <w:rPr>
          <w:rFonts w:ascii="Times New Roman" w:hAnsi="Times New Roman" w:cs="Times New Roman"/>
          <w:b/>
          <w:color w:val="1C6194" w:themeColor="accent2" w:themeShade="BF"/>
          <w:sz w:val="36"/>
          <w:szCs w:val="36"/>
          <w:lang w:val="es-ES"/>
        </w:rPr>
        <w:t>t</w:t>
      </w:r>
      <w:r w:rsidR="00662A11">
        <w:rPr>
          <w:rFonts w:ascii="Times New Roman" w:hAnsi="Times New Roman" w:cs="Times New Roman"/>
          <w:b/>
          <w:color w:val="1C6194" w:themeColor="accent2" w:themeShade="BF"/>
          <w:sz w:val="36"/>
          <w:szCs w:val="36"/>
          <w:lang w:val="es-ES"/>
        </w:rPr>
        <w:t>empted.</w:t>
      </w:r>
    </w:p>
    <w:p w14:paraId="3008EE44" w14:textId="77777777" w:rsidR="00816DC2" w:rsidRPr="00CB40F1" w:rsidRDefault="00816DC2" w:rsidP="00816DC2">
      <w:pPr>
        <w:rPr>
          <w:rFonts w:ascii="Times New Roman" w:hAnsi="Times New Roman" w:cs="Times New Roman"/>
          <w:b/>
          <w:color w:val="1C6194" w:themeColor="accent2" w:themeShade="BF"/>
          <w:sz w:val="24"/>
          <w:szCs w:val="24"/>
          <w:lang w:val="es-ES"/>
        </w:rPr>
      </w:pPr>
    </w:p>
    <w:p w14:paraId="61A985E6" w14:textId="77777777" w:rsidR="00816DC2" w:rsidRPr="00970B83" w:rsidRDefault="00816DC2" w:rsidP="00816DC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3F82ACEC" w14:textId="77777777" w:rsidR="00816DC2" w:rsidRPr="00CB40F1" w:rsidRDefault="00816DC2" w:rsidP="00816DC2">
      <w:pPr>
        <w:rPr>
          <w:rFonts w:ascii="Times New Roman" w:hAnsi="Times New Roman" w:cs="Times New Roman"/>
          <w:b/>
          <w:color w:val="1C6194" w:themeColor="accent2" w:themeShade="BF"/>
          <w:sz w:val="36"/>
          <w:szCs w:val="36"/>
          <w:lang w:val="es-ES"/>
        </w:rPr>
      </w:pPr>
    </w:p>
    <w:p w14:paraId="1330AC29" w14:textId="725F4CE9" w:rsidR="00816DC2" w:rsidRDefault="00D451F6" w:rsidP="00816DC2">
      <w:pPr>
        <w:spacing w:line="360" w:lineRule="auto"/>
        <w:rPr>
          <w:rFonts w:ascii="Arial" w:hAnsi="Arial" w:cs="Arial"/>
          <w:b/>
          <w:bCs/>
          <w:sz w:val="24"/>
          <w:szCs w:val="24"/>
          <w:lang w:val="es-AR"/>
        </w:rPr>
      </w:pPr>
      <w:r>
        <w:rPr>
          <w:rFonts w:ascii="Arial" w:hAnsi="Arial" w:cs="Arial"/>
          <w:b/>
          <w:bCs/>
          <w:sz w:val="24"/>
          <w:szCs w:val="24"/>
          <w:lang w:val="es-AR"/>
        </w:rPr>
        <w:t>Sabado 29</w:t>
      </w:r>
    </w:p>
    <w:p w14:paraId="01158EFC" w14:textId="4D494CE1" w:rsidR="00816DC2" w:rsidRDefault="00816DC2" w:rsidP="005E5C7E">
      <w:pPr>
        <w:spacing w:line="360" w:lineRule="auto"/>
        <w:rPr>
          <w:rFonts w:ascii="Arial" w:hAnsi="Arial" w:cs="Arial"/>
          <w:b/>
          <w:bCs/>
          <w:sz w:val="24"/>
          <w:szCs w:val="24"/>
          <w:lang w:val="es-AR"/>
        </w:rPr>
      </w:pPr>
    </w:p>
    <w:p w14:paraId="10171F1F" w14:textId="62119165" w:rsidR="00816DC2" w:rsidRDefault="00816DC2" w:rsidP="005E5C7E">
      <w:pPr>
        <w:spacing w:line="360" w:lineRule="auto"/>
        <w:rPr>
          <w:rFonts w:ascii="Arial" w:hAnsi="Arial" w:cs="Arial"/>
          <w:b/>
          <w:bCs/>
          <w:sz w:val="24"/>
          <w:szCs w:val="24"/>
          <w:lang w:val="es-AR"/>
        </w:rPr>
      </w:pPr>
    </w:p>
    <w:p w14:paraId="5703C52E" w14:textId="46B0485B" w:rsidR="00816DC2" w:rsidRDefault="00816DC2" w:rsidP="005E5C7E">
      <w:pPr>
        <w:spacing w:line="360" w:lineRule="auto"/>
        <w:rPr>
          <w:rFonts w:ascii="Arial" w:hAnsi="Arial" w:cs="Arial"/>
          <w:b/>
          <w:bCs/>
          <w:sz w:val="24"/>
          <w:szCs w:val="24"/>
          <w:lang w:val="es-AR"/>
        </w:rPr>
      </w:pPr>
    </w:p>
    <w:p w14:paraId="73D4B24F" w14:textId="41C96614" w:rsidR="00816DC2" w:rsidRDefault="00816DC2" w:rsidP="005E5C7E">
      <w:pPr>
        <w:spacing w:line="360" w:lineRule="auto"/>
        <w:rPr>
          <w:rFonts w:ascii="Arial" w:hAnsi="Arial" w:cs="Arial"/>
          <w:b/>
          <w:bCs/>
          <w:sz w:val="24"/>
          <w:szCs w:val="24"/>
          <w:lang w:val="es-AR"/>
        </w:rPr>
      </w:pPr>
    </w:p>
    <w:p w14:paraId="665DDDF6" w14:textId="3A191842" w:rsidR="00816DC2" w:rsidRDefault="00816DC2" w:rsidP="005E5C7E">
      <w:pPr>
        <w:spacing w:line="360" w:lineRule="auto"/>
        <w:rPr>
          <w:rFonts w:ascii="Arial" w:hAnsi="Arial" w:cs="Arial"/>
          <w:b/>
          <w:bCs/>
          <w:sz w:val="24"/>
          <w:szCs w:val="24"/>
          <w:lang w:val="es-AR"/>
        </w:rPr>
      </w:pPr>
    </w:p>
    <w:p w14:paraId="6FC47969" w14:textId="5F729E63" w:rsidR="00816DC2" w:rsidRDefault="00816DC2" w:rsidP="005E5C7E">
      <w:pPr>
        <w:spacing w:line="360" w:lineRule="auto"/>
        <w:rPr>
          <w:rFonts w:ascii="Arial" w:hAnsi="Arial" w:cs="Arial"/>
          <w:b/>
          <w:bCs/>
          <w:sz w:val="24"/>
          <w:szCs w:val="24"/>
          <w:lang w:val="es-AR"/>
        </w:rPr>
      </w:pPr>
    </w:p>
    <w:p w14:paraId="4B3335DF" w14:textId="06A69A29" w:rsidR="00816DC2" w:rsidRDefault="00816DC2" w:rsidP="005E5C7E">
      <w:pPr>
        <w:spacing w:line="360" w:lineRule="auto"/>
        <w:rPr>
          <w:rFonts w:ascii="Arial" w:hAnsi="Arial" w:cs="Arial"/>
          <w:b/>
          <w:bCs/>
          <w:sz w:val="24"/>
          <w:szCs w:val="24"/>
          <w:lang w:val="es-AR"/>
        </w:rPr>
      </w:pPr>
    </w:p>
    <w:p w14:paraId="4074CAD2" w14:textId="5B95AF68" w:rsidR="00816DC2" w:rsidRDefault="00816DC2" w:rsidP="005E5C7E">
      <w:pPr>
        <w:spacing w:line="360" w:lineRule="auto"/>
        <w:rPr>
          <w:rFonts w:ascii="Arial" w:hAnsi="Arial" w:cs="Arial"/>
          <w:b/>
          <w:bCs/>
          <w:sz w:val="24"/>
          <w:szCs w:val="24"/>
          <w:lang w:val="es-AR"/>
        </w:rPr>
      </w:pPr>
    </w:p>
    <w:p w14:paraId="18770FCF" w14:textId="2AA648AD" w:rsidR="00816DC2" w:rsidRDefault="00816DC2" w:rsidP="005E5C7E">
      <w:pPr>
        <w:spacing w:line="360" w:lineRule="auto"/>
        <w:rPr>
          <w:rFonts w:ascii="Arial" w:hAnsi="Arial" w:cs="Arial"/>
          <w:b/>
          <w:bCs/>
          <w:sz w:val="24"/>
          <w:szCs w:val="24"/>
          <w:lang w:val="es-AR"/>
        </w:rPr>
      </w:pPr>
    </w:p>
    <w:p w14:paraId="483ECB78" w14:textId="2C10A465" w:rsidR="00816DC2" w:rsidRDefault="00816DC2" w:rsidP="005E5C7E">
      <w:pPr>
        <w:spacing w:line="360" w:lineRule="auto"/>
        <w:rPr>
          <w:rFonts w:ascii="Arial" w:hAnsi="Arial" w:cs="Arial"/>
          <w:b/>
          <w:bCs/>
          <w:sz w:val="24"/>
          <w:szCs w:val="24"/>
          <w:lang w:val="es-AR"/>
        </w:rPr>
      </w:pPr>
    </w:p>
    <w:p w14:paraId="157F7C74" w14:textId="56D625BD" w:rsidR="00816DC2" w:rsidRDefault="00816DC2" w:rsidP="005E5C7E">
      <w:pPr>
        <w:spacing w:line="360" w:lineRule="auto"/>
        <w:rPr>
          <w:rFonts w:ascii="Arial" w:hAnsi="Arial" w:cs="Arial"/>
          <w:b/>
          <w:bCs/>
          <w:sz w:val="24"/>
          <w:szCs w:val="24"/>
          <w:lang w:val="es-AR"/>
        </w:rPr>
      </w:pPr>
    </w:p>
    <w:p w14:paraId="707294F4" w14:textId="76C957E9" w:rsidR="00816DC2" w:rsidRDefault="00816DC2" w:rsidP="005E5C7E">
      <w:pPr>
        <w:spacing w:line="360" w:lineRule="auto"/>
        <w:rPr>
          <w:rFonts w:ascii="Arial" w:hAnsi="Arial" w:cs="Arial"/>
          <w:b/>
          <w:bCs/>
          <w:sz w:val="24"/>
          <w:szCs w:val="24"/>
          <w:lang w:val="es-AR"/>
        </w:rPr>
      </w:pPr>
    </w:p>
    <w:p w14:paraId="253E8ED7" w14:textId="6BFA980F" w:rsidR="00816DC2" w:rsidRDefault="00816DC2" w:rsidP="005E5C7E">
      <w:pPr>
        <w:spacing w:line="360" w:lineRule="auto"/>
        <w:rPr>
          <w:rFonts w:ascii="Arial" w:hAnsi="Arial" w:cs="Arial"/>
          <w:b/>
          <w:bCs/>
          <w:sz w:val="24"/>
          <w:szCs w:val="24"/>
          <w:lang w:val="es-AR"/>
        </w:rPr>
      </w:pPr>
    </w:p>
    <w:p w14:paraId="07A85C02" w14:textId="60DE6336" w:rsidR="00816DC2" w:rsidRDefault="00816DC2" w:rsidP="005E5C7E">
      <w:pPr>
        <w:spacing w:line="360" w:lineRule="auto"/>
        <w:rPr>
          <w:rFonts w:ascii="Arial" w:hAnsi="Arial" w:cs="Arial"/>
          <w:b/>
          <w:bCs/>
          <w:sz w:val="24"/>
          <w:szCs w:val="24"/>
          <w:lang w:val="es-AR"/>
        </w:rPr>
      </w:pPr>
    </w:p>
    <w:p w14:paraId="4E90E815" w14:textId="282442D3" w:rsidR="00816DC2" w:rsidRDefault="00816DC2" w:rsidP="005E5C7E">
      <w:pPr>
        <w:spacing w:line="360" w:lineRule="auto"/>
        <w:rPr>
          <w:rFonts w:ascii="Arial" w:hAnsi="Arial" w:cs="Arial"/>
          <w:b/>
          <w:bCs/>
          <w:sz w:val="24"/>
          <w:szCs w:val="24"/>
          <w:lang w:val="es-AR"/>
        </w:rPr>
      </w:pPr>
    </w:p>
    <w:p w14:paraId="12246049" w14:textId="188E9CE0" w:rsidR="00816DC2" w:rsidRDefault="00816DC2" w:rsidP="005E5C7E">
      <w:pPr>
        <w:spacing w:line="360" w:lineRule="auto"/>
        <w:rPr>
          <w:rFonts w:ascii="Arial" w:hAnsi="Arial" w:cs="Arial"/>
          <w:b/>
          <w:bCs/>
          <w:sz w:val="24"/>
          <w:szCs w:val="24"/>
          <w:lang w:val="es-AR"/>
        </w:rPr>
      </w:pPr>
    </w:p>
    <w:p w14:paraId="3224F460" w14:textId="4EBFC6CA" w:rsidR="00816DC2" w:rsidRDefault="00816DC2" w:rsidP="005E5C7E">
      <w:pPr>
        <w:spacing w:line="360" w:lineRule="auto"/>
        <w:rPr>
          <w:rFonts w:ascii="Arial" w:hAnsi="Arial" w:cs="Arial"/>
          <w:b/>
          <w:bCs/>
          <w:sz w:val="24"/>
          <w:szCs w:val="24"/>
          <w:lang w:val="es-AR"/>
        </w:rPr>
      </w:pPr>
    </w:p>
    <w:p w14:paraId="2E3A0AE7" w14:textId="03C0F964" w:rsidR="00816DC2" w:rsidRDefault="00816DC2" w:rsidP="005E5C7E">
      <w:pPr>
        <w:spacing w:line="360" w:lineRule="auto"/>
        <w:rPr>
          <w:rFonts w:ascii="Arial" w:hAnsi="Arial" w:cs="Arial"/>
          <w:b/>
          <w:bCs/>
          <w:sz w:val="24"/>
          <w:szCs w:val="24"/>
          <w:lang w:val="es-AR"/>
        </w:rPr>
      </w:pPr>
    </w:p>
    <w:p w14:paraId="1D2C3105" w14:textId="43614F6E" w:rsidR="00816DC2" w:rsidRDefault="00816DC2" w:rsidP="005E5C7E">
      <w:pPr>
        <w:spacing w:line="360" w:lineRule="auto"/>
        <w:rPr>
          <w:rFonts w:ascii="Arial" w:hAnsi="Arial" w:cs="Arial"/>
          <w:b/>
          <w:bCs/>
          <w:sz w:val="24"/>
          <w:szCs w:val="24"/>
          <w:lang w:val="es-AR"/>
        </w:rPr>
      </w:pPr>
    </w:p>
    <w:p w14:paraId="0730F4CC" w14:textId="7C2BF4AC" w:rsidR="00816DC2" w:rsidRDefault="00816DC2" w:rsidP="005E5C7E">
      <w:pPr>
        <w:spacing w:line="360" w:lineRule="auto"/>
        <w:rPr>
          <w:rFonts w:ascii="Arial" w:hAnsi="Arial" w:cs="Arial"/>
          <w:b/>
          <w:bCs/>
          <w:sz w:val="24"/>
          <w:szCs w:val="24"/>
          <w:lang w:val="es-AR"/>
        </w:rPr>
      </w:pPr>
    </w:p>
    <w:p w14:paraId="3D565E06" w14:textId="3561E99E" w:rsidR="00816DC2" w:rsidRDefault="00816DC2" w:rsidP="005E5C7E">
      <w:pPr>
        <w:spacing w:line="360" w:lineRule="auto"/>
        <w:rPr>
          <w:rFonts w:ascii="Arial" w:hAnsi="Arial" w:cs="Arial"/>
          <w:b/>
          <w:bCs/>
          <w:sz w:val="24"/>
          <w:szCs w:val="24"/>
          <w:lang w:val="es-AR"/>
        </w:rPr>
      </w:pPr>
    </w:p>
    <w:p w14:paraId="084C1949" w14:textId="6A72B28D" w:rsidR="00816DC2" w:rsidRDefault="00816DC2" w:rsidP="005E5C7E">
      <w:pPr>
        <w:spacing w:line="360" w:lineRule="auto"/>
        <w:rPr>
          <w:rFonts w:ascii="Arial" w:hAnsi="Arial" w:cs="Arial"/>
          <w:b/>
          <w:bCs/>
          <w:sz w:val="24"/>
          <w:szCs w:val="24"/>
          <w:lang w:val="es-AR"/>
        </w:rPr>
      </w:pPr>
    </w:p>
    <w:p w14:paraId="4D38AB6E" w14:textId="12157D7F" w:rsidR="00816DC2" w:rsidRDefault="00816DC2" w:rsidP="005E5C7E">
      <w:pPr>
        <w:spacing w:line="360" w:lineRule="auto"/>
        <w:rPr>
          <w:rFonts w:ascii="Arial" w:hAnsi="Arial" w:cs="Arial"/>
          <w:b/>
          <w:bCs/>
          <w:sz w:val="24"/>
          <w:szCs w:val="24"/>
          <w:lang w:val="es-AR"/>
        </w:rPr>
      </w:pPr>
    </w:p>
    <w:p w14:paraId="5D7C1F24" w14:textId="7DC39625" w:rsidR="00816DC2" w:rsidRDefault="00816DC2" w:rsidP="005E5C7E">
      <w:pPr>
        <w:spacing w:line="360" w:lineRule="auto"/>
        <w:rPr>
          <w:rFonts w:ascii="Arial" w:hAnsi="Arial" w:cs="Arial"/>
          <w:b/>
          <w:bCs/>
          <w:sz w:val="24"/>
          <w:szCs w:val="24"/>
          <w:lang w:val="es-AR"/>
        </w:rPr>
      </w:pPr>
    </w:p>
    <w:p w14:paraId="53640320" w14:textId="3ED8BBDD" w:rsidR="00816DC2" w:rsidRDefault="00816DC2" w:rsidP="005E5C7E">
      <w:pPr>
        <w:spacing w:line="360" w:lineRule="auto"/>
        <w:rPr>
          <w:rFonts w:ascii="Arial" w:hAnsi="Arial" w:cs="Arial"/>
          <w:b/>
          <w:bCs/>
          <w:sz w:val="24"/>
          <w:szCs w:val="24"/>
          <w:lang w:val="es-AR"/>
        </w:rPr>
      </w:pPr>
    </w:p>
    <w:p w14:paraId="1BABF3F1" w14:textId="2EBA122F" w:rsidR="00816DC2" w:rsidRDefault="00816DC2" w:rsidP="005E5C7E">
      <w:pPr>
        <w:spacing w:line="360" w:lineRule="auto"/>
        <w:rPr>
          <w:rFonts w:ascii="Arial" w:hAnsi="Arial" w:cs="Arial"/>
          <w:b/>
          <w:bCs/>
          <w:sz w:val="24"/>
          <w:szCs w:val="24"/>
          <w:lang w:val="es-AR"/>
        </w:rPr>
      </w:pPr>
    </w:p>
    <w:p w14:paraId="3358604E" w14:textId="607351E6" w:rsidR="00816DC2" w:rsidRDefault="00816DC2" w:rsidP="005E5C7E">
      <w:pPr>
        <w:spacing w:line="360" w:lineRule="auto"/>
        <w:rPr>
          <w:rFonts w:ascii="Arial" w:hAnsi="Arial" w:cs="Arial"/>
          <w:b/>
          <w:bCs/>
          <w:sz w:val="24"/>
          <w:szCs w:val="24"/>
          <w:lang w:val="es-AR"/>
        </w:rPr>
      </w:pPr>
    </w:p>
    <w:p w14:paraId="4319BBEC" w14:textId="4D4B1EA1" w:rsidR="00816DC2" w:rsidRDefault="00816DC2" w:rsidP="005E5C7E">
      <w:pPr>
        <w:spacing w:line="360" w:lineRule="auto"/>
        <w:rPr>
          <w:rFonts w:ascii="Arial" w:hAnsi="Arial" w:cs="Arial"/>
          <w:b/>
          <w:bCs/>
          <w:sz w:val="24"/>
          <w:szCs w:val="24"/>
          <w:lang w:val="es-AR"/>
        </w:rPr>
      </w:pPr>
    </w:p>
    <w:p w14:paraId="55E2F4C8" w14:textId="7ED584E1" w:rsidR="00816DC2" w:rsidRDefault="00816DC2" w:rsidP="005E5C7E">
      <w:pPr>
        <w:spacing w:line="360" w:lineRule="auto"/>
        <w:rPr>
          <w:rFonts w:ascii="Arial" w:hAnsi="Arial" w:cs="Arial"/>
          <w:b/>
          <w:bCs/>
          <w:sz w:val="24"/>
          <w:szCs w:val="24"/>
          <w:lang w:val="es-AR"/>
        </w:rPr>
      </w:pPr>
    </w:p>
    <w:p w14:paraId="60579EFA" w14:textId="1C7AC4C0" w:rsidR="00816DC2" w:rsidRDefault="00816DC2" w:rsidP="005E5C7E">
      <w:pPr>
        <w:spacing w:line="360" w:lineRule="auto"/>
        <w:rPr>
          <w:rFonts w:ascii="Arial" w:hAnsi="Arial" w:cs="Arial"/>
          <w:b/>
          <w:bCs/>
          <w:sz w:val="24"/>
          <w:szCs w:val="24"/>
          <w:lang w:val="es-AR"/>
        </w:rPr>
      </w:pPr>
    </w:p>
    <w:p w14:paraId="2CDAAAC1" w14:textId="5BD58002" w:rsidR="00816DC2" w:rsidRDefault="00816DC2" w:rsidP="005E5C7E">
      <w:pPr>
        <w:spacing w:line="360" w:lineRule="auto"/>
        <w:rPr>
          <w:rFonts w:ascii="Arial" w:hAnsi="Arial" w:cs="Arial"/>
          <w:b/>
          <w:bCs/>
          <w:sz w:val="24"/>
          <w:szCs w:val="24"/>
          <w:lang w:val="es-AR"/>
        </w:rPr>
      </w:pPr>
    </w:p>
    <w:p w14:paraId="289CBB06" w14:textId="1FBF970B" w:rsidR="00816DC2" w:rsidRDefault="00816DC2" w:rsidP="005E5C7E">
      <w:pPr>
        <w:spacing w:line="360" w:lineRule="auto"/>
        <w:rPr>
          <w:rFonts w:ascii="Arial" w:hAnsi="Arial" w:cs="Arial"/>
          <w:b/>
          <w:bCs/>
          <w:sz w:val="24"/>
          <w:szCs w:val="24"/>
          <w:lang w:val="es-AR"/>
        </w:rPr>
      </w:pPr>
    </w:p>
    <w:p w14:paraId="14124DE0" w14:textId="1D424BCA" w:rsidR="00816DC2" w:rsidRDefault="00816DC2" w:rsidP="005E5C7E">
      <w:pPr>
        <w:spacing w:line="360" w:lineRule="auto"/>
        <w:rPr>
          <w:rFonts w:ascii="Arial" w:hAnsi="Arial" w:cs="Arial"/>
          <w:b/>
          <w:bCs/>
          <w:sz w:val="24"/>
          <w:szCs w:val="24"/>
          <w:lang w:val="es-AR"/>
        </w:rPr>
      </w:pPr>
    </w:p>
    <w:p w14:paraId="3D4FFEB4" w14:textId="16084290" w:rsidR="00816DC2" w:rsidRPr="009D3CAF" w:rsidRDefault="00816DC2" w:rsidP="00816DC2">
      <w:pPr>
        <w:spacing w:line="360" w:lineRule="auto"/>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sidR="006C5BE0">
        <w:rPr>
          <w:rFonts w:ascii="Times New Roman" w:hAnsi="Times New Roman" w:cs="Times New Roman"/>
          <w:b/>
          <w:color w:val="1C6194" w:themeColor="accent2" w:themeShade="BF"/>
          <w:sz w:val="36"/>
          <w:szCs w:val="36"/>
          <w:lang w:val="es-ES"/>
        </w:rPr>
        <w:t>El peón se convierte en rey por problemas de intereses. _Separete Paths.</w:t>
      </w:r>
    </w:p>
    <w:p w14:paraId="40EB0693" w14:textId="77777777" w:rsidR="00816DC2" w:rsidRPr="00CB40F1" w:rsidRDefault="00816DC2" w:rsidP="00816DC2">
      <w:pPr>
        <w:rPr>
          <w:rFonts w:ascii="Times New Roman" w:hAnsi="Times New Roman" w:cs="Times New Roman"/>
          <w:b/>
          <w:color w:val="1C6194" w:themeColor="accent2" w:themeShade="BF"/>
          <w:sz w:val="24"/>
          <w:szCs w:val="24"/>
          <w:lang w:val="es-ES"/>
        </w:rPr>
      </w:pPr>
    </w:p>
    <w:p w14:paraId="1367FE50" w14:textId="77777777" w:rsidR="00816DC2" w:rsidRPr="00970B83" w:rsidRDefault="00816DC2" w:rsidP="00816DC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w:t>
      </w:r>
      <w:r w:rsidRPr="00CB40F1">
        <w:rPr>
          <w:rFonts w:ascii="Calibri" w:hAnsi="Calibri" w:cs="Calibri"/>
          <w:b/>
          <w:color w:val="2683C6" w:themeColor="accent2"/>
          <w:sz w:val="36"/>
          <w:szCs w:val="36"/>
          <w:lang w:val="es-ES"/>
        </w:rPr>
        <w:t xml:space="preserve"> 1</w:t>
      </w:r>
    </w:p>
    <w:p w14:paraId="1793EC6D" w14:textId="77777777" w:rsidR="00816DC2" w:rsidRPr="00CB40F1" w:rsidRDefault="00816DC2" w:rsidP="00816DC2">
      <w:pPr>
        <w:rPr>
          <w:rFonts w:ascii="Times New Roman" w:hAnsi="Times New Roman" w:cs="Times New Roman"/>
          <w:b/>
          <w:color w:val="1C6194" w:themeColor="accent2" w:themeShade="BF"/>
          <w:sz w:val="36"/>
          <w:szCs w:val="36"/>
          <w:lang w:val="es-ES"/>
        </w:rPr>
      </w:pPr>
    </w:p>
    <w:p w14:paraId="2687DB22" w14:textId="0B23CD20" w:rsidR="006C5BE0" w:rsidRDefault="00D451F6" w:rsidP="00816DC2">
      <w:pPr>
        <w:spacing w:line="360" w:lineRule="auto"/>
        <w:rPr>
          <w:rFonts w:ascii="Arial" w:hAnsi="Arial" w:cs="Arial"/>
          <w:b/>
          <w:bCs/>
          <w:sz w:val="24"/>
          <w:szCs w:val="24"/>
          <w:lang w:val="es-AR"/>
        </w:rPr>
      </w:pPr>
      <w:r>
        <w:rPr>
          <w:rFonts w:ascii="Arial" w:hAnsi="Arial" w:cs="Arial"/>
          <w:b/>
          <w:bCs/>
          <w:sz w:val="24"/>
          <w:szCs w:val="24"/>
          <w:lang w:val="es-AR"/>
        </w:rPr>
        <w:t>sadsadsad</w:t>
      </w:r>
    </w:p>
    <w:p w14:paraId="6901140B" w14:textId="696ADB6F" w:rsidR="006C5BE0" w:rsidRDefault="006C5BE0" w:rsidP="00816DC2">
      <w:pPr>
        <w:spacing w:line="360" w:lineRule="auto"/>
        <w:rPr>
          <w:rFonts w:ascii="Arial" w:hAnsi="Arial" w:cs="Arial"/>
          <w:b/>
          <w:bCs/>
          <w:sz w:val="24"/>
          <w:szCs w:val="24"/>
          <w:lang w:val="es-AR"/>
        </w:rPr>
      </w:pPr>
    </w:p>
    <w:p w14:paraId="437131AD" w14:textId="688B9974" w:rsidR="006C5BE0" w:rsidRDefault="006C5BE0" w:rsidP="00816DC2">
      <w:pPr>
        <w:spacing w:line="360" w:lineRule="auto"/>
        <w:rPr>
          <w:rFonts w:ascii="Arial" w:hAnsi="Arial" w:cs="Arial"/>
          <w:b/>
          <w:bCs/>
          <w:sz w:val="24"/>
          <w:szCs w:val="24"/>
          <w:lang w:val="es-AR"/>
        </w:rPr>
      </w:pPr>
    </w:p>
    <w:p w14:paraId="4E8AEEA7" w14:textId="42F24BA4" w:rsidR="006C5BE0" w:rsidRDefault="006C5BE0" w:rsidP="00816DC2">
      <w:pPr>
        <w:spacing w:line="360" w:lineRule="auto"/>
        <w:rPr>
          <w:rFonts w:ascii="Arial" w:hAnsi="Arial" w:cs="Arial"/>
          <w:b/>
          <w:bCs/>
          <w:sz w:val="24"/>
          <w:szCs w:val="24"/>
          <w:lang w:val="es-AR"/>
        </w:rPr>
      </w:pPr>
    </w:p>
    <w:p w14:paraId="644CBDA6" w14:textId="6F1478CC" w:rsidR="006C5BE0" w:rsidRDefault="006C5BE0" w:rsidP="00816DC2">
      <w:pPr>
        <w:spacing w:line="360" w:lineRule="auto"/>
        <w:rPr>
          <w:rFonts w:ascii="Arial" w:hAnsi="Arial" w:cs="Arial"/>
          <w:b/>
          <w:bCs/>
          <w:sz w:val="24"/>
          <w:szCs w:val="24"/>
          <w:lang w:val="es-AR"/>
        </w:rPr>
      </w:pPr>
    </w:p>
    <w:p w14:paraId="7F6B0EBC" w14:textId="49214067" w:rsidR="006C5BE0" w:rsidRDefault="006C5BE0" w:rsidP="00816DC2">
      <w:pPr>
        <w:spacing w:line="360" w:lineRule="auto"/>
        <w:rPr>
          <w:rFonts w:ascii="Arial" w:hAnsi="Arial" w:cs="Arial"/>
          <w:b/>
          <w:bCs/>
          <w:sz w:val="24"/>
          <w:szCs w:val="24"/>
          <w:lang w:val="es-AR"/>
        </w:rPr>
      </w:pPr>
    </w:p>
    <w:p w14:paraId="1BB07DDF" w14:textId="5CD98E4E" w:rsidR="006C5BE0" w:rsidRDefault="006C5BE0" w:rsidP="00816DC2">
      <w:pPr>
        <w:spacing w:line="360" w:lineRule="auto"/>
        <w:rPr>
          <w:rFonts w:ascii="Arial" w:hAnsi="Arial" w:cs="Arial"/>
          <w:b/>
          <w:bCs/>
          <w:sz w:val="24"/>
          <w:szCs w:val="24"/>
          <w:lang w:val="es-AR"/>
        </w:rPr>
      </w:pPr>
    </w:p>
    <w:p w14:paraId="21352C51" w14:textId="0FF1DB12" w:rsidR="006C5BE0" w:rsidRDefault="006C5BE0" w:rsidP="00816DC2">
      <w:pPr>
        <w:spacing w:line="360" w:lineRule="auto"/>
        <w:rPr>
          <w:rFonts w:ascii="Arial" w:hAnsi="Arial" w:cs="Arial"/>
          <w:b/>
          <w:bCs/>
          <w:sz w:val="24"/>
          <w:szCs w:val="24"/>
          <w:lang w:val="es-AR"/>
        </w:rPr>
      </w:pPr>
    </w:p>
    <w:p w14:paraId="4C6E0B7E" w14:textId="34BBC554" w:rsidR="006C5BE0" w:rsidRDefault="006C5BE0" w:rsidP="00816DC2">
      <w:pPr>
        <w:spacing w:line="360" w:lineRule="auto"/>
        <w:rPr>
          <w:rFonts w:ascii="Arial" w:hAnsi="Arial" w:cs="Arial"/>
          <w:b/>
          <w:bCs/>
          <w:sz w:val="24"/>
          <w:szCs w:val="24"/>
          <w:lang w:val="es-AR"/>
        </w:rPr>
      </w:pPr>
    </w:p>
    <w:p w14:paraId="228DF837" w14:textId="3B782182" w:rsidR="006C5BE0" w:rsidRDefault="006C5BE0" w:rsidP="00816DC2">
      <w:pPr>
        <w:spacing w:line="360" w:lineRule="auto"/>
        <w:rPr>
          <w:rFonts w:ascii="Arial" w:hAnsi="Arial" w:cs="Arial"/>
          <w:b/>
          <w:bCs/>
          <w:sz w:val="24"/>
          <w:szCs w:val="24"/>
          <w:lang w:val="es-AR"/>
        </w:rPr>
      </w:pPr>
    </w:p>
    <w:p w14:paraId="0AAA55AA" w14:textId="43A521A4" w:rsidR="006C5BE0" w:rsidRDefault="006C5BE0" w:rsidP="00816DC2">
      <w:pPr>
        <w:spacing w:line="360" w:lineRule="auto"/>
        <w:rPr>
          <w:rFonts w:ascii="Arial" w:hAnsi="Arial" w:cs="Arial"/>
          <w:b/>
          <w:bCs/>
          <w:sz w:val="24"/>
          <w:szCs w:val="24"/>
          <w:lang w:val="es-AR"/>
        </w:rPr>
      </w:pPr>
    </w:p>
    <w:p w14:paraId="310863F9" w14:textId="29F027AB" w:rsidR="006C5BE0" w:rsidRDefault="006C5BE0" w:rsidP="00816DC2">
      <w:pPr>
        <w:spacing w:line="360" w:lineRule="auto"/>
        <w:rPr>
          <w:rFonts w:ascii="Arial" w:hAnsi="Arial" w:cs="Arial"/>
          <w:b/>
          <w:bCs/>
          <w:sz w:val="24"/>
          <w:szCs w:val="24"/>
          <w:lang w:val="es-AR"/>
        </w:rPr>
      </w:pPr>
    </w:p>
    <w:p w14:paraId="7D2E8749" w14:textId="7D08F640" w:rsidR="006C5BE0" w:rsidRDefault="006C5BE0" w:rsidP="00816DC2">
      <w:pPr>
        <w:spacing w:line="360" w:lineRule="auto"/>
        <w:rPr>
          <w:rFonts w:ascii="Arial" w:hAnsi="Arial" w:cs="Arial"/>
          <w:b/>
          <w:bCs/>
          <w:sz w:val="24"/>
          <w:szCs w:val="24"/>
          <w:lang w:val="es-AR"/>
        </w:rPr>
      </w:pPr>
    </w:p>
    <w:p w14:paraId="5BDBE378" w14:textId="1DB253EE" w:rsidR="006C5BE0" w:rsidRDefault="006C5BE0" w:rsidP="00816DC2">
      <w:pPr>
        <w:spacing w:line="360" w:lineRule="auto"/>
        <w:rPr>
          <w:rFonts w:ascii="Arial" w:hAnsi="Arial" w:cs="Arial"/>
          <w:b/>
          <w:bCs/>
          <w:sz w:val="24"/>
          <w:szCs w:val="24"/>
          <w:lang w:val="es-AR"/>
        </w:rPr>
      </w:pPr>
    </w:p>
    <w:p w14:paraId="5D4A8310" w14:textId="0E92E019" w:rsidR="006C5BE0" w:rsidRDefault="006C5BE0" w:rsidP="00816DC2">
      <w:pPr>
        <w:spacing w:line="360" w:lineRule="auto"/>
        <w:rPr>
          <w:rFonts w:ascii="Arial" w:hAnsi="Arial" w:cs="Arial"/>
          <w:b/>
          <w:bCs/>
          <w:sz w:val="24"/>
          <w:szCs w:val="24"/>
          <w:lang w:val="es-AR"/>
        </w:rPr>
      </w:pPr>
    </w:p>
    <w:p w14:paraId="33ABC60C" w14:textId="5FD97F38" w:rsidR="006C5BE0" w:rsidRDefault="006C5BE0" w:rsidP="00816DC2">
      <w:pPr>
        <w:spacing w:line="360" w:lineRule="auto"/>
        <w:rPr>
          <w:rFonts w:ascii="Arial" w:hAnsi="Arial" w:cs="Arial"/>
          <w:b/>
          <w:bCs/>
          <w:sz w:val="24"/>
          <w:szCs w:val="24"/>
          <w:lang w:val="es-AR"/>
        </w:rPr>
      </w:pPr>
    </w:p>
    <w:p w14:paraId="35F25E69" w14:textId="2E1CBE88" w:rsidR="006C5BE0" w:rsidRDefault="006C5BE0" w:rsidP="00816DC2">
      <w:pPr>
        <w:spacing w:line="360" w:lineRule="auto"/>
        <w:rPr>
          <w:rFonts w:ascii="Arial" w:hAnsi="Arial" w:cs="Arial"/>
          <w:b/>
          <w:bCs/>
          <w:sz w:val="24"/>
          <w:szCs w:val="24"/>
          <w:lang w:val="es-AR"/>
        </w:rPr>
      </w:pPr>
    </w:p>
    <w:p w14:paraId="1FC63FD3" w14:textId="138B4205" w:rsidR="006C5BE0" w:rsidRDefault="006C5BE0" w:rsidP="00816DC2">
      <w:pPr>
        <w:spacing w:line="360" w:lineRule="auto"/>
        <w:rPr>
          <w:rFonts w:ascii="Arial" w:hAnsi="Arial" w:cs="Arial"/>
          <w:b/>
          <w:bCs/>
          <w:sz w:val="24"/>
          <w:szCs w:val="24"/>
          <w:lang w:val="es-AR"/>
        </w:rPr>
      </w:pPr>
    </w:p>
    <w:p w14:paraId="60706E6A" w14:textId="5448C5FA" w:rsidR="006C5BE0" w:rsidRDefault="006C5BE0" w:rsidP="00816DC2">
      <w:pPr>
        <w:spacing w:line="360" w:lineRule="auto"/>
        <w:rPr>
          <w:rFonts w:ascii="Arial" w:hAnsi="Arial" w:cs="Arial"/>
          <w:b/>
          <w:bCs/>
          <w:sz w:val="24"/>
          <w:szCs w:val="24"/>
          <w:lang w:val="es-AR"/>
        </w:rPr>
      </w:pPr>
    </w:p>
    <w:p w14:paraId="06DFF020" w14:textId="580BA91B" w:rsidR="006C5BE0" w:rsidRDefault="006C5BE0" w:rsidP="00816DC2">
      <w:pPr>
        <w:spacing w:line="360" w:lineRule="auto"/>
        <w:rPr>
          <w:rFonts w:ascii="Arial" w:hAnsi="Arial" w:cs="Arial"/>
          <w:b/>
          <w:bCs/>
          <w:sz w:val="24"/>
          <w:szCs w:val="24"/>
          <w:lang w:val="es-AR"/>
        </w:rPr>
      </w:pPr>
    </w:p>
    <w:p w14:paraId="52635476" w14:textId="27FB4154" w:rsidR="006C5BE0" w:rsidRDefault="006C5BE0" w:rsidP="00816DC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t xml:space="preserve">Epílogo: </w:t>
      </w:r>
      <w:r w:rsidR="007A631E">
        <w:rPr>
          <w:rFonts w:ascii="Times New Roman" w:hAnsi="Times New Roman" w:cs="Times New Roman"/>
          <w:b/>
          <w:color w:val="1C6194" w:themeColor="accent2" w:themeShade="BF"/>
          <w:sz w:val="36"/>
          <w:szCs w:val="36"/>
          <w:lang w:val="es-AR"/>
        </w:rPr>
        <w:t>Hacia la ciudad más cara del mundo en busca de fortuna</w:t>
      </w:r>
      <w:r w:rsidR="0018127B">
        <w:rPr>
          <w:rFonts w:ascii="Times New Roman" w:hAnsi="Times New Roman" w:cs="Times New Roman"/>
          <w:b/>
          <w:color w:val="1C6194" w:themeColor="accent2" w:themeShade="BF"/>
          <w:sz w:val="36"/>
          <w:szCs w:val="36"/>
          <w:lang w:val="es-AR"/>
        </w:rPr>
        <w:t>. _Far From Home</w:t>
      </w:r>
    </w:p>
    <w:p w14:paraId="13624DD1" w14:textId="77777777" w:rsidR="00816DC2" w:rsidRDefault="00816DC2" w:rsidP="005E5C7E">
      <w:pPr>
        <w:spacing w:line="360" w:lineRule="auto"/>
        <w:rPr>
          <w:rFonts w:ascii="Arial" w:hAnsi="Arial" w:cs="Arial"/>
          <w:b/>
          <w:bCs/>
          <w:sz w:val="24"/>
          <w:szCs w:val="24"/>
          <w:lang w:val="es-AR"/>
        </w:rPr>
      </w:pPr>
    </w:p>
    <w:p w14:paraId="1B79B281" w14:textId="77777777" w:rsidR="005E5C7E" w:rsidRDefault="005E5C7E" w:rsidP="005E5C7E">
      <w:pPr>
        <w:spacing w:line="360" w:lineRule="auto"/>
        <w:rPr>
          <w:rFonts w:ascii="Arial" w:hAnsi="Arial" w:cs="Arial"/>
          <w:b/>
          <w:bCs/>
          <w:sz w:val="24"/>
          <w:szCs w:val="24"/>
          <w:lang w:val="es-AR"/>
        </w:rPr>
      </w:pPr>
    </w:p>
    <w:p w14:paraId="26C1BF27" w14:textId="208945F1" w:rsidR="005E5C7E" w:rsidRDefault="00D451F6" w:rsidP="005E5C7E">
      <w:pPr>
        <w:spacing w:line="360" w:lineRule="auto"/>
        <w:rPr>
          <w:rFonts w:ascii="Arial" w:hAnsi="Arial" w:cs="Arial"/>
          <w:b/>
          <w:bCs/>
          <w:sz w:val="24"/>
          <w:szCs w:val="24"/>
          <w:lang w:val="es-AR"/>
        </w:rPr>
      </w:pPr>
      <w:r>
        <w:rPr>
          <w:rFonts w:ascii="Arial" w:hAnsi="Arial" w:cs="Arial"/>
          <w:b/>
          <w:bCs/>
          <w:sz w:val="24"/>
          <w:szCs w:val="24"/>
          <w:lang w:val="es-AR"/>
        </w:rPr>
        <w:t xml:space="preserve">Domingo 30 lee los informes de que a donde va </w:t>
      </w:r>
      <w:r w:rsidR="007A631E">
        <w:rPr>
          <w:rFonts w:ascii="Arial" w:hAnsi="Arial" w:cs="Arial"/>
          <w:b/>
          <w:bCs/>
          <w:sz w:val="24"/>
          <w:szCs w:val="24"/>
          <w:lang w:val="es-AR"/>
        </w:rPr>
        <w:t>no tiene aliados y tiene que ir con mucho cuidado</w:t>
      </w:r>
    </w:p>
    <w:p w14:paraId="00CE1D45" w14:textId="7E45805B" w:rsidR="00D451F6" w:rsidRDefault="00D451F6" w:rsidP="005E5C7E">
      <w:pPr>
        <w:spacing w:line="360" w:lineRule="auto"/>
        <w:rPr>
          <w:rFonts w:ascii="Arial" w:hAnsi="Arial" w:cs="Arial"/>
          <w:b/>
          <w:bCs/>
          <w:sz w:val="24"/>
          <w:szCs w:val="24"/>
          <w:lang w:val="es-AR"/>
        </w:rPr>
      </w:pPr>
    </w:p>
    <w:p w14:paraId="4B5A2E47" w14:textId="1E3357F4" w:rsidR="00D451F6" w:rsidRDefault="00D451F6" w:rsidP="005E5C7E">
      <w:pPr>
        <w:spacing w:line="360" w:lineRule="auto"/>
        <w:rPr>
          <w:rFonts w:ascii="Arial" w:hAnsi="Arial" w:cs="Arial"/>
          <w:b/>
          <w:bCs/>
          <w:sz w:val="24"/>
          <w:szCs w:val="24"/>
          <w:lang w:val="es-AR"/>
        </w:rPr>
      </w:pPr>
      <w:r>
        <w:rPr>
          <w:rFonts w:ascii="Arial" w:hAnsi="Arial" w:cs="Arial"/>
          <w:b/>
          <w:bCs/>
          <w:sz w:val="24"/>
          <w:szCs w:val="24"/>
          <w:lang w:val="es-AR"/>
        </w:rPr>
        <w:t xml:space="preserve">Llega a </w:t>
      </w:r>
      <w:r w:rsidR="007A631E">
        <w:rPr>
          <w:rFonts w:ascii="Arial" w:hAnsi="Arial" w:cs="Arial"/>
          <w:b/>
          <w:bCs/>
          <w:sz w:val="24"/>
          <w:szCs w:val="24"/>
          <w:lang w:val="es-AR"/>
        </w:rPr>
        <w:t>Emiratos Árabes Unidos</w:t>
      </w:r>
      <w:r>
        <w:rPr>
          <w:rFonts w:ascii="Arial" w:hAnsi="Arial" w:cs="Arial"/>
          <w:b/>
          <w:bCs/>
          <w:sz w:val="24"/>
          <w:szCs w:val="24"/>
          <w:lang w:val="es-AR"/>
        </w:rPr>
        <w:t xml:space="preserve"> el lunes 31 fecha </w:t>
      </w:r>
      <w:r w:rsidR="007A631E">
        <w:rPr>
          <w:rFonts w:ascii="Arial" w:hAnsi="Arial" w:cs="Arial"/>
          <w:b/>
          <w:bCs/>
          <w:sz w:val="24"/>
          <w:szCs w:val="24"/>
          <w:lang w:val="es-AR"/>
        </w:rPr>
        <w:t>Japón</w:t>
      </w:r>
      <w:r>
        <w:rPr>
          <w:rFonts w:ascii="Arial" w:hAnsi="Arial" w:cs="Arial"/>
          <w:b/>
          <w:bCs/>
          <w:sz w:val="24"/>
          <w:szCs w:val="24"/>
          <w:lang w:val="es-AR"/>
        </w:rPr>
        <w:t>.</w:t>
      </w:r>
    </w:p>
    <w:p w14:paraId="71CF0F29" w14:textId="77777777" w:rsidR="005E5C7E" w:rsidRDefault="005E5C7E" w:rsidP="005E5C7E">
      <w:pPr>
        <w:spacing w:line="360" w:lineRule="auto"/>
        <w:rPr>
          <w:rFonts w:ascii="Arial" w:hAnsi="Arial" w:cs="Arial"/>
          <w:b/>
          <w:bCs/>
          <w:sz w:val="24"/>
          <w:szCs w:val="24"/>
          <w:lang w:val="es-AR"/>
        </w:rPr>
      </w:pPr>
    </w:p>
    <w:p w14:paraId="2F85897D" w14:textId="77777777" w:rsidR="005E5C7E" w:rsidRDefault="005E5C7E" w:rsidP="005E5C7E">
      <w:pPr>
        <w:spacing w:line="360" w:lineRule="auto"/>
        <w:rPr>
          <w:rFonts w:ascii="Arial" w:hAnsi="Arial" w:cs="Arial"/>
          <w:b/>
          <w:bCs/>
          <w:sz w:val="24"/>
          <w:szCs w:val="24"/>
          <w:lang w:val="es-AR"/>
        </w:rPr>
      </w:pPr>
    </w:p>
    <w:p w14:paraId="30F841F9" w14:textId="77777777" w:rsidR="005E5C7E" w:rsidRDefault="005E5C7E" w:rsidP="005E5C7E">
      <w:pPr>
        <w:spacing w:line="360" w:lineRule="auto"/>
        <w:rPr>
          <w:rFonts w:ascii="Arial" w:hAnsi="Arial" w:cs="Arial"/>
          <w:b/>
          <w:bCs/>
          <w:sz w:val="24"/>
          <w:szCs w:val="24"/>
          <w:lang w:val="es-AR"/>
        </w:rPr>
      </w:pPr>
    </w:p>
    <w:p w14:paraId="3F07C4D3" w14:textId="77777777" w:rsidR="005E5C7E" w:rsidRDefault="005E5C7E" w:rsidP="005E5C7E">
      <w:pPr>
        <w:spacing w:line="360" w:lineRule="auto"/>
        <w:rPr>
          <w:rFonts w:ascii="Arial" w:hAnsi="Arial" w:cs="Arial"/>
          <w:b/>
          <w:bCs/>
          <w:sz w:val="24"/>
          <w:szCs w:val="24"/>
          <w:lang w:val="es-AR"/>
        </w:rPr>
      </w:pPr>
    </w:p>
    <w:p w14:paraId="2816A48D" w14:textId="77777777" w:rsidR="005E5C7E" w:rsidRDefault="005E5C7E" w:rsidP="005E5C7E">
      <w:pPr>
        <w:spacing w:line="360" w:lineRule="auto"/>
        <w:rPr>
          <w:rFonts w:ascii="Arial" w:hAnsi="Arial" w:cs="Arial"/>
          <w:b/>
          <w:bCs/>
          <w:sz w:val="24"/>
          <w:szCs w:val="24"/>
          <w:lang w:val="es-AR"/>
        </w:rPr>
      </w:pPr>
    </w:p>
    <w:p w14:paraId="07B37D28" w14:textId="77777777" w:rsidR="005E5C7E" w:rsidRDefault="005E5C7E" w:rsidP="005E5C7E">
      <w:pPr>
        <w:spacing w:line="360" w:lineRule="auto"/>
        <w:rPr>
          <w:rFonts w:ascii="Arial" w:hAnsi="Arial" w:cs="Arial"/>
          <w:b/>
          <w:bCs/>
          <w:sz w:val="24"/>
          <w:szCs w:val="24"/>
          <w:lang w:val="es-AR"/>
        </w:rPr>
      </w:pPr>
    </w:p>
    <w:p w14:paraId="0BD52966" w14:textId="77777777" w:rsidR="005E5C7E" w:rsidRDefault="005E5C7E" w:rsidP="005E5C7E">
      <w:pPr>
        <w:spacing w:line="360" w:lineRule="auto"/>
        <w:rPr>
          <w:rFonts w:ascii="Arial" w:hAnsi="Arial" w:cs="Arial"/>
          <w:b/>
          <w:bCs/>
          <w:sz w:val="24"/>
          <w:szCs w:val="24"/>
          <w:lang w:val="es-AR"/>
        </w:rPr>
      </w:pPr>
    </w:p>
    <w:p w14:paraId="0BA1D492" w14:textId="77777777" w:rsidR="005E5C7E" w:rsidRDefault="005E5C7E" w:rsidP="005E5C7E">
      <w:pPr>
        <w:spacing w:line="360" w:lineRule="auto"/>
        <w:rPr>
          <w:rFonts w:ascii="Arial" w:hAnsi="Arial" w:cs="Arial"/>
          <w:b/>
          <w:bCs/>
          <w:sz w:val="24"/>
          <w:szCs w:val="24"/>
          <w:lang w:val="es-AR"/>
        </w:rPr>
      </w:pPr>
    </w:p>
    <w:p w14:paraId="5A64A673" w14:textId="77777777" w:rsidR="005E5C7E" w:rsidRDefault="005E5C7E" w:rsidP="005E5C7E">
      <w:pPr>
        <w:spacing w:line="360" w:lineRule="auto"/>
        <w:rPr>
          <w:rFonts w:ascii="Arial" w:hAnsi="Arial" w:cs="Arial"/>
          <w:b/>
          <w:bCs/>
          <w:sz w:val="24"/>
          <w:szCs w:val="24"/>
          <w:lang w:val="es-AR"/>
        </w:rPr>
      </w:pPr>
    </w:p>
    <w:p w14:paraId="62527992" w14:textId="77777777" w:rsidR="005E5C7E" w:rsidRDefault="005E5C7E" w:rsidP="005E5C7E">
      <w:pPr>
        <w:spacing w:line="360" w:lineRule="auto"/>
        <w:rPr>
          <w:rFonts w:ascii="Arial" w:hAnsi="Arial" w:cs="Arial"/>
          <w:b/>
          <w:bCs/>
          <w:sz w:val="24"/>
          <w:szCs w:val="24"/>
          <w:lang w:val="es-AR"/>
        </w:rPr>
      </w:pPr>
    </w:p>
    <w:p w14:paraId="110EB02E" w14:textId="77777777" w:rsidR="005E5C7E" w:rsidRDefault="005E5C7E" w:rsidP="005E5C7E">
      <w:pPr>
        <w:spacing w:line="360" w:lineRule="auto"/>
        <w:rPr>
          <w:rFonts w:ascii="Arial" w:hAnsi="Arial" w:cs="Arial"/>
          <w:b/>
          <w:bCs/>
          <w:sz w:val="24"/>
          <w:szCs w:val="24"/>
          <w:lang w:val="es-AR"/>
        </w:rPr>
      </w:pPr>
    </w:p>
    <w:p w14:paraId="7B899BE4" w14:textId="77777777" w:rsidR="005E5C7E" w:rsidRDefault="005E5C7E" w:rsidP="005E5C7E">
      <w:pPr>
        <w:spacing w:line="360" w:lineRule="auto"/>
        <w:rPr>
          <w:rFonts w:ascii="Arial" w:hAnsi="Arial" w:cs="Arial"/>
          <w:b/>
          <w:bCs/>
          <w:sz w:val="24"/>
          <w:szCs w:val="24"/>
          <w:lang w:val="es-AR"/>
        </w:rPr>
      </w:pPr>
    </w:p>
    <w:p w14:paraId="692E6918" w14:textId="77777777" w:rsidR="005E5C7E" w:rsidRDefault="005E5C7E" w:rsidP="005E5C7E">
      <w:pPr>
        <w:spacing w:line="360" w:lineRule="auto"/>
        <w:rPr>
          <w:rFonts w:ascii="Arial" w:hAnsi="Arial" w:cs="Arial"/>
          <w:b/>
          <w:bCs/>
          <w:sz w:val="24"/>
          <w:szCs w:val="24"/>
          <w:lang w:val="es-AR"/>
        </w:rPr>
      </w:pPr>
    </w:p>
    <w:p w14:paraId="3482B3E2" w14:textId="77777777" w:rsidR="005E5C7E" w:rsidRDefault="005E5C7E" w:rsidP="005E5C7E">
      <w:pPr>
        <w:spacing w:line="360" w:lineRule="auto"/>
        <w:rPr>
          <w:rFonts w:ascii="Arial" w:hAnsi="Arial" w:cs="Arial"/>
          <w:b/>
          <w:bCs/>
          <w:sz w:val="24"/>
          <w:szCs w:val="24"/>
          <w:lang w:val="es-AR"/>
        </w:rPr>
      </w:pPr>
    </w:p>
    <w:p w14:paraId="153BA9BD" w14:textId="77777777" w:rsidR="005E5C7E" w:rsidRDefault="005E5C7E" w:rsidP="005E5C7E">
      <w:pPr>
        <w:spacing w:line="360" w:lineRule="auto"/>
        <w:rPr>
          <w:rFonts w:ascii="Arial" w:hAnsi="Arial" w:cs="Arial"/>
          <w:b/>
          <w:bCs/>
          <w:sz w:val="24"/>
          <w:szCs w:val="24"/>
          <w:lang w:val="es-AR"/>
        </w:rPr>
      </w:pPr>
    </w:p>
    <w:p w14:paraId="2CEB79D3" w14:textId="77777777" w:rsidR="005E5C7E" w:rsidRDefault="005E5C7E" w:rsidP="005E5C7E">
      <w:pPr>
        <w:spacing w:line="360" w:lineRule="auto"/>
        <w:rPr>
          <w:rFonts w:ascii="Arial" w:hAnsi="Arial" w:cs="Arial"/>
          <w:b/>
          <w:bCs/>
          <w:sz w:val="24"/>
          <w:szCs w:val="24"/>
          <w:lang w:val="es-AR"/>
        </w:rPr>
      </w:pPr>
    </w:p>
    <w:p w14:paraId="60AD560A" w14:textId="77777777" w:rsidR="005E5C7E" w:rsidRDefault="005E5C7E" w:rsidP="005E5C7E">
      <w:pPr>
        <w:spacing w:line="360" w:lineRule="auto"/>
        <w:rPr>
          <w:rFonts w:ascii="Arial" w:hAnsi="Arial" w:cs="Arial"/>
          <w:b/>
          <w:bCs/>
          <w:sz w:val="24"/>
          <w:szCs w:val="24"/>
          <w:lang w:val="es-AR"/>
        </w:rPr>
      </w:pPr>
    </w:p>
    <w:p w14:paraId="74CA94EC" w14:textId="77777777" w:rsidR="005E5C7E" w:rsidRDefault="005E5C7E" w:rsidP="005E5C7E">
      <w:pPr>
        <w:spacing w:line="360" w:lineRule="auto"/>
        <w:rPr>
          <w:rFonts w:ascii="Arial" w:hAnsi="Arial" w:cs="Arial"/>
          <w:b/>
          <w:bCs/>
          <w:sz w:val="24"/>
          <w:szCs w:val="24"/>
          <w:lang w:val="es-AR"/>
        </w:rPr>
      </w:pPr>
    </w:p>
    <w:p w14:paraId="1AC01307" w14:textId="77777777" w:rsidR="005E5C7E" w:rsidRDefault="005E5C7E" w:rsidP="005E5C7E">
      <w:pPr>
        <w:spacing w:line="360" w:lineRule="auto"/>
        <w:rPr>
          <w:rFonts w:ascii="Arial" w:hAnsi="Arial" w:cs="Arial"/>
          <w:b/>
          <w:bCs/>
          <w:sz w:val="24"/>
          <w:szCs w:val="24"/>
          <w:lang w:val="es-AR"/>
        </w:rPr>
      </w:pPr>
    </w:p>
    <w:p w14:paraId="55A6BF98" w14:textId="77777777" w:rsidR="005E5C7E" w:rsidRDefault="005E5C7E" w:rsidP="005E5C7E">
      <w:pPr>
        <w:spacing w:line="360" w:lineRule="auto"/>
        <w:rPr>
          <w:rFonts w:ascii="Arial" w:hAnsi="Arial" w:cs="Arial"/>
          <w:b/>
          <w:bCs/>
          <w:sz w:val="24"/>
          <w:szCs w:val="24"/>
          <w:lang w:val="es-AR"/>
        </w:rPr>
      </w:pPr>
    </w:p>
    <w:p w14:paraId="79111211" w14:textId="77777777" w:rsidR="005E5C7E" w:rsidRDefault="005E5C7E" w:rsidP="005E5C7E">
      <w:pPr>
        <w:spacing w:line="360" w:lineRule="auto"/>
        <w:rPr>
          <w:rFonts w:ascii="Arial" w:hAnsi="Arial" w:cs="Arial"/>
          <w:b/>
          <w:bCs/>
          <w:sz w:val="24"/>
          <w:szCs w:val="24"/>
          <w:lang w:val="es-AR"/>
        </w:rPr>
      </w:pPr>
    </w:p>
    <w:p w14:paraId="1EEF0CF1" w14:textId="77777777" w:rsidR="005E5C7E" w:rsidRDefault="005E5C7E" w:rsidP="005E5C7E">
      <w:pPr>
        <w:spacing w:line="360" w:lineRule="auto"/>
        <w:rPr>
          <w:rFonts w:ascii="Arial" w:hAnsi="Arial" w:cs="Arial"/>
          <w:b/>
          <w:bCs/>
          <w:sz w:val="24"/>
          <w:szCs w:val="24"/>
          <w:lang w:val="es-AR"/>
        </w:rPr>
      </w:pPr>
    </w:p>
    <w:p w14:paraId="53D02947" w14:textId="77777777" w:rsidR="005E5C7E" w:rsidRDefault="005E5C7E" w:rsidP="005E5C7E">
      <w:pPr>
        <w:spacing w:line="360" w:lineRule="auto"/>
        <w:rPr>
          <w:rFonts w:ascii="Arial" w:hAnsi="Arial" w:cs="Arial"/>
          <w:b/>
          <w:bCs/>
          <w:sz w:val="24"/>
          <w:szCs w:val="24"/>
          <w:lang w:val="es-AR"/>
        </w:rPr>
      </w:pPr>
    </w:p>
    <w:p w14:paraId="73CC7DAE" w14:textId="77777777" w:rsidR="005E5C7E" w:rsidRPr="007D2C33" w:rsidRDefault="005E5C7E" w:rsidP="005E5C7E">
      <w:pPr>
        <w:spacing w:line="360" w:lineRule="auto"/>
        <w:rPr>
          <w:rFonts w:ascii="Arial" w:hAnsi="Arial" w:cs="Arial"/>
          <w:b/>
          <w:bCs/>
          <w:color w:val="7CE1E7" w:themeColor="accent3" w:themeTint="99"/>
          <w:sz w:val="24"/>
          <w:szCs w:val="24"/>
          <w:lang w:val="es-AR"/>
        </w:rPr>
      </w:pPr>
    </w:p>
    <w:p w14:paraId="06FE63D7" w14:textId="77777777" w:rsidR="005E5C7E" w:rsidRPr="007D2C33" w:rsidRDefault="005E5C7E" w:rsidP="005E5C7E">
      <w:pPr>
        <w:spacing w:line="360" w:lineRule="auto"/>
        <w:rPr>
          <w:rFonts w:ascii="Arial" w:hAnsi="Arial" w:cs="Arial"/>
          <w:b/>
          <w:bCs/>
          <w:color w:val="7030A0"/>
          <w:sz w:val="24"/>
          <w:szCs w:val="24"/>
          <w:lang w:val="es-AR"/>
        </w:rPr>
      </w:pPr>
    </w:p>
    <w:p w14:paraId="6848EAAC" w14:textId="77777777" w:rsidR="005E5C7E" w:rsidRDefault="005E5C7E" w:rsidP="005E5C7E">
      <w:pPr>
        <w:spacing w:line="360" w:lineRule="auto"/>
        <w:rPr>
          <w:rFonts w:ascii="Arial" w:hAnsi="Arial" w:cs="Arial"/>
          <w:b/>
          <w:bCs/>
          <w:sz w:val="24"/>
          <w:szCs w:val="24"/>
          <w:lang w:val="es-AR"/>
        </w:rPr>
      </w:pPr>
    </w:p>
    <w:p w14:paraId="505FB1D5" w14:textId="77777777" w:rsidR="005E5C7E" w:rsidRDefault="005E5C7E" w:rsidP="005E5C7E">
      <w:pPr>
        <w:spacing w:line="360" w:lineRule="auto"/>
        <w:rPr>
          <w:rFonts w:ascii="Arial" w:hAnsi="Arial" w:cs="Arial"/>
          <w:b/>
          <w:bCs/>
          <w:sz w:val="24"/>
          <w:szCs w:val="24"/>
          <w:lang w:val="es-AR"/>
        </w:rPr>
      </w:pPr>
    </w:p>
    <w:p w14:paraId="50A575D8" w14:textId="77777777" w:rsidR="005E5C7E" w:rsidRDefault="005E5C7E" w:rsidP="005E5C7E">
      <w:pPr>
        <w:spacing w:line="360" w:lineRule="auto"/>
        <w:rPr>
          <w:rFonts w:ascii="Arial" w:hAnsi="Arial" w:cs="Arial"/>
          <w:b/>
          <w:bCs/>
          <w:sz w:val="24"/>
          <w:szCs w:val="24"/>
          <w:lang w:val="es-AR"/>
        </w:rPr>
      </w:pPr>
    </w:p>
    <w:p w14:paraId="76A6C1D9" w14:textId="77777777" w:rsidR="005E5C7E" w:rsidRDefault="005E5C7E" w:rsidP="005E5C7E">
      <w:pPr>
        <w:spacing w:line="360" w:lineRule="auto"/>
        <w:rPr>
          <w:rFonts w:ascii="Arial" w:hAnsi="Arial" w:cs="Arial"/>
          <w:b/>
          <w:bCs/>
          <w:sz w:val="24"/>
          <w:szCs w:val="24"/>
          <w:lang w:val="es-AR"/>
        </w:rPr>
      </w:pPr>
    </w:p>
    <w:p w14:paraId="76678EA0" w14:textId="77777777" w:rsidR="005E5C7E" w:rsidRPr="00074245" w:rsidRDefault="005E5C7E" w:rsidP="005E5C7E">
      <w:pPr>
        <w:spacing w:line="360" w:lineRule="auto"/>
        <w:rPr>
          <w:rFonts w:ascii="Arial" w:hAnsi="Arial" w:cs="Arial"/>
          <w:b/>
          <w:bCs/>
          <w:sz w:val="24"/>
          <w:szCs w:val="24"/>
          <w:lang w:val="es-AR"/>
        </w:rPr>
      </w:pPr>
    </w:p>
    <w:p w14:paraId="358058F3" w14:textId="17E12710" w:rsidR="00757962" w:rsidRDefault="00757962" w:rsidP="00757962">
      <w:pPr>
        <w:spacing w:line="360" w:lineRule="auto"/>
        <w:rPr>
          <w:rFonts w:ascii="Arial" w:hAnsi="Arial" w:cs="Arial"/>
          <w:b/>
          <w:bCs/>
          <w:sz w:val="24"/>
          <w:szCs w:val="24"/>
          <w:lang w:val="es-AR"/>
        </w:rPr>
      </w:pPr>
    </w:p>
    <w:sectPr w:rsidR="00757962"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867C0" w14:textId="77777777" w:rsidR="00361126" w:rsidRDefault="00361126">
      <w:pPr>
        <w:spacing w:after="0" w:line="240" w:lineRule="auto"/>
      </w:pPr>
      <w:r>
        <w:separator/>
      </w:r>
    </w:p>
  </w:endnote>
  <w:endnote w:type="continuationSeparator" w:id="0">
    <w:p w14:paraId="17566588" w14:textId="77777777" w:rsidR="00361126" w:rsidRDefault="00361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2F70D" w14:textId="77777777" w:rsidR="00361126" w:rsidRDefault="00361126">
      <w:pPr>
        <w:spacing w:after="0" w:line="240" w:lineRule="auto"/>
      </w:pPr>
      <w:r>
        <w:separator/>
      </w:r>
    </w:p>
  </w:footnote>
  <w:footnote w:type="continuationSeparator" w:id="0">
    <w:p w14:paraId="499CBE94" w14:textId="77777777" w:rsidR="00361126" w:rsidRDefault="00361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478D"/>
    <w:rsid w:val="000047F0"/>
    <w:rsid w:val="000048B8"/>
    <w:rsid w:val="00004BD6"/>
    <w:rsid w:val="00006121"/>
    <w:rsid w:val="0000656C"/>
    <w:rsid w:val="00007BD5"/>
    <w:rsid w:val="00010D11"/>
    <w:rsid w:val="00010E62"/>
    <w:rsid w:val="00010FA8"/>
    <w:rsid w:val="00011F82"/>
    <w:rsid w:val="0001227C"/>
    <w:rsid w:val="000129BA"/>
    <w:rsid w:val="00012DA6"/>
    <w:rsid w:val="00013C4B"/>
    <w:rsid w:val="00013F2B"/>
    <w:rsid w:val="00015D82"/>
    <w:rsid w:val="00017704"/>
    <w:rsid w:val="00017A0A"/>
    <w:rsid w:val="00017CEF"/>
    <w:rsid w:val="00020CA4"/>
    <w:rsid w:val="00021E03"/>
    <w:rsid w:val="0002338B"/>
    <w:rsid w:val="000235D1"/>
    <w:rsid w:val="00023AA5"/>
    <w:rsid w:val="00024438"/>
    <w:rsid w:val="000249F8"/>
    <w:rsid w:val="00026520"/>
    <w:rsid w:val="0002667B"/>
    <w:rsid w:val="00027662"/>
    <w:rsid w:val="00027992"/>
    <w:rsid w:val="0003029E"/>
    <w:rsid w:val="00031FEE"/>
    <w:rsid w:val="00032A77"/>
    <w:rsid w:val="000340FF"/>
    <w:rsid w:val="0003416C"/>
    <w:rsid w:val="000341A9"/>
    <w:rsid w:val="0003467A"/>
    <w:rsid w:val="00036C19"/>
    <w:rsid w:val="00037D33"/>
    <w:rsid w:val="000408D9"/>
    <w:rsid w:val="00041020"/>
    <w:rsid w:val="00041F39"/>
    <w:rsid w:val="00042138"/>
    <w:rsid w:val="000426B6"/>
    <w:rsid w:val="000437A7"/>
    <w:rsid w:val="000450E4"/>
    <w:rsid w:val="000469A9"/>
    <w:rsid w:val="000502EE"/>
    <w:rsid w:val="0005100B"/>
    <w:rsid w:val="00051B26"/>
    <w:rsid w:val="00053B91"/>
    <w:rsid w:val="0005521F"/>
    <w:rsid w:val="000554EA"/>
    <w:rsid w:val="000555AE"/>
    <w:rsid w:val="00055C19"/>
    <w:rsid w:val="0006180C"/>
    <w:rsid w:val="000629DC"/>
    <w:rsid w:val="00063CFF"/>
    <w:rsid w:val="00064DF0"/>
    <w:rsid w:val="00066AB8"/>
    <w:rsid w:val="00067697"/>
    <w:rsid w:val="000679CB"/>
    <w:rsid w:val="0007055A"/>
    <w:rsid w:val="00071323"/>
    <w:rsid w:val="00071CBB"/>
    <w:rsid w:val="0007209D"/>
    <w:rsid w:val="000721E0"/>
    <w:rsid w:val="00072411"/>
    <w:rsid w:val="00072A24"/>
    <w:rsid w:val="00072FBB"/>
    <w:rsid w:val="00074245"/>
    <w:rsid w:val="00075213"/>
    <w:rsid w:val="000756DE"/>
    <w:rsid w:val="00076106"/>
    <w:rsid w:val="000767B8"/>
    <w:rsid w:val="00080D76"/>
    <w:rsid w:val="00081370"/>
    <w:rsid w:val="000813D4"/>
    <w:rsid w:val="00081495"/>
    <w:rsid w:val="00081ED3"/>
    <w:rsid w:val="0008216D"/>
    <w:rsid w:val="000827A3"/>
    <w:rsid w:val="000828F2"/>
    <w:rsid w:val="00086454"/>
    <w:rsid w:val="000875D7"/>
    <w:rsid w:val="00090712"/>
    <w:rsid w:val="00093B3F"/>
    <w:rsid w:val="00093D37"/>
    <w:rsid w:val="0009531B"/>
    <w:rsid w:val="00095B0A"/>
    <w:rsid w:val="000965C6"/>
    <w:rsid w:val="00096AE8"/>
    <w:rsid w:val="00096D96"/>
    <w:rsid w:val="00097337"/>
    <w:rsid w:val="000A05FF"/>
    <w:rsid w:val="000A07CC"/>
    <w:rsid w:val="000A0F9B"/>
    <w:rsid w:val="000A133E"/>
    <w:rsid w:val="000A134E"/>
    <w:rsid w:val="000A28BF"/>
    <w:rsid w:val="000A2A50"/>
    <w:rsid w:val="000A3C59"/>
    <w:rsid w:val="000A4380"/>
    <w:rsid w:val="000A4D8A"/>
    <w:rsid w:val="000A55DD"/>
    <w:rsid w:val="000A59E1"/>
    <w:rsid w:val="000A5C78"/>
    <w:rsid w:val="000A66C0"/>
    <w:rsid w:val="000A6C26"/>
    <w:rsid w:val="000A77EB"/>
    <w:rsid w:val="000B0506"/>
    <w:rsid w:val="000B07D1"/>
    <w:rsid w:val="000B08CD"/>
    <w:rsid w:val="000B1485"/>
    <w:rsid w:val="000B16EC"/>
    <w:rsid w:val="000B19AC"/>
    <w:rsid w:val="000B2ACF"/>
    <w:rsid w:val="000B37D6"/>
    <w:rsid w:val="000B518C"/>
    <w:rsid w:val="000B63AB"/>
    <w:rsid w:val="000B6E1A"/>
    <w:rsid w:val="000C07F6"/>
    <w:rsid w:val="000C0B22"/>
    <w:rsid w:val="000C0B59"/>
    <w:rsid w:val="000C0C7C"/>
    <w:rsid w:val="000C0D0E"/>
    <w:rsid w:val="000C0E68"/>
    <w:rsid w:val="000C25AD"/>
    <w:rsid w:val="000C2DDA"/>
    <w:rsid w:val="000C4059"/>
    <w:rsid w:val="000C420C"/>
    <w:rsid w:val="000C5C30"/>
    <w:rsid w:val="000C6002"/>
    <w:rsid w:val="000C6178"/>
    <w:rsid w:val="000C6359"/>
    <w:rsid w:val="000C6593"/>
    <w:rsid w:val="000C65CA"/>
    <w:rsid w:val="000C7081"/>
    <w:rsid w:val="000D1104"/>
    <w:rsid w:val="000D3482"/>
    <w:rsid w:val="000D493B"/>
    <w:rsid w:val="000D5795"/>
    <w:rsid w:val="000D7DD8"/>
    <w:rsid w:val="000E0049"/>
    <w:rsid w:val="000E0A45"/>
    <w:rsid w:val="000E0E63"/>
    <w:rsid w:val="000E1060"/>
    <w:rsid w:val="000E2533"/>
    <w:rsid w:val="000E2A30"/>
    <w:rsid w:val="000E312B"/>
    <w:rsid w:val="000E3C94"/>
    <w:rsid w:val="000E43D4"/>
    <w:rsid w:val="000E4ACD"/>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1103"/>
    <w:rsid w:val="001020FD"/>
    <w:rsid w:val="0010285C"/>
    <w:rsid w:val="001033CB"/>
    <w:rsid w:val="00103EFF"/>
    <w:rsid w:val="0010409F"/>
    <w:rsid w:val="0010494A"/>
    <w:rsid w:val="00104E70"/>
    <w:rsid w:val="00105B69"/>
    <w:rsid w:val="001061C8"/>
    <w:rsid w:val="001066F2"/>
    <w:rsid w:val="00106B05"/>
    <w:rsid w:val="00107854"/>
    <w:rsid w:val="0011025E"/>
    <w:rsid w:val="00110FE8"/>
    <w:rsid w:val="00113136"/>
    <w:rsid w:val="00113C43"/>
    <w:rsid w:val="001142A6"/>
    <w:rsid w:val="00114BA9"/>
    <w:rsid w:val="00115C47"/>
    <w:rsid w:val="00116E79"/>
    <w:rsid w:val="0011774C"/>
    <w:rsid w:val="001201BB"/>
    <w:rsid w:val="00120F4C"/>
    <w:rsid w:val="001213F1"/>
    <w:rsid w:val="00121E3E"/>
    <w:rsid w:val="00122FC0"/>
    <w:rsid w:val="00123ABE"/>
    <w:rsid w:val="00123E1E"/>
    <w:rsid w:val="00124B85"/>
    <w:rsid w:val="0012510F"/>
    <w:rsid w:val="001256B6"/>
    <w:rsid w:val="00126153"/>
    <w:rsid w:val="00126657"/>
    <w:rsid w:val="0012694C"/>
    <w:rsid w:val="00126C2F"/>
    <w:rsid w:val="001275FC"/>
    <w:rsid w:val="001277D7"/>
    <w:rsid w:val="00130742"/>
    <w:rsid w:val="00130DEB"/>
    <w:rsid w:val="00130EBA"/>
    <w:rsid w:val="00131322"/>
    <w:rsid w:val="00131C21"/>
    <w:rsid w:val="00131D78"/>
    <w:rsid w:val="00132859"/>
    <w:rsid w:val="00133734"/>
    <w:rsid w:val="0013591F"/>
    <w:rsid w:val="00135FC0"/>
    <w:rsid w:val="001362C3"/>
    <w:rsid w:val="00140A7E"/>
    <w:rsid w:val="0014266E"/>
    <w:rsid w:val="0014359A"/>
    <w:rsid w:val="00143F99"/>
    <w:rsid w:val="001446AB"/>
    <w:rsid w:val="00145370"/>
    <w:rsid w:val="0014698D"/>
    <w:rsid w:val="00147E3D"/>
    <w:rsid w:val="0015088C"/>
    <w:rsid w:val="00150D68"/>
    <w:rsid w:val="00150DBD"/>
    <w:rsid w:val="00151C00"/>
    <w:rsid w:val="00151D56"/>
    <w:rsid w:val="00151F8C"/>
    <w:rsid w:val="001522ED"/>
    <w:rsid w:val="001523E2"/>
    <w:rsid w:val="00154457"/>
    <w:rsid w:val="00154B52"/>
    <w:rsid w:val="00154DD9"/>
    <w:rsid w:val="00154E96"/>
    <w:rsid w:val="0015653B"/>
    <w:rsid w:val="00157AF5"/>
    <w:rsid w:val="00157F54"/>
    <w:rsid w:val="00160828"/>
    <w:rsid w:val="0016280C"/>
    <w:rsid w:val="00163041"/>
    <w:rsid w:val="00163D40"/>
    <w:rsid w:val="00163E5F"/>
    <w:rsid w:val="001644AE"/>
    <w:rsid w:val="00166341"/>
    <w:rsid w:val="00166FAD"/>
    <w:rsid w:val="001702C3"/>
    <w:rsid w:val="00171613"/>
    <w:rsid w:val="00171BA8"/>
    <w:rsid w:val="001720A9"/>
    <w:rsid w:val="00172744"/>
    <w:rsid w:val="001727DB"/>
    <w:rsid w:val="0017296B"/>
    <w:rsid w:val="00172FFE"/>
    <w:rsid w:val="0017354C"/>
    <w:rsid w:val="00173F89"/>
    <w:rsid w:val="001749CC"/>
    <w:rsid w:val="001751F9"/>
    <w:rsid w:val="00175896"/>
    <w:rsid w:val="0017649F"/>
    <w:rsid w:val="00176DD2"/>
    <w:rsid w:val="00176DDB"/>
    <w:rsid w:val="0018047C"/>
    <w:rsid w:val="0018127B"/>
    <w:rsid w:val="001828F5"/>
    <w:rsid w:val="00182944"/>
    <w:rsid w:val="00183091"/>
    <w:rsid w:val="001835C9"/>
    <w:rsid w:val="0018419D"/>
    <w:rsid w:val="00184346"/>
    <w:rsid w:val="00184384"/>
    <w:rsid w:val="00184C7C"/>
    <w:rsid w:val="00184EB5"/>
    <w:rsid w:val="00187EB6"/>
    <w:rsid w:val="0019480F"/>
    <w:rsid w:val="001953CD"/>
    <w:rsid w:val="001957E4"/>
    <w:rsid w:val="00195C3F"/>
    <w:rsid w:val="00195E7A"/>
    <w:rsid w:val="0019608D"/>
    <w:rsid w:val="00196710"/>
    <w:rsid w:val="00196F67"/>
    <w:rsid w:val="001A0A2C"/>
    <w:rsid w:val="001A1DC6"/>
    <w:rsid w:val="001A249A"/>
    <w:rsid w:val="001A2FCA"/>
    <w:rsid w:val="001A4D63"/>
    <w:rsid w:val="001A6A58"/>
    <w:rsid w:val="001A7491"/>
    <w:rsid w:val="001A7A90"/>
    <w:rsid w:val="001B024B"/>
    <w:rsid w:val="001B1B24"/>
    <w:rsid w:val="001B42D2"/>
    <w:rsid w:val="001B4CF8"/>
    <w:rsid w:val="001B591D"/>
    <w:rsid w:val="001B5DC7"/>
    <w:rsid w:val="001B6485"/>
    <w:rsid w:val="001B73BB"/>
    <w:rsid w:val="001B7A06"/>
    <w:rsid w:val="001B7F0C"/>
    <w:rsid w:val="001C03B9"/>
    <w:rsid w:val="001C05AD"/>
    <w:rsid w:val="001C1C46"/>
    <w:rsid w:val="001C2940"/>
    <w:rsid w:val="001C3931"/>
    <w:rsid w:val="001C4229"/>
    <w:rsid w:val="001C4C4F"/>
    <w:rsid w:val="001C5309"/>
    <w:rsid w:val="001C5FC6"/>
    <w:rsid w:val="001C62C9"/>
    <w:rsid w:val="001C73E0"/>
    <w:rsid w:val="001D05E0"/>
    <w:rsid w:val="001D08CE"/>
    <w:rsid w:val="001D1DFE"/>
    <w:rsid w:val="001D3221"/>
    <w:rsid w:val="001D39B5"/>
    <w:rsid w:val="001D3F8A"/>
    <w:rsid w:val="001D6299"/>
    <w:rsid w:val="001D765E"/>
    <w:rsid w:val="001D7ECB"/>
    <w:rsid w:val="001E0378"/>
    <w:rsid w:val="001E0556"/>
    <w:rsid w:val="001E05B5"/>
    <w:rsid w:val="001E18AF"/>
    <w:rsid w:val="001E1919"/>
    <w:rsid w:val="001E20DA"/>
    <w:rsid w:val="001E2D50"/>
    <w:rsid w:val="001E307D"/>
    <w:rsid w:val="001E35C2"/>
    <w:rsid w:val="001E6088"/>
    <w:rsid w:val="001E64E8"/>
    <w:rsid w:val="001F0603"/>
    <w:rsid w:val="001F07A9"/>
    <w:rsid w:val="001F1412"/>
    <w:rsid w:val="001F1AD5"/>
    <w:rsid w:val="001F1F3E"/>
    <w:rsid w:val="001F22B1"/>
    <w:rsid w:val="001F3345"/>
    <w:rsid w:val="001F336E"/>
    <w:rsid w:val="001F3742"/>
    <w:rsid w:val="001F3995"/>
    <w:rsid w:val="001F3A5D"/>
    <w:rsid w:val="001F3C1D"/>
    <w:rsid w:val="001F5AFA"/>
    <w:rsid w:val="001F6D70"/>
    <w:rsid w:val="001F7438"/>
    <w:rsid w:val="001F7BB1"/>
    <w:rsid w:val="00200F76"/>
    <w:rsid w:val="00201165"/>
    <w:rsid w:val="00201C79"/>
    <w:rsid w:val="00202776"/>
    <w:rsid w:val="00202EE6"/>
    <w:rsid w:val="002033B8"/>
    <w:rsid w:val="0020431E"/>
    <w:rsid w:val="002044A4"/>
    <w:rsid w:val="00204879"/>
    <w:rsid w:val="0020550A"/>
    <w:rsid w:val="00205BD8"/>
    <w:rsid w:val="0021013B"/>
    <w:rsid w:val="00210D6A"/>
    <w:rsid w:val="00211945"/>
    <w:rsid w:val="00211B43"/>
    <w:rsid w:val="002120B0"/>
    <w:rsid w:val="00212315"/>
    <w:rsid w:val="0021265D"/>
    <w:rsid w:val="00212AA9"/>
    <w:rsid w:val="00212EB8"/>
    <w:rsid w:val="00212FBF"/>
    <w:rsid w:val="00213629"/>
    <w:rsid w:val="00213F99"/>
    <w:rsid w:val="00214CBD"/>
    <w:rsid w:val="00215297"/>
    <w:rsid w:val="00216065"/>
    <w:rsid w:val="00216A3F"/>
    <w:rsid w:val="00216BF8"/>
    <w:rsid w:val="00217AB4"/>
    <w:rsid w:val="00220883"/>
    <w:rsid w:val="00220B52"/>
    <w:rsid w:val="00220B72"/>
    <w:rsid w:val="002218BC"/>
    <w:rsid w:val="00223277"/>
    <w:rsid w:val="002236E4"/>
    <w:rsid w:val="002245D4"/>
    <w:rsid w:val="00224CB1"/>
    <w:rsid w:val="00225AD4"/>
    <w:rsid w:val="002269FA"/>
    <w:rsid w:val="00227BA8"/>
    <w:rsid w:val="00227C45"/>
    <w:rsid w:val="002305C6"/>
    <w:rsid w:val="00230843"/>
    <w:rsid w:val="00231A0F"/>
    <w:rsid w:val="0023219D"/>
    <w:rsid w:val="00232387"/>
    <w:rsid w:val="00233097"/>
    <w:rsid w:val="00233BAE"/>
    <w:rsid w:val="00234577"/>
    <w:rsid w:val="00234E71"/>
    <w:rsid w:val="0023500B"/>
    <w:rsid w:val="002351AB"/>
    <w:rsid w:val="0023532F"/>
    <w:rsid w:val="00235401"/>
    <w:rsid w:val="0023623F"/>
    <w:rsid w:val="00237649"/>
    <w:rsid w:val="002402CB"/>
    <w:rsid w:val="0024172C"/>
    <w:rsid w:val="00241D4C"/>
    <w:rsid w:val="00241E99"/>
    <w:rsid w:val="00242235"/>
    <w:rsid w:val="00242EB0"/>
    <w:rsid w:val="0024358E"/>
    <w:rsid w:val="00243B01"/>
    <w:rsid w:val="00244265"/>
    <w:rsid w:val="002446F4"/>
    <w:rsid w:val="002450C1"/>
    <w:rsid w:val="00245259"/>
    <w:rsid w:val="00245345"/>
    <w:rsid w:val="00246165"/>
    <w:rsid w:val="0024640E"/>
    <w:rsid w:val="0024657F"/>
    <w:rsid w:val="00247145"/>
    <w:rsid w:val="0025145A"/>
    <w:rsid w:val="00254FF2"/>
    <w:rsid w:val="00255981"/>
    <w:rsid w:val="002571DE"/>
    <w:rsid w:val="002578A5"/>
    <w:rsid w:val="002579EE"/>
    <w:rsid w:val="00257BDC"/>
    <w:rsid w:val="00260531"/>
    <w:rsid w:val="0026073F"/>
    <w:rsid w:val="0026112A"/>
    <w:rsid w:val="0026261F"/>
    <w:rsid w:val="002628C9"/>
    <w:rsid w:val="0026427D"/>
    <w:rsid w:val="002659F6"/>
    <w:rsid w:val="00265B1C"/>
    <w:rsid w:val="0026609E"/>
    <w:rsid w:val="00266559"/>
    <w:rsid w:val="00266E21"/>
    <w:rsid w:val="00270259"/>
    <w:rsid w:val="002709A9"/>
    <w:rsid w:val="00270BFE"/>
    <w:rsid w:val="0027110B"/>
    <w:rsid w:val="00271234"/>
    <w:rsid w:val="0027368F"/>
    <w:rsid w:val="00273876"/>
    <w:rsid w:val="00274515"/>
    <w:rsid w:val="002767C9"/>
    <w:rsid w:val="002768E9"/>
    <w:rsid w:val="0027699A"/>
    <w:rsid w:val="002779FE"/>
    <w:rsid w:val="00280206"/>
    <w:rsid w:val="00280CC9"/>
    <w:rsid w:val="00283DEE"/>
    <w:rsid w:val="002855FC"/>
    <w:rsid w:val="00286255"/>
    <w:rsid w:val="002869E1"/>
    <w:rsid w:val="00290DC8"/>
    <w:rsid w:val="00291740"/>
    <w:rsid w:val="002928F9"/>
    <w:rsid w:val="002931C3"/>
    <w:rsid w:val="0029329D"/>
    <w:rsid w:val="00294913"/>
    <w:rsid w:val="00294EC0"/>
    <w:rsid w:val="00295F82"/>
    <w:rsid w:val="00296026"/>
    <w:rsid w:val="0029653D"/>
    <w:rsid w:val="0029655C"/>
    <w:rsid w:val="00296735"/>
    <w:rsid w:val="00296E6F"/>
    <w:rsid w:val="002A0BC8"/>
    <w:rsid w:val="002A14E5"/>
    <w:rsid w:val="002A18E8"/>
    <w:rsid w:val="002A286E"/>
    <w:rsid w:val="002A2992"/>
    <w:rsid w:val="002A397D"/>
    <w:rsid w:val="002A3E64"/>
    <w:rsid w:val="002A3EEC"/>
    <w:rsid w:val="002A3F00"/>
    <w:rsid w:val="002A495E"/>
    <w:rsid w:val="002A549D"/>
    <w:rsid w:val="002A5F29"/>
    <w:rsid w:val="002A659D"/>
    <w:rsid w:val="002A692F"/>
    <w:rsid w:val="002B1344"/>
    <w:rsid w:val="002B1540"/>
    <w:rsid w:val="002B2BC6"/>
    <w:rsid w:val="002B3C3E"/>
    <w:rsid w:val="002B3D9E"/>
    <w:rsid w:val="002B4D6D"/>
    <w:rsid w:val="002B54B5"/>
    <w:rsid w:val="002B5647"/>
    <w:rsid w:val="002B56B1"/>
    <w:rsid w:val="002B5792"/>
    <w:rsid w:val="002B70FE"/>
    <w:rsid w:val="002C11D0"/>
    <w:rsid w:val="002C14F4"/>
    <w:rsid w:val="002C1B16"/>
    <w:rsid w:val="002C1D9B"/>
    <w:rsid w:val="002C2AC1"/>
    <w:rsid w:val="002C33EF"/>
    <w:rsid w:val="002C35C1"/>
    <w:rsid w:val="002C3610"/>
    <w:rsid w:val="002C430B"/>
    <w:rsid w:val="002C56AE"/>
    <w:rsid w:val="002C6043"/>
    <w:rsid w:val="002C7427"/>
    <w:rsid w:val="002C768C"/>
    <w:rsid w:val="002C7CDB"/>
    <w:rsid w:val="002D06BA"/>
    <w:rsid w:val="002D170C"/>
    <w:rsid w:val="002D25B8"/>
    <w:rsid w:val="002D2B0F"/>
    <w:rsid w:val="002D3C38"/>
    <w:rsid w:val="002D3D9B"/>
    <w:rsid w:val="002D474F"/>
    <w:rsid w:val="002D4E8E"/>
    <w:rsid w:val="002D5C36"/>
    <w:rsid w:val="002D5CBB"/>
    <w:rsid w:val="002D6B3C"/>
    <w:rsid w:val="002D6E1E"/>
    <w:rsid w:val="002D71FA"/>
    <w:rsid w:val="002D7735"/>
    <w:rsid w:val="002D78B6"/>
    <w:rsid w:val="002D7EB3"/>
    <w:rsid w:val="002E0B33"/>
    <w:rsid w:val="002E0C62"/>
    <w:rsid w:val="002E1001"/>
    <w:rsid w:val="002E1804"/>
    <w:rsid w:val="002E29CC"/>
    <w:rsid w:val="002E3100"/>
    <w:rsid w:val="002E3162"/>
    <w:rsid w:val="002E3D52"/>
    <w:rsid w:val="002E453C"/>
    <w:rsid w:val="002E462B"/>
    <w:rsid w:val="002E508D"/>
    <w:rsid w:val="002E7200"/>
    <w:rsid w:val="002E793B"/>
    <w:rsid w:val="002E7F7E"/>
    <w:rsid w:val="002F023D"/>
    <w:rsid w:val="002F051E"/>
    <w:rsid w:val="002F05C0"/>
    <w:rsid w:val="002F11BB"/>
    <w:rsid w:val="002F1ACF"/>
    <w:rsid w:val="002F255A"/>
    <w:rsid w:val="002F2D51"/>
    <w:rsid w:val="002F3742"/>
    <w:rsid w:val="002F419E"/>
    <w:rsid w:val="002F59A0"/>
    <w:rsid w:val="002F7602"/>
    <w:rsid w:val="00300325"/>
    <w:rsid w:val="003004A9"/>
    <w:rsid w:val="00301A41"/>
    <w:rsid w:val="00301A7A"/>
    <w:rsid w:val="00301CBD"/>
    <w:rsid w:val="003041D9"/>
    <w:rsid w:val="00304417"/>
    <w:rsid w:val="00304E58"/>
    <w:rsid w:val="00305134"/>
    <w:rsid w:val="003058DC"/>
    <w:rsid w:val="00306E7D"/>
    <w:rsid w:val="00307B30"/>
    <w:rsid w:val="00307DC4"/>
    <w:rsid w:val="0031091E"/>
    <w:rsid w:val="00310AD6"/>
    <w:rsid w:val="00311D09"/>
    <w:rsid w:val="0031217B"/>
    <w:rsid w:val="003127C5"/>
    <w:rsid w:val="00313D89"/>
    <w:rsid w:val="00313E0D"/>
    <w:rsid w:val="003148E0"/>
    <w:rsid w:val="0031512C"/>
    <w:rsid w:val="00315B26"/>
    <w:rsid w:val="00315C84"/>
    <w:rsid w:val="00315F5E"/>
    <w:rsid w:val="003161CB"/>
    <w:rsid w:val="003173AE"/>
    <w:rsid w:val="00317AF7"/>
    <w:rsid w:val="00321302"/>
    <w:rsid w:val="00323E07"/>
    <w:rsid w:val="00324DC5"/>
    <w:rsid w:val="00325EFC"/>
    <w:rsid w:val="003301E7"/>
    <w:rsid w:val="003304C0"/>
    <w:rsid w:val="003311A0"/>
    <w:rsid w:val="00332092"/>
    <w:rsid w:val="00332220"/>
    <w:rsid w:val="00333665"/>
    <w:rsid w:val="00333FA6"/>
    <w:rsid w:val="00335327"/>
    <w:rsid w:val="003356A1"/>
    <w:rsid w:val="00335924"/>
    <w:rsid w:val="00335D69"/>
    <w:rsid w:val="0034018D"/>
    <w:rsid w:val="00340877"/>
    <w:rsid w:val="00340B90"/>
    <w:rsid w:val="00340D3F"/>
    <w:rsid w:val="0034113F"/>
    <w:rsid w:val="00341B03"/>
    <w:rsid w:val="003421F2"/>
    <w:rsid w:val="00342299"/>
    <w:rsid w:val="00342A14"/>
    <w:rsid w:val="003430E9"/>
    <w:rsid w:val="00343541"/>
    <w:rsid w:val="003437AB"/>
    <w:rsid w:val="00346C48"/>
    <w:rsid w:val="00346E83"/>
    <w:rsid w:val="003479E2"/>
    <w:rsid w:val="00350168"/>
    <w:rsid w:val="0035137D"/>
    <w:rsid w:val="0035155C"/>
    <w:rsid w:val="00351570"/>
    <w:rsid w:val="003550E4"/>
    <w:rsid w:val="00356233"/>
    <w:rsid w:val="00361126"/>
    <w:rsid w:val="003619EB"/>
    <w:rsid w:val="0036207F"/>
    <w:rsid w:val="003625FE"/>
    <w:rsid w:val="00363591"/>
    <w:rsid w:val="003639B2"/>
    <w:rsid w:val="0036493A"/>
    <w:rsid w:val="0036685D"/>
    <w:rsid w:val="00366908"/>
    <w:rsid w:val="003711A5"/>
    <w:rsid w:val="003717D8"/>
    <w:rsid w:val="0037255B"/>
    <w:rsid w:val="00372783"/>
    <w:rsid w:val="00374129"/>
    <w:rsid w:val="003741F6"/>
    <w:rsid w:val="00375730"/>
    <w:rsid w:val="00376CD9"/>
    <w:rsid w:val="003778EF"/>
    <w:rsid w:val="00377B34"/>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1904"/>
    <w:rsid w:val="00392924"/>
    <w:rsid w:val="00392A3D"/>
    <w:rsid w:val="00392C2B"/>
    <w:rsid w:val="00392C34"/>
    <w:rsid w:val="00392F24"/>
    <w:rsid w:val="00392F2B"/>
    <w:rsid w:val="003942B7"/>
    <w:rsid w:val="00397070"/>
    <w:rsid w:val="00397600"/>
    <w:rsid w:val="003A0483"/>
    <w:rsid w:val="003A099F"/>
    <w:rsid w:val="003A0ADC"/>
    <w:rsid w:val="003A0F38"/>
    <w:rsid w:val="003A1E13"/>
    <w:rsid w:val="003A28F9"/>
    <w:rsid w:val="003A2EB4"/>
    <w:rsid w:val="003A357C"/>
    <w:rsid w:val="003A36A8"/>
    <w:rsid w:val="003A3FD2"/>
    <w:rsid w:val="003A5A4A"/>
    <w:rsid w:val="003A5AF2"/>
    <w:rsid w:val="003A61BC"/>
    <w:rsid w:val="003A6342"/>
    <w:rsid w:val="003A6AAB"/>
    <w:rsid w:val="003A74FB"/>
    <w:rsid w:val="003B0F1A"/>
    <w:rsid w:val="003B1050"/>
    <w:rsid w:val="003B1DB6"/>
    <w:rsid w:val="003B4190"/>
    <w:rsid w:val="003B49C1"/>
    <w:rsid w:val="003B49CF"/>
    <w:rsid w:val="003B56EE"/>
    <w:rsid w:val="003B66BF"/>
    <w:rsid w:val="003B6EB8"/>
    <w:rsid w:val="003B7808"/>
    <w:rsid w:val="003B7EDA"/>
    <w:rsid w:val="003C01A2"/>
    <w:rsid w:val="003C03B6"/>
    <w:rsid w:val="003C0C1E"/>
    <w:rsid w:val="003C0E25"/>
    <w:rsid w:val="003C19AD"/>
    <w:rsid w:val="003C1F6E"/>
    <w:rsid w:val="003C242E"/>
    <w:rsid w:val="003C288A"/>
    <w:rsid w:val="003C4BB3"/>
    <w:rsid w:val="003C7359"/>
    <w:rsid w:val="003C78EC"/>
    <w:rsid w:val="003C7916"/>
    <w:rsid w:val="003C7DD3"/>
    <w:rsid w:val="003D355C"/>
    <w:rsid w:val="003D3615"/>
    <w:rsid w:val="003D41B8"/>
    <w:rsid w:val="003D4753"/>
    <w:rsid w:val="003D4B86"/>
    <w:rsid w:val="003D558A"/>
    <w:rsid w:val="003D5900"/>
    <w:rsid w:val="003D61EB"/>
    <w:rsid w:val="003D68F3"/>
    <w:rsid w:val="003E32ED"/>
    <w:rsid w:val="003E42B6"/>
    <w:rsid w:val="003E5CC0"/>
    <w:rsid w:val="003E5CCD"/>
    <w:rsid w:val="003E7302"/>
    <w:rsid w:val="003E737C"/>
    <w:rsid w:val="003E78A9"/>
    <w:rsid w:val="003E7EE3"/>
    <w:rsid w:val="003F006B"/>
    <w:rsid w:val="003F171B"/>
    <w:rsid w:val="003F185E"/>
    <w:rsid w:val="003F355A"/>
    <w:rsid w:val="003F58B2"/>
    <w:rsid w:val="003F5D2C"/>
    <w:rsid w:val="003F6C32"/>
    <w:rsid w:val="00400531"/>
    <w:rsid w:val="004008D6"/>
    <w:rsid w:val="0040108C"/>
    <w:rsid w:val="00402323"/>
    <w:rsid w:val="004028FC"/>
    <w:rsid w:val="00405D74"/>
    <w:rsid w:val="00406824"/>
    <w:rsid w:val="00406BEE"/>
    <w:rsid w:val="00407C6B"/>
    <w:rsid w:val="00410378"/>
    <w:rsid w:val="00412FDB"/>
    <w:rsid w:val="00413505"/>
    <w:rsid w:val="00413A24"/>
    <w:rsid w:val="00414110"/>
    <w:rsid w:val="004142A1"/>
    <w:rsid w:val="004145D1"/>
    <w:rsid w:val="00414971"/>
    <w:rsid w:val="004158DD"/>
    <w:rsid w:val="004161B4"/>
    <w:rsid w:val="0041685E"/>
    <w:rsid w:val="00417E9A"/>
    <w:rsid w:val="00417FB3"/>
    <w:rsid w:val="00417FCE"/>
    <w:rsid w:val="0042229B"/>
    <w:rsid w:val="00422DDC"/>
    <w:rsid w:val="00423AF7"/>
    <w:rsid w:val="00423D12"/>
    <w:rsid w:val="00423E4C"/>
    <w:rsid w:val="00424B2C"/>
    <w:rsid w:val="00425A1D"/>
    <w:rsid w:val="00426D2C"/>
    <w:rsid w:val="00430BAA"/>
    <w:rsid w:val="00430F66"/>
    <w:rsid w:val="004312EC"/>
    <w:rsid w:val="004315BC"/>
    <w:rsid w:val="00432CE9"/>
    <w:rsid w:val="00432CFA"/>
    <w:rsid w:val="004338E8"/>
    <w:rsid w:val="0043393A"/>
    <w:rsid w:val="00433DB3"/>
    <w:rsid w:val="004344DC"/>
    <w:rsid w:val="004344FC"/>
    <w:rsid w:val="00435816"/>
    <w:rsid w:val="00435839"/>
    <w:rsid w:val="00435D02"/>
    <w:rsid w:val="00435D2A"/>
    <w:rsid w:val="00440504"/>
    <w:rsid w:val="00441753"/>
    <w:rsid w:val="00441DBC"/>
    <w:rsid w:val="00443E4F"/>
    <w:rsid w:val="0044431F"/>
    <w:rsid w:val="004444CE"/>
    <w:rsid w:val="00445916"/>
    <w:rsid w:val="00450394"/>
    <w:rsid w:val="00450ECD"/>
    <w:rsid w:val="0045180B"/>
    <w:rsid w:val="004526E8"/>
    <w:rsid w:val="00452BA7"/>
    <w:rsid w:val="0045589A"/>
    <w:rsid w:val="004558E7"/>
    <w:rsid w:val="00456210"/>
    <w:rsid w:val="004562A2"/>
    <w:rsid w:val="00456D9C"/>
    <w:rsid w:val="0045741C"/>
    <w:rsid w:val="004627D9"/>
    <w:rsid w:val="00462A28"/>
    <w:rsid w:val="0046338E"/>
    <w:rsid w:val="00463535"/>
    <w:rsid w:val="00463FC1"/>
    <w:rsid w:val="0046498F"/>
    <w:rsid w:val="004652F7"/>
    <w:rsid w:val="0046555B"/>
    <w:rsid w:val="004657A8"/>
    <w:rsid w:val="0046675E"/>
    <w:rsid w:val="0046737B"/>
    <w:rsid w:val="0046772A"/>
    <w:rsid w:val="00473332"/>
    <w:rsid w:val="00473D03"/>
    <w:rsid w:val="004740FA"/>
    <w:rsid w:val="00475922"/>
    <w:rsid w:val="0047664B"/>
    <w:rsid w:val="00477140"/>
    <w:rsid w:val="004774E0"/>
    <w:rsid w:val="00477B66"/>
    <w:rsid w:val="00477B98"/>
    <w:rsid w:val="00480BC1"/>
    <w:rsid w:val="00482AEF"/>
    <w:rsid w:val="00482FF8"/>
    <w:rsid w:val="004833A8"/>
    <w:rsid w:val="0048353B"/>
    <w:rsid w:val="00484F6C"/>
    <w:rsid w:val="00486E4C"/>
    <w:rsid w:val="00486FF6"/>
    <w:rsid w:val="00487DBE"/>
    <w:rsid w:val="00487FE6"/>
    <w:rsid w:val="00490175"/>
    <w:rsid w:val="0049064C"/>
    <w:rsid w:val="00490A55"/>
    <w:rsid w:val="004916CF"/>
    <w:rsid w:val="00492068"/>
    <w:rsid w:val="00492F99"/>
    <w:rsid w:val="004933BA"/>
    <w:rsid w:val="00493613"/>
    <w:rsid w:val="00493EF7"/>
    <w:rsid w:val="00494E87"/>
    <w:rsid w:val="00494F43"/>
    <w:rsid w:val="00497692"/>
    <w:rsid w:val="004A00CF"/>
    <w:rsid w:val="004A08D1"/>
    <w:rsid w:val="004A0F51"/>
    <w:rsid w:val="004A2C89"/>
    <w:rsid w:val="004A39F3"/>
    <w:rsid w:val="004A7510"/>
    <w:rsid w:val="004A7F8A"/>
    <w:rsid w:val="004B0DD0"/>
    <w:rsid w:val="004B1D05"/>
    <w:rsid w:val="004B2007"/>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02C1"/>
    <w:rsid w:val="004D06F3"/>
    <w:rsid w:val="004D0708"/>
    <w:rsid w:val="004D17B9"/>
    <w:rsid w:val="004D17EB"/>
    <w:rsid w:val="004D29F0"/>
    <w:rsid w:val="004D35BB"/>
    <w:rsid w:val="004D3B24"/>
    <w:rsid w:val="004D3EDB"/>
    <w:rsid w:val="004D430E"/>
    <w:rsid w:val="004D6262"/>
    <w:rsid w:val="004E0812"/>
    <w:rsid w:val="004E1290"/>
    <w:rsid w:val="004E21C0"/>
    <w:rsid w:val="004E2380"/>
    <w:rsid w:val="004E2389"/>
    <w:rsid w:val="004E41C3"/>
    <w:rsid w:val="004E4583"/>
    <w:rsid w:val="004E5E99"/>
    <w:rsid w:val="004E6127"/>
    <w:rsid w:val="004E6A69"/>
    <w:rsid w:val="004E6DBB"/>
    <w:rsid w:val="004E6F9B"/>
    <w:rsid w:val="004F0657"/>
    <w:rsid w:val="004F1FEC"/>
    <w:rsid w:val="004F224E"/>
    <w:rsid w:val="004F26A2"/>
    <w:rsid w:val="004F3199"/>
    <w:rsid w:val="004F3215"/>
    <w:rsid w:val="004F5B8D"/>
    <w:rsid w:val="004F711B"/>
    <w:rsid w:val="00501A0D"/>
    <w:rsid w:val="00501EC9"/>
    <w:rsid w:val="00502722"/>
    <w:rsid w:val="0050372F"/>
    <w:rsid w:val="00505522"/>
    <w:rsid w:val="005065CA"/>
    <w:rsid w:val="00506D4D"/>
    <w:rsid w:val="00507340"/>
    <w:rsid w:val="00510925"/>
    <w:rsid w:val="00510D00"/>
    <w:rsid w:val="00510ED3"/>
    <w:rsid w:val="00512469"/>
    <w:rsid w:val="0051274F"/>
    <w:rsid w:val="00512B9A"/>
    <w:rsid w:val="00512BE1"/>
    <w:rsid w:val="00513D93"/>
    <w:rsid w:val="005178D6"/>
    <w:rsid w:val="00521700"/>
    <w:rsid w:val="00522596"/>
    <w:rsid w:val="0052261E"/>
    <w:rsid w:val="0052438D"/>
    <w:rsid w:val="0052479E"/>
    <w:rsid w:val="00524EEB"/>
    <w:rsid w:val="00526514"/>
    <w:rsid w:val="00526CE5"/>
    <w:rsid w:val="00526F50"/>
    <w:rsid w:val="0052776B"/>
    <w:rsid w:val="00527A10"/>
    <w:rsid w:val="00527BE3"/>
    <w:rsid w:val="0053060D"/>
    <w:rsid w:val="00530678"/>
    <w:rsid w:val="00530B8B"/>
    <w:rsid w:val="00530C33"/>
    <w:rsid w:val="00531066"/>
    <w:rsid w:val="00531073"/>
    <w:rsid w:val="00531BEA"/>
    <w:rsid w:val="00531E1B"/>
    <w:rsid w:val="00532F1E"/>
    <w:rsid w:val="005333DE"/>
    <w:rsid w:val="00533963"/>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3F6"/>
    <w:rsid w:val="00555414"/>
    <w:rsid w:val="005558FF"/>
    <w:rsid w:val="0055786F"/>
    <w:rsid w:val="00557E45"/>
    <w:rsid w:val="00560695"/>
    <w:rsid w:val="00562388"/>
    <w:rsid w:val="00562AF5"/>
    <w:rsid w:val="00564370"/>
    <w:rsid w:val="0056632F"/>
    <w:rsid w:val="00566F83"/>
    <w:rsid w:val="00567089"/>
    <w:rsid w:val="0056711E"/>
    <w:rsid w:val="00570848"/>
    <w:rsid w:val="00570D2C"/>
    <w:rsid w:val="005712EF"/>
    <w:rsid w:val="00572AF4"/>
    <w:rsid w:val="00572E59"/>
    <w:rsid w:val="005759B0"/>
    <w:rsid w:val="00575CE0"/>
    <w:rsid w:val="0057659A"/>
    <w:rsid w:val="00577B05"/>
    <w:rsid w:val="0058008D"/>
    <w:rsid w:val="0058026A"/>
    <w:rsid w:val="005803EC"/>
    <w:rsid w:val="005811C4"/>
    <w:rsid w:val="00581C07"/>
    <w:rsid w:val="005824D2"/>
    <w:rsid w:val="0058301E"/>
    <w:rsid w:val="00583179"/>
    <w:rsid w:val="00584B82"/>
    <w:rsid w:val="00586794"/>
    <w:rsid w:val="0058702B"/>
    <w:rsid w:val="0059043B"/>
    <w:rsid w:val="005919B6"/>
    <w:rsid w:val="0059231A"/>
    <w:rsid w:val="00592CB7"/>
    <w:rsid w:val="0059361C"/>
    <w:rsid w:val="005949F9"/>
    <w:rsid w:val="005958FA"/>
    <w:rsid w:val="005962CF"/>
    <w:rsid w:val="00596907"/>
    <w:rsid w:val="005A0328"/>
    <w:rsid w:val="005A152E"/>
    <w:rsid w:val="005A27A4"/>
    <w:rsid w:val="005A3B65"/>
    <w:rsid w:val="005A4848"/>
    <w:rsid w:val="005A4C17"/>
    <w:rsid w:val="005B0749"/>
    <w:rsid w:val="005B0BF1"/>
    <w:rsid w:val="005B0DEC"/>
    <w:rsid w:val="005B17AE"/>
    <w:rsid w:val="005B1968"/>
    <w:rsid w:val="005B252C"/>
    <w:rsid w:val="005B27B0"/>
    <w:rsid w:val="005B3A70"/>
    <w:rsid w:val="005B5454"/>
    <w:rsid w:val="005B5518"/>
    <w:rsid w:val="005B566A"/>
    <w:rsid w:val="005B58C9"/>
    <w:rsid w:val="005B59CB"/>
    <w:rsid w:val="005B5CDC"/>
    <w:rsid w:val="005B5E91"/>
    <w:rsid w:val="005B6949"/>
    <w:rsid w:val="005B728F"/>
    <w:rsid w:val="005B72EA"/>
    <w:rsid w:val="005B7A4A"/>
    <w:rsid w:val="005C0BE7"/>
    <w:rsid w:val="005C0E3E"/>
    <w:rsid w:val="005C10EE"/>
    <w:rsid w:val="005C32A3"/>
    <w:rsid w:val="005C46AB"/>
    <w:rsid w:val="005C58E5"/>
    <w:rsid w:val="005C5E17"/>
    <w:rsid w:val="005C5FB2"/>
    <w:rsid w:val="005C67DA"/>
    <w:rsid w:val="005C6CB3"/>
    <w:rsid w:val="005C7781"/>
    <w:rsid w:val="005D03B3"/>
    <w:rsid w:val="005D0A36"/>
    <w:rsid w:val="005D2D42"/>
    <w:rsid w:val="005D3209"/>
    <w:rsid w:val="005D3641"/>
    <w:rsid w:val="005D4429"/>
    <w:rsid w:val="005D46AA"/>
    <w:rsid w:val="005D5DA0"/>
    <w:rsid w:val="005D6BA9"/>
    <w:rsid w:val="005E5178"/>
    <w:rsid w:val="005E5295"/>
    <w:rsid w:val="005E52C2"/>
    <w:rsid w:val="005E53E6"/>
    <w:rsid w:val="005E5C7E"/>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21D"/>
    <w:rsid w:val="00607DE1"/>
    <w:rsid w:val="00610108"/>
    <w:rsid w:val="00610A09"/>
    <w:rsid w:val="00612484"/>
    <w:rsid w:val="006127EB"/>
    <w:rsid w:val="00612B40"/>
    <w:rsid w:val="00613501"/>
    <w:rsid w:val="006135F1"/>
    <w:rsid w:val="00613E1F"/>
    <w:rsid w:val="0061459A"/>
    <w:rsid w:val="006146DE"/>
    <w:rsid w:val="00614938"/>
    <w:rsid w:val="00614FC6"/>
    <w:rsid w:val="00620AE1"/>
    <w:rsid w:val="00620F92"/>
    <w:rsid w:val="00621B4D"/>
    <w:rsid w:val="0062277C"/>
    <w:rsid w:val="00622B01"/>
    <w:rsid w:val="00624E8F"/>
    <w:rsid w:val="00625AD1"/>
    <w:rsid w:val="00626FA4"/>
    <w:rsid w:val="00627DDD"/>
    <w:rsid w:val="00630D1A"/>
    <w:rsid w:val="0063127F"/>
    <w:rsid w:val="006316F1"/>
    <w:rsid w:val="00631D69"/>
    <w:rsid w:val="0063269C"/>
    <w:rsid w:val="006344D7"/>
    <w:rsid w:val="0063616E"/>
    <w:rsid w:val="006363DB"/>
    <w:rsid w:val="00636C1B"/>
    <w:rsid w:val="006404DD"/>
    <w:rsid w:val="00640AD1"/>
    <w:rsid w:val="00640EBD"/>
    <w:rsid w:val="00641683"/>
    <w:rsid w:val="00641E99"/>
    <w:rsid w:val="00642069"/>
    <w:rsid w:val="0064345B"/>
    <w:rsid w:val="006440CC"/>
    <w:rsid w:val="00645FEA"/>
    <w:rsid w:val="00646031"/>
    <w:rsid w:val="00646768"/>
    <w:rsid w:val="00650F1C"/>
    <w:rsid w:val="00651A5E"/>
    <w:rsid w:val="00654D1C"/>
    <w:rsid w:val="00655216"/>
    <w:rsid w:val="00655722"/>
    <w:rsid w:val="00656647"/>
    <w:rsid w:val="00656C82"/>
    <w:rsid w:val="00656EA8"/>
    <w:rsid w:val="00660265"/>
    <w:rsid w:val="006619FE"/>
    <w:rsid w:val="00662A11"/>
    <w:rsid w:val="00664640"/>
    <w:rsid w:val="00664A2D"/>
    <w:rsid w:val="00664F55"/>
    <w:rsid w:val="0066528C"/>
    <w:rsid w:val="00665345"/>
    <w:rsid w:val="00666A91"/>
    <w:rsid w:val="0066724B"/>
    <w:rsid w:val="00667989"/>
    <w:rsid w:val="0067089F"/>
    <w:rsid w:val="00671D53"/>
    <w:rsid w:val="00672289"/>
    <w:rsid w:val="00672633"/>
    <w:rsid w:val="00672A59"/>
    <w:rsid w:val="00673929"/>
    <w:rsid w:val="006742E0"/>
    <w:rsid w:val="00674A85"/>
    <w:rsid w:val="00674F18"/>
    <w:rsid w:val="00675209"/>
    <w:rsid w:val="006762B6"/>
    <w:rsid w:val="0067760B"/>
    <w:rsid w:val="0068216E"/>
    <w:rsid w:val="00683A9E"/>
    <w:rsid w:val="0068450F"/>
    <w:rsid w:val="006848AD"/>
    <w:rsid w:val="0068498C"/>
    <w:rsid w:val="006853D1"/>
    <w:rsid w:val="006854E0"/>
    <w:rsid w:val="00685787"/>
    <w:rsid w:val="006858E1"/>
    <w:rsid w:val="00685A65"/>
    <w:rsid w:val="00686FD9"/>
    <w:rsid w:val="00690484"/>
    <w:rsid w:val="006910A1"/>
    <w:rsid w:val="006947C0"/>
    <w:rsid w:val="00694B1F"/>
    <w:rsid w:val="00694B72"/>
    <w:rsid w:val="00694BEA"/>
    <w:rsid w:val="0069537A"/>
    <w:rsid w:val="00695F6F"/>
    <w:rsid w:val="006963F9"/>
    <w:rsid w:val="00696AC4"/>
    <w:rsid w:val="00697506"/>
    <w:rsid w:val="006A006E"/>
    <w:rsid w:val="006A032A"/>
    <w:rsid w:val="006A05FD"/>
    <w:rsid w:val="006A0B06"/>
    <w:rsid w:val="006A0F6E"/>
    <w:rsid w:val="006A18AD"/>
    <w:rsid w:val="006A1A8F"/>
    <w:rsid w:val="006A2DDA"/>
    <w:rsid w:val="006A31D6"/>
    <w:rsid w:val="006A3A49"/>
    <w:rsid w:val="006A3FAA"/>
    <w:rsid w:val="006A4BB5"/>
    <w:rsid w:val="006A6FE2"/>
    <w:rsid w:val="006A7BC5"/>
    <w:rsid w:val="006B0221"/>
    <w:rsid w:val="006B1A2A"/>
    <w:rsid w:val="006B1CD7"/>
    <w:rsid w:val="006B25B1"/>
    <w:rsid w:val="006B3B8E"/>
    <w:rsid w:val="006B3E0C"/>
    <w:rsid w:val="006B48FF"/>
    <w:rsid w:val="006B4C3B"/>
    <w:rsid w:val="006B62A6"/>
    <w:rsid w:val="006B7C2E"/>
    <w:rsid w:val="006C078D"/>
    <w:rsid w:val="006C130B"/>
    <w:rsid w:val="006C240A"/>
    <w:rsid w:val="006C269E"/>
    <w:rsid w:val="006C2FDC"/>
    <w:rsid w:val="006C358D"/>
    <w:rsid w:val="006C40B2"/>
    <w:rsid w:val="006C4E3D"/>
    <w:rsid w:val="006C588A"/>
    <w:rsid w:val="006C5A66"/>
    <w:rsid w:val="006C5BE0"/>
    <w:rsid w:val="006C66BC"/>
    <w:rsid w:val="006C67C9"/>
    <w:rsid w:val="006D0093"/>
    <w:rsid w:val="006D2F5E"/>
    <w:rsid w:val="006D43F7"/>
    <w:rsid w:val="006D44C8"/>
    <w:rsid w:val="006D523F"/>
    <w:rsid w:val="006D5575"/>
    <w:rsid w:val="006D5882"/>
    <w:rsid w:val="006D6396"/>
    <w:rsid w:val="006D74BC"/>
    <w:rsid w:val="006D7EF5"/>
    <w:rsid w:val="006E0006"/>
    <w:rsid w:val="006E0B93"/>
    <w:rsid w:val="006E0E87"/>
    <w:rsid w:val="006E1751"/>
    <w:rsid w:val="006E17E4"/>
    <w:rsid w:val="006E1B78"/>
    <w:rsid w:val="006E3424"/>
    <w:rsid w:val="006E404B"/>
    <w:rsid w:val="006E4AA1"/>
    <w:rsid w:val="006E4AC4"/>
    <w:rsid w:val="006E5114"/>
    <w:rsid w:val="006E5AEB"/>
    <w:rsid w:val="006E70BD"/>
    <w:rsid w:val="006E7119"/>
    <w:rsid w:val="006F10E4"/>
    <w:rsid w:val="006F3827"/>
    <w:rsid w:val="006F396B"/>
    <w:rsid w:val="006F3F17"/>
    <w:rsid w:val="006F4504"/>
    <w:rsid w:val="006F4B8D"/>
    <w:rsid w:val="006F4D50"/>
    <w:rsid w:val="006F621C"/>
    <w:rsid w:val="006F6298"/>
    <w:rsid w:val="006F770A"/>
    <w:rsid w:val="006F7E5B"/>
    <w:rsid w:val="007005CC"/>
    <w:rsid w:val="00701AD9"/>
    <w:rsid w:val="00701F23"/>
    <w:rsid w:val="0070263A"/>
    <w:rsid w:val="0070274F"/>
    <w:rsid w:val="00702A8F"/>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2B37"/>
    <w:rsid w:val="00722EF8"/>
    <w:rsid w:val="00724283"/>
    <w:rsid w:val="0072531B"/>
    <w:rsid w:val="00725DE8"/>
    <w:rsid w:val="00726054"/>
    <w:rsid w:val="007264F8"/>
    <w:rsid w:val="007265B2"/>
    <w:rsid w:val="00727368"/>
    <w:rsid w:val="007277F1"/>
    <w:rsid w:val="00730345"/>
    <w:rsid w:val="0073055F"/>
    <w:rsid w:val="00731546"/>
    <w:rsid w:val="0073291C"/>
    <w:rsid w:val="00732D4E"/>
    <w:rsid w:val="00734FCE"/>
    <w:rsid w:val="00735ADE"/>
    <w:rsid w:val="00736655"/>
    <w:rsid w:val="00736B13"/>
    <w:rsid w:val="00737DA1"/>
    <w:rsid w:val="0074018C"/>
    <w:rsid w:val="007401D0"/>
    <w:rsid w:val="00740471"/>
    <w:rsid w:val="00740C29"/>
    <w:rsid w:val="00740CB5"/>
    <w:rsid w:val="007420F5"/>
    <w:rsid w:val="00742507"/>
    <w:rsid w:val="00742E11"/>
    <w:rsid w:val="0074314A"/>
    <w:rsid w:val="00743861"/>
    <w:rsid w:val="0074591A"/>
    <w:rsid w:val="00745947"/>
    <w:rsid w:val="00746911"/>
    <w:rsid w:val="00750400"/>
    <w:rsid w:val="007508CD"/>
    <w:rsid w:val="00750A5C"/>
    <w:rsid w:val="00750D71"/>
    <w:rsid w:val="00751F41"/>
    <w:rsid w:val="007520F0"/>
    <w:rsid w:val="007541F5"/>
    <w:rsid w:val="00754590"/>
    <w:rsid w:val="00754C3F"/>
    <w:rsid w:val="00755498"/>
    <w:rsid w:val="00755D83"/>
    <w:rsid w:val="00756673"/>
    <w:rsid w:val="00756AAD"/>
    <w:rsid w:val="007578E0"/>
    <w:rsid w:val="00757962"/>
    <w:rsid w:val="0076044D"/>
    <w:rsid w:val="007607D5"/>
    <w:rsid w:val="00760DE1"/>
    <w:rsid w:val="007622BA"/>
    <w:rsid w:val="007624BE"/>
    <w:rsid w:val="00762ADC"/>
    <w:rsid w:val="00762E7B"/>
    <w:rsid w:val="007640ED"/>
    <w:rsid w:val="00764843"/>
    <w:rsid w:val="00765AA7"/>
    <w:rsid w:val="00766ECB"/>
    <w:rsid w:val="00770230"/>
    <w:rsid w:val="007704CC"/>
    <w:rsid w:val="00770ADC"/>
    <w:rsid w:val="00771F16"/>
    <w:rsid w:val="00772FE8"/>
    <w:rsid w:val="00773327"/>
    <w:rsid w:val="007738A2"/>
    <w:rsid w:val="007738DA"/>
    <w:rsid w:val="0077535A"/>
    <w:rsid w:val="007767BE"/>
    <w:rsid w:val="007805D7"/>
    <w:rsid w:val="00780E87"/>
    <w:rsid w:val="0078183F"/>
    <w:rsid w:val="00781AA2"/>
    <w:rsid w:val="00781B9D"/>
    <w:rsid w:val="00781C32"/>
    <w:rsid w:val="0078294C"/>
    <w:rsid w:val="007838E7"/>
    <w:rsid w:val="00783DF4"/>
    <w:rsid w:val="00784571"/>
    <w:rsid w:val="007861C9"/>
    <w:rsid w:val="00787A17"/>
    <w:rsid w:val="00790C58"/>
    <w:rsid w:val="00791ED1"/>
    <w:rsid w:val="00793A4C"/>
    <w:rsid w:val="00793CDF"/>
    <w:rsid w:val="0079476D"/>
    <w:rsid w:val="007947C9"/>
    <w:rsid w:val="00794CEC"/>
    <w:rsid w:val="00795322"/>
    <w:rsid w:val="00795CD6"/>
    <w:rsid w:val="0079666F"/>
    <w:rsid w:val="00797588"/>
    <w:rsid w:val="00797AB9"/>
    <w:rsid w:val="007A0AD0"/>
    <w:rsid w:val="007A2202"/>
    <w:rsid w:val="007A2310"/>
    <w:rsid w:val="007A2319"/>
    <w:rsid w:val="007A289C"/>
    <w:rsid w:val="007A43E0"/>
    <w:rsid w:val="007A4D76"/>
    <w:rsid w:val="007A608F"/>
    <w:rsid w:val="007A631E"/>
    <w:rsid w:val="007A76FE"/>
    <w:rsid w:val="007B0A39"/>
    <w:rsid w:val="007B303A"/>
    <w:rsid w:val="007B3775"/>
    <w:rsid w:val="007B3C66"/>
    <w:rsid w:val="007B4D3B"/>
    <w:rsid w:val="007B54C4"/>
    <w:rsid w:val="007B6A29"/>
    <w:rsid w:val="007B71EF"/>
    <w:rsid w:val="007B7D58"/>
    <w:rsid w:val="007C091E"/>
    <w:rsid w:val="007C10B7"/>
    <w:rsid w:val="007C110D"/>
    <w:rsid w:val="007C3927"/>
    <w:rsid w:val="007C404C"/>
    <w:rsid w:val="007C5652"/>
    <w:rsid w:val="007C59BC"/>
    <w:rsid w:val="007C5D84"/>
    <w:rsid w:val="007D04A2"/>
    <w:rsid w:val="007D1899"/>
    <w:rsid w:val="007D1EDD"/>
    <w:rsid w:val="007D2211"/>
    <w:rsid w:val="007D2A59"/>
    <w:rsid w:val="007D2C33"/>
    <w:rsid w:val="007D3642"/>
    <w:rsid w:val="007D3A9D"/>
    <w:rsid w:val="007D4F7F"/>
    <w:rsid w:val="007D5276"/>
    <w:rsid w:val="007D573B"/>
    <w:rsid w:val="007D5A7F"/>
    <w:rsid w:val="007D5D7E"/>
    <w:rsid w:val="007D5FC4"/>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5DA7"/>
    <w:rsid w:val="007F751C"/>
    <w:rsid w:val="00802573"/>
    <w:rsid w:val="008035A5"/>
    <w:rsid w:val="00803658"/>
    <w:rsid w:val="00803DF3"/>
    <w:rsid w:val="00804A21"/>
    <w:rsid w:val="008050EB"/>
    <w:rsid w:val="00805340"/>
    <w:rsid w:val="00805D1E"/>
    <w:rsid w:val="008062A2"/>
    <w:rsid w:val="00806317"/>
    <w:rsid w:val="00806D49"/>
    <w:rsid w:val="00806EFE"/>
    <w:rsid w:val="00807548"/>
    <w:rsid w:val="00807834"/>
    <w:rsid w:val="00807C39"/>
    <w:rsid w:val="00807D43"/>
    <w:rsid w:val="00811742"/>
    <w:rsid w:val="00811B05"/>
    <w:rsid w:val="00811ED9"/>
    <w:rsid w:val="0081278A"/>
    <w:rsid w:val="008141E4"/>
    <w:rsid w:val="008142E7"/>
    <w:rsid w:val="00815735"/>
    <w:rsid w:val="0081579A"/>
    <w:rsid w:val="00815C1A"/>
    <w:rsid w:val="00815D74"/>
    <w:rsid w:val="00815DC9"/>
    <w:rsid w:val="00816317"/>
    <w:rsid w:val="00816DC2"/>
    <w:rsid w:val="00821238"/>
    <w:rsid w:val="008212EC"/>
    <w:rsid w:val="0082148D"/>
    <w:rsid w:val="00822966"/>
    <w:rsid w:val="00822C35"/>
    <w:rsid w:val="00822F2D"/>
    <w:rsid w:val="00823FBA"/>
    <w:rsid w:val="008241F9"/>
    <w:rsid w:val="00824DFE"/>
    <w:rsid w:val="00825381"/>
    <w:rsid w:val="00830262"/>
    <w:rsid w:val="00830BA6"/>
    <w:rsid w:val="00831878"/>
    <w:rsid w:val="00831B5A"/>
    <w:rsid w:val="0083290F"/>
    <w:rsid w:val="00832BF2"/>
    <w:rsid w:val="00833CE8"/>
    <w:rsid w:val="00834543"/>
    <w:rsid w:val="008345A6"/>
    <w:rsid w:val="0083470E"/>
    <w:rsid w:val="00834BC8"/>
    <w:rsid w:val="00834D3B"/>
    <w:rsid w:val="008355D0"/>
    <w:rsid w:val="008363C6"/>
    <w:rsid w:val="00837829"/>
    <w:rsid w:val="00841AF3"/>
    <w:rsid w:val="008434C4"/>
    <w:rsid w:val="0084382E"/>
    <w:rsid w:val="008438CF"/>
    <w:rsid w:val="008439BD"/>
    <w:rsid w:val="00843F66"/>
    <w:rsid w:val="008448E7"/>
    <w:rsid w:val="008464A0"/>
    <w:rsid w:val="00846D67"/>
    <w:rsid w:val="0084744C"/>
    <w:rsid w:val="008500E5"/>
    <w:rsid w:val="008522D6"/>
    <w:rsid w:val="0085251A"/>
    <w:rsid w:val="008529C0"/>
    <w:rsid w:val="00854215"/>
    <w:rsid w:val="00855335"/>
    <w:rsid w:val="00855389"/>
    <w:rsid w:val="00855969"/>
    <w:rsid w:val="008559B5"/>
    <w:rsid w:val="00855C02"/>
    <w:rsid w:val="00856553"/>
    <w:rsid w:val="00860A62"/>
    <w:rsid w:val="0086181A"/>
    <w:rsid w:val="008623BF"/>
    <w:rsid w:val="00862735"/>
    <w:rsid w:val="00862C90"/>
    <w:rsid w:val="00864075"/>
    <w:rsid w:val="00864F51"/>
    <w:rsid w:val="00865B79"/>
    <w:rsid w:val="00865D3D"/>
    <w:rsid w:val="00866699"/>
    <w:rsid w:val="00867FD4"/>
    <w:rsid w:val="008702BC"/>
    <w:rsid w:val="008711E2"/>
    <w:rsid w:val="0087306D"/>
    <w:rsid w:val="0087386B"/>
    <w:rsid w:val="00873928"/>
    <w:rsid w:val="0087488C"/>
    <w:rsid w:val="00877EFE"/>
    <w:rsid w:val="008807B8"/>
    <w:rsid w:val="00881381"/>
    <w:rsid w:val="00882C0F"/>
    <w:rsid w:val="00882D5F"/>
    <w:rsid w:val="00884787"/>
    <w:rsid w:val="00884EB0"/>
    <w:rsid w:val="008850DD"/>
    <w:rsid w:val="00885A8D"/>
    <w:rsid w:val="00885F84"/>
    <w:rsid w:val="008869BB"/>
    <w:rsid w:val="0088754D"/>
    <w:rsid w:val="00890570"/>
    <w:rsid w:val="00890AC5"/>
    <w:rsid w:val="008919BD"/>
    <w:rsid w:val="00891BFE"/>
    <w:rsid w:val="00891D9E"/>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67EA"/>
    <w:rsid w:val="008A7560"/>
    <w:rsid w:val="008A7B1C"/>
    <w:rsid w:val="008B0935"/>
    <w:rsid w:val="008B0F80"/>
    <w:rsid w:val="008B32B4"/>
    <w:rsid w:val="008B487C"/>
    <w:rsid w:val="008B56AE"/>
    <w:rsid w:val="008B5EE9"/>
    <w:rsid w:val="008B6008"/>
    <w:rsid w:val="008B68FC"/>
    <w:rsid w:val="008B6B90"/>
    <w:rsid w:val="008B7303"/>
    <w:rsid w:val="008C15F6"/>
    <w:rsid w:val="008C392B"/>
    <w:rsid w:val="008C3C9D"/>
    <w:rsid w:val="008C4E76"/>
    <w:rsid w:val="008C56F2"/>
    <w:rsid w:val="008C58B4"/>
    <w:rsid w:val="008C714F"/>
    <w:rsid w:val="008D0688"/>
    <w:rsid w:val="008D0E0F"/>
    <w:rsid w:val="008D1FA6"/>
    <w:rsid w:val="008D248F"/>
    <w:rsid w:val="008D2988"/>
    <w:rsid w:val="008D3602"/>
    <w:rsid w:val="008D47F5"/>
    <w:rsid w:val="008D4946"/>
    <w:rsid w:val="008D4A53"/>
    <w:rsid w:val="008D5939"/>
    <w:rsid w:val="008D6355"/>
    <w:rsid w:val="008E09D5"/>
    <w:rsid w:val="008E0E01"/>
    <w:rsid w:val="008E0E29"/>
    <w:rsid w:val="008E0F8B"/>
    <w:rsid w:val="008E1AD4"/>
    <w:rsid w:val="008E20B2"/>
    <w:rsid w:val="008E25F8"/>
    <w:rsid w:val="008E2745"/>
    <w:rsid w:val="008E281F"/>
    <w:rsid w:val="008E3674"/>
    <w:rsid w:val="008E42A9"/>
    <w:rsid w:val="008E5BC2"/>
    <w:rsid w:val="008E5FDA"/>
    <w:rsid w:val="008E6053"/>
    <w:rsid w:val="008E6496"/>
    <w:rsid w:val="008E775E"/>
    <w:rsid w:val="008F2319"/>
    <w:rsid w:val="008F2763"/>
    <w:rsid w:val="008F33E4"/>
    <w:rsid w:val="008F38D2"/>
    <w:rsid w:val="008F4272"/>
    <w:rsid w:val="008F4CFD"/>
    <w:rsid w:val="008F5EA8"/>
    <w:rsid w:val="008F658D"/>
    <w:rsid w:val="00900943"/>
    <w:rsid w:val="00901AE4"/>
    <w:rsid w:val="00901B85"/>
    <w:rsid w:val="00902A79"/>
    <w:rsid w:val="00903368"/>
    <w:rsid w:val="00904F0B"/>
    <w:rsid w:val="00905147"/>
    <w:rsid w:val="00905887"/>
    <w:rsid w:val="00906AD6"/>
    <w:rsid w:val="0090770A"/>
    <w:rsid w:val="00907D6A"/>
    <w:rsid w:val="00907ECA"/>
    <w:rsid w:val="00910A8C"/>
    <w:rsid w:val="00910D5C"/>
    <w:rsid w:val="00912D48"/>
    <w:rsid w:val="00912FA0"/>
    <w:rsid w:val="009130E8"/>
    <w:rsid w:val="00914122"/>
    <w:rsid w:val="00914196"/>
    <w:rsid w:val="009152EC"/>
    <w:rsid w:val="009160C5"/>
    <w:rsid w:val="00916860"/>
    <w:rsid w:val="00916EF2"/>
    <w:rsid w:val="009173E7"/>
    <w:rsid w:val="009174E0"/>
    <w:rsid w:val="00922400"/>
    <w:rsid w:val="00922C58"/>
    <w:rsid w:val="00923245"/>
    <w:rsid w:val="00923E71"/>
    <w:rsid w:val="00924FDF"/>
    <w:rsid w:val="00926633"/>
    <w:rsid w:val="009269AB"/>
    <w:rsid w:val="00926C5A"/>
    <w:rsid w:val="00926FD4"/>
    <w:rsid w:val="0093418B"/>
    <w:rsid w:val="0093451C"/>
    <w:rsid w:val="00934CCA"/>
    <w:rsid w:val="009353A5"/>
    <w:rsid w:val="00936EF0"/>
    <w:rsid w:val="00937F2C"/>
    <w:rsid w:val="0094037A"/>
    <w:rsid w:val="00940448"/>
    <w:rsid w:val="009404BA"/>
    <w:rsid w:val="00940710"/>
    <w:rsid w:val="00942C64"/>
    <w:rsid w:val="00943424"/>
    <w:rsid w:val="00943C8F"/>
    <w:rsid w:val="00943D73"/>
    <w:rsid w:val="00943E9C"/>
    <w:rsid w:val="00947355"/>
    <w:rsid w:val="009475CE"/>
    <w:rsid w:val="0095195C"/>
    <w:rsid w:val="009519F9"/>
    <w:rsid w:val="00952554"/>
    <w:rsid w:val="00952783"/>
    <w:rsid w:val="0095286B"/>
    <w:rsid w:val="00952AA7"/>
    <w:rsid w:val="00954F14"/>
    <w:rsid w:val="009562ED"/>
    <w:rsid w:val="00956FC6"/>
    <w:rsid w:val="0095772C"/>
    <w:rsid w:val="00957FA4"/>
    <w:rsid w:val="00961E3F"/>
    <w:rsid w:val="009624F9"/>
    <w:rsid w:val="00962522"/>
    <w:rsid w:val="00962BC0"/>
    <w:rsid w:val="00962F18"/>
    <w:rsid w:val="00962F46"/>
    <w:rsid w:val="00963468"/>
    <w:rsid w:val="00963EF8"/>
    <w:rsid w:val="009652F9"/>
    <w:rsid w:val="009656ED"/>
    <w:rsid w:val="009657EA"/>
    <w:rsid w:val="009663D1"/>
    <w:rsid w:val="00970B83"/>
    <w:rsid w:val="00971DEC"/>
    <w:rsid w:val="009721D7"/>
    <w:rsid w:val="00972716"/>
    <w:rsid w:val="00972FBD"/>
    <w:rsid w:val="00973372"/>
    <w:rsid w:val="00975624"/>
    <w:rsid w:val="00975CDB"/>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E7"/>
    <w:rsid w:val="00984A39"/>
    <w:rsid w:val="00984D33"/>
    <w:rsid w:val="00984FCD"/>
    <w:rsid w:val="00985644"/>
    <w:rsid w:val="009859AA"/>
    <w:rsid w:val="00985C50"/>
    <w:rsid w:val="00986103"/>
    <w:rsid w:val="00987EE6"/>
    <w:rsid w:val="00991526"/>
    <w:rsid w:val="00991D10"/>
    <w:rsid w:val="009931BA"/>
    <w:rsid w:val="009932AC"/>
    <w:rsid w:val="00993422"/>
    <w:rsid w:val="00993913"/>
    <w:rsid w:val="00993934"/>
    <w:rsid w:val="00995CB0"/>
    <w:rsid w:val="0099628E"/>
    <w:rsid w:val="00996781"/>
    <w:rsid w:val="00996F19"/>
    <w:rsid w:val="009977EF"/>
    <w:rsid w:val="009A0052"/>
    <w:rsid w:val="009A0203"/>
    <w:rsid w:val="009A1328"/>
    <w:rsid w:val="009A2123"/>
    <w:rsid w:val="009A3BA4"/>
    <w:rsid w:val="009A47CC"/>
    <w:rsid w:val="009A4FA0"/>
    <w:rsid w:val="009A52CC"/>
    <w:rsid w:val="009A5A57"/>
    <w:rsid w:val="009A7308"/>
    <w:rsid w:val="009A7ED6"/>
    <w:rsid w:val="009B0028"/>
    <w:rsid w:val="009B0AC8"/>
    <w:rsid w:val="009B0F8F"/>
    <w:rsid w:val="009B1ABF"/>
    <w:rsid w:val="009B1C6D"/>
    <w:rsid w:val="009B2A17"/>
    <w:rsid w:val="009B33F5"/>
    <w:rsid w:val="009B396A"/>
    <w:rsid w:val="009B3A6D"/>
    <w:rsid w:val="009B49D8"/>
    <w:rsid w:val="009B4CAE"/>
    <w:rsid w:val="009B51F1"/>
    <w:rsid w:val="009B5673"/>
    <w:rsid w:val="009B6DAF"/>
    <w:rsid w:val="009B7444"/>
    <w:rsid w:val="009C0359"/>
    <w:rsid w:val="009C138F"/>
    <w:rsid w:val="009C240A"/>
    <w:rsid w:val="009C4B67"/>
    <w:rsid w:val="009C5AAE"/>
    <w:rsid w:val="009C5FBA"/>
    <w:rsid w:val="009C6C0F"/>
    <w:rsid w:val="009D03E9"/>
    <w:rsid w:val="009D080F"/>
    <w:rsid w:val="009D0F72"/>
    <w:rsid w:val="009D184E"/>
    <w:rsid w:val="009D1B53"/>
    <w:rsid w:val="009D241A"/>
    <w:rsid w:val="009D2ACC"/>
    <w:rsid w:val="009D3065"/>
    <w:rsid w:val="009D32C4"/>
    <w:rsid w:val="009D3CAF"/>
    <w:rsid w:val="009D4D4A"/>
    <w:rsid w:val="009D4ED6"/>
    <w:rsid w:val="009D5634"/>
    <w:rsid w:val="009D5BA9"/>
    <w:rsid w:val="009D7353"/>
    <w:rsid w:val="009D7DA5"/>
    <w:rsid w:val="009E07E9"/>
    <w:rsid w:val="009E1255"/>
    <w:rsid w:val="009E169B"/>
    <w:rsid w:val="009E2AF9"/>
    <w:rsid w:val="009E32BA"/>
    <w:rsid w:val="009E3513"/>
    <w:rsid w:val="009E3E47"/>
    <w:rsid w:val="009E48A0"/>
    <w:rsid w:val="009E51A6"/>
    <w:rsid w:val="009E5E57"/>
    <w:rsid w:val="009E7009"/>
    <w:rsid w:val="009E7A5D"/>
    <w:rsid w:val="009E7E80"/>
    <w:rsid w:val="009F0708"/>
    <w:rsid w:val="009F07B3"/>
    <w:rsid w:val="009F3A71"/>
    <w:rsid w:val="009F3AF3"/>
    <w:rsid w:val="009F4895"/>
    <w:rsid w:val="009F6A50"/>
    <w:rsid w:val="009F77EF"/>
    <w:rsid w:val="009F7E9F"/>
    <w:rsid w:val="00A001DB"/>
    <w:rsid w:val="00A00E1C"/>
    <w:rsid w:val="00A01510"/>
    <w:rsid w:val="00A01827"/>
    <w:rsid w:val="00A01B92"/>
    <w:rsid w:val="00A0236F"/>
    <w:rsid w:val="00A0238F"/>
    <w:rsid w:val="00A0489B"/>
    <w:rsid w:val="00A05319"/>
    <w:rsid w:val="00A0597C"/>
    <w:rsid w:val="00A067C8"/>
    <w:rsid w:val="00A06D3B"/>
    <w:rsid w:val="00A0710A"/>
    <w:rsid w:val="00A07A5C"/>
    <w:rsid w:val="00A07C77"/>
    <w:rsid w:val="00A108DD"/>
    <w:rsid w:val="00A110C6"/>
    <w:rsid w:val="00A13BFF"/>
    <w:rsid w:val="00A15073"/>
    <w:rsid w:val="00A15EF9"/>
    <w:rsid w:val="00A17D62"/>
    <w:rsid w:val="00A2021B"/>
    <w:rsid w:val="00A202C8"/>
    <w:rsid w:val="00A20482"/>
    <w:rsid w:val="00A20793"/>
    <w:rsid w:val="00A209D3"/>
    <w:rsid w:val="00A212EB"/>
    <w:rsid w:val="00A23C83"/>
    <w:rsid w:val="00A2475F"/>
    <w:rsid w:val="00A250FA"/>
    <w:rsid w:val="00A2628F"/>
    <w:rsid w:val="00A26B75"/>
    <w:rsid w:val="00A313A0"/>
    <w:rsid w:val="00A33811"/>
    <w:rsid w:val="00A340A5"/>
    <w:rsid w:val="00A3453A"/>
    <w:rsid w:val="00A350F7"/>
    <w:rsid w:val="00A3536E"/>
    <w:rsid w:val="00A35EE6"/>
    <w:rsid w:val="00A36165"/>
    <w:rsid w:val="00A36240"/>
    <w:rsid w:val="00A36C5B"/>
    <w:rsid w:val="00A407A5"/>
    <w:rsid w:val="00A40F96"/>
    <w:rsid w:val="00A41517"/>
    <w:rsid w:val="00A41B5A"/>
    <w:rsid w:val="00A42411"/>
    <w:rsid w:val="00A42457"/>
    <w:rsid w:val="00A42E85"/>
    <w:rsid w:val="00A44071"/>
    <w:rsid w:val="00A4474A"/>
    <w:rsid w:val="00A44B7C"/>
    <w:rsid w:val="00A4504B"/>
    <w:rsid w:val="00A451DF"/>
    <w:rsid w:val="00A457CF"/>
    <w:rsid w:val="00A500F4"/>
    <w:rsid w:val="00A50BEB"/>
    <w:rsid w:val="00A52270"/>
    <w:rsid w:val="00A5242A"/>
    <w:rsid w:val="00A526FE"/>
    <w:rsid w:val="00A528B1"/>
    <w:rsid w:val="00A52C78"/>
    <w:rsid w:val="00A53B45"/>
    <w:rsid w:val="00A55D98"/>
    <w:rsid w:val="00A56E16"/>
    <w:rsid w:val="00A575BD"/>
    <w:rsid w:val="00A6050B"/>
    <w:rsid w:val="00A605EF"/>
    <w:rsid w:val="00A61858"/>
    <w:rsid w:val="00A61E0B"/>
    <w:rsid w:val="00A62255"/>
    <w:rsid w:val="00A62D7E"/>
    <w:rsid w:val="00A633ED"/>
    <w:rsid w:val="00A634E8"/>
    <w:rsid w:val="00A63E1D"/>
    <w:rsid w:val="00A6418F"/>
    <w:rsid w:val="00A666C1"/>
    <w:rsid w:val="00A66C7E"/>
    <w:rsid w:val="00A70A60"/>
    <w:rsid w:val="00A70C38"/>
    <w:rsid w:val="00A72283"/>
    <w:rsid w:val="00A72C99"/>
    <w:rsid w:val="00A750D0"/>
    <w:rsid w:val="00A751C3"/>
    <w:rsid w:val="00A7593A"/>
    <w:rsid w:val="00A77232"/>
    <w:rsid w:val="00A80144"/>
    <w:rsid w:val="00A82907"/>
    <w:rsid w:val="00A82BFE"/>
    <w:rsid w:val="00A83328"/>
    <w:rsid w:val="00A844C6"/>
    <w:rsid w:val="00A86FDE"/>
    <w:rsid w:val="00A87BBB"/>
    <w:rsid w:val="00A90210"/>
    <w:rsid w:val="00A927D7"/>
    <w:rsid w:val="00A962E3"/>
    <w:rsid w:val="00A97086"/>
    <w:rsid w:val="00AA029B"/>
    <w:rsid w:val="00AA068A"/>
    <w:rsid w:val="00AA07E3"/>
    <w:rsid w:val="00AA094C"/>
    <w:rsid w:val="00AA0D0E"/>
    <w:rsid w:val="00AA10AE"/>
    <w:rsid w:val="00AA1B58"/>
    <w:rsid w:val="00AA28E0"/>
    <w:rsid w:val="00AA40C8"/>
    <w:rsid w:val="00AA49B8"/>
    <w:rsid w:val="00AA5175"/>
    <w:rsid w:val="00AA5F9F"/>
    <w:rsid w:val="00AA77AD"/>
    <w:rsid w:val="00AB070B"/>
    <w:rsid w:val="00AB0998"/>
    <w:rsid w:val="00AB0AD8"/>
    <w:rsid w:val="00AB1391"/>
    <w:rsid w:val="00AB1786"/>
    <w:rsid w:val="00AB1D6B"/>
    <w:rsid w:val="00AB1F7D"/>
    <w:rsid w:val="00AB4D6D"/>
    <w:rsid w:val="00AB4ED7"/>
    <w:rsid w:val="00AB520F"/>
    <w:rsid w:val="00AC0865"/>
    <w:rsid w:val="00AC29DD"/>
    <w:rsid w:val="00AC2E55"/>
    <w:rsid w:val="00AC3234"/>
    <w:rsid w:val="00AC33FA"/>
    <w:rsid w:val="00AC3A81"/>
    <w:rsid w:val="00AC3AD1"/>
    <w:rsid w:val="00AC4532"/>
    <w:rsid w:val="00AC475C"/>
    <w:rsid w:val="00AC483C"/>
    <w:rsid w:val="00AC589F"/>
    <w:rsid w:val="00AC5DFD"/>
    <w:rsid w:val="00AC680F"/>
    <w:rsid w:val="00AC7134"/>
    <w:rsid w:val="00AC71CB"/>
    <w:rsid w:val="00AC7B0F"/>
    <w:rsid w:val="00AD1DC6"/>
    <w:rsid w:val="00AD280F"/>
    <w:rsid w:val="00AD36BA"/>
    <w:rsid w:val="00AD5509"/>
    <w:rsid w:val="00AD551B"/>
    <w:rsid w:val="00AD5D5D"/>
    <w:rsid w:val="00AD5ECC"/>
    <w:rsid w:val="00AD666E"/>
    <w:rsid w:val="00AD6A46"/>
    <w:rsid w:val="00AD7F2A"/>
    <w:rsid w:val="00AE037D"/>
    <w:rsid w:val="00AE0ED1"/>
    <w:rsid w:val="00AE12A5"/>
    <w:rsid w:val="00AE164C"/>
    <w:rsid w:val="00AE1912"/>
    <w:rsid w:val="00AE1DBA"/>
    <w:rsid w:val="00AE2CDB"/>
    <w:rsid w:val="00AE327A"/>
    <w:rsid w:val="00AE43D3"/>
    <w:rsid w:val="00AE466B"/>
    <w:rsid w:val="00AE5D17"/>
    <w:rsid w:val="00AE5DF8"/>
    <w:rsid w:val="00AE6A4C"/>
    <w:rsid w:val="00AE7110"/>
    <w:rsid w:val="00AE7F04"/>
    <w:rsid w:val="00AF04C3"/>
    <w:rsid w:val="00AF0729"/>
    <w:rsid w:val="00AF07B9"/>
    <w:rsid w:val="00AF17CD"/>
    <w:rsid w:val="00AF1E75"/>
    <w:rsid w:val="00AF356A"/>
    <w:rsid w:val="00AF3841"/>
    <w:rsid w:val="00AF490A"/>
    <w:rsid w:val="00AF7C73"/>
    <w:rsid w:val="00B008EC"/>
    <w:rsid w:val="00B01992"/>
    <w:rsid w:val="00B019AB"/>
    <w:rsid w:val="00B022AB"/>
    <w:rsid w:val="00B024D3"/>
    <w:rsid w:val="00B026C6"/>
    <w:rsid w:val="00B0279A"/>
    <w:rsid w:val="00B02A58"/>
    <w:rsid w:val="00B030B9"/>
    <w:rsid w:val="00B0312F"/>
    <w:rsid w:val="00B03D31"/>
    <w:rsid w:val="00B04E8A"/>
    <w:rsid w:val="00B05DE2"/>
    <w:rsid w:val="00B05E07"/>
    <w:rsid w:val="00B07A29"/>
    <w:rsid w:val="00B10D14"/>
    <w:rsid w:val="00B111E9"/>
    <w:rsid w:val="00B11D04"/>
    <w:rsid w:val="00B11FFE"/>
    <w:rsid w:val="00B12EF7"/>
    <w:rsid w:val="00B138ED"/>
    <w:rsid w:val="00B14B9B"/>
    <w:rsid w:val="00B1578E"/>
    <w:rsid w:val="00B161B6"/>
    <w:rsid w:val="00B20144"/>
    <w:rsid w:val="00B20354"/>
    <w:rsid w:val="00B21028"/>
    <w:rsid w:val="00B21554"/>
    <w:rsid w:val="00B21636"/>
    <w:rsid w:val="00B21815"/>
    <w:rsid w:val="00B21AD3"/>
    <w:rsid w:val="00B21FA2"/>
    <w:rsid w:val="00B2203E"/>
    <w:rsid w:val="00B226A8"/>
    <w:rsid w:val="00B22A1A"/>
    <w:rsid w:val="00B22BC2"/>
    <w:rsid w:val="00B23346"/>
    <w:rsid w:val="00B2459D"/>
    <w:rsid w:val="00B254A1"/>
    <w:rsid w:val="00B256E4"/>
    <w:rsid w:val="00B25BED"/>
    <w:rsid w:val="00B26A49"/>
    <w:rsid w:val="00B2755C"/>
    <w:rsid w:val="00B305B8"/>
    <w:rsid w:val="00B308C0"/>
    <w:rsid w:val="00B3133E"/>
    <w:rsid w:val="00B33518"/>
    <w:rsid w:val="00B346CB"/>
    <w:rsid w:val="00B3522E"/>
    <w:rsid w:val="00B35A20"/>
    <w:rsid w:val="00B35C53"/>
    <w:rsid w:val="00B35C5D"/>
    <w:rsid w:val="00B36295"/>
    <w:rsid w:val="00B36BA9"/>
    <w:rsid w:val="00B379CC"/>
    <w:rsid w:val="00B37A0E"/>
    <w:rsid w:val="00B408C2"/>
    <w:rsid w:val="00B409DA"/>
    <w:rsid w:val="00B40FF5"/>
    <w:rsid w:val="00B41058"/>
    <w:rsid w:val="00B41294"/>
    <w:rsid w:val="00B41336"/>
    <w:rsid w:val="00B41718"/>
    <w:rsid w:val="00B41FEB"/>
    <w:rsid w:val="00B44603"/>
    <w:rsid w:val="00B4489C"/>
    <w:rsid w:val="00B455EF"/>
    <w:rsid w:val="00B469B0"/>
    <w:rsid w:val="00B46AFC"/>
    <w:rsid w:val="00B46FE1"/>
    <w:rsid w:val="00B47ACE"/>
    <w:rsid w:val="00B47CF4"/>
    <w:rsid w:val="00B501B8"/>
    <w:rsid w:val="00B50DAA"/>
    <w:rsid w:val="00B51198"/>
    <w:rsid w:val="00B51788"/>
    <w:rsid w:val="00B52583"/>
    <w:rsid w:val="00B52734"/>
    <w:rsid w:val="00B53025"/>
    <w:rsid w:val="00B552BB"/>
    <w:rsid w:val="00B55606"/>
    <w:rsid w:val="00B55F5A"/>
    <w:rsid w:val="00B56580"/>
    <w:rsid w:val="00B56D7A"/>
    <w:rsid w:val="00B56EBA"/>
    <w:rsid w:val="00B570AD"/>
    <w:rsid w:val="00B57F01"/>
    <w:rsid w:val="00B60DE8"/>
    <w:rsid w:val="00B6104A"/>
    <w:rsid w:val="00B6151E"/>
    <w:rsid w:val="00B63704"/>
    <w:rsid w:val="00B643F6"/>
    <w:rsid w:val="00B646CB"/>
    <w:rsid w:val="00B64A62"/>
    <w:rsid w:val="00B64B70"/>
    <w:rsid w:val="00B64D06"/>
    <w:rsid w:val="00B665DD"/>
    <w:rsid w:val="00B6678E"/>
    <w:rsid w:val="00B66857"/>
    <w:rsid w:val="00B669CC"/>
    <w:rsid w:val="00B67141"/>
    <w:rsid w:val="00B70489"/>
    <w:rsid w:val="00B705A1"/>
    <w:rsid w:val="00B70B05"/>
    <w:rsid w:val="00B70B8E"/>
    <w:rsid w:val="00B7104A"/>
    <w:rsid w:val="00B711D5"/>
    <w:rsid w:val="00B717A5"/>
    <w:rsid w:val="00B71DE1"/>
    <w:rsid w:val="00B72443"/>
    <w:rsid w:val="00B73DD9"/>
    <w:rsid w:val="00B74922"/>
    <w:rsid w:val="00B74B00"/>
    <w:rsid w:val="00B7618F"/>
    <w:rsid w:val="00B7629C"/>
    <w:rsid w:val="00B76610"/>
    <w:rsid w:val="00B8038A"/>
    <w:rsid w:val="00B81670"/>
    <w:rsid w:val="00B81BC5"/>
    <w:rsid w:val="00B846D7"/>
    <w:rsid w:val="00B84844"/>
    <w:rsid w:val="00B84C8C"/>
    <w:rsid w:val="00B85128"/>
    <w:rsid w:val="00B8546B"/>
    <w:rsid w:val="00B8574F"/>
    <w:rsid w:val="00B86733"/>
    <w:rsid w:val="00B918CC"/>
    <w:rsid w:val="00B918E5"/>
    <w:rsid w:val="00B91C44"/>
    <w:rsid w:val="00B9275F"/>
    <w:rsid w:val="00B937CB"/>
    <w:rsid w:val="00B93ABF"/>
    <w:rsid w:val="00B95179"/>
    <w:rsid w:val="00B97814"/>
    <w:rsid w:val="00BA12A8"/>
    <w:rsid w:val="00BA1701"/>
    <w:rsid w:val="00BA181F"/>
    <w:rsid w:val="00BA2125"/>
    <w:rsid w:val="00BA293A"/>
    <w:rsid w:val="00BA33DB"/>
    <w:rsid w:val="00BA3B94"/>
    <w:rsid w:val="00BA3D44"/>
    <w:rsid w:val="00BA3F9A"/>
    <w:rsid w:val="00BA5011"/>
    <w:rsid w:val="00BA5E51"/>
    <w:rsid w:val="00BA6549"/>
    <w:rsid w:val="00BA7243"/>
    <w:rsid w:val="00BA7252"/>
    <w:rsid w:val="00BA7A5D"/>
    <w:rsid w:val="00BB1655"/>
    <w:rsid w:val="00BB1959"/>
    <w:rsid w:val="00BB2F23"/>
    <w:rsid w:val="00BB464C"/>
    <w:rsid w:val="00BB4D6D"/>
    <w:rsid w:val="00BB636E"/>
    <w:rsid w:val="00BB6978"/>
    <w:rsid w:val="00BB6B07"/>
    <w:rsid w:val="00BB6EB7"/>
    <w:rsid w:val="00BC0604"/>
    <w:rsid w:val="00BC07B9"/>
    <w:rsid w:val="00BC1A2F"/>
    <w:rsid w:val="00BC1C73"/>
    <w:rsid w:val="00BC200B"/>
    <w:rsid w:val="00BC3571"/>
    <w:rsid w:val="00BC37FD"/>
    <w:rsid w:val="00BC3BE7"/>
    <w:rsid w:val="00BC3E40"/>
    <w:rsid w:val="00BC457C"/>
    <w:rsid w:val="00BC4CA7"/>
    <w:rsid w:val="00BC4D60"/>
    <w:rsid w:val="00BC53CE"/>
    <w:rsid w:val="00BC5603"/>
    <w:rsid w:val="00BC570B"/>
    <w:rsid w:val="00BC5FFF"/>
    <w:rsid w:val="00BC6F3E"/>
    <w:rsid w:val="00BC7227"/>
    <w:rsid w:val="00BD0655"/>
    <w:rsid w:val="00BD0811"/>
    <w:rsid w:val="00BD1C7E"/>
    <w:rsid w:val="00BD3AE0"/>
    <w:rsid w:val="00BD5EB2"/>
    <w:rsid w:val="00BD6341"/>
    <w:rsid w:val="00BD789C"/>
    <w:rsid w:val="00BE03AA"/>
    <w:rsid w:val="00BE040D"/>
    <w:rsid w:val="00BE09FF"/>
    <w:rsid w:val="00BE24D7"/>
    <w:rsid w:val="00BE29B1"/>
    <w:rsid w:val="00BE3B19"/>
    <w:rsid w:val="00BE474E"/>
    <w:rsid w:val="00BE4A73"/>
    <w:rsid w:val="00BE7079"/>
    <w:rsid w:val="00BE7B25"/>
    <w:rsid w:val="00BF0CCA"/>
    <w:rsid w:val="00BF20AB"/>
    <w:rsid w:val="00BF2774"/>
    <w:rsid w:val="00BF4511"/>
    <w:rsid w:val="00BF4D0A"/>
    <w:rsid w:val="00BF4E66"/>
    <w:rsid w:val="00BF5ADA"/>
    <w:rsid w:val="00BF6036"/>
    <w:rsid w:val="00BF6325"/>
    <w:rsid w:val="00BF7F94"/>
    <w:rsid w:val="00C00415"/>
    <w:rsid w:val="00C00764"/>
    <w:rsid w:val="00C01679"/>
    <w:rsid w:val="00C02F9A"/>
    <w:rsid w:val="00C03AAD"/>
    <w:rsid w:val="00C045AC"/>
    <w:rsid w:val="00C06F43"/>
    <w:rsid w:val="00C06F7E"/>
    <w:rsid w:val="00C0705D"/>
    <w:rsid w:val="00C0728E"/>
    <w:rsid w:val="00C07647"/>
    <w:rsid w:val="00C07BE9"/>
    <w:rsid w:val="00C07C94"/>
    <w:rsid w:val="00C10F8F"/>
    <w:rsid w:val="00C110C1"/>
    <w:rsid w:val="00C111DE"/>
    <w:rsid w:val="00C1132A"/>
    <w:rsid w:val="00C11F5D"/>
    <w:rsid w:val="00C13E96"/>
    <w:rsid w:val="00C14012"/>
    <w:rsid w:val="00C143D2"/>
    <w:rsid w:val="00C15305"/>
    <w:rsid w:val="00C154C5"/>
    <w:rsid w:val="00C160B8"/>
    <w:rsid w:val="00C161E0"/>
    <w:rsid w:val="00C174F3"/>
    <w:rsid w:val="00C17E07"/>
    <w:rsid w:val="00C247CF"/>
    <w:rsid w:val="00C24EE0"/>
    <w:rsid w:val="00C25648"/>
    <w:rsid w:val="00C256C0"/>
    <w:rsid w:val="00C25708"/>
    <w:rsid w:val="00C25C52"/>
    <w:rsid w:val="00C27138"/>
    <w:rsid w:val="00C27C62"/>
    <w:rsid w:val="00C30EC1"/>
    <w:rsid w:val="00C31698"/>
    <w:rsid w:val="00C31BE3"/>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04E1"/>
    <w:rsid w:val="00C51FA6"/>
    <w:rsid w:val="00C52733"/>
    <w:rsid w:val="00C545AB"/>
    <w:rsid w:val="00C5570C"/>
    <w:rsid w:val="00C55915"/>
    <w:rsid w:val="00C562BB"/>
    <w:rsid w:val="00C5646F"/>
    <w:rsid w:val="00C565F7"/>
    <w:rsid w:val="00C56B70"/>
    <w:rsid w:val="00C57AC9"/>
    <w:rsid w:val="00C57F68"/>
    <w:rsid w:val="00C6114A"/>
    <w:rsid w:val="00C616FC"/>
    <w:rsid w:val="00C62CAF"/>
    <w:rsid w:val="00C64BD3"/>
    <w:rsid w:val="00C6755E"/>
    <w:rsid w:val="00C6786B"/>
    <w:rsid w:val="00C67E5D"/>
    <w:rsid w:val="00C70A9F"/>
    <w:rsid w:val="00C70F97"/>
    <w:rsid w:val="00C72C90"/>
    <w:rsid w:val="00C73B1F"/>
    <w:rsid w:val="00C73CF5"/>
    <w:rsid w:val="00C73D50"/>
    <w:rsid w:val="00C7430E"/>
    <w:rsid w:val="00C74A63"/>
    <w:rsid w:val="00C757C0"/>
    <w:rsid w:val="00C77DE6"/>
    <w:rsid w:val="00C80F8A"/>
    <w:rsid w:val="00C811E8"/>
    <w:rsid w:val="00C82151"/>
    <w:rsid w:val="00C82559"/>
    <w:rsid w:val="00C82B74"/>
    <w:rsid w:val="00C82FB4"/>
    <w:rsid w:val="00C839D8"/>
    <w:rsid w:val="00C85C15"/>
    <w:rsid w:val="00C85EE7"/>
    <w:rsid w:val="00C86742"/>
    <w:rsid w:val="00C86B0E"/>
    <w:rsid w:val="00C86FF4"/>
    <w:rsid w:val="00C87066"/>
    <w:rsid w:val="00C87E3C"/>
    <w:rsid w:val="00C905F9"/>
    <w:rsid w:val="00C90961"/>
    <w:rsid w:val="00C91BE5"/>
    <w:rsid w:val="00C93064"/>
    <w:rsid w:val="00C93381"/>
    <w:rsid w:val="00C93A81"/>
    <w:rsid w:val="00C940C8"/>
    <w:rsid w:val="00C944CE"/>
    <w:rsid w:val="00C95FAE"/>
    <w:rsid w:val="00C963D1"/>
    <w:rsid w:val="00C96526"/>
    <w:rsid w:val="00C96BEB"/>
    <w:rsid w:val="00CA01B5"/>
    <w:rsid w:val="00CA044D"/>
    <w:rsid w:val="00CA0ACE"/>
    <w:rsid w:val="00CA1153"/>
    <w:rsid w:val="00CA194D"/>
    <w:rsid w:val="00CA264F"/>
    <w:rsid w:val="00CA2B52"/>
    <w:rsid w:val="00CA4592"/>
    <w:rsid w:val="00CA7B9D"/>
    <w:rsid w:val="00CA7F81"/>
    <w:rsid w:val="00CB0EA2"/>
    <w:rsid w:val="00CB10B0"/>
    <w:rsid w:val="00CB19F8"/>
    <w:rsid w:val="00CB3413"/>
    <w:rsid w:val="00CB40AB"/>
    <w:rsid w:val="00CB40F1"/>
    <w:rsid w:val="00CB427D"/>
    <w:rsid w:val="00CB4A11"/>
    <w:rsid w:val="00CB66D9"/>
    <w:rsid w:val="00CB6CF6"/>
    <w:rsid w:val="00CB734E"/>
    <w:rsid w:val="00CB7B1E"/>
    <w:rsid w:val="00CC0B2A"/>
    <w:rsid w:val="00CC0B37"/>
    <w:rsid w:val="00CC0E2C"/>
    <w:rsid w:val="00CC1202"/>
    <w:rsid w:val="00CC1F52"/>
    <w:rsid w:val="00CC29A0"/>
    <w:rsid w:val="00CC31AC"/>
    <w:rsid w:val="00CC3AB6"/>
    <w:rsid w:val="00CC3BC3"/>
    <w:rsid w:val="00CC3E4C"/>
    <w:rsid w:val="00CC4AB5"/>
    <w:rsid w:val="00CC53D1"/>
    <w:rsid w:val="00CC5FCF"/>
    <w:rsid w:val="00CC69C5"/>
    <w:rsid w:val="00CC7132"/>
    <w:rsid w:val="00CC744C"/>
    <w:rsid w:val="00CC7787"/>
    <w:rsid w:val="00CC7BE7"/>
    <w:rsid w:val="00CD0424"/>
    <w:rsid w:val="00CD10E9"/>
    <w:rsid w:val="00CD14A0"/>
    <w:rsid w:val="00CD17A5"/>
    <w:rsid w:val="00CD3B80"/>
    <w:rsid w:val="00CD5290"/>
    <w:rsid w:val="00CD6219"/>
    <w:rsid w:val="00CD6C70"/>
    <w:rsid w:val="00CD6F69"/>
    <w:rsid w:val="00CE00D9"/>
    <w:rsid w:val="00CE04BE"/>
    <w:rsid w:val="00CE0AF0"/>
    <w:rsid w:val="00CE0C54"/>
    <w:rsid w:val="00CE1793"/>
    <w:rsid w:val="00CE1EB0"/>
    <w:rsid w:val="00CE39D7"/>
    <w:rsid w:val="00CE3FA3"/>
    <w:rsid w:val="00CE56A0"/>
    <w:rsid w:val="00CE698F"/>
    <w:rsid w:val="00CE6E59"/>
    <w:rsid w:val="00CE6E97"/>
    <w:rsid w:val="00CE7427"/>
    <w:rsid w:val="00CE74D1"/>
    <w:rsid w:val="00CE7869"/>
    <w:rsid w:val="00CF3631"/>
    <w:rsid w:val="00CF4626"/>
    <w:rsid w:val="00CF6D24"/>
    <w:rsid w:val="00CF74C7"/>
    <w:rsid w:val="00CF7E1B"/>
    <w:rsid w:val="00D0088D"/>
    <w:rsid w:val="00D01DC9"/>
    <w:rsid w:val="00D0231E"/>
    <w:rsid w:val="00D0281D"/>
    <w:rsid w:val="00D03888"/>
    <w:rsid w:val="00D03A20"/>
    <w:rsid w:val="00D044B2"/>
    <w:rsid w:val="00D04D49"/>
    <w:rsid w:val="00D059AA"/>
    <w:rsid w:val="00D100BA"/>
    <w:rsid w:val="00D105F1"/>
    <w:rsid w:val="00D109C1"/>
    <w:rsid w:val="00D1298F"/>
    <w:rsid w:val="00D13527"/>
    <w:rsid w:val="00D13B35"/>
    <w:rsid w:val="00D14555"/>
    <w:rsid w:val="00D14DD4"/>
    <w:rsid w:val="00D164F9"/>
    <w:rsid w:val="00D170DE"/>
    <w:rsid w:val="00D21699"/>
    <w:rsid w:val="00D2288E"/>
    <w:rsid w:val="00D24CB3"/>
    <w:rsid w:val="00D2538C"/>
    <w:rsid w:val="00D25FCB"/>
    <w:rsid w:val="00D2697F"/>
    <w:rsid w:val="00D27D1E"/>
    <w:rsid w:val="00D30062"/>
    <w:rsid w:val="00D30516"/>
    <w:rsid w:val="00D308D9"/>
    <w:rsid w:val="00D30EAF"/>
    <w:rsid w:val="00D31667"/>
    <w:rsid w:val="00D31A99"/>
    <w:rsid w:val="00D31EFF"/>
    <w:rsid w:val="00D33620"/>
    <w:rsid w:val="00D33D86"/>
    <w:rsid w:val="00D34F0D"/>
    <w:rsid w:val="00D35FBE"/>
    <w:rsid w:val="00D35FE4"/>
    <w:rsid w:val="00D3668F"/>
    <w:rsid w:val="00D376D6"/>
    <w:rsid w:val="00D41034"/>
    <w:rsid w:val="00D414A9"/>
    <w:rsid w:val="00D4309A"/>
    <w:rsid w:val="00D451F6"/>
    <w:rsid w:val="00D45687"/>
    <w:rsid w:val="00D45E55"/>
    <w:rsid w:val="00D46390"/>
    <w:rsid w:val="00D508FF"/>
    <w:rsid w:val="00D525F8"/>
    <w:rsid w:val="00D52A33"/>
    <w:rsid w:val="00D52E0F"/>
    <w:rsid w:val="00D530FF"/>
    <w:rsid w:val="00D53336"/>
    <w:rsid w:val="00D53836"/>
    <w:rsid w:val="00D53F65"/>
    <w:rsid w:val="00D54302"/>
    <w:rsid w:val="00D54FF1"/>
    <w:rsid w:val="00D55188"/>
    <w:rsid w:val="00D55A13"/>
    <w:rsid w:val="00D55EE7"/>
    <w:rsid w:val="00D56AF5"/>
    <w:rsid w:val="00D57635"/>
    <w:rsid w:val="00D57719"/>
    <w:rsid w:val="00D5794E"/>
    <w:rsid w:val="00D57F96"/>
    <w:rsid w:val="00D612B0"/>
    <w:rsid w:val="00D62BF7"/>
    <w:rsid w:val="00D6362D"/>
    <w:rsid w:val="00D63A29"/>
    <w:rsid w:val="00D6634A"/>
    <w:rsid w:val="00D66F3C"/>
    <w:rsid w:val="00D67A50"/>
    <w:rsid w:val="00D703ED"/>
    <w:rsid w:val="00D708B6"/>
    <w:rsid w:val="00D71467"/>
    <w:rsid w:val="00D72DB4"/>
    <w:rsid w:val="00D74AA9"/>
    <w:rsid w:val="00D752C4"/>
    <w:rsid w:val="00D75A20"/>
    <w:rsid w:val="00D77009"/>
    <w:rsid w:val="00D7732D"/>
    <w:rsid w:val="00D77E04"/>
    <w:rsid w:val="00D80182"/>
    <w:rsid w:val="00D80C05"/>
    <w:rsid w:val="00D80CA7"/>
    <w:rsid w:val="00D81420"/>
    <w:rsid w:val="00D81479"/>
    <w:rsid w:val="00D820B2"/>
    <w:rsid w:val="00D82827"/>
    <w:rsid w:val="00D8438E"/>
    <w:rsid w:val="00D8442F"/>
    <w:rsid w:val="00D85308"/>
    <w:rsid w:val="00D860AC"/>
    <w:rsid w:val="00D862E5"/>
    <w:rsid w:val="00D86E08"/>
    <w:rsid w:val="00D86F49"/>
    <w:rsid w:val="00D871C0"/>
    <w:rsid w:val="00D91D4F"/>
    <w:rsid w:val="00D9215F"/>
    <w:rsid w:val="00D9263A"/>
    <w:rsid w:val="00D92A65"/>
    <w:rsid w:val="00D92BD0"/>
    <w:rsid w:val="00D96057"/>
    <w:rsid w:val="00D9635F"/>
    <w:rsid w:val="00D963C1"/>
    <w:rsid w:val="00D97B47"/>
    <w:rsid w:val="00DA0A57"/>
    <w:rsid w:val="00DA10F3"/>
    <w:rsid w:val="00DA1666"/>
    <w:rsid w:val="00DA1E57"/>
    <w:rsid w:val="00DA2053"/>
    <w:rsid w:val="00DA2EE2"/>
    <w:rsid w:val="00DA3026"/>
    <w:rsid w:val="00DA3401"/>
    <w:rsid w:val="00DA36BB"/>
    <w:rsid w:val="00DA3C28"/>
    <w:rsid w:val="00DA4BD4"/>
    <w:rsid w:val="00DA516C"/>
    <w:rsid w:val="00DA57C3"/>
    <w:rsid w:val="00DA5C67"/>
    <w:rsid w:val="00DA5DBC"/>
    <w:rsid w:val="00DA6422"/>
    <w:rsid w:val="00DA6E08"/>
    <w:rsid w:val="00DA7646"/>
    <w:rsid w:val="00DB0D45"/>
    <w:rsid w:val="00DB138F"/>
    <w:rsid w:val="00DB2850"/>
    <w:rsid w:val="00DB2A4C"/>
    <w:rsid w:val="00DB37F8"/>
    <w:rsid w:val="00DB3D4B"/>
    <w:rsid w:val="00DB4AC6"/>
    <w:rsid w:val="00DB4FAA"/>
    <w:rsid w:val="00DB5002"/>
    <w:rsid w:val="00DB5AB5"/>
    <w:rsid w:val="00DB72AE"/>
    <w:rsid w:val="00DB73DF"/>
    <w:rsid w:val="00DC05D8"/>
    <w:rsid w:val="00DC0856"/>
    <w:rsid w:val="00DC0F3C"/>
    <w:rsid w:val="00DC1142"/>
    <w:rsid w:val="00DC16D1"/>
    <w:rsid w:val="00DC19CA"/>
    <w:rsid w:val="00DC1B01"/>
    <w:rsid w:val="00DC2054"/>
    <w:rsid w:val="00DC25B1"/>
    <w:rsid w:val="00DC3823"/>
    <w:rsid w:val="00DC4B40"/>
    <w:rsid w:val="00DC531F"/>
    <w:rsid w:val="00DC6402"/>
    <w:rsid w:val="00DC7EA2"/>
    <w:rsid w:val="00DD02A2"/>
    <w:rsid w:val="00DD1656"/>
    <w:rsid w:val="00DD28FF"/>
    <w:rsid w:val="00DD34E7"/>
    <w:rsid w:val="00DD3933"/>
    <w:rsid w:val="00DD3D0C"/>
    <w:rsid w:val="00DD4AA5"/>
    <w:rsid w:val="00DD6DBB"/>
    <w:rsid w:val="00DD6E35"/>
    <w:rsid w:val="00DD6E65"/>
    <w:rsid w:val="00DD76F2"/>
    <w:rsid w:val="00DD7CA2"/>
    <w:rsid w:val="00DE043A"/>
    <w:rsid w:val="00DE05A5"/>
    <w:rsid w:val="00DE0690"/>
    <w:rsid w:val="00DE13D1"/>
    <w:rsid w:val="00DE23ED"/>
    <w:rsid w:val="00DE25AD"/>
    <w:rsid w:val="00DE2683"/>
    <w:rsid w:val="00DE3B61"/>
    <w:rsid w:val="00DE4E66"/>
    <w:rsid w:val="00DE544E"/>
    <w:rsid w:val="00DF052F"/>
    <w:rsid w:val="00DF09F9"/>
    <w:rsid w:val="00DF0FFA"/>
    <w:rsid w:val="00DF1594"/>
    <w:rsid w:val="00DF1C3A"/>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230"/>
    <w:rsid w:val="00E13574"/>
    <w:rsid w:val="00E13A4D"/>
    <w:rsid w:val="00E13FED"/>
    <w:rsid w:val="00E149FB"/>
    <w:rsid w:val="00E14A2D"/>
    <w:rsid w:val="00E15E8F"/>
    <w:rsid w:val="00E15EBC"/>
    <w:rsid w:val="00E17232"/>
    <w:rsid w:val="00E17409"/>
    <w:rsid w:val="00E17959"/>
    <w:rsid w:val="00E200A1"/>
    <w:rsid w:val="00E2065A"/>
    <w:rsid w:val="00E2095D"/>
    <w:rsid w:val="00E22421"/>
    <w:rsid w:val="00E2271F"/>
    <w:rsid w:val="00E238CA"/>
    <w:rsid w:val="00E25A89"/>
    <w:rsid w:val="00E266C5"/>
    <w:rsid w:val="00E3014A"/>
    <w:rsid w:val="00E30A7E"/>
    <w:rsid w:val="00E30F6D"/>
    <w:rsid w:val="00E31E51"/>
    <w:rsid w:val="00E329C2"/>
    <w:rsid w:val="00E336E6"/>
    <w:rsid w:val="00E342E7"/>
    <w:rsid w:val="00E34718"/>
    <w:rsid w:val="00E34A15"/>
    <w:rsid w:val="00E35168"/>
    <w:rsid w:val="00E358B8"/>
    <w:rsid w:val="00E361CB"/>
    <w:rsid w:val="00E36927"/>
    <w:rsid w:val="00E4220D"/>
    <w:rsid w:val="00E42D11"/>
    <w:rsid w:val="00E43182"/>
    <w:rsid w:val="00E433C8"/>
    <w:rsid w:val="00E43651"/>
    <w:rsid w:val="00E43E53"/>
    <w:rsid w:val="00E45468"/>
    <w:rsid w:val="00E4580A"/>
    <w:rsid w:val="00E45E94"/>
    <w:rsid w:val="00E4641C"/>
    <w:rsid w:val="00E4693D"/>
    <w:rsid w:val="00E46FBF"/>
    <w:rsid w:val="00E47A03"/>
    <w:rsid w:val="00E47F71"/>
    <w:rsid w:val="00E5094C"/>
    <w:rsid w:val="00E50B84"/>
    <w:rsid w:val="00E50F63"/>
    <w:rsid w:val="00E51C20"/>
    <w:rsid w:val="00E51D20"/>
    <w:rsid w:val="00E52B5D"/>
    <w:rsid w:val="00E5534B"/>
    <w:rsid w:val="00E559F6"/>
    <w:rsid w:val="00E55B2C"/>
    <w:rsid w:val="00E562D9"/>
    <w:rsid w:val="00E571FD"/>
    <w:rsid w:val="00E572A1"/>
    <w:rsid w:val="00E57368"/>
    <w:rsid w:val="00E60789"/>
    <w:rsid w:val="00E61EFF"/>
    <w:rsid w:val="00E6250A"/>
    <w:rsid w:val="00E62B58"/>
    <w:rsid w:val="00E635B3"/>
    <w:rsid w:val="00E64810"/>
    <w:rsid w:val="00E66316"/>
    <w:rsid w:val="00E66B94"/>
    <w:rsid w:val="00E71CC1"/>
    <w:rsid w:val="00E73529"/>
    <w:rsid w:val="00E73EB9"/>
    <w:rsid w:val="00E73F64"/>
    <w:rsid w:val="00E74B78"/>
    <w:rsid w:val="00E77A88"/>
    <w:rsid w:val="00E801D5"/>
    <w:rsid w:val="00E8064E"/>
    <w:rsid w:val="00E8075D"/>
    <w:rsid w:val="00E80854"/>
    <w:rsid w:val="00E80B13"/>
    <w:rsid w:val="00E819A3"/>
    <w:rsid w:val="00E81D10"/>
    <w:rsid w:val="00E828B9"/>
    <w:rsid w:val="00E82C73"/>
    <w:rsid w:val="00E86881"/>
    <w:rsid w:val="00E8722B"/>
    <w:rsid w:val="00E8782D"/>
    <w:rsid w:val="00E87B67"/>
    <w:rsid w:val="00E902EE"/>
    <w:rsid w:val="00E9103A"/>
    <w:rsid w:val="00E9238C"/>
    <w:rsid w:val="00E9390C"/>
    <w:rsid w:val="00E94CB7"/>
    <w:rsid w:val="00E955DA"/>
    <w:rsid w:val="00E95C2B"/>
    <w:rsid w:val="00E97025"/>
    <w:rsid w:val="00E9768B"/>
    <w:rsid w:val="00E97D21"/>
    <w:rsid w:val="00EA0011"/>
    <w:rsid w:val="00EA07EF"/>
    <w:rsid w:val="00EA241E"/>
    <w:rsid w:val="00EA2D4B"/>
    <w:rsid w:val="00EA3210"/>
    <w:rsid w:val="00EA32F3"/>
    <w:rsid w:val="00EA3D61"/>
    <w:rsid w:val="00EA49AA"/>
    <w:rsid w:val="00EA4F5A"/>
    <w:rsid w:val="00EA5978"/>
    <w:rsid w:val="00EA5A74"/>
    <w:rsid w:val="00EA5CB0"/>
    <w:rsid w:val="00EA64C0"/>
    <w:rsid w:val="00EA6C31"/>
    <w:rsid w:val="00EA6DBE"/>
    <w:rsid w:val="00EA7AE4"/>
    <w:rsid w:val="00EB10EA"/>
    <w:rsid w:val="00EB13F6"/>
    <w:rsid w:val="00EB1A7C"/>
    <w:rsid w:val="00EB1CD4"/>
    <w:rsid w:val="00EB1E9F"/>
    <w:rsid w:val="00EB2103"/>
    <w:rsid w:val="00EB25F7"/>
    <w:rsid w:val="00EB2D71"/>
    <w:rsid w:val="00EB2F38"/>
    <w:rsid w:val="00EB4041"/>
    <w:rsid w:val="00EB5989"/>
    <w:rsid w:val="00EB6196"/>
    <w:rsid w:val="00EC0378"/>
    <w:rsid w:val="00EC0A01"/>
    <w:rsid w:val="00EC0BD7"/>
    <w:rsid w:val="00EC1F59"/>
    <w:rsid w:val="00EC23EF"/>
    <w:rsid w:val="00EC2C02"/>
    <w:rsid w:val="00EC40E6"/>
    <w:rsid w:val="00EC4624"/>
    <w:rsid w:val="00EC5213"/>
    <w:rsid w:val="00EC5686"/>
    <w:rsid w:val="00EC56A2"/>
    <w:rsid w:val="00EC5AB2"/>
    <w:rsid w:val="00EC6421"/>
    <w:rsid w:val="00EC6844"/>
    <w:rsid w:val="00EC7AAE"/>
    <w:rsid w:val="00ED0CFF"/>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0848"/>
    <w:rsid w:val="00EF172B"/>
    <w:rsid w:val="00EF2094"/>
    <w:rsid w:val="00EF2E4C"/>
    <w:rsid w:val="00EF3D42"/>
    <w:rsid w:val="00EF3DA1"/>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289"/>
    <w:rsid w:val="00F1080C"/>
    <w:rsid w:val="00F10A8E"/>
    <w:rsid w:val="00F1171F"/>
    <w:rsid w:val="00F11858"/>
    <w:rsid w:val="00F124B0"/>
    <w:rsid w:val="00F126A3"/>
    <w:rsid w:val="00F12DED"/>
    <w:rsid w:val="00F135F1"/>
    <w:rsid w:val="00F136DD"/>
    <w:rsid w:val="00F13792"/>
    <w:rsid w:val="00F1407D"/>
    <w:rsid w:val="00F14389"/>
    <w:rsid w:val="00F143B2"/>
    <w:rsid w:val="00F144B0"/>
    <w:rsid w:val="00F14846"/>
    <w:rsid w:val="00F149BC"/>
    <w:rsid w:val="00F15072"/>
    <w:rsid w:val="00F15728"/>
    <w:rsid w:val="00F169C3"/>
    <w:rsid w:val="00F16E24"/>
    <w:rsid w:val="00F174AC"/>
    <w:rsid w:val="00F20708"/>
    <w:rsid w:val="00F2130D"/>
    <w:rsid w:val="00F214B8"/>
    <w:rsid w:val="00F21E8B"/>
    <w:rsid w:val="00F222A6"/>
    <w:rsid w:val="00F22358"/>
    <w:rsid w:val="00F22827"/>
    <w:rsid w:val="00F22FF2"/>
    <w:rsid w:val="00F23A5F"/>
    <w:rsid w:val="00F23ED9"/>
    <w:rsid w:val="00F23EDB"/>
    <w:rsid w:val="00F25982"/>
    <w:rsid w:val="00F25E02"/>
    <w:rsid w:val="00F25E36"/>
    <w:rsid w:val="00F2615E"/>
    <w:rsid w:val="00F26E35"/>
    <w:rsid w:val="00F27BCF"/>
    <w:rsid w:val="00F27CEF"/>
    <w:rsid w:val="00F308DE"/>
    <w:rsid w:val="00F3230A"/>
    <w:rsid w:val="00F32395"/>
    <w:rsid w:val="00F33BC2"/>
    <w:rsid w:val="00F341E6"/>
    <w:rsid w:val="00F3457A"/>
    <w:rsid w:val="00F34E09"/>
    <w:rsid w:val="00F353D7"/>
    <w:rsid w:val="00F35625"/>
    <w:rsid w:val="00F36EED"/>
    <w:rsid w:val="00F37A0E"/>
    <w:rsid w:val="00F37E81"/>
    <w:rsid w:val="00F41E74"/>
    <w:rsid w:val="00F45250"/>
    <w:rsid w:val="00F45849"/>
    <w:rsid w:val="00F46D7B"/>
    <w:rsid w:val="00F47747"/>
    <w:rsid w:val="00F479F5"/>
    <w:rsid w:val="00F47BBA"/>
    <w:rsid w:val="00F47F66"/>
    <w:rsid w:val="00F50B4D"/>
    <w:rsid w:val="00F50E50"/>
    <w:rsid w:val="00F51751"/>
    <w:rsid w:val="00F52531"/>
    <w:rsid w:val="00F52FDE"/>
    <w:rsid w:val="00F54447"/>
    <w:rsid w:val="00F54F20"/>
    <w:rsid w:val="00F54FCF"/>
    <w:rsid w:val="00F55178"/>
    <w:rsid w:val="00F5583F"/>
    <w:rsid w:val="00F5586C"/>
    <w:rsid w:val="00F56114"/>
    <w:rsid w:val="00F57C48"/>
    <w:rsid w:val="00F6056E"/>
    <w:rsid w:val="00F60683"/>
    <w:rsid w:val="00F6177A"/>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016"/>
    <w:rsid w:val="00F83230"/>
    <w:rsid w:val="00F83BCD"/>
    <w:rsid w:val="00F8558F"/>
    <w:rsid w:val="00F85F26"/>
    <w:rsid w:val="00F876B3"/>
    <w:rsid w:val="00F90D42"/>
    <w:rsid w:val="00F91BCA"/>
    <w:rsid w:val="00F921EA"/>
    <w:rsid w:val="00F92727"/>
    <w:rsid w:val="00F9577D"/>
    <w:rsid w:val="00F97309"/>
    <w:rsid w:val="00F977E0"/>
    <w:rsid w:val="00F97D01"/>
    <w:rsid w:val="00FA01E2"/>
    <w:rsid w:val="00FA0742"/>
    <w:rsid w:val="00FA20B8"/>
    <w:rsid w:val="00FA24A1"/>
    <w:rsid w:val="00FA2A1C"/>
    <w:rsid w:val="00FA3675"/>
    <w:rsid w:val="00FA3F47"/>
    <w:rsid w:val="00FA47C3"/>
    <w:rsid w:val="00FA47E7"/>
    <w:rsid w:val="00FA531D"/>
    <w:rsid w:val="00FA64ED"/>
    <w:rsid w:val="00FA75F8"/>
    <w:rsid w:val="00FA7E88"/>
    <w:rsid w:val="00FB0D19"/>
    <w:rsid w:val="00FB1036"/>
    <w:rsid w:val="00FB1E8C"/>
    <w:rsid w:val="00FB22C4"/>
    <w:rsid w:val="00FB2552"/>
    <w:rsid w:val="00FB468C"/>
    <w:rsid w:val="00FB5409"/>
    <w:rsid w:val="00FB5B26"/>
    <w:rsid w:val="00FB5BA9"/>
    <w:rsid w:val="00FB72C8"/>
    <w:rsid w:val="00FB7994"/>
    <w:rsid w:val="00FB7E51"/>
    <w:rsid w:val="00FC0236"/>
    <w:rsid w:val="00FC0625"/>
    <w:rsid w:val="00FC1C87"/>
    <w:rsid w:val="00FC3387"/>
    <w:rsid w:val="00FC34D9"/>
    <w:rsid w:val="00FC3A25"/>
    <w:rsid w:val="00FC4365"/>
    <w:rsid w:val="00FC48CC"/>
    <w:rsid w:val="00FC5F21"/>
    <w:rsid w:val="00FC6DC7"/>
    <w:rsid w:val="00FC7188"/>
    <w:rsid w:val="00FC7A3B"/>
    <w:rsid w:val="00FC7C17"/>
    <w:rsid w:val="00FC7CF8"/>
    <w:rsid w:val="00FC7E10"/>
    <w:rsid w:val="00FC7FB6"/>
    <w:rsid w:val="00FD1143"/>
    <w:rsid w:val="00FD1B67"/>
    <w:rsid w:val="00FD3914"/>
    <w:rsid w:val="00FD3B26"/>
    <w:rsid w:val="00FD40DE"/>
    <w:rsid w:val="00FD473D"/>
    <w:rsid w:val="00FD5D9D"/>
    <w:rsid w:val="00FD62A2"/>
    <w:rsid w:val="00FE0E13"/>
    <w:rsid w:val="00FE21CD"/>
    <w:rsid w:val="00FE2CEB"/>
    <w:rsid w:val="00FE2EBC"/>
    <w:rsid w:val="00FE54AE"/>
    <w:rsid w:val="00FE5D63"/>
    <w:rsid w:val="00FE71C6"/>
    <w:rsid w:val="00FE7313"/>
    <w:rsid w:val="00FE7EBE"/>
    <w:rsid w:val="00FF038F"/>
    <w:rsid w:val="00FF0BB8"/>
    <w:rsid w:val="00FF1238"/>
    <w:rsid w:val="00FF1AD0"/>
    <w:rsid w:val="00FF1B31"/>
    <w:rsid w:val="00FF3B5B"/>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23070</TotalTime>
  <Pages>10</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595</cp:revision>
  <cp:lastPrinted>2019-09-02T17:01:00Z</cp:lastPrinted>
  <dcterms:created xsi:type="dcterms:W3CDTF">2018-10-09T23:35:00Z</dcterms:created>
  <dcterms:modified xsi:type="dcterms:W3CDTF">2021-12-28T12:32:00Z</dcterms:modified>
</cp:coreProperties>
</file>