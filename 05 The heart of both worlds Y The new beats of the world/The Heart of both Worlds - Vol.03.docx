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5693" w14:textId="66D60C86"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0B812A1C" w14:textId="4C71CDC0" w:rsidR="00B63666" w:rsidRDefault="00B63666" w:rsidP="00B63666">
      <w:pPr>
        <w:rPr>
          <w:rFonts w:ascii="Calibri" w:hAnsi="Calibri" w:cs="Calibri"/>
          <w:sz w:val="24"/>
          <w:szCs w:val="24"/>
          <w:lang w:val="es-ES"/>
        </w:rPr>
      </w:pPr>
    </w:p>
    <w:p w14:paraId="44EF106C" w14:textId="77777777" w:rsidR="00507009" w:rsidRDefault="00507009"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y su equipo Falcon que está formado de seis hombres y una mujer se encuentran en la oficina principal de una fábrica industrial.</w:t>
      </w:r>
    </w:p>
    <w:p w14:paraId="0E16F4B7" w14:textId="188BE1C0"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esta apartada de cualquier estructura de concreto o metal. Esta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7C225DB0"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Shiki y el grupo Falcon, parece que algo más le preocupara, algo que involucra a NZTIQ.</w:t>
      </w:r>
    </w:p>
    <w:p w14:paraId="3BF05702" w14:textId="7B49180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-Ahora de seguro están yéndose de este lugar. Puede que hayan cobrado su suelto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Kamiage Arima.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Shiki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Kamiage Arima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Kamiage Arima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–Shiki toma aliento al levantarse y habla hacia la única mujer en ese lugar– Mari, creo que tendremos que usar la casa de campo de tu padre, perdón.</w:t>
      </w:r>
    </w:p>
    <w:p w14:paraId="6587ABF4" w14:textId="5ADC6BA6"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Mari no tiene el casco militar que cubría su cara así que mueras 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Kamiage Arima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Con una sonrisa pícara Shiki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-Mmm…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-Jumm…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que Tosaka Sixto te vea con los ojos con los que yo te veo? Sabes que eso no pasara, ella solo te ve como un saco de boxeo y lo demostró la última vez que vino hasta Homeland.</w:t>
      </w:r>
    </w:p>
    <w:p w14:paraId="7F4DC262" w14:textId="532D578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que no. Shiki le pidió más tiempo al director para investigar algunos cabos sueltos, pero todo fue una estúpida farsa. ¿Por qué crees que Shiki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mejillas se ruborizan por la vergonzosa escena que le hacen pasar. Él no tenía intención de quedar como un perdedor que no entiende las indirectas, solo quería saber una pequeña duda entre Shiki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Shiki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Shiki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envuelve a Onodera Kosaki son humos de distinto color que provienen de la piedra que le robo a Matsuoka Akiko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por hacer ahora, luego que los humos entren al sistema de Onodera Kosaki,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encontré, Arima.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Onodera Kosaki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-Voy para allá. –Afirma Arima.</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bromuro de etidio es una sustancia fuertemente mutagénica que no solo daña la piel, ojos y el cuerpo de un humano, sino que también puede destruir la doble hélice, esto estará mesclado junto a los humos de la extraña piedra que entro al sistema respiratorio de Onodera Kosaki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Un extraño y escalofriante portal se abre en medio del laboratorio en donde esta Evelyn y Onodera Kosaki.</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mujer abre la capsula, pero sin antes filtrar los humos de color por completo. Desde ese lugar observa como Kamiage Arima sale de ese oscuro y extraño portal y se dirige inmediatamente a la capsula de Onodera Kosaki.</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Kamiage deja a Onodera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Onodera Kosaki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Dice Arima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Dice Kamiage Arima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-¿Cuánto crees que tarde?</w:t>
      </w:r>
    </w:p>
    <w:p w14:paraId="3865A8A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-Todo dependerá de cómo su cuerpo aguante la destrucción y reconstrucción de toda su genética. Solo hay que esperar a que no muera en el intento y que </w:t>
      </w:r>
      <w:r>
        <w:rPr>
          <w:rFonts w:ascii="Arial" w:hAnsi="Arial" w:cs="Arial"/>
          <w:b/>
          <w:bCs/>
          <w:sz w:val="24"/>
          <w:szCs w:val="24"/>
          <w:lang w:val="es-ES"/>
        </w:rPr>
        <w:lastRenderedPageBreak/>
        <w:t>sea lo suficientemente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perteneciente al equipo Falcon esta junto a Kazomi Shiki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Shiki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Kazomi Shiki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No tienes que decirlo. Las preguntas las está haciendo Nico. Se lo que dirás después de eso y no quiero que lo digas. Se lo que sientes por Tosaka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Kazomi Shiki.</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Shiki,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Tosaka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Mientras Mari habla se adentra a la tina y luego de ser rodeada por los brazos de Sh</w:t>
      </w:r>
      <w:r w:rsidR="00DF6F5B">
        <w:rPr>
          <w:rFonts w:ascii="Arial" w:hAnsi="Arial" w:cs="Arial"/>
          <w:b/>
          <w:bCs/>
          <w:sz w:val="24"/>
          <w:szCs w:val="24"/>
          <w:lang w:val="es-ES"/>
        </w:rPr>
        <w:t>i</w:t>
      </w:r>
      <w:r>
        <w:rPr>
          <w:rFonts w:ascii="Arial" w:hAnsi="Arial" w:cs="Arial"/>
          <w:b/>
          <w:bCs/>
          <w:sz w:val="24"/>
          <w:szCs w:val="24"/>
          <w:lang w:val="es-ES"/>
        </w:rPr>
        <w:t>ki,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Naomi molesta empieza a gruñir entre sueños mientras Ondrich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-HMmmmm………</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-Oye… te necesito despierta y lucida... Matsuoka Akiko llego para hablar sobre Kamiage Arima.</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Naomi aun parece llevar puesto el vestido con el que llego a Homeland,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-Tch…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Ella es la única que nos puede ayudar para detener a Kamiage Arima.</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Kamiage </w:t>
      </w:r>
      <w:r w:rsidR="00E7131C">
        <w:rPr>
          <w:rFonts w:ascii="Arial" w:hAnsi="Arial" w:cs="Arial"/>
          <w:b/>
          <w:bCs/>
          <w:sz w:val="24"/>
          <w:szCs w:val="24"/>
          <w:lang w:val="es-ES"/>
        </w:rPr>
        <w:t>Arima</w:t>
      </w:r>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Kamiage Arima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Akiko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Arima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para intentar despejar la mente para lo que estaban a punto de escuchar de Matsuoka Akiko.</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Homeland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Akiko en uno individual.</w:t>
      </w:r>
    </w:p>
    <w:p w14:paraId="08A9946C" w14:textId="4FB5EF9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-Kamiage Arima.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Zic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Kamiage Arima. No pudo dejarle toda su compañía a un solo niño… Kazomi Shiki</w:t>
      </w:r>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Shiki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Sauvés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Zic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Kazou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-¿Kazou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Kamiage acerca de que gracias a Kazou</w:t>
      </w:r>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Kazou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Kami</w:t>
      </w:r>
      <w:r w:rsidR="00FC1DBB">
        <w:rPr>
          <w:rFonts w:ascii="Arial" w:hAnsi="Arial" w:cs="Arial"/>
          <w:b/>
          <w:bCs/>
          <w:sz w:val="24"/>
          <w:szCs w:val="24"/>
          <w:lang w:val="es-ES"/>
        </w:rPr>
        <w:t>noa</w:t>
      </w:r>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Arima, es como si por donde pasara ese nombre “Kazou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Arima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royecto Prototipo de Black Earth…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Akiko– Pero </w:t>
      </w:r>
      <w:r w:rsidR="00742AF1">
        <w:rPr>
          <w:rFonts w:ascii="Arial" w:hAnsi="Arial" w:cs="Arial"/>
          <w:b/>
          <w:bCs/>
          <w:sz w:val="24"/>
          <w:szCs w:val="24"/>
          <w:lang w:val="es-ES"/>
        </w:rPr>
        <w:t>¿qué es lo que hacía exactamente esta piedra como para que Kamiage Arima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Akiko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Akiko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Kamiage Arima?</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Habla Akiko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Earth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Earth,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Kamiage Arima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Kamiage Arima.</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Habla Naomi un poco atacada por Robert. Esta información también parece estar en Homeland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Saber cada secreto que resguarda la Torre ALICE de los Tous Sauvés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Ese extraño liquido compuesto por bromuro de etidio y la extraña piedra de colores que le robaron a Matsuoka Akiko, y esta luego fue refinada en líquido. Estos dos componentes están rodeando el cuerpo de Onodera Kosaki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El cuerpo de Onodera Kosaki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Antes que Kamiage Arima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-¿A qué te refieres? –Pregunta Arima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Heaven-ECO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Evelyn gira su silla hacia Arima.</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Arima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-En primer lugar, de seguro hay alguien más por ahí, solo que los secretos están bien resguardados en los Tous Sauvés.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Las preguntas de Evelyn fueron contestadas fríamente. Aunque ella tenga algo de razón, Matsuoka Akiko no es prioridad de Dead-Lock ni de NZTIQ</w:t>
      </w:r>
      <w:r w:rsidR="00500097">
        <w:rPr>
          <w:rFonts w:ascii="Arial" w:hAnsi="Arial" w:cs="Arial"/>
          <w:b/>
          <w:bCs/>
          <w:sz w:val="24"/>
          <w:szCs w:val="24"/>
          <w:lang w:val="es-AR"/>
        </w:rPr>
        <w:t xml:space="preserve"> como para que Kamiage Arima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-No te preocupes, Matsuoka Akiko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Para Kamiage Arima Matsuoka Akiko ya no valía nada, la piedra era lo que le daba su fuerza por así decirlo, es lo único que la hacía única, piensa Arima.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estaba desanimado con su cabeza agachada y sus codos sobre sus rodillas. Naomi ya le había dicho que Onodera Kosaki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-¡¿Si creaste la actualización del corazón de Arima,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Arima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Shiki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-Si logramos quitarle esa actualización podríamos vencerlo. Podría comunicarme con algunos Tous Sauvés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-¿Lo que me estas pidiendo es que cree algo mágico para arrancarle el corazón a Kamiage Arima?</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-E-Ehhh…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Ahora que lo escucha de la boca de Matsuoka Akiko,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y Naomi que aprecia estar despierta con los ojos cerrados, observan a Akiko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Homeland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Kamiage Arima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Kazomi Shiki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Sauvés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Sauvés toma represarías, el resto de Tous Sauvés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Sauvés.</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Naomi y Robert se las tendrán que ingeniar bastante para mover a los humanos más letales del mundo. incluso aunque fueran solo dos que acepten sin que pidan explicación de por qué, tendrían que ver si son suficientes para detener a Kamiage Arima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“El perro fiel de del director de Homeland está detrás de un cabo suelto. Desde hace un par de horas ya no están en la ciudad buscando a informantes de Kamiage Arima.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de leer esto, la mujer envía aquel mensaje al celular de Kamiage Arima.</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Kamiage Arima.</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Kamiage Arima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-Dime… ¿hace cuánto paso…? –Requiere confirmación Arima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que Arima se colocara un comunicador en su oído derecho, habla a través para comunicarse con aquella mujer que vestía un traje de avispa y que fue derrotada por el brazo derecho de Kazomi Shiki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4AB86FDC"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Arima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8C2383">
        <w:rPr>
          <w:rFonts w:ascii="Arial" w:hAnsi="Arial" w:cs="Arial"/>
          <w:b/>
          <w:bCs/>
          <w:sz w:val="24"/>
          <w:szCs w:val="24"/>
          <w:lang w:val="es-ES"/>
        </w:rPr>
        <w:t>que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Kazomi Shiki.</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Kazomi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Robert se había comunicado con la rama más profunda de la sede principal de Homeland para crear una especie de cárcel para detener a Kamiage Arima.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Akiko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se había tardado un poco arreglando su cabello en el cuarto que Ondrich Robert le había prestado para que descanse algunas horas, luego salió corriendo a hablar con Akiko.</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Akiko. </w:t>
      </w:r>
    </w:p>
    <w:p w14:paraId="66E860C1" w14:textId="2F7B309F"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Akiko.</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Por ahora la mayor parte de la culpa solo decae en Matsuoka Akiko,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-E-Esto… So-Sobre la actualización –Naomi trago saliva e intento hablar claramente– Sobre la actualización que creaste para Kamiage Arima,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Akiko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al principio se sorprendió ya que es muy raro que diga esas palabras. Puede ser que sea para guardar un secreto más en su Tous Saués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Akiko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sabe sobre el proyecto Atlas por la información que Ondrich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Kaminoa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-Nunca aclare mis verdaderas intenciones al haber trabajado para Nolan Zic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Akiko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-Almael…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05443D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preocupada se inclina hacia Akiko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Akiko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-Eran solo rumores, pero para mí fue más que suficiente. Aunque ese corazón no pertenecía a Almael… Pertenece a otro ángel, pero caído… no sé quién es, pero eso no me importo. Cuando supe que no era el corazón que buscaba, decidí irme luego de que le enseñara a Arima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Pero algo que encontró en Matsuoka Akiko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traga saliva y habla observando los ojos de Akiko.</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Shiki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Caminaron por un par de minutos y algo empezó a incomodar mucho a Kazomi Shiki.</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Luego de caminar por algunos minutos sin encontrar nada. Una voz que Shiki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-Creo que en verdad subestiman lo que Dead-Lock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Una mujer de pelo rubio y largo se encuentra acercando paulatinamente hacia Shiki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 xml:space="preserve">-Dead-Lock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Kazomi Shiki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-Creo que Dead-Lock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Kazomi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4524A15B"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ósea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Shiki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uppercut hacia el aire.</w:t>
      </w:r>
    </w:p>
    <w:p w14:paraId="6FD76488" w14:textId="694310D0"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Kazomi</w:t>
      </w:r>
      <w:r w:rsidR="002F26B1">
        <w:rPr>
          <w:rFonts w:ascii="Arial" w:hAnsi="Arial" w:cs="Arial"/>
          <w:b/>
          <w:bCs/>
          <w:sz w:val="24"/>
          <w:szCs w:val="24"/>
          <w:lang w:val="es-AR"/>
        </w:rPr>
        <w:t xml:space="preserve"> intento calcular la velocidad de la materialización de su traje de nanotecnología con el uppercut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Shiki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uppercut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Shiki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 la última rama de la sede principal de Homelan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Kamiage Arima,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Ondrich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-Ondrich…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Akiko.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Esto solo me ayuda a mantener a margen a las personas que amenacen a Homeland o cualquier Tous Sauvés.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Kazomi Shiki.</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h… –Suspira Akiko–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r w:rsidR="00EA073B">
        <w:rPr>
          <w:rFonts w:ascii="Arial" w:hAnsi="Arial" w:cs="Arial"/>
          <w:b/>
          <w:bCs/>
          <w:sz w:val="24"/>
          <w:szCs w:val="24"/>
          <w:lang w:val="es-AR"/>
        </w:rPr>
        <w:t xml:space="preserve">Teru Teru Bozu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En un hospital a las afueras de Homeland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La chica que es directora de un Tous Sauvés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Kaminoa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Kaminoa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-Kaminoa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destrucción proviene de ambos pisos. El caos fue inminente cuando el equipo Falcon de Shiki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estos idiotas cuanto antes para ayudar a Shiki!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sonidos que se emiten en esta planta son bastantes. El sonido de cargas eléctricas y el viento siendo partido a la mitad por el brazo Fist Fast de Kazomi Shiki</w:t>
      </w:r>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Shiki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también se utilizan en un combo con un uppercut</w:t>
      </w:r>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ningún golpe con su enorme puño cohete impacta contra Irene. Sus proyectiles y uppercut</w:t>
      </w:r>
      <w:r w:rsidR="001025FE">
        <w:rPr>
          <w:rFonts w:ascii="Arial" w:hAnsi="Arial" w:cs="Arial"/>
          <w:b/>
          <w:bCs/>
          <w:sz w:val="24"/>
          <w:szCs w:val="24"/>
          <w:lang w:val="es-AR"/>
        </w:rPr>
        <w:t>s</w:t>
      </w:r>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Kazomi Shiki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Shiki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Pregunta Irene mientras se aparta a una distancia moderada de Shiki.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-Ja… –Shiki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E9074D">
        <w:rPr>
          <w:rFonts w:ascii="Arial" w:hAnsi="Arial" w:cs="Arial"/>
          <w:b/>
          <w:bCs/>
          <w:sz w:val="24"/>
          <w:szCs w:val="24"/>
          <w:lang w:val="es-AR"/>
        </w:rPr>
        <w:t>¡</w:t>
      </w:r>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-Jajaja</w:t>
      </w:r>
      <w:r w:rsidR="00F120B5">
        <w:rPr>
          <w:rFonts w:ascii="Arial" w:hAnsi="Arial" w:cs="Arial"/>
          <w:b/>
          <w:bCs/>
          <w:sz w:val="24"/>
          <w:szCs w:val="24"/>
          <w:lang w:val="es-AR"/>
        </w:rPr>
        <w:t>ajajaja</w:t>
      </w:r>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Shiki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Shiki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F1604">
        <w:rPr>
          <w:rFonts w:ascii="Arial" w:hAnsi="Arial" w:cs="Arial"/>
          <w:b/>
          <w:bCs/>
          <w:sz w:val="24"/>
          <w:szCs w:val="24"/>
          <w:lang w:val="es-AR"/>
        </w:rPr>
        <w:t>¡</w:t>
      </w:r>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embiste ferozmente a Shiki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r>
        <w:rPr>
          <w:rFonts w:ascii="Arial" w:hAnsi="Arial" w:cs="Arial"/>
          <w:b/>
          <w:bCs/>
          <w:sz w:val="24"/>
          <w:szCs w:val="24"/>
          <w:lang w:val="es-AR"/>
        </w:rPr>
        <w:t>Shiki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Shiki</w:t>
      </w:r>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2850398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callo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r w:rsidRPr="00C949DB">
        <w:rPr>
          <w:rFonts w:ascii="Arial" w:hAnsi="Arial" w:cs="Arial"/>
          <w:b/>
          <w:bCs/>
          <w:sz w:val="24"/>
          <w:szCs w:val="24"/>
          <w:lang w:val="es-AR"/>
        </w:rPr>
        <w:t>Shiki en un uppercut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–Irene se sorprende por lo rápido que Shiki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Shiki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esprinta ágilmente hacia Shiki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-Dead-Lock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sin terminar sus palabras es interrumpida por Kazomi Shiki.</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Shiki.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Shiki.</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uppercut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el torso de Shiki</w:t>
      </w:r>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Kazomi Shiki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Shiki.</w:t>
      </w:r>
    </w:p>
    <w:p w14:paraId="1376A35B" w14:textId="14AD69F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Shiki,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Shiki.</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Shiki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suficiente como para destruir un cuarto de todo Homeland.</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Homeland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Shiki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Shiki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(-Perdón Fist Fast…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Irene esprinta lo más rápido que puede, aunque esas no eran sus intenciones. Ella solo tiene que reaccionar ágilmente con sus antenas y atinar su enorme espada de energía al torso de Shiki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Fist </w:t>
      </w:r>
      <w:r w:rsidR="00F31E8A">
        <w:rPr>
          <w:rFonts w:ascii="Arial" w:hAnsi="Arial" w:cs="Arial"/>
          <w:b/>
          <w:bCs/>
          <w:sz w:val="24"/>
          <w:szCs w:val="24"/>
          <w:lang w:val="es-AR"/>
        </w:rPr>
        <w:t xml:space="preserve">Fast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Shiki.</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Fist Fast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Kazomi Shiki.</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Shiki.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donde Shiki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cuerpo en shock es sostenido por el brazo izquierdo de Shiki.</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Kaminoa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Kaminoa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empieza a notar una gran variedad de señales extrañas que provienen de las pantallas que monitorean el proceso de destrucción y reconstrucción del ADN de Onodera Kosaki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6214D413"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Ósea, los pocos movimientos dejaron de ser al azar, ahora sus movimientos estaban siendo coordinados para moverlos. Onodera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envía un mensaje a Kamiage Arima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Kamiage Arima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-¿Solo son los brazos? –Pregunta Arima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Onodera.</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bastante confundido observa algo en el interior de la capsula a parte del cuerpo de Onodera Kosaki.</w:t>
      </w:r>
    </w:p>
    <w:p w14:paraId="0B3BE4B1" w14:textId="3F138763"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Arima.</w:t>
      </w:r>
    </w:p>
    <w:p w14:paraId="38CAB09E" w14:textId="1FA3CA1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intenta rodear un poco a Arima para observar lo que está viendo.</w:t>
      </w:r>
    </w:p>
    <w:p w14:paraId="38E8C522" w14:textId="4B20E3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r w:rsidR="0091217F">
        <w:rPr>
          <w:rFonts w:ascii="Arial" w:hAnsi="Arial" w:cs="Arial"/>
          <w:b/>
          <w:bCs/>
          <w:sz w:val="24"/>
          <w:szCs w:val="24"/>
          <w:lang w:val="es-AR"/>
        </w:rPr>
        <w:t xml:space="preserve"> –Arima se extraña por completo, pero no deja de observar a Onodera.</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con una gota de sudor por la inexperta presentación frente a sus ojos la hace dudar y observar a Onodera Kosaki.</w:t>
      </w:r>
    </w:p>
    <w:p w14:paraId="76C066A3" w14:textId="4F2DB7E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Arima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Onodera Kosaki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Kazou Sora y ahora tengo miedo de que todo esto caiga sobre mi familia y Onodera.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Onodera, no me lo perdonaría. Es todo… Mi vida seguirá su curso sin pensar más en ese maldito archivo que me dejo Kazou Sora… Desde que vi a Onodera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Kaminoa Oziel, te quiero a ti, Onodera Kosaki,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Onodera Kosaki, te quiero a ti, Kaminoa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En la rama más profunda de la sede de Homeland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Incluso ignoro a Ondrich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Alguna lagrimas cayeron de los ojos de Matsuoka Akiki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-Almael…</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llego a los oídos de Kamiage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-¿Que fue eso? –Pregunta rápidamente Arima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extraño y oscuro portal se abrió por detrás de Evelyn. Ella miro el extraño portal y luego a la espalda de Kamiage Arima.</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En primer lugar, O</w:t>
      </w:r>
      <w:r w:rsidR="001F1EFA">
        <w:rPr>
          <w:rFonts w:ascii="Arial" w:hAnsi="Arial" w:cs="Arial"/>
          <w:b/>
          <w:bCs/>
          <w:sz w:val="24"/>
          <w:szCs w:val="24"/>
          <w:lang w:val="es-AR"/>
        </w:rPr>
        <w:t>nodera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Arima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-Está en un 84%... sea lo que sea que este bajando… que no toque la incubadora… Todo está en la ta…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Arima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-Fue… Fue un gusto trabajar junto a ti, Arima…</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Esa enorme puerta fue directamente hacia Ka</w:t>
      </w:r>
      <w:r w:rsidR="000617F7">
        <w:rPr>
          <w:rFonts w:ascii="Arial" w:hAnsi="Arial" w:cs="Arial"/>
          <w:b/>
          <w:bCs/>
          <w:sz w:val="24"/>
          <w:szCs w:val="24"/>
          <w:lang w:val="es-AR"/>
        </w:rPr>
        <w:t>mia</w:t>
      </w:r>
      <w:r>
        <w:rPr>
          <w:rFonts w:ascii="Arial" w:hAnsi="Arial" w:cs="Arial"/>
          <w:b/>
          <w:bCs/>
          <w:sz w:val="24"/>
          <w:szCs w:val="24"/>
          <w:lang w:val="es-AR"/>
        </w:rPr>
        <w:t>ge Arima.</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06F7FB2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puerta y todo lo que Arima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Los portales de Arima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72F41AD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en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¿Kaminoa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Kaminoa Oziel se encuentra parado frente su antagonista Kamiage Arima.</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Kamiage Arima,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Akiko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r>
        <w:rPr>
          <w:rFonts w:ascii="Arial" w:hAnsi="Arial" w:cs="Arial"/>
          <w:b/>
          <w:bCs/>
          <w:sz w:val="24"/>
          <w:szCs w:val="24"/>
          <w:lang w:val="es-AR"/>
        </w:rPr>
        <w:t>Kaminoa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pies se empezaron a mover muy lentamente hacia Onodera Kosaki.</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Onodera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7C5D27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logro reconocerlo. El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Ese anillo es el mismo que tiene Onodera Kosaki.</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Onodera.</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puños se estrechan y cambia su atención a Kamiage Arima.</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-Jajajaja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Arima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Arima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r w:rsidR="00E94BE3">
        <w:rPr>
          <w:rFonts w:ascii="Arial" w:hAnsi="Arial" w:cs="Arial"/>
          <w:b/>
          <w:bCs/>
          <w:sz w:val="24"/>
          <w:szCs w:val="24"/>
          <w:lang w:val="es-AR"/>
        </w:rPr>
        <w:t>A</w:t>
      </w:r>
      <w:r>
        <w:rPr>
          <w:rFonts w:ascii="Arial" w:hAnsi="Arial" w:cs="Arial"/>
          <w:b/>
          <w:bCs/>
          <w:sz w:val="24"/>
          <w:szCs w:val="24"/>
          <w:lang w:val="es-AR"/>
        </w:rPr>
        <w:t>rima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hubiera desintegrado por la electricidad y se hubiera reedificado junto a Arima.</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Arima.</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Inminentemente luego de aquella situación el cuerpo de Arima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Arima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Kamiage Arima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Onodera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Arima.</w:t>
      </w:r>
    </w:p>
    <w:p w14:paraId="1956EFC9" w14:textId="0D4564A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Kaminoa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Onodera Kosaki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Pero Kamiage Arima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Kaminoa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Onodera. De aquel portal negro el cuerpo intacto de Kamiage Arima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Arima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Arima.</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Arima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250C878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no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Kaminoa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5FBF345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E-Es imposible… –Con su rostro atemorizado Arima intenta ocultar su miedo con una sonrisa forzada y prosigue hablando– Igual… igual no saldrás… Que sobrevivas a este ataque no significa que puedas librarte de mis cadenas</w:t>
      </w:r>
      <w:r w:rsidR="00301850">
        <w:rPr>
          <w:rFonts w:ascii="Arial" w:hAnsi="Arial" w:cs="Arial"/>
          <w:b/>
          <w:bCs/>
          <w:sz w:val="24"/>
          <w:szCs w:val="24"/>
          <w:lang w:val="es-AR"/>
        </w:rPr>
        <w:t xml:space="preserve"> malditas</w:t>
      </w:r>
      <w:r>
        <w:rPr>
          <w:rFonts w:ascii="Arial" w:hAnsi="Arial" w:cs="Arial"/>
          <w:b/>
          <w:bCs/>
          <w:sz w:val="24"/>
          <w:szCs w:val="24"/>
          <w:lang w:val="es-AR"/>
        </w:rPr>
        <w:t>…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–Arima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Kaminoa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no le dio tiempo a Arima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Arima.</w:t>
      </w:r>
    </w:p>
    <w:p w14:paraId="3892D054" w14:textId="70C0AF8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Arima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ojos de Arima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8C3082">
        <w:rPr>
          <w:rFonts w:ascii="Arial" w:hAnsi="Arial" w:cs="Arial"/>
          <w:b/>
          <w:bCs/>
          <w:sz w:val="24"/>
          <w:szCs w:val="24"/>
          <w:lang w:val="es-AR"/>
        </w:rPr>
        <w:t>¿</w:t>
      </w:r>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Arima.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Arima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Arima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Arima.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Arima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Arima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Arima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Onodera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solo destruyo la incubadora en donde se encontraba Onodera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Oziel ignora las palabras de Arima a lo lejos.</w:t>
      </w:r>
    </w:p>
    <w:p w14:paraId="2C2E787D" w14:textId="441AC21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w:t>
      </w:r>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r w:rsidR="00546DE9">
        <w:rPr>
          <w:rFonts w:ascii="Arial" w:hAnsi="Arial" w:cs="Arial"/>
          <w:b/>
          <w:bCs/>
          <w:sz w:val="24"/>
          <w:szCs w:val="24"/>
          <w:lang w:val="es-AR"/>
        </w:rPr>
        <w:t>A</w:t>
      </w:r>
      <w:r>
        <w:rPr>
          <w:rFonts w:ascii="Arial" w:hAnsi="Arial" w:cs="Arial"/>
          <w:b/>
          <w:bCs/>
          <w:sz w:val="24"/>
          <w:szCs w:val="24"/>
          <w:lang w:val="es-AR"/>
        </w:rPr>
        <w:t>rima explota en ira.</w:t>
      </w:r>
    </w:p>
    <w:p w14:paraId="7F298065" w14:textId="069FB38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ME</w:t>
      </w:r>
      <w:r w:rsidR="007B4B14">
        <w:rPr>
          <w:rFonts w:ascii="Arial" w:hAnsi="Arial" w:cs="Arial"/>
          <w:b/>
          <w:bCs/>
          <w:sz w:val="24"/>
          <w:szCs w:val="24"/>
          <w:lang w:val="es-AR"/>
        </w:rPr>
        <w:t>LO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Arima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r>
        <w:rPr>
          <w:rFonts w:ascii="Arial" w:hAnsi="Arial" w:cs="Arial"/>
          <w:b/>
          <w:bCs/>
          <w:sz w:val="24"/>
          <w:szCs w:val="24"/>
          <w:lang w:val="es-AR"/>
        </w:rPr>
        <w:t>Arima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65264BC3"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-Arima…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-Está bien. Acuéstate y cúbrete. Esta es la última.</w:t>
      </w:r>
    </w:p>
    <w:p w14:paraId="2540D27F"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-¡Siiii!</w:t>
      </w:r>
    </w:p>
    <w:p w14:paraId="42D80EAE" w14:textId="20350F9E"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 xml:space="preserve">-Moshio </w:t>
      </w:r>
      <w:r w:rsidR="00684CF9">
        <w:rPr>
          <w:rFonts w:ascii="Arial" w:hAnsi="Arial" w:cs="Arial"/>
          <w:b/>
          <w:bCs/>
          <w:sz w:val="24"/>
          <w:szCs w:val="24"/>
          <w:lang w:val="es-AR"/>
        </w:rPr>
        <w:t xml:space="preserve">Okiru </w:t>
      </w:r>
      <w:r>
        <w:rPr>
          <w:rFonts w:ascii="Arial" w:hAnsi="Arial" w:cs="Arial"/>
          <w:b/>
          <w:bCs/>
          <w:sz w:val="24"/>
          <w:szCs w:val="24"/>
          <w:lang w:val="es-AR"/>
        </w:rPr>
        <w:t>se levantó… Incluso después de pelar contra un ejército y contra los malos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Un asqueroso olor a petróleo y azufre se impregno en el laboratorio en donde Oziel y Arima se encuentran.</w:t>
      </w:r>
    </w:p>
    <w:p w14:paraId="41B546F6"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metales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Todos estos fragmentos diminutos empezaron a rodear a Kamiage Arima.</w:t>
      </w:r>
    </w:p>
    <w:p w14:paraId="01FD033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Los brazos del traje de Kamiage Arima empezaron a incendiarse con un fuego negro hasta la altura de sus hombros.</w:t>
      </w:r>
    </w:p>
    <w:p w14:paraId="62701563" w14:textId="349F00F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piel parecía derretirse y caerse como si hubiera introducido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4FF21A20"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 ese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Algo similar a la circulación de la sangre se podía ver subiendo por el cuello de Arima,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p>
    <w:p w14:paraId="70898650"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podían ver resaltar con un poco de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186731F0"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voz que parecía diferente a la de Arima se escuchó provenir de sus cuerdas vocales. Su voz era similar solo que un poco más adulta, no hay mucha diferencia, pero no parecía ser la misma voz de hace un momento.</w:t>
      </w:r>
    </w:p>
    <w:p w14:paraId="76A51DD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-Solo muere con la fuerza que lograste obtener. Y yo moriré con la fuerza 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04227C1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 no parecía algo que provenía de la ciencia sino más del lado de la magia, magia muy oscura, o algo por el estilo.</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aspecto de Arima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Kamiage Arima embiste con una gran velocidad hacia Kaminoa Oziel que no mostro inseguridad o miedo.</w:t>
      </w:r>
    </w:p>
    <w:p w14:paraId="1C62E4D3" w14:textId="32C9DF5A"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la vista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encontraba en algún hospital de Washington D.C. Ella está ahí para que Kaminoa Oziel se recuperara sin la ayuda de Homeland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-KYYAAA</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terremoto en Washington?</w:t>
      </w:r>
    </w:p>
    <w:p w14:paraId="182EC88E" w14:textId="323BA7FD"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Pasaron algunos segundos para que Naomi escuchara a un grupo de enfermeras murmurando algo en el otro pasillo.</w:t>
      </w:r>
    </w:p>
    <w:p w14:paraId="55D0AC6E" w14:textId="03EBB7D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 al 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5A93B52E"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lastRenderedPageBreak/>
        <w:t>El humo parecía idéntico a una erupción eléctrica que muy pocas veces se puede apreciar en persona. Esa erupción parece de una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y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él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contesto sabiendo quien era la otra persona del otro lado de la llamada. Informativamente su cerebro reconoció esa voz masculina y salió corriendo hacia la habitación privada de hospital que tendría que estar Kaminoa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2CBAE51F"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Quie…ro ir a aqu…el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00A668CD" w14:textId="0B0F403D" w:rsidR="001F1EFA" w:rsidRDefault="001F1EFA" w:rsidP="00327C45">
      <w:pPr>
        <w:spacing w:line="360" w:lineRule="auto"/>
        <w:rPr>
          <w:rFonts w:ascii="Arial" w:hAnsi="Arial" w:cs="Arial"/>
          <w:b/>
          <w:bCs/>
          <w:sz w:val="24"/>
          <w:szCs w:val="24"/>
          <w:lang w:val="es-AR"/>
        </w:rPr>
      </w:pPr>
    </w:p>
    <w:p w14:paraId="63202DBD" w14:textId="64879F3C" w:rsidR="001F1EFA" w:rsidRDefault="001F1EFA" w:rsidP="00327C45">
      <w:pPr>
        <w:spacing w:line="360" w:lineRule="auto"/>
        <w:rPr>
          <w:rFonts w:ascii="Arial" w:hAnsi="Arial" w:cs="Arial"/>
          <w:b/>
          <w:bCs/>
          <w:sz w:val="24"/>
          <w:szCs w:val="24"/>
          <w:lang w:val="es-AR"/>
        </w:rPr>
      </w:pPr>
    </w:p>
    <w:p w14:paraId="41F4B4C9" w14:textId="63C863C0" w:rsidR="001F1EFA" w:rsidRDefault="001F1EFA" w:rsidP="00327C45">
      <w:pPr>
        <w:spacing w:line="360" w:lineRule="auto"/>
        <w:rPr>
          <w:rFonts w:ascii="Arial" w:hAnsi="Arial" w:cs="Arial"/>
          <w:b/>
          <w:bCs/>
          <w:sz w:val="24"/>
          <w:szCs w:val="24"/>
          <w:lang w:val="es-AR"/>
        </w:rPr>
      </w:pPr>
    </w:p>
    <w:p w14:paraId="19A7A9B3" w14:textId="77777777" w:rsidR="001F1EFA" w:rsidRPr="004612B0" w:rsidRDefault="001F1EFA" w:rsidP="00327C45">
      <w:pPr>
        <w:spacing w:line="360" w:lineRule="auto"/>
        <w:rPr>
          <w:rFonts w:ascii="Arial" w:hAnsi="Arial" w:cs="Arial"/>
          <w:b/>
          <w:bCs/>
          <w:sz w:val="24"/>
          <w:szCs w:val="24"/>
          <w:lang w:val="es-AR"/>
        </w:rPr>
      </w:pPr>
    </w:p>
    <w:p w14:paraId="11AE0E2A" w14:textId="77777777" w:rsidR="0060491B" w:rsidRDefault="0060491B" w:rsidP="00327C45">
      <w:pPr>
        <w:spacing w:line="360" w:lineRule="auto"/>
        <w:rPr>
          <w:rFonts w:ascii="Arial" w:hAnsi="Arial" w:cs="Arial"/>
          <w:b/>
          <w:bCs/>
          <w:sz w:val="24"/>
          <w:szCs w:val="24"/>
          <w:lang w:val="es-AR"/>
        </w:rPr>
      </w:pPr>
    </w:p>
    <w:p w14:paraId="3C6B6B81" w14:textId="6C63A71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5A717696"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w:t>
      </w:r>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-Claro mi señor. Se a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-Maldición… ¿Cuantas veces hay que matarte, Almael…?</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621B83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 lagua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pensar que por un par de metros cuadrados esto no se convirtió en parte de Homeland. Por una parte, me pareció perfecto ya que hubieran arruinado este lugar con toda su tecnología. Y lo digo como el director de Homeland.</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Tous Sauvés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Ondrich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dos directores de un Tous Sauvés.</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Sauvés…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lo que me refiero. Es que si quitamos los muros de Tous Sauvés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Sauves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Sus sentimientos de aquella vieja personalidad bondadosa empezaron a querer salir de aquella caja que ya hace en lo más profundo de su corazón. Cuando logro conocer mejor a Kaminoa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Homeland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Naomi con una sonrisa– Jajajaja Yo no dire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Homeland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perdón. Sabía que si alguien de Homeland se entera llegaría al resto de Tous Sauvés y no podía dejar que eso pasara. En un hospital público las bocas son más fácil de comprar que en Homeland.</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-Mh… eso tiene mucho sentido. Pero si me hubieras dicho que lo mantenga en secreto sabes que nunca se los diría al resto de Tous Sauvés.</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Sauvés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sino que los otros Tous Sauvés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Ondrich Robert el director del Tous Sauvés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-Antes de venir hacia los canales envié a mi mejor hombre a cubrir todo lo sucedido en el origen de esa nube negra eléctrica. Llegaron antes que todo y nosotros cubriremos esto. Cuando un Homeland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dijo esas palabras con un gran orgullo por su nación y por su ciudad Homeland.</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Incluso, si Argentina recibiera estas noticias, su Tous Sauvés Renaissance en Buenos Aires de seguro ya la hubiera leído hace tres o cuatro horas antes. Los Tous Sauvés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Sauvés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Sauvés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Los Tous Sauvés cuentan con una gran torre que su función principal es almacenar y entrelazar las demás torres del resto de Tous Sauvés.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El mundo no acepto estos Tous Sauvés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De esta forma, la mayoría del mundo está de acuerdo, dejando la otra mitad en desacuerdo y provocando conflictos internos y externos contra los Tous Sauvés,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“Homeland es el Tous Sauvés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Sauvés, guarda bien sus secretos, de esta manera no le importa quedar segundo cuando en verdad cuentan con más secretos que Homeland”</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3F603DE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“Y el gran terremoto no fue lo que más llamo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“JAJAJAJA no lo sabemos. Homeland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esto fue algo de Homeland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“Ondrich Robert director de Homeland hablo llama</w:t>
      </w:r>
      <w:r>
        <w:rPr>
          <w:rFonts w:ascii="Arial" w:hAnsi="Arial" w:cs="Arial"/>
          <w:b/>
          <w:bCs/>
          <w:sz w:val="24"/>
          <w:szCs w:val="24"/>
          <w:lang w:val="es-AR"/>
        </w:rPr>
        <w:t>da celular con Woodrow Coolidge el presidente de los Estados Unidos para descartar cualquier sospecha de que Homeland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Homeland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Sauvés.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Sauvés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r>
        <w:rPr>
          <w:rFonts w:ascii="Arial" w:hAnsi="Arial" w:cs="Arial"/>
          <w:b/>
          <w:bCs/>
          <w:sz w:val="24"/>
          <w:szCs w:val="24"/>
          <w:lang w:val="es-AR"/>
        </w:rPr>
        <w:t>Tosaka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(-Kaminoa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mecho</w:t>
      </w:r>
      <w:r w:rsidR="00B05CDF">
        <w:rPr>
          <w:rFonts w:ascii="Arial" w:hAnsi="Arial" w:cs="Arial"/>
          <w:b/>
          <w:bCs/>
          <w:sz w:val="24"/>
          <w:szCs w:val="24"/>
          <w:lang w:val="es-AR"/>
        </w:rPr>
        <w:t>n</w:t>
      </w:r>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Onodera…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El chico es Kaminoa Oziel cargando a Onodera Kosaki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Onodera.</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r w:rsidR="00EB2A18">
        <w:rPr>
          <w:rFonts w:ascii="Arial" w:hAnsi="Arial" w:cs="Arial"/>
          <w:b/>
          <w:bCs/>
          <w:sz w:val="24"/>
          <w:szCs w:val="24"/>
          <w:lang w:val="es-AR"/>
        </w:rPr>
        <w:t>Onodera</w:t>
      </w:r>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Onodera Kosaki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Matsuoka Akiko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La mujer grito desesperadamente a cuatro guardaespaldas que ayudaron a levantar a Kaminoa Oziel y Onodera Kosaki.</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Nunca cambias ¿verdad Almael…</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Onodera Kosaki y Kaminoa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Los hombres vestidos de negro como guardaespaldas se subieron en las camionetas negras y siguieron el auto deportivo de Matsuoka Akiko.</w:t>
      </w:r>
    </w:p>
    <w:p w14:paraId="115542D2" w14:textId="77777777" w:rsidR="00531183" w:rsidRPr="00EE6083" w:rsidRDefault="00531183" w:rsidP="00531183">
      <w:pPr>
        <w:rPr>
          <w:rFonts w:ascii="Arial" w:hAnsi="Arial" w:cs="Arial"/>
          <w:b/>
          <w:bCs/>
          <w:sz w:val="24"/>
          <w:szCs w:val="24"/>
          <w:lang w:val="es-AR"/>
        </w:rPr>
      </w:pPr>
    </w:p>
    <w:p w14:paraId="0EF137AD" w14:textId="00009089"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guardapizza,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-NZTIQ era la más grande empresa y organización que teníamos. Su capital casi equiparaba a Homeland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-Si nuestro equipo intervenía junto con los de Homeland hubieran encontrado conexiones de La Casa Blanca con NZTIQ y Dead-Lock.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5E3F9C">
        <w:rPr>
          <w:rFonts w:ascii="Arial" w:hAnsi="Arial" w:cs="Arial"/>
          <w:b/>
          <w:bCs/>
          <w:sz w:val="24"/>
          <w:szCs w:val="24"/>
          <w:lang w:val="es-AR"/>
        </w:rPr>
        <w:t>¡</w:t>
      </w:r>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Sauvés ubicados específicamente en 10 países para auto sustentarse y no depender del resto de las naciones. Incluso miles de corporaciones mundiales que no están atadas a un Tous Sauvés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de estos Tous Sauvés</w:t>
      </w:r>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Sauvés…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Sauvés.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r w:rsidR="005E3F9C">
        <w:rPr>
          <w:rFonts w:ascii="Arial" w:hAnsi="Arial" w:cs="Arial"/>
          <w:b/>
          <w:bCs/>
          <w:sz w:val="24"/>
          <w:szCs w:val="24"/>
          <w:lang w:val="es-AR"/>
        </w:rPr>
        <w:t>Homeland</w:t>
      </w:r>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Kamiage Arima para empezar tampoco fue muy comunicativo con nosotros. Nuestro estado dependía de sus recursos a gran escala. La única razón de relacionarnos con aquel chico fue para que aumente su gran número de recursos mundiales, pero antes de lograr equiparar a Homeland en armamento militar, todo se vino abajo como si Homeland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6CF7088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callo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Kamiage Arima desvió todos los fondos monetarios a Dead-Lock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Homeland hasta encontrar nuestra próxima brecha a una guerra contra el Tous Sauvés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-Aunque nos cueste bastante admitirlo señores Homeland y el resto de los Tous Sauvés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r w:rsidR="00F15239">
        <w:rPr>
          <w:rFonts w:ascii="Arial" w:hAnsi="Arial" w:cs="Arial"/>
          <w:b/>
          <w:bCs/>
          <w:sz w:val="24"/>
          <w:szCs w:val="24"/>
          <w:lang w:val="es-AR"/>
        </w:rPr>
        <w:t>Fist Fast</w:t>
      </w:r>
      <w:r>
        <w:rPr>
          <w:rFonts w:ascii="Arial" w:hAnsi="Arial" w:cs="Arial"/>
          <w:b/>
          <w:bCs/>
          <w:sz w:val="24"/>
          <w:szCs w:val="24"/>
          <w:lang w:val="es-AR"/>
        </w:rPr>
        <w:t xml:space="preserve"> Kazomi Shiki.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Kazomi Shiki.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Kazomi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se encuentra dividido con dos perímetros. El primer perímetro es para alejar a las personas del lugar de la destrucción. El segundo perímetro es para el equipo de Kazomi.</w:t>
      </w:r>
    </w:p>
    <w:p w14:paraId="2F97EE92" w14:textId="09FE8BC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Shiki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Este traje se podría agregar al noveno de los trajes especiales como el de los astronautas o el de los bomberos. Este traje está compuesto para resistir el calor y grandes descargas eléctricas. Lamentablemente esta tecnología no sale de los muros de Homeland o de cualquier Tous Sauvés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Kazomi Shiki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Shiki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-Lleva un traje destruido por completo y es de pelo negro con… con pupilas verdes… Shiki… Es Kamiage Arima…</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Shiki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r w:rsidR="00F15239">
        <w:rPr>
          <w:rFonts w:ascii="Arial" w:hAnsi="Arial" w:cs="Arial"/>
          <w:b/>
          <w:bCs/>
          <w:sz w:val="24"/>
          <w:szCs w:val="24"/>
          <w:lang w:val="es-AR"/>
        </w:rPr>
        <w:t>Fist Fast</w:t>
      </w:r>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Kamiage Arima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r w:rsidRPr="00C51251">
        <w:rPr>
          <w:rFonts w:ascii="Arial" w:hAnsi="Arial" w:cs="Arial"/>
          <w:b/>
          <w:bCs/>
          <w:sz w:val="24"/>
          <w:szCs w:val="24"/>
        </w:rPr>
        <w:t>-“98%... dksjdaskdalkd 98%... @#~kjljk#kajeakn 98%... djakjda#@€sakjd”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pasear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1564C">
        <w:rPr>
          <w:rFonts w:ascii="Arial" w:hAnsi="Arial" w:cs="Arial"/>
          <w:b/>
          <w:bCs/>
          <w:sz w:val="24"/>
          <w:szCs w:val="24"/>
          <w:lang w:val="es-AR"/>
        </w:rPr>
        <w:t>¿</w:t>
      </w:r>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-Estas en un hospital privado de Homeland…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-¡¡O-Onodera!!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Kaminoa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r w:rsidR="00C52ED0">
        <w:rPr>
          <w:rFonts w:ascii="Arial" w:hAnsi="Arial" w:cs="Arial"/>
          <w:b/>
          <w:bCs/>
          <w:sz w:val="24"/>
          <w:szCs w:val="24"/>
          <w:lang w:val="es-AR"/>
        </w:rPr>
        <w:t>O</w:t>
      </w:r>
      <w:r>
        <w:rPr>
          <w:rFonts w:ascii="Arial" w:hAnsi="Arial" w:cs="Arial"/>
          <w:b/>
          <w:bCs/>
          <w:sz w:val="24"/>
          <w:szCs w:val="24"/>
          <w:lang w:val="es-AR"/>
        </w:rPr>
        <w:t xml:space="preserve">nodera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-No recuerdo nada… ¿Como es que termine así? ¿Cómo es que Onodera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lastRenderedPageBreak/>
        <w:t>Kaminoa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Onodera.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Homeland.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Shiki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Kaminoa suspira. Mientras observa repetirse la grabación de él caminando con Onodera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Onodera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amplia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Homeland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Akiko.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lolicon.</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-Mmm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Kaminoa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En verdad gracias por todo, Akiko…</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Kaminoa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-Gracias por todo en verdad. Algún día podré pagarte todo esto. Matsuoka Akiko…</w:t>
      </w:r>
    </w:p>
    <w:p w14:paraId="183BE473" w14:textId="3ABD3B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Kaminoa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Oziel no entendía que fue lo que dijo con exactitud como para hacerla llorar, así que un poco asustado por el llanto de Akiko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Almael… Gracias por seguir ayudando incluso después de todo lo que paso. En verdad te amo muchísimo. Espero que Kaminoa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Matsuoka Akiko habla en lo más profundo de su corazón hacia el alma que podía ver reflejada en el rostro de Kaminoa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Antes que el sol del día desaparezca por completo Shimada Naomi y Ondrich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-Cree este lugar con el 60% del acero que ves fabricado con Microlattice</w:t>
      </w:r>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l 40% vidrio. Este restaurante puede resistir alrededor de 250 personas de unos 110 kilos aproximadamente. Implemente este restaurante para probar el material y presumir a los científicos y residentes que lleguen de otro Tous Sauvés o de otro país</w:t>
      </w:r>
      <w:r w:rsidR="00685AC3">
        <w:rPr>
          <w:rFonts w:ascii="Arial" w:hAnsi="Arial" w:cs="Arial"/>
          <w:b/>
          <w:bCs/>
          <w:sz w:val="24"/>
          <w:szCs w:val="24"/>
          <w:lang w:val="es-AR"/>
        </w:rPr>
        <w:t xml:space="preserve"> a Homeland</w:t>
      </w:r>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Microlattice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Microlattice </w:t>
      </w:r>
      <w:r w:rsidR="007B7011">
        <w:rPr>
          <w:rFonts w:ascii="Arial" w:hAnsi="Arial" w:cs="Arial"/>
          <w:b/>
          <w:bCs/>
          <w:sz w:val="24"/>
          <w:szCs w:val="24"/>
          <w:lang w:val="es-AR"/>
        </w:rPr>
        <w:t xml:space="preserve">en otro lado </w:t>
      </w:r>
      <w:r>
        <w:rPr>
          <w:rFonts w:ascii="Arial" w:hAnsi="Arial" w:cs="Arial"/>
          <w:b/>
          <w:bCs/>
          <w:sz w:val="24"/>
          <w:szCs w:val="24"/>
          <w:lang w:val="es-AR"/>
        </w:rPr>
        <w:t>el resto del mundo no se vería sorprendido por lo que lograste hacer. Eres el primer Tous Sauvés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-Por aquí señor Ondrich…</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-Los milagros no llegan solos. Logramos crear cristales que recurre a nanoestructuras en vidrio electrocrómico, consiguiendo así que una ventana pueda dejar pasar la luz y repela el calor, lo llamamos Rool.</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n una mesa un poco más apartado del resto rodeada de decoraciones y todo tipo de flores, con una vista impresionante de la ciudad Homeland.</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Homeland–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de Whisky– ¿Mantendrás a Kaminoa Oziel oculto del resto de Tous Sauvés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esta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Sauvés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Sauves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Kamiage Arima?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-Las noticias de Washington D.C solo incriminaron a Kamiage como un ladrón que desvió todos sus fondos hacia una organización secreta. Por el momento se quedará aquí en Homeland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Dead-Lock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Dead-Lock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Hospital privado de Homeland. 7:23 pm.</w:t>
      </w:r>
    </w:p>
    <w:p w14:paraId="5542FD63" w14:textId="286AAC3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Onodera Kosaki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Ondrich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Kaminoa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Ondrich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r w:rsidR="00040D88">
        <w:rPr>
          <w:rFonts w:ascii="Arial" w:hAnsi="Arial" w:cs="Arial"/>
          <w:b/>
          <w:bCs/>
          <w:sz w:val="24"/>
          <w:szCs w:val="24"/>
          <w:lang w:val="es-AR"/>
        </w:rPr>
        <w:t>cambiara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Kaminoa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Ondrich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Kaminoa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Kaminoa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Ondrich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r>
        <w:rPr>
          <w:rFonts w:ascii="Arial" w:hAnsi="Arial" w:cs="Arial"/>
          <w:b/>
          <w:bCs/>
          <w:sz w:val="24"/>
          <w:szCs w:val="24"/>
          <w:lang w:val="es-AR"/>
        </w:rPr>
        <w:t>Kaminoa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-Waaauuu…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Homeland.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Ondrich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Kaminoa Oziel no se movió mucho del hospital. Solo camina algunos pasos para llegar al cuarto de hospital de Onodera Kosaki.</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-Tranquilo… Se puede revertir en cualquier momento, pero Ondrich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“Onodera Kosaki”</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Onodera,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Onodera.</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Onodera. </w:t>
      </w:r>
    </w:p>
    <w:p w14:paraId="6D98B9E8" w14:textId="789FF6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observo la ventana hacia el atardecer que estaba llegando lentamente</w:t>
      </w:r>
      <w:r w:rsidR="00B335EE">
        <w:rPr>
          <w:rFonts w:ascii="Arial" w:hAnsi="Arial" w:cs="Arial"/>
          <w:b/>
          <w:bCs/>
          <w:sz w:val="24"/>
          <w:szCs w:val="24"/>
          <w:lang w:val="es-AR"/>
        </w:rPr>
        <w:t xml:space="preserve"> a la ciudad de Homeland</w:t>
      </w:r>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Onodera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Onodera Kosaki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Homeland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 el aeropuerto privado de la sede principal de Homeland se encuentran, Shimada Naomi, Ondrich Robert y Kaminoa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Ondrich con su habitual traje azul oscuro y Kaminoa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Homeland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Onodera Kosaki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Shiki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Ondrich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Shiki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-No es nada. Por algo soy el director de Homeland.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Ondrich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Sauvés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Kaminoa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Shimada lo observa parado como si hubiera visto a algún acosador lolicon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-¿Q-Q-Que haces aquí Matsuoka Akiko…?</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Kaminoa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Onodera.</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Akiko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Kaminoa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que Akiko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Tener a Matsuoka investigando la causa de la supervivencia de Kaminoa Oziel ante el corazón Heart-Oz en verdad es de gran ayuda. Ondrich no tenía asuntos con Akiko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con sus propios científicos tarde o temprano podría solucionar la causa de la supervivencia de Kaminoa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Matsuoka Akiko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Aquel trato paso rápidamente por la mente de Akiko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En la entrada de la casa de Kaminoa Oziel Naomi y Oziel se encuentran esperando la confirmación del equipo que llevo a Onodera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Utilizaron a tres oficiales de Unificación Central y a Sixto para que se hagan pasar por oficiales de Tokio y así cubiertos por los trajes de policía llevaron a Onodera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-Sixto es buena en lo que hace. Ella convencerá a cualquiera. No tenemos idea de lo que Onodera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Onodera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Kaminoa.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percata rápidamente de estos problemas que pueden atormentar a Kaminoa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Onodera está tranquila y ya está a salvo en casa. La organización Dead-Lock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-Si te intriga saber algo de Dead-Lock está en tu anillo. Hasta mañana Kaminoa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Las palabras de Naomi parecen haber llamado la atención de Oziel ya que inmediatamente después estaba buscando todo lo relacionado con Dead-Lock.</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3AA2D2CC"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Verdad 1/2 + 1/2 Verdad</w:t>
      </w:r>
      <w:r w:rsidR="001F24F2">
        <w:rPr>
          <w:rFonts w:ascii="Times New Roman" w:hAnsi="Times New Roman" w:cs="Times New Roman"/>
          <w:b/>
          <w:color w:val="1C6194" w:themeColor="accent2" w:themeShade="BF"/>
          <w:sz w:val="36"/>
          <w:szCs w:val="36"/>
          <w:lang w:val="es-AR"/>
        </w:rPr>
        <w:t>)</w:t>
      </w:r>
      <w:r>
        <w:rPr>
          <w:rFonts w:ascii="Times New Roman" w:hAnsi="Times New Roman" w:cs="Times New Roman"/>
          <w:b/>
          <w:color w:val="1C6194" w:themeColor="accent2" w:themeShade="BF"/>
          <w:sz w:val="36"/>
          <w:szCs w:val="36"/>
          <w:lang w:val="es-AR"/>
        </w:rPr>
        <w:t xml:space="preserve">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-Desde que llegaste a Unificación Central has trato de evitar el tema de lo que paso en Homeland.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no parece haber compartido todo lo que paso en Homeland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Aunque puede ser que Sixto también se preocupara de más. Ella vio las noticias de Washington D.C y parece que paso algo más que solo eso, algo que involucra a Kaminoa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 nada de lo cual tengas que preocuparte. No es algo que quieras saber de seguro, solamente pasaron cosas comunes y corrientes que los Tous Sauvés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(-Perdón Sixto, pero no puedo decirte sobre esto. No tengo idea de cómo afecte la actualización a Oziel, no sé si será como Kamiage Arima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aun podía pensar en lo que Matsuoka Akiko le dijo. Ella aceptaría cualquier consecuencia que haga cambiar de opinión a Kaminoa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Homeland o en cualquier Tous Sauvés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fácil expresar esta clase de sentimientos y Oziel lo entendía con mucha claridad. Su actual memoria está un poco distante y no recuerda el gran aprecio que él tenía ante Onodera Kosaki, pero por algo que muchos aun no logran comprender su corazón late de una manera muy extraña al escuchar el nombre Onodera Kosaki.</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Kaminoa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había hablado con la familia de Onodera Kosaki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Onodera vio claramente esa carta caer del estante de los Uwabaki de Oziel.</w:t>
      </w:r>
    </w:p>
    <w:p w14:paraId="24ACA658" w14:textId="1C17727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aún recuerda claramente la mirada indiferente que Onodera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Onodera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Él no está ahí para recordar esa mirada que Onodera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-Yomikawa Ruiko…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Kaminoa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Incluso si la chica fuera de su misma edad y o mayor duda de que la situación hubiera cambiado un poco, de cualquier forma, no quiere hacer este tipo de cosas como rechazar los sentimientos de Yomikawa Ruiko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A-Aozora-kun.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Aozora,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Dalaras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apellido Aozora es de parte de su madrastra Aozora Hikari y su hermana de sangre Hitomi.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Aozora.</w:t>
      </w:r>
    </w:p>
    <w:p w14:paraId="49A3BF09" w14:textId="64AE17C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Onodera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r>
        <w:rPr>
          <w:rFonts w:ascii="Arial" w:hAnsi="Arial" w:cs="Arial"/>
          <w:b/>
          <w:bCs/>
          <w:sz w:val="24"/>
          <w:szCs w:val="24"/>
          <w:lang w:val="es-AR"/>
        </w:rPr>
        <w:t>Kaminoa</w:t>
      </w:r>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Kaminoa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Fuera de los muros su nombre deambula como Aozora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Kaminoa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Dalaras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Yomikawa,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Yomikawa.</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Yomikawa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bien, Kaminoa-kun?...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Yomikawa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l en verdad se haya ido de ese lugar, el llanto que Yomikawa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Onodera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Los pensamientos de Onodera no vacilan por mucho tiempo.</w:t>
      </w:r>
    </w:p>
    <w:p w14:paraId="71C4C3E5" w14:textId="2851648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Yomikawa que expresa todos sus sentimientos. Puede ser que Onodera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La conversación no prosiguió, solo un silencio hasta llegar a la residencia de Onodera Kosaki.</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Onodera.</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Kaminoa-kun.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Yomikawa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de Onodera cuando desperté en Unificación Central sin recordar nada? ¿Qué es Onodera Kosak</w:t>
      </w:r>
      <w:r w:rsidR="00761BD1">
        <w:rPr>
          <w:rFonts w:ascii="Arial" w:hAnsi="Arial" w:cs="Arial"/>
          <w:b/>
          <w:bCs/>
          <w:sz w:val="24"/>
          <w:szCs w:val="24"/>
          <w:lang w:val="es-AR"/>
        </w:rPr>
        <w:t>i</w:t>
      </w:r>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nombre?...</w:t>
      </w:r>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Onodera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Takeru, Aiko, Onodera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Onodera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Onodera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Onodera.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Kaminoa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Tosaka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Kaminoa Oziel. Incluso parada de esa forma con esa fantasmagórica postura preocupo a Tosaka.</w:t>
      </w:r>
    </w:p>
    <w:p w14:paraId="34EEB53D" w14:textId="6D68880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w:t>
      </w:r>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Onodera.</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Kaminoa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–Onodera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Onodera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Onodera,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Onodera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16797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Tosaka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que todo haya quedado claro, Oziel tomo el casco que Tosaka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Onodera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Onodera</w:t>
      </w:r>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Kaminoa-kun.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Onodera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-¿Adónde vamos? La casa de Onodera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tengo ganas de ir a casa. Además, es temprano y quiero ir un rato a un karaoke. Onodera-chan,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-Se que ya hablaste con los profesores y no quiero ser molesta preguntando esto también. Pero en verdad me preocupa por lo que paso. desapareciste más de 24 horas y nadie sabe qué fue lo que paso en ese momento. Rezo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Onodera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se los dije a los profesores… pero entre que me desmayé y me desperté, tengo recuerdos vagos de ver a Kamino</w:t>
      </w:r>
      <w:r w:rsidR="0086705E">
        <w:rPr>
          <w:rFonts w:ascii="Arial" w:hAnsi="Arial" w:cs="Arial"/>
          <w:b/>
          <w:bCs/>
          <w:sz w:val="24"/>
          <w:szCs w:val="24"/>
          <w:lang w:val="es-AR"/>
        </w:rPr>
        <w:t>a</w:t>
      </w:r>
      <w:r>
        <w:rPr>
          <w:rFonts w:ascii="Arial" w:hAnsi="Arial" w:cs="Arial"/>
          <w:b/>
          <w:bCs/>
          <w:sz w:val="24"/>
          <w:szCs w:val="24"/>
          <w:lang w:val="es-AR"/>
        </w:rPr>
        <w:t>-Kun, sentir a Kaminoa-kun y escuchar a Kaminoa-kun… No quiero que se lo digan a nadie, quiero evitar más problemas para Kaminoa-kun.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puede relajar sus hombros. Ella sabía que había algo más en esa desaparición de 24 horas que Onodera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¿Por qué solo recordaría ver, sentir y escuchar a Kaminoa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Onodera. </w:t>
      </w:r>
      <w:r w:rsidR="0086705E">
        <w:rPr>
          <w:rFonts w:ascii="Arial" w:hAnsi="Arial" w:cs="Arial"/>
          <w:b/>
          <w:bCs/>
          <w:sz w:val="24"/>
          <w:szCs w:val="24"/>
          <w:lang w:val="es-AR"/>
        </w:rPr>
        <w:t>É</w:t>
      </w:r>
      <w:r>
        <w:rPr>
          <w:rFonts w:ascii="Arial" w:hAnsi="Arial" w:cs="Arial"/>
          <w:b/>
          <w:bCs/>
          <w:sz w:val="24"/>
          <w:szCs w:val="24"/>
          <w:lang w:val="es-AR"/>
        </w:rPr>
        <w:t>l preferiría morir a hacer algo contra ella, además Kaminoa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-Ah… pensé que había pasado algo más malo. ¿Pero por qué solo recuerdas a Aozora-kun en tu tiempo dormida?</w:t>
      </w:r>
    </w:p>
    <w:p w14:paraId="243BC6E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l buscara una manera de averiguar lo que paso en verdad y no quiero darle problemas. Sabemos los tres que fue lo que paso con el ultimo problema que Kaminoa-kun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-Así es, Aozora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podemos evitar pensar de todo esto con mi canción favorita de Maon Kurosaki Roar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77777777"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Kiyomoto Hotomi.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Heaven-ECO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Ondrich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Sauvés necesita dominar las irregularidades de este planeta. La única forma de lograr tal ambición es trabajar con aquellos que Kamikato Souta desecho. Cuando los ángeles regresen a la tierra podremos cooperar para acabar con la patética plaga del resto del mundo. Los Tous Sauvés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Estados Unidos, Inglaterra, todos son meras mascotas de sus Tous Sauvés. Si logramos tener bajo nuestro poder la mitad de los Tous Sauvés podremos crear lo que los Tous Sauvés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El hombre del otro lado de la conversación parece compartir los mismos ideales que Kiyomoto Hotomi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Kamikato Souta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esta acostada sobre el sofá de la oficina de Matsuoka Akiko.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Dead-Lock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Akiko suspira ante la penosa falta de actitud ante un simple documento. Ella se apiada de la pobre directora Shikama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Sauvés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Providencia es una organización que se encarga de investigar el status del mundo para intervenir si se es necesario. Providencia se encuentra ubicada en cada país del mundo sin contar lo que tienen sus Tous Sauvés. Provincia es una especie de ONU que regula todo el caos del mundo y si tienen que intervenir para evitar una guerra, usaran la tecnología de un Tous Sauves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Sauvés.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Dead-Lock.</w:t>
      </w:r>
    </w:p>
    <w:p w14:paraId="7228F6D1" w14:textId="371AEAE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Dead-Lock,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Sauvés</w:t>
      </w:r>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de reuniones junto a Tosaka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Tosaka-san,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r w:rsidR="00825B53">
        <w:rPr>
          <w:rFonts w:ascii="Arial" w:hAnsi="Arial" w:cs="Arial"/>
          <w:b/>
          <w:bCs/>
          <w:sz w:val="24"/>
          <w:szCs w:val="24"/>
          <w:lang w:val="es-AR"/>
        </w:rPr>
        <w:t>K</w:t>
      </w:r>
      <w:r>
        <w:rPr>
          <w:rFonts w:ascii="Arial" w:hAnsi="Arial" w:cs="Arial"/>
          <w:b/>
          <w:bCs/>
          <w:sz w:val="24"/>
          <w:szCs w:val="24"/>
          <w:lang w:val="es-AR"/>
        </w:rPr>
        <w:t>iyomoto Hotomi.</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Dead-Lock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Heaven-ECO infiltrada en Dead-Lock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Heaven-ECO fue expulsada de Dead-Lock por completo hace muchos años atrás, pero esto solo provoco que una tercera organización creciera en Dead-Lock llamada Unlock. El primero de marzo hubo un gran conflicto y catástrofe en Washington D.C que se involucra a Dead-Lock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Homeland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r w:rsidRPr="00760D07">
        <w:rPr>
          <w:rFonts w:ascii="Arial" w:hAnsi="Arial" w:cs="Arial"/>
          <w:b/>
          <w:bCs/>
          <w:sz w:val="24"/>
          <w:szCs w:val="24"/>
          <w:lang w:val="es-AR"/>
        </w:rPr>
        <w:t xml:space="preserve">Dead-Lock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Dead-Lock y de esta manera abastecerse de los secretos de los Tous Sauvés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-¿Dead-Lock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Dead-Lock.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Dead-Lock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Dead-Lock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-Unlock.</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Kiritsuga Shen. Unlock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Dead-Lock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Unlock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Dead-Lock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Kiritsuga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Unlock quiere dominar ante Dead-Lock y si es posible borrarlos del mapa para que ellos sean el nuevo Dead-Lock. Y Dead-Lock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Dead-Lock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Espers se </w:t>
      </w:r>
      <w:r w:rsidR="009C1E62">
        <w:rPr>
          <w:rFonts w:ascii="Arial" w:hAnsi="Arial" w:cs="Arial"/>
          <w:b/>
          <w:bCs/>
          <w:sz w:val="24"/>
          <w:szCs w:val="24"/>
          <w:lang w:val="es-AR"/>
        </w:rPr>
        <w:t>está</w:t>
      </w:r>
      <w:r>
        <w:rPr>
          <w:rFonts w:ascii="Arial" w:hAnsi="Arial" w:cs="Arial"/>
          <w:b/>
          <w:bCs/>
          <w:sz w:val="24"/>
          <w:szCs w:val="24"/>
          <w:lang w:val="es-AR"/>
        </w:rPr>
        <w:t xml:space="preserve"> por dividir entre Dead-Lock y Unlock, pero déjenme aclararles que Heaven-ECO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Espers.</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Espers…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Dead-Lock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Espers,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Sauvés</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Sauvés se </w:t>
      </w:r>
      <w:r w:rsidR="009C1E62">
        <w:rPr>
          <w:rFonts w:ascii="Arial" w:hAnsi="Arial" w:cs="Arial"/>
          <w:b/>
          <w:bCs/>
          <w:sz w:val="24"/>
          <w:szCs w:val="24"/>
          <w:lang w:val="es-AR"/>
        </w:rPr>
        <w:t>filtró</w:t>
      </w:r>
      <w:r>
        <w:rPr>
          <w:rFonts w:ascii="Arial" w:hAnsi="Arial" w:cs="Arial"/>
          <w:b/>
          <w:bCs/>
          <w:sz w:val="24"/>
          <w:szCs w:val="24"/>
          <w:lang w:val="es-AR"/>
        </w:rPr>
        <w:t>. Puede ser del mismo Homeland pero no lo sabemos, pudo ser de Hoja escarlata o Renaissance.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r w:rsidR="00825B53">
        <w:rPr>
          <w:rFonts w:ascii="Arial" w:hAnsi="Arial" w:cs="Arial"/>
          <w:b/>
          <w:bCs/>
          <w:sz w:val="24"/>
          <w:szCs w:val="24"/>
          <w:lang w:val="es-AR"/>
        </w:rPr>
        <w:t>K</w:t>
      </w:r>
      <w:r>
        <w:rPr>
          <w:rFonts w:ascii="Arial" w:hAnsi="Arial" w:cs="Arial"/>
          <w:b/>
          <w:bCs/>
          <w:sz w:val="24"/>
          <w:szCs w:val="24"/>
          <w:lang w:val="es-AR"/>
        </w:rPr>
        <w:t xml:space="preserve">iyomoto Hotomi–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Mientras ella estaba hablando sobre todo lo que estaba pasando con Dead-Lock,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Una, hablar sobre el proyecto atlas y poner en riesgo a Kaminoa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Ella no pondría en riesgo a Kaminoa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Kaminoa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Kaminoa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Sauvés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Homeland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ni mucho menos en un viaje ilegal hacia otro Tous Sauvés.</w:t>
      </w:r>
    </w:p>
    <w:p w14:paraId="34E2199F" w14:textId="12D163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Sauvés… – Pregunta Kiritsuga.</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Ondrich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Homeland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Dead-Lock?</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del mundo, aseguro que la directora Shimada Naomi nunca oculto su ruta de vuelo y tengo a un compañero, Kazomi Shiki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Shiki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l jamás diría que no a alguna petición de Tosaka.</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Sauvés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r w:rsidR="00825B53">
        <w:rPr>
          <w:rFonts w:ascii="Arial" w:hAnsi="Arial" w:cs="Arial"/>
          <w:b/>
          <w:bCs/>
          <w:sz w:val="24"/>
          <w:szCs w:val="24"/>
          <w:lang w:val="es-AR"/>
        </w:rPr>
        <w:t>K</w:t>
      </w:r>
      <w:r>
        <w:rPr>
          <w:rFonts w:ascii="Arial" w:hAnsi="Arial" w:cs="Arial"/>
          <w:b/>
          <w:bCs/>
          <w:sz w:val="24"/>
          <w:szCs w:val="24"/>
          <w:lang w:val="es-AR"/>
        </w:rPr>
        <w:t xml:space="preserve">iyomoto Hotomi–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Kiritsuga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r w:rsidR="00825B53">
        <w:rPr>
          <w:rFonts w:ascii="Arial" w:hAnsi="Arial" w:cs="Arial"/>
          <w:b/>
          <w:bCs/>
          <w:sz w:val="24"/>
          <w:szCs w:val="24"/>
          <w:lang w:val="es-AR"/>
        </w:rPr>
        <w:t>K</w:t>
      </w:r>
      <w:r>
        <w:rPr>
          <w:rFonts w:ascii="Arial" w:hAnsi="Arial" w:cs="Arial"/>
          <w:b/>
          <w:bCs/>
          <w:sz w:val="24"/>
          <w:szCs w:val="24"/>
          <w:lang w:val="es-AR"/>
        </w:rPr>
        <w:t>iyomoto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r w:rsidR="00825B53">
        <w:rPr>
          <w:rFonts w:ascii="Arial" w:hAnsi="Arial" w:cs="Arial"/>
          <w:b/>
          <w:bCs/>
          <w:sz w:val="24"/>
          <w:szCs w:val="24"/>
          <w:lang w:val="es-AR"/>
        </w:rPr>
        <w:t>K</w:t>
      </w:r>
      <w:r>
        <w:rPr>
          <w:rFonts w:ascii="Arial" w:hAnsi="Arial" w:cs="Arial"/>
          <w:b/>
          <w:bCs/>
          <w:sz w:val="24"/>
          <w:szCs w:val="24"/>
          <w:lang w:val="es-AR"/>
        </w:rPr>
        <w:t xml:space="preserve">iyomoto– Dead-Lock por el momento no es un problema, pero el documento Espers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Espers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Espers.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Espers,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43094A30" w14:textId="5268D4A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Dead-Lock termine, creo que los Tous Sauvés tendrán que empezar a moverse de nuevo como en los viejos tiempos. Tendremos que tratar de traer todos esos secretos de nuevo a los muros de Tous Sauvés…</w:t>
      </w:r>
    </w:p>
    <w:p w14:paraId="0791BF1B" w14:textId="77777777" w:rsidR="006B2A65" w:rsidRPr="00EE6083" w:rsidRDefault="006B2A65" w:rsidP="006B2A65">
      <w:pPr>
        <w:rPr>
          <w:rFonts w:ascii="Arial" w:hAnsi="Arial" w:cs="Arial"/>
          <w:b/>
          <w:bCs/>
          <w:sz w:val="24"/>
          <w:szCs w:val="24"/>
          <w:lang w:val="es-AR"/>
        </w:rPr>
      </w:pPr>
    </w:p>
    <w:p w14:paraId="7D5D1AB7" w14:textId="77777777" w:rsidR="006B2A65" w:rsidRPr="004D0BD1" w:rsidRDefault="006B2A65" w:rsidP="006B2A6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D6C940" w14:textId="77777777" w:rsidR="006B2A65" w:rsidRDefault="006B2A65" w:rsidP="006B2A65">
      <w:pPr>
        <w:spacing w:line="360" w:lineRule="auto"/>
        <w:rPr>
          <w:rFonts w:ascii="Arial" w:hAnsi="Arial" w:cs="Arial"/>
          <w:b/>
          <w:bCs/>
          <w:sz w:val="24"/>
          <w:szCs w:val="24"/>
          <w:lang w:val="es-AR"/>
        </w:rPr>
      </w:pPr>
    </w:p>
    <w:p w14:paraId="1DE139C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Unlock, aquella organización oculta entre las sombras de Dead-Lock desata un completo caos en la ciudad de Bogotá, Andorra, Bielorrusia, y otras docenas de países en donde Dead-Lock se distribuyó.</w:t>
      </w:r>
    </w:p>
    <w:p w14:paraId="64737A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calles son un desastre. </w:t>
      </w:r>
    </w:p>
    <w:p w14:paraId="3D2641C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fuego y el caos se puede ver venir de por aquí y por allá. Por donde se pueda mirar personas se encuentran en una especie de guerra civil.</w:t>
      </w:r>
    </w:p>
    <w:p w14:paraId="7FB6E055"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noticias están transmitiendo esto. </w:t>
      </w:r>
    </w:p>
    <w:p w14:paraId="25C92A0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solo Unificación Central, sino que todo el mundo está al tanto de este caos. </w:t>
      </w:r>
    </w:p>
    <w:p w14:paraId="315EC9E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Los integrantes, así sean de Dad-Lock o de Unlock, se encuentran librando una gran batalla en las calles. Aunque parece ser todo lo contrario.</w:t>
      </w:r>
    </w:p>
    <w:p w14:paraId="1C75727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Se pueden observar maquinas completamente modificadas con tecnología que fácilmente podría ser de un Tous Sauves.</w:t>
      </w:r>
    </w:p>
    <w:p w14:paraId="60B4681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 enorme oso metálico corre por las calles con una niña de unos 13 años en su lomo. </w:t>
      </w:r>
    </w:p>
    <w:p w14:paraId="040A0AA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Ese enorme oso plateado empieza a transmutar como si se derritiera toda la grasa corporal del oso y esta constituyera a crear un Tigre de Bengala que no tardo en tomar una increíble velocidad para alcanzar a sus enemigos.</w:t>
      </w:r>
    </w:p>
    <w:p w14:paraId="104884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 niña sobre el tigre de bengala suelta una risa risueña mientras sujeta sus pequeños labios como si intentara no reírse ante tal situación de violencia.</w:t>
      </w:r>
    </w:p>
    <w:p w14:paraId="4906CA04" w14:textId="48A18CE1"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tigre de véngala </w:t>
      </w:r>
      <w:r w:rsidR="00631732">
        <w:rPr>
          <w:rFonts w:ascii="Arial" w:hAnsi="Arial" w:cs="Arial"/>
          <w:b/>
          <w:bCs/>
          <w:sz w:val="24"/>
          <w:szCs w:val="24"/>
          <w:lang w:val="es-AR"/>
        </w:rPr>
        <w:t>recorrió</w:t>
      </w:r>
      <w:r>
        <w:rPr>
          <w:rFonts w:ascii="Arial" w:hAnsi="Arial" w:cs="Arial"/>
          <w:b/>
          <w:bCs/>
          <w:sz w:val="24"/>
          <w:szCs w:val="24"/>
          <w:lang w:val="es-AR"/>
        </w:rPr>
        <w:t xml:space="preserve"> varios metros en tan solo milésimas de segundos, cuando alcanzo a su objetivo el tigre empezó a deformarse como si algo dentro de él se expandiera. Ese extraño animal cambio de nuevo, ahora todo su tamaño se equipará a un gran oso panda.</w:t>
      </w:r>
    </w:p>
    <w:p w14:paraId="2480E6D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-Estúpidos… ¡Dead-Lock no sedera ante basuras como ustedes! ¡¡Nuestros ideales van más allá de solo confrontar a los Tous Sauvés!! ¿Piensan que ustedes tienen alguna clase de oportunidad de causarnos cualquier clase de pavor? ¡Solo son basuras que pronto morirán!</w:t>
      </w:r>
    </w:p>
    <w:p w14:paraId="002411A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y el enorme oso panda muerde el torso de aquel sujeto que lo sostenía como un hueso para un cachorro. </w:t>
      </w:r>
    </w:p>
    <w:p w14:paraId="02C62E2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cuerpo crujió acompañado de un dolor agobiante del hombre partido a la mitad. Fue así de simple como morder un trozo de perro caliente a la mitad dejando caer el resto al suelo.</w:t>
      </w:r>
    </w:p>
    <w:p w14:paraId="07E64D8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-¡Dead-Lock no será aplastado por una estúpida basura como Unlock! Kamiage Arima volverá y todo resurgirá de las malditas cenizas! ¡¡Si tenemos que destruir este estúpido país para acabar con todos ustedes, lo aremos ajajajaj!! </w:t>
      </w:r>
    </w:p>
    <w:p w14:paraId="293888A6" w14:textId="5B7E1B9D"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hermosa y dulce niña </w:t>
      </w:r>
      <w:r w:rsidR="00CE1860">
        <w:rPr>
          <w:rFonts w:ascii="Arial" w:hAnsi="Arial" w:cs="Arial"/>
          <w:b/>
          <w:bCs/>
          <w:sz w:val="24"/>
          <w:szCs w:val="24"/>
          <w:lang w:val="es-AR"/>
        </w:rPr>
        <w:t>parecía</w:t>
      </w:r>
      <w:r>
        <w:rPr>
          <w:rFonts w:ascii="Arial" w:hAnsi="Arial" w:cs="Arial"/>
          <w:b/>
          <w:bCs/>
          <w:sz w:val="24"/>
          <w:szCs w:val="24"/>
          <w:lang w:val="es-AR"/>
        </w:rPr>
        <w:t xml:space="preserve"> reírse desquiciadamente como si disfrutara el placer del ruido de huesos y músculos siendo desgarrados.</w:t>
      </w:r>
    </w:p>
    <w:p w14:paraId="78DF1BB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esa autoestima de placer grita hacia las docenas de personas corriendo de aquel monstruoso animal de color plateado y negro que cambia de forma.</w:t>
      </w:r>
    </w:p>
    <w:p w14:paraId="2237F22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 niña lleva una hermosa capa que cubre todo su cuerpo sentado en aquel animal. </w:t>
      </w:r>
    </w:p>
    <w:p w14:paraId="57524F62" w14:textId="472C53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 la mierda todo, a la mierda si nos descubren o no. ¡Obsérvenos, obsérvenos todo el mundo! ¡¡Dead-Lock los llevara a un destino que los salvara a todos así quieran o no ser salvados, el mundo cambiara por completo por nuestras manos, mirenooooos!! ¡¡¡No desapareceremos, pueden enviar todo su ejército como Tous Sauvés, pueden venir las organizaciones que quieran contra nosotros, Dead-Lock no desaparecerá malditos!!! ¡Marcamos autoridad!</w:t>
      </w:r>
    </w:p>
    <w:p w14:paraId="0BBC54C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mujer a la vuelta de esa esquina se encuentra descuartizando a personas de Unlock.</w:t>
      </w:r>
    </w:p>
    <w:p w14:paraId="530DC2B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de piel un poco morena y algo de rulos se encuentra vestida con una especie de blusa top de color blanco sobre sus pequeños pechos copa A, y aquel short de color amarillo oscuro está completamente rasgado por todas partes dando a ver bastante de todo su cuerpo. Por suerte su vestimenta cubre todo lo necesario.</w:t>
      </w:r>
    </w:p>
    <w:p w14:paraId="51F2DD1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lleva en su mano derecha una especie de empuñadura sin filo alguno. Pero eso no impide descuartizar a las personas frente a ella.</w:t>
      </w:r>
    </w:p>
    <w:p w14:paraId="6D1783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especies de láminas cuadriculadas están girando alrededor de ella como si estuvieran magnetizadas de alguna manera, mientras agita su empuñadura de aquí para allá vertical y horizontalmente, esas laminas empiezan a moverse una por una como si cada una de esas 8 láminas estuvieran destinadas a descuartizar a cada persona individualmente.</w:t>
      </w:r>
    </w:p>
    <w:p w14:paraId="3A2488E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observa que alguien se está escapando y rápidamente blande su empuñadura sin filo hacia el suelo. </w:t>
      </w:r>
    </w:p>
    <w:p w14:paraId="26A3D63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 ese movimiento las ocho laminas formaron una especie de escalera que la levantaba del suelo a algunos metros en el aire. </w:t>
      </w:r>
    </w:p>
    <w:p w14:paraId="765DB17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Ella corrió por esas escaleras que no llegaban a ninguna parte, pero las láminas se empezaban a mover de atrás hacia adelante, como si prosiguieran la escalera un poco más para que no se caiga.</w:t>
      </w:r>
    </w:p>
    <w:p w14:paraId="036E89B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una gran altura y disminuyendo la distancia, ella pasa sobre ese mural de cuatro metros de alto para interceptar a la basura que escapaba de ella y llegar antes de perderlo de vista por completo.</w:t>
      </w:r>
    </w:p>
    <w:p w14:paraId="42A4DBD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hombre estupefacto observa como esa mujer morena logro pasar ese gran mural de esa esquina para interceptarlo antes.</w:t>
      </w:r>
    </w:p>
    <w:p w14:paraId="4993663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esa gran altura salta hacia su objetivo y desde una gran distancia ya blande su empuñadura diagonalmente y las láminas a una increíble velocidad empiezan a reunirse para formar una enorme espada que se curva en forma de oruga y parte a la mitad aquel sujeto.</w:t>
      </w:r>
    </w:p>
    <w:p w14:paraId="36C5C112"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sola lamina que no se unió a la enorme espada planea por debajo de ella para que pueda detener esa larga caída.</w:t>
      </w:r>
    </w:p>
    <w:p w14:paraId="5B8CAEF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una elegante postura cae sobre la lámina y esta empieza a descender de a poco.</w:t>
      </w:r>
    </w:p>
    <w:p w14:paraId="3F225636" w14:textId="58420FEC"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láminas de 30 centímetros cuadrado cada una empieza a unirse a la empuñadura sin filo, incluso la lámina debajo de ella. Las láminas de la hoja dan un gran espectáculo girando alrededor de ella como si las apariencias importaran, luego de eso todas las hojas </w:t>
      </w:r>
      <w:r w:rsidR="00B15EC7">
        <w:rPr>
          <w:rFonts w:ascii="Arial" w:hAnsi="Arial" w:cs="Arial"/>
          <w:b/>
          <w:bCs/>
          <w:sz w:val="24"/>
          <w:szCs w:val="24"/>
          <w:lang w:val="es-AR"/>
        </w:rPr>
        <w:t>s</w:t>
      </w:r>
      <w:r>
        <w:rPr>
          <w:rFonts w:ascii="Arial" w:hAnsi="Arial" w:cs="Arial"/>
          <w:b/>
          <w:bCs/>
          <w:sz w:val="24"/>
          <w:szCs w:val="24"/>
          <w:lang w:val="es-AR"/>
        </w:rPr>
        <w:t>e unen con un metálico sonido.</w:t>
      </w:r>
    </w:p>
    <w:p w14:paraId="23522CD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-Ah… Esto es completamente aburrido. No sé cómo Mayumi puede divertirse con esto. Incluso con su discurso y todo parece disfrutar de este aburrimiento…</w:t>
      </w:r>
    </w:p>
    <w:p w14:paraId="228ED1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La chica morena camina hacia la risa de la niña y mientras observa aquel camino de cadáveres que dejo a su paso, murmura.</w:t>
      </w:r>
    </w:p>
    <w:p w14:paraId="5C0FB69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-Aunque ella tiene razón. Pueden tener mayor grupo como Unlock. Puede ser que la mayoría de Dead-Lock quiera retirarse para ellos porque no confían luego de la desaparición de Kamiage Arima, pero, aun así, nada nos detendrá. Todos aquellos cobardes de mierda pueden irse si quieren, los que quedemos seremos los que levantaran desde las cenizas a Dead-Lock.</w:t>
      </w:r>
    </w:p>
    <w:p w14:paraId="61DB99C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Esto solo fue una parte del mundo.</w:t>
      </w:r>
    </w:p>
    <w:p w14:paraId="40A7AE4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caos de esta misma manera con otras clases de tecnología extraña se encuentra por todo el mundo en donde Dead-Lock se haya instalado. </w:t>
      </w:r>
    </w:p>
    <w:p w14:paraId="7BD6AA9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subordinados de Unlock son asesinados.</w:t>
      </w:r>
    </w:p>
    <w:p w14:paraId="755B75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subordinados que abandonan a Dead-Lock son asesinados.</w:t>
      </w:r>
    </w:p>
    <w:p w14:paraId="50AE88D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Incluso algunos subordinados de Dead-Lock son asesinados.</w:t>
      </w:r>
    </w:p>
    <w:p w14:paraId="52C4A9E6" w14:textId="24C38D0F"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Esta guerra civil empieza a desatar</w:t>
      </w:r>
      <w:r w:rsidR="00631732">
        <w:rPr>
          <w:rFonts w:ascii="Arial" w:hAnsi="Arial" w:cs="Arial"/>
          <w:b/>
          <w:bCs/>
          <w:sz w:val="24"/>
          <w:szCs w:val="24"/>
          <w:lang w:val="es-AR"/>
        </w:rPr>
        <w:t>se</w:t>
      </w:r>
      <w:r>
        <w:rPr>
          <w:rFonts w:ascii="Arial" w:hAnsi="Arial" w:cs="Arial"/>
          <w:b/>
          <w:bCs/>
          <w:sz w:val="24"/>
          <w:szCs w:val="24"/>
          <w:lang w:val="es-AR"/>
        </w:rPr>
        <w:t xml:space="preserve"> por la mayor parte del mundo. </w:t>
      </w:r>
    </w:p>
    <w:p w14:paraId="5DB6B7D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peleas pueden ser ocultas y dar menos espectáculos sangrientos como este, pero que no sean vistos por las noticias no significa que las muertes sean menores.</w:t>
      </w:r>
    </w:p>
    <w:p w14:paraId="45B6AFE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mundo solo vera las peleas con algunas que otras bajas, pero la verdadera guerra se libra en la oscuridad del mundo. La mayor cantidad de muerte se oculta de la vista del mundo.</w:t>
      </w:r>
    </w:p>
    <w:p w14:paraId="0C872F1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Que el líder de Dead-Lock, Kamiage Arima haya desaparecido de su organización afecto más de lo que cualquiera pensaría. </w:t>
      </w:r>
    </w:p>
    <w:p w14:paraId="3926A76D"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pocos</w:t>
      </w:r>
      <w:r w:rsidRPr="00B67836">
        <w:rPr>
          <w:rFonts w:ascii="Arial" w:hAnsi="Arial" w:cs="Arial"/>
          <w:b/>
          <w:bCs/>
          <w:sz w:val="24"/>
          <w:szCs w:val="24"/>
          <w:lang w:val="es-AR"/>
        </w:rPr>
        <w:t xml:space="preserve"> fieles a Dead-Lock prosegu</w:t>
      </w:r>
      <w:r>
        <w:rPr>
          <w:rFonts w:ascii="Arial" w:hAnsi="Arial" w:cs="Arial"/>
          <w:b/>
          <w:bCs/>
          <w:sz w:val="24"/>
          <w:szCs w:val="24"/>
          <w:lang w:val="es-AR"/>
        </w:rPr>
        <w:t>irían con aquellas “virtudes” e ideales de un nuevo mundo.</w:t>
      </w:r>
    </w:p>
    <w:p w14:paraId="1AF1D62B" w14:textId="0DB5630A"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Ellos luchan por algo más que solo armonía </w:t>
      </w:r>
      <w:r w:rsidR="00B15EC7">
        <w:rPr>
          <w:rFonts w:ascii="Arial" w:hAnsi="Arial" w:cs="Arial"/>
          <w:b/>
          <w:bCs/>
          <w:sz w:val="24"/>
          <w:szCs w:val="24"/>
          <w:lang w:val="es-AR"/>
        </w:rPr>
        <w:t>personal.</w:t>
      </w:r>
      <w:r>
        <w:rPr>
          <w:rFonts w:ascii="Arial" w:hAnsi="Arial" w:cs="Arial"/>
          <w:b/>
          <w:bCs/>
          <w:sz w:val="24"/>
          <w:szCs w:val="24"/>
          <w:lang w:val="es-AR"/>
        </w:rPr>
        <w:t xml:space="preserve"> Su prioridad puede ser salvar a la humanidad, pero para ellos no implica que las personas no tengan que morir. </w:t>
      </w:r>
    </w:p>
    <w:p w14:paraId="4AB1F3B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nuevo mundo surge de las cenizas del viejo. Ellos encaminaran a las personas para que sean más fuertes y así afrontar la realidad del caos del nuevo mundo.</w:t>
      </w:r>
    </w:p>
    <w:p w14:paraId="27E02B0C" w14:textId="188EE0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Para ellos las personas no tienen que esperar a ser salva</w:t>
      </w:r>
      <w:r w:rsidR="00B15EC7">
        <w:rPr>
          <w:rFonts w:ascii="Arial" w:hAnsi="Arial" w:cs="Arial"/>
          <w:b/>
          <w:bCs/>
          <w:sz w:val="24"/>
          <w:szCs w:val="24"/>
          <w:lang w:val="es-AR"/>
        </w:rPr>
        <w:t>d</w:t>
      </w:r>
      <w:r>
        <w:rPr>
          <w:rFonts w:ascii="Arial" w:hAnsi="Arial" w:cs="Arial"/>
          <w:b/>
          <w:bCs/>
          <w:sz w:val="24"/>
          <w:szCs w:val="24"/>
          <w:lang w:val="es-AR"/>
        </w:rPr>
        <w:t xml:space="preserve">as. </w:t>
      </w:r>
    </w:p>
    <w:p w14:paraId="5DE0243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tienen por qué luchar por otros para protegerlos. </w:t>
      </w:r>
    </w:p>
    <w:p w14:paraId="7ADAC019" w14:textId="0E1F6FB0"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Ellos tienen que ser la raza dominante del mundo, tan poderosos que los ángeles, dioses y deidades le</w:t>
      </w:r>
      <w:r w:rsidR="00B15EC7">
        <w:rPr>
          <w:rFonts w:ascii="Arial" w:hAnsi="Arial" w:cs="Arial"/>
          <w:b/>
          <w:bCs/>
          <w:sz w:val="24"/>
          <w:szCs w:val="24"/>
          <w:lang w:val="es-AR"/>
        </w:rPr>
        <w:t>s</w:t>
      </w:r>
      <w:r>
        <w:rPr>
          <w:rFonts w:ascii="Arial" w:hAnsi="Arial" w:cs="Arial"/>
          <w:b/>
          <w:bCs/>
          <w:sz w:val="24"/>
          <w:szCs w:val="24"/>
          <w:lang w:val="es-AR"/>
        </w:rPr>
        <w:t xml:space="preserve"> teman.</w:t>
      </w:r>
    </w:p>
    <w:p w14:paraId="3508890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Las personas pueden llegar muy alto, pero se reprimen simplemente a ser salvados por otros. Ellos destruirán aquella “falsa” realidad en el que las personas viven para guiarlos a un nuevo mundo en donde todos pueden protegerse por sí mismos porque tienen la fuerza necesaria para hacerlo.</w:t>
      </w:r>
    </w:p>
    <w:p w14:paraId="237D9475" w14:textId="665A4415" w:rsidR="00474AD6" w:rsidRDefault="00474AD6" w:rsidP="00474AD6">
      <w:pPr>
        <w:spacing w:line="360" w:lineRule="auto"/>
        <w:rPr>
          <w:rFonts w:ascii="Arial" w:hAnsi="Arial" w:cs="Arial"/>
          <w:b/>
          <w:bCs/>
          <w:sz w:val="24"/>
          <w:szCs w:val="24"/>
          <w:lang w:val="es-AR"/>
        </w:rPr>
      </w:pPr>
      <w:r w:rsidRPr="006B2A65">
        <w:rPr>
          <w:rFonts w:ascii="Arial" w:hAnsi="Arial" w:cs="Arial"/>
          <w:b/>
          <w:bCs/>
          <w:sz w:val="24"/>
          <w:szCs w:val="24"/>
          <w:lang w:val="es-AR"/>
        </w:rPr>
        <w:t>Dead-Lock no sedera ante</w:t>
      </w:r>
      <w:r>
        <w:rPr>
          <w:rFonts w:ascii="Arial" w:hAnsi="Arial" w:cs="Arial"/>
          <w:b/>
          <w:bCs/>
          <w:sz w:val="24"/>
          <w:szCs w:val="24"/>
          <w:lang w:val="es-AR"/>
        </w:rPr>
        <w:t xml:space="preserve"> simples organizaciones que intenten destruirlos</w:t>
      </w:r>
      <w:r w:rsidR="00DA15EE">
        <w:rPr>
          <w:rFonts w:ascii="Arial" w:hAnsi="Arial" w:cs="Arial"/>
          <w:b/>
          <w:bCs/>
          <w:sz w:val="24"/>
          <w:szCs w:val="24"/>
          <w:lang w:val="es-AR"/>
        </w:rPr>
        <w:t>.</w:t>
      </w:r>
      <w:r>
        <w:rPr>
          <w:rFonts w:ascii="Arial" w:hAnsi="Arial" w:cs="Arial"/>
          <w:b/>
          <w:bCs/>
          <w:sz w:val="24"/>
          <w:szCs w:val="24"/>
          <w:lang w:val="es-AR"/>
        </w:rPr>
        <w:t xml:space="preserve"> </w:t>
      </w:r>
      <w:r w:rsidR="00DA15EE">
        <w:rPr>
          <w:rFonts w:ascii="Arial" w:hAnsi="Arial" w:cs="Arial"/>
          <w:b/>
          <w:bCs/>
          <w:sz w:val="24"/>
          <w:szCs w:val="24"/>
          <w:lang w:val="es-AR"/>
        </w:rPr>
        <w:t>E</w:t>
      </w:r>
      <w:r>
        <w:rPr>
          <w:rFonts w:ascii="Arial" w:hAnsi="Arial" w:cs="Arial"/>
          <w:b/>
          <w:bCs/>
          <w:sz w:val="24"/>
          <w:szCs w:val="24"/>
          <w:lang w:val="es-AR"/>
        </w:rPr>
        <w:t>llos destruirán todo aquello que se les interponga en el camino para un nuevo mundo en donde nadie sufra, en donde los débiles mueran y los fuertes prevalezcan.</w:t>
      </w:r>
    </w:p>
    <w:p w14:paraId="23B507D9" w14:textId="0F613D88" w:rsidR="00474AD6" w:rsidRPr="006B2A65"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est</w:t>
      </w:r>
      <w:r w:rsidR="00DA15EE">
        <w:rPr>
          <w:rFonts w:ascii="Arial" w:hAnsi="Arial" w:cs="Arial"/>
          <w:b/>
          <w:bCs/>
          <w:sz w:val="24"/>
          <w:szCs w:val="24"/>
          <w:lang w:val="es-AR"/>
        </w:rPr>
        <w:t>e mensaje,</w:t>
      </w:r>
      <w:r>
        <w:rPr>
          <w:rFonts w:ascii="Arial" w:hAnsi="Arial" w:cs="Arial"/>
          <w:b/>
          <w:bCs/>
          <w:sz w:val="24"/>
          <w:szCs w:val="24"/>
          <w:lang w:val="es-AR"/>
        </w:rPr>
        <w:t xml:space="preserve"> Dead-Lock les da a entender al mundo </w:t>
      </w:r>
      <w:r w:rsidR="00DA15EE">
        <w:rPr>
          <w:rFonts w:ascii="Arial" w:hAnsi="Arial" w:cs="Arial"/>
          <w:b/>
          <w:bCs/>
          <w:sz w:val="24"/>
          <w:szCs w:val="24"/>
          <w:lang w:val="es-AR"/>
        </w:rPr>
        <w:t>o</w:t>
      </w:r>
      <w:r>
        <w:rPr>
          <w:rFonts w:ascii="Arial" w:hAnsi="Arial" w:cs="Arial"/>
          <w:b/>
          <w:bCs/>
          <w:sz w:val="24"/>
          <w:szCs w:val="24"/>
          <w:lang w:val="es-AR"/>
        </w:rPr>
        <w:t xml:space="preserve"> a cualquiera que quiera interponerse en su camino que ellos no están destruidos y no se rendirán sin antes dejar una autopista de cadáveres y sangre.</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Himura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Sauvés.</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el discernimiento apropiado de Himura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computadora que Himura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–Dice Himura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nunca había mentido acerca de esconder eso, es por esta misma razón que su rostro se tensa un poco con una sonrisa y habla como si supiera que Himura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 distrito 1 de alojamientos departamentales y hoteles de lujo para extranjeros de los Tous Sauvés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-Hhhmmmm…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se acerca un poco para verlo en la pantalla cerca de Himura.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-¿Pero con esto no abra nuevos problemas? Digo, pueden decir que estaban hablando en persona y el comunicador se activó solo.</w:t>
      </w:r>
    </w:p>
    <w:p w14:paraId="32931A3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También pensé en eso, pero si investigo un poco más lograre crear las palabras que el nuevo comunicador capte. Con las vibraciones y la respiración de cada letra y palabra podre recrear todo lo que diga durante la activación del comunicador. Cada palabra y letra tienen ciertas notas altas y bajas que en conjunto forman palabras, esto se puede invertir y desde la vibración se puede saber con exactitud qué es lo que dijo, pero como dije recién es el concepto básico, tengo que investigar un poco más para que no se me escape nada.</w:t>
      </w:r>
    </w:p>
    <w:p w14:paraId="5061CA2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fibra de carbono es una fibra sintética constituida por filamentos de carbono. Tiene propiedades mecánicas muy altas y es muy ligera. La principal aplicación es la fabricación de materiales compuestos junto a resina epoxi, poliestireno o el viniléster.</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sabe que invertir menos en esto solo causaría algunos pequeños inconvenientes a la larga, pero estarían en todo Unificación Central en menos tiempo para que no haya ningún problema como el de Homeland.</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Pero esto es Unificación Central y las personas de esta ciudad no verán nada de eso como la destrucción de su libre albedrío en sí. Está bien, puede ser que sean más vigilados, pero todos en concreto saben en qué ciudad habitan, en un Tous Sauvés.</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fuera de los muros de un Tous Sauvés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Sauvés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76F5E26D" w:rsidR="0092462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br/>
      </w:r>
      <w:r w:rsidR="00924625">
        <w:rPr>
          <w:rFonts w:ascii="Arial" w:hAnsi="Arial" w:cs="Arial"/>
          <w:b/>
          <w:bCs/>
          <w:sz w:val="24"/>
          <w:szCs w:val="24"/>
          <w:lang w:val="es-AR"/>
        </w:rPr>
        <w:t>Jueves 9 de marzo.</w:t>
      </w: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2F80768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En la sede principal de Unificación Central Kaminoa Oziel luego del entrenamiento junto a Tosaka Sixto se había dirigido a las duchas y a la salida se encontraba Shimada Naomi pidiendo de vuelta el anillo UC que es utilizado como un celular y ciento de otras aplicaciones en un simple anillo.</w:t>
      </w:r>
    </w:p>
    <w:p w14:paraId="2F45E00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parecía haber acogido cariño a un simple anillo, aunque para el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quel corazón de un cierto ángel que rechazo el puesto de arcángel y dios por información confiable de Matsuoka Akiko.</w:t>
      </w:r>
    </w:p>
    <w:p w14:paraId="1B694D6F" w14:textId="3B5391B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Kaminoa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en parte siente lastima y apego al compadecerse de Kaminoa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-Mmm…Pero…</w:t>
      </w:r>
    </w:p>
    <w:p w14:paraId="4C3F6246" w14:textId="52404F0D"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Himura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ósea que Himura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aclaro un poco la garganta para no aparentar ser una típica tsundere.</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sabía que ella parecía una típica tsundere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Kaminoa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o de Homeland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noto algo que resalto de su cuerpo dormido, algo que ya no colgaba de su cuello y ahora existía en el dedo anular izquierdo. El anillo que compartía similitud con Onodera Kosaki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(-Cuando fui a ver a Onodera, ella también estaba utilizando el anillo en el mismo dedo. ¿Qué fue lo que en verdad paso? ¿Podría ser que lo que hable con Matsuoka sobre la magia subconsciente e inconsciente son verdad? Imposible… son solo simples anillos…)</w:t>
      </w:r>
    </w:p>
    <w:p w14:paraId="167E7EA8" w14:textId="1B28A05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presto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Onodera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-¿Tu qué crees?</w:t>
      </w:r>
    </w:p>
    <w:p w14:paraId="7E888DB3" w14:textId="77777777" w:rsidR="00C72C36" w:rsidRPr="00EE6083" w:rsidRDefault="00C72C36" w:rsidP="00C72C36">
      <w:pPr>
        <w:rPr>
          <w:rFonts w:ascii="Arial" w:hAnsi="Arial" w:cs="Arial"/>
          <w:b/>
          <w:bCs/>
          <w:sz w:val="24"/>
          <w:szCs w:val="24"/>
          <w:lang w:val="es-AR"/>
        </w:rPr>
      </w:pPr>
    </w:p>
    <w:p w14:paraId="57B0FC7E" w14:textId="548E3666"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74C57DB5" w14:textId="3406AC95" w:rsidR="00924625" w:rsidRPr="006B2A6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lastRenderedPageBreak/>
        <w:br/>
        <w:t>asd</w:t>
      </w:r>
    </w:p>
    <w:p w14:paraId="100DD014" w14:textId="7CF44210" w:rsidR="0046663C" w:rsidRPr="006B2A65" w:rsidRDefault="0046663C" w:rsidP="006651B3">
      <w:pPr>
        <w:spacing w:line="360" w:lineRule="auto"/>
        <w:rPr>
          <w:rFonts w:ascii="Arial" w:hAnsi="Arial" w:cs="Arial"/>
          <w:b/>
          <w:bCs/>
          <w:sz w:val="24"/>
          <w:szCs w:val="24"/>
          <w:lang w:val="es-AR"/>
        </w:rPr>
      </w:pPr>
    </w:p>
    <w:p w14:paraId="419765DC" w14:textId="682B811C" w:rsidR="0046663C" w:rsidRPr="006B2A65" w:rsidRDefault="0046663C" w:rsidP="006651B3">
      <w:pPr>
        <w:spacing w:line="360" w:lineRule="auto"/>
        <w:rPr>
          <w:rFonts w:ascii="Arial" w:hAnsi="Arial" w:cs="Arial"/>
          <w:b/>
          <w:bCs/>
          <w:sz w:val="24"/>
          <w:szCs w:val="24"/>
          <w:lang w:val="es-AR"/>
        </w:rPr>
      </w:pPr>
    </w:p>
    <w:p w14:paraId="6805075B" w14:textId="23F81563" w:rsidR="0046663C" w:rsidRPr="006B2A65" w:rsidRDefault="0046663C" w:rsidP="006651B3">
      <w:pPr>
        <w:spacing w:line="360" w:lineRule="auto"/>
        <w:rPr>
          <w:rFonts w:ascii="Arial" w:hAnsi="Arial" w:cs="Arial"/>
          <w:b/>
          <w:bCs/>
          <w:sz w:val="24"/>
          <w:szCs w:val="24"/>
          <w:lang w:val="es-AR"/>
        </w:rPr>
      </w:pPr>
    </w:p>
    <w:p w14:paraId="7F593CF2" w14:textId="1D8402C8" w:rsidR="0046663C" w:rsidRPr="006B2A65" w:rsidRDefault="0046663C"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7C4C27EA" w14:textId="10A445E1" w:rsidR="0046663C" w:rsidRPr="006B2A65" w:rsidRDefault="0046663C" w:rsidP="006651B3">
      <w:pPr>
        <w:spacing w:line="360" w:lineRule="auto"/>
        <w:rPr>
          <w:rFonts w:ascii="Arial" w:hAnsi="Arial" w:cs="Arial"/>
          <w:b/>
          <w:bCs/>
          <w:sz w:val="24"/>
          <w:szCs w:val="24"/>
          <w:lang w:val="es-AR"/>
        </w:rPr>
      </w:pPr>
    </w:p>
    <w:p w14:paraId="0919849C" w14:textId="33010D2B" w:rsidR="0046663C" w:rsidRPr="006B2A65" w:rsidRDefault="0046663C" w:rsidP="006651B3">
      <w:pPr>
        <w:spacing w:line="360" w:lineRule="auto"/>
        <w:rPr>
          <w:rFonts w:ascii="Arial" w:hAnsi="Arial" w:cs="Arial"/>
          <w:b/>
          <w:bCs/>
          <w:sz w:val="24"/>
          <w:szCs w:val="24"/>
          <w:lang w:val="es-AR"/>
        </w:rPr>
      </w:pPr>
    </w:p>
    <w:p w14:paraId="4A6302D0" w14:textId="536FB762" w:rsidR="0046663C" w:rsidRPr="006B2A65" w:rsidRDefault="0046663C" w:rsidP="006651B3">
      <w:pPr>
        <w:spacing w:line="360" w:lineRule="auto"/>
        <w:rPr>
          <w:rFonts w:ascii="Arial" w:hAnsi="Arial" w:cs="Arial"/>
          <w:b/>
          <w:bCs/>
          <w:sz w:val="24"/>
          <w:szCs w:val="24"/>
          <w:lang w:val="es-AR"/>
        </w:rPr>
      </w:pPr>
    </w:p>
    <w:p w14:paraId="7FDB11ED" w14:textId="124B9D72" w:rsidR="0046663C" w:rsidRPr="006B2A65" w:rsidRDefault="0046663C" w:rsidP="006651B3">
      <w:pPr>
        <w:spacing w:line="360" w:lineRule="auto"/>
        <w:rPr>
          <w:rFonts w:ascii="Arial" w:hAnsi="Arial" w:cs="Arial"/>
          <w:b/>
          <w:bCs/>
          <w:sz w:val="24"/>
          <w:szCs w:val="24"/>
          <w:lang w:val="es-AR"/>
        </w:rPr>
      </w:pPr>
    </w:p>
    <w:p w14:paraId="79E3EB10" w14:textId="37BDBE0C" w:rsidR="0046663C" w:rsidRPr="006B2A65" w:rsidRDefault="0046663C" w:rsidP="006651B3">
      <w:pPr>
        <w:spacing w:line="360" w:lineRule="auto"/>
        <w:rPr>
          <w:rFonts w:ascii="Arial" w:hAnsi="Arial" w:cs="Arial"/>
          <w:b/>
          <w:bCs/>
          <w:sz w:val="24"/>
          <w:szCs w:val="24"/>
          <w:lang w:val="es-AR"/>
        </w:rPr>
      </w:pPr>
    </w:p>
    <w:p w14:paraId="0530A84E" w14:textId="36B578ED" w:rsidR="0046663C" w:rsidRPr="006B2A65" w:rsidRDefault="0046663C" w:rsidP="006651B3">
      <w:pPr>
        <w:spacing w:line="360" w:lineRule="auto"/>
        <w:rPr>
          <w:rFonts w:ascii="Arial" w:hAnsi="Arial" w:cs="Arial"/>
          <w:b/>
          <w:bCs/>
          <w:sz w:val="24"/>
          <w:szCs w:val="24"/>
          <w:lang w:val="es-AR"/>
        </w:rPr>
      </w:pPr>
    </w:p>
    <w:p w14:paraId="6AECE59A" w14:textId="77777777" w:rsidR="0046663C" w:rsidRPr="006B2A65" w:rsidRDefault="0046663C" w:rsidP="006651B3">
      <w:pPr>
        <w:spacing w:line="360" w:lineRule="auto"/>
        <w:rPr>
          <w:rFonts w:ascii="Arial" w:hAnsi="Arial" w:cs="Arial"/>
          <w:b/>
          <w:bCs/>
          <w:sz w:val="24"/>
          <w:szCs w:val="24"/>
          <w:lang w:val="es-AR"/>
        </w:rPr>
      </w:pPr>
    </w:p>
    <w:p w14:paraId="5A479504" w14:textId="072C8F6D" w:rsidR="00303D60" w:rsidRPr="006B2A65" w:rsidRDefault="00303D60" w:rsidP="006651B3">
      <w:pPr>
        <w:spacing w:line="360" w:lineRule="auto"/>
        <w:rPr>
          <w:rFonts w:ascii="Arial" w:hAnsi="Arial" w:cs="Arial"/>
          <w:b/>
          <w:bCs/>
          <w:sz w:val="24"/>
          <w:szCs w:val="24"/>
          <w:lang w:val="es-AR"/>
        </w:rPr>
      </w:pPr>
    </w:p>
    <w:p w14:paraId="5386FB53" w14:textId="77777777" w:rsidR="00303D60" w:rsidRPr="006B2A65" w:rsidRDefault="00303D60" w:rsidP="006651B3">
      <w:pPr>
        <w:spacing w:line="360" w:lineRule="auto"/>
        <w:rPr>
          <w:rFonts w:ascii="Arial" w:hAnsi="Arial" w:cs="Arial"/>
          <w:b/>
          <w:bCs/>
          <w:sz w:val="24"/>
          <w:szCs w:val="24"/>
          <w:lang w:val="es-AR"/>
        </w:rPr>
      </w:pPr>
    </w:p>
    <w:p w14:paraId="14F2F8A1" w14:textId="5D622644" w:rsidR="006651B3" w:rsidRPr="006B2A65" w:rsidRDefault="006651B3" w:rsidP="00327C45">
      <w:pPr>
        <w:spacing w:line="360" w:lineRule="auto"/>
        <w:rPr>
          <w:rFonts w:ascii="Arial" w:hAnsi="Arial" w:cs="Arial"/>
          <w:b/>
          <w:bCs/>
          <w:sz w:val="24"/>
          <w:szCs w:val="24"/>
          <w:lang w:val="es-AR"/>
        </w:rPr>
      </w:pPr>
    </w:p>
    <w:p w14:paraId="6D38123D" w14:textId="77777777" w:rsidR="006D4867" w:rsidRPr="006B2A65" w:rsidRDefault="006D4867" w:rsidP="00327C45">
      <w:pPr>
        <w:spacing w:line="360" w:lineRule="auto"/>
        <w:rPr>
          <w:rFonts w:ascii="Arial" w:hAnsi="Arial" w:cs="Arial"/>
          <w:b/>
          <w:bCs/>
          <w:sz w:val="24"/>
          <w:szCs w:val="24"/>
          <w:lang w:val="es-AR"/>
        </w:rPr>
      </w:pPr>
    </w:p>
    <w:p w14:paraId="59A47629" w14:textId="617C20CE" w:rsidR="0060491B" w:rsidRPr="006B2A65" w:rsidRDefault="0060491B" w:rsidP="00327C45">
      <w:pPr>
        <w:spacing w:line="360" w:lineRule="auto"/>
        <w:rPr>
          <w:rFonts w:ascii="Arial" w:hAnsi="Arial" w:cs="Arial"/>
          <w:b/>
          <w:bCs/>
          <w:sz w:val="24"/>
          <w:szCs w:val="24"/>
          <w:lang w:val="es-AR"/>
        </w:rPr>
      </w:pPr>
    </w:p>
    <w:p w14:paraId="2893F0F5" w14:textId="624AF36D" w:rsidR="00FB37AA" w:rsidRPr="006B2A65" w:rsidRDefault="00FB37AA" w:rsidP="00327C45">
      <w:pPr>
        <w:spacing w:line="360" w:lineRule="auto"/>
        <w:rPr>
          <w:rFonts w:ascii="Arial" w:hAnsi="Arial" w:cs="Arial"/>
          <w:b/>
          <w:bCs/>
          <w:sz w:val="24"/>
          <w:szCs w:val="24"/>
          <w:lang w:val="es-AR"/>
        </w:rPr>
      </w:pPr>
    </w:p>
    <w:p w14:paraId="3DA3C697" w14:textId="2108D0B6" w:rsidR="00E15048" w:rsidRPr="006B2A65" w:rsidRDefault="00E15048" w:rsidP="00327C45">
      <w:pPr>
        <w:spacing w:line="360" w:lineRule="auto"/>
        <w:rPr>
          <w:rFonts w:ascii="Arial" w:hAnsi="Arial" w:cs="Arial"/>
          <w:b/>
          <w:bCs/>
          <w:sz w:val="24"/>
          <w:szCs w:val="24"/>
          <w:lang w:val="es-AR"/>
        </w:rPr>
      </w:pPr>
    </w:p>
    <w:p w14:paraId="6A3B89AA" w14:textId="091D3DC4" w:rsidR="00884D63" w:rsidRPr="006B2A65" w:rsidRDefault="00884D63" w:rsidP="00327C45">
      <w:pPr>
        <w:spacing w:line="360" w:lineRule="auto"/>
        <w:rPr>
          <w:rFonts w:ascii="Arial" w:hAnsi="Arial" w:cs="Arial"/>
          <w:b/>
          <w:bCs/>
          <w:sz w:val="24"/>
          <w:szCs w:val="24"/>
          <w:lang w:val="es-AR"/>
        </w:rPr>
      </w:pPr>
    </w:p>
    <w:p w14:paraId="41D7371C" w14:textId="7869FBC5" w:rsidR="00884D63" w:rsidRPr="006B2A65" w:rsidRDefault="00884D63" w:rsidP="00327C45">
      <w:pPr>
        <w:spacing w:line="360" w:lineRule="auto"/>
        <w:rPr>
          <w:rFonts w:ascii="Arial" w:hAnsi="Arial" w:cs="Arial"/>
          <w:b/>
          <w:bCs/>
          <w:sz w:val="24"/>
          <w:szCs w:val="24"/>
          <w:lang w:val="es-AR"/>
        </w:rPr>
      </w:pPr>
    </w:p>
    <w:p w14:paraId="14ECA32A" w14:textId="553C39A1" w:rsidR="00884D63" w:rsidRPr="006B2A65" w:rsidRDefault="00884D63" w:rsidP="00327C45">
      <w:pPr>
        <w:spacing w:line="360" w:lineRule="auto"/>
        <w:rPr>
          <w:rFonts w:ascii="Arial" w:hAnsi="Arial" w:cs="Arial"/>
          <w:b/>
          <w:bCs/>
          <w:sz w:val="24"/>
          <w:szCs w:val="24"/>
          <w:lang w:val="es-AR"/>
        </w:rPr>
      </w:pPr>
    </w:p>
    <w:p w14:paraId="027BB83F" w14:textId="5F580BCC" w:rsidR="00884D63" w:rsidRPr="006B2A65" w:rsidRDefault="00884D63" w:rsidP="00327C45">
      <w:pPr>
        <w:spacing w:line="360" w:lineRule="auto"/>
        <w:rPr>
          <w:rFonts w:ascii="Arial" w:hAnsi="Arial" w:cs="Arial"/>
          <w:b/>
          <w:bCs/>
          <w:sz w:val="24"/>
          <w:szCs w:val="24"/>
          <w:lang w:val="es-AR"/>
        </w:rPr>
      </w:pPr>
    </w:p>
    <w:p w14:paraId="4FC972D1" w14:textId="7E46A75F" w:rsidR="00884D63" w:rsidRPr="006B2A65" w:rsidRDefault="00884D63" w:rsidP="00327C45">
      <w:pPr>
        <w:spacing w:line="360" w:lineRule="auto"/>
        <w:rPr>
          <w:rFonts w:ascii="Arial" w:hAnsi="Arial" w:cs="Arial"/>
          <w:b/>
          <w:bCs/>
          <w:sz w:val="24"/>
          <w:szCs w:val="24"/>
          <w:lang w:val="es-AR"/>
        </w:rPr>
      </w:pPr>
    </w:p>
    <w:p w14:paraId="778FD37B" w14:textId="77777777" w:rsidR="00884D63" w:rsidRPr="006B2A65" w:rsidRDefault="00884D63" w:rsidP="00327C45">
      <w:pPr>
        <w:spacing w:line="360" w:lineRule="auto"/>
        <w:rPr>
          <w:rFonts w:ascii="Arial" w:hAnsi="Arial" w:cs="Arial"/>
          <w:b/>
          <w:bCs/>
          <w:sz w:val="24"/>
          <w:szCs w:val="24"/>
          <w:lang w:val="es-AR"/>
        </w:rPr>
      </w:pPr>
    </w:p>
    <w:p w14:paraId="733574E5" w14:textId="7D205F89" w:rsidR="006D4867" w:rsidRDefault="006651B3" w:rsidP="00327C45">
      <w:pPr>
        <w:spacing w:line="360" w:lineRule="auto"/>
        <w:rPr>
          <w:rFonts w:ascii="Arial" w:hAnsi="Arial" w:cs="Arial"/>
          <w:b/>
          <w:bCs/>
          <w:sz w:val="24"/>
          <w:szCs w:val="24"/>
          <w:lang w:val="es-AR"/>
        </w:rPr>
      </w:pPr>
      <w:r>
        <w:rPr>
          <w:rFonts w:ascii="Arial" w:hAnsi="Arial" w:cs="Arial"/>
          <w:b/>
          <w:bCs/>
          <w:sz w:val="24"/>
          <w:szCs w:val="24"/>
          <w:lang w:val="es-AR"/>
        </w:rPr>
        <w:t xml:space="preserve">Capítulo </w:t>
      </w:r>
      <w:r w:rsidR="00367CB4">
        <w:rPr>
          <w:rFonts w:ascii="Arial" w:hAnsi="Arial" w:cs="Arial"/>
          <w:b/>
          <w:bCs/>
          <w:sz w:val="24"/>
          <w:szCs w:val="24"/>
          <w:lang w:val="es-AR"/>
        </w:rPr>
        <w:t>6</w:t>
      </w:r>
      <w:r>
        <w:rPr>
          <w:rFonts w:ascii="Arial" w:hAnsi="Arial" w:cs="Arial"/>
          <w:b/>
          <w:bCs/>
          <w:sz w:val="24"/>
          <w:szCs w:val="24"/>
          <w:lang w:val="es-AR"/>
        </w:rPr>
        <w:t xml:space="preserve">: Las mentiras a veces se utilizan para eludir </w:t>
      </w:r>
      <w:r w:rsidR="00354FE6">
        <w:rPr>
          <w:rFonts w:ascii="Arial" w:hAnsi="Arial" w:cs="Arial"/>
          <w:b/>
          <w:bCs/>
          <w:sz w:val="24"/>
          <w:szCs w:val="24"/>
          <w:lang w:val="es-AR"/>
        </w:rPr>
        <w:t>la</w:t>
      </w:r>
      <w:r>
        <w:rPr>
          <w:rFonts w:ascii="Arial" w:hAnsi="Arial" w:cs="Arial"/>
          <w:b/>
          <w:bCs/>
          <w:sz w:val="24"/>
          <w:szCs w:val="24"/>
          <w:lang w:val="es-AR"/>
        </w:rPr>
        <w:t xml:space="preserve"> horrible realidad. </w:t>
      </w:r>
      <w:r w:rsidR="004A7B91">
        <w:rPr>
          <w:rFonts w:ascii="Arial" w:hAnsi="Arial" w:cs="Arial"/>
          <w:b/>
          <w:bCs/>
          <w:sz w:val="24"/>
          <w:szCs w:val="24"/>
          <w:lang w:val="es-AR"/>
        </w:rPr>
        <w:t xml:space="preserve">Verdad </w:t>
      </w:r>
      <w:r w:rsidR="00037B9D">
        <w:rPr>
          <w:rFonts w:ascii="Arial" w:hAnsi="Arial" w:cs="Arial"/>
          <w:b/>
          <w:bCs/>
          <w:sz w:val="24"/>
          <w:szCs w:val="24"/>
          <w:lang w:val="es-AR"/>
        </w:rPr>
        <w:t xml:space="preserve">½ + ½ </w:t>
      </w:r>
      <w:r w:rsidR="004A7B91">
        <w:rPr>
          <w:rFonts w:ascii="Arial" w:hAnsi="Arial" w:cs="Arial"/>
          <w:b/>
          <w:bCs/>
          <w:sz w:val="24"/>
          <w:szCs w:val="24"/>
          <w:lang w:val="es-AR"/>
        </w:rPr>
        <w:t xml:space="preserve">Verdad </w:t>
      </w:r>
      <w:r w:rsidR="00037B9D">
        <w:rPr>
          <w:rFonts w:ascii="Arial" w:hAnsi="Arial" w:cs="Arial"/>
          <w:b/>
          <w:bCs/>
          <w:sz w:val="24"/>
          <w:szCs w:val="24"/>
          <w:lang w:val="es-AR"/>
        </w:rPr>
        <w:t xml:space="preserve">= 1 </w:t>
      </w:r>
      <w:r w:rsidR="004A7B91">
        <w:rPr>
          <w:rFonts w:ascii="Arial" w:hAnsi="Arial" w:cs="Arial"/>
          <w:b/>
          <w:bCs/>
          <w:sz w:val="24"/>
          <w:szCs w:val="24"/>
          <w:lang w:val="es-AR"/>
        </w:rPr>
        <w:t>Mentira.</w:t>
      </w:r>
    </w:p>
    <w:p w14:paraId="5DFE0A12" w14:textId="77777777" w:rsidR="00E90CED" w:rsidRDefault="00E90CED" w:rsidP="00327C45">
      <w:pPr>
        <w:spacing w:line="360" w:lineRule="auto"/>
        <w:rPr>
          <w:rFonts w:ascii="Arial" w:hAnsi="Arial" w:cs="Arial"/>
          <w:b/>
          <w:bCs/>
          <w:sz w:val="24"/>
          <w:szCs w:val="24"/>
          <w:lang w:val="es-AR"/>
        </w:rPr>
      </w:pPr>
    </w:p>
    <w:p w14:paraId="315DA2B5" w14:textId="49A54DCD" w:rsidR="009979A6" w:rsidRDefault="00FC4D47" w:rsidP="009979A6">
      <w:pPr>
        <w:spacing w:line="360" w:lineRule="auto"/>
        <w:rPr>
          <w:rFonts w:ascii="Arial" w:hAnsi="Arial" w:cs="Arial"/>
          <w:b/>
          <w:bCs/>
          <w:sz w:val="24"/>
          <w:szCs w:val="24"/>
          <w:lang w:val="es-AR"/>
        </w:rPr>
      </w:pPr>
      <w:r>
        <w:rPr>
          <w:rFonts w:ascii="Arial" w:hAnsi="Arial" w:cs="Arial"/>
          <w:b/>
          <w:bCs/>
          <w:sz w:val="24"/>
          <w:szCs w:val="24"/>
          <w:lang w:val="es-AR"/>
        </w:rPr>
        <w:t>---</w:t>
      </w:r>
      <w:bookmarkStart w:id="0" w:name="_GoBack"/>
      <w:bookmarkEnd w:id="0"/>
      <w:r w:rsidR="009979A6">
        <w:rPr>
          <w:rFonts w:ascii="Arial" w:hAnsi="Arial" w:cs="Arial"/>
          <w:b/>
          <w:bCs/>
          <w:sz w:val="24"/>
          <w:szCs w:val="24"/>
          <w:lang w:val="es-AR"/>
        </w:rPr>
        <w:t>Sueños raros se convierten en pesadilla y asustan a Onodera. P</w:t>
      </w:r>
      <w:r w:rsidR="00C72C36">
        <w:rPr>
          <w:rFonts w:ascii="Arial" w:hAnsi="Arial" w:cs="Arial"/>
          <w:b/>
          <w:bCs/>
          <w:sz w:val="24"/>
          <w:szCs w:val="24"/>
          <w:lang w:val="es-AR"/>
        </w:rPr>
        <w:t>9</w:t>
      </w:r>
      <w:r w:rsidR="00E333B2">
        <w:rPr>
          <w:rFonts w:ascii="Arial" w:hAnsi="Arial" w:cs="Arial"/>
          <w:b/>
          <w:bCs/>
          <w:sz w:val="24"/>
          <w:szCs w:val="24"/>
          <w:lang w:val="es-AR"/>
        </w:rPr>
        <w:t xml:space="preserve"> jueves 6</w:t>
      </w:r>
    </w:p>
    <w:p w14:paraId="29F8BC20" w14:textId="2D95F163" w:rsidR="00C72C36" w:rsidRPr="007026B1"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t>Kazomi Shiki habla con la avispa para que trabaje junto a él. Le aclara que su antiguo jefe esta encerrado y si ambos cooperan podrán ayudarse entre ambos. P10 jueves 6</w:t>
      </w:r>
    </w:p>
    <w:p w14:paraId="09B2C33D" w14:textId="77777777" w:rsidR="00C72C36" w:rsidRDefault="00C72C36" w:rsidP="009979A6">
      <w:pPr>
        <w:spacing w:line="360" w:lineRule="auto"/>
        <w:rPr>
          <w:rFonts w:ascii="Arial" w:hAnsi="Arial" w:cs="Arial"/>
          <w:b/>
          <w:bCs/>
          <w:sz w:val="24"/>
          <w:szCs w:val="24"/>
          <w:lang w:val="es-AR"/>
        </w:rPr>
      </w:pPr>
    </w:p>
    <w:p w14:paraId="4B92485D" w14:textId="3ABE09AA" w:rsidR="006D4867" w:rsidRDefault="006D4867" w:rsidP="00327C45">
      <w:pPr>
        <w:spacing w:line="360" w:lineRule="auto"/>
        <w:rPr>
          <w:rFonts w:ascii="Arial" w:hAnsi="Arial" w:cs="Arial"/>
          <w:b/>
          <w:bCs/>
          <w:sz w:val="24"/>
          <w:szCs w:val="24"/>
          <w:lang w:val="es-AR"/>
        </w:rPr>
      </w:pPr>
    </w:p>
    <w:p w14:paraId="27857F33" w14:textId="476D8318" w:rsidR="006D4867" w:rsidRDefault="006D4867" w:rsidP="00327C45">
      <w:pPr>
        <w:spacing w:line="360" w:lineRule="auto"/>
        <w:rPr>
          <w:rFonts w:ascii="Arial" w:hAnsi="Arial" w:cs="Arial"/>
          <w:b/>
          <w:bCs/>
          <w:sz w:val="24"/>
          <w:szCs w:val="24"/>
          <w:lang w:val="es-AR"/>
        </w:rPr>
      </w:pPr>
    </w:p>
    <w:p w14:paraId="4F4B1911" w14:textId="1EB257BB" w:rsidR="006D4867" w:rsidRDefault="006D4867" w:rsidP="00327C45">
      <w:pPr>
        <w:spacing w:line="360" w:lineRule="auto"/>
        <w:rPr>
          <w:rFonts w:ascii="Arial" w:hAnsi="Arial" w:cs="Arial"/>
          <w:b/>
          <w:bCs/>
          <w:sz w:val="24"/>
          <w:szCs w:val="24"/>
          <w:lang w:val="es-AR"/>
        </w:rPr>
      </w:pPr>
    </w:p>
    <w:p w14:paraId="084948A1" w14:textId="75D545C1" w:rsidR="00D05C1D" w:rsidRDefault="00D05C1D" w:rsidP="00E15048">
      <w:pPr>
        <w:spacing w:line="360" w:lineRule="auto"/>
        <w:rPr>
          <w:rFonts w:ascii="Arial" w:hAnsi="Arial" w:cs="Arial"/>
          <w:b/>
          <w:bCs/>
          <w:sz w:val="24"/>
          <w:szCs w:val="24"/>
          <w:lang w:val="es-AR"/>
        </w:rPr>
      </w:pPr>
    </w:p>
    <w:p w14:paraId="11E1E890" w14:textId="22A3A213" w:rsidR="00E90CED" w:rsidRDefault="00E90CED" w:rsidP="00E15048">
      <w:pPr>
        <w:spacing w:line="360" w:lineRule="auto"/>
        <w:rPr>
          <w:rFonts w:ascii="Arial" w:hAnsi="Arial" w:cs="Arial"/>
          <w:b/>
          <w:bCs/>
          <w:sz w:val="24"/>
          <w:szCs w:val="24"/>
          <w:lang w:val="es-AR"/>
        </w:rPr>
      </w:pPr>
    </w:p>
    <w:p w14:paraId="7A8D6A7F" w14:textId="77777777" w:rsidR="00E90CED" w:rsidRDefault="00E90CED" w:rsidP="00E15048">
      <w:pPr>
        <w:spacing w:line="360" w:lineRule="auto"/>
        <w:rPr>
          <w:rFonts w:ascii="Arial" w:hAnsi="Arial" w:cs="Arial"/>
          <w:b/>
          <w:bCs/>
          <w:sz w:val="24"/>
          <w:szCs w:val="24"/>
          <w:lang w:val="es-AR"/>
        </w:rPr>
      </w:pPr>
    </w:p>
    <w:p w14:paraId="209174CE" w14:textId="77777777" w:rsidR="00E15048" w:rsidRDefault="00E15048" w:rsidP="00E15048">
      <w:pPr>
        <w:spacing w:line="360" w:lineRule="auto"/>
        <w:rPr>
          <w:rFonts w:ascii="Arial" w:hAnsi="Arial" w:cs="Arial"/>
          <w:b/>
          <w:bCs/>
          <w:sz w:val="24"/>
          <w:szCs w:val="24"/>
          <w:lang w:val="es-AR"/>
        </w:rPr>
      </w:pPr>
    </w:p>
    <w:p w14:paraId="422123A1" w14:textId="6B225E88" w:rsidR="00E15048" w:rsidRPr="004A7B91"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Epilogo: Muy lejos de una vida cotidiana. _La decisión aun en pie, ¿seguir caminando o mirar hacia atrás?</w:t>
      </w:r>
    </w:p>
    <w:p w14:paraId="06290FD9" w14:textId="50D776C9"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Heaven-ECO no quiere problemas con otra organización. Deja a que el equipo de la organización Unlock Actúe primero.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7051BB6A" w14:textId="1E19C8AF" w:rsidR="00E15048" w:rsidRDefault="00E15048" w:rsidP="00E15048">
      <w:pPr>
        <w:spacing w:line="360" w:lineRule="auto"/>
        <w:rPr>
          <w:rFonts w:ascii="Arial" w:hAnsi="Arial" w:cs="Arial"/>
          <w:b/>
          <w:bCs/>
          <w:sz w:val="24"/>
          <w:szCs w:val="24"/>
          <w:lang w:val="es-AR"/>
        </w:rPr>
      </w:pPr>
      <w:r w:rsidRPr="007026B1">
        <w:rPr>
          <w:rFonts w:ascii="Arial" w:hAnsi="Arial" w:cs="Arial"/>
          <w:b/>
          <w:bCs/>
          <w:sz w:val="24"/>
          <w:szCs w:val="24"/>
          <w:lang w:val="es-AR"/>
        </w:rPr>
        <w:t>Dead-Lock les hace saber al</w:t>
      </w:r>
      <w:r>
        <w:rPr>
          <w:rFonts w:ascii="Arial" w:hAnsi="Arial" w:cs="Arial"/>
          <w:b/>
          <w:bCs/>
          <w:sz w:val="24"/>
          <w:szCs w:val="24"/>
          <w:lang w:val="es-AR"/>
        </w:rPr>
        <w:t xml:space="preserve"> resto de organizaciones que no estan muertos del todo.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0A8FCB92" w14:textId="3DE95213"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Pequeñas organizaciones se empiezan a levantar contra Unificación central. Un cáncer en unificación central.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49814F78" w14:textId="4F40272C"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Oziel y Naomi hablan de si quiere seguir ayudándola o quiere regresar a una vida normal.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63EA1564" w14:textId="2643937E" w:rsidR="00C72C36"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t>Unlock en Unificacion Central. Dos mujeres enxtrañas llegan a Unificacion. Viernes 14</w:t>
      </w:r>
    </w:p>
    <w:p w14:paraId="7B9BDE60" w14:textId="25AEF419" w:rsidR="00EA12C7" w:rsidRDefault="00EA12C7" w:rsidP="00327C45">
      <w:pPr>
        <w:spacing w:line="360" w:lineRule="auto"/>
        <w:rPr>
          <w:rFonts w:ascii="Arial" w:hAnsi="Arial" w:cs="Arial"/>
          <w:b/>
          <w:bCs/>
          <w:sz w:val="24"/>
          <w:szCs w:val="24"/>
          <w:lang w:val="es-AR"/>
        </w:rPr>
      </w:pPr>
    </w:p>
    <w:p w14:paraId="43D73A39" w14:textId="77777777" w:rsidR="00EA12C7" w:rsidRDefault="00EA12C7" w:rsidP="00327C45">
      <w:pPr>
        <w:spacing w:line="360" w:lineRule="auto"/>
        <w:rPr>
          <w:rFonts w:ascii="Arial" w:hAnsi="Arial" w:cs="Arial"/>
          <w:b/>
          <w:bCs/>
          <w:sz w:val="24"/>
          <w:szCs w:val="24"/>
          <w:lang w:val="es-AR"/>
        </w:rPr>
      </w:pPr>
    </w:p>
    <w:p w14:paraId="156E4085" w14:textId="77777777" w:rsidR="006D4867" w:rsidRPr="006D4867" w:rsidRDefault="006D4867" w:rsidP="00327C45">
      <w:pPr>
        <w:spacing w:line="360" w:lineRule="auto"/>
        <w:rPr>
          <w:rFonts w:ascii="Arial" w:hAnsi="Arial" w:cs="Arial"/>
          <w:b/>
          <w:bCs/>
          <w:sz w:val="24"/>
          <w:szCs w:val="24"/>
          <w:lang w:val="es-AR"/>
        </w:rPr>
      </w:pPr>
    </w:p>
    <w:p w14:paraId="63F095D4" w14:textId="77777777" w:rsidR="00E15048" w:rsidRDefault="00E15048" w:rsidP="00327C45">
      <w:pPr>
        <w:spacing w:line="360" w:lineRule="auto"/>
        <w:rPr>
          <w:rFonts w:ascii="Arial" w:hAnsi="Arial" w:cs="Arial"/>
          <w:b/>
          <w:bCs/>
          <w:sz w:val="24"/>
          <w:szCs w:val="24"/>
          <w:lang w:val="es-AR"/>
        </w:rPr>
      </w:pPr>
    </w:p>
    <w:p w14:paraId="5A9D67A7" w14:textId="77777777" w:rsidR="00E15048" w:rsidRDefault="00E15048" w:rsidP="00327C45">
      <w:pPr>
        <w:spacing w:line="360" w:lineRule="auto"/>
        <w:rPr>
          <w:rFonts w:ascii="Arial" w:hAnsi="Arial" w:cs="Arial"/>
          <w:b/>
          <w:bCs/>
          <w:sz w:val="24"/>
          <w:szCs w:val="24"/>
          <w:lang w:val="es-AR"/>
        </w:rPr>
      </w:pPr>
    </w:p>
    <w:p w14:paraId="4BBDA0A6" w14:textId="77777777" w:rsidR="00E15048" w:rsidRDefault="00E15048" w:rsidP="00327C45">
      <w:pPr>
        <w:spacing w:line="360" w:lineRule="auto"/>
        <w:rPr>
          <w:rFonts w:ascii="Arial" w:hAnsi="Arial" w:cs="Arial"/>
          <w:b/>
          <w:bCs/>
          <w:sz w:val="24"/>
          <w:szCs w:val="24"/>
          <w:lang w:val="es-AR"/>
        </w:rPr>
      </w:pPr>
    </w:p>
    <w:p w14:paraId="3939F7F5" w14:textId="7FEA32D0" w:rsidR="007026B1" w:rsidRPr="007026B1" w:rsidRDefault="007026B1" w:rsidP="00327C45">
      <w:pPr>
        <w:spacing w:line="360" w:lineRule="auto"/>
        <w:rPr>
          <w:rFonts w:ascii="Arial" w:hAnsi="Arial" w:cs="Arial"/>
          <w:b/>
          <w:bCs/>
          <w:sz w:val="24"/>
          <w:szCs w:val="24"/>
          <w:lang w:val="es-AR"/>
        </w:rPr>
      </w:pPr>
    </w:p>
    <w:p w14:paraId="56AC5A56" w14:textId="2D1269FD" w:rsidR="007026B1" w:rsidRPr="007026B1" w:rsidRDefault="007026B1" w:rsidP="00327C45">
      <w:pPr>
        <w:spacing w:line="360" w:lineRule="auto"/>
        <w:rPr>
          <w:rFonts w:ascii="Arial" w:hAnsi="Arial" w:cs="Arial"/>
          <w:b/>
          <w:bCs/>
          <w:sz w:val="24"/>
          <w:szCs w:val="24"/>
          <w:lang w:val="es-AR"/>
        </w:rPr>
      </w:pPr>
    </w:p>
    <w:p w14:paraId="3678D319" w14:textId="544724CC" w:rsidR="007026B1" w:rsidRPr="007026B1" w:rsidRDefault="007026B1" w:rsidP="00327C45">
      <w:pPr>
        <w:spacing w:line="360" w:lineRule="auto"/>
        <w:rPr>
          <w:rFonts w:ascii="Arial" w:hAnsi="Arial" w:cs="Arial"/>
          <w:b/>
          <w:bCs/>
          <w:sz w:val="24"/>
          <w:szCs w:val="24"/>
          <w:lang w:val="es-AR"/>
        </w:rPr>
      </w:pPr>
    </w:p>
    <w:p w14:paraId="485B8139" w14:textId="79793CBF" w:rsidR="007026B1" w:rsidRPr="007026B1" w:rsidRDefault="007026B1" w:rsidP="00327C45">
      <w:pPr>
        <w:spacing w:line="360" w:lineRule="auto"/>
        <w:rPr>
          <w:rFonts w:ascii="Arial" w:hAnsi="Arial" w:cs="Arial"/>
          <w:b/>
          <w:bCs/>
          <w:sz w:val="24"/>
          <w:szCs w:val="24"/>
          <w:lang w:val="es-AR"/>
        </w:rPr>
      </w:pPr>
    </w:p>
    <w:p w14:paraId="3B1C71CF" w14:textId="77777777" w:rsidR="007026B1" w:rsidRPr="007026B1" w:rsidRDefault="007026B1" w:rsidP="00327C45">
      <w:pPr>
        <w:spacing w:line="360" w:lineRule="auto"/>
        <w:rPr>
          <w:rFonts w:ascii="Arial" w:hAnsi="Arial" w:cs="Arial"/>
          <w:b/>
          <w:bCs/>
          <w:sz w:val="24"/>
          <w:szCs w:val="24"/>
          <w:lang w:val="es-AR"/>
        </w:rPr>
      </w:pPr>
    </w:p>
    <w:sectPr w:rsidR="007026B1" w:rsidRPr="007026B1"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BF8E7" w14:textId="77777777" w:rsidR="00BC2800" w:rsidRDefault="00BC2800">
      <w:pPr>
        <w:spacing w:after="0" w:line="240" w:lineRule="auto"/>
      </w:pPr>
      <w:r>
        <w:separator/>
      </w:r>
    </w:p>
  </w:endnote>
  <w:endnote w:type="continuationSeparator" w:id="0">
    <w:p w14:paraId="1BF0A8CD" w14:textId="77777777" w:rsidR="00BC2800" w:rsidRDefault="00BC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1F4266" w:rsidRDefault="001F4266">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F298C" w14:textId="77777777" w:rsidR="00BC2800" w:rsidRDefault="00BC2800">
      <w:pPr>
        <w:spacing w:after="0" w:line="240" w:lineRule="auto"/>
      </w:pPr>
      <w:r>
        <w:separator/>
      </w:r>
    </w:p>
  </w:footnote>
  <w:footnote w:type="continuationSeparator" w:id="0">
    <w:p w14:paraId="7F61953E" w14:textId="77777777" w:rsidR="00BC2800" w:rsidRDefault="00BC2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6454"/>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DD3"/>
    <w:rsid w:val="00121599"/>
    <w:rsid w:val="001218FA"/>
    <w:rsid w:val="001226F9"/>
    <w:rsid w:val="00122FC0"/>
    <w:rsid w:val="00123D39"/>
    <w:rsid w:val="00123E1E"/>
    <w:rsid w:val="001247FB"/>
    <w:rsid w:val="0012694C"/>
    <w:rsid w:val="00126C2F"/>
    <w:rsid w:val="00126DB4"/>
    <w:rsid w:val="001275FC"/>
    <w:rsid w:val="001277D7"/>
    <w:rsid w:val="00130BA1"/>
    <w:rsid w:val="00131322"/>
    <w:rsid w:val="00132859"/>
    <w:rsid w:val="001345AB"/>
    <w:rsid w:val="0013591F"/>
    <w:rsid w:val="00135FC0"/>
    <w:rsid w:val="00137A1B"/>
    <w:rsid w:val="0014266E"/>
    <w:rsid w:val="00143C3A"/>
    <w:rsid w:val="001446AB"/>
    <w:rsid w:val="001458D8"/>
    <w:rsid w:val="00147E3D"/>
    <w:rsid w:val="0015088C"/>
    <w:rsid w:val="00150EC6"/>
    <w:rsid w:val="0015112C"/>
    <w:rsid w:val="00151C00"/>
    <w:rsid w:val="00151F8C"/>
    <w:rsid w:val="001523E2"/>
    <w:rsid w:val="00154457"/>
    <w:rsid w:val="00154E96"/>
    <w:rsid w:val="001563A5"/>
    <w:rsid w:val="0015653B"/>
    <w:rsid w:val="00156B85"/>
    <w:rsid w:val="00156D11"/>
    <w:rsid w:val="0016280C"/>
    <w:rsid w:val="0016290B"/>
    <w:rsid w:val="00163D40"/>
    <w:rsid w:val="00163E5F"/>
    <w:rsid w:val="0016443B"/>
    <w:rsid w:val="00166341"/>
    <w:rsid w:val="00166FAD"/>
    <w:rsid w:val="00170FE8"/>
    <w:rsid w:val="00171613"/>
    <w:rsid w:val="00171EAA"/>
    <w:rsid w:val="001727DB"/>
    <w:rsid w:val="00172953"/>
    <w:rsid w:val="0017296B"/>
    <w:rsid w:val="00172FFE"/>
    <w:rsid w:val="00173C6A"/>
    <w:rsid w:val="001749CC"/>
    <w:rsid w:val="001751F9"/>
    <w:rsid w:val="00175896"/>
    <w:rsid w:val="001762D7"/>
    <w:rsid w:val="0018047C"/>
    <w:rsid w:val="0018073A"/>
    <w:rsid w:val="001813BB"/>
    <w:rsid w:val="0018182F"/>
    <w:rsid w:val="00183091"/>
    <w:rsid w:val="00183E9F"/>
    <w:rsid w:val="00184346"/>
    <w:rsid w:val="00184C7C"/>
    <w:rsid w:val="001869E6"/>
    <w:rsid w:val="00187961"/>
    <w:rsid w:val="00187EB6"/>
    <w:rsid w:val="00192C41"/>
    <w:rsid w:val="00193391"/>
    <w:rsid w:val="00195C3F"/>
    <w:rsid w:val="00195E7A"/>
    <w:rsid w:val="0019608D"/>
    <w:rsid w:val="001962AA"/>
    <w:rsid w:val="00196710"/>
    <w:rsid w:val="00196F67"/>
    <w:rsid w:val="001975AE"/>
    <w:rsid w:val="0019766A"/>
    <w:rsid w:val="001A1631"/>
    <w:rsid w:val="001A1692"/>
    <w:rsid w:val="001A1DC6"/>
    <w:rsid w:val="001A2B37"/>
    <w:rsid w:val="001A32D9"/>
    <w:rsid w:val="001A3D02"/>
    <w:rsid w:val="001A4B14"/>
    <w:rsid w:val="001A5F72"/>
    <w:rsid w:val="001A6A58"/>
    <w:rsid w:val="001A7491"/>
    <w:rsid w:val="001A7A90"/>
    <w:rsid w:val="001B1B24"/>
    <w:rsid w:val="001B247D"/>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F8A"/>
    <w:rsid w:val="001D4409"/>
    <w:rsid w:val="001D4867"/>
    <w:rsid w:val="001D5FE5"/>
    <w:rsid w:val="001D6299"/>
    <w:rsid w:val="001D7DA3"/>
    <w:rsid w:val="001E0378"/>
    <w:rsid w:val="001E0556"/>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5297"/>
    <w:rsid w:val="00216065"/>
    <w:rsid w:val="00216B67"/>
    <w:rsid w:val="00216BF8"/>
    <w:rsid w:val="00220883"/>
    <w:rsid w:val="00220B72"/>
    <w:rsid w:val="00223277"/>
    <w:rsid w:val="00224428"/>
    <w:rsid w:val="002245D4"/>
    <w:rsid w:val="00225AD4"/>
    <w:rsid w:val="00230843"/>
    <w:rsid w:val="00231A0F"/>
    <w:rsid w:val="0023219D"/>
    <w:rsid w:val="0023465B"/>
    <w:rsid w:val="00234E71"/>
    <w:rsid w:val="002351AB"/>
    <w:rsid w:val="00235401"/>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344"/>
    <w:rsid w:val="002B2B15"/>
    <w:rsid w:val="002B3C3E"/>
    <w:rsid w:val="002B3E67"/>
    <w:rsid w:val="002B4D6D"/>
    <w:rsid w:val="002B54B5"/>
    <w:rsid w:val="002B556E"/>
    <w:rsid w:val="002B5B4A"/>
    <w:rsid w:val="002B6C7A"/>
    <w:rsid w:val="002B70FE"/>
    <w:rsid w:val="002B7D59"/>
    <w:rsid w:val="002B7F72"/>
    <w:rsid w:val="002C083E"/>
    <w:rsid w:val="002C11D0"/>
    <w:rsid w:val="002C14F4"/>
    <w:rsid w:val="002C1B16"/>
    <w:rsid w:val="002C28E5"/>
    <w:rsid w:val="002C2AC1"/>
    <w:rsid w:val="002C33EF"/>
    <w:rsid w:val="002C430B"/>
    <w:rsid w:val="002C6043"/>
    <w:rsid w:val="002C7427"/>
    <w:rsid w:val="002D005B"/>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59A0"/>
    <w:rsid w:val="002F7816"/>
    <w:rsid w:val="003004A9"/>
    <w:rsid w:val="00301850"/>
    <w:rsid w:val="00301CBD"/>
    <w:rsid w:val="00302868"/>
    <w:rsid w:val="00303D60"/>
    <w:rsid w:val="00303F8B"/>
    <w:rsid w:val="00304378"/>
    <w:rsid w:val="00304EF5"/>
    <w:rsid w:val="00305134"/>
    <w:rsid w:val="003061D8"/>
    <w:rsid w:val="003067C7"/>
    <w:rsid w:val="00310AD6"/>
    <w:rsid w:val="0031181D"/>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4FE6"/>
    <w:rsid w:val="00356233"/>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A5E"/>
    <w:rsid w:val="00382457"/>
    <w:rsid w:val="00386B44"/>
    <w:rsid w:val="00386F87"/>
    <w:rsid w:val="00387C10"/>
    <w:rsid w:val="00390124"/>
    <w:rsid w:val="00391364"/>
    <w:rsid w:val="003925C7"/>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3615"/>
    <w:rsid w:val="003D3725"/>
    <w:rsid w:val="003D4753"/>
    <w:rsid w:val="003D558A"/>
    <w:rsid w:val="003D5900"/>
    <w:rsid w:val="003D5AAC"/>
    <w:rsid w:val="003D775D"/>
    <w:rsid w:val="003E2881"/>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6AF"/>
    <w:rsid w:val="004237BF"/>
    <w:rsid w:val="00425A1D"/>
    <w:rsid w:val="00425AA2"/>
    <w:rsid w:val="00426B2E"/>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26E8"/>
    <w:rsid w:val="00452BA7"/>
    <w:rsid w:val="004562BF"/>
    <w:rsid w:val="00456D9C"/>
    <w:rsid w:val="0045741C"/>
    <w:rsid w:val="004612B0"/>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2FF8"/>
    <w:rsid w:val="0048353B"/>
    <w:rsid w:val="00483D80"/>
    <w:rsid w:val="00485B65"/>
    <w:rsid w:val="00486FF6"/>
    <w:rsid w:val="00487494"/>
    <w:rsid w:val="00490A55"/>
    <w:rsid w:val="00491554"/>
    <w:rsid w:val="004916CF"/>
    <w:rsid w:val="00491A99"/>
    <w:rsid w:val="004933BA"/>
    <w:rsid w:val="004937A4"/>
    <w:rsid w:val="00493EF7"/>
    <w:rsid w:val="00493F12"/>
    <w:rsid w:val="00495B61"/>
    <w:rsid w:val="004A2569"/>
    <w:rsid w:val="004A262E"/>
    <w:rsid w:val="004A29F8"/>
    <w:rsid w:val="004A3D19"/>
    <w:rsid w:val="004A4BE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6449"/>
    <w:rsid w:val="004C6469"/>
    <w:rsid w:val="004C6DFC"/>
    <w:rsid w:val="004C7D3D"/>
    <w:rsid w:val="004D0BD1"/>
    <w:rsid w:val="004D17EB"/>
    <w:rsid w:val="004D2BA1"/>
    <w:rsid w:val="004D6262"/>
    <w:rsid w:val="004D6C70"/>
    <w:rsid w:val="004E0678"/>
    <w:rsid w:val="004E07F8"/>
    <w:rsid w:val="004E1290"/>
    <w:rsid w:val="004E4583"/>
    <w:rsid w:val="004E6127"/>
    <w:rsid w:val="004E6FA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FAA"/>
    <w:rsid w:val="00510F9A"/>
    <w:rsid w:val="00511E15"/>
    <w:rsid w:val="00512BE1"/>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78C6"/>
    <w:rsid w:val="00557A23"/>
    <w:rsid w:val="00557E45"/>
    <w:rsid w:val="00561D76"/>
    <w:rsid w:val="00564370"/>
    <w:rsid w:val="005647CF"/>
    <w:rsid w:val="00564EC6"/>
    <w:rsid w:val="00567094"/>
    <w:rsid w:val="00570108"/>
    <w:rsid w:val="00570848"/>
    <w:rsid w:val="00573249"/>
    <w:rsid w:val="00573305"/>
    <w:rsid w:val="00573BF8"/>
    <w:rsid w:val="00575CE0"/>
    <w:rsid w:val="0057659A"/>
    <w:rsid w:val="005771F3"/>
    <w:rsid w:val="00577B05"/>
    <w:rsid w:val="005841C8"/>
    <w:rsid w:val="00584B82"/>
    <w:rsid w:val="0058531C"/>
    <w:rsid w:val="005919B6"/>
    <w:rsid w:val="0059231A"/>
    <w:rsid w:val="00592CB7"/>
    <w:rsid w:val="0059361C"/>
    <w:rsid w:val="005966DF"/>
    <w:rsid w:val="0059670E"/>
    <w:rsid w:val="005973C1"/>
    <w:rsid w:val="005A0328"/>
    <w:rsid w:val="005A123D"/>
    <w:rsid w:val="005A152E"/>
    <w:rsid w:val="005A27A4"/>
    <w:rsid w:val="005A3A20"/>
    <w:rsid w:val="005A536F"/>
    <w:rsid w:val="005B17AE"/>
    <w:rsid w:val="005B1BEE"/>
    <w:rsid w:val="005B252C"/>
    <w:rsid w:val="005B403E"/>
    <w:rsid w:val="005B5454"/>
    <w:rsid w:val="005B566A"/>
    <w:rsid w:val="005B5E91"/>
    <w:rsid w:val="005C0E3E"/>
    <w:rsid w:val="005C1451"/>
    <w:rsid w:val="005C1BD2"/>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F9C"/>
    <w:rsid w:val="005E5295"/>
    <w:rsid w:val="005E5D33"/>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3A9E"/>
    <w:rsid w:val="006848AD"/>
    <w:rsid w:val="00684CF9"/>
    <w:rsid w:val="006854E0"/>
    <w:rsid w:val="006858D0"/>
    <w:rsid w:val="006858E1"/>
    <w:rsid w:val="00685A65"/>
    <w:rsid w:val="00685AC3"/>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4576"/>
    <w:rsid w:val="006D4867"/>
    <w:rsid w:val="006D4EC5"/>
    <w:rsid w:val="006D6142"/>
    <w:rsid w:val="006D74BC"/>
    <w:rsid w:val="006D7EF5"/>
    <w:rsid w:val="006E0B93"/>
    <w:rsid w:val="006E0E87"/>
    <w:rsid w:val="006E0F4E"/>
    <w:rsid w:val="006E115F"/>
    <w:rsid w:val="006E3028"/>
    <w:rsid w:val="006E3424"/>
    <w:rsid w:val="006E385F"/>
    <w:rsid w:val="006E4AA1"/>
    <w:rsid w:val="006E646C"/>
    <w:rsid w:val="006E6669"/>
    <w:rsid w:val="006F10E4"/>
    <w:rsid w:val="006F1604"/>
    <w:rsid w:val="006F2D47"/>
    <w:rsid w:val="006F4504"/>
    <w:rsid w:val="006F573E"/>
    <w:rsid w:val="006F5CDC"/>
    <w:rsid w:val="006F61C3"/>
    <w:rsid w:val="006F621C"/>
    <w:rsid w:val="006F7C55"/>
    <w:rsid w:val="00700F93"/>
    <w:rsid w:val="00701F23"/>
    <w:rsid w:val="0070263A"/>
    <w:rsid w:val="007026B1"/>
    <w:rsid w:val="00702AD7"/>
    <w:rsid w:val="007035E4"/>
    <w:rsid w:val="00703ED0"/>
    <w:rsid w:val="00704830"/>
    <w:rsid w:val="007050A9"/>
    <w:rsid w:val="007059C2"/>
    <w:rsid w:val="00706CBF"/>
    <w:rsid w:val="00707C3B"/>
    <w:rsid w:val="00707CBE"/>
    <w:rsid w:val="00707FE5"/>
    <w:rsid w:val="007103C0"/>
    <w:rsid w:val="007114CE"/>
    <w:rsid w:val="00712854"/>
    <w:rsid w:val="00713B34"/>
    <w:rsid w:val="007141DF"/>
    <w:rsid w:val="0072034A"/>
    <w:rsid w:val="00720F3B"/>
    <w:rsid w:val="00722539"/>
    <w:rsid w:val="00724283"/>
    <w:rsid w:val="00724ED9"/>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70230"/>
    <w:rsid w:val="007704CC"/>
    <w:rsid w:val="00770ADC"/>
    <w:rsid w:val="00771BB5"/>
    <w:rsid w:val="00771F16"/>
    <w:rsid w:val="00773327"/>
    <w:rsid w:val="007735F6"/>
    <w:rsid w:val="007743A6"/>
    <w:rsid w:val="007767BE"/>
    <w:rsid w:val="00777376"/>
    <w:rsid w:val="00780468"/>
    <w:rsid w:val="007804AD"/>
    <w:rsid w:val="007805D7"/>
    <w:rsid w:val="0078093F"/>
    <w:rsid w:val="0078172D"/>
    <w:rsid w:val="0078294C"/>
    <w:rsid w:val="00782E9D"/>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608F"/>
    <w:rsid w:val="007A65BA"/>
    <w:rsid w:val="007A7680"/>
    <w:rsid w:val="007A76FE"/>
    <w:rsid w:val="007B0A39"/>
    <w:rsid w:val="007B25C4"/>
    <w:rsid w:val="007B2BD5"/>
    <w:rsid w:val="007B303A"/>
    <w:rsid w:val="007B3C66"/>
    <w:rsid w:val="007B4045"/>
    <w:rsid w:val="007B4B14"/>
    <w:rsid w:val="007B4D3B"/>
    <w:rsid w:val="007B6A29"/>
    <w:rsid w:val="007B7011"/>
    <w:rsid w:val="007B71EF"/>
    <w:rsid w:val="007B7A53"/>
    <w:rsid w:val="007B7D58"/>
    <w:rsid w:val="007C10B7"/>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3EED"/>
    <w:rsid w:val="007F52BA"/>
    <w:rsid w:val="007F6A7E"/>
    <w:rsid w:val="0080210D"/>
    <w:rsid w:val="008035A5"/>
    <w:rsid w:val="00803DF3"/>
    <w:rsid w:val="00804522"/>
    <w:rsid w:val="00804A21"/>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403CB"/>
    <w:rsid w:val="00841461"/>
    <w:rsid w:val="00841AF3"/>
    <w:rsid w:val="008439BD"/>
    <w:rsid w:val="008448E7"/>
    <w:rsid w:val="0084492E"/>
    <w:rsid w:val="00846D67"/>
    <w:rsid w:val="008474CE"/>
    <w:rsid w:val="008500E5"/>
    <w:rsid w:val="008504E8"/>
    <w:rsid w:val="008517F8"/>
    <w:rsid w:val="0085292E"/>
    <w:rsid w:val="008529C0"/>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1381"/>
    <w:rsid w:val="00882838"/>
    <w:rsid w:val="0088435F"/>
    <w:rsid w:val="00884787"/>
    <w:rsid w:val="00884D63"/>
    <w:rsid w:val="00884EB0"/>
    <w:rsid w:val="008850DD"/>
    <w:rsid w:val="00885A8D"/>
    <w:rsid w:val="00885F84"/>
    <w:rsid w:val="008869BB"/>
    <w:rsid w:val="00891EC6"/>
    <w:rsid w:val="00893F69"/>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15F6"/>
    <w:rsid w:val="008C2383"/>
    <w:rsid w:val="008C2927"/>
    <w:rsid w:val="008C3082"/>
    <w:rsid w:val="008C4E76"/>
    <w:rsid w:val="008C56F2"/>
    <w:rsid w:val="008D0E0F"/>
    <w:rsid w:val="008D1FA6"/>
    <w:rsid w:val="008D47F5"/>
    <w:rsid w:val="008D51EB"/>
    <w:rsid w:val="008D5939"/>
    <w:rsid w:val="008D6355"/>
    <w:rsid w:val="008E09D5"/>
    <w:rsid w:val="008E0E01"/>
    <w:rsid w:val="008E0E29"/>
    <w:rsid w:val="008E15B6"/>
    <w:rsid w:val="008E281F"/>
    <w:rsid w:val="008E3674"/>
    <w:rsid w:val="008E42A9"/>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BF3"/>
    <w:rsid w:val="0091217F"/>
    <w:rsid w:val="009128E9"/>
    <w:rsid w:val="00912D48"/>
    <w:rsid w:val="00912FA0"/>
    <w:rsid w:val="00914DC7"/>
    <w:rsid w:val="009152EC"/>
    <w:rsid w:val="009173E7"/>
    <w:rsid w:val="00923245"/>
    <w:rsid w:val="00923C59"/>
    <w:rsid w:val="00924625"/>
    <w:rsid w:val="00924FDF"/>
    <w:rsid w:val="00926E82"/>
    <w:rsid w:val="00930659"/>
    <w:rsid w:val="00931232"/>
    <w:rsid w:val="009327CB"/>
    <w:rsid w:val="00933666"/>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7F99"/>
    <w:rsid w:val="00952554"/>
    <w:rsid w:val="00955264"/>
    <w:rsid w:val="009562ED"/>
    <w:rsid w:val="00961E3F"/>
    <w:rsid w:val="00962AEC"/>
    <w:rsid w:val="00962BC0"/>
    <w:rsid w:val="00963468"/>
    <w:rsid w:val="00963EF8"/>
    <w:rsid w:val="009657EA"/>
    <w:rsid w:val="00966A96"/>
    <w:rsid w:val="009671D6"/>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913"/>
    <w:rsid w:val="00993B68"/>
    <w:rsid w:val="00993C4D"/>
    <w:rsid w:val="009977EF"/>
    <w:rsid w:val="009979A6"/>
    <w:rsid w:val="009A19BB"/>
    <w:rsid w:val="009A4FA0"/>
    <w:rsid w:val="009A52CC"/>
    <w:rsid w:val="009A6C81"/>
    <w:rsid w:val="009A7C98"/>
    <w:rsid w:val="009A7ED6"/>
    <w:rsid w:val="009B0F8F"/>
    <w:rsid w:val="009B49D8"/>
    <w:rsid w:val="009B63E0"/>
    <w:rsid w:val="009B670E"/>
    <w:rsid w:val="009B6B9D"/>
    <w:rsid w:val="009C0359"/>
    <w:rsid w:val="009C1BAC"/>
    <w:rsid w:val="009C1E62"/>
    <w:rsid w:val="009C4598"/>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7B3"/>
    <w:rsid w:val="009F216E"/>
    <w:rsid w:val="009F6A50"/>
    <w:rsid w:val="009F6DAD"/>
    <w:rsid w:val="009F7842"/>
    <w:rsid w:val="00A001DB"/>
    <w:rsid w:val="00A003A1"/>
    <w:rsid w:val="00A00AD2"/>
    <w:rsid w:val="00A00E1C"/>
    <w:rsid w:val="00A01693"/>
    <w:rsid w:val="00A01E82"/>
    <w:rsid w:val="00A03182"/>
    <w:rsid w:val="00A03383"/>
    <w:rsid w:val="00A03656"/>
    <w:rsid w:val="00A03891"/>
    <w:rsid w:val="00A03CC9"/>
    <w:rsid w:val="00A0489B"/>
    <w:rsid w:val="00A07094"/>
    <w:rsid w:val="00A0710A"/>
    <w:rsid w:val="00A108DD"/>
    <w:rsid w:val="00A10E11"/>
    <w:rsid w:val="00A10FB1"/>
    <w:rsid w:val="00A113C8"/>
    <w:rsid w:val="00A11EA8"/>
    <w:rsid w:val="00A12001"/>
    <w:rsid w:val="00A1315C"/>
    <w:rsid w:val="00A13BFF"/>
    <w:rsid w:val="00A13D8D"/>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FDE"/>
    <w:rsid w:val="00A90210"/>
    <w:rsid w:val="00A904B3"/>
    <w:rsid w:val="00A90BE0"/>
    <w:rsid w:val="00A91E01"/>
    <w:rsid w:val="00A927D7"/>
    <w:rsid w:val="00AA07E3"/>
    <w:rsid w:val="00AA094C"/>
    <w:rsid w:val="00AA0D0E"/>
    <w:rsid w:val="00AA10AE"/>
    <w:rsid w:val="00AA28FB"/>
    <w:rsid w:val="00AA3883"/>
    <w:rsid w:val="00AB09CE"/>
    <w:rsid w:val="00AB0AD8"/>
    <w:rsid w:val="00AB1501"/>
    <w:rsid w:val="00AB1786"/>
    <w:rsid w:val="00AB18C6"/>
    <w:rsid w:val="00AB1F7D"/>
    <w:rsid w:val="00AB49A4"/>
    <w:rsid w:val="00AC29DD"/>
    <w:rsid w:val="00AC37E6"/>
    <w:rsid w:val="00AC3EDB"/>
    <w:rsid w:val="00AC483C"/>
    <w:rsid w:val="00AC589F"/>
    <w:rsid w:val="00AC5DFD"/>
    <w:rsid w:val="00AC688A"/>
    <w:rsid w:val="00AC7134"/>
    <w:rsid w:val="00AC7B0F"/>
    <w:rsid w:val="00AD1DC6"/>
    <w:rsid w:val="00AD4D10"/>
    <w:rsid w:val="00AD551B"/>
    <w:rsid w:val="00AD5D5D"/>
    <w:rsid w:val="00AD5ECC"/>
    <w:rsid w:val="00AD6DDA"/>
    <w:rsid w:val="00AD6E2E"/>
    <w:rsid w:val="00AD7036"/>
    <w:rsid w:val="00AE037D"/>
    <w:rsid w:val="00AE1912"/>
    <w:rsid w:val="00AE43D3"/>
    <w:rsid w:val="00AE466B"/>
    <w:rsid w:val="00AE5DF8"/>
    <w:rsid w:val="00AE7110"/>
    <w:rsid w:val="00AE7F04"/>
    <w:rsid w:val="00AF0F03"/>
    <w:rsid w:val="00AF17CD"/>
    <w:rsid w:val="00AF32DC"/>
    <w:rsid w:val="00AF3841"/>
    <w:rsid w:val="00AF5114"/>
    <w:rsid w:val="00AF679F"/>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5179"/>
    <w:rsid w:val="00B95697"/>
    <w:rsid w:val="00B96BC2"/>
    <w:rsid w:val="00B97814"/>
    <w:rsid w:val="00BA12A8"/>
    <w:rsid w:val="00BA2125"/>
    <w:rsid w:val="00BA3B94"/>
    <w:rsid w:val="00BA5011"/>
    <w:rsid w:val="00BB0502"/>
    <w:rsid w:val="00BB1959"/>
    <w:rsid w:val="00BB1BEF"/>
    <w:rsid w:val="00BB1EA4"/>
    <w:rsid w:val="00BB439C"/>
    <w:rsid w:val="00BB464C"/>
    <w:rsid w:val="00BB5546"/>
    <w:rsid w:val="00BB6B07"/>
    <w:rsid w:val="00BB6EB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400F"/>
    <w:rsid w:val="00C14012"/>
    <w:rsid w:val="00C161E0"/>
    <w:rsid w:val="00C17496"/>
    <w:rsid w:val="00C22DEE"/>
    <w:rsid w:val="00C231EC"/>
    <w:rsid w:val="00C23574"/>
    <w:rsid w:val="00C23A77"/>
    <w:rsid w:val="00C24EE0"/>
    <w:rsid w:val="00C25195"/>
    <w:rsid w:val="00C25648"/>
    <w:rsid w:val="00C2685B"/>
    <w:rsid w:val="00C27C62"/>
    <w:rsid w:val="00C27DC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5AB"/>
    <w:rsid w:val="00C5570C"/>
    <w:rsid w:val="00C57AC9"/>
    <w:rsid w:val="00C602C8"/>
    <w:rsid w:val="00C6114A"/>
    <w:rsid w:val="00C616FC"/>
    <w:rsid w:val="00C62CAF"/>
    <w:rsid w:val="00C646A7"/>
    <w:rsid w:val="00C64BAB"/>
    <w:rsid w:val="00C64BD3"/>
    <w:rsid w:val="00C6575B"/>
    <w:rsid w:val="00C65F8E"/>
    <w:rsid w:val="00C66711"/>
    <w:rsid w:val="00C66CD8"/>
    <w:rsid w:val="00C66CFD"/>
    <w:rsid w:val="00C70EAF"/>
    <w:rsid w:val="00C72C36"/>
    <w:rsid w:val="00C73132"/>
    <w:rsid w:val="00C73CF5"/>
    <w:rsid w:val="00C778C2"/>
    <w:rsid w:val="00C77DE6"/>
    <w:rsid w:val="00C80F8A"/>
    <w:rsid w:val="00C816DE"/>
    <w:rsid w:val="00C818A1"/>
    <w:rsid w:val="00C82151"/>
    <w:rsid w:val="00C82559"/>
    <w:rsid w:val="00C82FB4"/>
    <w:rsid w:val="00C839D8"/>
    <w:rsid w:val="00C87066"/>
    <w:rsid w:val="00C87E3C"/>
    <w:rsid w:val="00C90961"/>
    <w:rsid w:val="00C92985"/>
    <w:rsid w:val="00C93B5E"/>
    <w:rsid w:val="00C93C6B"/>
    <w:rsid w:val="00C940C8"/>
    <w:rsid w:val="00C9495F"/>
    <w:rsid w:val="00C949DB"/>
    <w:rsid w:val="00C9684C"/>
    <w:rsid w:val="00C96BEB"/>
    <w:rsid w:val="00C96E7E"/>
    <w:rsid w:val="00C9752A"/>
    <w:rsid w:val="00CA01B5"/>
    <w:rsid w:val="00CA194D"/>
    <w:rsid w:val="00CA230E"/>
    <w:rsid w:val="00CA264F"/>
    <w:rsid w:val="00CA4651"/>
    <w:rsid w:val="00CB06B7"/>
    <w:rsid w:val="00CB0EA2"/>
    <w:rsid w:val="00CB10B0"/>
    <w:rsid w:val="00CB2D90"/>
    <w:rsid w:val="00CB3AA3"/>
    <w:rsid w:val="00CB427D"/>
    <w:rsid w:val="00CB734E"/>
    <w:rsid w:val="00CB79C6"/>
    <w:rsid w:val="00CB7B1E"/>
    <w:rsid w:val="00CC0E2C"/>
    <w:rsid w:val="00CC29A0"/>
    <w:rsid w:val="00CC3AB6"/>
    <w:rsid w:val="00CC42B9"/>
    <w:rsid w:val="00CC550D"/>
    <w:rsid w:val="00CC56C9"/>
    <w:rsid w:val="00CC6089"/>
    <w:rsid w:val="00CC69C5"/>
    <w:rsid w:val="00CC6B07"/>
    <w:rsid w:val="00CC6E0E"/>
    <w:rsid w:val="00CC744C"/>
    <w:rsid w:val="00CC7787"/>
    <w:rsid w:val="00CC79CD"/>
    <w:rsid w:val="00CC7BE7"/>
    <w:rsid w:val="00CD3183"/>
    <w:rsid w:val="00CD362E"/>
    <w:rsid w:val="00CD3712"/>
    <w:rsid w:val="00CD408B"/>
    <w:rsid w:val="00CD454E"/>
    <w:rsid w:val="00CD4BC0"/>
    <w:rsid w:val="00CD5290"/>
    <w:rsid w:val="00CD542A"/>
    <w:rsid w:val="00CD6219"/>
    <w:rsid w:val="00CD667C"/>
    <w:rsid w:val="00CD7603"/>
    <w:rsid w:val="00CE0199"/>
    <w:rsid w:val="00CE0C54"/>
    <w:rsid w:val="00CE1860"/>
    <w:rsid w:val="00CE1EB0"/>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2157B"/>
    <w:rsid w:val="00D21699"/>
    <w:rsid w:val="00D21823"/>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FF"/>
    <w:rsid w:val="00D535D0"/>
    <w:rsid w:val="00D54EF6"/>
    <w:rsid w:val="00D55EE7"/>
    <w:rsid w:val="00D56AF5"/>
    <w:rsid w:val="00D56E39"/>
    <w:rsid w:val="00D57635"/>
    <w:rsid w:val="00D612B0"/>
    <w:rsid w:val="00D6389C"/>
    <w:rsid w:val="00D63A29"/>
    <w:rsid w:val="00D63E69"/>
    <w:rsid w:val="00D64AEF"/>
    <w:rsid w:val="00D65FE5"/>
    <w:rsid w:val="00D6634A"/>
    <w:rsid w:val="00D6753A"/>
    <w:rsid w:val="00D703ED"/>
    <w:rsid w:val="00D74AA9"/>
    <w:rsid w:val="00D752C4"/>
    <w:rsid w:val="00D77009"/>
    <w:rsid w:val="00D77F66"/>
    <w:rsid w:val="00D80084"/>
    <w:rsid w:val="00D80182"/>
    <w:rsid w:val="00D81420"/>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4912"/>
    <w:rsid w:val="00DD6DBB"/>
    <w:rsid w:val="00DD6E65"/>
    <w:rsid w:val="00DD7985"/>
    <w:rsid w:val="00DD7CA2"/>
    <w:rsid w:val="00DE043A"/>
    <w:rsid w:val="00DE05A5"/>
    <w:rsid w:val="00DE13D1"/>
    <w:rsid w:val="00DE1507"/>
    <w:rsid w:val="00DE1E15"/>
    <w:rsid w:val="00DE25AD"/>
    <w:rsid w:val="00DE32A3"/>
    <w:rsid w:val="00DE410E"/>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AE2"/>
    <w:rsid w:val="00E124AB"/>
    <w:rsid w:val="00E13A4D"/>
    <w:rsid w:val="00E15048"/>
    <w:rsid w:val="00E15E8F"/>
    <w:rsid w:val="00E16726"/>
    <w:rsid w:val="00E200A1"/>
    <w:rsid w:val="00E206E0"/>
    <w:rsid w:val="00E21AA4"/>
    <w:rsid w:val="00E23757"/>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9AA"/>
    <w:rsid w:val="00EA4F5A"/>
    <w:rsid w:val="00EA5373"/>
    <w:rsid w:val="00EA64C0"/>
    <w:rsid w:val="00EB03C2"/>
    <w:rsid w:val="00EB1107"/>
    <w:rsid w:val="00EB1A7C"/>
    <w:rsid w:val="00EB1E9F"/>
    <w:rsid w:val="00EB2103"/>
    <w:rsid w:val="00EB21CC"/>
    <w:rsid w:val="00EB2A18"/>
    <w:rsid w:val="00EB2F38"/>
    <w:rsid w:val="00EB3AA8"/>
    <w:rsid w:val="00EB6196"/>
    <w:rsid w:val="00EB7D41"/>
    <w:rsid w:val="00EC0A01"/>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20708"/>
    <w:rsid w:val="00F2130D"/>
    <w:rsid w:val="00F214B8"/>
    <w:rsid w:val="00F21E8B"/>
    <w:rsid w:val="00F22827"/>
    <w:rsid w:val="00F23A5F"/>
    <w:rsid w:val="00F23B38"/>
    <w:rsid w:val="00F24FC9"/>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44F1"/>
    <w:rsid w:val="00F64BD6"/>
    <w:rsid w:val="00F64F49"/>
    <w:rsid w:val="00F65D70"/>
    <w:rsid w:val="00F6795B"/>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F497F-F5BD-42CB-A856-8D3BECE0A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25280</TotalTime>
  <Pages>203</Pages>
  <Words>45963</Words>
  <Characters>252798</Characters>
  <Application>Microsoft Office Word</Application>
  <DocSecurity>0</DocSecurity>
  <Lines>2106</Lines>
  <Paragraphs>596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349</cp:revision>
  <cp:lastPrinted>2019-10-30T23:36:00Z</cp:lastPrinted>
  <dcterms:created xsi:type="dcterms:W3CDTF">2018-10-09T23:35:00Z</dcterms:created>
  <dcterms:modified xsi:type="dcterms:W3CDTF">2019-12-09T02:28:00Z</dcterms:modified>
</cp:coreProperties>
</file>